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B02" w:rsidRPr="00C8552E" w:rsidRDefault="00455C17"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Moving Average</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455C17" w:rsidP="00C8552E">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LAB #8</w:t>
      </w: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SECTION AA</w:t>
      </w: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p>
    <w:p w:rsidR="001A174A" w:rsidRPr="00C8552E" w:rsidRDefault="001A174A"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SUBMITTED BY:</w:t>
      </w:r>
    </w:p>
    <w:p w:rsidR="00C8552E" w:rsidRPr="00C8552E" w:rsidRDefault="00C8552E" w:rsidP="00C8552E">
      <w:pPr>
        <w:spacing w:after="0" w:line="240" w:lineRule="auto"/>
        <w:jc w:val="center"/>
        <w:rPr>
          <w:rFonts w:ascii="Times New Roman" w:hAnsi="Times New Roman" w:cs="Times New Roman"/>
          <w:b/>
          <w:sz w:val="32"/>
          <w:szCs w:val="32"/>
        </w:rPr>
      </w:pPr>
    </w:p>
    <w:p w:rsid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 xml:space="preserve">ANDREW </w:t>
      </w:r>
      <w:r w:rsidR="00801A47">
        <w:rPr>
          <w:rFonts w:ascii="Times New Roman" w:hAnsi="Times New Roman" w:cs="Times New Roman"/>
          <w:b/>
          <w:sz w:val="32"/>
          <w:szCs w:val="32"/>
        </w:rPr>
        <w:t>HANCOCK</w:t>
      </w:r>
    </w:p>
    <w:p w:rsidR="00801A47" w:rsidRPr="00C8552E" w:rsidRDefault="00801A47"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p>
    <w:p w:rsidR="00C8552E" w:rsidRPr="00C8552E" w:rsidRDefault="00C8552E" w:rsidP="00C8552E">
      <w:pPr>
        <w:spacing w:after="0" w:line="240" w:lineRule="auto"/>
        <w:jc w:val="center"/>
        <w:rPr>
          <w:rFonts w:ascii="Times New Roman" w:hAnsi="Times New Roman" w:cs="Times New Roman"/>
          <w:b/>
          <w:sz w:val="32"/>
          <w:szCs w:val="32"/>
        </w:rPr>
      </w:pPr>
      <w:r w:rsidRPr="00C8552E">
        <w:rPr>
          <w:rFonts w:ascii="Times New Roman" w:hAnsi="Times New Roman" w:cs="Times New Roman"/>
          <w:b/>
          <w:sz w:val="32"/>
          <w:szCs w:val="32"/>
        </w:rPr>
        <w:t>SUBMISSION DATE:</w:t>
      </w:r>
    </w:p>
    <w:p w:rsidR="00C8552E" w:rsidRDefault="00C8552E" w:rsidP="00C8552E">
      <w:pPr>
        <w:spacing w:after="0" w:line="240" w:lineRule="auto"/>
        <w:jc w:val="center"/>
        <w:rPr>
          <w:rFonts w:ascii="Times New Roman" w:hAnsi="Times New Roman" w:cs="Times New Roman"/>
          <w:b/>
          <w:sz w:val="32"/>
          <w:szCs w:val="32"/>
        </w:rPr>
      </w:pPr>
    </w:p>
    <w:p w:rsidR="00C8552E" w:rsidRDefault="00E14192" w:rsidP="00C8552E">
      <w:pPr>
        <w:spacing w:after="0" w:line="240" w:lineRule="auto"/>
        <w:jc w:val="center"/>
        <w:rPr>
          <w:rFonts w:ascii="Times New Roman" w:hAnsi="Times New Roman" w:cs="Times New Roman"/>
          <w:b/>
          <w:sz w:val="32"/>
          <w:szCs w:val="32"/>
        </w:rPr>
        <w:sectPr w:rsidR="00C8552E" w:rsidSect="00C8552E">
          <w:pgSz w:w="12240" w:h="15840" w:code="1"/>
          <w:pgMar w:top="1440" w:right="1440" w:bottom="1440" w:left="1440" w:header="720" w:footer="720" w:gutter="0"/>
          <w:cols w:space="720"/>
          <w:vAlign w:val="center"/>
          <w:docGrid w:linePitch="360"/>
        </w:sectPr>
      </w:pPr>
      <w:r>
        <w:rPr>
          <w:rFonts w:ascii="Times New Roman" w:hAnsi="Times New Roman" w:cs="Times New Roman"/>
          <w:b/>
          <w:sz w:val="32"/>
          <w:szCs w:val="32"/>
        </w:rPr>
        <w:t>12/4/2016</w:t>
      </w:r>
    </w:p>
    <w:p w:rsidR="00C8552E" w:rsidRDefault="00C8552E" w:rsidP="008027B5">
      <w:pPr>
        <w:spacing w:after="0" w:line="240" w:lineRule="auto"/>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Times New Roman" w:hAnsi="Times New Roman" w:cs="Times New Roman"/>
          <w:b/>
          <w:sz w:val="32"/>
          <w:szCs w:val="32"/>
        </w:rPr>
      </w:pPr>
    </w:p>
    <w:p w:rsidR="00C8552E" w:rsidRDefault="00C8552E">
      <w:pPr>
        <w:rPr>
          <w:rFonts w:ascii="Courier New" w:hAnsi="Courier New" w:cs="Courier New"/>
          <w:b/>
          <w:sz w:val="32"/>
          <w:szCs w:val="24"/>
          <w:u w:val="single"/>
        </w:rPr>
      </w:pPr>
      <w:r>
        <w:rPr>
          <w:rFonts w:ascii="Courier New" w:hAnsi="Courier New" w:cs="Courier New"/>
          <w:b/>
          <w:sz w:val="32"/>
          <w:szCs w:val="24"/>
          <w:u w:val="single"/>
        </w:rPr>
        <w:br w:type="page"/>
      </w:r>
    </w:p>
    <w:p w:rsidR="00F16738" w:rsidRDefault="00455C17" w:rsidP="000A12DF">
      <w:pPr>
        <w:spacing w:after="0" w:line="24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Lab 8 code</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#include &lt;</w:t>
      </w:r>
      <w:proofErr w:type="spellStart"/>
      <w:r w:rsidRPr="00455C17">
        <w:rPr>
          <w:rFonts w:ascii="Courier New" w:hAnsi="Courier New" w:cs="Courier New"/>
          <w:sz w:val="16"/>
          <w:szCs w:val="16"/>
        </w:rPr>
        <w:t>stdio.h</w:t>
      </w:r>
      <w:proofErr w:type="spellEnd"/>
      <w:r w:rsidRPr="00455C17">
        <w:rPr>
          <w:rFonts w:ascii="Courier New" w:hAnsi="Courier New" w:cs="Courier New"/>
          <w:sz w:val="16"/>
          <w:szCs w:val="16"/>
        </w:rPr>
        <w:t>&gt;</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#define MAXPOINTS 10000</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 xml:space="preserve">// compute the average of the first </w:t>
      </w:r>
      <w:proofErr w:type="spellStart"/>
      <w:r w:rsidRPr="00455C17">
        <w:rPr>
          <w:rFonts w:ascii="Courier New" w:hAnsi="Courier New" w:cs="Courier New"/>
          <w:sz w:val="16"/>
          <w:szCs w:val="16"/>
        </w:rPr>
        <w:t>num_items</w:t>
      </w:r>
      <w:proofErr w:type="spellEnd"/>
      <w:r w:rsidRPr="00455C17">
        <w:rPr>
          <w:rFonts w:ascii="Courier New" w:hAnsi="Courier New" w:cs="Courier New"/>
          <w:sz w:val="16"/>
          <w:szCs w:val="16"/>
        </w:rPr>
        <w:t xml:space="preserve"> of buffer</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 xml:space="preserve">double </w:t>
      </w:r>
      <w:proofErr w:type="gramStart"/>
      <w:r w:rsidRPr="00455C17">
        <w:rPr>
          <w:rFonts w:ascii="Courier New" w:hAnsi="Courier New" w:cs="Courier New"/>
          <w:sz w:val="16"/>
          <w:szCs w:val="16"/>
        </w:rPr>
        <w:t>avg(</w:t>
      </w:r>
      <w:proofErr w:type="gramEnd"/>
      <w:r w:rsidRPr="00455C17">
        <w:rPr>
          <w:rFonts w:ascii="Courier New" w:hAnsi="Courier New" w:cs="Courier New"/>
          <w:sz w:val="16"/>
          <w:szCs w:val="16"/>
        </w:rPr>
        <w:t xml:space="preserve">double buffer[], </w:t>
      </w:r>
      <w:proofErr w:type="spellStart"/>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num_items</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double average = 0.0;</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gramStart"/>
      <w:r w:rsidRPr="00455C17">
        <w:rPr>
          <w:rFonts w:ascii="Courier New" w:hAnsi="Courier New" w:cs="Courier New"/>
          <w:sz w:val="16"/>
          <w:szCs w:val="16"/>
        </w:rPr>
        <w:t>for(</w:t>
      </w:r>
      <w:proofErr w:type="spellStart"/>
      <w:proofErr w:type="gramEnd"/>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 0;i &lt; </w:t>
      </w:r>
      <w:proofErr w:type="spellStart"/>
      <w:r w:rsidRPr="00455C17">
        <w:rPr>
          <w:rFonts w:ascii="Courier New" w:hAnsi="Courier New" w:cs="Courier New"/>
          <w:sz w:val="16"/>
          <w:szCs w:val="16"/>
        </w:rPr>
        <w:t>num_items;i</w:t>
      </w:r>
      <w:proofErr w:type="spellEnd"/>
      <w:r w:rsidRPr="00455C17">
        <w:rPr>
          <w:rFonts w:ascii="Courier New" w:hAnsi="Courier New" w:cs="Courier New"/>
          <w:sz w:val="16"/>
          <w:szCs w:val="16"/>
        </w:rPr>
        <w:t xml:space="preserve">++){ </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average = (average + buffer[</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average = average/</w:t>
      </w:r>
      <w:proofErr w:type="spellStart"/>
      <w:r w:rsidRPr="00455C17">
        <w:rPr>
          <w:rFonts w:ascii="Courier New" w:hAnsi="Courier New" w:cs="Courier New"/>
          <w:sz w:val="16"/>
          <w:szCs w:val="16"/>
        </w:rPr>
        <w:t>num_items</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return average;</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bookmarkStart w:id="0" w:name="_GoBack"/>
      <w:bookmarkEnd w:id="0"/>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 xml:space="preserve">//shift length-1 elements of the buffer to the left and put the </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w:t>
      </w:r>
      <w:proofErr w:type="spellStart"/>
      <w:r w:rsidRPr="00455C17">
        <w:rPr>
          <w:rFonts w:ascii="Courier New" w:hAnsi="Courier New" w:cs="Courier New"/>
          <w:sz w:val="16"/>
          <w:szCs w:val="16"/>
        </w:rPr>
        <w:t>new_item</w:t>
      </w:r>
      <w:proofErr w:type="spellEnd"/>
      <w:r w:rsidRPr="00455C17">
        <w:rPr>
          <w:rFonts w:ascii="Courier New" w:hAnsi="Courier New" w:cs="Courier New"/>
          <w:sz w:val="16"/>
          <w:szCs w:val="16"/>
        </w:rPr>
        <w:t xml:space="preserve"> on the right.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 xml:space="preserve">void </w:t>
      </w:r>
      <w:proofErr w:type="gramStart"/>
      <w:r w:rsidRPr="00455C17">
        <w:rPr>
          <w:rFonts w:ascii="Courier New" w:hAnsi="Courier New" w:cs="Courier New"/>
          <w:sz w:val="16"/>
          <w:szCs w:val="16"/>
        </w:rPr>
        <w:t>updatebuffer(</w:t>
      </w:r>
      <w:proofErr w:type="gramEnd"/>
      <w:r w:rsidRPr="00455C17">
        <w:rPr>
          <w:rFonts w:ascii="Courier New" w:hAnsi="Courier New" w:cs="Courier New"/>
          <w:sz w:val="16"/>
          <w:szCs w:val="16"/>
        </w:rPr>
        <w:t xml:space="preserve">double buffer[], </w:t>
      </w:r>
      <w:proofErr w:type="spellStart"/>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length, double </w:t>
      </w:r>
      <w:proofErr w:type="spellStart"/>
      <w:r w:rsidRPr="00455C17">
        <w:rPr>
          <w:rFonts w:ascii="Courier New" w:hAnsi="Courier New" w:cs="Courier New"/>
          <w:sz w:val="16"/>
          <w:szCs w:val="16"/>
        </w:rPr>
        <w:t>new_item</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gramStart"/>
      <w:r w:rsidRPr="00455C17">
        <w:rPr>
          <w:rFonts w:ascii="Courier New" w:hAnsi="Courier New" w:cs="Courier New"/>
          <w:sz w:val="16"/>
          <w:szCs w:val="16"/>
        </w:rPr>
        <w:t>for(</w:t>
      </w:r>
      <w:proofErr w:type="spellStart"/>
      <w:proofErr w:type="gramEnd"/>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 1;i &lt;= </w:t>
      </w:r>
      <w:proofErr w:type="spellStart"/>
      <w:r w:rsidRPr="00455C17">
        <w:rPr>
          <w:rFonts w:ascii="Courier New" w:hAnsi="Courier New" w:cs="Courier New"/>
          <w:sz w:val="16"/>
          <w:szCs w:val="16"/>
        </w:rPr>
        <w:t>length;i</w:t>
      </w:r>
      <w:proofErr w:type="spellEnd"/>
      <w:r w:rsidRPr="00455C17">
        <w:rPr>
          <w:rFonts w:ascii="Courier New" w:hAnsi="Courier New" w:cs="Courier New"/>
          <w:sz w:val="16"/>
          <w:szCs w:val="16"/>
        </w:rPr>
        <w:t>++){</w:t>
      </w: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buffer[</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- 1] = buffer[</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 xml:space="preserve">buffer[length] = </w:t>
      </w:r>
      <w:proofErr w:type="spellStart"/>
      <w:r w:rsidRPr="00455C17">
        <w:rPr>
          <w:rFonts w:ascii="Courier New" w:hAnsi="Courier New" w:cs="Courier New"/>
          <w:sz w:val="16"/>
          <w:szCs w:val="16"/>
        </w:rPr>
        <w:t>new_item</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proofErr w:type="spellStart"/>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gramStart"/>
      <w:r w:rsidRPr="00455C17">
        <w:rPr>
          <w:rFonts w:ascii="Courier New" w:hAnsi="Courier New" w:cs="Courier New"/>
          <w:sz w:val="16"/>
          <w:szCs w:val="16"/>
        </w:rPr>
        <w:t>main(</w:t>
      </w:r>
      <w:proofErr w:type="spellStart"/>
      <w:proofErr w:type="gramEnd"/>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argc</w:t>
      </w:r>
      <w:proofErr w:type="spellEnd"/>
      <w:r w:rsidRPr="00455C17">
        <w:rPr>
          <w:rFonts w:ascii="Courier New" w:hAnsi="Courier New" w:cs="Courier New"/>
          <w:sz w:val="16"/>
          <w:szCs w:val="16"/>
        </w:rPr>
        <w:t xml:space="preserve">, char* </w:t>
      </w:r>
      <w:proofErr w:type="spellStart"/>
      <w:r w:rsidRPr="00455C17">
        <w:rPr>
          <w:rFonts w:ascii="Courier New" w:hAnsi="Courier New" w:cs="Courier New"/>
          <w:sz w:val="16"/>
          <w:szCs w:val="16"/>
        </w:rPr>
        <w:t>argv</w:t>
      </w:r>
      <w:proofErr w:type="spellEnd"/>
      <w:r w:rsidRPr="00455C17">
        <w:rPr>
          <w:rFonts w:ascii="Courier New" w:hAnsi="Courier New" w:cs="Courier New"/>
          <w:sz w:val="16"/>
          <w:szCs w:val="16"/>
        </w:rPr>
        <w:t>[]) {</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double x[MAXPOINTS], y[MAXPOINTS], z[MAXPOINTS];</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 xml:space="preserve">double ax, ay, </w:t>
      </w:r>
      <w:proofErr w:type="spellStart"/>
      <w:r w:rsidRPr="00455C17">
        <w:rPr>
          <w:rFonts w:ascii="Courier New" w:hAnsi="Courier New" w:cs="Courier New"/>
          <w:sz w:val="16"/>
          <w:szCs w:val="16"/>
        </w:rPr>
        <w:t>az</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spellStart"/>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BUTTON_LEFT, BUTTON_RIGHT, BUTTON_UP, BUTTON_DOWN, EXTRA_1, EXTRA_2;</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 xml:space="preserve">double </w:t>
      </w:r>
      <w:proofErr w:type="spellStart"/>
      <w:r w:rsidRPr="00455C17">
        <w:rPr>
          <w:rFonts w:ascii="Courier New" w:hAnsi="Courier New" w:cs="Courier New"/>
          <w:sz w:val="16"/>
          <w:szCs w:val="16"/>
        </w:rPr>
        <w:t>avgx</w:t>
      </w:r>
      <w:proofErr w:type="spellEnd"/>
      <w:r w:rsidRPr="00455C17">
        <w:rPr>
          <w:rFonts w:ascii="Courier New" w:hAnsi="Courier New" w:cs="Courier New"/>
          <w:sz w:val="16"/>
          <w:szCs w:val="16"/>
        </w:rPr>
        <w:t xml:space="preserve"> = 0.0, </w:t>
      </w:r>
      <w:proofErr w:type="spellStart"/>
      <w:r w:rsidRPr="00455C17">
        <w:rPr>
          <w:rFonts w:ascii="Courier New" w:hAnsi="Courier New" w:cs="Courier New"/>
          <w:sz w:val="16"/>
          <w:szCs w:val="16"/>
        </w:rPr>
        <w:t>avgy</w:t>
      </w:r>
      <w:proofErr w:type="spellEnd"/>
      <w:r w:rsidRPr="00455C17">
        <w:rPr>
          <w:rFonts w:ascii="Courier New" w:hAnsi="Courier New" w:cs="Courier New"/>
          <w:sz w:val="16"/>
          <w:szCs w:val="16"/>
        </w:rPr>
        <w:t xml:space="preserve"> = 0.0, </w:t>
      </w:r>
      <w:proofErr w:type="spellStart"/>
      <w:r w:rsidRPr="00455C17">
        <w:rPr>
          <w:rFonts w:ascii="Courier New" w:hAnsi="Courier New" w:cs="Courier New"/>
          <w:sz w:val="16"/>
          <w:szCs w:val="16"/>
        </w:rPr>
        <w:t>avgz</w:t>
      </w:r>
      <w:proofErr w:type="spellEnd"/>
      <w:r w:rsidRPr="00455C17">
        <w:rPr>
          <w:rFonts w:ascii="Courier New" w:hAnsi="Courier New" w:cs="Courier New"/>
          <w:sz w:val="16"/>
          <w:szCs w:val="16"/>
        </w:rPr>
        <w:t xml:space="preserve"> = 0.0;</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spellStart"/>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0;</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spellStart"/>
      <w:r w:rsidRPr="00455C17">
        <w:rPr>
          <w:rFonts w:ascii="Courier New" w:hAnsi="Courier New" w:cs="Courier New"/>
          <w:sz w:val="16"/>
          <w:szCs w:val="16"/>
        </w:rPr>
        <w:t>int</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 0;</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if (</w:t>
      </w:r>
      <w:proofErr w:type="spellStart"/>
      <w:r w:rsidRPr="00455C17">
        <w:rPr>
          <w:rFonts w:ascii="Courier New" w:hAnsi="Courier New" w:cs="Courier New"/>
          <w:sz w:val="16"/>
          <w:szCs w:val="16"/>
        </w:rPr>
        <w:t>argc</w:t>
      </w:r>
      <w:proofErr w:type="spellEnd"/>
      <w:r w:rsidRPr="00455C17">
        <w:rPr>
          <w:rFonts w:ascii="Courier New" w:hAnsi="Courier New" w:cs="Courier New"/>
          <w:sz w:val="16"/>
          <w:szCs w:val="16"/>
        </w:rPr>
        <w:t>&gt;1) {</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r w:rsidRPr="00455C17">
        <w:rPr>
          <w:rFonts w:ascii="Courier New" w:hAnsi="Courier New" w:cs="Courier New"/>
          <w:sz w:val="16"/>
          <w:szCs w:val="16"/>
        </w:rPr>
        <w:t>sscanf</w:t>
      </w:r>
      <w:proofErr w:type="spellEnd"/>
      <w:r w:rsidRPr="00455C17">
        <w:rPr>
          <w:rFonts w:ascii="Courier New" w:hAnsi="Courier New" w:cs="Courier New"/>
          <w:sz w:val="16"/>
          <w:szCs w:val="16"/>
        </w:rPr>
        <w:t>(</w:t>
      </w:r>
      <w:proofErr w:type="spellStart"/>
      <w:proofErr w:type="gramStart"/>
      <w:r w:rsidRPr="00455C17">
        <w:rPr>
          <w:rFonts w:ascii="Courier New" w:hAnsi="Courier New" w:cs="Courier New"/>
          <w:sz w:val="16"/>
          <w:szCs w:val="16"/>
        </w:rPr>
        <w:t>argv</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1], "%d", &amp;</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proofErr w:type="gramStart"/>
      <w:r w:rsidRPr="00455C17">
        <w:rPr>
          <w:rFonts w:ascii="Courier New" w:hAnsi="Courier New" w:cs="Courier New"/>
          <w:sz w:val="16"/>
          <w:szCs w:val="16"/>
        </w:rPr>
        <w:t>printf</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 xml:space="preserve">"You entered a buffer length of %d\n",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else {</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proofErr w:type="gramStart"/>
      <w:r w:rsidRPr="00455C17">
        <w:rPr>
          <w:rFonts w:ascii="Courier New" w:hAnsi="Courier New" w:cs="Courier New"/>
          <w:sz w:val="16"/>
          <w:szCs w:val="16"/>
        </w:rPr>
        <w:t>printf</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"Enter a length on the command line\n");</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return -1;</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if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&lt;1 ||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&gt;MAXPOINTS) {</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proofErr w:type="gramStart"/>
      <w:r w:rsidRPr="00455C17">
        <w:rPr>
          <w:rFonts w:ascii="Courier New" w:hAnsi="Courier New" w:cs="Courier New"/>
          <w:sz w:val="16"/>
          <w:szCs w:val="16"/>
        </w:rPr>
        <w:t>printf</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"Invalid length\n");</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return -1;</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gramStart"/>
      <w:r w:rsidRPr="00455C17">
        <w:rPr>
          <w:rFonts w:ascii="Courier New" w:hAnsi="Courier New" w:cs="Courier New"/>
          <w:sz w:val="16"/>
          <w:szCs w:val="16"/>
        </w:rPr>
        <w:t>do{</w:t>
      </w:r>
      <w:proofErr w:type="gramEnd"/>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proofErr w:type="gramStart"/>
      <w:r w:rsidRPr="00455C17">
        <w:rPr>
          <w:rFonts w:ascii="Courier New" w:hAnsi="Courier New" w:cs="Courier New"/>
          <w:sz w:val="16"/>
          <w:szCs w:val="16"/>
        </w:rPr>
        <w:t>scanf</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"%lf, %lf, %lf, %d, %d, %d, %d, %d, %d", &amp;ax, &amp;ay, &amp;</w:t>
      </w:r>
      <w:proofErr w:type="spellStart"/>
      <w:r w:rsidRPr="00455C17">
        <w:rPr>
          <w:rFonts w:ascii="Courier New" w:hAnsi="Courier New" w:cs="Courier New"/>
          <w:sz w:val="16"/>
          <w:szCs w:val="16"/>
        </w:rPr>
        <w:t>az</w:t>
      </w:r>
      <w:proofErr w:type="spellEnd"/>
      <w:r w:rsidRPr="00455C17">
        <w:rPr>
          <w:rFonts w:ascii="Courier New" w:hAnsi="Courier New" w:cs="Courier New"/>
          <w:sz w:val="16"/>
          <w:szCs w:val="16"/>
        </w:rPr>
        <w:t>, &amp;BUTTON_DOWN, &amp;BUTTON_UP, &amp;BUTTON_LEFT, &amp;BUTTON_RIGHT, &amp;EXTRA_1, &amp;EXTRA_2);</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roofErr w:type="spellStart"/>
      <w:proofErr w:type="gramStart"/>
      <w:r w:rsidRPr="00455C17">
        <w:rPr>
          <w:rFonts w:ascii="Courier New" w:hAnsi="Courier New" w:cs="Courier New"/>
          <w:sz w:val="16"/>
          <w:szCs w:val="16"/>
        </w:rPr>
        <w:t>printf</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 xml:space="preserve">"%lf, %lf, %lf, %d, %d, %d, %d, %d, %d\n", ax, ay, </w:t>
      </w:r>
      <w:proofErr w:type="spellStart"/>
      <w:r w:rsidRPr="00455C17">
        <w:rPr>
          <w:rFonts w:ascii="Courier New" w:hAnsi="Courier New" w:cs="Courier New"/>
          <w:sz w:val="16"/>
          <w:szCs w:val="16"/>
        </w:rPr>
        <w:t>az</w:t>
      </w:r>
      <w:proofErr w:type="spellEnd"/>
      <w:r w:rsidRPr="00455C17">
        <w:rPr>
          <w:rFonts w:ascii="Courier New" w:hAnsi="Courier New" w:cs="Courier New"/>
          <w:sz w:val="16"/>
          <w:szCs w:val="16"/>
        </w:rPr>
        <w:t>, BUTTON_DOWN, BUTTON_UP, BUTTON_LEFT, BUTTON_RIGHT, EXTRA_1, EXTRA_2);</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r w:rsidRPr="00455C17">
        <w:rPr>
          <w:rFonts w:ascii="Courier New" w:hAnsi="Courier New" w:cs="Courier New"/>
          <w:sz w:val="16"/>
          <w:szCs w:val="16"/>
        </w:rPr>
        <w:t>fflush</w:t>
      </w:r>
      <w:proofErr w:type="spellEnd"/>
      <w:r w:rsidRPr="00455C17">
        <w:rPr>
          <w:rFonts w:ascii="Courier New" w:hAnsi="Courier New" w:cs="Courier New"/>
          <w:sz w:val="16"/>
          <w:szCs w:val="16"/>
        </w:rPr>
        <w:t>(</w:t>
      </w:r>
      <w:proofErr w:type="spellStart"/>
      <w:r w:rsidRPr="00455C17">
        <w:rPr>
          <w:rFonts w:ascii="Courier New" w:hAnsi="Courier New" w:cs="Courier New"/>
          <w:sz w:val="16"/>
          <w:szCs w:val="16"/>
        </w:rPr>
        <w:t>stdout</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x[</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 = ax;</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y[</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 = ay;</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z[</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 </w:t>
      </w:r>
      <w:proofErr w:type="spellStart"/>
      <w:r w:rsidRPr="00455C17">
        <w:rPr>
          <w:rFonts w:ascii="Courier New" w:hAnsi="Courier New" w:cs="Courier New"/>
          <w:sz w:val="16"/>
          <w:szCs w:val="16"/>
        </w:rPr>
        <w:t>az</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if(</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&gt;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- 1){</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updatebuffer(</w:t>
      </w:r>
      <w:proofErr w:type="gramEnd"/>
      <w:r w:rsidRPr="00455C17">
        <w:rPr>
          <w:rFonts w:ascii="Courier New" w:hAnsi="Courier New" w:cs="Courier New"/>
          <w:sz w:val="16"/>
          <w:szCs w:val="16"/>
        </w:rPr>
        <w:t xml:space="preserve">x,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if(</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&gt;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- 1){</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lastRenderedPageBreak/>
        <w:tab/>
      </w: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updatebuffer(</w:t>
      </w:r>
      <w:proofErr w:type="gramEnd"/>
      <w:r w:rsidRPr="00455C17">
        <w:rPr>
          <w:rFonts w:ascii="Courier New" w:hAnsi="Courier New" w:cs="Courier New"/>
          <w:sz w:val="16"/>
          <w:szCs w:val="16"/>
        </w:rPr>
        <w:t xml:space="preserve">y,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y[</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if(</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&gt;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- 1){</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updatebuffer(</w:t>
      </w:r>
      <w:proofErr w:type="gramEnd"/>
      <w:r w:rsidRPr="00455C17">
        <w:rPr>
          <w:rFonts w:ascii="Courier New" w:hAnsi="Courier New" w:cs="Courier New"/>
          <w:sz w:val="16"/>
          <w:szCs w:val="16"/>
        </w:rPr>
        <w:t xml:space="preserve">z,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z[</w:t>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if(</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&gt;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- 2)){</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r w:rsidRPr="00455C17">
        <w:rPr>
          <w:rFonts w:ascii="Courier New" w:hAnsi="Courier New" w:cs="Courier New"/>
          <w:sz w:val="16"/>
          <w:szCs w:val="16"/>
        </w:rPr>
        <w:tab/>
      </w:r>
      <w:proofErr w:type="spellStart"/>
      <w:r w:rsidRPr="00455C17">
        <w:rPr>
          <w:rFonts w:ascii="Courier New" w:hAnsi="Courier New" w:cs="Courier New"/>
          <w:sz w:val="16"/>
          <w:szCs w:val="16"/>
        </w:rPr>
        <w:t>avgx</w:t>
      </w:r>
      <w:proofErr w:type="spellEnd"/>
      <w:r w:rsidRPr="00455C17">
        <w:rPr>
          <w:rFonts w:ascii="Courier New" w:hAnsi="Courier New" w:cs="Courier New"/>
          <w:sz w:val="16"/>
          <w:szCs w:val="16"/>
        </w:rPr>
        <w:t xml:space="preserve"> = </w:t>
      </w:r>
      <w:proofErr w:type="gramStart"/>
      <w:r w:rsidRPr="00455C17">
        <w:rPr>
          <w:rFonts w:ascii="Courier New" w:hAnsi="Courier New" w:cs="Courier New"/>
          <w:sz w:val="16"/>
          <w:szCs w:val="16"/>
        </w:rPr>
        <w:t>avg(</w:t>
      </w:r>
      <w:proofErr w:type="gramEnd"/>
      <w:r w:rsidRPr="00455C17">
        <w:rPr>
          <w:rFonts w:ascii="Courier New" w:hAnsi="Courier New" w:cs="Courier New"/>
          <w:sz w:val="16"/>
          <w:szCs w:val="16"/>
        </w:rPr>
        <w:t xml:space="preserve">x,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if(</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&gt;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- 2)){</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r w:rsidRPr="00455C17">
        <w:rPr>
          <w:rFonts w:ascii="Courier New" w:hAnsi="Courier New" w:cs="Courier New"/>
          <w:sz w:val="16"/>
          <w:szCs w:val="16"/>
        </w:rPr>
        <w:tab/>
      </w:r>
      <w:proofErr w:type="spellStart"/>
      <w:r w:rsidRPr="00455C17">
        <w:rPr>
          <w:rFonts w:ascii="Courier New" w:hAnsi="Courier New" w:cs="Courier New"/>
          <w:sz w:val="16"/>
          <w:szCs w:val="16"/>
        </w:rPr>
        <w:t>avgy</w:t>
      </w:r>
      <w:proofErr w:type="spellEnd"/>
      <w:r w:rsidRPr="00455C17">
        <w:rPr>
          <w:rFonts w:ascii="Courier New" w:hAnsi="Courier New" w:cs="Courier New"/>
          <w:sz w:val="16"/>
          <w:szCs w:val="16"/>
        </w:rPr>
        <w:t xml:space="preserve"> = </w:t>
      </w:r>
      <w:proofErr w:type="gramStart"/>
      <w:r w:rsidRPr="00455C17">
        <w:rPr>
          <w:rFonts w:ascii="Courier New" w:hAnsi="Courier New" w:cs="Courier New"/>
          <w:sz w:val="16"/>
          <w:szCs w:val="16"/>
        </w:rPr>
        <w:t>avg(</w:t>
      </w:r>
      <w:proofErr w:type="gramEnd"/>
      <w:r w:rsidRPr="00455C17">
        <w:rPr>
          <w:rFonts w:ascii="Courier New" w:hAnsi="Courier New" w:cs="Courier New"/>
          <w:sz w:val="16"/>
          <w:szCs w:val="16"/>
        </w:rPr>
        <w:t xml:space="preserve">y,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gramStart"/>
      <w:r w:rsidRPr="00455C17">
        <w:rPr>
          <w:rFonts w:ascii="Courier New" w:hAnsi="Courier New" w:cs="Courier New"/>
          <w:sz w:val="16"/>
          <w:szCs w:val="16"/>
        </w:rPr>
        <w:t>if(</w:t>
      </w:r>
      <w:proofErr w:type="spellStart"/>
      <w:proofErr w:type="gramEnd"/>
      <w:r w:rsidRPr="00455C17">
        <w:rPr>
          <w:rFonts w:ascii="Courier New" w:hAnsi="Courier New" w:cs="Courier New"/>
          <w:sz w:val="16"/>
          <w:szCs w:val="16"/>
        </w:rPr>
        <w:t>i</w:t>
      </w:r>
      <w:proofErr w:type="spellEnd"/>
      <w:r w:rsidRPr="00455C17">
        <w:rPr>
          <w:rFonts w:ascii="Courier New" w:hAnsi="Courier New" w:cs="Courier New"/>
          <w:sz w:val="16"/>
          <w:szCs w:val="16"/>
        </w:rPr>
        <w:t xml:space="preserve"> &gt;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 xml:space="preserve"> - 2)){</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r w:rsidRPr="00455C17">
        <w:rPr>
          <w:rFonts w:ascii="Courier New" w:hAnsi="Courier New" w:cs="Courier New"/>
          <w:sz w:val="16"/>
          <w:szCs w:val="16"/>
        </w:rPr>
        <w:tab/>
      </w:r>
      <w:proofErr w:type="spellStart"/>
      <w:r w:rsidRPr="00455C17">
        <w:rPr>
          <w:rFonts w:ascii="Courier New" w:hAnsi="Courier New" w:cs="Courier New"/>
          <w:sz w:val="16"/>
          <w:szCs w:val="16"/>
        </w:rPr>
        <w:t>avgz</w:t>
      </w:r>
      <w:proofErr w:type="spellEnd"/>
      <w:r w:rsidRPr="00455C17">
        <w:rPr>
          <w:rFonts w:ascii="Courier New" w:hAnsi="Courier New" w:cs="Courier New"/>
          <w:sz w:val="16"/>
          <w:szCs w:val="16"/>
        </w:rPr>
        <w:t xml:space="preserve"> = </w:t>
      </w:r>
      <w:proofErr w:type="gramStart"/>
      <w:r w:rsidRPr="00455C17">
        <w:rPr>
          <w:rFonts w:ascii="Courier New" w:hAnsi="Courier New" w:cs="Courier New"/>
          <w:sz w:val="16"/>
          <w:szCs w:val="16"/>
        </w:rPr>
        <w:t>avg(</w:t>
      </w:r>
      <w:proofErr w:type="gramEnd"/>
      <w:r w:rsidRPr="00455C17">
        <w:rPr>
          <w:rFonts w:ascii="Courier New" w:hAnsi="Courier New" w:cs="Courier New"/>
          <w:sz w:val="16"/>
          <w:szCs w:val="16"/>
        </w:rPr>
        <w:t xml:space="preserve">z, </w:t>
      </w:r>
      <w:proofErr w:type="spellStart"/>
      <w:r w:rsidRPr="00455C17">
        <w:rPr>
          <w:rFonts w:ascii="Courier New" w:hAnsi="Courier New" w:cs="Courier New"/>
          <w:sz w:val="16"/>
          <w:szCs w:val="16"/>
        </w:rPr>
        <w:t>lengthofavg</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proofErr w:type="gramStart"/>
      <w:r w:rsidRPr="00455C17">
        <w:rPr>
          <w:rFonts w:ascii="Courier New" w:hAnsi="Courier New" w:cs="Courier New"/>
          <w:sz w:val="16"/>
          <w:szCs w:val="16"/>
        </w:rPr>
        <w:t>printf</w:t>
      </w:r>
      <w:proofErr w:type="spellEnd"/>
      <w:r w:rsidRPr="00455C17">
        <w:rPr>
          <w:rFonts w:ascii="Courier New" w:hAnsi="Courier New" w:cs="Courier New"/>
          <w:sz w:val="16"/>
          <w:szCs w:val="16"/>
        </w:rPr>
        <w:t>(</w:t>
      </w:r>
      <w:proofErr w:type="gramEnd"/>
      <w:r w:rsidRPr="00455C17">
        <w:rPr>
          <w:rFonts w:ascii="Courier New" w:hAnsi="Courier New" w:cs="Courier New"/>
          <w:sz w:val="16"/>
          <w:szCs w:val="16"/>
        </w:rPr>
        <w:t xml:space="preserve">"%lf, %lf, %lf, %lf, %lf, %lf\n", ax, ay, </w:t>
      </w:r>
      <w:proofErr w:type="spellStart"/>
      <w:r w:rsidRPr="00455C17">
        <w:rPr>
          <w:rFonts w:ascii="Courier New" w:hAnsi="Courier New" w:cs="Courier New"/>
          <w:sz w:val="16"/>
          <w:szCs w:val="16"/>
        </w:rPr>
        <w:t>az</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avgx</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avgy</w:t>
      </w:r>
      <w:proofErr w:type="spellEnd"/>
      <w:r w:rsidRPr="00455C17">
        <w:rPr>
          <w:rFonts w:ascii="Courier New" w:hAnsi="Courier New" w:cs="Courier New"/>
          <w:sz w:val="16"/>
          <w:szCs w:val="16"/>
        </w:rPr>
        <w:t xml:space="preserve">, </w:t>
      </w:r>
      <w:proofErr w:type="spellStart"/>
      <w:r w:rsidRPr="00455C17">
        <w:rPr>
          <w:rFonts w:ascii="Courier New" w:hAnsi="Courier New" w:cs="Courier New"/>
          <w:sz w:val="16"/>
          <w:szCs w:val="16"/>
        </w:rPr>
        <w:t>avgz</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r w:rsidRPr="00455C17">
        <w:rPr>
          <w:rFonts w:ascii="Courier New" w:hAnsi="Courier New" w:cs="Courier New"/>
          <w:sz w:val="16"/>
          <w:szCs w:val="16"/>
        </w:rPr>
        <w:tab/>
      </w:r>
      <w:proofErr w:type="spellStart"/>
      <w:r w:rsidRPr="00455C17">
        <w:rPr>
          <w:rFonts w:ascii="Courier New" w:hAnsi="Courier New" w:cs="Courier New"/>
          <w:sz w:val="16"/>
          <w:szCs w:val="16"/>
        </w:rPr>
        <w:t>i</w:t>
      </w:r>
      <w:proofErr w:type="spellEnd"/>
      <w:r w:rsidRPr="00455C17">
        <w:rPr>
          <w:rFonts w:ascii="Courier New" w:hAnsi="Courier New" w:cs="Courier New"/>
          <w:sz w:val="16"/>
          <w:szCs w:val="16"/>
        </w:rPr>
        <w:t>++;</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roofErr w:type="gramStart"/>
      <w:r w:rsidRPr="00455C17">
        <w:rPr>
          <w:rFonts w:ascii="Courier New" w:hAnsi="Courier New" w:cs="Courier New"/>
          <w:sz w:val="16"/>
          <w:szCs w:val="16"/>
        </w:rPr>
        <w:t>}while</w:t>
      </w:r>
      <w:proofErr w:type="gramEnd"/>
      <w:r w:rsidRPr="00455C17">
        <w:rPr>
          <w:rFonts w:ascii="Courier New" w:hAnsi="Courier New" w:cs="Courier New"/>
          <w:sz w:val="16"/>
          <w:szCs w:val="16"/>
        </w:rPr>
        <w:t>(1);</w:t>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r>
    </w:p>
    <w:p w:rsidR="00455C17" w:rsidRP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ab/>
        <w:t>/* Put your code here */</w:t>
      </w:r>
    </w:p>
    <w:p w:rsidR="00455C17" w:rsidRPr="00455C17" w:rsidRDefault="00455C17" w:rsidP="00455C17">
      <w:pPr>
        <w:spacing w:after="0" w:line="240" w:lineRule="auto"/>
        <w:rPr>
          <w:rFonts w:ascii="Courier New" w:hAnsi="Courier New" w:cs="Courier New"/>
          <w:sz w:val="16"/>
          <w:szCs w:val="16"/>
        </w:rPr>
      </w:pPr>
    </w:p>
    <w:p w:rsidR="00455C17" w:rsidRPr="00455C17" w:rsidRDefault="00455C17" w:rsidP="00455C17">
      <w:pPr>
        <w:spacing w:after="0" w:line="240" w:lineRule="auto"/>
        <w:rPr>
          <w:rFonts w:ascii="Courier New" w:hAnsi="Courier New" w:cs="Courier New"/>
          <w:sz w:val="16"/>
          <w:szCs w:val="16"/>
        </w:rPr>
      </w:pPr>
    </w:p>
    <w:p w:rsidR="00455C17" w:rsidRDefault="00455C17" w:rsidP="00455C17">
      <w:pPr>
        <w:spacing w:after="0" w:line="240" w:lineRule="auto"/>
        <w:rPr>
          <w:rFonts w:ascii="Courier New" w:hAnsi="Courier New" w:cs="Courier New"/>
          <w:sz w:val="16"/>
          <w:szCs w:val="16"/>
        </w:rPr>
      </w:pPr>
      <w:r w:rsidRPr="00455C17">
        <w:rPr>
          <w:rFonts w:ascii="Courier New" w:hAnsi="Courier New" w:cs="Courier New"/>
          <w:sz w:val="16"/>
          <w:szCs w:val="16"/>
        </w:rPr>
        <w:t>}</w:t>
      </w:r>
    </w:p>
    <w:p w:rsidR="00455C17" w:rsidRDefault="00455C17" w:rsidP="00455C17">
      <w:pPr>
        <w:spacing w:after="0" w:line="240" w:lineRule="auto"/>
        <w:rPr>
          <w:rFonts w:ascii="Courier New" w:hAnsi="Courier New" w:cs="Courier New"/>
          <w:sz w:val="16"/>
          <w:szCs w:val="16"/>
        </w:rPr>
      </w:pPr>
    </w:p>
    <w:p w:rsidR="00455C17" w:rsidRDefault="00455C17" w:rsidP="00455C17">
      <w:pPr>
        <w:spacing w:after="0" w:line="240" w:lineRule="auto"/>
        <w:rPr>
          <w:rFonts w:ascii="Times New Roman" w:hAnsi="Times New Roman" w:cs="Times New Roman"/>
          <w:b/>
          <w:sz w:val="24"/>
          <w:szCs w:val="24"/>
        </w:rPr>
      </w:pPr>
      <w:r>
        <w:rPr>
          <w:rFonts w:ascii="Times New Roman" w:hAnsi="Times New Roman" w:cs="Times New Roman"/>
          <w:b/>
          <w:sz w:val="24"/>
          <w:szCs w:val="24"/>
        </w:rPr>
        <w:t>Questions</w:t>
      </w:r>
    </w:p>
    <w:p w:rsidR="00455C17" w:rsidRDefault="00455C17" w:rsidP="00455C17">
      <w:pPr>
        <w:spacing w:after="0" w:line="240" w:lineRule="auto"/>
        <w:rPr>
          <w:rFonts w:ascii="Times New Roman" w:hAnsi="Times New Roman" w:cs="Times New Roman"/>
          <w:b/>
          <w:sz w:val="24"/>
          <w:szCs w:val="24"/>
        </w:rPr>
      </w:pPr>
    </w:p>
    <w:p w:rsidR="00455C17" w:rsidRDefault="00455C17" w:rsidP="00455C17">
      <w:pPr>
        <w:spacing w:after="0" w:line="240" w:lineRule="auto"/>
        <w:rPr>
          <w:rFonts w:ascii="Times New Roman" w:hAnsi="Times New Roman" w:cs="Times New Roman"/>
          <w:b/>
          <w:sz w:val="24"/>
          <w:szCs w:val="24"/>
        </w:rPr>
      </w:pPr>
      <w:r>
        <w:rPr>
          <w:noProof/>
        </w:rPr>
        <w:drawing>
          <wp:inline distT="0" distB="0" distL="0" distR="0" wp14:anchorId="0A7654A8" wp14:editId="1EAFF08E">
            <wp:extent cx="5943600" cy="3655695"/>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55C17" w:rsidRDefault="00455C17" w:rsidP="00455C17">
      <w:pPr>
        <w:spacing w:after="0" w:line="240" w:lineRule="auto"/>
        <w:rPr>
          <w:rFonts w:ascii="Times New Roman" w:hAnsi="Times New Roman" w:cs="Times New Roman"/>
          <w:b/>
          <w:sz w:val="24"/>
          <w:szCs w:val="24"/>
        </w:rPr>
      </w:pPr>
      <w:r>
        <w:rPr>
          <w:noProof/>
        </w:rPr>
        <w:lastRenderedPageBreak/>
        <w:drawing>
          <wp:inline distT="0" distB="0" distL="0" distR="0" wp14:anchorId="10A97AA3" wp14:editId="453C9B77">
            <wp:extent cx="5943600" cy="3675380"/>
            <wp:effectExtent l="0" t="0" r="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55C17" w:rsidRDefault="00455C17" w:rsidP="00455C17">
      <w:pPr>
        <w:spacing w:after="0" w:line="240" w:lineRule="auto"/>
        <w:rPr>
          <w:rFonts w:ascii="Times New Roman" w:hAnsi="Times New Roman" w:cs="Times New Roman"/>
          <w:b/>
          <w:sz w:val="24"/>
          <w:szCs w:val="24"/>
        </w:rPr>
      </w:pPr>
      <w:r>
        <w:rPr>
          <w:noProof/>
        </w:rPr>
        <w:drawing>
          <wp:inline distT="0" distB="0" distL="0" distR="0" wp14:anchorId="398F50E5" wp14:editId="1E543A30">
            <wp:extent cx="5943600" cy="3705860"/>
            <wp:effectExtent l="0" t="0" r="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5C17" w:rsidRDefault="00455C17" w:rsidP="00455C17">
      <w:pPr>
        <w:spacing w:after="0" w:line="240" w:lineRule="auto"/>
        <w:rPr>
          <w:rFonts w:ascii="Times New Roman" w:hAnsi="Times New Roman" w:cs="Times New Roman"/>
          <w:b/>
          <w:sz w:val="24"/>
          <w:szCs w:val="24"/>
        </w:rPr>
      </w:pPr>
    </w:p>
    <w:p w:rsidR="00455C17" w:rsidRDefault="00455C17" w:rsidP="00455C17">
      <w:pPr>
        <w:spacing w:after="0" w:line="240" w:lineRule="auto"/>
        <w:rPr>
          <w:rFonts w:ascii="Times New Roman" w:hAnsi="Times New Roman" w:cs="Times New Roman"/>
          <w:sz w:val="24"/>
          <w:szCs w:val="24"/>
        </w:rPr>
      </w:pPr>
      <w:r>
        <w:rPr>
          <w:rFonts w:ascii="Times New Roman" w:hAnsi="Times New Roman" w:cs="Times New Roman"/>
          <w:sz w:val="24"/>
          <w:szCs w:val="24"/>
        </w:rPr>
        <w:t>2. Since motion 3 moved less than motion two you could probably use a shorter window. Motion 2 was more rapid so in order to smooth it out a longer window would be better.</w:t>
      </w:r>
    </w:p>
    <w:p w:rsidR="00455C17" w:rsidRDefault="00455C17" w:rsidP="00455C17">
      <w:pPr>
        <w:spacing w:after="0" w:line="240" w:lineRule="auto"/>
        <w:rPr>
          <w:rFonts w:ascii="Times New Roman" w:hAnsi="Times New Roman" w:cs="Times New Roman"/>
          <w:sz w:val="24"/>
          <w:szCs w:val="24"/>
        </w:rPr>
      </w:pPr>
    </w:p>
    <w:p w:rsidR="00455C17" w:rsidRDefault="00455C17" w:rsidP="00455C17">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Problem</w:t>
      </w:r>
    </w:p>
    <w:p w:rsidR="00455C17" w:rsidRDefault="00455C17" w:rsidP="00455C17">
      <w:pPr>
        <w:spacing w:after="0" w:line="240" w:lineRule="auto"/>
        <w:rPr>
          <w:rFonts w:ascii="Times New Roman" w:hAnsi="Times New Roman" w:cs="Times New Roman"/>
          <w:b/>
          <w:sz w:val="24"/>
          <w:szCs w:val="24"/>
        </w:rPr>
      </w:pPr>
    </w:p>
    <w:p w:rsidR="00455C17" w:rsidRDefault="00455C17" w:rsidP="00455C17">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43182E">
        <w:rPr>
          <w:rFonts w:ascii="Times New Roman" w:hAnsi="Times New Roman" w:cs="Times New Roman"/>
          <w:sz w:val="24"/>
          <w:szCs w:val="24"/>
        </w:rPr>
        <w:t xml:space="preserve">The program needs to be able to input the three accelerometer values from the Arduino Esplora and needs to calculate the average of the last n values for each time it scans in a new set of values. The program needs to be able to input a number from the user that will tell it how many values it needs to calculate the moving average for. The program will calculate a moving average for each of the three values. </w:t>
      </w:r>
    </w:p>
    <w:p w:rsidR="0043182E" w:rsidRDefault="0043182E" w:rsidP="00455C17">
      <w:pPr>
        <w:spacing w:after="0" w:line="240" w:lineRule="auto"/>
        <w:rPr>
          <w:rFonts w:ascii="Times New Roman" w:hAnsi="Times New Roman" w:cs="Times New Roman"/>
          <w:sz w:val="24"/>
          <w:szCs w:val="24"/>
        </w:rPr>
      </w:pPr>
    </w:p>
    <w:p w:rsidR="0043182E" w:rsidRDefault="0043182E" w:rsidP="00455C17">
      <w:pPr>
        <w:spacing w:after="0" w:line="240" w:lineRule="auto"/>
        <w:rPr>
          <w:rFonts w:ascii="Times New Roman" w:hAnsi="Times New Roman" w:cs="Times New Roman"/>
          <w:b/>
          <w:sz w:val="24"/>
          <w:szCs w:val="24"/>
        </w:rPr>
      </w:pPr>
      <w:r>
        <w:rPr>
          <w:rFonts w:ascii="Times New Roman" w:hAnsi="Times New Roman" w:cs="Times New Roman"/>
          <w:b/>
          <w:sz w:val="24"/>
          <w:szCs w:val="24"/>
        </w:rPr>
        <w:t>Analysis</w:t>
      </w:r>
    </w:p>
    <w:p w:rsidR="0043182E" w:rsidRDefault="0043182E" w:rsidP="00455C17">
      <w:pPr>
        <w:spacing w:after="0" w:line="240" w:lineRule="auto"/>
        <w:rPr>
          <w:rFonts w:ascii="Times New Roman" w:hAnsi="Times New Roman" w:cs="Times New Roman"/>
          <w:b/>
          <w:sz w:val="24"/>
          <w:szCs w:val="24"/>
        </w:rPr>
      </w:pPr>
    </w:p>
    <w:p w:rsidR="0043182E" w:rsidRDefault="0043182E" w:rsidP="00455C17">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skeleton code is provided and the function that are allowed to be used are already created. The inputs are the uses, because the command line will take the number of values it needs to calculate each moving average, and the Arduino Esplora, because the three accelerometer values will come from it. The output is in the console. The output will be the original values for each time data is scanned in and then the three moving average values for that loop of scanned in data. In order to calculate the moving average, the program will take the last n values and add them together and divide them by n. n is the value provided by the user. </w:t>
      </w:r>
    </w:p>
    <w:p w:rsidR="0043182E" w:rsidRDefault="0043182E" w:rsidP="00455C17">
      <w:pPr>
        <w:spacing w:after="0" w:line="240" w:lineRule="auto"/>
        <w:rPr>
          <w:rFonts w:ascii="Times New Roman" w:hAnsi="Times New Roman" w:cs="Times New Roman"/>
          <w:sz w:val="24"/>
          <w:szCs w:val="24"/>
        </w:rPr>
      </w:pPr>
    </w:p>
    <w:p w:rsidR="0043182E" w:rsidRDefault="0043182E" w:rsidP="00455C17">
      <w:pPr>
        <w:spacing w:after="0" w:line="240" w:lineRule="auto"/>
        <w:rPr>
          <w:rFonts w:ascii="Times New Roman" w:hAnsi="Times New Roman" w:cs="Times New Roman"/>
          <w:b/>
          <w:sz w:val="24"/>
          <w:szCs w:val="24"/>
        </w:rPr>
      </w:pPr>
      <w:r>
        <w:rPr>
          <w:rFonts w:ascii="Times New Roman" w:hAnsi="Times New Roman" w:cs="Times New Roman"/>
          <w:b/>
          <w:sz w:val="24"/>
          <w:szCs w:val="24"/>
        </w:rPr>
        <w:t>Design</w:t>
      </w:r>
    </w:p>
    <w:p w:rsidR="0043182E" w:rsidRDefault="0043182E" w:rsidP="00455C17">
      <w:pPr>
        <w:spacing w:after="0" w:line="240" w:lineRule="auto"/>
        <w:rPr>
          <w:rFonts w:ascii="Times New Roman" w:hAnsi="Times New Roman" w:cs="Times New Roman"/>
          <w:b/>
          <w:sz w:val="24"/>
          <w:szCs w:val="24"/>
        </w:rPr>
      </w:pPr>
    </w:p>
    <w:p w:rsidR="0043182E" w:rsidRDefault="0043182E" w:rsidP="00455C17">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45C54">
        <w:rPr>
          <w:rFonts w:ascii="Times New Roman" w:hAnsi="Times New Roman" w:cs="Times New Roman"/>
          <w:sz w:val="24"/>
          <w:szCs w:val="24"/>
        </w:rPr>
        <w:t xml:space="preserve">My program has two functions besides main. The first is avg. This takes in the buffer which is the last n values that it needs to calculate the average of, and it adds them all together then divides by n and returns the value. The next function is updatebuffer. This takes function moves every item in the buffer, which are the values that will have the average calculated, and moves them all back one in order to make space for the new data point. In main, the first thing that happens are the variable declarations. Next, the buffer length is read in from the command line. Next, the program enters into a do while loop. The first line scans in a new line of data from the Arduino Esplora accelerometer and buttons. Next, three if statements, one for each direction in the accelerometer, see if there have been enough data points to calculate the average. If there have, then the update buffer function is called. Next, three more if statements are called to calculate the average for each accelerometer value by calling the avg function. Lastly, everything is printed on one line, separated by commas and </w:t>
      </w:r>
      <w:proofErr w:type="spellStart"/>
      <w:r w:rsidR="00745C54">
        <w:rPr>
          <w:rFonts w:ascii="Times New Roman" w:hAnsi="Times New Roman" w:cs="Times New Roman"/>
          <w:sz w:val="24"/>
          <w:szCs w:val="24"/>
        </w:rPr>
        <w:t>i</w:t>
      </w:r>
      <w:proofErr w:type="spellEnd"/>
      <w:r w:rsidR="00745C54">
        <w:rPr>
          <w:rFonts w:ascii="Times New Roman" w:hAnsi="Times New Roman" w:cs="Times New Roman"/>
          <w:sz w:val="24"/>
          <w:szCs w:val="24"/>
        </w:rPr>
        <w:t xml:space="preserve">, the variable keeping track of how many lines of Arduino data have been scanned in increments. </w:t>
      </w:r>
    </w:p>
    <w:p w:rsidR="00745C54" w:rsidRDefault="00745C54" w:rsidP="00455C17">
      <w:pPr>
        <w:spacing w:after="0" w:line="240" w:lineRule="auto"/>
        <w:rPr>
          <w:rFonts w:ascii="Times New Roman" w:hAnsi="Times New Roman" w:cs="Times New Roman"/>
          <w:sz w:val="24"/>
          <w:szCs w:val="24"/>
        </w:rPr>
      </w:pPr>
    </w:p>
    <w:p w:rsidR="00745C54" w:rsidRDefault="00745C54" w:rsidP="00455C17">
      <w:pPr>
        <w:spacing w:after="0" w:line="240" w:lineRule="auto"/>
        <w:rPr>
          <w:rFonts w:ascii="Times New Roman" w:hAnsi="Times New Roman" w:cs="Times New Roman"/>
          <w:b/>
          <w:sz w:val="24"/>
          <w:szCs w:val="24"/>
        </w:rPr>
      </w:pPr>
      <w:r>
        <w:rPr>
          <w:rFonts w:ascii="Times New Roman" w:hAnsi="Times New Roman" w:cs="Times New Roman"/>
          <w:b/>
          <w:sz w:val="24"/>
          <w:szCs w:val="24"/>
        </w:rPr>
        <w:t>Testing</w:t>
      </w:r>
    </w:p>
    <w:p w:rsidR="00745C54" w:rsidRDefault="00745C54" w:rsidP="00455C17">
      <w:pPr>
        <w:spacing w:after="0" w:line="240" w:lineRule="auto"/>
        <w:rPr>
          <w:rFonts w:ascii="Times New Roman" w:hAnsi="Times New Roman" w:cs="Times New Roman"/>
          <w:b/>
          <w:sz w:val="24"/>
          <w:szCs w:val="24"/>
        </w:rPr>
      </w:pPr>
    </w:p>
    <w:p w:rsidR="00CC7400" w:rsidRDefault="00745C54" w:rsidP="00455C17">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Since it was hard to tell if the moving average was being calculated with a small buffer value, I usually always used a big one, like 1000 for example. With a value of that size </w:t>
      </w:r>
      <w:r w:rsidR="00CC7400">
        <w:rPr>
          <w:rFonts w:ascii="Times New Roman" w:hAnsi="Times New Roman" w:cs="Times New Roman"/>
          <w:sz w:val="24"/>
          <w:szCs w:val="24"/>
        </w:rPr>
        <w:t xml:space="preserve">the values changed more evenly and the moving average is more obviously calculated. I think the easiest way to see it, though, was with the excel graphs. Mainly for testing, I just ran it a bunch with a high buffer value and made sure it was calculating the moving average. </w:t>
      </w:r>
    </w:p>
    <w:p w:rsidR="00CC7400" w:rsidRDefault="00CC7400" w:rsidP="00455C17">
      <w:pPr>
        <w:spacing w:after="0" w:line="240" w:lineRule="auto"/>
        <w:rPr>
          <w:rFonts w:ascii="Times New Roman" w:hAnsi="Times New Roman" w:cs="Times New Roman"/>
          <w:sz w:val="24"/>
          <w:szCs w:val="24"/>
        </w:rPr>
      </w:pPr>
    </w:p>
    <w:p w:rsidR="00CC7400" w:rsidRDefault="00CC7400" w:rsidP="00455C17">
      <w:pPr>
        <w:spacing w:after="0" w:line="240" w:lineRule="auto"/>
        <w:rPr>
          <w:rFonts w:ascii="Times New Roman" w:hAnsi="Times New Roman" w:cs="Times New Roman"/>
          <w:b/>
          <w:sz w:val="24"/>
          <w:szCs w:val="24"/>
        </w:rPr>
      </w:pPr>
      <w:r>
        <w:rPr>
          <w:rFonts w:ascii="Times New Roman" w:hAnsi="Times New Roman" w:cs="Times New Roman"/>
          <w:b/>
          <w:sz w:val="24"/>
          <w:szCs w:val="24"/>
        </w:rPr>
        <w:t>Comments</w:t>
      </w:r>
    </w:p>
    <w:p w:rsidR="00CC7400" w:rsidRDefault="00CC7400" w:rsidP="00455C17">
      <w:pPr>
        <w:spacing w:after="0" w:line="240" w:lineRule="auto"/>
        <w:rPr>
          <w:rFonts w:ascii="Times New Roman" w:hAnsi="Times New Roman" w:cs="Times New Roman"/>
          <w:b/>
          <w:sz w:val="24"/>
          <w:szCs w:val="24"/>
        </w:rPr>
      </w:pPr>
    </w:p>
    <w:p w:rsidR="00745C54" w:rsidRPr="00745C54" w:rsidRDefault="00CC7400" w:rsidP="00455C17">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think my program had a solid design and I had fun learning how to calculate the moving average. Looking back on my code as I write this lab report, I see some things that I could write </w:t>
      </w:r>
      <w:r>
        <w:rPr>
          <w:rFonts w:ascii="Times New Roman" w:hAnsi="Times New Roman" w:cs="Times New Roman"/>
          <w:sz w:val="24"/>
          <w:szCs w:val="24"/>
        </w:rPr>
        <w:lastRenderedPageBreak/>
        <w:t>better than they are currently written. For example, I didn’t need to write three separate if statements for the updatebuffer function calling and the avg function calling.</w:t>
      </w:r>
      <w:r w:rsidR="00745C54">
        <w:rPr>
          <w:rFonts w:ascii="Times New Roman" w:hAnsi="Times New Roman" w:cs="Times New Roman"/>
          <w:sz w:val="24"/>
          <w:szCs w:val="24"/>
        </w:rPr>
        <w:t xml:space="preserve"> </w:t>
      </w:r>
    </w:p>
    <w:p w:rsidR="00745C54" w:rsidRDefault="00745C54" w:rsidP="00455C17">
      <w:pPr>
        <w:spacing w:after="0" w:line="240" w:lineRule="auto"/>
        <w:rPr>
          <w:rFonts w:ascii="Times New Roman" w:hAnsi="Times New Roman" w:cs="Times New Roman"/>
          <w:sz w:val="24"/>
          <w:szCs w:val="24"/>
        </w:rPr>
      </w:pPr>
    </w:p>
    <w:p w:rsidR="00745C54" w:rsidRDefault="00745C54" w:rsidP="00455C17">
      <w:pPr>
        <w:spacing w:after="0" w:line="240" w:lineRule="auto"/>
        <w:rPr>
          <w:rFonts w:ascii="Times New Roman" w:hAnsi="Times New Roman" w:cs="Times New Roman"/>
          <w:sz w:val="24"/>
          <w:szCs w:val="24"/>
        </w:rPr>
      </w:pPr>
    </w:p>
    <w:p w:rsidR="00745C54" w:rsidRDefault="00745C54" w:rsidP="00455C17">
      <w:pPr>
        <w:spacing w:after="0" w:line="240" w:lineRule="auto"/>
        <w:rPr>
          <w:rFonts w:ascii="Times New Roman" w:hAnsi="Times New Roman" w:cs="Times New Roman"/>
          <w:sz w:val="24"/>
          <w:szCs w:val="24"/>
        </w:rPr>
      </w:pPr>
    </w:p>
    <w:p w:rsidR="00745C54" w:rsidRPr="0043182E" w:rsidRDefault="00745C54" w:rsidP="00455C17">
      <w:pPr>
        <w:spacing w:after="0" w:line="240" w:lineRule="auto"/>
        <w:rPr>
          <w:rFonts w:ascii="Times New Roman" w:hAnsi="Times New Roman" w:cs="Times New Roman"/>
          <w:sz w:val="24"/>
          <w:szCs w:val="24"/>
        </w:rPr>
      </w:pPr>
    </w:p>
    <w:sectPr w:rsidR="00745C54" w:rsidRPr="0043182E" w:rsidSect="00C8552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C52"/>
    <w:multiLevelType w:val="multilevel"/>
    <w:tmpl w:val="B65A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0306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9362A"/>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733E1"/>
    <w:multiLevelType w:val="hybridMultilevel"/>
    <w:tmpl w:val="3684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6744F"/>
    <w:multiLevelType w:val="hybridMultilevel"/>
    <w:tmpl w:val="C0B09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82338"/>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A2FF3"/>
    <w:multiLevelType w:val="hybridMultilevel"/>
    <w:tmpl w:val="D894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C6BEB"/>
    <w:multiLevelType w:val="hybridMultilevel"/>
    <w:tmpl w:val="E69C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B510E"/>
    <w:multiLevelType w:val="hybridMultilevel"/>
    <w:tmpl w:val="1CD4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52D1F"/>
    <w:multiLevelType w:val="hybridMultilevel"/>
    <w:tmpl w:val="FDC2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F1D06"/>
    <w:multiLevelType w:val="hybridMultilevel"/>
    <w:tmpl w:val="99B6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9"/>
  </w:num>
  <w:num w:numId="7">
    <w:abstractNumId w:val="10"/>
  </w:num>
  <w:num w:numId="8">
    <w:abstractNumId w:val="4"/>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02"/>
    <w:rsid w:val="00076422"/>
    <w:rsid w:val="000A12DF"/>
    <w:rsid w:val="000C640E"/>
    <w:rsid w:val="000D63F3"/>
    <w:rsid w:val="00123EAE"/>
    <w:rsid w:val="00143632"/>
    <w:rsid w:val="0017178C"/>
    <w:rsid w:val="00183BD3"/>
    <w:rsid w:val="0019675E"/>
    <w:rsid w:val="001A02BB"/>
    <w:rsid w:val="001A174A"/>
    <w:rsid w:val="001B01FD"/>
    <w:rsid w:val="002532E5"/>
    <w:rsid w:val="00256407"/>
    <w:rsid w:val="00286C70"/>
    <w:rsid w:val="002C6F8E"/>
    <w:rsid w:val="003B55D3"/>
    <w:rsid w:val="003F1B02"/>
    <w:rsid w:val="00406246"/>
    <w:rsid w:val="0043182E"/>
    <w:rsid w:val="00455C17"/>
    <w:rsid w:val="004C78B5"/>
    <w:rsid w:val="004E4C89"/>
    <w:rsid w:val="00676C6A"/>
    <w:rsid w:val="006E5D95"/>
    <w:rsid w:val="00745C54"/>
    <w:rsid w:val="00746D32"/>
    <w:rsid w:val="007765BA"/>
    <w:rsid w:val="0078087A"/>
    <w:rsid w:val="00801A47"/>
    <w:rsid w:val="008027B5"/>
    <w:rsid w:val="00876B8A"/>
    <w:rsid w:val="008D3307"/>
    <w:rsid w:val="00A34F63"/>
    <w:rsid w:val="00A444EE"/>
    <w:rsid w:val="00B54272"/>
    <w:rsid w:val="00C00E11"/>
    <w:rsid w:val="00C22E3D"/>
    <w:rsid w:val="00C60546"/>
    <w:rsid w:val="00C646DE"/>
    <w:rsid w:val="00C8552E"/>
    <w:rsid w:val="00CC4299"/>
    <w:rsid w:val="00CC7400"/>
    <w:rsid w:val="00D36FF8"/>
    <w:rsid w:val="00D62DFE"/>
    <w:rsid w:val="00D81B93"/>
    <w:rsid w:val="00D83DBE"/>
    <w:rsid w:val="00DC0C70"/>
    <w:rsid w:val="00DD04B3"/>
    <w:rsid w:val="00E14192"/>
    <w:rsid w:val="00E90F05"/>
    <w:rsid w:val="00EA56D9"/>
    <w:rsid w:val="00ED545C"/>
    <w:rsid w:val="00F1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250F"/>
  <w15:chartTrackingRefBased/>
  <w15:docId w15:val="{C5CBDE36-7440-4AF1-8F37-340A8066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D95"/>
    <w:pPr>
      <w:ind w:left="720"/>
      <w:contextualSpacing/>
    </w:pPr>
  </w:style>
  <w:style w:type="paragraph" w:styleId="NormalWeb">
    <w:name w:val="Normal (Web)"/>
    <w:basedOn w:val="Normal"/>
    <w:uiPriority w:val="99"/>
    <w:semiHidden/>
    <w:unhideWhenUsed/>
    <w:rsid w:val="00E90F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4166">
      <w:bodyDiv w:val="1"/>
      <w:marLeft w:val="0"/>
      <w:marRight w:val="0"/>
      <w:marTop w:val="0"/>
      <w:marBottom w:val="0"/>
      <w:divBdr>
        <w:top w:val="none" w:sz="0" w:space="0" w:color="auto"/>
        <w:left w:val="none" w:sz="0" w:space="0" w:color="auto"/>
        <w:bottom w:val="none" w:sz="0" w:space="0" w:color="auto"/>
        <w:right w:val="none" w:sz="0" w:space="0" w:color="auto"/>
      </w:divBdr>
      <w:divsChild>
        <w:div w:id="378935937">
          <w:marLeft w:val="0"/>
          <w:marRight w:val="0"/>
          <w:marTop w:val="0"/>
          <w:marBottom w:val="0"/>
          <w:divBdr>
            <w:top w:val="none" w:sz="0" w:space="0" w:color="auto"/>
            <w:left w:val="none" w:sz="0" w:space="0" w:color="auto"/>
            <w:bottom w:val="none" w:sz="0" w:space="0" w:color="auto"/>
            <w:right w:val="none" w:sz="0" w:space="0" w:color="auto"/>
          </w:divBdr>
        </w:div>
        <w:div w:id="1147362640">
          <w:marLeft w:val="0"/>
          <w:marRight w:val="0"/>
          <w:marTop w:val="0"/>
          <w:marBottom w:val="0"/>
          <w:divBdr>
            <w:top w:val="none" w:sz="0" w:space="0" w:color="auto"/>
            <w:left w:val="none" w:sz="0" w:space="0" w:color="auto"/>
            <w:bottom w:val="none" w:sz="0" w:space="0" w:color="auto"/>
            <w:right w:val="none" w:sz="0" w:space="0" w:color="auto"/>
          </w:divBdr>
        </w:div>
        <w:div w:id="1470705552">
          <w:marLeft w:val="0"/>
          <w:marRight w:val="0"/>
          <w:marTop w:val="0"/>
          <w:marBottom w:val="0"/>
          <w:divBdr>
            <w:top w:val="none" w:sz="0" w:space="0" w:color="auto"/>
            <w:left w:val="none" w:sz="0" w:space="0" w:color="auto"/>
            <w:bottom w:val="none" w:sz="0" w:space="0" w:color="auto"/>
            <w:right w:val="none" w:sz="0" w:space="0" w:color="auto"/>
          </w:divBdr>
        </w:div>
        <w:div w:id="747581053">
          <w:marLeft w:val="0"/>
          <w:marRight w:val="0"/>
          <w:marTop w:val="0"/>
          <w:marBottom w:val="0"/>
          <w:divBdr>
            <w:top w:val="none" w:sz="0" w:space="0" w:color="auto"/>
            <w:left w:val="none" w:sz="0" w:space="0" w:color="auto"/>
            <w:bottom w:val="none" w:sz="0" w:space="0" w:color="auto"/>
            <w:right w:val="none" w:sz="0" w:space="0" w:color="auto"/>
          </w:divBdr>
        </w:div>
        <w:div w:id="2116486250">
          <w:marLeft w:val="0"/>
          <w:marRight w:val="0"/>
          <w:marTop w:val="0"/>
          <w:marBottom w:val="0"/>
          <w:divBdr>
            <w:top w:val="none" w:sz="0" w:space="0" w:color="auto"/>
            <w:left w:val="none" w:sz="0" w:space="0" w:color="auto"/>
            <w:bottom w:val="none" w:sz="0" w:space="0" w:color="auto"/>
            <w:right w:val="none" w:sz="0" w:space="0" w:color="auto"/>
          </w:divBdr>
        </w:div>
        <w:div w:id="1696418676">
          <w:marLeft w:val="0"/>
          <w:marRight w:val="0"/>
          <w:marTop w:val="0"/>
          <w:marBottom w:val="0"/>
          <w:divBdr>
            <w:top w:val="none" w:sz="0" w:space="0" w:color="auto"/>
            <w:left w:val="none" w:sz="0" w:space="0" w:color="auto"/>
            <w:bottom w:val="none" w:sz="0" w:space="0" w:color="auto"/>
            <w:right w:val="none" w:sz="0" w:space="0" w:color="auto"/>
          </w:divBdr>
        </w:div>
        <w:div w:id="775101070">
          <w:marLeft w:val="0"/>
          <w:marRight w:val="0"/>
          <w:marTop w:val="0"/>
          <w:marBottom w:val="0"/>
          <w:divBdr>
            <w:top w:val="none" w:sz="0" w:space="0" w:color="auto"/>
            <w:left w:val="none" w:sz="0" w:space="0" w:color="auto"/>
            <w:bottom w:val="none" w:sz="0" w:space="0" w:color="auto"/>
            <w:right w:val="none" w:sz="0" w:space="0" w:color="auto"/>
          </w:divBdr>
        </w:div>
        <w:div w:id="1397052343">
          <w:marLeft w:val="0"/>
          <w:marRight w:val="0"/>
          <w:marTop w:val="0"/>
          <w:marBottom w:val="0"/>
          <w:divBdr>
            <w:top w:val="none" w:sz="0" w:space="0" w:color="auto"/>
            <w:left w:val="none" w:sz="0" w:space="0" w:color="auto"/>
            <w:bottom w:val="none" w:sz="0" w:space="0" w:color="auto"/>
            <w:right w:val="none" w:sz="0" w:space="0" w:color="auto"/>
          </w:divBdr>
        </w:div>
        <w:div w:id="989677501">
          <w:marLeft w:val="0"/>
          <w:marRight w:val="0"/>
          <w:marTop w:val="0"/>
          <w:marBottom w:val="0"/>
          <w:divBdr>
            <w:top w:val="none" w:sz="0" w:space="0" w:color="auto"/>
            <w:left w:val="none" w:sz="0" w:space="0" w:color="auto"/>
            <w:bottom w:val="none" w:sz="0" w:space="0" w:color="auto"/>
            <w:right w:val="none" w:sz="0" w:space="0" w:color="auto"/>
          </w:divBdr>
        </w:div>
        <w:div w:id="1092512503">
          <w:marLeft w:val="0"/>
          <w:marRight w:val="0"/>
          <w:marTop w:val="0"/>
          <w:marBottom w:val="0"/>
          <w:divBdr>
            <w:top w:val="none" w:sz="0" w:space="0" w:color="auto"/>
            <w:left w:val="none" w:sz="0" w:space="0" w:color="auto"/>
            <w:bottom w:val="none" w:sz="0" w:space="0" w:color="auto"/>
            <w:right w:val="none" w:sz="0" w:space="0" w:color="auto"/>
          </w:divBdr>
        </w:div>
        <w:div w:id="987982209">
          <w:marLeft w:val="0"/>
          <w:marRight w:val="0"/>
          <w:marTop w:val="0"/>
          <w:marBottom w:val="0"/>
          <w:divBdr>
            <w:top w:val="none" w:sz="0" w:space="0" w:color="auto"/>
            <w:left w:val="none" w:sz="0" w:space="0" w:color="auto"/>
            <w:bottom w:val="none" w:sz="0" w:space="0" w:color="auto"/>
            <w:right w:val="none" w:sz="0" w:space="0" w:color="auto"/>
          </w:divBdr>
        </w:div>
        <w:div w:id="844781739">
          <w:marLeft w:val="0"/>
          <w:marRight w:val="0"/>
          <w:marTop w:val="0"/>
          <w:marBottom w:val="0"/>
          <w:divBdr>
            <w:top w:val="none" w:sz="0" w:space="0" w:color="auto"/>
            <w:left w:val="none" w:sz="0" w:space="0" w:color="auto"/>
            <w:bottom w:val="none" w:sz="0" w:space="0" w:color="auto"/>
            <w:right w:val="none" w:sz="0" w:space="0" w:color="auto"/>
          </w:divBdr>
        </w:div>
        <w:div w:id="926618974">
          <w:marLeft w:val="0"/>
          <w:marRight w:val="0"/>
          <w:marTop w:val="0"/>
          <w:marBottom w:val="0"/>
          <w:divBdr>
            <w:top w:val="none" w:sz="0" w:space="0" w:color="auto"/>
            <w:left w:val="none" w:sz="0" w:space="0" w:color="auto"/>
            <w:bottom w:val="none" w:sz="0" w:space="0" w:color="auto"/>
            <w:right w:val="none" w:sz="0" w:space="0" w:color="auto"/>
          </w:divBdr>
        </w:div>
        <w:div w:id="1304653677">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227375731">
          <w:marLeft w:val="0"/>
          <w:marRight w:val="0"/>
          <w:marTop w:val="0"/>
          <w:marBottom w:val="0"/>
          <w:divBdr>
            <w:top w:val="none" w:sz="0" w:space="0" w:color="auto"/>
            <w:left w:val="none" w:sz="0" w:space="0" w:color="auto"/>
            <w:bottom w:val="none" w:sz="0" w:space="0" w:color="auto"/>
            <w:right w:val="none" w:sz="0" w:space="0" w:color="auto"/>
          </w:divBdr>
        </w:div>
        <w:div w:id="147553885">
          <w:marLeft w:val="0"/>
          <w:marRight w:val="0"/>
          <w:marTop w:val="0"/>
          <w:marBottom w:val="0"/>
          <w:divBdr>
            <w:top w:val="none" w:sz="0" w:space="0" w:color="auto"/>
            <w:left w:val="none" w:sz="0" w:space="0" w:color="auto"/>
            <w:bottom w:val="none" w:sz="0" w:space="0" w:color="auto"/>
            <w:right w:val="none" w:sz="0" w:space="0" w:color="auto"/>
          </w:divBdr>
        </w:div>
        <w:div w:id="1537041008">
          <w:marLeft w:val="0"/>
          <w:marRight w:val="0"/>
          <w:marTop w:val="0"/>
          <w:marBottom w:val="0"/>
          <w:divBdr>
            <w:top w:val="none" w:sz="0" w:space="0" w:color="auto"/>
            <w:left w:val="none" w:sz="0" w:space="0" w:color="auto"/>
            <w:bottom w:val="none" w:sz="0" w:space="0" w:color="auto"/>
            <w:right w:val="none" w:sz="0" w:space="0" w:color="auto"/>
          </w:divBdr>
        </w:div>
        <w:div w:id="120618092">
          <w:marLeft w:val="0"/>
          <w:marRight w:val="0"/>
          <w:marTop w:val="0"/>
          <w:marBottom w:val="0"/>
          <w:divBdr>
            <w:top w:val="none" w:sz="0" w:space="0" w:color="auto"/>
            <w:left w:val="none" w:sz="0" w:space="0" w:color="auto"/>
            <w:bottom w:val="none" w:sz="0" w:space="0" w:color="auto"/>
            <w:right w:val="none" w:sz="0" w:space="0" w:color="auto"/>
          </w:divBdr>
        </w:div>
        <w:div w:id="1700816015">
          <w:marLeft w:val="0"/>
          <w:marRight w:val="0"/>
          <w:marTop w:val="0"/>
          <w:marBottom w:val="0"/>
          <w:divBdr>
            <w:top w:val="none" w:sz="0" w:space="0" w:color="auto"/>
            <w:left w:val="none" w:sz="0" w:space="0" w:color="auto"/>
            <w:bottom w:val="none" w:sz="0" w:space="0" w:color="auto"/>
            <w:right w:val="none" w:sz="0" w:space="0" w:color="auto"/>
          </w:divBdr>
        </w:div>
        <w:div w:id="1595626533">
          <w:marLeft w:val="0"/>
          <w:marRight w:val="0"/>
          <w:marTop w:val="0"/>
          <w:marBottom w:val="0"/>
          <w:divBdr>
            <w:top w:val="none" w:sz="0" w:space="0" w:color="auto"/>
            <w:left w:val="none" w:sz="0" w:space="0" w:color="auto"/>
            <w:bottom w:val="none" w:sz="0" w:space="0" w:color="auto"/>
            <w:right w:val="none" w:sz="0" w:space="0" w:color="auto"/>
          </w:divBdr>
        </w:div>
        <w:div w:id="1050035247">
          <w:marLeft w:val="0"/>
          <w:marRight w:val="0"/>
          <w:marTop w:val="0"/>
          <w:marBottom w:val="0"/>
          <w:divBdr>
            <w:top w:val="none" w:sz="0" w:space="0" w:color="auto"/>
            <w:left w:val="none" w:sz="0" w:space="0" w:color="auto"/>
            <w:bottom w:val="none" w:sz="0" w:space="0" w:color="auto"/>
            <w:right w:val="none" w:sz="0" w:space="0" w:color="auto"/>
          </w:divBdr>
        </w:div>
        <w:div w:id="1601792730">
          <w:marLeft w:val="0"/>
          <w:marRight w:val="0"/>
          <w:marTop w:val="0"/>
          <w:marBottom w:val="0"/>
          <w:divBdr>
            <w:top w:val="none" w:sz="0" w:space="0" w:color="auto"/>
            <w:left w:val="none" w:sz="0" w:space="0" w:color="auto"/>
            <w:bottom w:val="none" w:sz="0" w:space="0" w:color="auto"/>
            <w:right w:val="none" w:sz="0" w:space="0" w:color="auto"/>
          </w:divBdr>
        </w:div>
        <w:div w:id="1484078778">
          <w:marLeft w:val="0"/>
          <w:marRight w:val="0"/>
          <w:marTop w:val="0"/>
          <w:marBottom w:val="0"/>
          <w:divBdr>
            <w:top w:val="none" w:sz="0" w:space="0" w:color="auto"/>
            <w:left w:val="none" w:sz="0" w:space="0" w:color="auto"/>
            <w:bottom w:val="none" w:sz="0" w:space="0" w:color="auto"/>
            <w:right w:val="none" w:sz="0" w:space="0" w:color="auto"/>
          </w:divBdr>
        </w:div>
        <w:div w:id="1852136659">
          <w:marLeft w:val="0"/>
          <w:marRight w:val="0"/>
          <w:marTop w:val="0"/>
          <w:marBottom w:val="0"/>
          <w:divBdr>
            <w:top w:val="none" w:sz="0" w:space="0" w:color="auto"/>
            <w:left w:val="none" w:sz="0" w:space="0" w:color="auto"/>
            <w:bottom w:val="none" w:sz="0" w:space="0" w:color="auto"/>
            <w:right w:val="none" w:sz="0" w:space="0" w:color="auto"/>
          </w:divBdr>
        </w:div>
        <w:div w:id="879438532">
          <w:marLeft w:val="0"/>
          <w:marRight w:val="0"/>
          <w:marTop w:val="0"/>
          <w:marBottom w:val="0"/>
          <w:divBdr>
            <w:top w:val="none" w:sz="0" w:space="0" w:color="auto"/>
            <w:left w:val="none" w:sz="0" w:space="0" w:color="auto"/>
            <w:bottom w:val="none" w:sz="0" w:space="0" w:color="auto"/>
            <w:right w:val="none" w:sz="0" w:space="0" w:color="auto"/>
          </w:divBdr>
        </w:div>
      </w:divsChild>
    </w:div>
    <w:div w:id="12540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my.files.iastate.edu\Users\Hancocka\cpre185-andrew\lab8\Motion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y.files.iastate.edu\Users\Hancocka\cpre185-andrew\lab8\Motion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my.files.iastate.edu\Users\Hancocka\cpre185-andrew\lab8\Motion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Motion 1 - 0,</a:t>
            </a:r>
            <a:r>
              <a:rPr lang="en-US" baseline="0"/>
              <a:t> 20, 100 Moving Average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Motion1!$A$2:$A$1843</c:f>
              <c:numCache>
                <c:formatCode>General</c:formatCode>
                <c:ptCount val="1842"/>
                <c:pt idx="0">
                  <c:v>2.9748E-2</c:v>
                </c:pt>
                <c:pt idx="1">
                  <c:v>3.6131000000000003E-2</c:v>
                </c:pt>
                <c:pt idx="2">
                  <c:v>3.6131000000000003E-2</c:v>
                </c:pt>
                <c:pt idx="3">
                  <c:v>3.6131000000000003E-2</c:v>
                </c:pt>
                <c:pt idx="4">
                  <c:v>3.6131000000000003E-2</c:v>
                </c:pt>
                <c:pt idx="5">
                  <c:v>3.6131000000000003E-2</c:v>
                </c:pt>
                <c:pt idx="6">
                  <c:v>4.2514999999999997E-2</c:v>
                </c:pt>
                <c:pt idx="7">
                  <c:v>2.9748E-2</c:v>
                </c:pt>
                <c:pt idx="8">
                  <c:v>2.9748E-2</c:v>
                </c:pt>
                <c:pt idx="9">
                  <c:v>3.6131000000000003E-2</c:v>
                </c:pt>
                <c:pt idx="10">
                  <c:v>3.6131000000000003E-2</c:v>
                </c:pt>
                <c:pt idx="11">
                  <c:v>3.6131000000000003E-2</c:v>
                </c:pt>
                <c:pt idx="12">
                  <c:v>4.2514999999999997E-2</c:v>
                </c:pt>
                <c:pt idx="13">
                  <c:v>3.6131000000000003E-2</c:v>
                </c:pt>
                <c:pt idx="14">
                  <c:v>3.6131000000000003E-2</c:v>
                </c:pt>
                <c:pt idx="15">
                  <c:v>4.2514999999999997E-2</c:v>
                </c:pt>
                <c:pt idx="16">
                  <c:v>3.6131000000000003E-2</c:v>
                </c:pt>
                <c:pt idx="17">
                  <c:v>3.6131000000000003E-2</c:v>
                </c:pt>
                <c:pt idx="18">
                  <c:v>3.6131000000000003E-2</c:v>
                </c:pt>
                <c:pt idx="19">
                  <c:v>3.6131000000000003E-2</c:v>
                </c:pt>
                <c:pt idx="20">
                  <c:v>3.6131000000000003E-2</c:v>
                </c:pt>
                <c:pt idx="21">
                  <c:v>3.6131000000000003E-2</c:v>
                </c:pt>
                <c:pt idx="22">
                  <c:v>3.6131000000000003E-2</c:v>
                </c:pt>
                <c:pt idx="23">
                  <c:v>2.9748E-2</c:v>
                </c:pt>
                <c:pt idx="24">
                  <c:v>3.6131000000000003E-2</c:v>
                </c:pt>
                <c:pt idx="25">
                  <c:v>3.6131000000000003E-2</c:v>
                </c:pt>
                <c:pt idx="26">
                  <c:v>4.2514999999999997E-2</c:v>
                </c:pt>
                <c:pt idx="27">
                  <c:v>3.6131000000000003E-2</c:v>
                </c:pt>
                <c:pt idx="28">
                  <c:v>3.6131000000000003E-2</c:v>
                </c:pt>
                <c:pt idx="29">
                  <c:v>3.6131000000000003E-2</c:v>
                </c:pt>
                <c:pt idx="30">
                  <c:v>2.9748E-2</c:v>
                </c:pt>
                <c:pt idx="31">
                  <c:v>2.9748E-2</c:v>
                </c:pt>
                <c:pt idx="32">
                  <c:v>3.6131000000000003E-2</c:v>
                </c:pt>
                <c:pt idx="33">
                  <c:v>3.6131000000000003E-2</c:v>
                </c:pt>
                <c:pt idx="34">
                  <c:v>3.6131000000000003E-2</c:v>
                </c:pt>
                <c:pt idx="35">
                  <c:v>3.6131000000000003E-2</c:v>
                </c:pt>
                <c:pt idx="36">
                  <c:v>3.6131000000000003E-2</c:v>
                </c:pt>
                <c:pt idx="37">
                  <c:v>2.9748E-2</c:v>
                </c:pt>
                <c:pt idx="38">
                  <c:v>2.9748E-2</c:v>
                </c:pt>
                <c:pt idx="39">
                  <c:v>3.6131000000000003E-2</c:v>
                </c:pt>
                <c:pt idx="40">
                  <c:v>2.9748E-2</c:v>
                </c:pt>
                <c:pt idx="41">
                  <c:v>2.9748E-2</c:v>
                </c:pt>
                <c:pt idx="42">
                  <c:v>3.6131000000000003E-2</c:v>
                </c:pt>
                <c:pt idx="43">
                  <c:v>3.6131000000000003E-2</c:v>
                </c:pt>
                <c:pt idx="44">
                  <c:v>3.6131000000000003E-2</c:v>
                </c:pt>
                <c:pt idx="45">
                  <c:v>3.6131000000000003E-2</c:v>
                </c:pt>
                <c:pt idx="46">
                  <c:v>3.6131000000000003E-2</c:v>
                </c:pt>
                <c:pt idx="47">
                  <c:v>3.6131000000000003E-2</c:v>
                </c:pt>
                <c:pt idx="48">
                  <c:v>3.6131000000000003E-2</c:v>
                </c:pt>
                <c:pt idx="49">
                  <c:v>4.2514999999999997E-2</c:v>
                </c:pt>
                <c:pt idx="50">
                  <c:v>3.6131000000000003E-2</c:v>
                </c:pt>
                <c:pt idx="51">
                  <c:v>3.6131000000000003E-2</c:v>
                </c:pt>
                <c:pt idx="52">
                  <c:v>2.9748E-2</c:v>
                </c:pt>
                <c:pt idx="53">
                  <c:v>2.9748E-2</c:v>
                </c:pt>
                <c:pt idx="54">
                  <c:v>2.9748E-2</c:v>
                </c:pt>
                <c:pt idx="55">
                  <c:v>2.9748E-2</c:v>
                </c:pt>
                <c:pt idx="56">
                  <c:v>2.9748E-2</c:v>
                </c:pt>
                <c:pt idx="57">
                  <c:v>2.9748E-2</c:v>
                </c:pt>
                <c:pt idx="58">
                  <c:v>2.9748E-2</c:v>
                </c:pt>
                <c:pt idx="59">
                  <c:v>2.9748E-2</c:v>
                </c:pt>
                <c:pt idx="60">
                  <c:v>3.6131000000000003E-2</c:v>
                </c:pt>
                <c:pt idx="61">
                  <c:v>3.6131000000000003E-2</c:v>
                </c:pt>
                <c:pt idx="62">
                  <c:v>3.6131000000000003E-2</c:v>
                </c:pt>
                <c:pt idx="63">
                  <c:v>1.6981E-2</c:v>
                </c:pt>
                <c:pt idx="64">
                  <c:v>2.9748E-2</c:v>
                </c:pt>
                <c:pt idx="65">
                  <c:v>3.6131000000000003E-2</c:v>
                </c:pt>
                <c:pt idx="66">
                  <c:v>2.9748E-2</c:v>
                </c:pt>
                <c:pt idx="67">
                  <c:v>3.6131000000000003E-2</c:v>
                </c:pt>
                <c:pt idx="68">
                  <c:v>3.6131000000000003E-2</c:v>
                </c:pt>
                <c:pt idx="69">
                  <c:v>2.9748E-2</c:v>
                </c:pt>
                <c:pt idx="70">
                  <c:v>1.0597000000000001E-2</c:v>
                </c:pt>
                <c:pt idx="71">
                  <c:v>3.6131000000000003E-2</c:v>
                </c:pt>
                <c:pt idx="72">
                  <c:v>3.6131000000000003E-2</c:v>
                </c:pt>
                <c:pt idx="73">
                  <c:v>3.6131000000000003E-2</c:v>
                </c:pt>
                <c:pt idx="74">
                  <c:v>3.6131000000000003E-2</c:v>
                </c:pt>
                <c:pt idx="75">
                  <c:v>3.6131000000000003E-2</c:v>
                </c:pt>
                <c:pt idx="76">
                  <c:v>3.6131000000000003E-2</c:v>
                </c:pt>
                <c:pt idx="77">
                  <c:v>2.9748E-2</c:v>
                </c:pt>
                <c:pt idx="78">
                  <c:v>3.6131000000000003E-2</c:v>
                </c:pt>
                <c:pt idx="79">
                  <c:v>3.6131000000000003E-2</c:v>
                </c:pt>
                <c:pt idx="80">
                  <c:v>3.6131000000000003E-2</c:v>
                </c:pt>
                <c:pt idx="81">
                  <c:v>3.6131000000000003E-2</c:v>
                </c:pt>
                <c:pt idx="82">
                  <c:v>3.6131000000000003E-2</c:v>
                </c:pt>
                <c:pt idx="83">
                  <c:v>3.6131000000000003E-2</c:v>
                </c:pt>
                <c:pt idx="84">
                  <c:v>3.6131000000000003E-2</c:v>
                </c:pt>
                <c:pt idx="85">
                  <c:v>3.6131000000000003E-2</c:v>
                </c:pt>
                <c:pt idx="86">
                  <c:v>3.6131000000000003E-2</c:v>
                </c:pt>
                <c:pt idx="87">
                  <c:v>3.6131000000000003E-2</c:v>
                </c:pt>
                <c:pt idx="88">
                  <c:v>3.6131000000000003E-2</c:v>
                </c:pt>
                <c:pt idx="89">
                  <c:v>3.6131000000000003E-2</c:v>
                </c:pt>
                <c:pt idx="90">
                  <c:v>2.9748E-2</c:v>
                </c:pt>
                <c:pt idx="91">
                  <c:v>3.6131000000000003E-2</c:v>
                </c:pt>
                <c:pt idx="92">
                  <c:v>3.6131000000000003E-2</c:v>
                </c:pt>
                <c:pt idx="93">
                  <c:v>3.6131000000000003E-2</c:v>
                </c:pt>
                <c:pt idx="94">
                  <c:v>3.6131000000000003E-2</c:v>
                </c:pt>
                <c:pt idx="95">
                  <c:v>3.6131000000000003E-2</c:v>
                </c:pt>
                <c:pt idx="96">
                  <c:v>3.6131000000000003E-2</c:v>
                </c:pt>
                <c:pt idx="97">
                  <c:v>3.6131000000000003E-2</c:v>
                </c:pt>
                <c:pt idx="98">
                  <c:v>3.6131000000000003E-2</c:v>
                </c:pt>
                <c:pt idx="99">
                  <c:v>3.6131000000000003E-2</c:v>
                </c:pt>
                <c:pt idx="100">
                  <c:v>2.9748E-2</c:v>
                </c:pt>
                <c:pt idx="101">
                  <c:v>2.9748E-2</c:v>
                </c:pt>
                <c:pt idx="102">
                  <c:v>2.9748E-2</c:v>
                </c:pt>
                <c:pt idx="103">
                  <c:v>2.9748E-2</c:v>
                </c:pt>
                <c:pt idx="104">
                  <c:v>2.9748E-2</c:v>
                </c:pt>
                <c:pt idx="105">
                  <c:v>2.9748E-2</c:v>
                </c:pt>
                <c:pt idx="106">
                  <c:v>2.9748E-2</c:v>
                </c:pt>
                <c:pt idx="107">
                  <c:v>3.6131000000000003E-2</c:v>
                </c:pt>
                <c:pt idx="108">
                  <c:v>2.9748E-2</c:v>
                </c:pt>
                <c:pt idx="109">
                  <c:v>3.6131000000000003E-2</c:v>
                </c:pt>
                <c:pt idx="110">
                  <c:v>2.9748E-2</c:v>
                </c:pt>
                <c:pt idx="111">
                  <c:v>2.9748E-2</c:v>
                </c:pt>
                <c:pt idx="112">
                  <c:v>3.6131000000000003E-2</c:v>
                </c:pt>
                <c:pt idx="113">
                  <c:v>2.3363999999999999E-2</c:v>
                </c:pt>
                <c:pt idx="114">
                  <c:v>2.9748E-2</c:v>
                </c:pt>
                <c:pt idx="115">
                  <c:v>3.6131000000000003E-2</c:v>
                </c:pt>
                <c:pt idx="116">
                  <c:v>3.6131000000000003E-2</c:v>
                </c:pt>
                <c:pt idx="117">
                  <c:v>3.6131000000000003E-2</c:v>
                </c:pt>
                <c:pt idx="118">
                  <c:v>2.9748E-2</c:v>
                </c:pt>
                <c:pt idx="119">
                  <c:v>2.9748E-2</c:v>
                </c:pt>
                <c:pt idx="120">
                  <c:v>3.6131000000000003E-2</c:v>
                </c:pt>
                <c:pt idx="121">
                  <c:v>2.9748E-2</c:v>
                </c:pt>
                <c:pt idx="122">
                  <c:v>3.6131000000000003E-2</c:v>
                </c:pt>
                <c:pt idx="123">
                  <c:v>2.9748E-2</c:v>
                </c:pt>
                <c:pt idx="124">
                  <c:v>3.6131000000000003E-2</c:v>
                </c:pt>
                <c:pt idx="125">
                  <c:v>2.9748E-2</c:v>
                </c:pt>
                <c:pt idx="126">
                  <c:v>2.9748E-2</c:v>
                </c:pt>
                <c:pt idx="127">
                  <c:v>4.8898999999999998E-2</c:v>
                </c:pt>
                <c:pt idx="128">
                  <c:v>2.9748E-2</c:v>
                </c:pt>
                <c:pt idx="129">
                  <c:v>2.9748E-2</c:v>
                </c:pt>
                <c:pt idx="130">
                  <c:v>2.9748E-2</c:v>
                </c:pt>
                <c:pt idx="131">
                  <c:v>3.6131000000000003E-2</c:v>
                </c:pt>
                <c:pt idx="132">
                  <c:v>3.6131000000000003E-2</c:v>
                </c:pt>
                <c:pt idx="133">
                  <c:v>3.6131000000000003E-2</c:v>
                </c:pt>
                <c:pt idx="134">
                  <c:v>2.9748E-2</c:v>
                </c:pt>
                <c:pt idx="135">
                  <c:v>3.6131000000000003E-2</c:v>
                </c:pt>
                <c:pt idx="136">
                  <c:v>4.2514999999999997E-2</c:v>
                </c:pt>
                <c:pt idx="137">
                  <c:v>3.6131000000000003E-2</c:v>
                </c:pt>
                <c:pt idx="138">
                  <c:v>3.6131000000000003E-2</c:v>
                </c:pt>
                <c:pt idx="139">
                  <c:v>3.6131000000000003E-2</c:v>
                </c:pt>
                <c:pt idx="140">
                  <c:v>2.9748E-2</c:v>
                </c:pt>
                <c:pt idx="141">
                  <c:v>1.6981E-2</c:v>
                </c:pt>
                <c:pt idx="142">
                  <c:v>2.9748E-2</c:v>
                </c:pt>
                <c:pt idx="143">
                  <c:v>2.9748E-2</c:v>
                </c:pt>
                <c:pt idx="144">
                  <c:v>2.9748E-2</c:v>
                </c:pt>
                <c:pt idx="145">
                  <c:v>2.9748E-2</c:v>
                </c:pt>
                <c:pt idx="146">
                  <c:v>2.9748E-2</c:v>
                </c:pt>
                <c:pt idx="147">
                  <c:v>2.9748E-2</c:v>
                </c:pt>
                <c:pt idx="148">
                  <c:v>1.6981E-2</c:v>
                </c:pt>
                <c:pt idx="149">
                  <c:v>3.6131000000000003E-2</c:v>
                </c:pt>
                <c:pt idx="150">
                  <c:v>3.6131000000000003E-2</c:v>
                </c:pt>
                <c:pt idx="151">
                  <c:v>3.6131000000000003E-2</c:v>
                </c:pt>
                <c:pt idx="152">
                  <c:v>3.6131000000000003E-2</c:v>
                </c:pt>
                <c:pt idx="153">
                  <c:v>3.6131000000000003E-2</c:v>
                </c:pt>
                <c:pt idx="154">
                  <c:v>3.6131000000000003E-2</c:v>
                </c:pt>
                <c:pt idx="155">
                  <c:v>3.6131000000000003E-2</c:v>
                </c:pt>
                <c:pt idx="156">
                  <c:v>3.6131000000000003E-2</c:v>
                </c:pt>
                <c:pt idx="157">
                  <c:v>3.6131000000000003E-2</c:v>
                </c:pt>
                <c:pt idx="158">
                  <c:v>3.6131000000000003E-2</c:v>
                </c:pt>
                <c:pt idx="159">
                  <c:v>3.6131000000000003E-2</c:v>
                </c:pt>
                <c:pt idx="160">
                  <c:v>3.6131000000000003E-2</c:v>
                </c:pt>
                <c:pt idx="161">
                  <c:v>2.9748E-2</c:v>
                </c:pt>
                <c:pt idx="162">
                  <c:v>3.6131000000000003E-2</c:v>
                </c:pt>
                <c:pt idx="163">
                  <c:v>2.9748E-2</c:v>
                </c:pt>
                <c:pt idx="164">
                  <c:v>3.6131000000000003E-2</c:v>
                </c:pt>
                <c:pt idx="165">
                  <c:v>3.6131000000000003E-2</c:v>
                </c:pt>
                <c:pt idx="166">
                  <c:v>3.6131000000000003E-2</c:v>
                </c:pt>
                <c:pt idx="167">
                  <c:v>3.6131000000000003E-2</c:v>
                </c:pt>
                <c:pt idx="168">
                  <c:v>3.6131000000000003E-2</c:v>
                </c:pt>
                <c:pt idx="169">
                  <c:v>3.6131000000000003E-2</c:v>
                </c:pt>
                <c:pt idx="170">
                  <c:v>2.9748E-2</c:v>
                </c:pt>
                <c:pt idx="171">
                  <c:v>2.9748E-2</c:v>
                </c:pt>
                <c:pt idx="172">
                  <c:v>2.9748E-2</c:v>
                </c:pt>
                <c:pt idx="173">
                  <c:v>2.9748E-2</c:v>
                </c:pt>
                <c:pt idx="174">
                  <c:v>2.9748E-2</c:v>
                </c:pt>
                <c:pt idx="175">
                  <c:v>2.9748E-2</c:v>
                </c:pt>
                <c:pt idx="176">
                  <c:v>4.2514999999999997E-2</c:v>
                </c:pt>
                <c:pt idx="177">
                  <c:v>3.6131000000000003E-2</c:v>
                </c:pt>
                <c:pt idx="178">
                  <c:v>2.9748E-2</c:v>
                </c:pt>
                <c:pt idx="179">
                  <c:v>2.3363999999999999E-2</c:v>
                </c:pt>
                <c:pt idx="180">
                  <c:v>2.9748E-2</c:v>
                </c:pt>
                <c:pt idx="181">
                  <c:v>3.6131000000000003E-2</c:v>
                </c:pt>
                <c:pt idx="182">
                  <c:v>3.6131000000000003E-2</c:v>
                </c:pt>
                <c:pt idx="183">
                  <c:v>3.6131000000000003E-2</c:v>
                </c:pt>
                <c:pt idx="184">
                  <c:v>2.9748E-2</c:v>
                </c:pt>
                <c:pt idx="185">
                  <c:v>3.6131000000000003E-2</c:v>
                </c:pt>
                <c:pt idx="186">
                  <c:v>2.9748E-2</c:v>
                </c:pt>
                <c:pt idx="187">
                  <c:v>3.6131000000000003E-2</c:v>
                </c:pt>
                <c:pt idx="188">
                  <c:v>3.6131000000000003E-2</c:v>
                </c:pt>
                <c:pt idx="189">
                  <c:v>3.6131000000000003E-2</c:v>
                </c:pt>
                <c:pt idx="190">
                  <c:v>3.6131000000000003E-2</c:v>
                </c:pt>
                <c:pt idx="191">
                  <c:v>2.9748E-2</c:v>
                </c:pt>
                <c:pt idx="192">
                  <c:v>3.6131000000000003E-2</c:v>
                </c:pt>
                <c:pt idx="193">
                  <c:v>2.9748E-2</c:v>
                </c:pt>
                <c:pt idx="194">
                  <c:v>3.6131000000000003E-2</c:v>
                </c:pt>
                <c:pt idx="195">
                  <c:v>3.6131000000000003E-2</c:v>
                </c:pt>
                <c:pt idx="196">
                  <c:v>3.6131000000000003E-2</c:v>
                </c:pt>
                <c:pt idx="197">
                  <c:v>3.6131000000000003E-2</c:v>
                </c:pt>
                <c:pt idx="198">
                  <c:v>4.2514999999999997E-2</c:v>
                </c:pt>
                <c:pt idx="199">
                  <c:v>2.9748E-2</c:v>
                </c:pt>
                <c:pt idx="200">
                  <c:v>3.6131000000000003E-2</c:v>
                </c:pt>
                <c:pt idx="201">
                  <c:v>3.6131000000000003E-2</c:v>
                </c:pt>
                <c:pt idx="202">
                  <c:v>3.6131000000000003E-2</c:v>
                </c:pt>
                <c:pt idx="203">
                  <c:v>4.2514999999999997E-2</c:v>
                </c:pt>
                <c:pt idx="204">
                  <c:v>4.2514999999999997E-2</c:v>
                </c:pt>
                <c:pt idx="205">
                  <c:v>4.8898999999999998E-2</c:v>
                </c:pt>
                <c:pt idx="206">
                  <c:v>3.6131000000000003E-2</c:v>
                </c:pt>
                <c:pt idx="207">
                  <c:v>3.6131000000000003E-2</c:v>
                </c:pt>
                <c:pt idx="208">
                  <c:v>3.6131000000000003E-2</c:v>
                </c:pt>
                <c:pt idx="209">
                  <c:v>3.6131000000000003E-2</c:v>
                </c:pt>
                <c:pt idx="210">
                  <c:v>3.6131000000000003E-2</c:v>
                </c:pt>
                <c:pt idx="211">
                  <c:v>2.9748E-2</c:v>
                </c:pt>
                <c:pt idx="212">
                  <c:v>2.3363999999999999E-2</c:v>
                </c:pt>
                <c:pt idx="213">
                  <c:v>3.6131000000000003E-2</c:v>
                </c:pt>
                <c:pt idx="214">
                  <c:v>2.9748E-2</c:v>
                </c:pt>
                <c:pt idx="215">
                  <c:v>2.9748E-2</c:v>
                </c:pt>
                <c:pt idx="216">
                  <c:v>2.9748E-2</c:v>
                </c:pt>
                <c:pt idx="217">
                  <c:v>3.6131000000000003E-2</c:v>
                </c:pt>
                <c:pt idx="218">
                  <c:v>3.6131000000000003E-2</c:v>
                </c:pt>
                <c:pt idx="219">
                  <c:v>1.6981E-2</c:v>
                </c:pt>
                <c:pt idx="220">
                  <c:v>3.6131000000000003E-2</c:v>
                </c:pt>
                <c:pt idx="221">
                  <c:v>3.6131000000000003E-2</c:v>
                </c:pt>
                <c:pt idx="222">
                  <c:v>2.9748E-2</c:v>
                </c:pt>
                <c:pt idx="223">
                  <c:v>3.6131000000000003E-2</c:v>
                </c:pt>
                <c:pt idx="224">
                  <c:v>2.9748E-2</c:v>
                </c:pt>
                <c:pt idx="225">
                  <c:v>2.3363999999999999E-2</c:v>
                </c:pt>
                <c:pt idx="226">
                  <c:v>1.6981E-2</c:v>
                </c:pt>
                <c:pt idx="227">
                  <c:v>2.9748E-2</c:v>
                </c:pt>
                <c:pt idx="228">
                  <c:v>3.6131000000000003E-2</c:v>
                </c:pt>
                <c:pt idx="229">
                  <c:v>3.6131000000000003E-2</c:v>
                </c:pt>
                <c:pt idx="230">
                  <c:v>3.6131000000000003E-2</c:v>
                </c:pt>
                <c:pt idx="231">
                  <c:v>2.9748E-2</c:v>
                </c:pt>
                <c:pt idx="232">
                  <c:v>3.6131000000000003E-2</c:v>
                </c:pt>
                <c:pt idx="233">
                  <c:v>3.6131000000000003E-2</c:v>
                </c:pt>
                <c:pt idx="234">
                  <c:v>2.9748E-2</c:v>
                </c:pt>
                <c:pt idx="235">
                  <c:v>2.9748E-2</c:v>
                </c:pt>
                <c:pt idx="236">
                  <c:v>2.9748E-2</c:v>
                </c:pt>
                <c:pt idx="237">
                  <c:v>3.6131000000000003E-2</c:v>
                </c:pt>
                <c:pt idx="238">
                  <c:v>3.6131000000000003E-2</c:v>
                </c:pt>
                <c:pt idx="239">
                  <c:v>2.9748E-2</c:v>
                </c:pt>
                <c:pt idx="240">
                  <c:v>2.9748E-2</c:v>
                </c:pt>
                <c:pt idx="241">
                  <c:v>2.9748E-2</c:v>
                </c:pt>
                <c:pt idx="242">
                  <c:v>3.6131000000000003E-2</c:v>
                </c:pt>
                <c:pt idx="243">
                  <c:v>3.6131000000000003E-2</c:v>
                </c:pt>
                <c:pt idx="244">
                  <c:v>4.2514999999999997E-2</c:v>
                </c:pt>
                <c:pt idx="245">
                  <c:v>3.6131000000000003E-2</c:v>
                </c:pt>
                <c:pt idx="246">
                  <c:v>3.6131000000000003E-2</c:v>
                </c:pt>
                <c:pt idx="247">
                  <c:v>4.2514999999999997E-2</c:v>
                </c:pt>
                <c:pt idx="248">
                  <c:v>3.6131000000000003E-2</c:v>
                </c:pt>
                <c:pt idx="249">
                  <c:v>3.6131000000000003E-2</c:v>
                </c:pt>
                <c:pt idx="250">
                  <c:v>3.6131000000000003E-2</c:v>
                </c:pt>
                <c:pt idx="251">
                  <c:v>3.6131000000000003E-2</c:v>
                </c:pt>
                <c:pt idx="252">
                  <c:v>3.6131000000000003E-2</c:v>
                </c:pt>
                <c:pt idx="253">
                  <c:v>3.6131000000000003E-2</c:v>
                </c:pt>
                <c:pt idx="254">
                  <c:v>3.6131000000000003E-2</c:v>
                </c:pt>
                <c:pt idx="255">
                  <c:v>2.9748E-2</c:v>
                </c:pt>
                <c:pt idx="256">
                  <c:v>2.9748E-2</c:v>
                </c:pt>
                <c:pt idx="257">
                  <c:v>2.9748E-2</c:v>
                </c:pt>
                <c:pt idx="258">
                  <c:v>2.9748E-2</c:v>
                </c:pt>
                <c:pt idx="259">
                  <c:v>2.9748E-2</c:v>
                </c:pt>
                <c:pt idx="260">
                  <c:v>2.9748E-2</c:v>
                </c:pt>
                <c:pt idx="261">
                  <c:v>2.9748E-2</c:v>
                </c:pt>
                <c:pt idx="262">
                  <c:v>2.9748E-2</c:v>
                </c:pt>
                <c:pt idx="263">
                  <c:v>3.6131000000000003E-2</c:v>
                </c:pt>
                <c:pt idx="264">
                  <c:v>3.6131000000000003E-2</c:v>
                </c:pt>
                <c:pt idx="265">
                  <c:v>3.6131000000000003E-2</c:v>
                </c:pt>
                <c:pt idx="266">
                  <c:v>3.6131000000000003E-2</c:v>
                </c:pt>
                <c:pt idx="267">
                  <c:v>2.9748E-2</c:v>
                </c:pt>
                <c:pt idx="268">
                  <c:v>2.9748E-2</c:v>
                </c:pt>
                <c:pt idx="269">
                  <c:v>2.9748E-2</c:v>
                </c:pt>
                <c:pt idx="270">
                  <c:v>3.6131000000000003E-2</c:v>
                </c:pt>
                <c:pt idx="271">
                  <c:v>2.9748E-2</c:v>
                </c:pt>
                <c:pt idx="272">
                  <c:v>2.9748E-2</c:v>
                </c:pt>
                <c:pt idx="273">
                  <c:v>3.6131000000000003E-2</c:v>
                </c:pt>
                <c:pt idx="274">
                  <c:v>2.9748E-2</c:v>
                </c:pt>
                <c:pt idx="275">
                  <c:v>3.6131000000000003E-2</c:v>
                </c:pt>
                <c:pt idx="276">
                  <c:v>4.8898999999999998E-2</c:v>
                </c:pt>
                <c:pt idx="277">
                  <c:v>3.6131000000000003E-2</c:v>
                </c:pt>
                <c:pt idx="278">
                  <c:v>3.6131000000000003E-2</c:v>
                </c:pt>
                <c:pt idx="279">
                  <c:v>4.2514999999999997E-2</c:v>
                </c:pt>
                <c:pt idx="280">
                  <c:v>3.6131000000000003E-2</c:v>
                </c:pt>
                <c:pt idx="281">
                  <c:v>3.6131000000000003E-2</c:v>
                </c:pt>
                <c:pt idx="282">
                  <c:v>2.9748E-2</c:v>
                </c:pt>
                <c:pt idx="283">
                  <c:v>3.6131000000000003E-2</c:v>
                </c:pt>
                <c:pt idx="284">
                  <c:v>2.9748E-2</c:v>
                </c:pt>
                <c:pt idx="285">
                  <c:v>2.9748E-2</c:v>
                </c:pt>
                <c:pt idx="286">
                  <c:v>2.9748E-2</c:v>
                </c:pt>
                <c:pt idx="287">
                  <c:v>2.9748E-2</c:v>
                </c:pt>
                <c:pt idx="288">
                  <c:v>3.6131000000000003E-2</c:v>
                </c:pt>
                <c:pt idx="289">
                  <c:v>3.6131000000000003E-2</c:v>
                </c:pt>
                <c:pt idx="290">
                  <c:v>2.9748E-2</c:v>
                </c:pt>
                <c:pt idx="291">
                  <c:v>3.6131000000000003E-2</c:v>
                </c:pt>
                <c:pt idx="292">
                  <c:v>2.9748E-2</c:v>
                </c:pt>
                <c:pt idx="293">
                  <c:v>3.6131000000000003E-2</c:v>
                </c:pt>
                <c:pt idx="294">
                  <c:v>3.6131000000000003E-2</c:v>
                </c:pt>
                <c:pt idx="295">
                  <c:v>2.9748E-2</c:v>
                </c:pt>
                <c:pt idx="296">
                  <c:v>2.9748E-2</c:v>
                </c:pt>
                <c:pt idx="297">
                  <c:v>1.6981E-2</c:v>
                </c:pt>
                <c:pt idx="298">
                  <c:v>2.9748E-2</c:v>
                </c:pt>
                <c:pt idx="299">
                  <c:v>3.6131000000000003E-2</c:v>
                </c:pt>
                <c:pt idx="300">
                  <c:v>2.9748E-2</c:v>
                </c:pt>
                <c:pt idx="301">
                  <c:v>3.6131000000000003E-2</c:v>
                </c:pt>
                <c:pt idx="302">
                  <c:v>3.6131000000000003E-2</c:v>
                </c:pt>
                <c:pt idx="303">
                  <c:v>3.6131000000000003E-2</c:v>
                </c:pt>
                <c:pt idx="304">
                  <c:v>2.3363999999999999E-2</c:v>
                </c:pt>
                <c:pt idx="305">
                  <c:v>3.6131000000000003E-2</c:v>
                </c:pt>
                <c:pt idx="306">
                  <c:v>3.6131000000000003E-2</c:v>
                </c:pt>
                <c:pt idx="307">
                  <c:v>3.6131000000000003E-2</c:v>
                </c:pt>
                <c:pt idx="308">
                  <c:v>3.6131000000000003E-2</c:v>
                </c:pt>
                <c:pt idx="309">
                  <c:v>3.6131000000000003E-2</c:v>
                </c:pt>
                <c:pt idx="310">
                  <c:v>3.6131000000000003E-2</c:v>
                </c:pt>
                <c:pt idx="311">
                  <c:v>4.2514999999999997E-2</c:v>
                </c:pt>
                <c:pt idx="312">
                  <c:v>3.6131000000000003E-2</c:v>
                </c:pt>
                <c:pt idx="313">
                  <c:v>2.9748E-2</c:v>
                </c:pt>
                <c:pt idx="314">
                  <c:v>3.6131000000000003E-2</c:v>
                </c:pt>
                <c:pt idx="315">
                  <c:v>3.6131000000000003E-2</c:v>
                </c:pt>
                <c:pt idx="316">
                  <c:v>3.6131000000000003E-2</c:v>
                </c:pt>
                <c:pt idx="317">
                  <c:v>3.6131000000000003E-2</c:v>
                </c:pt>
                <c:pt idx="318">
                  <c:v>3.6131000000000003E-2</c:v>
                </c:pt>
                <c:pt idx="319">
                  <c:v>3.6131000000000003E-2</c:v>
                </c:pt>
                <c:pt idx="320">
                  <c:v>2.9748E-2</c:v>
                </c:pt>
                <c:pt idx="321">
                  <c:v>2.9748E-2</c:v>
                </c:pt>
                <c:pt idx="322">
                  <c:v>3.6131000000000003E-2</c:v>
                </c:pt>
                <c:pt idx="323">
                  <c:v>3.6131000000000003E-2</c:v>
                </c:pt>
                <c:pt idx="324">
                  <c:v>3.6131000000000003E-2</c:v>
                </c:pt>
                <c:pt idx="325">
                  <c:v>3.6131000000000003E-2</c:v>
                </c:pt>
                <c:pt idx="326">
                  <c:v>3.6131000000000003E-2</c:v>
                </c:pt>
                <c:pt idx="327">
                  <c:v>2.9748E-2</c:v>
                </c:pt>
                <c:pt idx="328">
                  <c:v>3.6131000000000003E-2</c:v>
                </c:pt>
                <c:pt idx="329">
                  <c:v>3.6131000000000003E-2</c:v>
                </c:pt>
                <c:pt idx="330">
                  <c:v>2.9748E-2</c:v>
                </c:pt>
                <c:pt idx="331">
                  <c:v>3.6131000000000003E-2</c:v>
                </c:pt>
                <c:pt idx="332">
                  <c:v>3.6131000000000003E-2</c:v>
                </c:pt>
                <c:pt idx="333">
                  <c:v>3.6131000000000003E-2</c:v>
                </c:pt>
                <c:pt idx="334">
                  <c:v>3.6131000000000003E-2</c:v>
                </c:pt>
                <c:pt idx="335">
                  <c:v>2.9748E-2</c:v>
                </c:pt>
                <c:pt idx="336">
                  <c:v>2.9748E-2</c:v>
                </c:pt>
                <c:pt idx="337">
                  <c:v>2.9748E-2</c:v>
                </c:pt>
                <c:pt idx="338">
                  <c:v>3.6131000000000003E-2</c:v>
                </c:pt>
                <c:pt idx="339">
                  <c:v>2.9748E-2</c:v>
                </c:pt>
                <c:pt idx="340">
                  <c:v>2.3363999999999999E-2</c:v>
                </c:pt>
                <c:pt idx="341">
                  <c:v>3.6131000000000003E-2</c:v>
                </c:pt>
                <c:pt idx="342">
                  <c:v>3.6131000000000003E-2</c:v>
                </c:pt>
                <c:pt idx="343">
                  <c:v>2.9748E-2</c:v>
                </c:pt>
                <c:pt idx="344">
                  <c:v>3.6131000000000003E-2</c:v>
                </c:pt>
                <c:pt idx="345">
                  <c:v>2.9748E-2</c:v>
                </c:pt>
                <c:pt idx="346">
                  <c:v>3.6131000000000003E-2</c:v>
                </c:pt>
                <c:pt idx="347">
                  <c:v>2.9748E-2</c:v>
                </c:pt>
                <c:pt idx="348">
                  <c:v>2.9748E-2</c:v>
                </c:pt>
                <c:pt idx="349">
                  <c:v>2.9748E-2</c:v>
                </c:pt>
                <c:pt idx="350">
                  <c:v>2.9748E-2</c:v>
                </c:pt>
                <c:pt idx="351">
                  <c:v>3.6131000000000003E-2</c:v>
                </c:pt>
                <c:pt idx="352">
                  <c:v>3.6131000000000003E-2</c:v>
                </c:pt>
                <c:pt idx="353">
                  <c:v>3.6131000000000003E-2</c:v>
                </c:pt>
                <c:pt idx="354">
                  <c:v>4.2514999999999997E-2</c:v>
                </c:pt>
                <c:pt idx="355">
                  <c:v>3.6131000000000003E-2</c:v>
                </c:pt>
                <c:pt idx="356">
                  <c:v>2.9748E-2</c:v>
                </c:pt>
                <c:pt idx="357">
                  <c:v>3.6131000000000003E-2</c:v>
                </c:pt>
                <c:pt idx="358">
                  <c:v>3.6131000000000003E-2</c:v>
                </c:pt>
                <c:pt idx="359">
                  <c:v>3.6131000000000003E-2</c:v>
                </c:pt>
                <c:pt idx="360">
                  <c:v>3.6131000000000003E-2</c:v>
                </c:pt>
                <c:pt idx="361">
                  <c:v>3.6131000000000003E-2</c:v>
                </c:pt>
                <c:pt idx="362">
                  <c:v>3.6131000000000003E-2</c:v>
                </c:pt>
                <c:pt idx="363">
                  <c:v>3.6131000000000003E-2</c:v>
                </c:pt>
                <c:pt idx="364">
                  <c:v>3.6131000000000003E-2</c:v>
                </c:pt>
                <c:pt idx="365">
                  <c:v>3.6131000000000003E-2</c:v>
                </c:pt>
                <c:pt idx="366">
                  <c:v>3.6131000000000003E-2</c:v>
                </c:pt>
                <c:pt idx="367">
                  <c:v>2.9748E-2</c:v>
                </c:pt>
                <c:pt idx="368">
                  <c:v>2.3363999999999999E-2</c:v>
                </c:pt>
                <c:pt idx="369">
                  <c:v>3.6131000000000003E-2</c:v>
                </c:pt>
                <c:pt idx="370">
                  <c:v>3.6131000000000003E-2</c:v>
                </c:pt>
                <c:pt idx="371">
                  <c:v>2.9748E-2</c:v>
                </c:pt>
                <c:pt idx="372">
                  <c:v>3.6131000000000003E-2</c:v>
                </c:pt>
                <c:pt idx="373">
                  <c:v>2.9748E-2</c:v>
                </c:pt>
                <c:pt idx="374">
                  <c:v>3.6131000000000003E-2</c:v>
                </c:pt>
                <c:pt idx="375">
                  <c:v>1.6981E-2</c:v>
                </c:pt>
                <c:pt idx="376">
                  <c:v>2.9748E-2</c:v>
                </c:pt>
                <c:pt idx="377">
                  <c:v>3.6131000000000003E-2</c:v>
                </c:pt>
                <c:pt idx="378">
                  <c:v>3.6131000000000003E-2</c:v>
                </c:pt>
                <c:pt idx="379">
                  <c:v>3.6131000000000003E-2</c:v>
                </c:pt>
                <c:pt idx="380">
                  <c:v>3.6131000000000003E-2</c:v>
                </c:pt>
                <c:pt idx="381">
                  <c:v>3.6131000000000003E-2</c:v>
                </c:pt>
                <c:pt idx="382">
                  <c:v>2.9748E-2</c:v>
                </c:pt>
                <c:pt idx="383">
                  <c:v>3.6131000000000003E-2</c:v>
                </c:pt>
                <c:pt idx="384">
                  <c:v>3.6131000000000003E-2</c:v>
                </c:pt>
                <c:pt idx="385">
                  <c:v>3.6131000000000003E-2</c:v>
                </c:pt>
                <c:pt idx="386">
                  <c:v>3.6131000000000003E-2</c:v>
                </c:pt>
                <c:pt idx="387">
                  <c:v>3.6131000000000003E-2</c:v>
                </c:pt>
                <c:pt idx="388">
                  <c:v>3.6131000000000003E-2</c:v>
                </c:pt>
                <c:pt idx="389">
                  <c:v>3.6131000000000003E-2</c:v>
                </c:pt>
                <c:pt idx="390">
                  <c:v>2.9748E-2</c:v>
                </c:pt>
                <c:pt idx="391">
                  <c:v>2.9748E-2</c:v>
                </c:pt>
                <c:pt idx="392">
                  <c:v>2.9748E-2</c:v>
                </c:pt>
                <c:pt idx="393">
                  <c:v>3.6131000000000003E-2</c:v>
                </c:pt>
                <c:pt idx="394">
                  <c:v>2.9748E-2</c:v>
                </c:pt>
                <c:pt idx="395">
                  <c:v>2.9748E-2</c:v>
                </c:pt>
                <c:pt idx="396">
                  <c:v>3.6131000000000003E-2</c:v>
                </c:pt>
                <c:pt idx="397">
                  <c:v>3.6131000000000003E-2</c:v>
                </c:pt>
                <c:pt idx="398">
                  <c:v>3.6131000000000003E-2</c:v>
                </c:pt>
                <c:pt idx="399">
                  <c:v>4.2514999999999997E-2</c:v>
                </c:pt>
                <c:pt idx="400">
                  <c:v>3.6131000000000003E-2</c:v>
                </c:pt>
                <c:pt idx="401">
                  <c:v>2.9748E-2</c:v>
                </c:pt>
                <c:pt idx="402">
                  <c:v>3.6131000000000003E-2</c:v>
                </c:pt>
                <c:pt idx="403">
                  <c:v>3.6131000000000003E-2</c:v>
                </c:pt>
                <c:pt idx="404">
                  <c:v>3.6131000000000003E-2</c:v>
                </c:pt>
                <c:pt idx="405">
                  <c:v>2.9748E-2</c:v>
                </c:pt>
                <c:pt idx="406">
                  <c:v>2.9748E-2</c:v>
                </c:pt>
                <c:pt idx="407">
                  <c:v>2.9748E-2</c:v>
                </c:pt>
                <c:pt idx="408">
                  <c:v>2.9748E-2</c:v>
                </c:pt>
                <c:pt idx="409">
                  <c:v>2.9748E-2</c:v>
                </c:pt>
                <c:pt idx="410">
                  <c:v>2.9748E-2</c:v>
                </c:pt>
                <c:pt idx="411">
                  <c:v>2.9748E-2</c:v>
                </c:pt>
                <c:pt idx="412">
                  <c:v>2.9748E-2</c:v>
                </c:pt>
                <c:pt idx="413">
                  <c:v>2.3363999999999999E-2</c:v>
                </c:pt>
                <c:pt idx="414">
                  <c:v>2.9748E-2</c:v>
                </c:pt>
                <c:pt idx="415">
                  <c:v>2.9748E-2</c:v>
                </c:pt>
                <c:pt idx="416">
                  <c:v>2.3363999999999999E-2</c:v>
                </c:pt>
                <c:pt idx="417">
                  <c:v>2.9748E-2</c:v>
                </c:pt>
                <c:pt idx="418">
                  <c:v>2.3363999999999999E-2</c:v>
                </c:pt>
                <c:pt idx="419">
                  <c:v>2.9748E-2</c:v>
                </c:pt>
                <c:pt idx="420">
                  <c:v>3.6131000000000003E-2</c:v>
                </c:pt>
                <c:pt idx="421">
                  <c:v>2.9748E-2</c:v>
                </c:pt>
                <c:pt idx="422">
                  <c:v>3.6131000000000003E-2</c:v>
                </c:pt>
                <c:pt idx="423">
                  <c:v>3.6131000000000003E-2</c:v>
                </c:pt>
                <c:pt idx="424">
                  <c:v>3.6131000000000003E-2</c:v>
                </c:pt>
                <c:pt idx="425">
                  <c:v>3.6131000000000003E-2</c:v>
                </c:pt>
                <c:pt idx="426">
                  <c:v>2.9748E-2</c:v>
                </c:pt>
                <c:pt idx="427">
                  <c:v>2.9748E-2</c:v>
                </c:pt>
                <c:pt idx="428">
                  <c:v>2.9748E-2</c:v>
                </c:pt>
                <c:pt idx="429">
                  <c:v>2.9748E-2</c:v>
                </c:pt>
                <c:pt idx="430">
                  <c:v>3.6131000000000003E-2</c:v>
                </c:pt>
                <c:pt idx="431">
                  <c:v>2.9748E-2</c:v>
                </c:pt>
                <c:pt idx="432">
                  <c:v>4.2514999999999997E-2</c:v>
                </c:pt>
                <c:pt idx="433">
                  <c:v>3.6131000000000003E-2</c:v>
                </c:pt>
                <c:pt idx="434">
                  <c:v>2.9748E-2</c:v>
                </c:pt>
                <c:pt idx="435">
                  <c:v>2.9748E-2</c:v>
                </c:pt>
                <c:pt idx="436">
                  <c:v>3.6131000000000003E-2</c:v>
                </c:pt>
                <c:pt idx="437">
                  <c:v>3.6131000000000003E-2</c:v>
                </c:pt>
                <c:pt idx="438">
                  <c:v>3.6131000000000003E-2</c:v>
                </c:pt>
                <c:pt idx="439">
                  <c:v>2.9748E-2</c:v>
                </c:pt>
                <c:pt idx="440">
                  <c:v>3.6131000000000003E-2</c:v>
                </c:pt>
                <c:pt idx="441">
                  <c:v>3.6131000000000003E-2</c:v>
                </c:pt>
                <c:pt idx="442">
                  <c:v>3.6131000000000003E-2</c:v>
                </c:pt>
                <c:pt idx="443">
                  <c:v>2.9748E-2</c:v>
                </c:pt>
                <c:pt idx="444">
                  <c:v>3.6131000000000003E-2</c:v>
                </c:pt>
                <c:pt idx="445">
                  <c:v>3.6131000000000003E-2</c:v>
                </c:pt>
                <c:pt idx="446">
                  <c:v>1.6981E-2</c:v>
                </c:pt>
                <c:pt idx="447">
                  <c:v>2.9748E-2</c:v>
                </c:pt>
                <c:pt idx="448">
                  <c:v>3.6131000000000003E-2</c:v>
                </c:pt>
                <c:pt idx="449">
                  <c:v>2.9748E-2</c:v>
                </c:pt>
                <c:pt idx="450">
                  <c:v>3.6131000000000003E-2</c:v>
                </c:pt>
                <c:pt idx="451">
                  <c:v>3.6131000000000003E-2</c:v>
                </c:pt>
                <c:pt idx="452">
                  <c:v>3.6131000000000003E-2</c:v>
                </c:pt>
                <c:pt idx="453">
                  <c:v>1.6981E-2</c:v>
                </c:pt>
                <c:pt idx="454">
                  <c:v>2.9748E-2</c:v>
                </c:pt>
                <c:pt idx="455">
                  <c:v>2.9748E-2</c:v>
                </c:pt>
                <c:pt idx="456">
                  <c:v>2.9748E-2</c:v>
                </c:pt>
                <c:pt idx="457">
                  <c:v>3.6131000000000003E-2</c:v>
                </c:pt>
                <c:pt idx="458">
                  <c:v>2.9748E-2</c:v>
                </c:pt>
                <c:pt idx="459">
                  <c:v>4.2514999999999997E-2</c:v>
                </c:pt>
                <c:pt idx="460">
                  <c:v>2.3363999999999999E-2</c:v>
                </c:pt>
                <c:pt idx="461">
                  <c:v>2.9748E-2</c:v>
                </c:pt>
                <c:pt idx="462">
                  <c:v>3.6131000000000003E-2</c:v>
                </c:pt>
                <c:pt idx="463">
                  <c:v>3.6131000000000003E-2</c:v>
                </c:pt>
                <c:pt idx="464">
                  <c:v>3.6131000000000003E-2</c:v>
                </c:pt>
                <c:pt idx="465">
                  <c:v>3.6131000000000003E-2</c:v>
                </c:pt>
                <c:pt idx="466">
                  <c:v>4.2514999999999997E-2</c:v>
                </c:pt>
                <c:pt idx="467">
                  <c:v>4.2514999999999997E-2</c:v>
                </c:pt>
                <c:pt idx="468">
                  <c:v>3.6131000000000003E-2</c:v>
                </c:pt>
                <c:pt idx="469">
                  <c:v>3.6131000000000003E-2</c:v>
                </c:pt>
                <c:pt idx="470">
                  <c:v>3.6131000000000003E-2</c:v>
                </c:pt>
                <c:pt idx="471">
                  <c:v>3.6131000000000003E-2</c:v>
                </c:pt>
                <c:pt idx="472">
                  <c:v>2.9748E-2</c:v>
                </c:pt>
                <c:pt idx="473">
                  <c:v>2.9748E-2</c:v>
                </c:pt>
                <c:pt idx="474">
                  <c:v>3.6131000000000003E-2</c:v>
                </c:pt>
                <c:pt idx="475">
                  <c:v>2.9748E-2</c:v>
                </c:pt>
                <c:pt idx="476">
                  <c:v>2.9748E-2</c:v>
                </c:pt>
                <c:pt idx="477">
                  <c:v>3.6131000000000003E-2</c:v>
                </c:pt>
                <c:pt idx="478">
                  <c:v>3.6131000000000003E-2</c:v>
                </c:pt>
                <c:pt idx="479">
                  <c:v>3.6131000000000003E-2</c:v>
                </c:pt>
                <c:pt idx="480">
                  <c:v>3.6131000000000003E-2</c:v>
                </c:pt>
                <c:pt idx="481">
                  <c:v>3.6131000000000003E-2</c:v>
                </c:pt>
                <c:pt idx="482">
                  <c:v>4.2514999999999997E-2</c:v>
                </c:pt>
                <c:pt idx="483">
                  <c:v>2.9748E-2</c:v>
                </c:pt>
                <c:pt idx="484">
                  <c:v>2.9748E-2</c:v>
                </c:pt>
                <c:pt idx="485">
                  <c:v>2.9748E-2</c:v>
                </c:pt>
                <c:pt idx="486">
                  <c:v>2.9748E-2</c:v>
                </c:pt>
                <c:pt idx="487">
                  <c:v>3.6131000000000003E-2</c:v>
                </c:pt>
                <c:pt idx="488">
                  <c:v>3.6131000000000003E-2</c:v>
                </c:pt>
                <c:pt idx="489">
                  <c:v>2.9748E-2</c:v>
                </c:pt>
                <c:pt idx="490">
                  <c:v>2.9748E-2</c:v>
                </c:pt>
                <c:pt idx="491">
                  <c:v>2.9748E-2</c:v>
                </c:pt>
                <c:pt idx="492">
                  <c:v>2.9748E-2</c:v>
                </c:pt>
                <c:pt idx="493">
                  <c:v>2.9748E-2</c:v>
                </c:pt>
                <c:pt idx="494">
                  <c:v>2.9748E-2</c:v>
                </c:pt>
                <c:pt idx="495">
                  <c:v>2.9748E-2</c:v>
                </c:pt>
                <c:pt idx="496">
                  <c:v>2.3363999999999999E-2</c:v>
                </c:pt>
                <c:pt idx="497">
                  <c:v>2.9748E-2</c:v>
                </c:pt>
                <c:pt idx="498">
                  <c:v>2.9748E-2</c:v>
                </c:pt>
                <c:pt idx="499">
                  <c:v>2.9748E-2</c:v>
                </c:pt>
                <c:pt idx="500">
                  <c:v>3.6131000000000003E-2</c:v>
                </c:pt>
                <c:pt idx="501">
                  <c:v>2.9748E-2</c:v>
                </c:pt>
                <c:pt idx="502">
                  <c:v>3.6131000000000003E-2</c:v>
                </c:pt>
                <c:pt idx="503">
                  <c:v>3.6131000000000003E-2</c:v>
                </c:pt>
                <c:pt idx="504">
                  <c:v>2.9748E-2</c:v>
                </c:pt>
                <c:pt idx="505">
                  <c:v>2.9748E-2</c:v>
                </c:pt>
                <c:pt idx="506">
                  <c:v>3.6131000000000003E-2</c:v>
                </c:pt>
                <c:pt idx="507">
                  <c:v>3.6131000000000003E-2</c:v>
                </c:pt>
                <c:pt idx="508">
                  <c:v>2.9748E-2</c:v>
                </c:pt>
                <c:pt idx="509">
                  <c:v>2.9748E-2</c:v>
                </c:pt>
                <c:pt idx="510">
                  <c:v>4.2514999999999997E-2</c:v>
                </c:pt>
                <c:pt idx="511">
                  <c:v>2.9748E-2</c:v>
                </c:pt>
                <c:pt idx="512">
                  <c:v>2.9748E-2</c:v>
                </c:pt>
                <c:pt idx="513">
                  <c:v>2.9748E-2</c:v>
                </c:pt>
                <c:pt idx="514">
                  <c:v>3.6131000000000003E-2</c:v>
                </c:pt>
                <c:pt idx="515">
                  <c:v>3.6131000000000003E-2</c:v>
                </c:pt>
                <c:pt idx="516">
                  <c:v>3.6131000000000003E-2</c:v>
                </c:pt>
                <c:pt idx="517">
                  <c:v>2.3363999999999999E-2</c:v>
                </c:pt>
                <c:pt idx="518">
                  <c:v>2.9748E-2</c:v>
                </c:pt>
                <c:pt idx="519">
                  <c:v>2.3363999999999999E-2</c:v>
                </c:pt>
                <c:pt idx="520">
                  <c:v>2.9748E-2</c:v>
                </c:pt>
                <c:pt idx="521">
                  <c:v>2.9748E-2</c:v>
                </c:pt>
                <c:pt idx="522">
                  <c:v>3.6131000000000003E-2</c:v>
                </c:pt>
                <c:pt idx="523">
                  <c:v>3.6131000000000003E-2</c:v>
                </c:pt>
                <c:pt idx="524">
                  <c:v>1.6981E-2</c:v>
                </c:pt>
                <c:pt idx="525">
                  <c:v>2.9748E-2</c:v>
                </c:pt>
                <c:pt idx="526">
                  <c:v>2.9748E-2</c:v>
                </c:pt>
                <c:pt idx="527">
                  <c:v>3.6131000000000003E-2</c:v>
                </c:pt>
                <c:pt idx="528">
                  <c:v>3.6131000000000003E-2</c:v>
                </c:pt>
                <c:pt idx="529">
                  <c:v>3.6131000000000003E-2</c:v>
                </c:pt>
                <c:pt idx="530">
                  <c:v>3.6131000000000003E-2</c:v>
                </c:pt>
                <c:pt idx="531">
                  <c:v>1.6981E-2</c:v>
                </c:pt>
                <c:pt idx="532">
                  <c:v>2.9748E-2</c:v>
                </c:pt>
                <c:pt idx="533">
                  <c:v>3.6131000000000003E-2</c:v>
                </c:pt>
                <c:pt idx="534">
                  <c:v>2.9748E-2</c:v>
                </c:pt>
                <c:pt idx="535">
                  <c:v>3.6131000000000003E-2</c:v>
                </c:pt>
                <c:pt idx="536">
                  <c:v>2.9748E-2</c:v>
                </c:pt>
                <c:pt idx="537">
                  <c:v>3.6131000000000003E-2</c:v>
                </c:pt>
                <c:pt idx="538">
                  <c:v>3.6131000000000003E-2</c:v>
                </c:pt>
                <c:pt idx="539">
                  <c:v>3.6131000000000003E-2</c:v>
                </c:pt>
                <c:pt idx="540">
                  <c:v>2.9748E-2</c:v>
                </c:pt>
                <c:pt idx="541">
                  <c:v>2.9748E-2</c:v>
                </c:pt>
                <c:pt idx="542">
                  <c:v>3.6131000000000003E-2</c:v>
                </c:pt>
                <c:pt idx="543">
                  <c:v>3.6131000000000003E-2</c:v>
                </c:pt>
                <c:pt idx="544">
                  <c:v>3.6131000000000003E-2</c:v>
                </c:pt>
                <c:pt idx="545">
                  <c:v>3.6131000000000003E-2</c:v>
                </c:pt>
                <c:pt idx="546">
                  <c:v>2.9748E-2</c:v>
                </c:pt>
                <c:pt idx="547">
                  <c:v>3.6131000000000003E-2</c:v>
                </c:pt>
                <c:pt idx="548">
                  <c:v>2.9748E-2</c:v>
                </c:pt>
                <c:pt idx="549">
                  <c:v>3.6131000000000003E-2</c:v>
                </c:pt>
                <c:pt idx="550">
                  <c:v>3.6131000000000003E-2</c:v>
                </c:pt>
                <c:pt idx="551">
                  <c:v>2.9748E-2</c:v>
                </c:pt>
                <c:pt idx="552">
                  <c:v>3.6131000000000003E-2</c:v>
                </c:pt>
                <c:pt idx="553">
                  <c:v>4.2514999999999997E-2</c:v>
                </c:pt>
                <c:pt idx="554">
                  <c:v>3.6131000000000003E-2</c:v>
                </c:pt>
                <c:pt idx="555">
                  <c:v>3.6131000000000003E-2</c:v>
                </c:pt>
                <c:pt idx="556">
                  <c:v>4.2514999999999997E-2</c:v>
                </c:pt>
                <c:pt idx="557">
                  <c:v>4.2514999999999997E-2</c:v>
                </c:pt>
                <c:pt idx="558">
                  <c:v>4.2514999999999997E-2</c:v>
                </c:pt>
                <c:pt idx="559">
                  <c:v>3.6131000000000003E-2</c:v>
                </c:pt>
                <c:pt idx="560">
                  <c:v>3.6131000000000003E-2</c:v>
                </c:pt>
                <c:pt idx="561">
                  <c:v>2.9748E-2</c:v>
                </c:pt>
                <c:pt idx="562">
                  <c:v>3.6131000000000003E-2</c:v>
                </c:pt>
                <c:pt idx="563">
                  <c:v>2.9748E-2</c:v>
                </c:pt>
                <c:pt idx="564">
                  <c:v>3.6131000000000003E-2</c:v>
                </c:pt>
                <c:pt idx="565">
                  <c:v>3.6131000000000003E-2</c:v>
                </c:pt>
                <c:pt idx="566">
                  <c:v>3.6131000000000003E-2</c:v>
                </c:pt>
                <c:pt idx="567">
                  <c:v>3.6131000000000003E-2</c:v>
                </c:pt>
                <c:pt idx="568">
                  <c:v>3.6131000000000003E-2</c:v>
                </c:pt>
                <c:pt idx="569">
                  <c:v>3.6131000000000003E-2</c:v>
                </c:pt>
                <c:pt idx="570">
                  <c:v>3.6131000000000003E-2</c:v>
                </c:pt>
                <c:pt idx="571">
                  <c:v>3.6131000000000003E-2</c:v>
                </c:pt>
                <c:pt idx="572">
                  <c:v>3.6131000000000003E-2</c:v>
                </c:pt>
                <c:pt idx="573">
                  <c:v>3.6131000000000003E-2</c:v>
                </c:pt>
                <c:pt idx="574">
                  <c:v>2.9748E-2</c:v>
                </c:pt>
                <c:pt idx="575">
                  <c:v>3.6131000000000003E-2</c:v>
                </c:pt>
                <c:pt idx="576">
                  <c:v>3.6131000000000003E-2</c:v>
                </c:pt>
                <c:pt idx="577">
                  <c:v>3.6131000000000003E-2</c:v>
                </c:pt>
                <c:pt idx="578">
                  <c:v>4.2514999999999997E-2</c:v>
                </c:pt>
                <c:pt idx="579">
                  <c:v>3.6131000000000003E-2</c:v>
                </c:pt>
                <c:pt idx="580">
                  <c:v>3.6131000000000003E-2</c:v>
                </c:pt>
                <c:pt idx="581">
                  <c:v>4.2514999999999997E-2</c:v>
                </c:pt>
                <c:pt idx="582">
                  <c:v>3.6131000000000003E-2</c:v>
                </c:pt>
                <c:pt idx="583">
                  <c:v>2.9748E-2</c:v>
                </c:pt>
                <c:pt idx="584">
                  <c:v>3.6131000000000003E-2</c:v>
                </c:pt>
                <c:pt idx="585">
                  <c:v>4.2514999999999997E-2</c:v>
                </c:pt>
                <c:pt idx="586">
                  <c:v>3.6131000000000003E-2</c:v>
                </c:pt>
                <c:pt idx="587">
                  <c:v>3.6131000000000003E-2</c:v>
                </c:pt>
                <c:pt idx="588">
                  <c:v>4.8898999999999998E-2</c:v>
                </c:pt>
                <c:pt idx="589">
                  <c:v>3.6131000000000003E-2</c:v>
                </c:pt>
                <c:pt idx="590">
                  <c:v>3.6131000000000003E-2</c:v>
                </c:pt>
                <c:pt idx="591">
                  <c:v>2.9748E-2</c:v>
                </c:pt>
                <c:pt idx="592">
                  <c:v>3.6131000000000003E-2</c:v>
                </c:pt>
                <c:pt idx="593">
                  <c:v>3.6131000000000003E-2</c:v>
                </c:pt>
                <c:pt idx="594">
                  <c:v>3.6131000000000003E-2</c:v>
                </c:pt>
                <c:pt idx="595">
                  <c:v>2.3363999999999999E-2</c:v>
                </c:pt>
                <c:pt idx="596">
                  <c:v>3.6131000000000003E-2</c:v>
                </c:pt>
                <c:pt idx="597">
                  <c:v>2.9748E-2</c:v>
                </c:pt>
                <c:pt idx="598">
                  <c:v>2.9748E-2</c:v>
                </c:pt>
                <c:pt idx="599">
                  <c:v>3.6131000000000003E-2</c:v>
                </c:pt>
                <c:pt idx="600">
                  <c:v>3.6131000000000003E-2</c:v>
                </c:pt>
                <c:pt idx="601">
                  <c:v>3.6131000000000003E-2</c:v>
                </c:pt>
                <c:pt idx="602">
                  <c:v>1.6981E-2</c:v>
                </c:pt>
                <c:pt idx="603">
                  <c:v>2.9748E-2</c:v>
                </c:pt>
                <c:pt idx="604">
                  <c:v>3.6131000000000003E-2</c:v>
                </c:pt>
                <c:pt idx="605">
                  <c:v>2.9748E-2</c:v>
                </c:pt>
                <c:pt idx="606">
                  <c:v>3.6131000000000003E-2</c:v>
                </c:pt>
                <c:pt idx="607">
                  <c:v>3.6131000000000003E-2</c:v>
                </c:pt>
                <c:pt idx="608">
                  <c:v>3.6131000000000003E-2</c:v>
                </c:pt>
                <c:pt idx="609">
                  <c:v>1.6981E-2</c:v>
                </c:pt>
                <c:pt idx="610">
                  <c:v>3.6131000000000003E-2</c:v>
                </c:pt>
                <c:pt idx="611">
                  <c:v>3.6131000000000003E-2</c:v>
                </c:pt>
                <c:pt idx="612">
                  <c:v>2.9748E-2</c:v>
                </c:pt>
                <c:pt idx="613">
                  <c:v>3.6131000000000003E-2</c:v>
                </c:pt>
                <c:pt idx="614">
                  <c:v>3.6131000000000003E-2</c:v>
                </c:pt>
                <c:pt idx="615">
                  <c:v>4.2514999999999997E-2</c:v>
                </c:pt>
                <c:pt idx="616">
                  <c:v>3.6131000000000003E-2</c:v>
                </c:pt>
                <c:pt idx="617">
                  <c:v>2.9748E-2</c:v>
                </c:pt>
                <c:pt idx="618">
                  <c:v>3.6131000000000003E-2</c:v>
                </c:pt>
                <c:pt idx="619">
                  <c:v>2.9748E-2</c:v>
                </c:pt>
                <c:pt idx="620">
                  <c:v>3.6131000000000003E-2</c:v>
                </c:pt>
                <c:pt idx="621">
                  <c:v>3.6131000000000003E-2</c:v>
                </c:pt>
                <c:pt idx="622">
                  <c:v>3.6131000000000003E-2</c:v>
                </c:pt>
                <c:pt idx="623">
                  <c:v>3.6131000000000003E-2</c:v>
                </c:pt>
                <c:pt idx="624">
                  <c:v>2.9748E-2</c:v>
                </c:pt>
                <c:pt idx="625">
                  <c:v>3.6131000000000003E-2</c:v>
                </c:pt>
                <c:pt idx="626">
                  <c:v>4.2514999999999997E-2</c:v>
                </c:pt>
                <c:pt idx="627">
                  <c:v>4.2514999999999997E-2</c:v>
                </c:pt>
                <c:pt idx="628">
                  <c:v>3.6131000000000003E-2</c:v>
                </c:pt>
                <c:pt idx="629">
                  <c:v>3.6131000000000003E-2</c:v>
                </c:pt>
                <c:pt idx="630">
                  <c:v>3.6131000000000003E-2</c:v>
                </c:pt>
                <c:pt idx="631">
                  <c:v>3.6131000000000003E-2</c:v>
                </c:pt>
                <c:pt idx="632">
                  <c:v>2.9748E-2</c:v>
                </c:pt>
                <c:pt idx="633">
                  <c:v>3.6131000000000003E-2</c:v>
                </c:pt>
                <c:pt idx="634">
                  <c:v>3.6131000000000003E-2</c:v>
                </c:pt>
                <c:pt idx="635">
                  <c:v>3.6131000000000003E-2</c:v>
                </c:pt>
                <c:pt idx="636">
                  <c:v>2.9748E-2</c:v>
                </c:pt>
                <c:pt idx="637">
                  <c:v>2.9748E-2</c:v>
                </c:pt>
                <c:pt idx="638">
                  <c:v>3.6131000000000003E-2</c:v>
                </c:pt>
                <c:pt idx="639">
                  <c:v>2.3363999999999999E-2</c:v>
                </c:pt>
                <c:pt idx="640">
                  <c:v>2.9748E-2</c:v>
                </c:pt>
                <c:pt idx="641">
                  <c:v>2.3363999999999999E-2</c:v>
                </c:pt>
                <c:pt idx="642">
                  <c:v>3.6131000000000003E-2</c:v>
                </c:pt>
                <c:pt idx="643">
                  <c:v>3.6131000000000003E-2</c:v>
                </c:pt>
                <c:pt idx="644">
                  <c:v>3.6131000000000003E-2</c:v>
                </c:pt>
                <c:pt idx="645">
                  <c:v>2.9748E-2</c:v>
                </c:pt>
                <c:pt idx="646">
                  <c:v>3.6131000000000003E-2</c:v>
                </c:pt>
                <c:pt idx="647">
                  <c:v>3.6131000000000003E-2</c:v>
                </c:pt>
                <c:pt idx="648">
                  <c:v>3.6131000000000003E-2</c:v>
                </c:pt>
                <c:pt idx="649">
                  <c:v>3.6131000000000003E-2</c:v>
                </c:pt>
                <c:pt idx="650">
                  <c:v>3.6131000000000003E-2</c:v>
                </c:pt>
                <c:pt idx="651">
                  <c:v>4.2514999999999997E-2</c:v>
                </c:pt>
                <c:pt idx="652">
                  <c:v>3.6131000000000003E-2</c:v>
                </c:pt>
                <c:pt idx="653">
                  <c:v>3.6131000000000003E-2</c:v>
                </c:pt>
                <c:pt idx="654">
                  <c:v>3.6131000000000003E-2</c:v>
                </c:pt>
                <c:pt idx="655">
                  <c:v>3.6131000000000003E-2</c:v>
                </c:pt>
                <c:pt idx="656">
                  <c:v>3.6131000000000003E-2</c:v>
                </c:pt>
                <c:pt idx="657">
                  <c:v>3.6131000000000003E-2</c:v>
                </c:pt>
                <c:pt idx="658">
                  <c:v>2.9748E-2</c:v>
                </c:pt>
                <c:pt idx="659">
                  <c:v>4.2514999999999997E-2</c:v>
                </c:pt>
                <c:pt idx="660">
                  <c:v>3.6131000000000003E-2</c:v>
                </c:pt>
                <c:pt idx="661">
                  <c:v>3.6131000000000003E-2</c:v>
                </c:pt>
                <c:pt idx="662">
                  <c:v>2.9748E-2</c:v>
                </c:pt>
                <c:pt idx="663">
                  <c:v>3.6131000000000003E-2</c:v>
                </c:pt>
                <c:pt idx="664">
                  <c:v>3.6131000000000003E-2</c:v>
                </c:pt>
                <c:pt idx="665">
                  <c:v>3.6131000000000003E-2</c:v>
                </c:pt>
                <c:pt idx="666">
                  <c:v>4.2514999999999997E-2</c:v>
                </c:pt>
                <c:pt idx="667">
                  <c:v>3.6131000000000003E-2</c:v>
                </c:pt>
                <c:pt idx="668">
                  <c:v>3.6131000000000003E-2</c:v>
                </c:pt>
                <c:pt idx="669">
                  <c:v>2.9748E-2</c:v>
                </c:pt>
                <c:pt idx="670">
                  <c:v>2.9748E-2</c:v>
                </c:pt>
                <c:pt idx="671">
                  <c:v>2.9748E-2</c:v>
                </c:pt>
                <c:pt idx="672">
                  <c:v>3.6131000000000003E-2</c:v>
                </c:pt>
                <c:pt idx="673">
                  <c:v>2.3363999999999999E-2</c:v>
                </c:pt>
                <c:pt idx="674">
                  <c:v>2.9748E-2</c:v>
                </c:pt>
                <c:pt idx="675">
                  <c:v>2.9748E-2</c:v>
                </c:pt>
                <c:pt idx="676">
                  <c:v>2.9748E-2</c:v>
                </c:pt>
                <c:pt idx="677">
                  <c:v>3.6131000000000003E-2</c:v>
                </c:pt>
                <c:pt idx="678">
                  <c:v>3.6131000000000003E-2</c:v>
                </c:pt>
                <c:pt idx="679">
                  <c:v>3.6131000000000003E-2</c:v>
                </c:pt>
                <c:pt idx="680">
                  <c:v>1.6981E-2</c:v>
                </c:pt>
                <c:pt idx="681">
                  <c:v>3.6131000000000003E-2</c:v>
                </c:pt>
                <c:pt idx="682">
                  <c:v>3.6131000000000003E-2</c:v>
                </c:pt>
                <c:pt idx="683">
                  <c:v>3.6131000000000003E-2</c:v>
                </c:pt>
                <c:pt idx="684">
                  <c:v>3.6131000000000003E-2</c:v>
                </c:pt>
                <c:pt idx="685">
                  <c:v>3.6131000000000003E-2</c:v>
                </c:pt>
                <c:pt idx="686">
                  <c:v>3.6131000000000003E-2</c:v>
                </c:pt>
                <c:pt idx="687">
                  <c:v>2.3363999999999999E-2</c:v>
                </c:pt>
                <c:pt idx="688">
                  <c:v>2.9748E-2</c:v>
                </c:pt>
                <c:pt idx="689">
                  <c:v>2.9748E-2</c:v>
                </c:pt>
                <c:pt idx="690">
                  <c:v>2.9748E-2</c:v>
                </c:pt>
                <c:pt idx="691">
                  <c:v>2.9748E-2</c:v>
                </c:pt>
                <c:pt idx="692">
                  <c:v>3.6131000000000003E-2</c:v>
                </c:pt>
                <c:pt idx="693">
                  <c:v>3.6131000000000003E-2</c:v>
                </c:pt>
                <c:pt idx="694">
                  <c:v>4.2514999999999997E-2</c:v>
                </c:pt>
                <c:pt idx="695">
                  <c:v>2.9748E-2</c:v>
                </c:pt>
                <c:pt idx="696">
                  <c:v>2.9748E-2</c:v>
                </c:pt>
                <c:pt idx="697">
                  <c:v>3.6131000000000003E-2</c:v>
                </c:pt>
                <c:pt idx="698">
                  <c:v>4.2514999999999997E-2</c:v>
                </c:pt>
                <c:pt idx="699">
                  <c:v>3.6131000000000003E-2</c:v>
                </c:pt>
                <c:pt idx="700">
                  <c:v>3.6131000000000003E-2</c:v>
                </c:pt>
                <c:pt idx="701">
                  <c:v>3.6131000000000003E-2</c:v>
                </c:pt>
                <c:pt idx="702">
                  <c:v>2.9748E-2</c:v>
                </c:pt>
                <c:pt idx="703">
                  <c:v>3.6131000000000003E-2</c:v>
                </c:pt>
                <c:pt idx="704">
                  <c:v>2.9748E-2</c:v>
                </c:pt>
                <c:pt idx="705">
                  <c:v>3.6131000000000003E-2</c:v>
                </c:pt>
                <c:pt idx="706">
                  <c:v>2.9748E-2</c:v>
                </c:pt>
                <c:pt idx="707">
                  <c:v>3.6131000000000003E-2</c:v>
                </c:pt>
                <c:pt idx="708">
                  <c:v>3.6131000000000003E-2</c:v>
                </c:pt>
                <c:pt idx="709">
                  <c:v>3.6131000000000003E-2</c:v>
                </c:pt>
                <c:pt idx="710">
                  <c:v>3.6131000000000003E-2</c:v>
                </c:pt>
                <c:pt idx="711">
                  <c:v>3.6131000000000003E-2</c:v>
                </c:pt>
                <c:pt idx="712">
                  <c:v>3.6131000000000003E-2</c:v>
                </c:pt>
                <c:pt idx="713">
                  <c:v>3.6131000000000003E-2</c:v>
                </c:pt>
                <c:pt idx="714">
                  <c:v>3.6131000000000003E-2</c:v>
                </c:pt>
                <c:pt idx="715">
                  <c:v>3.6131000000000003E-2</c:v>
                </c:pt>
                <c:pt idx="716">
                  <c:v>3.6131000000000003E-2</c:v>
                </c:pt>
                <c:pt idx="717">
                  <c:v>2.9748E-2</c:v>
                </c:pt>
                <c:pt idx="718">
                  <c:v>3.6131000000000003E-2</c:v>
                </c:pt>
                <c:pt idx="719">
                  <c:v>2.9748E-2</c:v>
                </c:pt>
                <c:pt idx="720">
                  <c:v>3.6131000000000003E-2</c:v>
                </c:pt>
                <c:pt idx="721">
                  <c:v>2.9748E-2</c:v>
                </c:pt>
                <c:pt idx="722">
                  <c:v>2.9748E-2</c:v>
                </c:pt>
                <c:pt idx="723">
                  <c:v>2.3363999999999999E-2</c:v>
                </c:pt>
                <c:pt idx="724">
                  <c:v>2.9748E-2</c:v>
                </c:pt>
                <c:pt idx="725">
                  <c:v>2.9748E-2</c:v>
                </c:pt>
                <c:pt idx="726">
                  <c:v>2.9748E-2</c:v>
                </c:pt>
                <c:pt idx="727">
                  <c:v>2.9748E-2</c:v>
                </c:pt>
                <c:pt idx="728">
                  <c:v>3.6131000000000003E-2</c:v>
                </c:pt>
                <c:pt idx="729">
                  <c:v>3.6131000000000003E-2</c:v>
                </c:pt>
                <c:pt idx="730">
                  <c:v>4.2514999999999997E-2</c:v>
                </c:pt>
                <c:pt idx="731">
                  <c:v>4.2514999999999997E-2</c:v>
                </c:pt>
                <c:pt idx="732">
                  <c:v>3.6131000000000003E-2</c:v>
                </c:pt>
                <c:pt idx="733">
                  <c:v>3.6131000000000003E-2</c:v>
                </c:pt>
                <c:pt idx="734">
                  <c:v>3.6131000000000003E-2</c:v>
                </c:pt>
                <c:pt idx="735">
                  <c:v>3.6131000000000003E-2</c:v>
                </c:pt>
                <c:pt idx="736">
                  <c:v>2.9748E-2</c:v>
                </c:pt>
                <c:pt idx="737">
                  <c:v>4.2514999999999997E-2</c:v>
                </c:pt>
                <c:pt idx="738">
                  <c:v>3.6131000000000003E-2</c:v>
                </c:pt>
                <c:pt idx="739">
                  <c:v>2.9748E-2</c:v>
                </c:pt>
                <c:pt idx="740">
                  <c:v>2.9748E-2</c:v>
                </c:pt>
                <c:pt idx="741">
                  <c:v>2.9748E-2</c:v>
                </c:pt>
                <c:pt idx="742">
                  <c:v>2.9748E-2</c:v>
                </c:pt>
                <c:pt idx="743">
                  <c:v>2.9748E-2</c:v>
                </c:pt>
                <c:pt idx="744">
                  <c:v>3.6131000000000003E-2</c:v>
                </c:pt>
                <c:pt idx="745">
                  <c:v>2.9748E-2</c:v>
                </c:pt>
                <c:pt idx="746">
                  <c:v>2.9748E-2</c:v>
                </c:pt>
                <c:pt idx="747">
                  <c:v>2.9748E-2</c:v>
                </c:pt>
                <c:pt idx="748">
                  <c:v>3.6131000000000003E-2</c:v>
                </c:pt>
                <c:pt idx="749">
                  <c:v>3.6131000000000003E-2</c:v>
                </c:pt>
                <c:pt idx="750">
                  <c:v>3.6131000000000003E-2</c:v>
                </c:pt>
                <c:pt idx="751">
                  <c:v>1.6981E-2</c:v>
                </c:pt>
                <c:pt idx="752">
                  <c:v>3.6131000000000003E-2</c:v>
                </c:pt>
                <c:pt idx="753">
                  <c:v>3.6131000000000003E-2</c:v>
                </c:pt>
                <c:pt idx="754">
                  <c:v>3.6131000000000003E-2</c:v>
                </c:pt>
                <c:pt idx="755">
                  <c:v>3.6131000000000003E-2</c:v>
                </c:pt>
                <c:pt idx="756">
                  <c:v>3.6131000000000003E-2</c:v>
                </c:pt>
                <c:pt idx="757">
                  <c:v>2.9748E-2</c:v>
                </c:pt>
                <c:pt idx="758">
                  <c:v>1.6981E-2</c:v>
                </c:pt>
                <c:pt idx="759">
                  <c:v>2.9748E-2</c:v>
                </c:pt>
                <c:pt idx="760">
                  <c:v>2.9748E-2</c:v>
                </c:pt>
                <c:pt idx="761">
                  <c:v>3.6131000000000003E-2</c:v>
                </c:pt>
                <c:pt idx="762">
                  <c:v>3.6131000000000003E-2</c:v>
                </c:pt>
                <c:pt idx="763">
                  <c:v>2.9748E-2</c:v>
                </c:pt>
                <c:pt idx="764">
                  <c:v>2.9748E-2</c:v>
                </c:pt>
                <c:pt idx="765">
                  <c:v>2.3363999999999999E-2</c:v>
                </c:pt>
                <c:pt idx="766">
                  <c:v>2.3363999999999999E-2</c:v>
                </c:pt>
                <c:pt idx="767">
                  <c:v>2.9748E-2</c:v>
                </c:pt>
                <c:pt idx="768">
                  <c:v>3.6131000000000003E-2</c:v>
                </c:pt>
                <c:pt idx="769">
                  <c:v>2.9748E-2</c:v>
                </c:pt>
                <c:pt idx="770">
                  <c:v>2.9748E-2</c:v>
                </c:pt>
                <c:pt idx="771">
                  <c:v>3.6131000000000003E-2</c:v>
                </c:pt>
                <c:pt idx="772">
                  <c:v>3.6131000000000003E-2</c:v>
                </c:pt>
                <c:pt idx="773">
                  <c:v>2.9748E-2</c:v>
                </c:pt>
                <c:pt idx="774">
                  <c:v>2.9748E-2</c:v>
                </c:pt>
                <c:pt idx="775">
                  <c:v>3.6131000000000003E-2</c:v>
                </c:pt>
                <c:pt idx="776">
                  <c:v>4.2514999999999997E-2</c:v>
                </c:pt>
                <c:pt idx="777">
                  <c:v>3.6131000000000003E-2</c:v>
                </c:pt>
                <c:pt idx="778">
                  <c:v>3.6131000000000003E-2</c:v>
                </c:pt>
                <c:pt idx="779">
                  <c:v>4.2514999999999997E-2</c:v>
                </c:pt>
                <c:pt idx="780">
                  <c:v>2.9748E-2</c:v>
                </c:pt>
                <c:pt idx="781">
                  <c:v>3.6131000000000003E-2</c:v>
                </c:pt>
                <c:pt idx="782">
                  <c:v>2.9748E-2</c:v>
                </c:pt>
                <c:pt idx="783">
                  <c:v>3.6131000000000003E-2</c:v>
                </c:pt>
                <c:pt idx="784">
                  <c:v>2.9748E-2</c:v>
                </c:pt>
                <c:pt idx="785">
                  <c:v>2.9748E-2</c:v>
                </c:pt>
                <c:pt idx="786">
                  <c:v>2.9748E-2</c:v>
                </c:pt>
                <c:pt idx="787">
                  <c:v>3.6131000000000003E-2</c:v>
                </c:pt>
                <c:pt idx="788">
                  <c:v>2.9748E-2</c:v>
                </c:pt>
                <c:pt idx="789">
                  <c:v>2.9748E-2</c:v>
                </c:pt>
                <c:pt idx="790">
                  <c:v>2.9748E-2</c:v>
                </c:pt>
                <c:pt idx="791">
                  <c:v>3.6131000000000003E-2</c:v>
                </c:pt>
                <c:pt idx="792">
                  <c:v>3.6131000000000003E-2</c:v>
                </c:pt>
                <c:pt idx="793">
                  <c:v>3.6131000000000003E-2</c:v>
                </c:pt>
                <c:pt idx="794">
                  <c:v>2.9748E-2</c:v>
                </c:pt>
                <c:pt idx="795">
                  <c:v>3.6131000000000003E-2</c:v>
                </c:pt>
                <c:pt idx="796">
                  <c:v>2.9748E-2</c:v>
                </c:pt>
                <c:pt idx="797">
                  <c:v>2.9748E-2</c:v>
                </c:pt>
                <c:pt idx="798">
                  <c:v>3.6131000000000003E-2</c:v>
                </c:pt>
                <c:pt idx="799">
                  <c:v>3.6131000000000003E-2</c:v>
                </c:pt>
                <c:pt idx="800">
                  <c:v>3.6131000000000003E-2</c:v>
                </c:pt>
                <c:pt idx="801">
                  <c:v>2.9748E-2</c:v>
                </c:pt>
                <c:pt idx="802">
                  <c:v>2.9748E-2</c:v>
                </c:pt>
                <c:pt idx="803">
                  <c:v>2.9748E-2</c:v>
                </c:pt>
                <c:pt idx="804">
                  <c:v>2.9748E-2</c:v>
                </c:pt>
                <c:pt idx="805">
                  <c:v>3.6131000000000003E-2</c:v>
                </c:pt>
                <c:pt idx="806">
                  <c:v>3.6131000000000003E-2</c:v>
                </c:pt>
                <c:pt idx="807">
                  <c:v>3.6131000000000003E-2</c:v>
                </c:pt>
                <c:pt idx="808">
                  <c:v>3.6131000000000003E-2</c:v>
                </c:pt>
                <c:pt idx="809">
                  <c:v>3.6131000000000003E-2</c:v>
                </c:pt>
                <c:pt idx="810">
                  <c:v>3.6131000000000003E-2</c:v>
                </c:pt>
                <c:pt idx="811">
                  <c:v>3.6131000000000003E-2</c:v>
                </c:pt>
                <c:pt idx="812">
                  <c:v>3.6131000000000003E-2</c:v>
                </c:pt>
                <c:pt idx="813">
                  <c:v>3.6131000000000003E-2</c:v>
                </c:pt>
                <c:pt idx="814">
                  <c:v>3.6131000000000003E-2</c:v>
                </c:pt>
                <c:pt idx="815">
                  <c:v>4.2514999999999997E-2</c:v>
                </c:pt>
                <c:pt idx="816">
                  <c:v>3.6131000000000003E-2</c:v>
                </c:pt>
                <c:pt idx="817">
                  <c:v>3.6131000000000003E-2</c:v>
                </c:pt>
                <c:pt idx="818">
                  <c:v>3.6131000000000003E-2</c:v>
                </c:pt>
                <c:pt idx="819">
                  <c:v>3.6131000000000003E-2</c:v>
                </c:pt>
                <c:pt idx="820">
                  <c:v>3.6131000000000003E-2</c:v>
                </c:pt>
                <c:pt idx="821">
                  <c:v>2.9748E-2</c:v>
                </c:pt>
                <c:pt idx="822">
                  <c:v>2.9748E-2</c:v>
                </c:pt>
                <c:pt idx="823">
                  <c:v>2.9748E-2</c:v>
                </c:pt>
                <c:pt idx="824">
                  <c:v>2.9748E-2</c:v>
                </c:pt>
                <c:pt idx="825">
                  <c:v>3.6131000000000003E-2</c:v>
                </c:pt>
                <c:pt idx="826">
                  <c:v>3.6131000000000003E-2</c:v>
                </c:pt>
                <c:pt idx="827">
                  <c:v>3.6131000000000003E-2</c:v>
                </c:pt>
                <c:pt idx="828">
                  <c:v>3.6131000000000003E-2</c:v>
                </c:pt>
                <c:pt idx="829">
                  <c:v>2.3363999999999999E-2</c:v>
                </c:pt>
                <c:pt idx="830">
                  <c:v>2.9748E-2</c:v>
                </c:pt>
                <c:pt idx="831">
                  <c:v>2.9748E-2</c:v>
                </c:pt>
                <c:pt idx="832">
                  <c:v>3.6131000000000003E-2</c:v>
                </c:pt>
                <c:pt idx="833">
                  <c:v>3.6131000000000003E-2</c:v>
                </c:pt>
                <c:pt idx="834">
                  <c:v>3.6131000000000003E-2</c:v>
                </c:pt>
                <c:pt idx="835">
                  <c:v>3.6131000000000003E-2</c:v>
                </c:pt>
                <c:pt idx="836">
                  <c:v>1.0597000000000001E-2</c:v>
                </c:pt>
                <c:pt idx="837">
                  <c:v>2.9748E-2</c:v>
                </c:pt>
                <c:pt idx="838">
                  <c:v>2.9748E-2</c:v>
                </c:pt>
                <c:pt idx="839">
                  <c:v>2.9748E-2</c:v>
                </c:pt>
                <c:pt idx="840">
                  <c:v>3.6131000000000003E-2</c:v>
                </c:pt>
                <c:pt idx="841">
                  <c:v>3.6131000000000003E-2</c:v>
                </c:pt>
                <c:pt idx="842">
                  <c:v>3.6131000000000003E-2</c:v>
                </c:pt>
                <c:pt idx="843">
                  <c:v>2.9748E-2</c:v>
                </c:pt>
                <c:pt idx="844">
                  <c:v>2.9748E-2</c:v>
                </c:pt>
                <c:pt idx="845">
                  <c:v>4.2514999999999997E-2</c:v>
                </c:pt>
                <c:pt idx="846">
                  <c:v>3.6131000000000003E-2</c:v>
                </c:pt>
                <c:pt idx="847">
                  <c:v>2.9748E-2</c:v>
                </c:pt>
                <c:pt idx="848">
                  <c:v>3.6131000000000003E-2</c:v>
                </c:pt>
                <c:pt idx="849">
                  <c:v>2.9748E-2</c:v>
                </c:pt>
                <c:pt idx="850">
                  <c:v>3.6131000000000003E-2</c:v>
                </c:pt>
                <c:pt idx="851">
                  <c:v>3.6131000000000003E-2</c:v>
                </c:pt>
                <c:pt idx="852">
                  <c:v>2.9748E-2</c:v>
                </c:pt>
                <c:pt idx="853">
                  <c:v>2.9748E-2</c:v>
                </c:pt>
                <c:pt idx="854">
                  <c:v>3.6131000000000003E-2</c:v>
                </c:pt>
                <c:pt idx="855">
                  <c:v>3.6131000000000003E-2</c:v>
                </c:pt>
                <c:pt idx="856">
                  <c:v>3.6131000000000003E-2</c:v>
                </c:pt>
                <c:pt idx="857">
                  <c:v>3.6131000000000003E-2</c:v>
                </c:pt>
                <c:pt idx="858">
                  <c:v>3.6131000000000003E-2</c:v>
                </c:pt>
                <c:pt idx="859">
                  <c:v>2.9748E-2</c:v>
                </c:pt>
                <c:pt idx="860">
                  <c:v>3.6131000000000003E-2</c:v>
                </c:pt>
                <c:pt idx="861">
                  <c:v>3.6131000000000003E-2</c:v>
                </c:pt>
                <c:pt idx="862">
                  <c:v>3.6131000000000003E-2</c:v>
                </c:pt>
                <c:pt idx="863">
                  <c:v>3.6131000000000003E-2</c:v>
                </c:pt>
                <c:pt idx="864">
                  <c:v>3.6131000000000003E-2</c:v>
                </c:pt>
                <c:pt idx="865">
                  <c:v>4.2514999999999997E-2</c:v>
                </c:pt>
                <c:pt idx="866">
                  <c:v>2.9748E-2</c:v>
                </c:pt>
                <c:pt idx="867">
                  <c:v>2.9748E-2</c:v>
                </c:pt>
                <c:pt idx="868">
                  <c:v>2.9748E-2</c:v>
                </c:pt>
                <c:pt idx="869">
                  <c:v>3.6131000000000003E-2</c:v>
                </c:pt>
                <c:pt idx="870">
                  <c:v>2.9748E-2</c:v>
                </c:pt>
                <c:pt idx="871">
                  <c:v>2.9748E-2</c:v>
                </c:pt>
                <c:pt idx="872">
                  <c:v>2.9748E-2</c:v>
                </c:pt>
                <c:pt idx="873">
                  <c:v>3.6131000000000003E-2</c:v>
                </c:pt>
                <c:pt idx="874">
                  <c:v>3.6131000000000003E-2</c:v>
                </c:pt>
                <c:pt idx="875">
                  <c:v>2.9748E-2</c:v>
                </c:pt>
                <c:pt idx="876">
                  <c:v>3.6131000000000003E-2</c:v>
                </c:pt>
                <c:pt idx="877">
                  <c:v>4.2514999999999997E-2</c:v>
                </c:pt>
                <c:pt idx="878">
                  <c:v>4.2514999999999997E-2</c:v>
                </c:pt>
                <c:pt idx="879">
                  <c:v>2.9748E-2</c:v>
                </c:pt>
                <c:pt idx="880">
                  <c:v>2.9748E-2</c:v>
                </c:pt>
                <c:pt idx="881">
                  <c:v>2.9748E-2</c:v>
                </c:pt>
                <c:pt idx="882">
                  <c:v>3.6131000000000003E-2</c:v>
                </c:pt>
                <c:pt idx="883">
                  <c:v>3.6131000000000003E-2</c:v>
                </c:pt>
                <c:pt idx="884">
                  <c:v>3.6131000000000003E-2</c:v>
                </c:pt>
                <c:pt idx="885">
                  <c:v>4.2514999999999997E-2</c:v>
                </c:pt>
                <c:pt idx="886">
                  <c:v>3.6131000000000003E-2</c:v>
                </c:pt>
                <c:pt idx="887">
                  <c:v>3.6131000000000003E-2</c:v>
                </c:pt>
                <c:pt idx="888">
                  <c:v>2.9748E-2</c:v>
                </c:pt>
                <c:pt idx="889">
                  <c:v>2.9748E-2</c:v>
                </c:pt>
                <c:pt idx="890">
                  <c:v>3.6131000000000003E-2</c:v>
                </c:pt>
                <c:pt idx="891">
                  <c:v>3.6131000000000003E-2</c:v>
                </c:pt>
                <c:pt idx="892">
                  <c:v>3.6131000000000003E-2</c:v>
                </c:pt>
                <c:pt idx="893">
                  <c:v>4.2514999999999997E-2</c:v>
                </c:pt>
                <c:pt idx="894">
                  <c:v>2.9748E-2</c:v>
                </c:pt>
                <c:pt idx="895">
                  <c:v>2.9748E-2</c:v>
                </c:pt>
                <c:pt idx="896">
                  <c:v>3.6131000000000003E-2</c:v>
                </c:pt>
                <c:pt idx="897">
                  <c:v>3.6131000000000003E-2</c:v>
                </c:pt>
                <c:pt idx="898">
                  <c:v>2.9748E-2</c:v>
                </c:pt>
                <c:pt idx="899">
                  <c:v>2.9748E-2</c:v>
                </c:pt>
                <c:pt idx="900">
                  <c:v>2.3363999999999999E-2</c:v>
                </c:pt>
                <c:pt idx="901">
                  <c:v>3.6131000000000003E-2</c:v>
                </c:pt>
                <c:pt idx="902">
                  <c:v>2.9748E-2</c:v>
                </c:pt>
                <c:pt idx="903">
                  <c:v>3.6131000000000003E-2</c:v>
                </c:pt>
                <c:pt idx="904">
                  <c:v>3.6131000000000003E-2</c:v>
                </c:pt>
                <c:pt idx="905">
                  <c:v>3.6131000000000003E-2</c:v>
                </c:pt>
                <c:pt idx="906">
                  <c:v>3.6131000000000003E-2</c:v>
                </c:pt>
                <c:pt idx="907">
                  <c:v>2.3363999999999999E-2</c:v>
                </c:pt>
                <c:pt idx="908">
                  <c:v>3.6131000000000003E-2</c:v>
                </c:pt>
                <c:pt idx="909">
                  <c:v>3.6131000000000003E-2</c:v>
                </c:pt>
                <c:pt idx="910">
                  <c:v>3.6131000000000003E-2</c:v>
                </c:pt>
                <c:pt idx="911">
                  <c:v>4.2514999999999997E-2</c:v>
                </c:pt>
                <c:pt idx="912">
                  <c:v>3.6131000000000003E-2</c:v>
                </c:pt>
                <c:pt idx="913">
                  <c:v>2.9748E-2</c:v>
                </c:pt>
                <c:pt idx="914">
                  <c:v>1.0597000000000001E-2</c:v>
                </c:pt>
                <c:pt idx="915">
                  <c:v>3.6131000000000003E-2</c:v>
                </c:pt>
                <c:pt idx="916">
                  <c:v>2.9748E-2</c:v>
                </c:pt>
                <c:pt idx="917">
                  <c:v>2.3363999999999999E-2</c:v>
                </c:pt>
                <c:pt idx="918">
                  <c:v>2.9748E-2</c:v>
                </c:pt>
                <c:pt idx="919">
                  <c:v>3.6131000000000003E-2</c:v>
                </c:pt>
                <c:pt idx="920">
                  <c:v>3.6131000000000003E-2</c:v>
                </c:pt>
                <c:pt idx="921">
                  <c:v>2.9748E-2</c:v>
                </c:pt>
                <c:pt idx="922">
                  <c:v>2.9748E-2</c:v>
                </c:pt>
                <c:pt idx="923">
                  <c:v>3.6131000000000003E-2</c:v>
                </c:pt>
                <c:pt idx="924">
                  <c:v>3.6131000000000003E-2</c:v>
                </c:pt>
                <c:pt idx="925">
                  <c:v>2.9748E-2</c:v>
                </c:pt>
                <c:pt idx="926">
                  <c:v>2.9748E-2</c:v>
                </c:pt>
                <c:pt idx="927">
                  <c:v>3.6131000000000003E-2</c:v>
                </c:pt>
                <c:pt idx="928">
                  <c:v>3.6131000000000003E-2</c:v>
                </c:pt>
                <c:pt idx="929">
                  <c:v>2.9748E-2</c:v>
                </c:pt>
                <c:pt idx="930">
                  <c:v>2.9748E-2</c:v>
                </c:pt>
                <c:pt idx="931">
                  <c:v>2.9748E-2</c:v>
                </c:pt>
                <c:pt idx="932">
                  <c:v>3.6131000000000003E-2</c:v>
                </c:pt>
                <c:pt idx="933">
                  <c:v>3.6131000000000003E-2</c:v>
                </c:pt>
                <c:pt idx="934">
                  <c:v>2.9748E-2</c:v>
                </c:pt>
                <c:pt idx="935">
                  <c:v>4.2514999999999997E-2</c:v>
                </c:pt>
                <c:pt idx="936">
                  <c:v>3.6131000000000003E-2</c:v>
                </c:pt>
                <c:pt idx="937">
                  <c:v>2.9748E-2</c:v>
                </c:pt>
                <c:pt idx="938">
                  <c:v>3.6131000000000003E-2</c:v>
                </c:pt>
                <c:pt idx="939">
                  <c:v>3.6131000000000003E-2</c:v>
                </c:pt>
                <c:pt idx="940">
                  <c:v>2.9748E-2</c:v>
                </c:pt>
                <c:pt idx="941">
                  <c:v>3.6131000000000003E-2</c:v>
                </c:pt>
                <c:pt idx="942">
                  <c:v>3.6131000000000003E-2</c:v>
                </c:pt>
                <c:pt idx="943">
                  <c:v>3.6131000000000003E-2</c:v>
                </c:pt>
                <c:pt idx="944">
                  <c:v>2.9748E-2</c:v>
                </c:pt>
                <c:pt idx="945">
                  <c:v>3.6131000000000003E-2</c:v>
                </c:pt>
                <c:pt idx="946">
                  <c:v>2.9748E-2</c:v>
                </c:pt>
                <c:pt idx="947">
                  <c:v>2.9748E-2</c:v>
                </c:pt>
                <c:pt idx="948">
                  <c:v>2.9748E-2</c:v>
                </c:pt>
                <c:pt idx="949">
                  <c:v>3.6131000000000003E-2</c:v>
                </c:pt>
                <c:pt idx="950">
                  <c:v>2.9748E-2</c:v>
                </c:pt>
                <c:pt idx="951">
                  <c:v>2.9748E-2</c:v>
                </c:pt>
                <c:pt idx="952">
                  <c:v>2.9748E-2</c:v>
                </c:pt>
                <c:pt idx="953">
                  <c:v>2.9748E-2</c:v>
                </c:pt>
                <c:pt idx="954">
                  <c:v>3.6131000000000003E-2</c:v>
                </c:pt>
                <c:pt idx="955">
                  <c:v>3.6131000000000003E-2</c:v>
                </c:pt>
                <c:pt idx="956">
                  <c:v>3.6131000000000003E-2</c:v>
                </c:pt>
                <c:pt idx="957">
                  <c:v>2.9748E-2</c:v>
                </c:pt>
                <c:pt idx="958">
                  <c:v>2.9748E-2</c:v>
                </c:pt>
                <c:pt idx="959">
                  <c:v>2.9748E-2</c:v>
                </c:pt>
                <c:pt idx="960">
                  <c:v>2.9748E-2</c:v>
                </c:pt>
                <c:pt idx="961">
                  <c:v>3.6131000000000003E-2</c:v>
                </c:pt>
                <c:pt idx="962">
                  <c:v>3.6131000000000003E-2</c:v>
                </c:pt>
                <c:pt idx="963">
                  <c:v>3.6131000000000003E-2</c:v>
                </c:pt>
                <c:pt idx="964">
                  <c:v>4.2514999999999997E-2</c:v>
                </c:pt>
                <c:pt idx="965">
                  <c:v>3.6131000000000003E-2</c:v>
                </c:pt>
                <c:pt idx="966">
                  <c:v>3.6131000000000003E-2</c:v>
                </c:pt>
                <c:pt idx="967">
                  <c:v>2.9748E-2</c:v>
                </c:pt>
                <c:pt idx="968">
                  <c:v>3.6131000000000003E-2</c:v>
                </c:pt>
                <c:pt idx="969">
                  <c:v>3.6131000000000003E-2</c:v>
                </c:pt>
                <c:pt idx="970">
                  <c:v>3.6131000000000003E-2</c:v>
                </c:pt>
                <c:pt idx="971">
                  <c:v>4.2514999999999997E-2</c:v>
                </c:pt>
                <c:pt idx="972">
                  <c:v>2.9748E-2</c:v>
                </c:pt>
                <c:pt idx="973">
                  <c:v>2.9748E-2</c:v>
                </c:pt>
                <c:pt idx="974">
                  <c:v>2.9748E-2</c:v>
                </c:pt>
                <c:pt idx="975">
                  <c:v>3.6131000000000003E-2</c:v>
                </c:pt>
                <c:pt idx="976">
                  <c:v>2.9748E-2</c:v>
                </c:pt>
                <c:pt idx="977">
                  <c:v>3.6131000000000003E-2</c:v>
                </c:pt>
                <c:pt idx="978">
                  <c:v>2.3363999999999999E-2</c:v>
                </c:pt>
                <c:pt idx="979">
                  <c:v>2.9748E-2</c:v>
                </c:pt>
                <c:pt idx="980">
                  <c:v>2.9748E-2</c:v>
                </c:pt>
                <c:pt idx="981">
                  <c:v>3.6131000000000003E-2</c:v>
                </c:pt>
                <c:pt idx="982">
                  <c:v>2.9748E-2</c:v>
                </c:pt>
                <c:pt idx="983">
                  <c:v>2.9748E-2</c:v>
                </c:pt>
                <c:pt idx="984">
                  <c:v>3.6131000000000003E-2</c:v>
                </c:pt>
                <c:pt idx="985">
                  <c:v>2.3363999999999999E-2</c:v>
                </c:pt>
                <c:pt idx="986">
                  <c:v>3.6131000000000003E-2</c:v>
                </c:pt>
                <c:pt idx="987">
                  <c:v>3.6131000000000003E-2</c:v>
                </c:pt>
                <c:pt idx="988">
                  <c:v>2.9748E-2</c:v>
                </c:pt>
                <c:pt idx="989">
                  <c:v>3.6131000000000003E-2</c:v>
                </c:pt>
                <c:pt idx="990">
                  <c:v>3.6131000000000003E-2</c:v>
                </c:pt>
                <c:pt idx="991">
                  <c:v>3.6131000000000003E-2</c:v>
                </c:pt>
                <c:pt idx="992">
                  <c:v>1.6981E-2</c:v>
                </c:pt>
                <c:pt idx="993">
                  <c:v>2.9748E-2</c:v>
                </c:pt>
                <c:pt idx="994">
                  <c:v>3.6131000000000003E-2</c:v>
                </c:pt>
                <c:pt idx="995">
                  <c:v>3.6131000000000003E-2</c:v>
                </c:pt>
                <c:pt idx="996">
                  <c:v>3.6131000000000003E-2</c:v>
                </c:pt>
                <c:pt idx="997">
                  <c:v>3.6131000000000003E-2</c:v>
                </c:pt>
                <c:pt idx="998">
                  <c:v>3.6131000000000003E-2</c:v>
                </c:pt>
                <c:pt idx="999">
                  <c:v>2.9748E-2</c:v>
                </c:pt>
                <c:pt idx="1000">
                  <c:v>2.9748E-2</c:v>
                </c:pt>
                <c:pt idx="1001">
                  <c:v>2.9748E-2</c:v>
                </c:pt>
                <c:pt idx="1002">
                  <c:v>2.9748E-2</c:v>
                </c:pt>
                <c:pt idx="1003">
                  <c:v>2.9748E-2</c:v>
                </c:pt>
                <c:pt idx="1004">
                  <c:v>3.6131000000000003E-2</c:v>
                </c:pt>
                <c:pt idx="1005">
                  <c:v>4.2514999999999997E-2</c:v>
                </c:pt>
                <c:pt idx="1006">
                  <c:v>3.6131000000000003E-2</c:v>
                </c:pt>
                <c:pt idx="1007">
                  <c:v>2.9748E-2</c:v>
                </c:pt>
                <c:pt idx="1008">
                  <c:v>2.9748E-2</c:v>
                </c:pt>
                <c:pt idx="1009">
                  <c:v>2.9748E-2</c:v>
                </c:pt>
                <c:pt idx="1010">
                  <c:v>3.6131000000000003E-2</c:v>
                </c:pt>
                <c:pt idx="1011">
                  <c:v>3.6131000000000003E-2</c:v>
                </c:pt>
                <c:pt idx="1012">
                  <c:v>3.6131000000000003E-2</c:v>
                </c:pt>
                <c:pt idx="1013">
                  <c:v>3.6131000000000003E-2</c:v>
                </c:pt>
                <c:pt idx="1014">
                  <c:v>3.6131000000000003E-2</c:v>
                </c:pt>
                <c:pt idx="1015">
                  <c:v>2.9748E-2</c:v>
                </c:pt>
                <c:pt idx="1016">
                  <c:v>3.6131000000000003E-2</c:v>
                </c:pt>
                <c:pt idx="1017">
                  <c:v>3.6131000000000003E-2</c:v>
                </c:pt>
                <c:pt idx="1018">
                  <c:v>3.6131000000000003E-2</c:v>
                </c:pt>
                <c:pt idx="1019">
                  <c:v>3.6131000000000003E-2</c:v>
                </c:pt>
                <c:pt idx="1020">
                  <c:v>3.6131000000000003E-2</c:v>
                </c:pt>
                <c:pt idx="1021">
                  <c:v>2.9748E-2</c:v>
                </c:pt>
                <c:pt idx="1022">
                  <c:v>2.9748E-2</c:v>
                </c:pt>
                <c:pt idx="1023">
                  <c:v>2.9748E-2</c:v>
                </c:pt>
                <c:pt idx="1024">
                  <c:v>2.3363999999999999E-2</c:v>
                </c:pt>
                <c:pt idx="1025">
                  <c:v>2.9748E-2</c:v>
                </c:pt>
                <c:pt idx="1026">
                  <c:v>2.9748E-2</c:v>
                </c:pt>
                <c:pt idx="1027">
                  <c:v>2.9748E-2</c:v>
                </c:pt>
                <c:pt idx="1028">
                  <c:v>3.6131000000000003E-2</c:v>
                </c:pt>
                <c:pt idx="1029">
                  <c:v>2.9748E-2</c:v>
                </c:pt>
                <c:pt idx="1030">
                  <c:v>2.9748E-2</c:v>
                </c:pt>
                <c:pt idx="1031">
                  <c:v>2.9748E-2</c:v>
                </c:pt>
                <c:pt idx="1032">
                  <c:v>2.9748E-2</c:v>
                </c:pt>
                <c:pt idx="1033">
                  <c:v>2.9748E-2</c:v>
                </c:pt>
                <c:pt idx="1034">
                  <c:v>3.6131000000000003E-2</c:v>
                </c:pt>
                <c:pt idx="1035">
                  <c:v>2.9748E-2</c:v>
                </c:pt>
                <c:pt idx="1036">
                  <c:v>2.9748E-2</c:v>
                </c:pt>
                <c:pt idx="1037">
                  <c:v>2.9748E-2</c:v>
                </c:pt>
                <c:pt idx="1038">
                  <c:v>2.9748E-2</c:v>
                </c:pt>
                <c:pt idx="1039">
                  <c:v>2.9748E-2</c:v>
                </c:pt>
                <c:pt idx="1040">
                  <c:v>2.9748E-2</c:v>
                </c:pt>
                <c:pt idx="1041">
                  <c:v>2.9748E-2</c:v>
                </c:pt>
                <c:pt idx="1042">
                  <c:v>3.6131000000000003E-2</c:v>
                </c:pt>
                <c:pt idx="1043">
                  <c:v>2.9748E-2</c:v>
                </c:pt>
                <c:pt idx="1044">
                  <c:v>2.9748E-2</c:v>
                </c:pt>
                <c:pt idx="1045">
                  <c:v>2.9748E-2</c:v>
                </c:pt>
                <c:pt idx="1046">
                  <c:v>3.6131000000000003E-2</c:v>
                </c:pt>
                <c:pt idx="1047">
                  <c:v>3.6131000000000003E-2</c:v>
                </c:pt>
                <c:pt idx="1048">
                  <c:v>3.6131000000000003E-2</c:v>
                </c:pt>
                <c:pt idx="1049">
                  <c:v>4.2514999999999997E-2</c:v>
                </c:pt>
                <c:pt idx="1050">
                  <c:v>2.9748E-2</c:v>
                </c:pt>
                <c:pt idx="1051">
                  <c:v>2.9748E-2</c:v>
                </c:pt>
                <c:pt idx="1052">
                  <c:v>2.9748E-2</c:v>
                </c:pt>
                <c:pt idx="1053">
                  <c:v>2.9748E-2</c:v>
                </c:pt>
                <c:pt idx="1054">
                  <c:v>2.9748E-2</c:v>
                </c:pt>
                <c:pt idx="1055">
                  <c:v>2.9748E-2</c:v>
                </c:pt>
                <c:pt idx="1056">
                  <c:v>2.3363999999999999E-2</c:v>
                </c:pt>
                <c:pt idx="1057">
                  <c:v>2.9748E-2</c:v>
                </c:pt>
                <c:pt idx="1058">
                  <c:v>2.9748E-2</c:v>
                </c:pt>
                <c:pt idx="1059">
                  <c:v>3.6131000000000003E-2</c:v>
                </c:pt>
                <c:pt idx="1060">
                  <c:v>3.6131000000000003E-2</c:v>
                </c:pt>
                <c:pt idx="1061">
                  <c:v>2.9748E-2</c:v>
                </c:pt>
                <c:pt idx="1062">
                  <c:v>2.9748E-2</c:v>
                </c:pt>
                <c:pt idx="1063">
                  <c:v>1.0597000000000001E-2</c:v>
                </c:pt>
                <c:pt idx="1064">
                  <c:v>2.9748E-2</c:v>
                </c:pt>
                <c:pt idx="1065">
                  <c:v>3.6131000000000003E-2</c:v>
                </c:pt>
                <c:pt idx="1066">
                  <c:v>2.9748E-2</c:v>
                </c:pt>
                <c:pt idx="1067">
                  <c:v>3.6131000000000003E-2</c:v>
                </c:pt>
                <c:pt idx="1068">
                  <c:v>3.6131000000000003E-2</c:v>
                </c:pt>
                <c:pt idx="1069">
                  <c:v>2.9748E-2</c:v>
                </c:pt>
                <c:pt idx="1070">
                  <c:v>1.0597000000000001E-2</c:v>
                </c:pt>
                <c:pt idx="1071">
                  <c:v>2.9748E-2</c:v>
                </c:pt>
                <c:pt idx="1072">
                  <c:v>3.6131000000000003E-2</c:v>
                </c:pt>
                <c:pt idx="1073">
                  <c:v>2.9748E-2</c:v>
                </c:pt>
                <c:pt idx="1074">
                  <c:v>3.6131000000000003E-2</c:v>
                </c:pt>
                <c:pt idx="1075">
                  <c:v>2.9748E-2</c:v>
                </c:pt>
                <c:pt idx="1076">
                  <c:v>2.9748E-2</c:v>
                </c:pt>
                <c:pt idx="1077">
                  <c:v>3.6131000000000003E-2</c:v>
                </c:pt>
                <c:pt idx="1078">
                  <c:v>3.6131000000000003E-2</c:v>
                </c:pt>
                <c:pt idx="1079">
                  <c:v>3.6131000000000003E-2</c:v>
                </c:pt>
                <c:pt idx="1080">
                  <c:v>3.6131000000000003E-2</c:v>
                </c:pt>
                <c:pt idx="1081">
                  <c:v>3.6131000000000003E-2</c:v>
                </c:pt>
                <c:pt idx="1082">
                  <c:v>3.6131000000000003E-2</c:v>
                </c:pt>
                <c:pt idx="1083">
                  <c:v>3.6131000000000003E-2</c:v>
                </c:pt>
                <c:pt idx="1084">
                  <c:v>4.2514999999999997E-2</c:v>
                </c:pt>
                <c:pt idx="1085">
                  <c:v>4.2514999999999997E-2</c:v>
                </c:pt>
                <c:pt idx="1086">
                  <c:v>2.9748E-2</c:v>
                </c:pt>
                <c:pt idx="1087">
                  <c:v>3.6131000000000003E-2</c:v>
                </c:pt>
                <c:pt idx="1088">
                  <c:v>3.6131000000000003E-2</c:v>
                </c:pt>
                <c:pt idx="1089">
                  <c:v>3.6131000000000003E-2</c:v>
                </c:pt>
                <c:pt idx="1090">
                  <c:v>3.6131000000000003E-2</c:v>
                </c:pt>
                <c:pt idx="1091">
                  <c:v>3.6131000000000003E-2</c:v>
                </c:pt>
                <c:pt idx="1092">
                  <c:v>3.6131000000000003E-2</c:v>
                </c:pt>
                <c:pt idx="1093">
                  <c:v>3.6131000000000003E-2</c:v>
                </c:pt>
                <c:pt idx="1094">
                  <c:v>2.9748E-2</c:v>
                </c:pt>
                <c:pt idx="1095">
                  <c:v>3.6131000000000003E-2</c:v>
                </c:pt>
                <c:pt idx="1096">
                  <c:v>2.9748E-2</c:v>
                </c:pt>
                <c:pt idx="1097">
                  <c:v>3.6131000000000003E-2</c:v>
                </c:pt>
                <c:pt idx="1098">
                  <c:v>2.9748E-2</c:v>
                </c:pt>
                <c:pt idx="1099">
                  <c:v>2.9748E-2</c:v>
                </c:pt>
                <c:pt idx="1100">
                  <c:v>2.9748E-2</c:v>
                </c:pt>
                <c:pt idx="1101">
                  <c:v>2.9748E-2</c:v>
                </c:pt>
                <c:pt idx="1102">
                  <c:v>2.9748E-2</c:v>
                </c:pt>
                <c:pt idx="1103">
                  <c:v>2.9748E-2</c:v>
                </c:pt>
                <c:pt idx="1104">
                  <c:v>2.9748E-2</c:v>
                </c:pt>
                <c:pt idx="1105">
                  <c:v>3.6131000000000003E-2</c:v>
                </c:pt>
                <c:pt idx="1106">
                  <c:v>2.9748E-2</c:v>
                </c:pt>
                <c:pt idx="1107">
                  <c:v>2.9748E-2</c:v>
                </c:pt>
                <c:pt idx="1108">
                  <c:v>2.9748E-2</c:v>
                </c:pt>
                <c:pt idx="1109">
                  <c:v>2.9748E-2</c:v>
                </c:pt>
                <c:pt idx="1110">
                  <c:v>3.6131000000000003E-2</c:v>
                </c:pt>
                <c:pt idx="1111">
                  <c:v>3.6131000000000003E-2</c:v>
                </c:pt>
                <c:pt idx="1112">
                  <c:v>3.6131000000000003E-2</c:v>
                </c:pt>
                <c:pt idx="1113">
                  <c:v>2.9748E-2</c:v>
                </c:pt>
                <c:pt idx="1114">
                  <c:v>3.6131000000000003E-2</c:v>
                </c:pt>
                <c:pt idx="1115">
                  <c:v>3.6131000000000003E-2</c:v>
                </c:pt>
                <c:pt idx="1116">
                  <c:v>3.6131000000000003E-2</c:v>
                </c:pt>
                <c:pt idx="1117">
                  <c:v>2.9748E-2</c:v>
                </c:pt>
                <c:pt idx="1118">
                  <c:v>2.9748E-2</c:v>
                </c:pt>
                <c:pt idx="1119">
                  <c:v>3.6131000000000003E-2</c:v>
                </c:pt>
                <c:pt idx="1120">
                  <c:v>4.2514999999999997E-2</c:v>
                </c:pt>
                <c:pt idx="1121">
                  <c:v>3.6131000000000003E-2</c:v>
                </c:pt>
                <c:pt idx="1122">
                  <c:v>3.6131000000000003E-2</c:v>
                </c:pt>
                <c:pt idx="1123">
                  <c:v>3.6131000000000003E-2</c:v>
                </c:pt>
                <c:pt idx="1124">
                  <c:v>3.6131000000000003E-2</c:v>
                </c:pt>
                <c:pt idx="1125">
                  <c:v>3.6131000000000003E-2</c:v>
                </c:pt>
                <c:pt idx="1126">
                  <c:v>2.9748E-2</c:v>
                </c:pt>
                <c:pt idx="1127">
                  <c:v>4.2514999999999997E-2</c:v>
                </c:pt>
                <c:pt idx="1128">
                  <c:v>3.6131000000000003E-2</c:v>
                </c:pt>
                <c:pt idx="1129">
                  <c:v>3.6131000000000003E-2</c:v>
                </c:pt>
                <c:pt idx="1130">
                  <c:v>4.2514999999999997E-2</c:v>
                </c:pt>
                <c:pt idx="1131">
                  <c:v>3.6131000000000003E-2</c:v>
                </c:pt>
                <c:pt idx="1132">
                  <c:v>3.6131000000000003E-2</c:v>
                </c:pt>
                <c:pt idx="1133">
                  <c:v>3.6131000000000003E-2</c:v>
                </c:pt>
                <c:pt idx="1134">
                  <c:v>2.3363999999999999E-2</c:v>
                </c:pt>
                <c:pt idx="1135">
                  <c:v>2.9748E-2</c:v>
                </c:pt>
                <c:pt idx="1136">
                  <c:v>2.9748E-2</c:v>
                </c:pt>
                <c:pt idx="1137">
                  <c:v>2.9748E-2</c:v>
                </c:pt>
                <c:pt idx="1138">
                  <c:v>3.6131000000000003E-2</c:v>
                </c:pt>
                <c:pt idx="1139">
                  <c:v>3.6131000000000003E-2</c:v>
                </c:pt>
                <c:pt idx="1140">
                  <c:v>2.9748E-2</c:v>
                </c:pt>
                <c:pt idx="1141">
                  <c:v>1.6981E-2</c:v>
                </c:pt>
                <c:pt idx="1142">
                  <c:v>2.9748E-2</c:v>
                </c:pt>
                <c:pt idx="1143">
                  <c:v>3.6131000000000003E-2</c:v>
                </c:pt>
                <c:pt idx="1144">
                  <c:v>2.9748E-2</c:v>
                </c:pt>
                <c:pt idx="1145">
                  <c:v>2.9748E-2</c:v>
                </c:pt>
                <c:pt idx="1146">
                  <c:v>2.9748E-2</c:v>
                </c:pt>
                <c:pt idx="1147">
                  <c:v>2.9748E-2</c:v>
                </c:pt>
                <c:pt idx="1148">
                  <c:v>1.6981E-2</c:v>
                </c:pt>
                <c:pt idx="1149">
                  <c:v>2.9748E-2</c:v>
                </c:pt>
                <c:pt idx="1150">
                  <c:v>2.9748E-2</c:v>
                </c:pt>
                <c:pt idx="1151">
                  <c:v>2.9748E-2</c:v>
                </c:pt>
                <c:pt idx="1152">
                  <c:v>3.6131000000000003E-2</c:v>
                </c:pt>
                <c:pt idx="1153">
                  <c:v>4.2514999999999997E-2</c:v>
                </c:pt>
                <c:pt idx="1154">
                  <c:v>3.6131000000000003E-2</c:v>
                </c:pt>
                <c:pt idx="1155">
                  <c:v>3.6131000000000003E-2</c:v>
                </c:pt>
                <c:pt idx="1156">
                  <c:v>2.9748E-2</c:v>
                </c:pt>
                <c:pt idx="1157">
                  <c:v>2.9748E-2</c:v>
                </c:pt>
                <c:pt idx="1158">
                  <c:v>2.9748E-2</c:v>
                </c:pt>
                <c:pt idx="1159">
                  <c:v>2.9748E-2</c:v>
                </c:pt>
                <c:pt idx="1160">
                  <c:v>2.9748E-2</c:v>
                </c:pt>
                <c:pt idx="1161">
                  <c:v>3.6131000000000003E-2</c:v>
                </c:pt>
                <c:pt idx="1162">
                  <c:v>3.6131000000000003E-2</c:v>
                </c:pt>
                <c:pt idx="1163">
                  <c:v>3.6131000000000003E-2</c:v>
                </c:pt>
                <c:pt idx="1164">
                  <c:v>3.6131000000000003E-2</c:v>
                </c:pt>
                <c:pt idx="1165">
                  <c:v>4.2514999999999997E-2</c:v>
                </c:pt>
                <c:pt idx="1166">
                  <c:v>3.6131000000000003E-2</c:v>
                </c:pt>
                <c:pt idx="1167">
                  <c:v>3.6131000000000003E-2</c:v>
                </c:pt>
                <c:pt idx="1168">
                  <c:v>3.6131000000000003E-2</c:v>
                </c:pt>
                <c:pt idx="1169">
                  <c:v>3.6131000000000003E-2</c:v>
                </c:pt>
                <c:pt idx="1170">
                  <c:v>3.6131000000000003E-2</c:v>
                </c:pt>
                <c:pt idx="1171">
                  <c:v>3.6131000000000003E-2</c:v>
                </c:pt>
                <c:pt idx="1172">
                  <c:v>3.6131000000000003E-2</c:v>
                </c:pt>
                <c:pt idx="1173">
                  <c:v>3.6131000000000003E-2</c:v>
                </c:pt>
                <c:pt idx="1174">
                  <c:v>3.6131000000000003E-2</c:v>
                </c:pt>
                <c:pt idx="1175">
                  <c:v>3.6131000000000003E-2</c:v>
                </c:pt>
                <c:pt idx="1176">
                  <c:v>3.6131000000000003E-2</c:v>
                </c:pt>
                <c:pt idx="1177">
                  <c:v>3.6131000000000003E-2</c:v>
                </c:pt>
                <c:pt idx="1178">
                  <c:v>3.6131000000000003E-2</c:v>
                </c:pt>
                <c:pt idx="1179">
                  <c:v>3.6131000000000003E-2</c:v>
                </c:pt>
                <c:pt idx="1180">
                  <c:v>3.6131000000000003E-2</c:v>
                </c:pt>
                <c:pt idx="1181">
                  <c:v>3.6131000000000003E-2</c:v>
                </c:pt>
                <c:pt idx="1182">
                  <c:v>3.6131000000000003E-2</c:v>
                </c:pt>
                <c:pt idx="1183">
                  <c:v>3.6131000000000003E-2</c:v>
                </c:pt>
                <c:pt idx="1184">
                  <c:v>2.9748E-2</c:v>
                </c:pt>
                <c:pt idx="1185">
                  <c:v>4.2514999999999997E-2</c:v>
                </c:pt>
                <c:pt idx="1186">
                  <c:v>2.9748E-2</c:v>
                </c:pt>
                <c:pt idx="1187">
                  <c:v>3.6131000000000003E-2</c:v>
                </c:pt>
                <c:pt idx="1188">
                  <c:v>3.6131000000000003E-2</c:v>
                </c:pt>
                <c:pt idx="1189">
                  <c:v>3.6131000000000003E-2</c:v>
                </c:pt>
                <c:pt idx="1190">
                  <c:v>3.6131000000000003E-2</c:v>
                </c:pt>
                <c:pt idx="1191">
                  <c:v>2.9748E-2</c:v>
                </c:pt>
                <c:pt idx="1192">
                  <c:v>2.9748E-2</c:v>
                </c:pt>
                <c:pt idx="1193">
                  <c:v>3.6131000000000003E-2</c:v>
                </c:pt>
                <c:pt idx="1194">
                  <c:v>3.6131000000000003E-2</c:v>
                </c:pt>
                <c:pt idx="1195">
                  <c:v>3.6131000000000003E-2</c:v>
                </c:pt>
                <c:pt idx="1196">
                  <c:v>3.6131000000000003E-2</c:v>
                </c:pt>
                <c:pt idx="1197">
                  <c:v>3.6131000000000003E-2</c:v>
                </c:pt>
                <c:pt idx="1198">
                  <c:v>4.2514999999999997E-2</c:v>
                </c:pt>
                <c:pt idx="1199">
                  <c:v>2.9748E-2</c:v>
                </c:pt>
                <c:pt idx="1200">
                  <c:v>3.6131000000000003E-2</c:v>
                </c:pt>
                <c:pt idx="1201">
                  <c:v>2.9748E-2</c:v>
                </c:pt>
                <c:pt idx="1202">
                  <c:v>3.6131000000000003E-2</c:v>
                </c:pt>
                <c:pt idx="1203">
                  <c:v>4.2514999999999997E-2</c:v>
                </c:pt>
                <c:pt idx="1204">
                  <c:v>3.6131000000000003E-2</c:v>
                </c:pt>
                <c:pt idx="1205">
                  <c:v>4.8898999999999998E-2</c:v>
                </c:pt>
                <c:pt idx="1206">
                  <c:v>3.6131000000000003E-2</c:v>
                </c:pt>
                <c:pt idx="1207">
                  <c:v>3.6131000000000003E-2</c:v>
                </c:pt>
                <c:pt idx="1208">
                  <c:v>2.9748E-2</c:v>
                </c:pt>
                <c:pt idx="1209">
                  <c:v>3.6131000000000003E-2</c:v>
                </c:pt>
                <c:pt idx="1210">
                  <c:v>3.6131000000000003E-2</c:v>
                </c:pt>
                <c:pt idx="1211">
                  <c:v>3.6131000000000003E-2</c:v>
                </c:pt>
                <c:pt idx="1212">
                  <c:v>2.3363999999999999E-2</c:v>
                </c:pt>
                <c:pt idx="1213">
                  <c:v>3.6131000000000003E-2</c:v>
                </c:pt>
                <c:pt idx="1214">
                  <c:v>3.6131000000000003E-2</c:v>
                </c:pt>
                <c:pt idx="1215">
                  <c:v>3.6131000000000003E-2</c:v>
                </c:pt>
                <c:pt idx="1216">
                  <c:v>3.6131000000000003E-2</c:v>
                </c:pt>
                <c:pt idx="1217">
                  <c:v>3.6131000000000003E-2</c:v>
                </c:pt>
                <c:pt idx="1218">
                  <c:v>3.6131000000000003E-2</c:v>
                </c:pt>
                <c:pt idx="1219">
                  <c:v>1.6981E-2</c:v>
                </c:pt>
                <c:pt idx="1220">
                  <c:v>2.9748E-2</c:v>
                </c:pt>
                <c:pt idx="1221">
                  <c:v>2.9748E-2</c:v>
                </c:pt>
                <c:pt idx="1222">
                  <c:v>2.9748E-2</c:v>
                </c:pt>
                <c:pt idx="1223">
                  <c:v>3.6131000000000003E-2</c:v>
                </c:pt>
                <c:pt idx="1224">
                  <c:v>3.6131000000000003E-2</c:v>
                </c:pt>
                <c:pt idx="1225">
                  <c:v>3.6131000000000003E-2</c:v>
                </c:pt>
                <c:pt idx="1226">
                  <c:v>1.6981E-2</c:v>
                </c:pt>
                <c:pt idx="1227">
                  <c:v>3.6131000000000003E-2</c:v>
                </c:pt>
                <c:pt idx="1228">
                  <c:v>3.6131000000000003E-2</c:v>
                </c:pt>
                <c:pt idx="1229">
                  <c:v>3.6131000000000003E-2</c:v>
                </c:pt>
                <c:pt idx="1230">
                  <c:v>3.6131000000000003E-2</c:v>
                </c:pt>
                <c:pt idx="1231">
                  <c:v>3.6131000000000003E-2</c:v>
                </c:pt>
                <c:pt idx="1232">
                  <c:v>3.6131000000000003E-2</c:v>
                </c:pt>
                <c:pt idx="1233">
                  <c:v>3.6131000000000003E-2</c:v>
                </c:pt>
                <c:pt idx="1234">
                  <c:v>3.6131000000000003E-2</c:v>
                </c:pt>
                <c:pt idx="1235">
                  <c:v>2.9748E-2</c:v>
                </c:pt>
                <c:pt idx="1236">
                  <c:v>2.9748E-2</c:v>
                </c:pt>
                <c:pt idx="1237">
                  <c:v>2.9748E-2</c:v>
                </c:pt>
                <c:pt idx="1238">
                  <c:v>2.9748E-2</c:v>
                </c:pt>
                <c:pt idx="1239">
                  <c:v>2.9748E-2</c:v>
                </c:pt>
                <c:pt idx="1240">
                  <c:v>3.6131000000000003E-2</c:v>
                </c:pt>
                <c:pt idx="1241">
                  <c:v>2.9748E-2</c:v>
                </c:pt>
                <c:pt idx="1242">
                  <c:v>4.2514999999999997E-2</c:v>
                </c:pt>
                <c:pt idx="1243">
                  <c:v>3.6131000000000003E-2</c:v>
                </c:pt>
                <c:pt idx="1244">
                  <c:v>3.6131000000000003E-2</c:v>
                </c:pt>
                <c:pt idx="1245">
                  <c:v>2.9748E-2</c:v>
                </c:pt>
                <c:pt idx="1246">
                  <c:v>2.9748E-2</c:v>
                </c:pt>
                <c:pt idx="1247">
                  <c:v>2.9748E-2</c:v>
                </c:pt>
                <c:pt idx="1248">
                  <c:v>3.6131000000000003E-2</c:v>
                </c:pt>
                <c:pt idx="1249">
                  <c:v>2.9748E-2</c:v>
                </c:pt>
                <c:pt idx="1250">
                  <c:v>3.6131000000000003E-2</c:v>
                </c:pt>
                <c:pt idx="1251">
                  <c:v>3.6131000000000003E-2</c:v>
                </c:pt>
                <c:pt idx="1252">
                  <c:v>2.9748E-2</c:v>
                </c:pt>
                <c:pt idx="1253">
                  <c:v>3.6131000000000003E-2</c:v>
                </c:pt>
                <c:pt idx="1254">
                  <c:v>3.6131000000000003E-2</c:v>
                </c:pt>
                <c:pt idx="1255">
                  <c:v>2.9748E-2</c:v>
                </c:pt>
                <c:pt idx="1256">
                  <c:v>2.9748E-2</c:v>
                </c:pt>
                <c:pt idx="1257">
                  <c:v>2.9748E-2</c:v>
                </c:pt>
                <c:pt idx="1258">
                  <c:v>2.9748E-2</c:v>
                </c:pt>
                <c:pt idx="1259">
                  <c:v>2.9748E-2</c:v>
                </c:pt>
                <c:pt idx="1260">
                  <c:v>2.9748E-2</c:v>
                </c:pt>
                <c:pt idx="1261">
                  <c:v>3.6131000000000003E-2</c:v>
                </c:pt>
                <c:pt idx="1262">
                  <c:v>3.6131000000000003E-2</c:v>
                </c:pt>
                <c:pt idx="1263">
                  <c:v>2.9748E-2</c:v>
                </c:pt>
                <c:pt idx="1264">
                  <c:v>2.9748E-2</c:v>
                </c:pt>
                <c:pt idx="1265">
                  <c:v>2.9748E-2</c:v>
                </c:pt>
                <c:pt idx="1266">
                  <c:v>3.6131000000000003E-2</c:v>
                </c:pt>
                <c:pt idx="1267">
                  <c:v>2.9748E-2</c:v>
                </c:pt>
                <c:pt idx="1268">
                  <c:v>3.6131000000000003E-2</c:v>
                </c:pt>
                <c:pt idx="1269">
                  <c:v>2.9748E-2</c:v>
                </c:pt>
                <c:pt idx="1270">
                  <c:v>3.6131000000000003E-2</c:v>
                </c:pt>
                <c:pt idx="1271">
                  <c:v>3.6131000000000003E-2</c:v>
                </c:pt>
                <c:pt idx="1272">
                  <c:v>3.6131000000000003E-2</c:v>
                </c:pt>
                <c:pt idx="1273">
                  <c:v>3.6131000000000003E-2</c:v>
                </c:pt>
                <c:pt idx="1274">
                  <c:v>2.9748E-2</c:v>
                </c:pt>
                <c:pt idx="1275">
                  <c:v>2.9748E-2</c:v>
                </c:pt>
                <c:pt idx="1276">
                  <c:v>4.2514999999999997E-2</c:v>
                </c:pt>
                <c:pt idx="1277">
                  <c:v>3.6131000000000003E-2</c:v>
                </c:pt>
                <c:pt idx="1278">
                  <c:v>2.9748E-2</c:v>
                </c:pt>
                <c:pt idx="1279">
                  <c:v>2.9748E-2</c:v>
                </c:pt>
                <c:pt idx="1280">
                  <c:v>3.6131000000000003E-2</c:v>
                </c:pt>
                <c:pt idx="1281">
                  <c:v>2.9748E-2</c:v>
                </c:pt>
                <c:pt idx="1282">
                  <c:v>2.9748E-2</c:v>
                </c:pt>
                <c:pt idx="1283">
                  <c:v>3.6131000000000003E-2</c:v>
                </c:pt>
                <c:pt idx="1284">
                  <c:v>3.6131000000000003E-2</c:v>
                </c:pt>
                <c:pt idx="1285">
                  <c:v>3.6131000000000003E-2</c:v>
                </c:pt>
                <c:pt idx="1286">
                  <c:v>3.6131000000000003E-2</c:v>
                </c:pt>
                <c:pt idx="1287">
                  <c:v>3.6131000000000003E-2</c:v>
                </c:pt>
                <c:pt idx="1288">
                  <c:v>3.6131000000000003E-2</c:v>
                </c:pt>
                <c:pt idx="1289">
                  <c:v>3.6131000000000003E-2</c:v>
                </c:pt>
                <c:pt idx="1290">
                  <c:v>2.3363999999999999E-2</c:v>
                </c:pt>
                <c:pt idx="1291">
                  <c:v>3.6131000000000003E-2</c:v>
                </c:pt>
                <c:pt idx="1292">
                  <c:v>2.9748E-2</c:v>
                </c:pt>
                <c:pt idx="1293">
                  <c:v>3.6131000000000003E-2</c:v>
                </c:pt>
                <c:pt idx="1294">
                  <c:v>3.6131000000000003E-2</c:v>
                </c:pt>
                <c:pt idx="1295">
                  <c:v>3.6131000000000003E-2</c:v>
                </c:pt>
                <c:pt idx="1296">
                  <c:v>3.6131000000000003E-2</c:v>
                </c:pt>
                <c:pt idx="1297">
                  <c:v>1.6981E-2</c:v>
                </c:pt>
                <c:pt idx="1298">
                  <c:v>3.6131000000000003E-2</c:v>
                </c:pt>
                <c:pt idx="1299">
                  <c:v>2.9748E-2</c:v>
                </c:pt>
                <c:pt idx="1300">
                  <c:v>2.3363999999999999E-2</c:v>
                </c:pt>
                <c:pt idx="1301">
                  <c:v>2.9748E-2</c:v>
                </c:pt>
                <c:pt idx="1302">
                  <c:v>3.6131000000000003E-2</c:v>
                </c:pt>
                <c:pt idx="1303">
                  <c:v>2.9748E-2</c:v>
                </c:pt>
                <c:pt idx="1304">
                  <c:v>1.6981E-2</c:v>
                </c:pt>
                <c:pt idx="1305">
                  <c:v>2.9748E-2</c:v>
                </c:pt>
                <c:pt idx="1306">
                  <c:v>3.6131000000000003E-2</c:v>
                </c:pt>
                <c:pt idx="1307">
                  <c:v>2.9748E-2</c:v>
                </c:pt>
                <c:pt idx="1308">
                  <c:v>3.6131000000000003E-2</c:v>
                </c:pt>
                <c:pt idx="1309">
                  <c:v>2.9748E-2</c:v>
                </c:pt>
                <c:pt idx="1310">
                  <c:v>2.9748E-2</c:v>
                </c:pt>
                <c:pt idx="1311">
                  <c:v>3.6131000000000003E-2</c:v>
                </c:pt>
                <c:pt idx="1312">
                  <c:v>2.9748E-2</c:v>
                </c:pt>
                <c:pt idx="1313">
                  <c:v>2.9748E-2</c:v>
                </c:pt>
                <c:pt idx="1314">
                  <c:v>3.6131000000000003E-2</c:v>
                </c:pt>
                <c:pt idx="1315">
                  <c:v>4.2514999999999997E-2</c:v>
                </c:pt>
                <c:pt idx="1316">
                  <c:v>4.2514999999999997E-2</c:v>
                </c:pt>
                <c:pt idx="1317">
                  <c:v>3.6131000000000003E-2</c:v>
                </c:pt>
                <c:pt idx="1318">
                  <c:v>4.2514999999999997E-2</c:v>
                </c:pt>
                <c:pt idx="1319">
                  <c:v>3.6131000000000003E-2</c:v>
                </c:pt>
                <c:pt idx="1320">
                  <c:v>2.9748E-2</c:v>
                </c:pt>
                <c:pt idx="1321">
                  <c:v>2.9748E-2</c:v>
                </c:pt>
                <c:pt idx="1322">
                  <c:v>3.6131000000000003E-2</c:v>
                </c:pt>
                <c:pt idx="1323">
                  <c:v>2.9748E-2</c:v>
                </c:pt>
                <c:pt idx="1324">
                  <c:v>3.6131000000000003E-2</c:v>
                </c:pt>
                <c:pt idx="1325">
                  <c:v>3.6131000000000003E-2</c:v>
                </c:pt>
                <c:pt idx="1326">
                  <c:v>3.6131000000000003E-2</c:v>
                </c:pt>
                <c:pt idx="1327">
                  <c:v>2.9748E-2</c:v>
                </c:pt>
                <c:pt idx="1328">
                  <c:v>2.9748E-2</c:v>
                </c:pt>
                <c:pt idx="1329">
                  <c:v>3.6131000000000003E-2</c:v>
                </c:pt>
                <c:pt idx="1330">
                  <c:v>2.9748E-2</c:v>
                </c:pt>
                <c:pt idx="1331">
                  <c:v>2.9748E-2</c:v>
                </c:pt>
                <c:pt idx="1332">
                  <c:v>2.9748E-2</c:v>
                </c:pt>
                <c:pt idx="1333">
                  <c:v>2.9748E-2</c:v>
                </c:pt>
                <c:pt idx="1334">
                  <c:v>2.9748E-2</c:v>
                </c:pt>
                <c:pt idx="1335">
                  <c:v>2.9748E-2</c:v>
                </c:pt>
                <c:pt idx="1336">
                  <c:v>2.9748E-2</c:v>
                </c:pt>
                <c:pt idx="1337">
                  <c:v>2.9748E-2</c:v>
                </c:pt>
                <c:pt idx="1338">
                  <c:v>3.6131000000000003E-2</c:v>
                </c:pt>
                <c:pt idx="1339">
                  <c:v>3.6131000000000003E-2</c:v>
                </c:pt>
                <c:pt idx="1340">
                  <c:v>2.9748E-2</c:v>
                </c:pt>
                <c:pt idx="1341">
                  <c:v>3.6131000000000003E-2</c:v>
                </c:pt>
                <c:pt idx="1342">
                  <c:v>3.6131000000000003E-2</c:v>
                </c:pt>
                <c:pt idx="1343">
                  <c:v>3.6131000000000003E-2</c:v>
                </c:pt>
                <c:pt idx="1344">
                  <c:v>3.6131000000000003E-2</c:v>
                </c:pt>
                <c:pt idx="1345">
                  <c:v>2.9748E-2</c:v>
                </c:pt>
                <c:pt idx="1346">
                  <c:v>3.6131000000000003E-2</c:v>
                </c:pt>
                <c:pt idx="1347">
                  <c:v>2.9748E-2</c:v>
                </c:pt>
                <c:pt idx="1348">
                  <c:v>2.9748E-2</c:v>
                </c:pt>
                <c:pt idx="1349">
                  <c:v>2.9748E-2</c:v>
                </c:pt>
                <c:pt idx="1350">
                  <c:v>2.9748E-2</c:v>
                </c:pt>
                <c:pt idx="1351">
                  <c:v>3.6131000000000003E-2</c:v>
                </c:pt>
                <c:pt idx="1352">
                  <c:v>2.9748E-2</c:v>
                </c:pt>
                <c:pt idx="1353">
                  <c:v>2.9748E-2</c:v>
                </c:pt>
                <c:pt idx="1354">
                  <c:v>4.2514999999999997E-2</c:v>
                </c:pt>
                <c:pt idx="1355">
                  <c:v>2.9748E-2</c:v>
                </c:pt>
                <c:pt idx="1356">
                  <c:v>2.9748E-2</c:v>
                </c:pt>
                <c:pt idx="1357">
                  <c:v>2.9748E-2</c:v>
                </c:pt>
                <c:pt idx="1358">
                  <c:v>2.9748E-2</c:v>
                </c:pt>
                <c:pt idx="1359">
                  <c:v>2.9748E-2</c:v>
                </c:pt>
                <c:pt idx="1360">
                  <c:v>2.9748E-2</c:v>
                </c:pt>
                <c:pt idx="1361">
                  <c:v>2.9748E-2</c:v>
                </c:pt>
                <c:pt idx="1362">
                  <c:v>2.9748E-2</c:v>
                </c:pt>
                <c:pt idx="1363">
                  <c:v>2.9748E-2</c:v>
                </c:pt>
                <c:pt idx="1364">
                  <c:v>3.6131000000000003E-2</c:v>
                </c:pt>
                <c:pt idx="1365">
                  <c:v>3.6131000000000003E-2</c:v>
                </c:pt>
                <c:pt idx="1366">
                  <c:v>3.6131000000000003E-2</c:v>
                </c:pt>
                <c:pt idx="1367">
                  <c:v>3.6131000000000003E-2</c:v>
                </c:pt>
                <c:pt idx="1368">
                  <c:v>2.3363999999999999E-2</c:v>
                </c:pt>
                <c:pt idx="1369">
                  <c:v>3.6131000000000003E-2</c:v>
                </c:pt>
                <c:pt idx="1370">
                  <c:v>3.6131000000000003E-2</c:v>
                </c:pt>
                <c:pt idx="1371">
                  <c:v>3.6131000000000003E-2</c:v>
                </c:pt>
                <c:pt idx="1372">
                  <c:v>3.6131000000000003E-2</c:v>
                </c:pt>
                <c:pt idx="1373">
                  <c:v>3.6131000000000003E-2</c:v>
                </c:pt>
                <c:pt idx="1374">
                  <c:v>3.6131000000000003E-2</c:v>
                </c:pt>
                <c:pt idx="1375">
                  <c:v>1.6981E-2</c:v>
                </c:pt>
                <c:pt idx="1376">
                  <c:v>2.9748E-2</c:v>
                </c:pt>
                <c:pt idx="1377">
                  <c:v>2.9748E-2</c:v>
                </c:pt>
                <c:pt idx="1378">
                  <c:v>2.9748E-2</c:v>
                </c:pt>
                <c:pt idx="1379">
                  <c:v>2.9748E-2</c:v>
                </c:pt>
                <c:pt idx="1380">
                  <c:v>2.9748E-2</c:v>
                </c:pt>
                <c:pt idx="1381">
                  <c:v>2.9748E-2</c:v>
                </c:pt>
                <c:pt idx="1382">
                  <c:v>2.3363999999999999E-2</c:v>
                </c:pt>
                <c:pt idx="1383">
                  <c:v>3.6131000000000003E-2</c:v>
                </c:pt>
                <c:pt idx="1384">
                  <c:v>3.6131000000000003E-2</c:v>
                </c:pt>
                <c:pt idx="1385">
                  <c:v>3.6131000000000003E-2</c:v>
                </c:pt>
                <c:pt idx="1386">
                  <c:v>2.9748E-2</c:v>
                </c:pt>
                <c:pt idx="1387">
                  <c:v>3.6131000000000003E-2</c:v>
                </c:pt>
                <c:pt idx="1388">
                  <c:v>3.6131000000000003E-2</c:v>
                </c:pt>
                <c:pt idx="1389">
                  <c:v>3.6131000000000003E-2</c:v>
                </c:pt>
                <c:pt idx="1390">
                  <c:v>2.9748E-2</c:v>
                </c:pt>
                <c:pt idx="1391">
                  <c:v>2.9748E-2</c:v>
                </c:pt>
                <c:pt idx="1392">
                  <c:v>2.9748E-2</c:v>
                </c:pt>
                <c:pt idx="1393">
                  <c:v>3.6131000000000003E-2</c:v>
                </c:pt>
                <c:pt idx="1394">
                  <c:v>2.9748E-2</c:v>
                </c:pt>
                <c:pt idx="1395">
                  <c:v>2.9748E-2</c:v>
                </c:pt>
                <c:pt idx="1396">
                  <c:v>3.6131000000000003E-2</c:v>
                </c:pt>
                <c:pt idx="1397">
                  <c:v>3.6131000000000003E-2</c:v>
                </c:pt>
                <c:pt idx="1398">
                  <c:v>3.6131000000000003E-2</c:v>
                </c:pt>
                <c:pt idx="1399">
                  <c:v>3.6131000000000003E-2</c:v>
                </c:pt>
                <c:pt idx="1400">
                  <c:v>4.2514999999999997E-2</c:v>
                </c:pt>
                <c:pt idx="1401">
                  <c:v>4.2514999999999997E-2</c:v>
                </c:pt>
                <c:pt idx="1402">
                  <c:v>3.6131000000000003E-2</c:v>
                </c:pt>
                <c:pt idx="1403">
                  <c:v>3.6131000000000003E-2</c:v>
                </c:pt>
                <c:pt idx="1404">
                  <c:v>3.6131000000000003E-2</c:v>
                </c:pt>
                <c:pt idx="1405">
                  <c:v>2.9748E-2</c:v>
                </c:pt>
                <c:pt idx="1406">
                  <c:v>3.6131000000000003E-2</c:v>
                </c:pt>
                <c:pt idx="1407">
                  <c:v>3.6131000000000003E-2</c:v>
                </c:pt>
                <c:pt idx="1408">
                  <c:v>3.6131000000000003E-2</c:v>
                </c:pt>
                <c:pt idx="1409">
                  <c:v>3.6131000000000003E-2</c:v>
                </c:pt>
                <c:pt idx="1410">
                  <c:v>3.6131000000000003E-2</c:v>
                </c:pt>
                <c:pt idx="1411">
                  <c:v>3.6131000000000003E-2</c:v>
                </c:pt>
                <c:pt idx="1412">
                  <c:v>2.9748E-2</c:v>
                </c:pt>
                <c:pt idx="1413">
                  <c:v>2.9748E-2</c:v>
                </c:pt>
                <c:pt idx="1414">
                  <c:v>2.9748E-2</c:v>
                </c:pt>
                <c:pt idx="1415">
                  <c:v>3.6131000000000003E-2</c:v>
                </c:pt>
                <c:pt idx="1416">
                  <c:v>3.6131000000000003E-2</c:v>
                </c:pt>
                <c:pt idx="1417">
                  <c:v>3.6131000000000003E-2</c:v>
                </c:pt>
                <c:pt idx="1418">
                  <c:v>2.9748E-2</c:v>
                </c:pt>
                <c:pt idx="1419">
                  <c:v>3.6131000000000003E-2</c:v>
                </c:pt>
                <c:pt idx="1420">
                  <c:v>3.6131000000000003E-2</c:v>
                </c:pt>
                <c:pt idx="1421">
                  <c:v>3.6131000000000003E-2</c:v>
                </c:pt>
                <c:pt idx="1422">
                  <c:v>3.6131000000000003E-2</c:v>
                </c:pt>
                <c:pt idx="1423">
                  <c:v>3.6131000000000003E-2</c:v>
                </c:pt>
                <c:pt idx="1424">
                  <c:v>3.6131000000000003E-2</c:v>
                </c:pt>
                <c:pt idx="1425">
                  <c:v>2.9748E-2</c:v>
                </c:pt>
                <c:pt idx="1426">
                  <c:v>3.6131000000000003E-2</c:v>
                </c:pt>
                <c:pt idx="1427">
                  <c:v>2.9748E-2</c:v>
                </c:pt>
                <c:pt idx="1428">
                  <c:v>3.6131000000000003E-2</c:v>
                </c:pt>
                <c:pt idx="1429">
                  <c:v>3.6131000000000003E-2</c:v>
                </c:pt>
                <c:pt idx="1430">
                  <c:v>3.6131000000000003E-2</c:v>
                </c:pt>
                <c:pt idx="1431">
                  <c:v>2.9748E-2</c:v>
                </c:pt>
                <c:pt idx="1432">
                  <c:v>4.2514999999999997E-2</c:v>
                </c:pt>
                <c:pt idx="1433">
                  <c:v>2.9748E-2</c:v>
                </c:pt>
                <c:pt idx="1434">
                  <c:v>3.6131000000000003E-2</c:v>
                </c:pt>
                <c:pt idx="1435">
                  <c:v>3.6131000000000003E-2</c:v>
                </c:pt>
                <c:pt idx="1436">
                  <c:v>3.6131000000000003E-2</c:v>
                </c:pt>
                <c:pt idx="1437">
                  <c:v>3.6131000000000003E-2</c:v>
                </c:pt>
                <c:pt idx="1438">
                  <c:v>2.9748E-2</c:v>
                </c:pt>
                <c:pt idx="1439">
                  <c:v>3.6131000000000003E-2</c:v>
                </c:pt>
                <c:pt idx="1440">
                  <c:v>2.9748E-2</c:v>
                </c:pt>
                <c:pt idx="1441">
                  <c:v>2.9748E-2</c:v>
                </c:pt>
                <c:pt idx="1442">
                  <c:v>3.6131000000000003E-2</c:v>
                </c:pt>
                <c:pt idx="1443">
                  <c:v>3.6131000000000003E-2</c:v>
                </c:pt>
                <c:pt idx="1444">
                  <c:v>3.6131000000000003E-2</c:v>
                </c:pt>
                <c:pt idx="1445">
                  <c:v>3.6131000000000003E-2</c:v>
                </c:pt>
                <c:pt idx="1446">
                  <c:v>2.3363999999999999E-2</c:v>
                </c:pt>
                <c:pt idx="1447">
                  <c:v>3.6131000000000003E-2</c:v>
                </c:pt>
                <c:pt idx="1448">
                  <c:v>2.9748E-2</c:v>
                </c:pt>
                <c:pt idx="1449">
                  <c:v>2.9748E-2</c:v>
                </c:pt>
                <c:pt idx="1450">
                  <c:v>2.9748E-2</c:v>
                </c:pt>
                <c:pt idx="1451">
                  <c:v>3.6131000000000003E-2</c:v>
                </c:pt>
                <c:pt idx="1452">
                  <c:v>3.6131000000000003E-2</c:v>
                </c:pt>
                <c:pt idx="1453">
                  <c:v>1.0597000000000001E-2</c:v>
                </c:pt>
                <c:pt idx="1454">
                  <c:v>2.9748E-2</c:v>
                </c:pt>
                <c:pt idx="1455">
                  <c:v>2.9748E-2</c:v>
                </c:pt>
                <c:pt idx="1456">
                  <c:v>2.9748E-2</c:v>
                </c:pt>
                <c:pt idx="1457">
                  <c:v>3.6131000000000003E-2</c:v>
                </c:pt>
                <c:pt idx="1458">
                  <c:v>3.6131000000000003E-2</c:v>
                </c:pt>
                <c:pt idx="1459">
                  <c:v>2.9748E-2</c:v>
                </c:pt>
                <c:pt idx="1460">
                  <c:v>1.0597000000000001E-2</c:v>
                </c:pt>
                <c:pt idx="1461">
                  <c:v>2.3363999999999999E-2</c:v>
                </c:pt>
                <c:pt idx="1462">
                  <c:v>2.9748E-2</c:v>
                </c:pt>
                <c:pt idx="1463">
                  <c:v>2.9748E-2</c:v>
                </c:pt>
                <c:pt idx="1464">
                  <c:v>3.6131000000000003E-2</c:v>
                </c:pt>
                <c:pt idx="1465">
                  <c:v>3.6131000000000003E-2</c:v>
                </c:pt>
                <c:pt idx="1466">
                  <c:v>2.9748E-2</c:v>
                </c:pt>
                <c:pt idx="1467">
                  <c:v>2.9748E-2</c:v>
                </c:pt>
                <c:pt idx="1468">
                  <c:v>2.9748E-2</c:v>
                </c:pt>
                <c:pt idx="1469">
                  <c:v>2.9748E-2</c:v>
                </c:pt>
                <c:pt idx="1470">
                  <c:v>3.6131000000000003E-2</c:v>
                </c:pt>
                <c:pt idx="1471">
                  <c:v>2.9748E-2</c:v>
                </c:pt>
                <c:pt idx="1472">
                  <c:v>2.9748E-2</c:v>
                </c:pt>
                <c:pt idx="1473">
                  <c:v>2.9748E-2</c:v>
                </c:pt>
                <c:pt idx="1474">
                  <c:v>3.6131000000000003E-2</c:v>
                </c:pt>
                <c:pt idx="1475">
                  <c:v>2.9748E-2</c:v>
                </c:pt>
                <c:pt idx="1476">
                  <c:v>3.6131000000000003E-2</c:v>
                </c:pt>
                <c:pt idx="1477">
                  <c:v>3.6131000000000003E-2</c:v>
                </c:pt>
                <c:pt idx="1478">
                  <c:v>3.6131000000000003E-2</c:v>
                </c:pt>
                <c:pt idx="1479">
                  <c:v>3.6131000000000003E-2</c:v>
                </c:pt>
                <c:pt idx="1480">
                  <c:v>3.6131000000000003E-2</c:v>
                </c:pt>
                <c:pt idx="1481">
                  <c:v>3.6131000000000003E-2</c:v>
                </c:pt>
                <c:pt idx="1482">
                  <c:v>3.6131000000000003E-2</c:v>
                </c:pt>
                <c:pt idx="1483">
                  <c:v>2.9748E-2</c:v>
                </c:pt>
                <c:pt idx="1484">
                  <c:v>3.6131000000000003E-2</c:v>
                </c:pt>
                <c:pt idx="1485">
                  <c:v>3.6131000000000003E-2</c:v>
                </c:pt>
                <c:pt idx="1486">
                  <c:v>3.6131000000000003E-2</c:v>
                </c:pt>
                <c:pt idx="1487">
                  <c:v>3.6131000000000003E-2</c:v>
                </c:pt>
                <c:pt idx="1488">
                  <c:v>2.9748E-2</c:v>
                </c:pt>
                <c:pt idx="1489">
                  <c:v>3.6131000000000003E-2</c:v>
                </c:pt>
                <c:pt idx="1490">
                  <c:v>2.9748E-2</c:v>
                </c:pt>
                <c:pt idx="1491">
                  <c:v>3.6131000000000003E-2</c:v>
                </c:pt>
                <c:pt idx="1492">
                  <c:v>2.9748E-2</c:v>
                </c:pt>
                <c:pt idx="1493">
                  <c:v>2.9748E-2</c:v>
                </c:pt>
                <c:pt idx="1494">
                  <c:v>2.9748E-2</c:v>
                </c:pt>
                <c:pt idx="1495">
                  <c:v>3.6131000000000003E-2</c:v>
                </c:pt>
                <c:pt idx="1496">
                  <c:v>2.9748E-2</c:v>
                </c:pt>
                <c:pt idx="1497">
                  <c:v>3.6131000000000003E-2</c:v>
                </c:pt>
                <c:pt idx="1498">
                  <c:v>2.9748E-2</c:v>
                </c:pt>
                <c:pt idx="1499">
                  <c:v>3.6131000000000003E-2</c:v>
                </c:pt>
                <c:pt idx="1500">
                  <c:v>3.6131000000000003E-2</c:v>
                </c:pt>
                <c:pt idx="1501">
                  <c:v>2.9748E-2</c:v>
                </c:pt>
                <c:pt idx="1502">
                  <c:v>3.6131000000000003E-2</c:v>
                </c:pt>
                <c:pt idx="1503">
                  <c:v>2.9748E-2</c:v>
                </c:pt>
                <c:pt idx="1504">
                  <c:v>2.9748E-2</c:v>
                </c:pt>
                <c:pt idx="1505">
                  <c:v>3.6131000000000003E-2</c:v>
                </c:pt>
                <c:pt idx="1506">
                  <c:v>2.9748E-2</c:v>
                </c:pt>
                <c:pt idx="1507">
                  <c:v>3.6131000000000003E-2</c:v>
                </c:pt>
                <c:pt idx="1508">
                  <c:v>4.2514999999999997E-2</c:v>
                </c:pt>
                <c:pt idx="1509">
                  <c:v>3.6131000000000003E-2</c:v>
                </c:pt>
                <c:pt idx="1510">
                  <c:v>4.2514999999999997E-2</c:v>
                </c:pt>
                <c:pt idx="1511">
                  <c:v>2.9748E-2</c:v>
                </c:pt>
                <c:pt idx="1512">
                  <c:v>2.9748E-2</c:v>
                </c:pt>
                <c:pt idx="1513">
                  <c:v>3.6131000000000003E-2</c:v>
                </c:pt>
                <c:pt idx="1514">
                  <c:v>2.9748E-2</c:v>
                </c:pt>
                <c:pt idx="1515">
                  <c:v>3.6131000000000003E-2</c:v>
                </c:pt>
                <c:pt idx="1516">
                  <c:v>3.6131000000000003E-2</c:v>
                </c:pt>
                <c:pt idx="1517">
                  <c:v>4.2514999999999997E-2</c:v>
                </c:pt>
                <c:pt idx="1518">
                  <c:v>3.6131000000000003E-2</c:v>
                </c:pt>
                <c:pt idx="1519">
                  <c:v>2.9748E-2</c:v>
                </c:pt>
                <c:pt idx="1520">
                  <c:v>3.6131000000000003E-2</c:v>
                </c:pt>
                <c:pt idx="1521">
                  <c:v>3.6131000000000003E-2</c:v>
                </c:pt>
                <c:pt idx="1522">
                  <c:v>3.6131000000000003E-2</c:v>
                </c:pt>
                <c:pt idx="1523">
                  <c:v>2.9748E-2</c:v>
                </c:pt>
                <c:pt idx="1524">
                  <c:v>2.3363999999999999E-2</c:v>
                </c:pt>
                <c:pt idx="1525">
                  <c:v>2.9748E-2</c:v>
                </c:pt>
                <c:pt idx="1526">
                  <c:v>3.6131000000000003E-2</c:v>
                </c:pt>
                <c:pt idx="1527">
                  <c:v>3.6131000000000003E-2</c:v>
                </c:pt>
                <c:pt idx="1528">
                  <c:v>3.6131000000000003E-2</c:v>
                </c:pt>
                <c:pt idx="1529">
                  <c:v>2.9748E-2</c:v>
                </c:pt>
                <c:pt idx="1530">
                  <c:v>2.9748E-2</c:v>
                </c:pt>
                <c:pt idx="1531">
                  <c:v>1.6981E-2</c:v>
                </c:pt>
                <c:pt idx="1532">
                  <c:v>3.6131000000000003E-2</c:v>
                </c:pt>
                <c:pt idx="1533">
                  <c:v>2.9748E-2</c:v>
                </c:pt>
                <c:pt idx="1534">
                  <c:v>2.9748E-2</c:v>
                </c:pt>
                <c:pt idx="1535">
                  <c:v>3.6131000000000003E-2</c:v>
                </c:pt>
                <c:pt idx="1536">
                  <c:v>3.6131000000000003E-2</c:v>
                </c:pt>
                <c:pt idx="1537">
                  <c:v>3.6131000000000003E-2</c:v>
                </c:pt>
                <c:pt idx="1538">
                  <c:v>2.3363999999999999E-2</c:v>
                </c:pt>
                <c:pt idx="1539">
                  <c:v>3.6131000000000003E-2</c:v>
                </c:pt>
                <c:pt idx="1540">
                  <c:v>3.6131000000000003E-2</c:v>
                </c:pt>
                <c:pt idx="1541">
                  <c:v>3.6131000000000003E-2</c:v>
                </c:pt>
                <c:pt idx="1542">
                  <c:v>3.6131000000000003E-2</c:v>
                </c:pt>
                <c:pt idx="1543">
                  <c:v>3.6131000000000003E-2</c:v>
                </c:pt>
                <c:pt idx="1544">
                  <c:v>3.6131000000000003E-2</c:v>
                </c:pt>
                <c:pt idx="1545">
                  <c:v>3.6131000000000003E-2</c:v>
                </c:pt>
                <c:pt idx="1546">
                  <c:v>2.9748E-2</c:v>
                </c:pt>
                <c:pt idx="1547">
                  <c:v>2.9748E-2</c:v>
                </c:pt>
                <c:pt idx="1548">
                  <c:v>3.6131000000000003E-2</c:v>
                </c:pt>
                <c:pt idx="1549">
                  <c:v>3.6131000000000003E-2</c:v>
                </c:pt>
                <c:pt idx="1550">
                  <c:v>2.9748E-2</c:v>
                </c:pt>
                <c:pt idx="1551">
                  <c:v>3.6131000000000003E-2</c:v>
                </c:pt>
                <c:pt idx="1552">
                  <c:v>3.6131000000000003E-2</c:v>
                </c:pt>
                <c:pt idx="1553">
                  <c:v>2.9748E-2</c:v>
                </c:pt>
                <c:pt idx="1554">
                  <c:v>2.9748E-2</c:v>
                </c:pt>
                <c:pt idx="1555">
                  <c:v>3.6131000000000003E-2</c:v>
                </c:pt>
                <c:pt idx="1556">
                  <c:v>3.6131000000000003E-2</c:v>
                </c:pt>
                <c:pt idx="1557">
                  <c:v>2.9748E-2</c:v>
                </c:pt>
                <c:pt idx="1558">
                  <c:v>2.9748E-2</c:v>
                </c:pt>
                <c:pt idx="1559">
                  <c:v>3.6131000000000003E-2</c:v>
                </c:pt>
                <c:pt idx="1560">
                  <c:v>2.9748E-2</c:v>
                </c:pt>
                <c:pt idx="1561">
                  <c:v>2.9748E-2</c:v>
                </c:pt>
                <c:pt idx="1562">
                  <c:v>2.9748E-2</c:v>
                </c:pt>
                <c:pt idx="1563">
                  <c:v>3.6131000000000003E-2</c:v>
                </c:pt>
                <c:pt idx="1564">
                  <c:v>2.9748E-2</c:v>
                </c:pt>
                <c:pt idx="1565">
                  <c:v>2.9748E-2</c:v>
                </c:pt>
                <c:pt idx="1566">
                  <c:v>3.6131000000000003E-2</c:v>
                </c:pt>
                <c:pt idx="1567">
                  <c:v>3.6131000000000003E-2</c:v>
                </c:pt>
                <c:pt idx="1568">
                  <c:v>2.9748E-2</c:v>
                </c:pt>
                <c:pt idx="1569">
                  <c:v>3.6131000000000003E-2</c:v>
                </c:pt>
                <c:pt idx="1570">
                  <c:v>2.9748E-2</c:v>
                </c:pt>
                <c:pt idx="1571">
                  <c:v>3.6131000000000003E-2</c:v>
                </c:pt>
                <c:pt idx="1572">
                  <c:v>3.6131000000000003E-2</c:v>
                </c:pt>
                <c:pt idx="1573">
                  <c:v>3.6131000000000003E-2</c:v>
                </c:pt>
                <c:pt idx="1574">
                  <c:v>2.9748E-2</c:v>
                </c:pt>
                <c:pt idx="1575">
                  <c:v>2.9748E-2</c:v>
                </c:pt>
                <c:pt idx="1576">
                  <c:v>3.6131000000000003E-2</c:v>
                </c:pt>
                <c:pt idx="1577">
                  <c:v>2.9748E-2</c:v>
                </c:pt>
                <c:pt idx="1578">
                  <c:v>3.6131000000000003E-2</c:v>
                </c:pt>
                <c:pt idx="1579">
                  <c:v>3.6131000000000003E-2</c:v>
                </c:pt>
                <c:pt idx="1580">
                  <c:v>3.6131000000000003E-2</c:v>
                </c:pt>
                <c:pt idx="1581">
                  <c:v>2.3363999999999999E-2</c:v>
                </c:pt>
                <c:pt idx="1582">
                  <c:v>2.3363999999999999E-2</c:v>
                </c:pt>
                <c:pt idx="1583">
                  <c:v>2.9748E-2</c:v>
                </c:pt>
                <c:pt idx="1584">
                  <c:v>2.9748E-2</c:v>
                </c:pt>
                <c:pt idx="1585">
                  <c:v>2.9748E-2</c:v>
                </c:pt>
                <c:pt idx="1586">
                  <c:v>3.6131000000000003E-2</c:v>
                </c:pt>
                <c:pt idx="1587">
                  <c:v>3.6131000000000003E-2</c:v>
                </c:pt>
                <c:pt idx="1588">
                  <c:v>4.2514999999999997E-2</c:v>
                </c:pt>
                <c:pt idx="1589">
                  <c:v>3.6131000000000003E-2</c:v>
                </c:pt>
                <c:pt idx="1590">
                  <c:v>3.6131000000000003E-2</c:v>
                </c:pt>
                <c:pt idx="1591">
                  <c:v>3.6131000000000003E-2</c:v>
                </c:pt>
                <c:pt idx="1592">
                  <c:v>3.6131000000000003E-2</c:v>
                </c:pt>
                <c:pt idx="1593">
                  <c:v>3.6131000000000003E-2</c:v>
                </c:pt>
                <c:pt idx="1594">
                  <c:v>3.6131000000000003E-2</c:v>
                </c:pt>
                <c:pt idx="1595">
                  <c:v>4.2514999999999997E-2</c:v>
                </c:pt>
                <c:pt idx="1596">
                  <c:v>2.9748E-2</c:v>
                </c:pt>
                <c:pt idx="1597">
                  <c:v>2.9748E-2</c:v>
                </c:pt>
                <c:pt idx="1598">
                  <c:v>2.9748E-2</c:v>
                </c:pt>
                <c:pt idx="1599">
                  <c:v>2.9748E-2</c:v>
                </c:pt>
                <c:pt idx="1600">
                  <c:v>2.9748E-2</c:v>
                </c:pt>
                <c:pt idx="1601">
                  <c:v>2.9748E-2</c:v>
                </c:pt>
                <c:pt idx="1602">
                  <c:v>1.6981E-2</c:v>
                </c:pt>
                <c:pt idx="1603">
                  <c:v>2.9748E-2</c:v>
                </c:pt>
                <c:pt idx="1604">
                  <c:v>3.6131000000000003E-2</c:v>
                </c:pt>
                <c:pt idx="1605">
                  <c:v>2.9748E-2</c:v>
                </c:pt>
                <c:pt idx="1606">
                  <c:v>2.9748E-2</c:v>
                </c:pt>
                <c:pt idx="1607">
                  <c:v>3.6131000000000003E-2</c:v>
                </c:pt>
                <c:pt idx="1608">
                  <c:v>3.6131000000000003E-2</c:v>
                </c:pt>
                <c:pt idx="1609">
                  <c:v>1.6981E-2</c:v>
                </c:pt>
                <c:pt idx="1610">
                  <c:v>2.9748E-2</c:v>
                </c:pt>
                <c:pt idx="1611">
                  <c:v>2.9748E-2</c:v>
                </c:pt>
                <c:pt idx="1612">
                  <c:v>2.9748E-2</c:v>
                </c:pt>
                <c:pt idx="1613">
                  <c:v>3.6131000000000003E-2</c:v>
                </c:pt>
                <c:pt idx="1614">
                  <c:v>3.6131000000000003E-2</c:v>
                </c:pt>
                <c:pt idx="1615">
                  <c:v>3.6131000000000003E-2</c:v>
                </c:pt>
                <c:pt idx="1616">
                  <c:v>1.6981E-2</c:v>
                </c:pt>
                <c:pt idx="1617">
                  <c:v>3.6131000000000003E-2</c:v>
                </c:pt>
                <c:pt idx="1618">
                  <c:v>3.6131000000000003E-2</c:v>
                </c:pt>
                <c:pt idx="1619">
                  <c:v>3.6131000000000003E-2</c:v>
                </c:pt>
                <c:pt idx="1620">
                  <c:v>3.6131000000000003E-2</c:v>
                </c:pt>
                <c:pt idx="1621">
                  <c:v>3.6131000000000003E-2</c:v>
                </c:pt>
                <c:pt idx="1622">
                  <c:v>2.9748E-2</c:v>
                </c:pt>
                <c:pt idx="1623">
                  <c:v>3.6131000000000003E-2</c:v>
                </c:pt>
                <c:pt idx="1624">
                  <c:v>2.9748E-2</c:v>
                </c:pt>
                <c:pt idx="1625">
                  <c:v>3.6131000000000003E-2</c:v>
                </c:pt>
                <c:pt idx="1626">
                  <c:v>2.9748E-2</c:v>
                </c:pt>
                <c:pt idx="1627">
                  <c:v>3.6131000000000003E-2</c:v>
                </c:pt>
                <c:pt idx="1628">
                  <c:v>2.9748E-2</c:v>
                </c:pt>
                <c:pt idx="1629">
                  <c:v>2.9748E-2</c:v>
                </c:pt>
                <c:pt idx="1630">
                  <c:v>2.9748E-2</c:v>
                </c:pt>
                <c:pt idx="1631">
                  <c:v>2.9748E-2</c:v>
                </c:pt>
                <c:pt idx="1632">
                  <c:v>3.6131000000000003E-2</c:v>
                </c:pt>
                <c:pt idx="1633">
                  <c:v>3.6131000000000003E-2</c:v>
                </c:pt>
                <c:pt idx="1634">
                  <c:v>3.6131000000000003E-2</c:v>
                </c:pt>
                <c:pt idx="1635">
                  <c:v>3.6131000000000003E-2</c:v>
                </c:pt>
                <c:pt idx="1636">
                  <c:v>3.6131000000000003E-2</c:v>
                </c:pt>
                <c:pt idx="1637">
                  <c:v>4.2514999999999997E-2</c:v>
                </c:pt>
                <c:pt idx="1638">
                  <c:v>3.6131000000000003E-2</c:v>
                </c:pt>
                <c:pt idx="1639">
                  <c:v>3.6131000000000003E-2</c:v>
                </c:pt>
                <c:pt idx="1640">
                  <c:v>2.9748E-2</c:v>
                </c:pt>
                <c:pt idx="1641">
                  <c:v>3.6131000000000003E-2</c:v>
                </c:pt>
                <c:pt idx="1642">
                  <c:v>2.9748E-2</c:v>
                </c:pt>
                <c:pt idx="1643">
                  <c:v>3.6131000000000003E-2</c:v>
                </c:pt>
                <c:pt idx="1644">
                  <c:v>3.6131000000000003E-2</c:v>
                </c:pt>
                <c:pt idx="1645">
                  <c:v>2.9748E-2</c:v>
                </c:pt>
                <c:pt idx="1646">
                  <c:v>2.9748E-2</c:v>
                </c:pt>
                <c:pt idx="1647">
                  <c:v>2.3363999999999999E-2</c:v>
                </c:pt>
                <c:pt idx="1648">
                  <c:v>2.9748E-2</c:v>
                </c:pt>
                <c:pt idx="1649">
                  <c:v>2.9748E-2</c:v>
                </c:pt>
                <c:pt idx="1650">
                  <c:v>4.2514999999999997E-2</c:v>
                </c:pt>
                <c:pt idx="1651">
                  <c:v>3.6131000000000003E-2</c:v>
                </c:pt>
                <c:pt idx="1652">
                  <c:v>2.9748E-2</c:v>
                </c:pt>
                <c:pt idx="1653">
                  <c:v>2.9748E-2</c:v>
                </c:pt>
                <c:pt idx="1654">
                  <c:v>2.9748E-2</c:v>
                </c:pt>
                <c:pt idx="1655">
                  <c:v>2.9748E-2</c:v>
                </c:pt>
                <c:pt idx="1656">
                  <c:v>2.9748E-2</c:v>
                </c:pt>
                <c:pt idx="1657">
                  <c:v>2.9748E-2</c:v>
                </c:pt>
                <c:pt idx="1658">
                  <c:v>3.6131000000000003E-2</c:v>
                </c:pt>
                <c:pt idx="1659">
                  <c:v>2.9748E-2</c:v>
                </c:pt>
                <c:pt idx="1660">
                  <c:v>3.6131000000000003E-2</c:v>
                </c:pt>
                <c:pt idx="1661">
                  <c:v>2.9748E-2</c:v>
                </c:pt>
                <c:pt idx="1662">
                  <c:v>3.6131000000000003E-2</c:v>
                </c:pt>
                <c:pt idx="1663">
                  <c:v>3.6131000000000003E-2</c:v>
                </c:pt>
                <c:pt idx="1664">
                  <c:v>3.6131000000000003E-2</c:v>
                </c:pt>
                <c:pt idx="1665">
                  <c:v>4.2514999999999997E-2</c:v>
                </c:pt>
                <c:pt idx="1666">
                  <c:v>4.2514999999999997E-2</c:v>
                </c:pt>
                <c:pt idx="1667">
                  <c:v>2.9748E-2</c:v>
                </c:pt>
                <c:pt idx="1668">
                  <c:v>2.9748E-2</c:v>
                </c:pt>
                <c:pt idx="1669">
                  <c:v>2.9748E-2</c:v>
                </c:pt>
                <c:pt idx="1670">
                  <c:v>3.6131000000000003E-2</c:v>
                </c:pt>
                <c:pt idx="1671">
                  <c:v>2.9748E-2</c:v>
                </c:pt>
                <c:pt idx="1672">
                  <c:v>3.6131000000000003E-2</c:v>
                </c:pt>
                <c:pt idx="1673">
                  <c:v>4.8898999999999998E-2</c:v>
                </c:pt>
                <c:pt idx="1674">
                  <c:v>2.9748E-2</c:v>
                </c:pt>
                <c:pt idx="1675">
                  <c:v>2.3363999999999999E-2</c:v>
                </c:pt>
                <c:pt idx="1676">
                  <c:v>2.3363999999999999E-2</c:v>
                </c:pt>
                <c:pt idx="1677">
                  <c:v>2.9748E-2</c:v>
                </c:pt>
                <c:pt idx="1678">
                  <c:v>3.6131000000000003E-2</c:v>
                </c:pt>
                <c:pt idx="1679">
                  <c:v>3.6131000000000003E-2</c:v>
                </c:pt>
                <c:pt idx="1680">
                  <c:v>2.9748E-2</c:v>
                </c:pt>
                <c:pt idx="1681">
                  <c:v>3.6131000000000003E-2</c:v>
                </c:pt>
                <c:pt idx="1682">
                  <c:v>2.9748E-2</c:v>
                </c:pt>
                <c:pt idx="1683">
                  <c:v>3.6131000000000003E-2</c:v>
                </c:pt>
                <c:pt idx="1684">
                  <c:v>3.6131000000000003E-2</c:v>
                </c:pt>
                <c:pt idx="1685">
                  <c:v>3.6131000000000003E-2</c:v>
                </c:pt>
                <c:pt idx="1686">
                  <c:v>2.9748E-2</c:v>
                </c:pt>
                <c:pt idx="1687">
                  <c:v>1.6981E-2</c:v>
                </c:pt>
                <c:pt idx="1688">
                  <c:v>3.6131000000000003E-2</c:v>
                </c:pt>
                <c:pt idx="1689">
                  <c:v>3.6131000000000003E-2</c:v>
                </c:pt>
                <c:pt idx="1690">
                  <c:v>2.9748E-2</c:v>
                </c:pt>
                <c:pt idx="1691">
                  <c:v>3.6131000000000003E-2</c:v>
                </c:pt>
                <c:pt idx="1692">
                  <c:v>3.6131000000000003E-2</c:v>
                </c:pt>
                <c:pt idx="1693">
                  <c:v>3.6131000000000003E-2</c:v>
                </c:pt>
                <c:pt idx="1694">
                  <c:v>1.0597000000000001E-2</c:v>
                </c:pt>
                <c:pt idx="1695">
                  <c:v>3.6131000000000003E-2</c:v>
                </c:pt>
                <c:pt idx="1696">
                  <c:v>3.6131000000000003E-2</c:v>
                </c:pt>
                <c:pt idx="1697">
                  <c:v>2.9748E-2</c:v>
                </c:pt>
                <c:pt idx="1698">
                  <c:v>2.9748E-2</c:v>
                </c:pt>
                <c:pt idx="1699">
                  <c:v>2.9748E-2</c:v>
                </c:pt>
                <c:pt idx="1700">
                  <c:v>2.9748E-2</c:v>
                </c:pt>
                <c:pt idx="1701">
                  <c:v>2.9748E-2</c:v>
                </c:pt>
                <c:pt idx="1702">
                  <c:v>2.9748E-2</c:v>
                </c:pt>
                <c:pt idx="1703">
                  <c:v>2.9748E-2</c:v>
                </c:pt>
                <c:pt idx="1704">
                  <c:v>2.9748E-2</c:v>
                </c:pt>
                <c:pt idx="1705">
                  <c:v>2.9748E-2</c:v>
                </c:pt>
                <c:pt idx="1706">
                  <c:v>3.6131000000000003E-2</c:v>
                </c:pt>
                <c:pt idx="1707">
                  <c:v>3.6131000000000003E-2</c:v>
                </c:pt>
                <c:pt idx="1708">
                  <c:v>4.2514999999999997E-2</c:v>
                </c:pt>
                <c:pt idx="1709">
                  <c:v>2.9748E-2</c:v>
                </c:pt>
                <c:pt idx="1710">
                  <c:v>2.9748E-2</c:v>
                </c:pt>
                <c:pt idx="1711">
                  <c:v>2.9748E-2</c:v>
                </c:pt>
                <c:pt idx="1712">
                  <c:v>2.9748E-2</c:v>
                </c:pt>
                <c:pt idx="1713">
                  <c:v>2.9748E-2</c:v>
                </c:pt>
                <c:pt idx="1714">
                  <c:v>2.9748E-2</c:v>
                </c:pt>
                <c:pt idx="1715">
                  <c:v>2.9748E-2</c:v>
                </c:pt>
                <c:pt idx="1716">
                  <c:v>2.9748E-2</c:v>
                </c:pt>
                <c:pt idx="1717">
                  <c:v>2.9748E-2</c:v>
                </c:pt>
                <c:pt idx="1718">
                  <c:v>2.9748E-2</c:v>
                </c:pt>
                <c:pt idx="1719">
                  <c:v>3.6131000000000003E-2</c:v>
                </c:pt>
                <c:pt idx="1720">
                  <c:v>3.6131000000000003E-2</c:v>
                </c:pt>
                <c:pt idx="1721">
                  <c:v>3.6131000000000003E-2</c:v>
                </c:pt>
                <c:pt idx="1722">
                  <c:v>4.2514999999999997E-2</c:v>
                </c:pt>
                <c:pt idx="1723">
                  <c:v>3.6131000000000003E-2</c:v>
                </c:pt>
                <c:pt idx="1724">
                  <c:v>2.9748E-2</c:v>
                </c:pt>
                <c:pt idx="1725">
                  <c:v>2.9748E-2</c:v>
                </c:pt>
                <c:pt idx="1726">
                  <c:v>3.6131000000000003E-2</c:v>
                </c:pt>
                <c:pt idx="1727">
                  <c:v>3.6131000000000003E-2</c:v>
                </c:pt>
                <c:pt idx="1728">
                  <c:v>2.9748E-2</c:v>
                </c:pt>
                <c:pt idx="1729">
                  <c:v>2.9748E-2</c:v>
                </c:pt>
                <c:pt idx="1730">
                  <c:v>2.9748E-2</c:v>
                </c:pt>
                <c:pt idx="1731">
                  <c:v>2.9748E-2</c:v>
                </c:pt>
                <c:pt idx="1732">
                  <c:v>2.9748E-2</c:v>
                </c:pt>
                <c:pt idx="1733">
                  <c:v>2.9748E-2</c:v>
                </c:pt>
                <c:pt idx="1734">
                  <c:v>2.9748E-2</c:v>
                </c:pt>
                <c:pt idx="1735">
                  <c:v>3.6131000000000003E-2</c:v>
                </c:pt>
                <c:pt idx="1736">
                  <c:v>2.9748E-2</c:v>
                </c:pt>
                <c:pt idx="1737">
                  <c:v>2.9748E-2</c:v>
                </c:pt>
                <c:pt idx="1738">
                  <c:v>2.9748E-2</c:v>
                </c:pt>
                <c:pt idx="1739">
                  <c:v>2.9748E-2</c:v>
                </c:pt>
                <c:pt idx="1740">
                  <c:v>3.6131000000000003E-2</c:v>
                </c:pt>
                <c:pt idx="1741">
                  <c:v>3.6131000000000003E-2</c:v>
                </c:pt>
                <c:pt idx="1742">
                  <c:v>3.6131000000000003E-2</c:v>
                </c:pt>
                <c:pt idx="1743">
                  <c:v>2.9748E-2</c:v>
                </c:pt>
                <c:pt idx="1744">
                  <c:v>2.9748E-2</c:v>
                </c:pt>
                <c:pt idx="1745">
                  <c:v>2.9748E-2</c:v>
                </c:pt>
                <c:pt idx="1746">
                  <c:v>3.6131000000000003E-2</c:v>
                </c:pt>
                <c:pt idx="1747">
                  <c:v>2.9748E-2</c:v>
                </c:pt>
                <c:pt idx="1748">
                  <c:v>2.9748E-2</c:v>
                </c:pt>
                <c:pt idx="1749">
                  <c:v>2.9748E-2</c:v>
                </c:pt>
                <c:pt idx="1750">
                  <c:v>2.9748E-2</c:v>
                </c:pt>
                <c:pt idx="1751">
                  <c:v>4.8898999999999998E-2</c:v>
                </c:pt>
                <c:pt idx="1752">
                  <c:v>2.9748E-2</c:v>
                </c:pt>
                <c:pt idx="1753">
                  <c:v>2.9748E-2</c:v>
                </c:pt>
                <c:pt idx="1754">
                  <c:v>3.6131000000000003E-2</c:v>
                </c:pt>
                <c:pt idx="1755">
                  <c:v>2.9748E-2</c:v>
                </c:pt>
                <c:pt idx="1756">
                  <c:v>3.6131000000000003E-2</c:v>
                </c:pt>
                <c:pt idx="1757">
                  <c:v>3.6131000000000003E-2</c:v>
                </c:pt>
                <c:pt idx="1758">
                  <c:v>2.9748E-2</c:v>
                </c:pt>
                <c:pt idx="1759">
                  <c:v>3.6131000000000003E-2</c:v>
                </c:pt>
                <c:pt idx="1760">
                  <c:v>3.6131000000000003E-2</c:v>
                </c:pt>
                <c:pt idx="1761">
                  <c:v>3.6131000000000003E-2</c:v>
                </c:pt>
                <c:pt idx="1762">
                  <c:v>3.6131000000000003E-2</c:v>
                </c:pt>
                <c:pt idx="1763">
                  <c:v>2.9748E-2</c:v>
                </c:pt>
                <c:pt idx="1764">
                  <c:v>2.9748E-2</c:v>
                </c:pt>
                <c:pt idx="1765">
                  <c:v>1.6981E-2</c:v>
                </c:pt>
                <c:pt idx="1766">
                  <c:v>3.6131000000000003E-2</c:v>
                </c:pt>
                <c:pt idx="1767">
                  <c:v>2.9748E-2</c:v>
                </c:pt>
                <c:pt idx="1768">
                  <c:v>2.9748E-2</c:v>
                </c:pt>
                <c:pt idx="1769">
                  <c:v>3.6131000000000003E-2</c:v>
                </c:pt>
                <c:pt idx="1770">
                  <c:v>3.6131000000000003E-2</c:v>
                </c:pt>
                <c:pt idx="1771">
                  <c:v>3.6131000000000003E-2</c:v>
                </c:pt>
                <c:pt idx="1772">
                  <c:v>1.6981E-2</c:v>
                </c:pt>
                <c:pt idx="1773">
                  <c:v>3.6131000000000003E-2</c:v>
                </c:pt>
                <c:pt idx="1774">
                  <c:v>3.6131000000000003E-2</c:v>
                </c:pt>
                <c:pt idx="1775">
                  <c:v>2.9748E-2</c:v>
                </c:pt>
                <c:pt idx="1776">
                  <c:v>3.6131000000000003E-2</c:v>
                </c:pt>
                <c:pt idx="1777">
                  <c:v>2.9748E-2</c:v>
                </c:pt>
                <c:pt idx="1778">
                  <c:v>3.6131000000000003E-2</c:v>
                </c:pt>
                <c:pt idx="1779">
                  <c:v>2.9748E-2</c:v>
                </c:pt>
                <c:pt idx="1780">
                  <c:v>2.9748E-2</c:v>
                </c:pt>
                <c:pt idx="1781">
                  <c:v>2.9748E-2</c:v>
                </c:pt>
                <c:pt idx="1782">
                  <c:v>2.9748E-2</c:v>
                </c:pt>
                <c:pt idx="1783">
                  <c:v>3.6131000000000003E-2</c:v>
                </c:pt>
                <c:pt idx="1784">
                  <c:v>3.6131000000000003E-2</c:v>
                </c:pt>
                <c:pt idx="1785">
                  <c:v>3.6131000000000003E-2</c:v>
                </c:pt>
                <c:pt idx="1786">
                  <c:v>2.9748E-2</c:v>
                </c:pt>
                <c:pt idx="1787">
                  <c:v>3.6131000000000003E-2</c:v>
                </c:pt>
                <c:pt idx="1788">
                  <c:v>3.6131000000000003E-2</c:v>
                </c:pt>
                <c:pt idx="1789">
                  <c:v>3.6131000000000003E-2</c:v>
                </c:pt>
                <c:pt idx="1790">
                  <c:v>4.2514999999999997E-2</c:v>
                </c:pt>
                <c:pt idx="1791">
                  <c:v>3.6131000000000003E-2</c:v>
                </c:pt>
                <c:pt idx="1792">
                  <c:v>2.9748E-2</c:v>
                </c:pt>
                <c:pt idx="1793">
                  <c:v>3.6131000000000003E-2</c:v>
                </c:pt>
                <c:pt idx="1794">
                  <c:v>2.9748E-2</c:v>
                </c:pt>
                <c:pt idx="1795">
                  <c:v>2.9748E-2</c:v>
                </c:pt>
                <c:pt idx="1796">
                  <c:v>3.6131000000000003E-2</c:v>
                </c:pt>
                <c:pt idx="1797">
                  <c:v>3.6131000000000003E-2</c:v>
                </c:pt>
                <c:pt idx="1798">
                  <c:v>4.2514999999999997E-2</c:v>
                </c:pt>
                <c:pt idx="1799">
                  <c:v>3.6131000000000003E-2</c:v>
                </c:pt>
                <c:pt idx="1800">
                  <c:v>3.6131000000000003E-2</c:v>
                </c:pt>
                <c:pt idx="1801">
                  <c:v>2.9748E-2</c:v>
                </c:pt>
                <c:pt idx="1802">
                  <c:v>2.9748E-2</c:v>
                </c:pt>
                <c:pt idx="1803">
                  <c:v>2.9748E-2</c:v>
                </c:pt>
                <c:pt idx="1804">
                  <c:v>2.9748E-2</c:v>
                </c:pt>
                <c:pt idx="1805">
                  <c:v>2.9748E-2</c:v>
                </c:pt>
                <c:pt idx="1806">
                  <c:v>3.6131000000000003E-2</c:v>
                </c:pt>
                <c:pt idx="1807">
                  <c:v>3.6131000000000003E-2</c:v>
                </c:pt>
                <c:pt idx="1808">
                  <c:v>2.9748E-2</c:v>
                </c:pt>
                <c:pt idx="1809">
                  <c:v>2.3363999999999999E-2</c:v>
                </c:pt>
                <c:pt idx="1810">
                  <c:v>2.9748E-2</c:v>
                </c:pt>
                <c:pt idx="1811">
                  <c:v>2.9748E-2</c:v>
                </c:pt>
                <c:pt idx="1812">
                  <c:v>2.9748E-2</c:v>
                </c:pt>
                <c:pt idx="1813">
                  <c:v>3.6131000000000003E-2</c:v>
                </c:pt>
                <c:pt idx="1814">
                  <c:v>3.6131000000000003E-2</c:v>
                </c:pt>
                <c:pt idx="1815">
                  <c:v>2.9748E-2</c:v>
                </c:pt>
                <c:pt idx="1816">
                  <c:v>3.6131000000000003E-2</c:v>
                </c:pt>
                <c:pt idx="1817">
                  <c:v>3.6131000000000003E-2</c:v>
                </c:pt>
                <c:pt idx="1818">
                  <c:v>2.9748E-2</c:v>
                </c:pt>
                <c:pt idx="1819">
                  <c:v>2.9748E-2</c:v>
                </c:pt>
                <c:pt idx="1820">
                  <c:v>2.9748E-2</c:v>
                </c:pt>
                <c:pt idx="1821">
                  <c:v>3.6131000000000003E-2</c:v>
                </c:pt>
                <c:pt idx="1822">
                  <c:v>3.6131000000000003E-2</c:v>
                </c:pt>
                <c:pt idx="1823">
                  <c:v>2.9748E-2</c:v>
                </c:pt>
                <c:pt idx="1824">
                  <c:v>3.6131000000000003E-2</c:v>
                </c:pt>
                <c:pt idx="1825">
                  <c:v>3.6131000000000003E-2</c:v>
                </c:pt>
                <c:pt idx="1826">
                  <c:v>2.9748E-2</c:v>
                </c:pt>
                <c:pt idx="1827">
                  <c:v>4.2514999999999997E-2</c:v>
                </c:pt>
                <c:pt idx="1828">
                  <c:v>3.6131000000000003E-2</c:v>
                </c:pt>
                <c:pt idx="1829">
                  <c:v>4.2514999999999997E-2</c:v>
                </c:pt>
                <c:pt idx="1830">
                  <c:v>3.6131000000000003E-2</c:v>
                </c:pt>
                <c:pt idx="1831">
                  <c:v>2.9748E-2</c:v>
                </c:pt>
                <c:pt idx="1832">
                  <c:v>2.9748E-2</c:v>
                </c:pt>
                <c:pt idx="1833">
                  <c:v>3.6131000000000003E-2</c:v>
                </c:pt>
                <c:pt idx="1834">
                  <c:v>3.6131000000000003E-2</c:v>
                </c:pt>
                <c:pt idx="1835">
                  <c:v>3.6131000000000003E-2</c:v>
                </c:pt>
                <c:pt idx="1836">
                  <c:v>2.9748E-2</c:v>
                </c:pt>
                <c:pt idx="1837">
                  <c:v>3.6131000000000003E-2</c:v>
                </c:pt>
                <c:pt idx="1838">
                  <c:v>3.6131000000000003E-2</c:v>
                </c:pt>
                <c:pt idx="1839">
                  <c:v>3.6131000000000003E-2</c:v>
                </c:pt>
                <c:pt idx="1840">
                  <c:v>3.6131000000000003E-2</c:v>
                </c:pt>
                <c:pt idx="1841">
                  <c:v>3.6131000000000003E-2</c:v>
                </c:pt>
              </c:numCache>
            </c:numRef>
          </c:val>
          <c:smooth val="0"/>
          <c:extLst>
            <c:ext xmlns:c16="http://schemas.microsoft.com/office/drawing/2014/chart" uri="{C3380CC4-5D6E-409C-BE32-E72D297353CC}">
              <c16:uniqueId val="{00000000-9012-45BD-9C2F-9C12A8F37E68}"/>
            </c:ext>
          </c:extLst>
        </c:ser>
        <c:ser>
          <c:idx val="1"/>
          <c:order val="1"/>
          <c:spPr>
            <a:ln w="28575" cap="rnd">
              <a:solidFill>
                <a:schemeClr val="accent2"/>
              </a:solidFill>
              <a:round/>
            </a:ln>
            <a:effectLst/>
          </c:spPr>
          <c:marker>
            <c:symbol val="none"/>
          </c:marker>
          <c:val>
            <c:numRef>
              <c:f>Motion1!$B$2:$B$1843</c:f>
              <c:numCache>
                <c:formatCode>General</c:formatCode>
                <c:ptCount val="1842"/>
                <c:pt idx="0">
                  <c:v>2.7661000000000002E-2</c:v>
                </c:pt>
                <c:pt idx="1">
                  <c:v>3.3862999999999997E-2</c:v>
                </c:pt>
                <c:pt idx="2">
                  <c:v>2.7661000000000002E-2</c:v>
                </c:pt>
                <c:pt idx="3">
                  <c:v>3.3862999999999997E-2</c:v>
                </c:pt>
                <c:pt idx="4">
                  <c:v>2.7661000000000002E-2</c:v>
                </c:pt>
                <c:pt idx="5">
                  <c:v>2.7661000000000002E-2</c:v>
                </c:pt>
                <c:pt idx="6">
                  <c:v>3.3862999999999997E-2</c:v>
                </c:pt>
                <c:pt idx="7">
                  <c:v>2.7661000000000002E-2</c:v>
                </c:pt>
                <c:pt idx="8">
                  <c:v>2.7661000000000002E-2</c:v>
                </c:pt>
                <c:pt idx="9">
                  <c:v>2.7661000000000002E-2</c:v>
                </c:pt>
                <c:pt idx="10">
                  <c:v>2.7661000000000002E-2</c:v>
                </c:pt>
                <c:pt idx="11">
                  <c:v>2.7661000000000002E-2</c:v>
                </c:pt>
                <c:pt idx="12">
                  <c:v>2.7661000000000002E-2</c:v>
                </c:pt>
                <c:pt idx="13">
                  <c:v>3.3862999999999997E-2</c:v>
                </c:pt>
                <c:pt idx="14">
                  <c:v>3.3862999999999997E-2</c:v>
                </c:pt>
                <c:pt idx="15">
                  <c:v>2.7661000000000002E-2</c:v>
                </c:pt>
                <c:pt idx="16">
                  <c:v>3.3862999999999997E-2</c:v>
                </c:pt>
                <c:pt idx="17">
                  <c:v>3.3862999999999997E-2</c:v>
                </c:pt>
                <c:pt idx="18">
                  <c:v>2.7661000000000002E-2</c:v>
                </c:pt>
                <c:pt idx="19">
                  <c:v>3.3862999999999997E-2</c:v>
                </c:pt>
                <c:pt idx="20">
                  <c:v>2.7661000000000002E-2</c:v>
                </c:pt>
                <c:pt idx="21">
                  <c:v>2.1458999999999999E-2</c:v>
                </c:pt>
                <c:pt idx="22">
                  <c:v>2.1458999999999999E-2</c:v>
                </c:pt>
                <c:pt idx="23">
                  <c:v>2.7661000000000002E-2</c:v>
                </c:pt>
                <c:pt idx="24">
                  <c:v>2.7661000000000002E-2</c:v>
                </c:pt>
                <c:pt idx="25">
                  <c:v>2.7661000000000002E-2</c:v>
                </c:pt>
                <c:pt idx="26">
                  <c:v>2.7661000000000002E-2</c:v>
                </c:pt>
                <c:pt idx="27">
                  <c:v>2.7661000000000002E-2</c:v>
                </c:pt>
                <c:pt idx="28">
                  <c:v>2.7661000000000002E-2</c:v>
                </c:pt>
                <c:pt idx="29">
                  <c:v>2.7661000000000002E-2</c:v>
                </c:pt>
                <c:pt idx="30">
                  <c:v>2.7661000000000002E-2</c:v>
                </c:pt>
                <c:pt idx="31">
                  <c:v>2.7661000000000002E-2</c:v>
                </c:pt>
                <c:pt idx="32">
                  <c:v>2.7661000000000002E-2</c:v>
                </c:pt>
                <c:pt idx="33">
                  <c:v>3.3862999999999997E-2</c:v>
                </c:pt>
                <c:pt idx="34">
                  <c:v>3.3862999999999997E-2</c:v>
                </c:pt>
                <c:pt idx="35">
                  <c:v>3.3862999999999997E-2</c:v>
                </c:pt>
                <c:pt idx="36">
                  <c:v>3.3862999999999997E-2</c:v>
                </c:pt>
                <c:pt idx="37">
                  <c:v>2.7661000000000002E-2</c:v>
                </c:pt>
                <c:pt idx="38">
                  <c:v>2.7661000000000002E-2</c:v>
                </c:pt>
                <c:pt idx="39">
                  <c:v>2.7661000000000002E-2</c:v>
                </c:pt>
                <c:pt idx="40">
                  <c:v>3.3862999999999997E-2</c:v>
                </c:pt>
                <c:pt idx="41">
                  <c:v>2.7661000000000002E-2</c:v>
                </c:pt>
                <c:pt idx="42">
                  <c:v>2.1458999999999999E-2</c:v>
                </c:pt>
                <c:pt idx="43">
                  <c:v>2.1458999999999999E-2</c:v>
                </c:pt>
                <c:pt idx="44">
                  <c:v>2.1458999999999999E-2</c:v>
                </c:pt>
                <c:pt idx="45">
                  <c:v>2.1458999999999999E-2</c:v>
                </c:pt>
                <c:pt idx="46">
                  <c:v>2.7661000000000002E-2</c:v>
                </c:pt>
                <c:pt idx="47">
                  <c:v>2.7661000000000002E-2</c:v>
                </c:pt>
                <c:pt idx="48">
                  <c:v>2.7661000000000002E-2</c:v>
                </c:pt>
                <c:pt idx="49">
                  <c:v>3.3862999999999997E-2</c:v>
                </c:pt>
                <c:pt idx="50">
                  <c:v>2.7661000000000002E-2</c:v>
                </c:pt>
                <c:pt idx="51">
                  <c:v>2.1458999999999999E-2</c:v>
                </c:pt>
                <c:pt idx="52">
                  <c:v>2.7661000000000002E-2</c:v>
                </c:pt>
                <c:pt idx="53">
                  <c:v>2.7661000000000002E-2</c:v>
                </c:pt>
                <c:pt idx="54">
                  <c:v>2.7661000000000002E-2</c:v>
                </c:pt>
                <c:pt idx="55">
                  <c:v>2.7661000000000002E-2</c:v>
                </c:pt>
                <c:pt idx="56">
                  <c:v>4.0065000000000003E-2</c:v>
                </c:pt>
                <c:pt idx="57">
                  <c:v>2.7661000000000002E-2</c:v>
                </c:pt>
                <c:pt idx="58">
                  <c:v>2.1458999999999999E-2</c:v>
                </c:pt>
                <c:pt idx="59">
                  <c:v>2.7661000000000002E-2</c:v>
                </c:pt>
                <c:pt idx="60">
                  <c:v>2.7661000000000002E-2</c:v>
                </c:pt>
                <c:pt idx="61">
                  <c:v>2.7661000000000002E-2</c:v>
                </c:pt>
                <c:pt idx="62">
                  <c:v>2.7661000000000002E-2</c:v>
                </c:pt>
                <c:pt idx="63">
                  <c:v>2.1458999999999999E-2</c:v>
                </c:pt>
                <c:pt idx="64">
                  <c:v>2.1458999999999999E-2</c:v>
                </c:pt>
                <c:pt idx="65">
                  <c:v>2.1458999999999999E-2</c:v>
                </c:pt>
                <c:pt idx="66">
                  <c:v>2.1458999999999999E-2</c:v>
                </c:pt>
                <c:pt idx="67">
                  <c:v>3.3862999999999997E-2</c:v>
                </c:pt>
                <c:pt idx="68">
                  <c:v>2.7661000000000002E-2</c:v>
                </c:pt>
                <c:pt idx="69">
                  <c:v>2.7661000000000002E-2</c:v>
                </c:pt>
                <c:pt idx="70">
                  <c:v>9.0550000000000005E-3</c:v>
                </c:pt>
                <c:pt idx="71">
                  <c:v>2.7661000000000002E-2</c:v>
                </c:pt>
                <c:pt idx="72">
                  <c:v>2.7661000000000002E-2</c:v>
                </c:pt>
                <c:pt idx="73">
                  <c:v>2.7661000000000002E-2</c:v>
                </c:pt>
                <c:pt idx="74">
                  <c:v>3.3862999999999997E-2</c:v>
                </c:pt>
                <c:pt idx="75">
                  <c:v>3.3862999999999997E-2</c:v>
                </c:pt>
                <c:pt idx="76">
                  <c:v>3.3862999999999997E-2</c:v>
                </c:pt>
                <c:pt idx="77">
                  <c:v>1.5257E-2</c:v>
                </c:pt>
                <c:pt idx="78">
                  <c:v>2.7661000000000002E-2</c:v>
                </c:pt>
                <c:pt idx="79">
                  <c:v>2.7661000000000002E-2</c:v>
                </c:pt>
                <c:pt idx="80">
                  <c:v>2.7661000000000002E-2</c:v>
                </c:pt>
                <c:pt idx="81">
                  <c:v>3.3862999999999997E-2</c:v>
                </c:pt>
                <c:pt idx="82">
                  <c:v>3.3862999999999997E-2</c:v>
                </c:pt>
                <c:pt idx="83">
                  <c:v>3.3862999999999997E-2</c:v>
                </c:pt>
                <c:pt idx="84">
                  <c:v>3.3862999999999997E-2</c:v>
                </c:pt>
                <c:pt idx="85">
                  <c:v>2.1458999999999999E-2</c:v>
                </c:pt>
                <c:pt idx="86">
                  <c:v>2.1458999999999999E-2</c:v>
                </c:pt>
                <c:pt idx="87">
                  <c:v>2.7661000000000002E-2</c:v>
                </c:pt>
                <c:pt idx="88">
                  <c:v>2.7661000000000002E-2</c:v>
                </c:pt>
                <c:pt idx="89">
                  <c:v>2.7661000000000002E-2</c:v>
                </c:pt>
                <c:pt idx="90">
                  <c:v>2.7661000000000002E-2</c:v>
                </c:pt>
                <c:pt idx="91">
                  <c:v>3.3862999999999997E-2</c:v>
                </c:pt>
                <c:pt idx="92">
                  <c:v>2.7661000000000002E-2</c:v>
                </c:pt>
                <c:pt idx="93">
                  <c:v>2.7661000000000002E-2</c:v>
                </c:pt>
                <c:pt idx="94">
                  <c:v>2.7661000000000002E-2</c:v>
                </c:pt>
                <c:pt idx="95">
                  <c:v>3.3862999999999997E-2</c:v>
                </c:pt>
                <c:pt idx="96">
                  <c:v>2.7661000000000002E-2</c:v>
                </c:pt>
                <c:pt idx="97">
                  <c:v>2.7661000000000002E-2</c:v>
                </c:pt>
                <c:pt idx="98">
                  <c:v>2.7661000000000002E-2</c:v>
                </c:pt>
                <c:pt idx="99">
                  <c:v>2.7661000000000002E-2</c:v>
                </c:pt>
                <c:pt idx="100">
                  <c:v>2.1458999999999999E-2</c:v>
                </c:pt>
                <c:pt idx="101">
                  <c:v>2.7661000000000002E-2</c:v>
                </c:pt>
                <c:pt idx="102">
                  <c:v>2.7661000000000002E-2</c:v>
                </c:pt>
                <c:pt idx="103">
                  <c:v>2.7661000000000002E-2</c:v>
                </c:pt>
                <c:pt idx="104">
                  <c:v>2.7661000000000002E-2</c:v>
                </c:pt>
                <c:pt idx="105">
                  <c:v>2.1458999999999999E-2</c:v>
                </c:pt>
                <c:pt idx="106">
                  <c:v>2.7661000000000002E-2</c:v>
                </c:pt>
                <c:pt idx="107">
                  <c:v>2.7661000000000002E-2</c:v>
                </c:pt>
                <c:pt idx="108">
                  <c:v>2.7661000000000002E-2</c:v>
                </c:pt>
                <c:pt idx="109">
                  <c:v>2.7661000000000002E-2</c:v>
                </c:pt>
                <c:pt idx="110">
                  <c:v>3.3862999999999997E-2</c:v>
                </c:pt>
                <c:pt idx="111">
                  <c:v>2.7661000000000002E-2</c:v>
                </c:pt>
                <c:pt idx="112">
                  <c:v>2.7661000000000002E-2</c:v>
                </c:pt>
                <c:pt idx="113">
                  <c:v>2.1458999999999999E-2</c:v>
                </c:pt>
                <c:pt idx="114">
                  <c:v>2.1458999999999999E-2</c:v>
                </c:pt>
                <c:pt idx="115">
                  <c:v>2.7661000000000002E-2</c:v>
                </c:pt>
                <c:pt idx="116">
                  <c:v>2.7661000000000002E-2</c:v>
                </c:pt>
                <c:pt idx="117">
                  <c:v>2.7661000000000002E-2</c:v>
                </c:pt>
                <c:pt idx="118">
                  <c:v>2.7661000000000002E-2</c:v>
                </c:pt>
                <c:pt idx="119">
                  <c:v>2.7661000000000002E-2</c:v>
                </c:pt>
                <c:pt idx="120">
                  <c:v>2.1458999999999999E-2</c:v>
                </c:pt>
                <c:pt idx="121">
                  <c:v>2.7661000000000002E-2</c:v>
                </c:pt>
                <c:pt idx="122">
                  <c:v>2.1458999999999999E-2</c:v>
                </c:pt>
                <c:pt idx="123">
                  <c:v>2.7661000000000002E-2</c:v>
                </c:pt>
                <c:pt idx="124">
                  <c:v>2.7661000000000002E-2</c:v>
                </c:pt>
                <c:pt idx="125">
                  <c:v>2.7661000000000002E-2</c:v>
                </c:pt>
                <c:pt idx="126">
                  <c:v>2.7661000000000002E-2</c:v>
                </c:pt>
                <c:pt idx="127">
                  <c:v>4.0065000000000003E-2</c:v>
                </c:pt>
                <c:pt idx="128">
                  <c:v>2.1458999999999999E-2</c:v>
                </c:pt>
                <c:pt idx="129">
                  <c:v>2.1458999999999999E-2</c:v>
                </c:pt>
                <c:pt idx="130">
                  <c:v>2.7661000000000002E-2</c:v>
                </c:pt>
                <c:pt idx="131">
                  <c:v>2.7661000000000002E-2</c:v>
                </c:pt>
                <c:pt idx="132">
                  <c:v>2.7661000000000002E-2</c:v>
                </c:pt>
                <c:pt idx="133">
                  <c:v>2.7661000000000002E-2</c:v>
                </c:pt>
                <c:pt idx="134">
                  <c:v>2.7661000000000002E-2</c:v>
                </c:pt>
                <c:pt idx="135">
                  <c:v>2.1458999999999999E-2</c:v>
                </c:pt>
                <c:pt idx="136">
                  <c:v>2.7661000000000002E-2</c:v>
                </c:pt>
                <c:pt idx="137">
                  <c:v>2.1458999999999999E-2</c:v>
                </c:pt>
                <c:pt idx="138">
                  <c:v>2.1458999999999999E-2</c:v>
                </c:pt>
                <c:pt idx="139">
                  <c:v>2.7661000000000002E-2</c:v>
                </c:pt>
                <c:pt idx="140">
                  <c:v>2.1458999999999999E-2</c:v>
                </c:pt>
                <c:pt idx="141">
                  <c:v>1.5257E-2</c:v>
                </c:pt>
                <c:pt idx="142">
                  <c:v>2.7661000000000002E-2</c:v>
                </c:pt>
                <c:pt idx="143">
                  <c:v>2.7661000000000002E-2</c:v>
                </c:pt>
                <c:pt idx="144">
                  <c:v>2.7661000000000002E-2</c:v>
                </c:pt>
                <c:pt idx="145">
                  <c:v>2.7661000000000002E-2</c:v>
                </c:pt>
                <c:pt idx="146">
                  <c:v>2.7661000000000002E-2</c:v>
                </c:pt>
                <c:pt idx="147">
                  <c:v>2.7661000000000002E-2</c:v>
                </c:pt>
                <c:pt idx="148">
                  <c:v>9.0550000000000005E-3</c:v>
                </c:pt>
                <c:pt idx="149">
                  <c:v>2.7661000000000002E-2</c:v>
                </c:pt>
                <c:pt idx="150">
                  <c:v>4.0065000000000003E-2</c:v>
                </c:pt>
                <c:pt idx="151">
                  <c:v>2.7661000000000002E-2</c:v>
                </c:pt>
                <c:pt idx="152">
                  <c:v>2.7661000000000002E-2</c:v>
                </c:pt>
                <c:pt idx="153">
                  <c:v>2.7661000000000002E-2</c:v>
                </c:pt>
                <c:pt idx="154">
                  <c:v>3.3862999999999997E-2</c:v>
                </c:pt>
                <c:pt idx="155">
                  <c:v>1.5257E-2</c:v>
                </c:pt>
                <c:pt idx="156">
                  <c:v>2.7661000000000002E-2</c:v>
                </c:pt>
                <c:pt idx="157">
                  <c:v>3.3862999999999997E-2</c:v>
                </c:pt>
                <c:pt idx="158">
                  <c:v>2.7661000000000002E-2</c:v>
                </c:pt>
                <c:pt idx="159">
                  <c:v>2.7661000000000002E-2</c:v>
                </c:pt>
                <c:pt idx="160">
                  <c:v>2.7661000000000002E-2</c:v>
                </c:pt>
                <c:pt idx="161">
                  <c:v>2.7661000000000002E-2</c:v>
                </c:pt>
                <c:pt idx="162">
                  <c:v>2.7661000000000002E-2</c:v>
                </c:pt>
                <c:pt idx="163">
                  <c:v>2.7661000000000002E-2</c:v>
                </c:pt>
                <c:pt idx="164">
                  <c:v>2.7661000000000002E-2</c:v>
                </c:pt>
                <c:pt idx="165">
                  <c:v>2.7661000000000002E-2</c:v>
                </c:pt>
                <c:pt idx="166">
                  <c:v>2.7661000000000002E-2</c:v>
                </c:pt>
                <c:pt idx="167">
                  <c:v>2.7661000000000002E-2</c:v>
                </c:pt>
                <c:pt idx="168">
                  <c:v>2.7661000000000002E-2</c:v>
                </c:pt>
                <c:pt idx="169">
                  <c:v>3.3862999999999997E-2</c:v>
                </c:pt>
                <c:pt idx="170">
                  <c:v>2.7661000000000002E-2</c:v>
                </c:pt>
                <c:pt idx="171">
                  <c:v>2.1458999999999999E-2</c:v>
                </c:pt>
                <c:pt idx="172">
                  <c:v>2.7661000000000002E-2</c:v>
                </c:pt>
                <c:pt idx="173">
                  <c:v>2.7661000000000002E-2</c:v>
                </c:pt>
                <c:pt idx="174">
                  <c:v>2.7661000000000002E-2</c:v>
                </c:pt>
                <c:pt idx="175">
                  <c:v>2.7661000000000002E-2</c:v>
                </c:pt>
                <c:pt idx="176">
                  <c:v>3.3862999999999997E-2</c:v>
                </c:pt>
                <c:pt idx="177">
                  <c:v>2.7661000000000002E-2</c:v>
                </c:pt>
                <c:pt idx="178">
                  <c:v>2.7661000000000002E-2</c:v>
                </c:pt>
                <c:pt idx="179">
                  <c:v>2.7661000000000002E-2</c:v>
                </c:pt>
                <c:pt idx="180">
                  <c:v>2.7661000000000002E-2</c:v>
                </c:pt>
                <c:pt idx="181">
                  <c:v>2.1458999999999999E-2</c:v>
                </c:pt>
                <c:pt idx="182">
                  <c:v>2.7661000000000002E-2</c:v>
                </c:pt>
                <c:pt idx="183">
                  <c:v>3.3862999999999997E-2</c:v>
                </c:pt>
                <c:pt idx="184">
                  <c:v>2.7661000000000002E-2</c:v>
                </c:pt>
                <c:pt idx="185">
                  <c:v>2.1458999999999999E-2</c:v>
                </c:pt>
                <c:pt idx="186">
                  <c:v>2.1458999999999999E-2</c:v>
                </c:pt>
                <c:pt idx="187">
                  <c:v>2.7661000000000002E-2</c:v>
                </c:pt>
                <c:pt idx="188">
                  <c:v>2.7661000000000002E-2</c:v>
                </c:pt>
                <c:pt idx="189">
                  <c:v>2.7661000000000002E-2</c:v>
                </c:pt>
                <c:pt idx="190">
                  <c:v>3.3862999999999997E-2</c:v>
                </c:pt>
                <c:pt idx="191">
                  <c:v>2.1458999999999999E-2</c:v>
                </c:pt>
                <c:pt idx="192">
                  <c:v>2.1458999999999999E-2</c:v>
                </c:pt>
                <c:pt idx="193">
                  <c:v>2.1458999999999999E-2</c:v>
                </c:pt>
                <c:pt idx="194">
                  <c:v>2.1458999999999999E-2</c:v>
                </c:pt>
                <c:pt idx="195">
                  <c:v>2.7661000000000002E-2</c:v>
                </c:pt>
                <c:pt idx="196">
                  <c:v>2.7661000000000002E-2</c:v>
                </c:pt>
                <c:pt idx="197">
                  <c:v>2.1458999999999999E-2</c:v>
                </c:pt>
                <c:pt idx="198">
                  <c:v>2.1458999999999999E-2</c:v>
                </c:pt>
                <c:pt idx="199">
                  <c:v>2.1458999999999999E-2</c:v>
                </c:pt>
                <c:pt idx="200">
                  <c:v>2.1458999999999999E-2</c:v>
                </c:pt>
                <c:pt idx="201">
                  <c:v>2.1458999999999999E-2</c:v>
                </c:pt>
                <c:pt idx="202">
                  <c:v>2.7661000000000002E-2</c:v>
                </c:pt>
                <c:pt idx="203">
                  <c:v>2.7661000000000002E-2</c:v>
                </c:pt>
                <c:pt idx="204">
                  <c:v>2.7661000000000002E-2</c:v>
                </c:pt>
                <c:pt idx="205">
                  <c:v>3.3862999999999997E-2</c:v>
                </c:pt>
                <c:pt idx="206">
                  <c:v>2.1458999999999999E-2</c:v>
                </c:pt>
                <c:pt idx="207">
                  <c:v>2.7661000000000002E-2</c:v>
                </c:pt>
                <c:pt idx="208">
                  <c:v>2.1458999999999999E-2</c:v>
                </c:pt>
                <c:pt idx="209">
                  <c:v>2.7661000000000002E-2</c:v>
                </c:pt>
                <c:pt idx="210">
                  <c:v>3.3862999999999997E-2</c:v>
                </c:pt>
                <c:pt idx="211">
                  <c:v>3.3862999999999997E-2</c:v>
                </c:pt>
                <c:pt idx="212">
                  <c:v>2.1458999999999999E-2</c:v>
                </c:pt>
                <c:pt idx="213">
                  <c:v>3.3862999999999997E-2</c:v>
                </c:pt>
                <c:pt idx="214">
                  <c:v>2.7661000000000002E-2</c:v>
                </c:pt>
                <c:pt idx="215">
                  <c:v>2.1458999999999999E-2</c:v>
                </c:pt>
                <c:pt idx="216">
                  <c:v>2.7661000000000002E-2</c:v>
                </c:pt>
                <c:pt idx="217">
                  <c:v>2.7661000000000002E-2</c:v>
                </c:pt>
                <c:pt idx="218">
                  <c:v>2.7661000000000002E-2</c:v>
                </c:pt>
                <c:pt idx="219">
                  <c:v>9.0550000000000005E-3</c:v>
                </c:pt>
                <c:pt idx="220">
                  <c:v>2.7661000000000002E-2</c:v>
                </c:pt>
                <c:pt idx="221">
                  <c:v>2.7661000000000002E-2</c:v>
                </c:pt>
                <c:pt idx="222">
                  <c:v>2.7661000000000002E-2</c:v>
                </c:pt>
                <c:pt idx="223">
                  <c:v>2.7661000000000002E-2</c:v>
                </c:pt>
                <c:pt idx="224">
                  <c:v>2.7661000000000002E-2</c:v>
                </c:pt>
                <c:pt idx="225">
                  <c:v>2.1458999999999999E-2</c:v>
                </c:pt>
                <c:pt idx="226">
                  <c:v>9.0550000000000005E-3</c:v>
                </c:pt>
                <c:pt idx="227">
                  <c:v>2.7661000000000002E-2</c:v>
                </c:pt>
                <c:pt idx="228">
                  <c:v>2.7661000000000002E-2</c:v>
                </c:pt>
                <c:pt idx="229">
                  <c:v>2.7661000000000002E-2</c:v>
                </c:pt>
                <c:pt idx="230">
                  <c:v>2.7661000000000002E-2</c:v>
                </c:pt>
                <c:pt idx="231">
                  <c:v>2.7661000000000002E-2</c:v>
                </c:pt>
                <c:pt idx="232">
                  <c:v>2.7661000000000002E-2</c:v>
                </c:pt>
                <c:pt idx="233">
                  <c:v>3.3862999999999997E-2</c:v>
                </c:pt>
                <c:pt idx="234">
                  <c:v>2.1458999999999999E-2</c:v>
                </c:pt>
                <c:pt idx="235">
                  <c:v>2.7661000000000002E-2</c:v>
                </c:pt>
                <c:pt idx="236">
                  <c:v>2.7661000000000002E-2</c:v>
                </c:pt>
                <c:pt idx="237">
                  <c:v>2.7661000000000002E-2</c:v>
                </c:pt>
                <c:pt idx="238">
                  <c:v>2.7661000000000002E-2</c:v>
                </c:pt>
                <c:pt idx="239">
                  <c:v>3.3862999999999997E-2</c:v>
                </c:pt>
                <c:pt idx="240">
                  <c:v>2.7661000000000002E-2</c:v>
                </c:pt>
                <c:pt idx="241">
                  <c:v>2.7661000000000002E-2</c:v>
                </c:pt>
                <c:pt idx="242">
                  <c:v>2.7661000000000002E-2</c:v>
                </c:pt>
                <c:pt idx="243">
                  <c:v>2.7661000000000002E-2</c:v>
                </c:pt>
                <c:pt idx="244">
                  <c:v>3.3862999999999997E-2</c:v>
                </c:pt>
                <c:pt idx="245">
                  <c:v>2.7661000000000002E-2</c:v>
                </c:pt>
                <c:pt idx="246">
                  <c:v>2.7661000000000002E-2</c:v>
                </c:pt>
                <c:pt idx="247">
                  <c:v>2.7661000000000002E-2</c:v>
                </c:pt>
                <c:pt idx="248">
                  <c:v>2.7661000000000002E-2</c:v>
                </c:pt>
                <c:pt idx="249">
                  <c:v>2.7661000000000002E-2</c:v>
                </c:pt>
                <c:pt idx="250">
                  <c:v>2.7661000000000002E-2</c:v>
                </c:pt>
                <c:pt idx="251">
                  <c:v>2.7661000000000002E-2</c:v>
                </c:pt>
                <c:pt idx="252">
                  <c:v>2.7661000000000002E-2</c:v>
                </c:pt>
                <c:pt idx="253">
                  <c:v>3.3862999999999997E-2</c:v>
                </c:pt>
                <c:pt idx="254">
                  <c:v>2.7661000000000002E-2</c:v>
                </c:pt>
                <c:pt idx="255">
                  <c:v>3.3862999999999997E-2</c:v>
                </c:pt>
                <c:pt idx="256">
                  <c:v>2.7661000000000002E-2</c:v>
                </c:pt>
                <c:pt idx="257">
                  <c:v>2.7661000000000002E-2</c:v>
                </c:pt>
                <c:pt idx="258">
                  <c:v>2.1458999999999999E-2</c:v>
                </c:pt>
                <c:pt idx="259">
                  <c:v>2.7661000000000002E-2</c:v>
                </c:pt>
                <c:pt idx="260">
                  <c:v>2.7661000000000002E-2</c:v>
                </c:pt>
                <c:pt idx="261">
                  <c:v>2.7661000000000002E-2</c:v>
                </c:pt>
                <c:pt idx="262">
                  <c:v>2.7661000000000002E-2</c:v>
                </c:pt>
                <c:pt idx="263">
                  <c:v>2.1458999999999999E-2</c:v>
                </c:pt>
                <c:pt idx="264">
                  <c:v>2.7661000000000002E-2</c:v>
                </c:pt>
                <c:pt idx="265">
                  <c:v>2.1458999999999999E-2</c:v>
                </c:pt>
                <c:pt idx="266">
                  <c:v>2.7661000000000002E-2</c:v>
                </c:pt>
                <c:pt idx="267">
                  <c:v>2.7661000000000002E-2</c:v>
                </c:pt>
                <c:pt idx="268">
                  <c:v>3.3862999999999997E-2</c:v>
                </c:pt>
                <c:pt idx="269">
                  <c:v>2.1458999999999999E-2</c:v>
                </c:pt>
                <c:pt idx="270">
                  <c:v>2.7661000000000002E-2</c:v>
                </c:pt>
                <c:pt idx="271">
                  <c:v>2.1458999999999999E-2</c:v>
                </c:pt>
                <c:pt idx="272">
                  <c:v>2.1458999999999999E-2</c:v>
                </c:pt>
                <c:pt idx="273">
                  <c:v>2.7661000000000002E-2</c:v>
                </c:pt>
                <c:pt idx="274">
                  <c:v>2.1458999999999999E-2</c:v>
                </c:pt>
                <c:pt idx="275">
                  <c:v>2.7661000000000002E-2</c:v>
                </c:pt>
                <c:pt idx="276">
                  <c:v>2.7661000000000002E-2</c:v>
                </c:pt>
                <c:pt idx="277">
                  <c:v>2.7661000000000002E-2</c:v>
                </c:pt>
                <c:pt idx="278">
                  <c:v>2.7661000000000002E-2</c:v>
                </c:pt>
                <c:pt idx="279">
                  <c:v>2.7661000000000002E-2</c:v>
                </c:pt>
                <c:pt idx="280">
                  <c:v>2.7661000000000002E-2</c:v>
                </c:pt>
                <c:pt idx="281">
                  <c:v>2.7661000000000002E-2</c:v>
                </c:pt>
                <c:pt idx="282">
                  <c:v>2.7661000000000002E-2</c:v>
                </c:pt>
                <c:pt idx="283">
                  <c:v>4.0065000000000003E-2</c:v>
                </c:pt>
                <c:pt idx="284">
                  <c:v>2.7661000000000002E-2</c:v>
                </c:pt>
                <c:pt idx="285">
                  <c:v>2.7661000000000002E-2</c:v>
                </c:pt>
                <c:pt idx="286">
                  <c:v>2.7661000000000002E-2</c:v>
                </c:pt>
                <c:pt idx="287">
                  <c:v>2.1458999999999999E-2</c:v>
                </c:pt>
                <c:pt idx="288">
                  <c:v>2.7661000000000002E-2</c:v>
                </c:pt>
                <c:pt idx="289">
                  <c:v>2.7661000000000002E-2</c:v>
                </c:pt>
                <c:pt idx="290">
                  <c:v>2.1458999999999999E-2</c:v>
                </c:pt>
                <c:pt idx="291">
                  <c:v>2.1458999999999999E-2</c:v>
                </c:pt>
                <c:pt idx="292">
                  <c:v>2.1458999999999999E-2</c:v>
                </c:pt>
                <c:pt idx="293">
                  <c:v>2.7661000000000002E-2</c:v>
                </c:pt>
                <c:pt idx="294">
                  <c:v>2.7661000000000002E-2</c:v>
                </c:pt>
                <c:pt idx="295">
                  <c:v>2.7661000000000002E-2</c:v>
                </c:pt>
                <c:pt idx="296">
                  <c:v>2.7661000000000002E-2</c:v>
                </c:pt>
                <c:pt idx="297">
                  <c:v>9.0550000000000005E-3</c:v>
                </c:pt>
                <c:pt idx="298">
                  <c:v>2.1458999999999999E-2</c:v>
                </c:pt>
                <c:pt idx="299">
                  <c:v>2.1458999999999999E-2</c:v>
                </c:pt>
                <c:pt idx="300">
                  <c:v>2.1458999999999999E-2</c:v>
                </c:pt>
                <c:pt idx="301">
                  <c:v>2.7661000000000002E-2</c:v>
                </c:pt>
                <c:pt idx="302">
                  <c:v>2.7661000000000002E-2</c:v>
                </c:pt>
                <c:pt idx="303">
                  <c:v>2.7661000000000002E-2</c:v>
                </c:pt>
                <c:pt idx="304">
                  <c:v>9.0550000000000005E-3</c:v>
                </c:pt>
                <c:pt idx="305">
                  <c:v>2.1458999999999999E-2</c:v>
                </c:pt>
                <c:pt idx="306">
                  <c:v>2.1458999999999999E-2</c:v>
                </c:pt>
                <c:pt idx="307">
                  <c:v>2.1458999999999999E-2</c:v>
                </c:pt>
                <c:pt idx="308">
                  <c:v>2.1458999999999999E-2</c:v>
                </c:pt>
                <c:pt idx="309">
                  <c:v>2.1458999999999999E-2</c:v>
                </c:pt>
                <c:pt idx="310">
                  <c:v>2.7661000000000002E-2</c:v>
                </c:pt>
                <c:pt idx="311">
                  <c:v>2.1458999999999999E-2</c:v>
                </c:pt>
                <c:pt idx="312">
                  <c:v>2.7661000000000002E-2</c:v>
                </c:pt>
                <c:pt idx="313">
                  <c:v>2.7661000000000002E-2</c:v>
                </c:pt>
                <c:pt idx="314">
                  <c:v>2.1458999999999999E-2</c:v>
                </c:pt>
                <c:pt idx="315">
                  <c:v>2.7661000000000002E-2</c:v>
                </c:pt>
                <c:pt idx="316">
                  <c:v>3.3862999999999997E-2</c:v>
                </c:pt>
                <c:pt idx="317">
                  <c:v>2.7661000000000002E-2</c:v>
                </c:pt>
                <c:pt idx="318">
                  <c:v>3.3862999999999997E-2</c:v>
                </c:pt>
                <c:pt idx="319">
                  <c:v>2.7661000000000002E-2</c:v>
                </c:pt>
                <c:pt idx="320">
                  <c:v>2.1458999999999999E-2</c:v>
                </c:pt>
                <c:pt idx="321">
                  <c:v>2.1458999999999999E-2</c:v>
                </c:pt>
                <c:pt idx="322">
                  <c:v>2.7661000000000002E-2</c:v>
                </c:pt>
                <c:pt idx="323">
                  <c:v>2.1458999999999999E-2</c:v>
                </c:pt>
                <c:pt idx="324">
                  <c:v>2.1458999999999999E-2</c:v>
                </c:pt>
                <c:pt idx="325">
                  <c:v>2.7661000000000002E-2</c:v>
                </c:pt>
                <c:pt idx="326">
                  <c:v>2.1458999999999999E-2</c:v>
                </c:pt>
                <c:pt idx="327">
                  <c:v>1.5257E-2</c:v>
                </c:pt>
                <c:pt idx="328">
                  <c:v>2.7661000000000002E-2</c:v>
                </c:pt>
                <c:pt idx="329">
                  <c:v>2.7661000000000002E-2</c:v>
                </c:pt>
                <c:pt idx="330">
                  <c:v>2.7661000000000002E-2</c:v>
                </c:pt>
                <c:pt idx="331">
                  <c:v>2.1458999999999999E-2</c:v>
                </c:pt>
                <c:pt idx="332">
                  <c:v>2.1458999999999999E-2</c:v>
                </c:pt>
                <c:pt idx="333">
                  <c:v>2.7661000000000002E-2</c:v>
                </c:pt>
                <c:pt idx="334">
                  <c:v>2.7661000000000002E-2</c:v>
                </c:pt>
                <c:pt idx="335">
                  <c:v>2.1458999999999999E-2</c:v>
                </c:pt>
                <c:pt idx="336">
                  <c:v>2.1458999999999999E-2</c:v>
                </c:pt>
                <c:pt idx="337">
                  <c:v>2.7661000000000002E-2</c:v>
                </c:pt>
                <c:pt idx="338">
                  <c:v>2.1458999999999999E-2</c:v>
                </c:pt>
                <c:pt idx="339">
                  <c:v>2.7661000000000002E-2</c:v>
                </c:pt>
                <c:pt idx="340">
                  <c:v>2.7661000000000002E-2</c:v>
                </c:pt>
                <c:pt idx="341">
                  <c:v>2.7661000000000002E-2</c:v>
                </c:pt>
                <c:pt idx="342">
                  <c:v>2.7661000000000002E-2</c:v>
                </c:pt>
                <c:pt idx="343">
                  <c:v>2.1458999999999999E-2</c:v>
                </c:pt>
                <c:pt idx="344">
                  <c:v>2.7661000000000002E-2</c:v>
                </c:pt>
                <c:pt idx="345">
                  <c:v>2.7661000000000002E-2</c:v>
                </c:pt>
                <c:pt idx="346">
                  <c:v>2.7661000000000002E-2</c:v>
                </c:pt>
                <c:pt idx="347">
                  <c:v>2.1458999999999999E-2</c:v>
                </c:pt>
                <c:pt idx="348">
                  <c:v>2.7661000000000002E-2</c:v>
                </c:pt>
                <c:pt idx="349">
                  <c:v>2.7661000000000002E-2</c:v>
                </c:pt>
                <c:pt idx="350">
                  <c:v>2.7661000000000002E-2</c:v>
                </c:pt>
                <c:pt idx="351">
                  <c:v>2.7661000000000002E-2</c:v>
                </c:pt>
                <c:pt idx="352">
                  <c:v>2.7661000000000002E-2</c:v>
                </c:pt>
                <c:pt idx="353">
                  <c:v>3.3862999999999997E-2</c:v>
                </c:pt>
                <c:pt idx="354">
                  <c:v>2.7661000000000002E-2</c:v>
                </c:pt>
                <c:pt idx="355">
                  <c:v>2.7661000000000002E-2</c:v>
                </c:pt>
                <c:pt idx="356">
                  <c:v>2.7661000000000002E-2</c:v>
                </c:pt>
                <c:pt idx="357">
                  <c:v>2.7661000000000002E-2</c:v>
                </c:pt>
                <c:pt idx="358">
                  <c:v>3.3862999999999997E-2</c:v>
                </c:pt>
                <c:pt idx="359">
                  <c:v>2.7661000000000002E-2</c:v>
                </c:pt>
                <c:pt idx="360">
                  <c:v>2.7661000000000002E-2</c:v>
                </c:pt>
                <c:pt idx="361">
                  <c:v>4.0065000000000003E-2</c:v>
                </c:pt>
                <c:pt idx="362">
                  <c:v>2.7661000000000002E-2</c:v>
                </c:pt>
                <c:pt idx="363">
                  <c:v>2.7661000000000002E-2</c:v>
                </c:pt>
                <c:pt idx="364">
                  <c:v>2.1458999999999999E-2</c:v>
                </c:pt>
                <c:pt idx="365">
                  <c:v>2.7661000000000002E-2</c:v>
                </c:pt>
                <c:pt idx="366">
                  <c:v>2.7661000000000002E-2</c:v>
                </c:pt>
                <c:pt idx="367">
                  <c:v>2.1458999999999999E-2</c:v>
                </c:pt>
                <c:pt idx="368">
                  <c:v>2.7661000000000002E-2</c:v>
                </c:pt>
                <c:pt idx="369">
                  <c:v>2.7661000000000002E-2</c:v>
                </c:pt>
                <c:pt idx="370">
                  <c:v>2.1458999999999999E-2</c:v>
                </c:pt>
                <c:pt idx="371">
                  <c:v>2.7661000000000002E-2</c:v>
                </c:pt>
                <c:pt idx="372">
                  <c:v>2.7661000000000002E-2</c:v>
                </c:pt>
                <c:pt idx="373">
                  <c:v>3.3862999999999997E-2</c:v>
                </c:pt>
                <c:pt idx="374">
                  <c:v>2.7661000000000002E-2</c:v>
                </c:pt>
                <c:pt idx="375">
                  <c:v>9.0550000000000005E-3</c:v>
                </c:pt>
                <c:pt idx="376">
                  <c:v>3.3862999999999997E-2</c:v>
                </c:pt>
                <c:pt idx="377">
                  <c:v>2.7661000000000002E-2</c:v>
                </c:pt>
                <c:pt idx="378">
                  <c:v>2.7661000000000002E-2</c:v>
                </c:pt>
                <c:pt idx="379">
                  <c:v>3.3862999999999997E-2</c:v>
                </c:pt>
                <c:pt idx="380">
                  <c:v>2.7661000000000002E-2</c:v>
                </c:pt>
                <c:pt idx="381">
                  <c:v>2.7661000000000002E-2</c:v>
                </c:pt>
                <c:pt idx="382">
                  <c:v>1.5257E-2</c:v>
                </c:pt>
                <c:pt idx="383">
                  <c:v>2.7661000000000002E-2</c:v>
                </c:pt>
                <c:pt idx="384">
                  <c:v>2.7661000000000002E-2</c:v>
                </c:pt>
                <c:pt idx="385">
                  <c:v>2.7661000000000002E-2</c:v>
                </c:pt>
                <c:pt idx="386">
                  <c:v>2.7661000000000002E-2</c:v>
                </c:pt>
                <c:pt idx="387">
                  <c:v>2.7661000000000002E-2</c:v>
                </c:pt>
                <c:pt idx="388">
                  <c:v>2.7661000000000002E-2</c:v>
                </c:pt>
                <c:pt idx="389">
                  <c:v>2.7661000000000002E-2</c:v>
                </c:pt>
                <c:pt idx="390">
                  <c:v>2.7661000000000002E-2</c:v>
                </c:pt>
                <c:pt idx="391">
                  <c:v>2.7661000000000002E-2</c:v>
                </c:pt>
                <c:pt idx="392">
                  <c:v>2.1458999999999999E-2</c:v>
                </c:pt>
                <c:pt idx="393">
                  <c:v>2.7661000000000002E-2</c:v>
                </c:pt>
                <c:pt idx="394">
                  <c:v>2.7661000000000002E-2</c:v>
                </c:pt>
                <c:pt idx="395">
                  <c:v>3.3862999999999997E-2</c:v>
                </c:pt>
                <c:pt idx="396">
                  <c:v>3.3862999999999997E-2</c:v>
                </c:pt>
                <c:pt idx="397">
                  <c:v>2.7661000000000002E-2</c:v>
                </c:pt>
                <c:pt idx="398">
                  <c:v>2.7661000000000002E-2</c:v>
                </c:pt>
                <c:pt idx="399">
                  <c:v>3.3862999999999997E-2</c:v>
                </c:pt>
                <c:pt idx="400">
                  <c:v>3.3862999999999997E-2</c:v>
                </c:pt>
                <c:pt idx="401">
                  <c:v>2.7661000000000002E-2</c:v>
                </c:pt>
                <c:pt idx="402">
                  <c:v>2.7661000000000002E-2</c:v>
                </c:pt>
                <c:pt idx="403">
                  <c:v>2.7661000000000002E-2</c:v>
                </c:pt>
                <c:pt idx="404">
                  <c:v>2.7661000000000002E-2</c:v>
                </c:pt>
                <c:pt idx="405">
                  <c:v>2.1458999999999999E-2</c:v>
                </c:pt>
                <c:pt idx="406">
                  <c:v>2.1458999999999999E-2</c:v>
                </c:pt>
                <c:pt idx="407">
                  <c:v>2.7661000000000002E-2</c:v>
                </c:pt>
                <c:pt idx="408">
                  <c:v>2.1458999999999999E-2</c:v>
                </c:pt>
                <c:pt idx="409">
                  <c:v>2.7661000000000002E-2</c:v>
                </c:pt>
                <c:pt idx="410">
                  <c:v>2.1458999999999999E-2</c:v>
                </c:pt>
                <c:pt idx="411">
                  <c:v>2.1458999999999999E-2</c:v>
                </c:pt>
                <c:pt idx="412">
                  <c:v>2.7661000000000002E-2</c:v>
                </c:pt>
                <c:pt idx="413">
                  <c:v>2.7661000000000002E-2</c:v>
                </c:pt>
                <c:pt idx="414">
                  <c:v>2.1458999999999999E-2</c:v>
                </c:pt>
                <c:pt idx="415">
                  <c:v>2.7661000000000002E-2</c:v>
                </c:pt>
                <c:pt idx="416">
                  <c:v>2.7661000000000002E-2</c:v>
                </c:pt>
                <c:pt idx="417">
                  <c:v>2.7661000000000002E-2</c:v>
                </c:pt>
                <c:pt idx="418">
                  <c:v>2.1458999999999999E-2</c:v>
                </c:pt>
                <c:pt idx="419">
                  <c:v>3.3862999999999997E-2</c:v>
                </c:pt>
                <c:pt idx="420">
                  <c:v>3.3862999999999997E-2</c:v>
                </c:pt>
                <c:pt idx="421">
                  <c:v>2.7661000000000002E-2</c:v>
                </c:pt>
                <c:pt idx="422">
                  <c:v>2.7661000000000002E-2</c:v>
                </c:pt>
                <c:pt idx="423">
                  <c:v>2.7661000000000002E-2</c:v>
                </c:pt>
                <c:pt idx="424">
                  <c:v>2.7661000000000002E-2</c:v>
                </c:pt>
                <c:pt idx="425">
                  <c:v>2.7661000000000002E-2</c:v>
                </c:pt>
                <c:pt idx="426">
                  <c:v>2.7661000000000002E-2</c:v>
                </c:pt>
                <c:pt idx="427">
                  <c:v>2.1458999999999999E-2</c:v>
                </c:pt>
                <c:pt idx="428">
                  <c:v>2.1458999999999999E-2</c:v>
                </c:pt>
                <c:pt idx="429">
                  <c:v>2.7661000000000002E-2</c:v>
                </c:pt>
                <c:pt idx="430">
                  <c:v>2.7661000000000002E-2</c:v>
                </c:pt>
                <c:pt idx="431">
                  <c:v>2.7661000000000002E-2</c:v>
                </c:pt>
                <c:pt idx="432">
                  <c:v>3.3862999999999997E-2</c:v>
                </c:pt>
                <c:pt idx="433">
                  <c:v>2.1458999999999999E-2</c:v>
                </c:pt>
                <c:pt idx="434">
                  <c:v>2.7661000000000002E-2</c:v>
                </c:pt>
                <c:pt idx="435">
                  <c:v>2.7661000000000002E-2</c:v>
                </c:pt>
                <c:pt idx="436">
                  <c:v>2.1458999999999999E-2</c:v>
                </c:pt>
                <c:pt idx="437">
                  <c:v>2.7661000000000002E-2</c:v>
                </c:pt>
                <c:pt idx="438">
                  <c:v>2.7661000000000002E-2</c:v>
                </c:pt>
                <c:pt idx="439">
                  <c:v>3.3862999999999997E-2</c:v>
                </c:pt>
                <c:pt idx="440">
                  <c:v>2.7661000000000002E-2</c:v>
                </c:pt>
                <c:pt idx="441">
                  <c:v>2.7661000000000002E-2</c:v>
                </c:pt>
                <c:pt idx="442">
                  <c:v>2.7661000000000002E-2</c:v>
                </c:pt>
                <c:pt idx="443">
                  <c:v>2.1458999999999999E-2</c:v>
                </c:pt>
                <c:pt idx="444">
                  <c:v>2.7661000000000002E-2</c:v>
                </c:pt>
                <c:pt idx="445">
                  <c:v>2.7661000000000002E-2</c:v>
                </c:pt>
                <c:pt idx="446">
                  <c:v>2.1458999999999999E-2</c:v>
                </c:pt>
                <c:pt idx="447">
                  <c:v>2.7661000000000002E-2</c:v>
                </c:pt>
                <c:pt idx="448">
                  <c:v>2.1458999999999999E-2</c:v>
                </c:pt>
                <c:pt idx="449">
                  <c:v>2.7661000000000002E-2</c:v>
                </c:pt>
                <c:pt idx="450">
                  <c:v>2.7661000000000002E-2</c:v>
                </c:pt>
                <c:pt idx="451">
                  <c:v>2.7661000000000002E-2</c:v>
                </c:pt>
                <c:pt idx="452">
                  <c:v>2.7661000000000002E-2</c:v>
                </c:pt>
                <c:pt idx="453">
                  <c:v>9.0550000000000005E-3</c:v>
                </c:pt>
                <c:pt idx="454">
                  <c:v>2.7661000000000002E-2</c:v>
                </c:pt>
                <c:pt idx="455">
                  <c:v>2.7661000000000002E-2</c:v>
                </c:pt>
                <c:pt idx="456">
                  <c:v>2.1458999999999999E-2</c:v>
                </c:pt>
                <c:pt idx="457">
                  <c:v>2.1458999999999999E-2</c:v>
                </c:pt>
                <c:pt idx="458">
                  <c:v>2.1458999999999999E-2</c:v>
                </c:pt>
                <c:pt idx="459">
                  <c:v>2.7661000000000002E-2</c:v>
                </c:pt>
                <c:pt idx="460">
                  <c:v>1.5257E-2</c:v>
                </c:pt>
                <c:pt idx="461">
                  <c:v>2.7661000000000002E-2</c:v>
                </c:pt>
                <c:pt idx="462">
                  <c:v>2.7661000000000002E-2</c:v>
                </c:pt>
                <c:pt idx="463">
                  <c:v>2.7661000000000002E-2</c:v>
                </c:pt>
                <c:pt idx="464">
                  <c:v>2.7661000000000002E-2</c:v>
                </c:pt>
                <c:pt idx="465">
                  <c:v>2.7661000000000002E-2</c:v>
                </c:pt>
                <c:pt idx="466">
                  <c:v>2.7661000000000002E-2</c:v>
                </c:pt>
                <c:pt idx="467">
                  <c:v>2.7661000000000002E-2</c:v>
                </c:pt>
                <c:pt idx="468">
                  <c:v>2.7661000000000002E-2</c:v>
                </c:pt>
                <c:pt idx="469">
                  <c:v>2.7661000000000002E-2</c:v>
                </c:pt>
                <c:pt idx="470">
                  <c:v>2.1458999999999999E-2</c:v>
                </c:pt>
                <c:pt idx="471">
                  <c:v>2.7661000000000002E-2</c:v>
                </c:pt>
                <c:pt idx="472">
                  <c:v>2.7661000000000002E-2</c:v>
                </c:pt>
                <c:pt idx="473">
                  <c:v>2.7661000000000002E-2</c:v>
                </c:pt>
                <c:pt idx="474">
                  <c:v>2.7661000000000002E-2</c:v>
                </c:pt>
                <c:pt idx="475">
                  <c:v>2.1458999999999999E-2</c:v>
                </c:pt>
                <c:pt idx="476">
                  <c:v>2.7661000000000002E-2</c:v>
                </c:pt>
                <c:pt idx="477">
                  <c:v>3.3862999999999997E-2</c:v>
                </c:pt>
                <c:pt idx="478">
                  <c:v>2.7661000000000002E-2</c:v>
                </c:pt>
                <c:pt idx="479">
                  <c:v>2.7661000000000002E-2</c:v>
                </c:pt>
                <c:pt idx="480">
                  <c:v>3.3862999999999997E-2</c:v>
                </c:pt>
                <c:pt idx="481">
                  <c:v>2.7661000000000002E-2</c:v>
                </c:pt>
                <c:pt idx="482">
                  <c:v>2.1458999999999999E-2</c:v>
                </c:pt>
                <c:pt idx="483">
                  <c:v>2.1458999999999999E-2</c:v>
                </c:pt>
                <c:pt idx="484">
                  <c:v>2.7661000000000002E-2</c:v>
                </c:pt>
                <c:pt idx="485">
                  <c:v>2.7661000000000002E-2</c:v>
                </c:pt>
                <c:pt idx="486">
                  <c:v>2.7661000000000002E-2</c:v>
                </c:pt>
                <c:pt idx="487">
                  <c:v>2.7661000000000002E-2</c:v>
                </c:pt>
                <c:pt idx="488">
                  <c:v>2.7661000000000002E-2</c:v>
                </c:pt>
                <c:pt idx="489">
                  <c:v>2.7661000000000002E-2</c:v>
                </c:pt>
                <c:pt idx="490">
                  <c:v>2.7661000000000002E-2</c:v>
                </c:pt>
                <c:pt idx="491">
                  <c:v>2.7661000000000002E-2</c:v>
                </c:pt>
                <c:pt idx="492">
                  <c:v>2.1458999999999999E-2</c:v>
                </c:pt>
                <c:pt idx="493">
                  <c:v>2.1458999999999999E-2</c:v>
                </c:pt>
                <c:pt idx="494">
                  <c:v>2.1458999999999999E-2</c:v>
                </c:pt>
                <c:pt idx="495">
                  <c:v>2.7661000000000002E-2</c:v>
                </c:pt>
                <c:pt idx="496">
                  <c:v>2.7661000000000002E-2</c:v>
                </c:pt>
                <c:pt idx="497">
                  <c:v>2.1458999999999999E-2</c:v>
                </c:pt>
                <c:pt idx="498">
                  <c:v>2.7661000000000002E-2</c:v>
                </c:pt>
                <c:pt idx="499">
                  <c:v>2.7661000000000002E-2</c:v>
                </c:pt>
                <c:pt idx="500">
                  <c:v>2.7661000000000002E-2</c:v>
                </c:pt>
                <c:pt idx="501">
                  <c:v>2.7661000000000002E-2</c:v>
                </c:pt>
                <c:pt idx="502">
                  <c:v>2.7661000000000002E-2</c:v>
                </c:pt>
                <c:pt idx="503">
                  <c:v>2.1458999999999999E-2</c:v>
                </c:pt>
                <c:pt idx="504">
                  <c:v>2.7661000000000002E-2</c:v>
                </c:pt>
                <c:pt idx="505">
                  <c:v>2.7661000000000002E-2</c:v>
                </c:pt>
                <c:pt idx="506">
                  <c:v>2.7661000000000002E-2</c:v>
                </c:pt>
                <c:pt idx="507">
                  <c:v>2.7661000000000002E-2</c:v>
                </c:pt>
                <c:pt idx="508">
                  <c:v>2.7661000000000002E-2</c:v>
                </c:pt>
                <c:pt idx="509">
                  <c:v>2.7661000000000002E-2</c:v>
                </c:pt>
                <c:pt idx="510">
                  <c:v>3.3862999999999997E-2</c:v>
                </c:pt>
                <c:pt idx="511">
                  <c:v>2.1458999999999999E-2</c:v>
                </c:pt>
                <c:pt idx="512">
                  <c:v>2.1458999999999999E-2</c:v>
                </c:pt>
                <c:pt idx="513">
                  <c:v>2.1458999999999999E-2</c:v>
                </c:pt>
                <c:pt idx="514">
                  <c:v>3.3862999999999997E-2</c:v>
                </c:pt>
                <c:pt idx="515">
                  <c:v>3.3862999999999997E-2</c:v>
                </c:pt>
                <c:pt idx="516">
                  <c:v>3.3862999999999997E-2</c:v>
                </c:pt>
                <c:pt idx="517">
                  <c:v>3.3862999999999997E-2</c:v>
                </c:pt>
                <c:pt idx="518">
                  <c:v>2.7661000000000002E-2</c:v>
                </c:pt>
                <c:pt idx="519">
                  <c:v>3.3862999999999997E-2</c:v>
                </c:pt>
                <c:pt idx="520">
                  <c:v>2.7661000000000002E-2</c:v>
                </c:pt>
                <c:pt idx="521">
                  <c:v>2.7661000000000002E-2</c:v>
                </c:pt>
                <c:pt idx="522">
                  <c:v>2.1458999999999999E-2</c:v>
                </c:pt>
                <c:pt idx="523">
                  <c:v>2.7661000000000002E-2</c:v>
                </c:pt>
                <c:pt idx="524">
                  <c:v>2.1458999999999999E-2</c:v>
                </c:pt>
                <c:pt idx="525">
                  <c:v>2.7661000000000002E-2</c:v>
                </c:pt>
                <c:pt idx="526">
                  <c:v>2.7661000000000002E-2</c:v>
                </c:pt>
                <c:pt idx="527">
                  <c:v>2.1458999999999999E-2</c:v>
                </c:pt>
                <c:pt idx="528">
                  <c:v>2.1458999999999999E-2</c:v>
                </c:pt>
                <c:pt idx="529">
                  <c:v>2.1458999999999999E-2</c:v>
                </c:pt>
                <c:pt idx="530">
                  <c:v>2.7661000000000002E-2</c:v>
                </c:pt>
                <c:pt idx="531">
                  <c:v>9.0550000000000005E-3</c:v>
                </c:pt>
                <c:pt idx="532">
                  <c:v>2.1458999999999999E-2</c:v>
                </c:pt>
                <c:pt idx="533">
                  <c:v>2.7661000000000002E-2</c:v>
                </c:pt>
                <c:pt idx="534">
                  <c:v>2.7661000000000002E-2</c:v>
                </c:pt>
                <c:pt idx="535">
                  <c:v>2.7661000000000002E-2</c:v>
                </c:pt>
                <c:pt idx="536">
                  <c:v>2.7661000000000002E-2</c:v>
                </c:pt>
                <c:pt idx="537">
                  <c:v>2.7661000000000002E-2</c:v>
                </c:pt>
                <c:pt idx="538">
                  <c:v>1.5257E-2</c:v>
                </c:pt>
                <c:pt idx="539">
                  <c:v>2.7661000000000002E-2</c:v>
                </c:pt>
                <c:pt idx="540">
                  <c:v>2.7661000000000002E-2</c:v>
                </c:pt>
                <c:pt idx="541">
                  <c:v>2.1458999999999999E-2</c:v>
                </c:pt>
                <c:pt idx="542">
                  <c:v>2.7661000000000002E-2</c:v>
                </c:pt>
                <c:pt idx="543">
                  <c:v>2.1458999999999999E-2</c:v>
                </c:pt>
                <c:pt idx="544">
                  <c:v>2.1458999999999999E-2</c:v>
                </c:pt>
                <c:pt idx="545">
                  <c:v>2.7661000000000002E-2</c:v>
                </c:pt>
                <c:pt idx="546">
                  <c:v>2.1458999999999999E-2</c:v>
                </c:pt>
                <c:pt idx="547">
                  <c:v>2.7661000000000002E-2</c:v>
                </c:pt>
                <c:pt idx="548">
                  <c:v>2.7661000000000002E-2</c:v>
                </c:pt>
                <c:pt idx="549">
                  <c:v>2.7661000000000002E-2</c:v>
                </c:pt>
                <c:pt idx="550">
                  <c:v>2.7661000000000002E-2</c:v>
                </c:pt>
                <c:pt idx="551">
                  <c:v>2.1458999999999999E-2</c:v>
                </c:pt>
                <c:pt idx="552">
                  <c:v>2.7661000000000002E-2</c:v>
                </c:pt>
                <c:pt idx="553">
                  <c:v>2.1458999999999999E-2</c:v>
                </c:pt>
                <c:pt idx="554">
                  <c:v>2.1458999999999999E-2</c:v>
                </c:pt>
                <c:pt idx="555">
                  <c:v>2.7661000000000002E-2</c:v>
                </c:pt>
                <c:pt idx="556">
                  <c:v>4.0065000000000003E-2</c:v>
                </c:pt>
                <c:pt idx="557">
                  <c:v>3.3862999999999997E-2</c:v>
                </c:pt>
                <c:pt idx="558">
                  <c:v>2.7661000000000002E-2</c:v>
                </c:pt>
                <c:pt idx="559">
                  <c:v>2.7661000000000002E-2</c:v>
                </c:pt>
                <c:pt idx="560">
                  <c:v>2.7661000000000002E-2</c:v>
                </c:pt>
                <c:pt idx="561">
                  <c:v>2.7661000000000002E-2</c:v>
                </c:pt>
                <c:pt idx="562">
                  <c:v>2.7661000000000002E-2</c:v>
                </c:pt>
                <c:pt idx="563">
                  <c:v>2.7661000000000002E-2</c:v>
                </c:pt>
                <c:pt idx="564">
                  <c:v>2.7661000000000002E-2</c:v>
                </c:pt>
                <c:pt idx="565">
                  <c:v>2.7661000000000002E-2</c:v>
                </c:pt>
                <c:pt idx="566">
                  <c:v>3.3862999999999997E-2</c:v>
                </c:pt>
                <c:pt idx="567">
                  <c:v>2.7661000000000002E-2</c:v>
                </c:pt>
                <c:pt idx="568">
                  <c:v>2.1458999999999999E-2</c:v>
                </c:pt>
                <c:pt idx="569">
                  <c:v>2.7661000000000002E-2</c:v>
                </c:pt>
                <c:pt idx="570">
                  <c:v>2.7661000000000002E-2</c:v>
                </c:pt>
                <c:pt idx="571">
                  <c:v>2.7661000000000002E-2</c:v>
                </c:pt>
                <c:pt idx="572">
                  <c:v>2.7661000000000002E-2</c:v>
                </c:pt>
                <c:pt idx="573">
                  <c:v>3.3862999999999997E-2</c:v>
                </c:pt>
                <c:pt idx="574">
                  <c:v>2.1458999999999999E-2</c:v>
                </c:pt>
                <c:pt idx="575">
                  <c:v>2.1458999999999999E-2</c:v>
                </c:pt>
                <c:pt idx="576">
                  <c:v>2.7661000000000002E-2</c:v>
                </c:pt>
                <c:pt idx="577">
                  <c:v>2.7661000000000002E-2</c:v>
                </c:pt>
                <c:pt idx="578">
                  <c:v>2.7661000000000002E-2</c:v>
                </c:pt>
                <c:pt idx="579">
                  <c:v>2.7661000000000002E-2</c:v>
                </c:pt>
                <c:pt idx="580">
                  <c:v>2.7661000000000002E-2</c:v>
                </c:pt>
                <c:pt idx="581">
                  <c:v>2.7661000000000002E-2</c:v>
                </c:pt>
                <c:pt idx="582">
                  <c:v>2.7661000000000002E-2</c:v>
                </c:pt>
                <c:pt idx="583">
                  <c:v>2.1458999999999999E-2</c:v>
                </c:pt>
                <c:pt idx="584">
                  <c:v>2.7661000000000002E-2</c:v>
                </c:pt>
                <c:pt idx="585">
                  <c:v>2.7661000000000002E-2</c:v>
                </c:pt>
                <c:pt idx="586">
                  <c:v>2.7661000000000002E-2</c:v>
                </c:pt>
                <c:pt idx="587">
                  <c:v>2.1458999999999999E-2</c:v>
                </c:pt>
                <c:pt idx="588">
                  <c:v>3.3862999999999997E-2</c:v>
                </c:pt>
                <c:pt idx="589">
                  <c:v>2.7661000000000002E-2</c:v>
                </c:pt>
                <c:pt idx="590">
                  <c:v>2.7661000000000002E-2</c:v>
                </c:pt>
                <c:pt idx="591">
                  <c:v>2.7661000000000002E-2</c:v>
                </c:pt>
                <c:pt idx="592">
                  <c:v>2.7661000000000002E-2</c:v>
                </c:pt>
                <c:pt idx="593">
                  <c:v>2.7661000000000002E-2</c:v>
                </c:pt>
                <c:pt idx="594">
                  <c:v>2.1458999999999999E-2</c:v>
                </c:pt>
                <c:pt idx="595">
                  <c:v>2.1458999999999999E-2</c:v>
                </c:pt>
                <c:pt idx="596">
                  <c:v>3.3862999999999997E-2</c:v>
                </c:pt>
                <c:pt idx="597">
                  <c:v>2.7661000000000002E-2</c:v>
                </c:pt>
                <c:pt idx="598">
                  <c:v>2.7661000000000002E-2</c:v>
                </c:pt>
                <c:pt idx="599">
                  <c:v>2.7661000000000002E-2</c:v>
                </c:pt>
                <c:pt idx="600">
                  <c:v>2.7661000000000002E-2</c:v>
                </c:pt>
                <c:pt idx="601">
                  <c:v>2.7661000000000002E-2</c:v>
                </c:pt>
                <c:pt idx="602">
                  <c:v>1.5257E-2</c:v>
                </c:pt>
                <c:pt idx="603">
                  <c:v>2.7661000000000002E-2</c:v>
                </c:pt>
                <c:pt idx="604">
                  <c:v>3.3862999999999997E-2</c:v>
                </c:pt>
                <c:pt idx="605">
                  <c:v>2.7661000000000002E-2</c:v>
                </c:pt>
                <c:pt idx="606">
                  <c:v>2.7661000000000002E-2</c:v>
                </c:pt>
                <c:pt idx="607">
                  <c:v>2.7661000000000002E-2</c:v>
                </c:pt>
                <c:pt idx="608">
                  <c:v>2.7661000000000002E-2</c:v>
                </c:pt>
                <c:pt idx="609">
                  <c:v>9.0550000000000005E-3</c:v>
                </c:pt>
                <c:pt idx="610">
                  <c:v>2.7661000000000002E-2</c:v>
                </c:pt>
                <c:pt idx="611">
                  <c:v>2.1458999999999999E-2</c:v>
                </c:pt>
                <c:pt idx="612">
                  <c:v>2.1458999999999999E-2</c:v>
                </c:pt>
                <c:pt idx="613">
                  <c:v>2.7661000000000002E-2</c:v>
                </c:pt>
                <c:pt idx="614">
                  <c:v>2.7661000000000002E-2</c:v>
                </c:pt>
                <c:pt idx="615">
                  <c:v>2.7661000000000002E-2</c:v>
                </c:pt>
                <c:pt idx="616">
                  <c:v>1.5257E-2</c:v>
                </c:pt>
                <c:pt idx="617">
                  <c:v>2.7661000000000002E-2</c:v>
                </c:pt>
                <c:pt idx="618">
                  <c:v>2.7661000000000002E-2</c:v>
                </c:pt>
                <c:pt idx="619">
                  <c:v>2.1458999999999999E-2</c:v>
                </c:pt>
                <c:pt idx="620">
                  <c:v>2.1458999999999999E-2</c:v>
                </c:pt>
                <c:pt idx="621">
                  <c:v>2.1458999999999999E-2</c:v>
                </c:pt>
                <c:pt idx="622">
                  <c:v>2.7661000000000002E-2</c:v>
                </c:pt>
                <c:pt idx="623">
                  <c:v>3.3862999999999997E-2</c:v>
                </c:pt>
                <c:pt idx="624">
                  <c:v>3.3862999999999997E-2</c:v>
                </c:pt>
                <c:pt idx="625">
                  <c:v>3.3862999999999997E-2</c:v>
                </c:pt>
                <c:pt idx="626">
                  <c:v>2.7661000000000002E-2</c:v>
                </c:pt>
                <c:pt idx="627">
                  <c:v>3.3862999999999997E-2</c:v>
                </c:pt>
                <c:pt idx="628">
                  <c:v>2.7661000000000002E-2</c:v>
                </c:pt>
                <c:pt idx="629">
                  <c:v>2.7661000000000002E-2</c:v>
                </c:pt>
                <c:pt idx="630">
                  <c:v>2.7661000000000002E-2</c:v>
                </c:pt>
                <c:pt idx="631">
                  <c:v>2.1458999999999999E-2</c:v>
                </c:pt>
                <c:pt idx="632">
                  <c:v>2.7661000000000002E-2</c:v>
                </c:pt>
                <c:pt idx="633">
                  <c:v>2.1458999999999999E-2</c:v>
                </c:pt>
                <c:pt idx="634">
                  <c:v>2.7661000000000002E-2</c:v>
                </c:pt>
                <c:pt idx="635">
                  <c:v>2.7661000000000002E-2</c:v>
                </c:pt>
                <c:pt idx="636">
                  <c:v>2.7661000000000002E-2</c:v>
                </c:pt>
                <c:pt idx="637">
                  <c:v>2.7661000000000002E-2</c:v>
                </c:pt>
                <c:pt idx="638">
                  <c:v>2.7661000000000002E-2</c:v>
                </c:pt>
                <c:pt idx="639">
                  <c:v>2.1458999999999999E-2</c:v>
                </c:pt>
                <c:pt idx="640">
                  <c:v>2.1458999999999999E-2</c:v>
                </c:pt>
                <c:pt idx="641">
                  <c:v>2.7661000000000002E-2</c:v>
                </c:pt>
                <c:pt idx="642">
                  <c:v>2.1458999999999999E-2</c:v>
                </c:pt>
                <c:pt idx="643">
                  <c:v>2.7661000000000002E-2</c:v>
                </c:pt>
                <c:pt idx="644">
                  <c:v>2.7661000000000002E-2</c:v>
                </c:pt>
                <c:pt idx="645">
                  <c:v>2.7661000000000002E-2</c:v>
                </c:pt>
                <c:pt idx="646">
                  <c:v>2.1458999999999999E-2</c:v>
                </c:pt>
                <c:pt idx="647">
                  <c:v>2.1458999999999999E-2</c:v>
                </c:pt>
                <c:pt idx="648">
                  <c:v>2.7661000000000002E-2</c:v>
                </c:pt>
                <c:pt idx="649">
                  <c:v>2.7661000000000002E-2</c:v>
                </c:pt>
                <c:pt idx="650">
                  <c:v>2.1458999999999999E-2</c:v>
                </c:pt>
                <c:pt idx="651">
                  <c:v>3.3862999999999997E-2</c:v>
                </c:pt>
                <c:pt idx="652">
                  <c:v>2.1458999999999999E-2</c:v>
                </c:pt>
                <c:pt idx="653">
                  <c:v>2.7661000000000002E-2</c:v>
                </c:pt>
                <c:pt idx="654">
                  <c:v>2.1458999999999999E-2</c:v>
                </c:pt>
                <c:pt idx="655">
                  <c:v>2.7661000000000002E-2</c:v>
                </c:pt>
                <c:pt idx="656">
                  <c:v>2.7661000000000002E-2</c:v>
                </c:pt>
                <c:pt idx="657">
                  <c:v>2.7661000000000002E-2</c:v>
                </c:pt>
                <c:pt idx="658">
                  <c:v>2.7661000000000002E-2</c:v>
                </c:pt>
                <c:pt idx="659">
                  <c:v>2.7661000000000002E-2</c:v>
                </c:pt>
                <c:pt idx="660">
                  <c:v>2.1458999999999999E-2</c:v>
                </c:pt>
                <c:pt idx="661">
                  <c:v>2.7661000000000002E-2</c:v>
                </c:pt>
                <c:pt idx="662">
                  <c:v>3.3862999999999997E-2</c:v>
                </c:pt>
                <c:pt idx="663">
                  <c:v>2.7661000000000002E-2</c:v>
                </c:pt>
                <c:pt idx="664">
                  <c:v>2.7661000000000002E-2</c:v>
                </c:pt>
                <c:pt idx="665">
                  <c:v>2.7661000000000002E-2</c:v>
                </c:pt>
                <c:pt idx="666">
                  <c:v>4.0065000000000003E-2</c:v>
                </c:pt>
                <c:pt idx="667">
                  <c:v>2.7661000000000002E-2</c:v>
                </c:pt>
                <c:pt idx="668">
                  <c:v>2.1458999999999999E-2</c:v>
                </c:pt>
                <c:pt idx="669">
                  <c:v>2.7661000000000002E-2</c:v>
                </c:pt>
                <c:pt idx="670">
                  <c:v>2.7661000000000002E-2</c:v>
                </c:pt>
                <c:pt idx="671">
                  <c:v>2.7661000000000002E-2</c:v>
                </c:pt>
                <c:pt idx="672">
                  <c:v>2.7661000000000002E-2</c:v>
                </c:pt>
                <c:pt idx="673">
                  <c:v>2.1458999999999999E-2</c:v>
                </c:pt>
                <c:pt idx="674">
                  <c:v>2.1458999999999999E-2</c:v>
                </c:pt>
                <c:pt idx="675">
                  <c:v>2.1458999999999999E-2</c:v>
                </c:pt>
                <c:pt idx="676">
                  <c:v>3.3862999999999997E-2</c:v>
                </c:pt>
                <c:pt idx="677">
                  <c:v>3.3862999999999997E-2</c:v>
                </c:pt>
                <c:pt idx="678">
                  <c:v>2.7661000000000002E-2</c:v>
                </c:pt>
                <c:pt idx="679">
                  <c:v>2.7661000000000002E-2</c:v>
                </c:pt>
                <c:pt idx="680">
                  <c:v>9.0550000000000005E-3</c:v>
                </c:pt>
                <c:pt idx="681">
                  <c:v>2.7661000000000002E-2</c:v>
                </c:pt>
                <c:pt idx="682">
                  <c:v>2.7661000000000002E-2</c:v>
                </c:pt>
                <c:pt idx="683">
                  <c:v>2.7661000000000002E-2</c:v>
                </c:pt>
                <c:pt idx="684">
                  <c:v>2.7661000000000002E-2</c:v>
                </c:pt>
                <c:pt idx="685">
                  <c:v>2.7661000000000002E-2</c:v>
                </c:pt>
                <c:pt idx="686">
                  <c:v>2.7661000000000002E-2</c:v>
                </c:pt>
                <c:pt idx="687">
                  <c:v>9.0550000000000005E-3</c:v>
                </c:pt>
                <c:pt idx="688">
                  <c:v>2.7661000000000002E-2</c:v>
                </c:pt>
                <c:pt idx="689">
                  <c:v>3.3862999999999997E-2</c:v>
                </c:pt>
                <c:pt idx="690">
                  <c:v>2.7661000000000002E-2</c:v>
                </c:pt>
                <c:pt idx="691">
                  <c:v>2.7661000000000002E-2</c:v>
                </c:pt>
                <c:pt idx="692">
                  <c:v>2.7661000000000002E-2</c:v>
                </c:pt>
                <c:pt idx="693">
                  <c:v>2.7661000000000002E-2</c:v>
                </c:pt>
                <c:pt idx="694">
                  <c:v>2.1458999999999999E-2</c:v>
                </c:pt>
                <c:pt idx="695">
                  <c:v>2.7661000000000002E-2</c:v>
                </c:pt>
                <c:pt idx="696">
                  <c:v>2.7661000000000002E-2</c:v>
                </c:pt>
                <c:pt idx="697">
                  <c:v>3.3862999999999997E-2</c:v>
                </c:pt>
                <c:pt idx="698">
                  <c:v>3.3862999999999997E-2</c:v>
                </c:pt>
                <c:pt idx="699">
                  <c:v>3.3862999999999997E-2</c:v>
                </c:pt>
                <c:pt idx="700">
                  <c:v>2.7661000000000002E-2</c:v>
                </c:pt>
                <c:pt idx="701">
                  <c:v>3.3862999999999997E-2</c:v>
                </c:pt>
                <c:pt idx="702">
                  <c:v>2.7661000000000002E-2</c:v>
                </c:pt>
                <c:pt idx="703">
                  <c:v>2.7661000000000002E-2</c:v>
                </c:pt>
                <c:pt idx="704">
                  <c:v>2.7661000000000002E-2</c:v>
                </c:pt>
                <c:pt idx="705">
                  <c:v>2.7661000000000002E-2</c:v>
                </c:pt>
                <c:pt idx="706">
                  <c:v>2.7661000000000002E-2</c:v>
                </c:pt>
                <c:pt idx="707">
                  <c:v>2.7661000000000002E-2</c:v>
                </c:pt>
                <c:pt idx="708">
                  <c:v>3.3862999999999997E-2</c:v>
                </c:pt>
                <c:pt idx="709">
                  <c:v>2.7661000000000002E-2</c:v>
                </c:pt>
                <c:pt idx="710">
                  <c:v>2.1458999999999999E-2</c:v>
                </c:pt>
                <c:pt idx="711">
                  <c:v>2.1458999999999999E-2</c:v>
                </c:pt>
                <c:pt idx="712">
                  <c:v>2.7661000000000002E-2</c:v>
                </c:pt>
                <c:pt idx="713">
                  <c:v>2.7661000000000002E-2</c:v>
                </c:pt>
                <c:pt idx="714">
                  <c:v>2.7661000000000002E-2</c:v>
                </c:pt>
                <c:pt idx="715">
                  <c:v>2.7661000000000002E-2</c:v>
                </c:pt>
                <c:pt idx="716">
                  <c:v>2.7661000000000002E-2</c:v>
                </c:pt>
                <c:pt idx="717">
                  <c:v>2.7661000000000002E-2</c:v>
                </c:pt>
                <c:pt idx="718">
                  <c:v>2.1458999999999999E-2</c:v>
                </c:pt>
                <c:pt idx="719">
                  <c:v>2.7661000000000002E-2</c:v>
                </c:pt>
                <c:pt idx="720">
                  <c:v>2.7661000000000002E-2</c:v>
                </c:pt>
                <c:pt idx="721">
                  <c:v>2.1458999999999999E-2</c:v>
                </c:pt>
                <c:pt idx="722">
                  <c:v>2.7661000000000002E-2</c:v>
                </c:pt>
                <c:pt idx="723">
                  <c:v>2.1458999999999999E-2</c:v>
                </c:pt>
                <c:pt idx="724">
                  <c:v>2.7661000000000002E-2</c:v>
                </c:pt>
                <c:pt idx="725">
                  <c:v>2.7661000000000002E-2</c:v>
                </c:pt>
                <c:pt idx="726">
                  <c:v>2.7661000000000002E-2</c:v>
                </c:pt>
                <c:pt idx="727">
                  <c:v>2.7661000000000002E-2</c:v>
                </c:pt>
                <c:pt idx="728">
                  <c:v>2.7661000000000002E-2</c:v>
                </c:pt>
                <c:pt idx="729">
                  <c:v>2.7661000000000002E-2</c:v>
                </c:pt>
                <c:pt idx="730">
                  <c:v>2.1458999999999999E-2</c:v>
                </c:pt>
                <c:pt idx="731">
                  <c:v>2.1458999999999999E-2</c:v>
                </c:pt>
                <c:pt idx="732">
                  <c:v>2.1458999999999999E-2</c:v>
                </c:pt>
                <c:pt idx="733">
                  <c:v>2.7661000000000002E-2</c:v>
                </c:pt>
                <c:pt idx="734">
                  <c:v>3.3862999999999997E-2</c:v>
                </c:pt>
                <c:pt idx="735">
                  <c:v>2.7661000000000002E-2</c:v>
                </c:pt>
                <c:pt idx="736">
                  <c:v>2.7661000000000002E-2</c:v>
                </c:pt>
                <c:pt idx="737">
                  <c:v>3.3862999999999997E-2</c:v>
                </c:pt>
                <c:pt idx="738">
                  <c:v>2.7661000000000002E-2</c:v>
                </c:pt>
                <c:pt idx="739">
                  <c:v>3.3862999999999997E-2</c:v>
                </c:pt>
                <c:pt idx="740">
                  <c:v>2.7661000000000002E-2</c:v>
                </c:pt>
                <c:pt idx="741">
                  <c:v>2.7661000000000002E-2</c:v>
                </c:pt>
                <c:pt idx="742">
                  <c:v>2.7661000000000002E-2</c:v>
                </c:pt>
                <c:pt idx="743">
                  <c:v>2.7661000000000002E-2</c:v>
                </c:pt>
                <c:pt idx="744">
                  <c:v>4.0065000000000003E-2</c:v>
                </c:pt>
                <c:pt idx="745">
                  <c:v>2.7661000000000002E-2</c:v>
                </c:pt>
                <c:pt idx="746">
                  <c:v>2.7661000000000002E-2</c:v>
                </c:pt>
                <c:pt idx="747">
                  <c:v>2.1458999999999999E-2</c:v>
                </c:pt>
                <c:pt idx="748">
                  <c:v>2.1458999999999999E-2</c:v>
                </c:pt>
                <c:pt idx="749">
                  <c:v>2.7661000000000002E-2</c:v>
                </c:pt>
                <c:pt idx="750">
                  <c:v>2.1458999999999999E-2</c:v>
                </c:pt>
                <c:pt idx="751">
                  <c:v>2.1458999999999999E-2</c:v>
                </c:pt>
                <c:pt idx="752">
                  <c:v>2.1458999999999999E-2</c:v>
                </c:pt>
                <c:pt idx="753">
                  <c:v>2.1458999999999999E-2</c:v>
                </c:pt>
                <c:pt idx="754">
                  <c:v>2.7661000000000002E-2</c:v>
                </c:pt>
                <c:pt idx="755">
                  <c:v>2.7661000000000002E-2</c:v>
                </c:pt>
                <c:pt idx="756">
                  <c:v>2.7661000000000002E-2</c:v>
                </c:pt>
                <c:pt idx="757">
                  <c:v>2.7661000000000002E-2</c:v>
                </c:pt>
                <c:pt idx="758">
                  <c:v>9.0550000000000005E-3</c:v>
                </c:pt>
                <c:pt idx="759">
                  <c:v>2.1458999999999999E-2</c:v>
                </c:pt>
                <c:pt idx="760">
                  <c:v>2.7661000000000002E-2</c:v>
                </c:pt>
                <c:pt idx="761">
                  <c:v>2.1458999999999999E-2</c:v>
                </c:pt>
                <c:pt idx="762">
                  <c:v>2.7661000000000002E-2</c:v>
                </c:pt>
                <c:pt idx="763">
                  <c:v>2.7661000000000002E-2</c:v>
                </c:pt>
                <c:pt idx="764">
                  <c:v>2.1458999999999999E-2</c:v>
                </c:pt>
                <c:pt idx="765">
                  <c:v>9.0550000000000005E-3</c:v>
                </c:pt>
                <c:pt idx="766">
                  <c:v>2.1458999999999999E-2</c:v>
                </c:pt>
                <c:pt idx="767">
                  <c:v>2.1458999999999999E-2</c:v>
                </c:pt>
                <c:pt idx="768">
                  <c:v>2.1458999999999999E-2</c:v>
                </c:pt>
                <c:pt idx="769">
                  <c:v>2.7661000000000002E-2</c:v>
                </c:pt>
                <c:pt idx="770">
                  <c:v>2.7661000000000002E-2</c:v>
                </c:pt>
                <c:pt idx="771">
                  <c:v>2.7661000000000002E-2</c:v>
                </c:pt>
                <c:pt idx="772">
                  <c:v>2.7661000000000002E-2</c:v>
                </c:pt>
                <c:pt idx="773">
                  <c:v>2.1458999999999999E-2</c:v>
                </c:pt>
                <c:pt idx="774">
                  <c:v>2.1458999999999999E-2</c:v>
                </c:pt>
                <c:pt idx="775">
                  <c:v>2.1458999999999999E-2</c:v>
                </c:pt>
                <c:pt idx="776">
                  <c:v>2.7661000000000002E-2</c:v>
                </c:pt>
                <c:pt idx="777">
                  <c:v>2.7661000000000002E-2</c:v>
                </c:pt>
                <c:pt idx="778">
                  <c:v>2.7661000000000002E-2</c:v>
                </c:pt>
                <c:pt idx="779">
                  <c:v>2.7661000000000002E-2</c:v>
                </c:pt>
                <c:pt idx="780">
                  <c:v>2.1458999999999999E-2</c:v>
                </c:pt>
                <c:pt idx="781">
                  <c:v>2.7661000000000002E-2</c:v>
                </c:pt>
                <c:pt idx="782">
                  <c:v>2.7661000000000002E-2</c:v>
                </c:pt>
                <c:pt idx="783">
                  <c:v>2.7661000000000002E-2</c:v>
                </c:pt>
                <c:pt idx="784">
                  <c:v>2.7661000000000002E-2</c:v>
                </c:pt>
                <c:pt idx="785">
                  <c:v>2.7661000000000002E-2</c:v>
                </c:pt>
                <c:pt idx="786">
                  <c:v>2.7661000000000002E-2</c:v>
                </c:pt>
                <c:pt idx="787">
                  <c:v>2.7661000000000002E-2</c:v>
                </c:pt>
                <c:pt idx="788">
                  <c:v>2.7661000000000002E-2</c:v>
                </c:pt>
                <c:pt idx="789">
                  <c:v>2.7661000000000002E-2</c:v>
                </c:pt>
                <c:pt idx="790">
                  <c:v>2.1458999999999999E-2</c:v>
                </c:pt>
                <c:pt idx="791">
                  <c:v>2.7661000000000002E-2</c:v>
                </c:pt>
                <c:pt idx="792">
                  <c:v>2.7661000000000002E-2</c:v>
                </c:pt>
                <c:pt idx="793">
                  <c:v>2.7661000000000002E-2</c:v>
                </c:pt>
                <c:pt idx="794">
                  <c:v>2.7661000000000002E-2</c:v>
                </c:pt>
                <c:pt idx="795">
                  <c:v>2.1458999999999999E-2</c:v>
                </c:pt>
                <c:pt idx="796">
                  <c:v>2.7661000000000002E-2</c:v>
                </c:pt>
                <c:pt idx="797">
                  <c:v>2.7661000000000002E-2</c:v>
                </c:pt>
                <c:pt idx="798">
                  <c:v>2.7661000000000002E-2</c:v>
                </c:pt>
                <c:pt idx="799">
                  <c:v>2.7661000000000002E-2</c:v>
                </c:pt>
                <c:pt idx="800">
                  <c:v>2.7661000000000002E-2</c:v>
                </c:pt>
                <c:pt idx="801">
                  <c:v>2.1458999999999999E-2</c:v>
                </c:pt>
                <c:pt idx="802">
                  <c:v>2.1458999999999999E-2</c:v>
                </c:pt>
                <c:pt idx="803">
                  <c:v>2.1458999999999999E-2</c:v>
                </c:pt>
                <c:pt idx="804">
                  <c:v>2.1458999999999999E-2</c:v>
                </c:pt>
                <c:pt idx="805">
                  <c:v>2.7661000000000002E-2</c:v>
                </c:pt>
                <c:pt idx="806">
                  <c:v>2.7661000000000002E-2</c:v>
                </c:pt>
                <c:pt idx="807">
                  <c:v>2.7661000000000002E-2</c:v>
                </c:pt>
                <c:pt idx="808">
                  <c:v>2.7661000000000002E-2</c:v>
                </c:pt>
                <c:pt idx="809">
                  <c:v>2.7661000000000002E-2</c:v>
                </c:pt>
                <c:pt idx="810">
                  <c:v>2.1458999999999999E-2</c:v>
                </c:pt>
                <c:pt idx="811">
                  <c:v>2.7661000000000002E-2</c:v>
                </c:pt>
                <c:pt idx="812">
                  <c:v>2.7661000000000002E-2</c:v>
                </c:pt>
                <c:pt idx="813">
                  <c:v>2.7661000000000002E-2</c:v>
                </c:pt>
                <c:pt idx="814">
                  <c:v>2.7661000000000002E-2</c:v>
                </c:pt>
                <c:pt idx="815">
                  <c:v>3.3862999999999997E-2</c:v>
                </c:pt>
                <c:pt idx="816">
                  <c:v>2.7661000000000002E-2</c:v>
                </c:pt>
                <c:pt idx="817">
                  <c:v>3.3862999999999997E-2</c:v>
                </c:pt>
                <c:pt idx="818">
                  <c:v>2.7661000000000002E-2</c:v>
                </c:pt>
                <c:pt idx="819">
                  <c:v>2.7661000000000002E-2</c:v>
                </c:pt>
                <c:pt idx="820">
                  <c:v>2.7661000000000002E-2</c:v>
                </c:pt>
                <c:pt idx="821">
                  <c:v>2.1458999999999999E-2</c:v>
                </c:pt>
                <c:pt idx="822">
                  <c:v>4.0065000000000003E-2</c:v>
                </c:pt>
                <c:pt idx="823">
                  <c:v>2.7661000000000002E-2</c:v>
                </c:pt>
                <c:pt idx="824">
                  <c:v>2.7661000000000002E-2</c:v>
                </c:pt>
                <c:pt idx="825">
                  <c:v>2.7661000000000002E-2</c:v>
                </c:pt>
                <c:pt idx="826">
                  <c:v>2.7661000000000002E-2</c:v>
                </c:pt>
                <c:pt idx="827">
                  <c:v>2.7661000000000002E-2</c:v>
                </c:pt>
                <c:pt idx="828">
                  <c:v>2.7661000000000002E-2</c:v>
                </c:pt>
                <c:pt idx="829">
                  <c:v>2.1458999999999999E-2</c:v>
                </c:pt>
                <c:pt idx="830">
                  <c:v>2.7661000000000002E-2</c:v>
                </c:pt>
                <c:pt idx="831">
                  <c:v>2.1458999999999999E-2</c:v>
                </c:pt>
                <c:pt idx="832">
                  <c:v>2.7661000000000002E-2</c:v>
                </c:pt>
                <c:pt idx="833">
                  <c:v>2.7661000000000002E-2</c:v>
                </c:pt>
                <c:pt idx="834">
                  <c:v>2.7661000000000002E-2</c:v>
                </c:pt>
                <c:pt idx="835">
                  <c:v>2.7661000000000002E-2</c:v>
                </c:pt>
                <c:pt idx="836">
                  <c:v>9.0550000000000005E-3</c:v>
                </c:pt>
                <c:pt idx="837">
                  <c:v>2.7661000000000002E-2</c:v>
                </c:pt>
                <c:pt idx="838">
                  <c:v>2.7661000000000002E-2</c:v>
                </c:pt>
                <c:pt idx="839">
                  <c:v>2.7661000000000002E-2</c:v>
                </c:pt>
                <c:pt idx="840">
                  <c:v>2.7661000000000002E-2</c:v>
                </c:pt>
                <c:pt idx="841">
                  <c:v>2.7661000000000002E-2</c:v>
                </c:pt>
                <c:pt idx="842">
                  <c:v>2.7661000000000002E-2</c:v>
                </c:pt>
                <c:pt idx="843">
                  <c:v>9.0550000000000005E-3</c:v>
                </c:pt>
                <c:pt idx="844">
                  <c:v>2.1458999999999999E-2</c:v>
                </c:pt>
                <c:pt idx="845">
                  <c:v>2.7661000000000002E-2</c:v>
                </c:pt>
                <c:pt idx="846">
                  <c:v>2.7661000000000002E-2</c:v>
                </c:pt>
                <c:pt idx="847">
                  <c:v>3.3862999999999997E-2</c:v>
                </c:pt>
                <c:pt idx="848">
                  <c:v>2.7661000000000002E-2</c:v>
                </c:pt>
                <c:pt idx="849">
                  <c:v>2.7661000000000002E-2</c:v>
                </c:pt>
                <c:pt idx="850">
                  <c:v>2.7661000000000002E-2</c:v>
                </c:pt>
                <c:pt idx="851">
                  <c:v>2.1458999999999999E-2</c:v>
                </c:pt>
                <c:pt idx="852">
                  <c:v>1.5257E-2</c:v>
                </c:pt>
                <c:pt idx="853">
                  <c:v>2.1458999999999999E-2</c:v>
                </c:pt>
                <c:pt idx="854">
                  <c:v>2.7661000000000002E-2</c:v>
                </c:pt>
                <c:pt idx="855">
                  <c:v>2.1458999999999999E-2</c:v>
                </c:pt>
                <c:pt idx="856">
                  <c:v>2.7661000000000002E-2</c:v>
                </c:pt>
                <c:pt idx="857">
                  <c:v>3.3862999999999997E-2</c:v>
                </c:pt>
                <c:pt idx="858">
                  <c:v>2.7661000000000002E-2</c:v>
                </c:pt>
                <c:pt idx="859">
                  <c:v>2.1458999999999999E-2</c:v>
                </c:pt>
                <c:pt idx="860">
                  <c:v>2.1458999999999999E-2</c:v>
                </c:pt>
                <c:pt idx="861">
                  <c:v>3.3862999999999997E-2</c:v>
                </c:pt>
                <c:pt idx="862">
                  <c:v>3.3862999999999997E-2</c:v>
                </c:pt>
                <c:pt idx="863">
                  <c:v>2.7661000000000002E-2</c:v>
                </c:pt>
                <c:pt idx="864">
                  <c:v>3.3862999999999997E-2</c:v>
                </c:pt>
                <c:pt idx="865">
                  <c:v>2.7661000000000002E-2</c:v>
                </c:pt>
                <c:pt idx="866">
                  <c:v>2.1458999999999999E-2</c:v>
                </c:pt>
                <c:pt idx="867">
                  <c:v>2.1458999999999999E-2</c:v>
                </c:pt>
                <c:pt idx="868">
                  <c:v>2.7661000000000002E-2</c:v>
                </c:pt>
                <c:pt idx="869">
                  <c:v>2.7661000000000002E-2</c:v>
                </c:pt>
                <c:pt idx="870">
                  <c:v>2.7661000000000002E-2</c:v>
                </c:pt>
                <c:pt idx="871">
                  <c:v>2.7661000000000002E-2</c:v>
                </c:pt>
                <c:pt idx="872">
                  <c:v>2.7661000000000002E-2</c:v>
                </c:pt>
                <c:pt idx="873">
                  <c:v>2.1458999999999999E-2</c:v>
                </c:pt>
                <c:pt idx="874">
                  <c:v>2.1458999999999999E-2</c:v>
                </c:pt>
                <c:pt idx="875">
                  <c:v>2.7661000000000002E-2</c:v>
                </c:pt>
                <c:pt idx="876">
                  <c:v>2.7661000000000002E-2</c:v>
                </c:pt>
                <c:pt idx="877">
                  <c:v>2.1458999999999999E-2</c:v>
                </c:pt>
                <c:pt idx="878">
                  <c:v>2.7661000000000002E-2</c:v>
                </c:pt>
                <c:pt idx="879">
                  <c:v>2.1458999999999999E-2</c:v>
                </c:pt>
                <c:pt idx="880">
                  <c:v>2.7661000000000002E-2</c:v>
                </c:pt>
                <c:pt idx="881">
                  <c:v>2.7661000000000002E-2</c:v>
                </c:pt>
                <c:pt idx="882">
                  <c:v>2.7661000000000002E-2</c:v>
                </c:pt>
                <c:pt idx="883">
                  <c:v>2.7661000000000002E-2</c:v>
                </c:pt>
                <c:pt idx="884">
                  <c:v>2.7661000000000002E-2</c:v>
                </c:pt>
                <c:pt idx="885">
                  <c:v>2.7661000000000002E-2</c:v>
                </c:pt>
                <c:pt idx="886">
                  <c:v>2.1458999999999999E-2</c:v>
                </c:pt>
                <c:pt idx="887">
                  <c:v>2.7661000000000002E-2</c:v>
                </c:pt>
                <c:pt idx="888">
                  <c:v>2.1458999999999999E-2</c:v>
                </c:pt>
                <c:pt idx="889">
                  <c:v>2.7661000000000002E-2</c:v>
                </c:pt>
                <c:pt idx="890">
                  <c:v>2.7661000000000002E-2</c:v>
                </c:pt>
                <c:pt idx="891">
                  <c:v>2.7661000000000002E-2</c:v>
                </c:pt>
                <c:pt idx="892">
                  <c:v>2.1458999999999999E-2</c:v>
                </c:pt>
                <c:pt idx="893">
                  <c:v>4.0065000000000003E-2</c:v>
                </c:pt>
                <c:pt idx="894">
                  <c:v>2.7661000000000002E-2</c:v>
                </c:pt>
                <c:pt idx="895">
                  <c:v>2.7661000000000002E-2</c:v>
                </c:pt>
                <c:pt idx="896">
                  <c:v>2.1458999999999999E-2</c:v>
                </c:pt>
                <c:pt idx="897">
                  <c:v>2.7661000000000002E-2</c:v>
                </c:pt>
                <c:pt idx="898">
                  <c:v>3.3862999999999997E-2</c:v>
                </c:pt>
                <c:pt idx="899">
                  <c:v>3.3862999999999997E-2</c:v>
                </c:pt>
                <c:pt idx="900">
                  <c:v>3.3862999999999997E-2</c:v>
                </c:pt>
                <c:pt idx="901">
                  <c:v>2.7661000000000002E-2</c:v>
                </c:pt>
                <c:pt idx="902">
                  <c:v>2.7661000000000002E-2</c:v>
                </c:pt>
                <c:pt idx="903">
                  <c:v>2.7661000000000002E-2</c:v>
                </c:pt>
                <c:pt idx="904">
                  <c:v>2.7661000000000002E-2</c:v>
                </c:pt>
                <c:pt idx="905">
                  <c:v>2.7661000000000002E-2</c:v>
                </c:pt>
                <c:pt idx="906">
                  <c:v>2.7661000000000002E-2</c:v>
                </c:pt>
                <c:pt idx="907">
                  <c:v>1.5257E-2</c:v>
                </c:pt>
                <c:pt idx="908">
                  <c:v>2.7661000000000002E-2</c:v>
                </c:pt>
                <c:pt idx="909">
                  <c:v>2.7661000000000002E-2</c:v>
                </c:pt>
                <c:pt idx="910">
                  <c:v>2.7661000000000002E-2</c:v>
                </c:pt>
                <c:pt idx="911">
                  <c:v>3.3862999999999997E-2</c:v>
                </c:pt>
                <c:pt idx="912">
                  <c:v>2.7661000000000002E-2</c:v>
                </c:pt>
                <c:pt idx="913">
                  <c:v>2.7661000000000002E-2</c:v>
                </c:pt>
                <c:pt idx="914">
                  <c:v>9.0550000000000005E-3</c:v>
                </c:pt>
                <c:pt idx="915">
                  <c:v>2.1458999999999999E-2</c:v>
                </c:pt>
                <c:pt idx="916">
                  <c:v>2.7661000000000002E-2</c:v>
                </c:pt>
                <c:pt idx="917">
                  <c:v>2.7661000000000002E-2</c:v>
                </c:pt>
                <c:pt idx="918">
                  <c:v>2.7661000000000002E-2</c:v>
                </c:pt>
                <c:pt idx="919">
                  <c:v>4.0065000000000003E-2</c:v>
                </c:pt>
                <c:pt idx="920">
                  <c:v>2.7661000000000002E-2</c:v>
                </c:pt>
                <c:pt idx="921">
                  <c:v>1.5257E-2</c:v>
                </c:pt>
                <c:pt idx="922">
                  <c:v>2.7661000000000002E-2</c:v>
                </c:pt>
                <c:pt idx="923">
                  <c:v>2.7661000000000002E-2</c:v>
                </c:pt>
                <c:pt idx="924">
                  <c:v>2.1458999999999999E-2</c:v>
                </c:pt>
                <c:pt idx="925">
                  <c:v>2.1458999999999999E-2</c:v>
                </c:pt>
                <c:pt idx="926">
                  <c:v>2.7661000000000002E-2</c:v>
                </c:pt>
                <c:pt idx="927">
                  <c:v>3.3862999999999997E-2</c:v>
                </c:pt>
                <c:pt idx="928">
                  <c:v>3.3862999999999997E-2</c:v>
                </c:pt>
                <c:pt idx="929">
                  <c:v>2.7661000000000002E-2</c:v>
                </c:pt>
                <c:pt idx="930">
                  <c:v>2.7661000000000002E-2</c:v>
                </c:pt>
                <c:pt idx="931">
                  <c:v>2.7661000000000002E-2</c:v>
                </c:pt>
                <c:pt idx="932">
                  <c:v>2.7661000000000002E-2</c:v>
                </c:pt>
                <c:pt idx="933">
                  <c:v>2.7661000000000002E-2</c:v>
                </c:pt>
                <c:pt idx="934">
                  <c:v>2.7661000000000002E-2</c:v>
                </c:pt>
                <c:pt idx="935">
                  <c:v>3.3862999999999997E-2</c:v>
                </c:pt>
                <c:pt idx="936">
                  <c:v>2.1458999999999999E-2</c:v>
                </c:pt>
                <c:pt idx="937">
                  <c:v>2.1458999999999999E-2</c:v>
                </c:pt>
                <c:pt idx="938">
                  <c:v>2.7661000000000002E-2</c:v>
                </c:pt>
                <c:pt idx="939">
                  <c:v>3.3862999999999997E-2</c:v>
                </c:pt>
                <c:pt idx="940">
                  <c:v>3.3862999999999997E-2</c:v>
                </c:pt>
                <c:pt idx="941">
                  <c:v>2.7661000000000002E-2</c:v>
                </c:pt>
                <c:pt idx="942">
                  <c:v>2.7661000000000002E-2</c:v>
                </c:pt>
                <c:pt idx="943">
                  <c:v>2.7661000000000002E-2</c:v>
                </c:pt>
                <c:pt idx="944">
                  <c:v>2.7661000000000002E-2</c:v>
                </c:pt>
                <c:pt idx="945">
                  <c:v>2.7661000000000002E-2</c:v>
                </c:pt>
                <c:pt idx="946">
                  <c:v>2.7661000000000002E-2</c:v>
                </c:pt>
                <c:pt idx="947">
                  <c:v>3.3862999999999997E-2</c:v>
                </c:pt>
                <c:pt idx="948">
                  <c:v>2.7661000000000002E-2</c:v>
                </c:pt>
                <c:pt idx="949">
                  <c:v>2.7661000000000002E-2</c:v>
                </c:pt>
                <c:pt idx="950">
                  <c:v>2.1458999999999999E-2</c:v>
                </c:pt>
                <c:pt idx="951">
                  <c:v>2.1458999999999999E-2</c:v>
                </c:pt>
                <c:pt idx="952">
                  <c:v>2.1458999999999999E-2</c:v>
                </c:pt>
                <c:pt idx="953">
                  <c:v>2.1458999999999999E-2</c:v>
                </c:pt>
                <c:pt idx="954">
                  <c:v>2.7661000000000002E-2</c:v>
                </c:pt>
                <c:pt idx="955">
                  <c:v>2.7661000000000002E-2</c:v>
                </c:pt>
                <c:pt idx="956">
                  <c:v>3.3862999999999997E-2</c:v>
                </c:pt>
                <c:pt idx="957">
                  <c:v>2.1458999999999999E-2</c:v>
                </c:pt>
                <c:pt idx="958">
                  <c:v>2.7661000000000002E-2</c:v>
                </c:pt>
                <c:pt idx="959">
                  <c:v>2.7661000000000002E-2</c:v>
                </c:pt>
                <c:pt idx="960">
                  <c:v>2.7661000000000002E-2</c:v>
                </c:pt>
                <c:pt idx="961">
                  <c:v>2.7661000000000002E-2</c:v>
                </c:pt>
                <c:pt idx="962">
                  <c:v>2.7661000000000002E-2</c:v>
                </c:pt>
                <c:pt idx="963">
                  <c:v>2.7661000000000002E-2</c:v>
                </c:pt>
                <c:pt idx="964">
                  <c:v>3.3862999999999997E-2</c:v>
                </c:pt>
                <c:pt idx="965">
                  <c:v>3.3862999999999997E-2</c:v>
                </c:pt>
                <c:pt idx="966">
                  <c:v>2.7661000000000002E-2</c:v>
                </c:pt>
                <c:pt idx="967">
                  <c:v>2.7661000000000002E-2</c:v>
                </c:pt>
                <c:pt idx="968">
                  <c:v>2.7661000000000002E-2</c:v>
                </c:pt>
                <c:pt idx="969">
                  <c:v>2.1458999999999999E-2</c:v>
                </c:pt>
                <c:pt idx="970">
                  <c:v>2.1458999999999999E-2</c:v>
                </c:pt>
                <c:pt idx="971">
                  <c:v>4.0065000000000003E-2</c:v>
                </c:pt>
                <c:pt idx="972">
                  <c:v>2.1458999999999999E-2</c:v>
                </c:pt>
                <c:pt idx="973">
                  <c:v>2.7661000000000002E-2</c:v>
                </c:pt>
                <c:pt idx="974">
                  <c:v>2.1458999999999999E-2</c:v>
                </c:pt>
                <c:pt idx="975">
                  <c:v>2.7661000000000002E-2</c:v>
                </c:pt>
                <c:pt idx="976">
                  <c:v>2.7661000000000002E-2</c:v>
                </c:pt>
                <c:pt idx="977">
                  <c:v>2.7661000000000002E-2</c:v>
                </c:pt>
                <c:pt idx="978">
                  <c:v>3.3862999999999997E-2</c:v>
                </c:pt>
                <c:pt idx="979">
                  <c:v>2.7661000000000002E-2</c:v>
                </c:pt>
                <c:pt idx="980">
                  <c:v>2.7661000000000002E-2</c:v>
                </c:pt>
                <c:pt idx="981">
                  <c:v>2.7661000000000002E-2</c:v>
                </c:pt>
                <c:pt idx="982">
                  <c:v>3.3862999999999997E-2</c:v>
                </c:pt>
                <c:pt idx="983">
                  <c:v>3.3862999999999997E-2</c:v>
                </c:pt>
                <c:pt idx="984">
                  <c:v>3.3862999999999997E-2</c:v>
                </c:pt>
                <c:pt idx="985">
                  <c:v>1.5257E-2</c:v>
                </c:pt>
                <c:pt idx="986">
                  <c:v>2.7661000000000002E-2</c:v>
                </c:pt>
                <c:pt idx="987">
                  <c:v>2.7661000000000002E-2</c:v>
                </c:pt>
                <c:pt idx="988">
                  <c:v>2.7661000000000002E-2</c:v>
                </c:pt>
                <c:pt idx="989">
                  <c:v>3.3862999999999997E-2</c:v>
                </c:pt>
                <c:pt idx="990">
                  <c:v>2.7661000000000002E-2</c:v>
                </c:pt>
                <c:pt idx="991">
                  <c:v>2.7661000000000002E-2</c:v>
                </c:pt>
                <c:pt idx="992">
                  <c:v>9.0550000000000005E-3</c:v>
                </c:pt>
                <c:pt idx="993">
                  <c:v>2.1458999999999999E-2</c:v>
                </c:pt>
                <c:pt idx="994">
                  <c:v>2.1458999999999999E-2</c:v>
                </c:pt>
                <c:pt idx="995">
                  <c:v>2.7661000000000002E-2</c:v>
                </c:pt>
                <c:pt idx="996">
                  <c:v>3.3862999999999997E-2</c:v>
                </c:pt>
                <c:pt idx="997">
                  <c:v>2.7661000000000002E-2</c:v>
                </c:pt>
                <c:pt idx="998">
                  <c:v>2.7661000000000002E-2</c:v>
                </c:pt>
                <c:pt idx="999">
                  <c:v>1.5257E-2</c:v>
                </c:pt>
                <c:pt idx="1000">
                  <c:v>2.7661000000000002E-2</c:v>
                </c:pt>
                <c:pt idx="1001">
                  <c:v>2.1458999999999999E-2</c:v>
                </c:pt>
                <c:pt idx="1002">
                  <c:v>2.1458999999999999E-2</c:v>
                </c:pt>
                <c:pt idx="1003">
                  <c:v>2.7661000000000002E-2</c:v>
                </c:pt>
                <c:pt idx="1004">
                  <c:v>2.7661000000000002E-2</c:v>
                </c:pt>
                <c:pt idx="1005">
                  <c:v>2.7661000000000002E-2</c:v>
                </c:pt>
                <c:pt idx="1006">
                  <c:v>3.3862999999999997E-2</c:v>
                </c:pt>
                <c:pt idx="1007">
                  <c:v>2.1458999999999999E-2</c:v>
                </c:pt>
                <c:pt idx="1008">
                  <c:v>2.1458999999999999E-2</c:v>
                </c:pt>
                <c:pt idx="1009">
                  <c:v>2.7661000000000002E-2</c:v>
                </c:pt>
                <c:pt idx="1010">
                  <c:v>2.7661000000000002E-2</c:v>
                </c:pt>
                <c:pt idx="1011">
                  <c:v>3.3862999999999997E-2</c:v>
                </c:pt>
                <c:pt idx="1012">
                  <c:v>2.7661000000000002E-2</c:v>
                </c:pt>
                <c:pt idx="1013">
                  <c:v>3.3862999999999997E-2</c:v>
                </c:pt>
                <c:pt idx="1014">
                  <c:v>2.7661000000000002E-2</c:v>
                </c:pt>
                <c:pt idx="1015">
                  <c:v>2.7661000000000002E-2</c:v>
                </c:pt>
                <c:pt idx="1016">
                  <c:v>3.3862999999999997E-2</c:v>
                </c:pt>
                <c:pt idx="1017">
                  <c:v>3.3862999999999997E-2</c:v>
                </c:pt>
                <c:pt idx="1018">
                  <c:v>2.7661000000000002E-2</c:v>
                </c:pt>
                <c:pt idx="1019">
                  <c:v>2.7661000000000002E-2</c:v>
                </c:pt>
                <c:pt idx="1020">
                  <c:v>2.7661000000000002E-2</c:v>
                </c:pt>
                <c:pt idx="1021">
                  <c:v>2.7661000000000002E-2</c:v>
                </c:pt>
                <c:pt idx="1022">
                  <c:v>2.7661000000000002E-2</c:v>
                </c:pt>
                <c:pt idx="1023">
                  <c:v>2.1458999999999999E-2</c:v>
                </c:pt>
                <c:pt idx="1024">
                  <c:v>2.7661000000000002E-2</c:v>
                </c:pt>
                <c:pt idx="1025">
                  <c:v>2.1458999999999999E-2</c:v>
                </c:pt>
                <c:pt idx="1026">
                  <c:v>2.7661000000000002E-2</c:v>
                </c:pt>
                <c:pt idx="1027">
                  <c:v>2.7661000000000002E-2</c:v>
                </c:pt>
                <c:pt idx="1028">
                  <c:v>2.1458999999999999E-2</c:v>
                </c:pt>
                <c:pt idx="1029">
                  <c:v>2.1458999999999999E-2</c:v>
                </c:pt>
                <c:pt idx="1030">
                  <c:v>2.7661000000000002E-2</c:v>
                </c:pt>
                <c:pt idx="1031">
                  <c:v>2.7661000000000002E-2</c:v>
                </c:pt>
                <c:pt idx="1032">
                  <c:v>2.7661000000000002E-2</c:v>
                </c:pt>
                <c:pt idx="1033">
                  <c:v>2.7661000000000002E-2</c:v>
                </c:pt>
                <c:pt idx="1034">
                  <c:v>2.7661000000000002E-2</c:v>
                </c:pt>
                <c:pt idx="1035">
                  <c:v>2.1458999999999999E-2</c:v>
                </c:pt>
                <c:pt idx="1036">
                  <c:v>2.7661000000000002E-2</c:v>
                </c:pt>
                <c:pt idx="1037">
                  <c:v>2.7661000000000002E-2</c:v>
                </c:pt>
                <c:pt idx="1038">
                  <c:v>2.7661000000000002E-2</c:v>
                </c:pt>
                <c:pt idx="1039">
                  <c:v>2.7661000000000002E-2</c:v>
                </c:pt>
                <c:pt idx="1040">
                  <c:v>2.7661000000000002E-2</c:v>
                </c:pt>
                <c:pt idx="1041">
                  <c:v>2.7661000000000002E-2</c:v>
                </c:pt>
                <c:pt idx="1042">
                  <c:v>2.7661000000000002E-2</c:v>
                </c:pt>
                <c:pt idx="1043">
                  <c:v>2.1458999999999999E-2</c:v>
                </c:pt>
                <c:pt idx="1044">
                  <c:v>2.7661000000000002E-2</c:v>
                </c:pt>
                <c:pt idx="1045">
                  <c:v>2.7661000000000002E-2</c:v>
                </c:pt>
                <c:pt idx="1046">
                  <c:v>2.7661000000000002E-2</c:v>
                </c:pt>
                <c:pt idx="1047">
                  <c:v>2.1458999999999999E-2</c:v>
                </c:pt>
                <c:pt idx="1048">
                  <c:v>2.1458999999999999E-2</c:v>
                </c:pt>
                <c:pt idx="1049">
                  <c:v>2.7661000000000002E-2</c:v>
                </c:pt>
                <c:pt idx="1050">
                  <c:v>2.1458999999999999E-2</c:v>
                </c:pt>
                <c:pt idx="1051">
                  <c:v>2.1458999999999999E-2</c:v>
                </c:pt>
                <c:pt idx="1052">
                  <c:v>2.7661000000000002E-2</c:v>
                </c:pt>
                <c:pt idx="1053">
                  <c:v>2.1458999999999999E-2</c:v>
                </c:pt>
                <c:pt idx="1054">
                  <c:v>2.7661000000000002E-2</c:v>
                </c:pt>
                <c:pt idx="1055">
                  <c:v>2.7661000000000002E-2</c:v>
                </c:pt>
                <c:pt idx="1056">
                  <c:v>2.7661000000000002E-2</c:v>
                </c:pt>
                <c:pt idx="1057">
                  <c:v>2.7661000000000002E-2</c:v>
                </c:pt>
                <c:pt idx="1058">
                  <c:v>2.1458999999999999E-2</c:v>
                </c:pt>
                <c:pt idx="1059">
                  <c:v>2.7661000000000002E-2</c:v>
                </c:pt>
                <c:pt idx="1060">
                  <c:v>2.7661000000000002E-2</c:v>
                </c:pt>
                <c:pt idx="1061">
                  <c:v>2.7661000000000002E-2</c:v>
                </c:pt>
                <c:pt idx="1062">
                  <c:v>2.1458999999999999E-2</c:v>
                </c:pt>
                <c:pt idx="1063">
                  <c:v>9.0550000000000005E-3</c:v>
                </c:pt>
                <c:pt idx="1064">
                  <c:v>2.1458999999999999E-2</c:v>
                </c:pt>
                <c:pt idx="1065">
                  <c:v>2.1458999999999999E-2</c:v>
                </c:pt>
                <c:pt idx="1066">
                  <c:v>2.1458999999999999E-2</c:v>
                </c:pt>
                <c:pt idx="1067">
                  <c:v>2.7661000000000002E-2</c:v>
                </c:pt>
                <c:pt idx="1068">
                  <c:v>2.7661000000000002E-2</c:v>
                </c:pt>
                <c:pt idx="1069">
                  <c:v>2.7661000000000002E-2</c:v>
                </c:pt>
                <c:pt idx="1070">
                  <c:v>9.0550000000000005E-3</c:v>
                </c:pt>
                <c:pt idx="1071">
                  <c:v>2.1458999999999999E-2</c:v>
                </c:pt>
                <c:pt idx="1072">
                  <c:v>2.1458999999999999E-2</c:v>
                </c:pt>
                <c:pt idx="1073">
                  <c:v>1.5257E-2</c:v>
                </c:pt>
                <c:pt idx="1074">
                  <c:v>2.7661000000000002E-2</c:v>
                </c:pt>
                <c:pt idx="1075">
                  <c:v>2.7661000000000002E-2</c:v>
                </c:pt>
                <c:pt idx="1076">
                  <c:v>2.1458999999999999E-2</c:v>
                </c:pt>
                <c:pt idx="1077">
                  <c:v>1.5257E-2</c:v>
                </c:pt>
                <c:pt idx="1078">
                  <c:v>2.1458999999999999E-2</c:v>
                </c:pt>
                <c:pt idx="1079">
                  <c:v>2.7661000000000002E-2</c:v>
                </c:pt>
                <c:pt idx="1080">
                  <c:v>2.1458999999999999E-2</c:v>
                </c:pt>
                <c:pt idx="1081">
                  <c:v>2.7661000000000002E-2</c:v>
                </c:pt>
                <c:pt idx="1082">
                  <c:v>2.7661000000000002E-2</c:v>
                </c:pt>
                <c:pt idx="1083">
                  <c:v>2.7661000000000002E-2</c:v>
                </c:pt>
                <c:pt idx="1084">
                  <c:v>2.7661000000000002E-2</c:v>
                </c:pt>
                <c:pt idx="1085">
                  <c:v>2.1458999999999999E-2</c:v>
                </c:pt>
                <c:pt idx="1086">
                  <c:v>2.7661000000000002E-2</c:v>
                </c:pt>
                <c:pt idx="1087">
                  <c:v>2.1458999999999999E-2</c:v>
                </c:pt>
                <c:pt idx="1088">
                  <c:v>2.7661000000000002E-2</c:v>
                </c:pt>
                <c:pt idx="1089">
                  <c:v>2.7661000000000002E-2</c:v>
                </c:pt>
                <c:pt idx="1090">
                  <c:v>2.7661000000000002E-2</c:v>
                </c:pt>
                <c:pt idx="1091">
                  <c:v>2.7661000000000002E-2</c:v>
                </c:pt>
                <c:pt idx="1092">
                  <c:v>2.1458999999999999E-2</c:v>
                </c:pt>
                <c:pt idx="1093">
                  <c:v>2.1458999999999999E-2</c:v>
                </c:pt>
                <c:pt idx="1094">
                  <c:v>2.7661000000000002E-2</c:v>
                </c:pt>
                <c:pt idx="1095">
                  <c:v>2.7661000000000002E-2</c:v>
                </c:pt>
                <c:pt idx="1096">
                  <c:v>2.7661000000000002E-2</c:v>
                </c:pt>
                <c:pt idx="1097">
                  <c:v>2.7661000000000002E-2</c:v>
                </c:pt>
                <c:pt idx="1098">
                  <c:v>2.7661000000000002E-2</c:v>
                </c:pt>
                <c:pt idx="1099">
                  <c:v>2.7661000000000002E-2</c:v>
                </c:pt>
                <c:pt idx="1100">
                  <c:v>2.7661000000000002E-2</c:v>
                </c:pt>
                <c:pt idx="1101">
                  <c:v>2.7661000000000002E-2</c:v>
                </c:pt>
                <c:pt idx="1102">
                  <c:v>2.7661000000000002E-2</c:v>
                </c:pt>
                <c:pt idx="1103">
                  <c:v>2.7661000000000002E-2</c:v>
                </c:pt>
                <c:pt idx="1104">
                  <c:v>3.3862999999999997E-2</c:v>
                </c:pt>
                <c:pt idx="1105">
                  <c:v>3.3862999999999997E-2</c:v>
                </c:pt>
                <c:pt idx="1106">
                  <c:v>2.7661000000000002E-2</c:v>
                </c:pt>
                <c:pt idx="1107">
                  <c:v>2.7661000000000002E-2</c:v>
                </c:pt>
                <c:pt idx="1108">
                  <c:v>2.1458999999999999E-2</c:v>
                </c:pt>
                <c:pt idx="1109">
                  <c:v>2.7661000000000002E-2</c:v>
                </c:pt>
                <c:pt idx="1110">
                  <c:v>2.7661000000000002E-2</c:v>
                </c:pt>
                <c:pt idx="1111">
                  <c:v>2.7661000000000002E-2</c:v>
                </c:pt>
                <c:pt idx="1112">
                  <c:v>2.7661000000000002E-2</c:v>
                </c:pt>
                <c:pt idx="1113">
                  <c:v>2.1458999999999999E-2</c:v>
                </c:pt>
                <c:pt idx="1114">
                  <c:v>2.7661000000000002E-2</c:v>
                </c:pt>
                <c:pt idx="1115">
                  <c:v>2.7661000000000002E-2</c:v>
                </c:pt>
                <c:pt idx="1116">
                  <c:v>2.7661000000000002E-2</c:v>
                </c:pt>
                <c:pt idx="1117">
                  <c:v>2.7661000000000002E-2</c:v>
                </c:pt>
                <c:pt idx="1118">
                  <c:v>3.3862999999999997E-2</c:v>
                </c:pt>
                <c:pt idx="1119">
                  <c:v>3.3862999999999997E-2</c:v>
                </c:pt>
                <c:pt idx="1120">
                  <c:v>2.7661000000000002E-2</c:v>
                </c:pt>
                <c:pt idx="1121">
                  <c:v>2.7661000000000002E-2</c:v>
                </c:pt>
                <c:pt idx="1122">
                  <c:v>2.7661000000000002E-2</c:v>
                </c:pt>
                <c:pt idx="1123">
                  <c:v>2.7661000000000002E-2</c:v>
                </c:pt>
                <c:pt idx="1124">
                  <c:v>2.7661000000000002E-2</c:v>
                </c:pt>
                <c:pt idx="1125">
                  <c:v>2.7661000000000002E-2</c:v>
                </c:pt>
                <c:pt idx="1126">
                  <c:v>2.7661000000000002E-2</c:v>
                </c:pt>
                <c:pt idx="1127">
                  <c:v>4.0065000000000003E-2</c:v>
                </c:pt>
                <c:pt idx="1128">
                  <c:v>2.7661000000000002E-2</c:v>
                </c:pt>
                <c:pt idx="1129">
                  <c:v>2.7661000000000002E-2</c:v>
                </c:pt>
                <c:pt idx="1130">
                  <c:v>3.3862999999999997E-2</c:v>
                </c:pt>
                <c:pt idx="1131">
                  <c:v>3.3862999999999997E-2</c:v>
                </c:pt>
                <c:pt idx="1132">
                  <c:v>2.7661000000000002E-2</c:v>
                </c:pt>
                <c:pt idx="1133">
                  <c:v>2.1458999999999999E-2</c:v>
                </c:pt>
                <c:pt idx="1134">
                  <c:v>2.1458999999999999E-2</c:v>
                </c:pt>
                <c:pt idx="1135">
                  <c:v>2.7661000000000002E-2</c:v>
                </c:pt>
                <c:pt idx="1136">
                  <c:v>2.7661000000000002E-2</c:v>
                </c:pt>
                <c:pt idx="1137">
                  <c:v>2.7661000000000002E-2</c:v>
                </c:pt>
                <c:pt idx="1138">
                  <c:v>2.7661000000000002E-2</c:v>
                </c:pt>
                <c:pt idx="1139">
                  <c:v>3.3862999999999997E-2</c:v>
                </c:pt>
                <c:pt idx="1140">
                  <c:v>2.7661000000000002E-2</c:v>
                </c:pt>
                <c:pt idx="1141">
                  <c:v>9.0550000000000005E-3</c:v>
                </c:pt>
                <c:pt idx="1142">
                  <c:v>2.1458999999999999E-2</c:v>
                </c:pt>
                <c:pt idx="1143">
                  <c:v>2.1458999999999999E-2</c:v>
                </c:pt>
                <c:pt idx="1144">
                  <c:v>2.1458999999999999E-2</c:v>
                </c:pt>
                <c:pt idx="1145">
                  <c:v>2.7661000000000002E-2</c:v>
                </c:pt>
                <c:pt idx="1146">
                  <c:v>2.7661000000000002E-2</c:v>
                </c:pt>
                <c:pt idx="1147">
                  <c:v>2.7661000000000002E-2</c:v>
                </c:pt>
                <c:pt idx="1148">
                  <c:v>9.0550000000000005E-3</c:v>
                </c:pt>
                <c:pt idx="1149">
                  <c:v>2.7661000000000002E-2</c:v>
                </c:pt>
                <c:pt idx="1150">
                  <c:v>2.1458999999999999E-2</c:v>
                </c:pt>
                <c:pt idx="1151">
                  <c:v>2.1458999999999999E-2</c:v>
                </c:pt>
                <c:pt idx="1152">
                  <c:v>2.7661000000000002E-2</c:v>
                </c:pt>
                <c:pt idx="1153">
                  <c:v>2.7661000000000002E-2</c:v>
                </c:pt>
                <c:pt idx="1154">
                  <c:v>2.7661000000000002E-2</c:v>
                </c:pt>
                <c:pt idx="1155">
                  <c:v>2.1458999999999999E-2</c:v>
                </c:pt>
                <c:pt idx="1156">
                  <c:v>2.7661000000000002E-2</c:v>
                </c:pt>
                <c:pt idx="1157">
                  <c:v>2.7661000000000002E-2</c:v>
                </c:pt>
                <c:pt idx="1158">
                  <c:v>2.7661000000000002E-2</c:v>
                </c:pt>
                <c:pt idx="1159">
                  <c:v>2.7661000000000002E-2</c:v>
                </c:pt>
                <c:pt idx="1160">
                  <c:v>2.7661000000000002E-2</c:v>
                </c:pt>
                <c:pt idx="1161">
                  <c:v>2.7661000000000002E-2</c:v>
                </c:pt>
                <c:pt idx="1162">
                  <c:v>2.7661000000000002E-2</c:v>
                </c:pt>
                <c:pt idx="1163">
                  <c:v>2.1458999999999999E-2</c:v>
                </c:pt>
                <c:pt idx="1164">
                  <c:v>2.1458999999999999E-2</c:v>
                </c:pt>
                <c:pt idx="1165">
                  <c:v>2.7661000000000002E-2</c:v>
                </c:pt>
                <c:pt idx="1166">
                  <c:v>3.3862999999999997E-2</c:v>
                </c:pt>
                <c:pt idx="1167">
                  <c:v>2.7661000000000002E-2</c:v>
                </c:pt>
                <c:pt idx="1168">
                  <c:v>2.1458999999999999E-2</c:v>
                </c:pt>
                <c:pt idx="1169">
                  <c:v>2.7661000000000002E-2</c:v>
                </c:pt>
                <c:pt idx="1170">
                  <c:v>2.7661000000000002E-2</c:v>
                </c:pt>
                <c:pt idx="1171">
                  <c:v>2.1458999999999999E-2</c:v>
                </c:pt>
                <c:pt idx="1172">
                  <c:v>2.1458999999999999E-2</c:v>
                </c:pt>
                <c:pt idx="1173">
                  <c:v>2.7661000000000002E-2</c:v>
                </c:pt>
                <c:pt idx="1174">
                  <c:v>2.7661000000000002E-2</c:v>
                </c:pt>
                <c:pt idx="1175">
                  <c:v>2.7661000000000002E-2</c:v>
                </c:pt>
                <c:pt idx="1176">
                  <c:v>2.1458999999999999E-2</c:v>
                </c:pt>
                <c:pt idx="1177">
                  <c:v>2.1458999999999999E-2</c:v>
                </c:pt>
                <c:pt idx="1178">
                  <c:v>2.1458999999999999E-2</c:v>
                </c:pt>
                <c:pt idx="1179">
                  <c:v>2.1458999999999999E-2</c:v>
                </c:pt>
                <c:pt idx="1180">
                  <c:v>2.7661000000000002E-2</c:v>
                </c:pt>
                <c:pt idx="1181">
                  <c:v>2.7661000000000002E-2</c:v>
                </c:pt>
                <c:pt idx="1182">
                  <c:v>2.7661000000000002E-2</c:v>
                </c:pt>
                <c:pt idx="1183">
                  <c:v>2.7661000000000002E-2</c:v>
                </c:pt>
                <c:pt idx="1184">
                  <c:v>2.1458999999999999E-2</c:v>
                </c:pt>
                <c:pt idx="1185">
                  <c:v>2.1458999999999999E-2</c:v>
                </c:pt>
                <c:pt idx="1186">
                  <c:v>2.7661000000000002E-2</c:v>
                </c:pt>
                <c:pt idx="1187">
                  <c:v>2.7661000000000002E-2</c:v>
                </c:pt>
                <c:pt idx="1188">
                  <c:v>2.7661000000000002E-2</c:v>
                </c:pt>
                <c:pt idx="1189">
                  <c:v>2.7661000000000002E-2</c:v>
                </c:pt>
                <c:pt idx="1190">
                  <c:v>2.7661000000000002E-2</c:v>
                </c:pt>
                <c:pt idx="1191">
                  <c:v>2.1458999999999999E-2</c:v>
                </c:pt>
                <c:pt idx="1192">
                  <c:v>2.7661000000000002E-2</c:v>
                </c:pt>
                <c:pt idx="1193">
                  <c:v>2.1458999999999999E-2</c:v>
                </c:pt>
                <c:pt idx="1194">
                  <c:v>2.7661000000000002E-2</c:v>
                </c:pt>
                <c:pt idx="1195">
                  <c:v>2.7661000000000002E-2</c:v>
                </c:pt>
                <c:pt idx="1196">
                  <c:v>2.1458999999999999E-2</c:v>
                </c:pt>
                <c:pt idx="1197">
                  <c:v>2.7661000000000002E-2</c:v>
                </c:pt>
                <c:pt idx="1198">
                  <c:v>2.7661000000000002E-2</c:v>
                </c:pt>
                <c:pt idx="1199">
                  <c:v>2.7661000000000002E-2</c:v>
                </c:pt>
                <c:pt idx="1200">
                  <c:v>3.3862999999999997E-2</c:v>
                </c:pt>
                <c:pt idx="1201">
                  <c:v>2.7661000000000002E-2</c:v>
                </c:pt>
                <c:pt idx="1202">
                  <c:v>2.7661000000000002E-2</c:v>
                </c:pt>
                <c:pt idx="1203">
                  <c:v>2.7661000000000002E-2</c:v>
                </c:pt>
                <c:pt idx="1204">
                  <c:v>2.7661000000000002E-2</c:v>
                </c:pt>
                <c:pt idx="1205">
                  <c:v>4.0065000000000003E-2</c:v>
                </c:pt>
                <c:pt idx="1206">
                  <c:v>2.7661000000000002E-2</c:v>
                </c:pt>
                <c:pt idx="1207">
                  <c:v>2.7661000000000002E-2</c:v>
                </c:pt>
                <c:pt idx="1208">
                  <c:v>2.7661000000000002E-2</c:v>
                </c:pt>
                <c:pt idx="1209">
                  <c:v>2.1458999999999999E-2</c:v>
                </c:pt>
                <c:pt idx="1210">
                  <c:v>2.7661000000000002E-2</c:v>
                </c:pt>
                <c:pt idx="1211">
                  <c:v>2.1458999999999999E-2</c:v>
                </c:pt>
                <c:pt idx="1212">
                  <c:v>2.7661000000000002E-2</c:v>
                </c:pt>
                <c:pt idx="1213">
                  <c:v>2.7661000000000002E-2</c:v>
                </c:pt>
                <c:pt idx="1214">
                  <c:v>2.1458999999999999E-2</c:v>
                </c:pt>
                <c:pt idx="1215">
                  <c:v>2.7661000000000002E-2</c:v>
                </c:pt>
                <c:pt idx="1216">
                  <c:v>3.3862999999999997E-2</c:v>
                </c:pt>
                <c:pt idx="1217">
                  <c:v>2.1458999999999999E-2</c:v>
                </c:pt>
                <c:pt idx="1218">
                  <c:v>2.1458999999999999E-2</c:v>
                </c:pt>
                <c:pt idx="1219">
                  <c:v>1.5257E-2</c:v>
                </c:pt>
                <c:pt idx="1220">
                  <c:v>2.7661000000000002E-2</c:v>
                </c:pt>
                <c:pt idx="1221">
                  <c:v>2.7661000000000002E-2</c:v>
                </c:pt>
                <c:pt idx="1222">
                  <c:v>2.7661000000000002E-2</c:v>
                </c:pt>
                <c:pt idx="1223">
                  <c:v>3.3862999999999997E-2</c:v>
                </c:pt>
                <c:pt idx="1224">
                  <c:v>2.7661000000000002E-2</c:v>
                </c:pt>
                <c:pt idx="1225">
                  <c:v>2.7661000000000002E-2</c:v>
                </c:pt>
                <c:pt idx="1226">
                  <c:v>9.0550000000000005E-3</c:v>
                </c:pt>
                <c:pt idx="1227">
                  <c:v>2.7661000000000002E-2</c:v>
                </c:pt>
                <c:pt idx="1228">
                  <c:v>2.7661000000000002E-2</c:v>
                </c:pt>
                <c:pt idx="1229">
                  <c:v>2.7661000000000002E-2</c:v>
                </c:pt>
                <c:pt idx="1230">
                  <c:v>2.7661000000000002E-2</c:v>
                </c:pt>
                <c:pt idx="1231">
                  <c:v>2.7661000000000002E-2</c:v>
                </c:pt>
                <c:pt idx="1232">
                  <c:v>3.3862999999999997E-2</c:v>
                </c:pt>
                <c:pt idx="1233">
                  <c:v>2.1458999999999999E-2</c:v>
                </c:pt>
                <c:pt idx="1234">
                  <c:v>2.7661000000000002E-2</c:v>
                </c:pt>
                <c:pt idx="1235">
                  <c:v>2.7661000000000002E-2</c:v>
                </c:pt>
                <c:pt idx="1236">
                  <c:v>3.3862999999999997E-2</c:v>
                </c:pt>
                <c:pt idx="1237">
                  <c:v>2.1458999999999999E-2</c:v>
                </c:pt>
                <c:pt idx="1238">
                  <c:v>2.7661000000000002E-2</c:v>
                </c:pt>
                <c:pt idx="1239">
                  <c:v>2.7661000000000002E-2</c:v>
                </c:pt>
                <c:pt idx="1240">
                  <c:v>3.3862999999999997E-2</c:v>
                </c:pt>
                <c:pt idx="1241">
                  <c:v>2.1458999999999999E-2</c:v>
                </c:pt>
                <c:pt idx="1242">
                  <c:v>2.7661000000000002E-2</c:v>
                </c:pt>
                <c:pt idx="1243">
                  <c:v>2.7661000000000002E-2</c:v>
                </c:pt>
                <c:pt idx="1244">
                  <c:v>2.7661000000000002E-2</c:v>
                </c:pt>
                <c:pt idx="1245">
                  <c:v>2.7661000000000002E-2</c:v>
                </c:pt>
                <c:pt idx="1246">
                  <c:v>2.1458999999999999E-2</c:v>
                </c:pt>
                <c:pt idx="1247">
                  <c:v>2.7661000000000002E-2</c:v>
                </c:pt>
                <c:pt idx="1248">
                  <c:v>2.1458999999999999E-2</c:v>
                </c:pt>
                <c:pt idx="1249">
                  <c:v>2.1458999999999999E-2</c:v>
                </c:pt>
                <c:pt idx="1250">
                  <c:v>2.7661000000000002E-2</c:v>
                </c:pt>
                <c:pt idx="1251">
                  <c:v>2.7661000000000002E-2</c:v>
                </c:pt>
                <c:pt idx="1252">
                  <c:v>2.7661000000000002E-2</c:v>
                </c:pt>
                <c:pt idx="1253">
                  <c:v>2.7661000000000002E-2</c:v>
                </c:pt>
                <c:pt idx="1254">
                  <c:v>2.7661000000000002E-2</c:v>
                </c:pt>
                <c:pt idx="1255">
                  <c:v>2.7661000000000002E-2</c:v>
                </c:pt>
                <c:pt idx="1256">
                  <c:v>2.7661000000000002E-2</c:v>
                </c:pt>
                <c:pt idx="1257">
                  <c:v>2.1458999999999999E-2</c:v>
                </c:pt>
                <c:pt idx="1258">
                  <c:v>2.7661000000000002E-2</c:v>
                </c:pt>
                <c:pt idx="1259">
                  <c:v>2.7661000000000002E-2</c:v>
                </c:pt>
                <c:pt idx="1260">
                  <c:v>2.7661000000000002E-2</c:v>
                </c:pt>
                <c:pt idx="1261">
                  <c:v>2.7661000000000002E-2</c:v>
                </c:pt>
                <c:pt idx="1262">
                  <c:v>2.1458999999999999E-2</c:v>
                </c:pt>
                <c:pt idx="1263">
                  <c:v>2.7661000000000002E-2</c:v>
                </c:pt>
                <c:pt idx="1264">
                  <c:v>2.7661000000000002E-2</c:v>
                </c:pt>
                <c:pt idx="1265">
                  <c:v>2.7661000000000002E-2</c:v>
                </c:pt>
                <c:pt idx="1266">
                  <c:v>2.7661000000000002E-2</c:v>
                </c:pt>
                <c:pt idx="1267">
                  <c:v>2.7661000000000002E-2</c:v>
                </c:pt>
                <c:pt idx="1268">
                  <c:v>2.7661000000000002E-2</c:v>
                </c:pt>
                <c:pt idx="1269">
                  <c:v>2.1458999999999999E-2</c:v>
                </c:pt>
                <c:pt idx="1270">
                  <c:v>2.1458999999999999E-2</c:v>
                </c:pt>
                <c:pt idx="1271">
                  <c:v>2.1458999999999999E-2</c:v>
                </c:pt>
                <c:pt idx="1272">
                  <c:v>2.1458999999999999E-2</c:v>
                </c:pt>
                <c:pt idx="1273">
                  <c:v>2.7661000000000002E-2</c:v>
                </c:pt>
                <c:pt idx="1274">
                  <c:v>2.7661000000000002E-2</c:v>
                </c:pt>
                <c:pt idx="1275">
                  <c:v>2.7661000000000002E-2</c:v>
                </c:pt>
                <c:pt idx="1276">
                  <c:v>3.3862999999999997E-2</c:v>
                </c:pt>
                <c:pt idx="1277">
                  <c:v>2.7661000000000002E-2</c:v>
                </c:pt>
                <c:pt idx="1278">
                  <c:v>2.7661000000000002E-2</c:v>
                </c:pt>
                <c:pt idx="1279">
                  <c:v>2.1458999999999999E-2</c:v>
                </c:pt>
                <c:pt idx="1280">
                  <c:v>2.7661000000000002E-2</c:v>
                </c:pt>
                <c:pt idx="1281">
                  <c:v>3.3862999999999997E-2</c:v>
                </c:pt>
                <c:pt idx="1282">
                  <c:v>2.7661000000000002E-2</c:v>
                </c:pt>
                <c:pt idx="1283">
                  <c:v>4.0065000000000003E-2</c:v>
                </c:pt>
                <c:pt idx="1284">
                  <c:v>2.7661000000000002E-2</c:v>
                </c:pt>
                <c:pt idx="1285">
                  <c:v>3.3862999999999997E-2</c:v>
                </c:pt>
                <c:pt idx="1286">
                  <c:v>2.7661000000000002E-2</c:v>
                </c:pt>
                <c:pt idx="1287">
                  <c:v>2.7661000000000002E-2</c:v>
                </c:pt>
                <c:pt idx="1288">
                  <c:v>3.3862999999999997E-2</c:v>
                </c:pt>
                <c:pt idx="1289">
                  <c:v>2.7661000000000002E-2</c:v>
                </c:pt>
                <c:pt idx="1290">
                  <c:v>2.7661000000000002E-2</c:v>
                </c:pt>
                <c:pt idx="1291">
                  <c:v>2.7661000000000002E-2</c:v>
                </c:pt>
                <c:pt idx="1292">
                  <c:v>2.7661000000000002E-2</c:v>
                </c:pt>
                <c:pt idx="1293">
                  <c:v>2.7661000000000002E-2</c:v>
                </c:pt>
                <c:pt idx="1294">
                  <c:v>2.7661000000000002E-2</c:v>
                </c:pt>
                <c:pt idx="1295">
                  <c:v>2.7661000000000002E-2</c:v>
                </c:pt>
                <c:pt idx="1296">
                  <c:v>2.7661000000000002E-2</c:v>
                </c:pt>
                <c:pt idx="1297">
                  <c:v>1.5257E-2</c:v>
                </c:pt>
                <c:pt idx="1298">
                  <c:v>2.7661000000000002E-2</c:v>
                </c:pt>
                <c:pt idx="1299">
                  <c:v>2.1458999999999999E-2</c:v>
                </c:pt>
                <c:pt idx="1300">
                  <c:v>2.1458999999999999E-2</c:v>
                </c:pt>
                <c:pt idx="1301">
                  <c:v>2.7661000000000002E-2</c:v>
                </c:pt>
                <c:pt idx="1302">
                  <c:v>2.7661000000000002E-2</c:v>
                </c:pt>
                <c:pt idx="1303">
                  <c:v>2.7661000000000002E-2</c:v>
                </c:pt>
                <c:pt idx="1304">
                  <c:v>9.0550000000000005E-3</c:v>
                </c:pt>
                <c:pt idx="1305">
                  <c:v>2.1458999999999999E-2</c:v>
                </c:pt>
                <c:pt idx="1306">
                  <c:v>2.7661000000000002E-2</c:v>
                </c:pt>
                <c:pt idx="1307">
                  <c:v>2.7661000000000002E-2</c:v>
                </c:pt>
                <c:pt idx="1308">
                  <c:v>2.7661000000000002E-2</c:v>
                </c:pt>
                <c:pt idx="1309">
                  <c:v>2.1458999999999999E-2</c:v>
                </c:pt>
                <c:pt idx="1310">
                  <c:v>2.1458999999999999E-2</c:v>
                </c:pt>
                <c:pt idx="1311">
                  <c:v>1.5257E-2</c:v>
                </c:pt>
                <c:pt idx="1312">
                  <c:v>2.7661000000000002E-2</c:v>
                </c:pt>
                <c:pt idx="1313">
                  <c:v>2.7661000000000002E-2</c:v>
                </c:pt>
                <c:pt idx="1314">
                  <c:v>2.7661000000000002E-2</c:v>
                </c:pt>
                <c:pt idx="1315">
                  <c:v>2.7661000000000002E-2</c:v>
                </c:pt>
                <c:pt idx="1316">
                  <c:v>2.7661000000000002E-2</c:v>
                </c:pt>
                <c:pt idx="1317">
                  <c:v>2.1458999999999999E-2</c:v>
                </c:pt>
                <c:pt idx="1318">
                  <c:v>3.3862999999999997E-2</c:v>
                </c:pt>
                <c:pt idx="1319">
                  <c:v>2.1458999999999999E-2</c:v>
                </c:pt>
                <c:pt idx="1320">
                  <c:v>2.1458999999999999E-2</c:v>
                </c:pt>
                <c:pt idx="1321">
                  <c:v>2.7661000000000002E-2</c:v>
                </c:pt>
                <c:pt idx="1322">
                  <c:v>2.7661000000000002E-2</c:v>
                </c:pt>
                <c:pt idx="1323">
                  <c:v>3.3862999999999997E-2</c:v>
                </c:pt>
                <c:pt idx="1324">
                  <c:v>2.7661000000000002E-2</c:v>
                </c:pt>
                <c:pt idx="1325">
                  <c:v>2.7661000000000002E-2</c:v>
                </c:pt>
                <c:pt idx="1326">
                  <c:v>2.7661000000000002E-2</c:v>
                </c:pt>
                <c:pt idx="1327">
                  <c:v>2.7661000000000002E-2</c:v>
                </c:pt>
                <c:pt idx="1328">
                  <c:v>2.7661000000000002E-2</c:v>
                </c:pt>
                <c:pt idx="1329">
                  <c:v>3.3862999999999997E-2</c:v>
                </c:pt>
                <c:pt idx="1330">
                  <c:v>2.7661000000000002E-2</c:v>
                </c:pt>
                <c:pt idx="1331">
                  <c:v>2.7661000000000002E-2</c:v>
                </c:pt>
                <c:pt idx="1332">
                  <c:v>2.7661000000000002E-2</c:v>
                </c:pt>
                <c:pt idx="1333">
                  <c:v>2.7661000000000002E-2</c:v>
                </c:pt>
                <c:pt idx="1334">
                  <c:v>2.7661000000000002E-2</c:v>
                </c:pt>
                <c:pt idx="1335">
                  <c:v>2.1458999999999999E-2</c:v>
                </c:pt>
                <c:pt idx="1336">
                  <c:v>2.1458999999999999E-2</c:v>
                </c:pt>
                <c:pt idx="1337">
                  <c:v>2.7661000000000002E-2</c:v>
                </c:pt>
                <c:pt idx="1338">
                  <c:v>2.7661000000000002E-2</c:v>
                </c:pt>
                <c:pt idx="1339">
                  <c:v>2.7661000000000002E-2</c:v>
                </c:pt>
                <c:pt idx="1340">
                  <c:v>2.7661000000000002E-2</c:v>
                </c:pt>
                <c:pt idx="1341">
                  <c:v>2.7661000000000002E-2</c:v>
                </c:pt>
                <c:pt idx="1342">
                  <c:v>2.7661000000000002E-2</c:v>
                </c:pt>
                <c:pt idx="1343">
                  <c:v>2.7661000000000002E-2</c:v>
                </c:pt>
                <c:pt idx="1344">
                  <c:v>2.7661000000000002E-2</c:v>
                </c:pt>
                <c:pt idx="1345">
                  <c:v>2.1458999999999999E-2</c:v>
                </c:pt>
                <c:pt idx="1346">
                  <c:v>2.7661000000000002E-2</c:v>
                </c:pt>
                <c:pt idx="1347">
                  <c:v>2.1458999999999999E-2</c:v>
                </c:pt>
                <c:pt idx="1348">
                  <c:v>2.7661000000000002E-2</c:v>
                </c:pt>
                <c:pt idx="1349">
                  <c:v>2.7661000000000002E-2</c:v>
                </c:pt>
                <c:pt idx="1350">
                  <c:v>2.7661000000000002E-2</c:v>
                </c:pt>
                <c:pt idx="1351">
                  <c:v>2.7661000000000002E-2</c:v>
                </c:pt>
                <c:pt idx="1352">
                  <c:v>2.7661000000000002E-2</c:v>
                </c:pt>
                <c:pt idx="1353">
                  <c:v>2.7661000000000002E-2</c:v>
                </c:pt>
                <c:pt idx="1354">
                  <c:v>3.3862999999999997E-2</c:v>
                </c:pt>
                <c:pt idx="1355">
                  <c:v>2.7661000000000002E-2</c:v>
                </c:pt>
                <c:pt idx="1356">
                  <c:v>2.7661000000000002E-2</c:v>
                </c:pt>
                <c:pt idx="1357">
                  <c:v>2.7661000000000002E-2</c:v>
                </c:pt>
                <c:pt idx="1358">
                  <c:v>2.7661000000000002E-2</c:v>
                </c:pt>
                <c:pt idx="1359">
                  <c:v>2.7661000000000002E-2</c:v>
                </c:pt>
                <c:pt idx="1360">
                  <c:v>2.1458999999999999E-2</c:v>
                </c:pt>
                <c:pt idx="1361">
                  <c:v>4.0065000000000003E-2</c:v>
                </c:pt>
                <c:pt idx="1362">
                  <c:v>2.1458999999999999E-2</c:v>
                </c:pt>
                <c:pt idx="1363">
                  <c:v>2.1458999999999999E-2</c:v>
                </c:pt>
                <c:pt idx="1364">
                  <c:v>2.1458999999999999E-2</c:v>
                </c:pt>
                <c:pt idx="1365">
                  <c:v>2.7661000000000002E-2</c:v>
                </c:pt>
                <c:pt idx="1366">
                  <c:v>3.3862999999999997E-2</c:v>
                </c:pt>
                <c:pt idx="1367">
                  <c:v>2.7661000000000002E-2</c:v>
                </c:pt>
                <c:pt idx="1368">
                  <c:v>2.1458999999999999E-2</c:v>
                </c:pt>
                <c:pt idx="1369">
                  <c:v>2.7661000000000002E-2</c:v>
                </c:pt>
                <c:pt idx="1370">
                  <c:v>2.1458999999999999E-2</c:v>
                </c:pt>
                <c:pt idx="1371">
                  <c:v>2.1458999999999999E-2</c:v>
                </c:pt>
                <c:pt idx="1372">
                  <c:v>2.7661000000000002E-2</c:v>
                </c:pt>
                <c:pt idx="1373">
                  <c:v>2.1458999999999999E-2</c:v>
                </c:pt>
                <c:pt idx="1374">
                  <c:v>2.7661000000000002E-2</c:v>
                </c:pt>
                <c:pt idx="1375">
                  <c:v>9.0550000000000005E-3</c:v>
                </c:pt>
                <c:pt idx="1376">
                  <c:v>2.1458999999999999E-2</c:v>
                </c:pt>
                <c:pt idx="1377">
                  <c:v>2.7661000000000002E-2</c:v>
                </c:pt>
                <c:pt idx="1378">
                  <c:v>2.1458999999999999E-2</c:v>
                </c:pt>
                <c:pt idx="1379">
                  <c:v>2.7661000000000002E-2</c:v>
                </c:pt>
                <c:pt idx="1380">
                  <c:v>2.7661000000000002E-2</c:v>
                </c:pt>
                <c:pt idx="1381">
                  <c:v>2.7661000000000002E-2</c:v>
                </c:pt>
                <c:pt idx="1382">
                  <c:v>9.0550000000000005E-3</c:v>
                </c:pt>
                <c:pt idx="1383">
                  <c:v>2.7661000000000002E-2</c:v>
                </c:pt>
                <c:pt idx="1384">
                  <c:v>2.7661000000000002E-2</c:v>
                </c:pt>
                <c:pt idx="1385">
                  <c:v>2.7661000000000002E-2</c:v>
                </c:pt>
                <c:pt idx="1386">
                  <c:v>2.7661000000000002E-2</c:v>
                </c:pt>
                <c:pt idx="1387">
                  <c:v>2.7661000000000002E-2</c:v>
                </c:pt>
                <c:pt idx="1388">
                  <c:v>2.7661000000000002E-2</c:v>
                </c:pt>
                <c:pt idx="1389">
                  <c:v>2.1458999999999999E-2</c:v>
                </c:pt>
                <c:pt idx="1390">
                  <c:v>2.7661000000000002E-2</c:v>
                </c:pt>
                <c:pt idx="1391">
                  <c:v>3.3862999999999997E-2</c:v>
                </c:pt>
                <c:pt idx="1392">
                  <c:v>2.7661000000000002E-2</c:v>
                </c:pt>
                <c:pt idx="1393">
                  <c:v>3.3862999999999997E-2</c:v>
                </c:pt>
                <c:pt idx="1394">
                  <c:v>3.3862999999999997E-2</c:v>
                </c:pt>
                <c:pt idx="1395">
                  <c:v>2.7661000000000002E-2</c:v>
                </c:pt>
                <c:pt idx="1396">
                  <c:v>3.3862999999999997E-2</c:v>
                </c:pt>
                <c:pt idx="1397">
                  <c:v>2.7661000000000002E-2</c:v>
                </c:pt>
                <c:pt idx="1398">
                  <c:v>2.7661000000000002E-2</c:v>
                </c:pt>
                <c:pt idx="1399">
                  <c:v>3.3862999999999997E-2</c:v>
                </c:pt>
                <c:pt idx="1400">
                  <c:v>3.3862999999999997E-2</c:v>
                </c:pt>
                <c:pt idx="1401">
                  <c:v>2.7661000000000002E-2</c:v>
                </c:pt>
                <c:pt idx="1402">
                  <c:v>2.1458999999999999E-2</c:v>
                </c:pt>
                <c:pt idx="1403">
                  <c:v>2.7661000000000002E-2</c:v>
                </c:pt>
                <c:pt idx="1404">
                  <c:v>2.1458999999999999E-2</c:v>
                </c:pt>
                <c:pt idx="1405">
                  <c:v>2.7661000000000002E-2</c:v>
                </c:pt>
                <c:pt idx="1406">
                  <c:v>2.7661000000000002E-2</c:v>
                </c:pt>
                <c:pt idx="1407">
                  <c:v>2.7661000000000002E-2</c:v>
                </c:pt>
                <c:pt idx="1408">
                  <c:v>2.1458999999999999E-2</c:v>
                </c:pt>
                <c:pt idx="1409">
                  <c:v>2.7661000000000002E-2</c:v>
                </c:pt>
                <c:pt idx="1410">
                  <c:v>2.7661000000000002E-2</c:v>
                </c:pt>
                <c:pt idx="1411">
                  <c:v>2.7661000000000002E-2</c:v>
                </c:pt>
                <c:pt idx="1412">
                  <c:v>2.7661000000000002E-2</c:v>
                </c:pt>
                <c:pt idx="1413">
                  <c:v>2.1458999999999999E-2</c:v>
                </c:pt>
                <c:pt idx="1414">
                  <c:v>2.7661000000000002E-2</c:v>
                </c:pt>
                <c:pt idx="1415">
                  <c:v>2.7661000000000002E-2</c:v>
                </c:pt>
                <c:pt idx="1416">
                  <c:v>2.7661000000000002E-2</c:v>
                </c:pt>
                <c:pt idx="1417">
                  <c:v>2.7661000000000002E-2</c:v>
                </c:pt>
                <c:pt idx="1418">
                  <c:v>2.1458999999999999E-2</c:v>
                </c:pt>
                <c:pt idx="1419">
                  <c:v>2.1458999999999999E-2</c:v>
                </c:pt>
                <c:pt idx="1420">
                  <c:v>2.1458999999999999E-2</c:v>
                </c:pt>
                <c:pt idx="1421">
                  <c:v>2.1458999999999999E-2</c:v>
                </c:pt>
                <c:pt idx="1422">
                  <c:v>2.7661000000000002E-2</c:v>
                </c:pt>
                <c:pt idx="1423">
                  <c:v>2.7661000000000002E-2</c:v>
                </c:pt>
                <c:pt idx="1424">
                  <c:v>3.3862999999999997E-2</c:v>
                </c:pt>
                <c:pt idx="1425">
                  <c:v>2.7661000000000002E-2</c:v>
                </c:pt>
                <c:pt idx="1426">
                  <c:v>3.3862999999999997E-2</c:v>
                </c:pt>
                <c:pt idx="1427">
                  <c:v>2.7661000000000002E-2</c:v>
                </c:pt>
                <c:pt idx="1428">
                  <c:v>2.1458999999999999E-2</c:v>
                </c:pt>
                <c:pt idx="1429">
                  <c:v>2.7661000000000002E-2</c:v>
                </c:pt>
                <c:pt idx="1430">
                  <c:v>2.7661000000000002E-2</c:v>
                </c:pt>
                <c:pt idx="1431">
                  <c:v>2.7661000000000002E-2</c:v>
                </c:pt>
                <c:pt idx="1432">
                  <c:v>2.7661000000000002E-2</c:v>
                </c:pt>
                <c:pt idx="1433">
                  <c:v>3.3862999999999997E-2</c:v>
                </c:pt>
                <c:pt idx="1434">
                  <c:v>3.3862999999999997E-2</c:v>
                </c:pt>
                <c:pt idx="1435">
                  <c:v>2.7661000000000002E-2</c:v>
                </c:pt>
                <c:pt idx="1436">
                  <c:v>2.7661000000000002E-2</c:v>
                </c:pt>
                <c:pt idx="1437">
                  <c:v>2.7661000000000002E-2</c:v>
                </c:pt>
                <c:pt idx="1438">
                  <c:v>2.7661000000000002E-2</c:v>
                </c:pt>
                <c:pt idx="1439">
                  <c:v>3.3862999999999997E-2</c:v>
                </c:pt>
                <c:pt idx="1440">
                  <c:v>2.7661000000000002E-2</c:v>
                </c:pt>
                <c:pt idx="1441">
                  <c:v>2.7661000000000002E-2</c:v>
                </c:pt>
                <c:pt idx="1442">
                  <c:v>2.7661000000000002E-2</c:v>
                </c:pt>
                <c:pt idx="1443">
                  <c:v>2.7661000000000002E-2</c:v>
                </c:pt>
                <c:pt idx="1444">
                  <c:v>2.7661000000000002E-2</c:v>
                </c:pt>
                <c:pt idx="1445">
                  <c:v>2.7661000000000002E-2</c:v>
                </c:pt>
                <c:pt idx="1446">
                  <c:v>3.3862999999999997E-2</c:v>
                </c:pt>
                <c:pt idx="1447">
                  <c:v>2.7661000000000002E-2</c:v>
                </c:pt>
                <c:pt idx="1448">
                  <c:v>2.7661000000000002E-2</c:v>
                </c:pt>
                <c:pt idx="1449">
                  <c:v>2.7661000000000002E-2</c:v>
                </c:pt>
                <c:pt idx="1450">
                  <c:v>3.3862999999999997E-2</c:v>
                </c:pt>
                <c:pt idx="1451">
                  <c:v>2.7661000000000002E-2</c:v>
                </c:pt>
                <c:pt idx="1452">
                  <c:v>2.1458999999999999E-2</c:v>
                </c:pt>
                <c:pt idx="1453">
                  <c:v>9.0550000000000005E-3</c:v>
                </c:pt>
                <c:pt idx="1454">
                  <c:v>2.7661000000000002E-2</c:v>
                </c:pt>
                <c:pt idx="1455">
                  <c:v>2.7661000000000002E-2</c:v>
                </c:pt>
                <c:pt idx="1456">
                  <c:v>2.7661000000000002E-2</c:v>
                </c:pt>
                <c:pt idx="1457">
                  <c:v>2.7661000000000002E-2</c:v>
                </c:pt>
                <c:pt idx="1458">
                  <c:v>2.7661000000000002E-2</c:v>
                </c:pt>
                <c:pt idx="1459">
                  <c:v>2.7661000000000002E-2</c:v>
                </c:pt>
                <c:pt idx="1460">
                  <c:v>9.0550000000000005E-3</c:v>
                </c:pt>
                <c:pt idx="1461">
                  <c:v>3.3862999999999997E-2</c:v>
                </c:pt>
                <c:pt idx="1462">
                  <c:v>2.7661000000000002E-2</c:v>
                </c:pt>
                <c:pt idx="1463">
                  <c:v>2.7661000000000002E-2</c:v>
                </c:pt>
                <c:pt idx="1464">
                  <c:v>3.3862999999999997E-2</c:v>
                </c:pt>
                <c:pt idx="1465">
                  <c:v>2.7661000000000002E-2</c:v>
                </c:pt>
                <c:pt idx="1466">
                  <c:v>2.1458999999999999E-2</c:v>
                </c:pt>
                <c:pt idx="1467">
                  <c:v>1.5257E-2</c:v>
                </c:pt>
                <c:pt idx="1468">
                  <c:v>2.7661000000000002E-2</c:v>
                </c:pt>
                <c:pt idx="1469">
                  <c:v>2.7661000000000002E-2</c:v>
                </c:pt>
                <c:pt idx="1470">
                  <c:v>2.7661000000000002E-2</c:v>
                </c:pt>
                <c:pt idx="1471">
                  <c:v>2.7661000000000002E-2</c:v>
                </c:pt>
                <c:pt idx="1472">
                  <c:v>2.7661000000000002E-2</c:v>
                </c:pt>
                <c:pt idx="1473">
                  <c:v>3.3862999999999997E-2</c:v>
                </c:pt>
                <c:pt idx="1474">
                  <c:v>4.0065000000000003E-2</c:v>
                </c:pt>
                <c:pt idx="1475">
                  <c:v>2.7661000000000002E-2</c:v>
                </c:pt>
                <c:pt idx="1476">
                  <c:v>2.7661000000000002E-2</c:v>
                </c:pt>
                <c:pt idx="1477">
                  <c:v>3.3862999999999997E-2</c:v>
                </c:pt>
                <c:pt idx="1478">
                  <c:v>3.3862999999999997E-2</c:v>
                </c:pt>
                <c:pt idx="1479">
                  <c:v>2.7661000000000002E-2</c:v>
                </c:pt>
                <c:pt idx="1480">
                  <c:v>2.7661000000000002E-2</c:v>
                </c:pt>
                <c:pt idx="1481">
                  <c:v>3.3862999999999997E-2</c:v>
                </c:pt>
                <c:pt idx="1482">
                  <c:v>2.7661000000000002E-2</c:v>
                </c:pt>
                <c:pt idx="1483">
                  <c:v>2.7661000000000002E-2</c:v>
                </c:pt>
                <c:pt idx="1484">
                  <c:v>3.3862999999999997E-2</c:v>
                </c:pt>
                <c:pt idx="1485">
                  <c:v>3.3862999999999997E-2</c:v>
                </c:pt>
                <c:pt idx="1486">
                  <c:v>2.7661000000000002E-2</c:v>
                </c:pt>
                <c:pt idx="1487">
                  <c:v>2.7661000000000002E-2</c:v>
                </c:pt>
                <c:pt idx="1488">
                  <c:v>2.7661000000000002E-2</c:v>
                </c:pt>
                <c:pt idx="1489">
                  <c:v>2.7661000000000002E-2</c:v>
                </c:pt>
                <c:pt idx="1490">
                  <c:v>2.7661000000000002E-2</c:v>
                </c:pt>
                <c:pt idx="1491">
                  <c:v>2.1458999999999999E-2</c:v>
                </c:pt>
                <c:pt idx="1492">
                  <c:v>2.7661000000000002E-2</c:v>
                </c:pt>
                <c:pt idx="1493">
                  <c:v>2.7661000000000002E-2</c:v>
                </c:pt>
                <c:pt idx="1494">
                  <c:v>2.1458999999999999E-2</c:v>
                </c:pt>
                <c:pt idx="1495">
                  <c:v>2.7661000000000002E-2</c:v>
                </c:pt>
                <c:pt idx="1496">
                  <c:v>2.7661000000000002E-2</c:v>
                </c:pt>
                <c:pt idx="1497">
                  <c:v>2.1458999999999999E-2</c:v>
                </c:pt>
                <c:pt idx="1498">
                  <c:v>2.7661000000000002E-2</c:v>
                </c:pt>
                <c:pt idx="1499">
                  <c:v>2.7661000000000002E-2</c:v>
                </c:pt>
                <c:pt idx="1500">
                  <c:v>3.3862999999999997E-2</c:v>
                </c:pt>
                <c:pt idx="1501">
                  <c:v>2.7661000000000002E-2</c:v>
                </c:pt>
                <c:pt idx="1502">
                  <c:v>2.7661000000000002E-2</c:v>
                </c:pt>
                <c:pt idx="1503">
                  <c:v>2.1458999999999999E-2</c:v>
                </c:pt>
                <c:pt idx="1504">
                  <c:v>2.7661000000000002E-2</c:v>
                </c:pt>
                <c:pt idx="1505">
                  <c:v>2.1458999999999999E-2</c:v>
                </c:pt>
                <c:pt idx="1506">
                  <c:v>2.1458999999999999E-2</c:v>
                </c:pt>
                <c:pt idx="1507">
                  <c:v>2.7661000000000002E-2</c:v>
                </c:pt>
                <c:pt idx="1508">
                  <c:v>2.7661000000000002E-2</c:v>
                </c:pt>
                <c:pt idx="1509">
                  <c:v>2.7661000000000002E-2</c:v>
                </c:pt>
                <c:pt idx="1510">
                  <c:v>2.7661000000000002E-2</c:v>
                </c:pt>
                <c:pt idx="1511">
                  <c:v>2.7661000000000002E-2</c:v>
                </c:pt>
                <c:pt idx="1512">
                  <c:v>2.1458999999999999E-2</c:v>
                </c:pt>
                <c:pt idx="1513">
                  <c:v>2.7661000000000002E-2</c:v>
                </c:pt>
                <c:pt idx="1514">
                  <c:v>2.7661000000000002E-2</c:v>
                </c:pt>
                <c:pt idx="1515">
                  <c:v>3.3862999999999997E-2</c:v>
                </c:pt>
                <c:pt idx="1516">
                  <c:v>2.7661000000000002E-2</c:v>
                </c:pt>
                <c:pt idx="1517">
                  <c:v>4.0065000000000003E-2</c:v>
                </c:pt>
                <c:pt idx="1518">
                  <c:v>2.7661000000000002E-2</c:v>
                </c:pt>
                <c:pt idx="1519">
                  <c:v>2.7661000000000002E-2</c:v>
                </c:pt>
                <c:pt idx="1520">
                  <c:v>2.7661000000000002E-2</c:v>
                </c:pt>
                <c:pt idx="1521">
                  <c:v>2.7661000000000002E-2</c:v>
                </c:pt>
                <c:pt idx="1522">
                  <c:v>2.7661000000000002E-2</c:v>
                </c:pt>
                <c:pt idx="1523">
                  <c:v>2.7661000000000002E-2</c:v>
                </c:pt>
                <c:pt idx="1524">
                  <c:v>2.1458999999999999E-2</c:v>
                </c:pt>
                <c:pt idx="1525">
                  <c:v>2.1458999999999999E-2</c:v>
                </c:pt>
                <c:pt idx="1526">
                  <c:v>2.7661000000000002E-2</c:v>
                </c:pt>
                <c:pt idx="1527">
                  <c:v>2.7661000000000002E-2</c:v>
                </c:pt>
                <c:pt idx="1528">
                  <c:v>2.7661000000000002E-2</c:v>
                </c:pt>
                <c:pt idx="1529">
                  <c:v>2.7661000000000002E-2</c:v>
                </c:pt>
                <c:pt idx="1530">
                  <c:v>3.3862999999999997E-2</c:v>
                </c:pt>
                <c:pt idx="1531">
                  <c:v>2.1458999999999999E-2</c:v>
                </c:pt>
                <c:pt idx="1532">
                  <c:v>2.1458999999999999E-2</c:v>
                </c:pt>
                <c:pt idx="1533">
                  <c:v>2.1458999999999999E-2</c:v>
                </c:pt>
                <c:pt idx="1534">
                  <c:v>2.1458999999999999E-2</c:v>
                </c:pt>
                <c:pt idx="1535">
                  <c:v>2.1458999999999999E-2</c:v>
                </c:pt>
                <c:pt idx="1536">
                  <c:v>2.1458999999999999E-2</c:v>
                </c:pt>
                <c:pt idx="1537">
                  <c:v>2.7661000000000002E-2</c:v>
                </c:pt>
                <c:pt idx="1538">
                  <c:v>9.0550000000000005E-3</c:v>
                </c:pt>
                <c:pt idx="1539">
                  <c:v>2.7661000000000002E-2</c:v>
                </c:pt>
                <c:pt idx="1540">
                  <c:v>2.7661000000000002E-2</c:v>
                </c:pt>
                <c:pt idx="1541">
                  <c:v>2.7661000000000002E-2</c:v>
                </c:pt>
                <c:pt idx="1542">
                  <c:v>2.7661000000000002E-2</c:v>
                </c:pt>
                <c:pt idx="1543">
                  <c:v>3.3862999999999997E-2</c:v>
                </c:pt>
                <c:pt idx="1544">
                  <c:v>2.7661000000000002E-2</c:v>
                </c:pt>
                <c:pt idx="1545">
                  <c:v>1.5257E-2</c:v>
                </c:pt>
                <c:pt idx="1546">
                  <c:v>2.1458999999999999E-2</c:v>
                </c:pt>
                <c:pt idx="1547">
                  <c:v>2.1458999999999999E-2</c:v>
                </c:pt>
                <c:pt idx="1548">
                  <c:v>2.1458999999999999E-2</c:v>
                </c:pt>
                <c:pt idx="1549">
                  <c:v>2.7661000000000002E-2</c:v>
                </c:pt>
                <c:pt idx="1550">
                  <c:v>2.7661000000000002E-2</c:v>
                </c:pt>
                <c:pt idx="1551">
                  <c:v>3.3862999999999997E-2</c:v>
                </c:pt>
                <c:pt idx="1552">
                  <c:v>3.3862999999999997E-2</c:v>
                </c:pt>
                <c:pt idx="1553">
                  <c:v>2.7661000000000002E-2</c:v>
                </c:pt>
                <c:pt idx="1554">
                  <c:v>2.7661000000000002E-2</c:v>
                </c:pt>
                <c:pt idx="1555">
                  <c:v>2.1458999999999999E-2</c:v>
                </c:pt>
                <c:pt idx="1556">
                  <c:v>2.7661000000000002E-2</c:v>
                </c:pt>
                <c:pt idx="1557">
                  <c:v>3.3862999999999997E-2</c:v>
                </c:pt>
                <c:pt idx="1558">
                  <c:v>3.3862999999999997E-2</c:v>
                </c:pt>
                <c:pt idx="1559">
                  <c:v>3.3862999999999997E-2</c:v>
                </c:pt>
                <c:pt idx="1560">
                  <c:v>2.7661000000000002E-2</c:v>
                </c:pt>
                <c:pt idx="1561">
                  <c:v>2.7661000000000002E-2</c:v>
                </c:pt>
                <c:pt idx="1562">
                  <c:v>2.7661000000000002E-2</c:v>
                </c:pt>
                <c:pt idx="1563">
                  <c:v>3.3862999999999997E-2</c:v>
                </c:pt>
                <c:pt idx="1564">
                  <c:v>2.7661000000000002E-2</c:v>
                </c:pt>
                <c:pt idx="1565">
                  <c:v>2.1458999999999999E-2</c:v>
                </c:pt>
                <c:pt idx="1566">
                  <c:v>2.1458999999999999E-2</c:v>
                </c:pt>
                <c:pt idx="1567">
                  <c:v>2.1458999999999999E-2</c:v>
                </c:pt>
                <c:pt idx="1568">
                  <c:v>2.1458999999999999E-2</c:v>
                </c:pt>
                <c:pt idx="1569">
                  <c:v>2.1458999999999999E-2</c:v>
                </c:pt>
                <c:pt idx="1570">
                  <c:v>2.7661000000000002E-2</c:v>
                </c:pt>
                <c:pt idx="1571">
                  <c:v>2.7661000000000002E-2</c:v>
                </c:pt>
                <c:pt idx="1572">
                  <c:v>3.3862999999999997E-2</c:v>
                </c:pt>
                <c:pt idx="1573">
                  <c:v>3.3862999999999997E-2</c:v>
                </c:pt>
                <c:pt idx="1574">
                  <c:v>3.3862999999999997E-2</c:v>
                </c:pt>
                <c:pt idx="1575">
                  <c:v>2.7661000000000002E-2</c:v>
                </c:pt>
                <c:pt idx="1576">
                  <c:v>2.7661000000000002E-2</c:v>
                </c:pt>
                <c:pt idx="1577">
                  <c:v>2.1458999999999999E-2</c:v>
                </c:pt>
                <c:pt idx="1578">
                  <c:v>2.7661000000000002E-2</c:v>
                </c:pt>
                <c:pt idx="1579">
                  <c:v>3.3862999999999997E-2</c:v>
                </c:pt>
                <c:pt idx="1580">
                  <c:v>2.7661000000000002E-2</c:v>
                </c:pt>
                <c:pt idx="1581">
                  <c:v>2.1458999999999999E-2</c:v>
                </c:pt>
                <c:pt idx="1582">
                  <c:v>2.7661000000000002E-2</c:v>
                </c:pt>
                <c:pt idx="1583">
                  <c:v>2.1458999999999999E-2</c:v>
                </c:pt>
                <c:pt idx="1584">
                  <c:v>2.7661000000000002E-2</c:v>
                </c:pt>
                <c:pt idx="1585">
                  <c:v>2.7661000000000002E-2</c:v>
                </c:pt>
                <c:pt idx="1586">
                  <c:v>3.3862999999999997E-2</c:v>
                </c:pt>
                <c:pt idx="1587">
                  <c:v>2.7661000000000002E-2</c:v>
                </c:pt>
                <c:pt idx="1588">
                  <c:v>2.1458999999999999E-2</c:v>
                </c:pt>
                <c:pt idx="1589">
                  <c:v>2.7661000000000002E-2</c:v>
                </c:pt>
                <c:pt idx="1590">
                  <c:v>2.7661000000000002E-2</c:v>
                </c:pt>
                <c:pt idx="1591">
                  <c:v>2.1458999999999999E-2</c:v>
                </c:pt>
                <c:pt idx="1592">
                  <c:v>2.7661000000000002E-2</c:v>
                </c:pt>
                <c:pt idx="1593">
                  <c:v>2.1458999999999999E-2</c:v>
                </c:pt>
                <c:pt idx="1594">
                  <c:v>2.7661000000000002E-2</c:v>
                </c:pt>
                <c:pt idx="1595">
                  <c:v>3.3862999999999997E-2</c:v>
                </c:pt>
                <c:pt idx="1596">
                  <c:v>2.1458999999999999E-2</c:v>
                </c:pt>
                <c:pt idx="1597">
                  <c:v>2.1458999999999999E-2</c:v>
                </c:pt>
                <c:pt idx="1598">
                  <c:v>2.7661000000000002E-2</c:v>
                </c:pt>
                <c:pt idx="1599">
                  <c:v>2.7661000000000002E-2</c:v>
                </c:pt>
                <c:pt idx="1600">
                  <c:v>3.3862999999999997E-2</c:v>
                </c:pt>
                <c:pt idx="1601">
                  <c:v>2.1458999999999999E-2</c:v>
                </c:pt>
                <c:pt idx="1602">
                  <c:v>2.1458999999999999E-2</c:v>
                </c:pt>
                <c:pt idx="1603">
                  <c:v>2.1458999999999999E-2</c:v>
                </c:pt>
                <c:pt idx="1604">
                  <c:v>2.7661000000000002E-2</c:v>
                </c:pt>
                <c:pt idx="1605">
                  <c:v>2.7661000000000002E-2</c:v>
                </c:pt>
                <c:pt idx="1606">
                  <c:v>3.3862999999999997E-2</c:v>
                </c:pt>
                <c:pt idx="1607">
                  <c:v>2.7661000000000002E-2</c:v>
                </c:pt>
                <c:pt idx="1608">
                  <c:v>2.7661000000000002E-2</c:v>
                </c:pt>
                <c:pt idx="1609">
                  <c:v>1.5257E-2</c:v>
                </c:pt>
                <c:pt idx="1610">
                  <c:v>2.7661000000000002E-2</c:v>
                </c:pt>
                <c:pt idx="1611">
                  <c:v>2.7661000000000002E-2</c:v>
                </c:pt>
                <c:pt idx="1612">
                  <c:v>2.7661000000000002E-2</c:v>
                </c:pt>
                <c:pt idx="1613">
                  <c:v>2.7661000000000002E-2</c:v>
                </c:pt>
                <c:pt idx="1614">
                  <c:v>2.1458999999999999E-2</c:v>
                </c:pt>
                <c:pt idx="1615">
                  <c:v>2.1458999999999999E-2</c:v>
                </c:pt>
                <c:pt idx="1616">
                  <c:v>2.8530000000000001E-3</c:v>
                </c:pt>
                <c:pt idx="1617">
                  <c:v>2.1458999999999999E-2</c:v>
                </c:pt>
                <c:pt idx="1618">
                  <c:v>2.1458999999999999E-2</c:v>
                </c:pt>
                <c:pt idx="1619">
                  <c:v>2.7661000000000002E-2</c:v>
                </c:pt>
                <c:pt idx="1620">
                  <c:v>2.7661000000000002E-2</c:v>
                </c:pt>
                <c:pt idx="1621">
                  <c:v>2.1458999999999999E-2</c:v>
                </c:pt>
                <c:pt idx="1622">
                  <c:v>2.7661000000000002E-2</c:v>
                </c:pt>
                <c:pt idx="1623">
                  <c:v>9.0550000000000005E-3</c:v>
                </c:pt>
                <c:pt idx="1624">
                  <c:v>2.1458999999999999E-2</c:v>
                </c:pt>
                <c:pt idx="1625">
                  <c:v>2.7661000000000002E-2</c:v>
                </c:pt>
                <c:pt idx="1626">
                  <c:v>2.7661000000000002E-2</c:v>
                </c:pt>
                <c:pt idx="1627">
                  <c:v>3.3862999999999997E-2</c:v>
                </c:pt>
                <c:pt idx="1628">
                  <c:v>2.7661000000000002E-2</c:v>
                </c:pt>
                <c:pt idx="1629">
                  <c:v>2.7661000000000002E-2</c:v>
                </c:pt>
                <c:pt idx="1630">
                  <c:v>3.3862999999999997E-2</c:v>
                </c:pt>
                <c:pt idx="1631">
                  <c:v>2.7661000000000002E-2</c:v>
                </c:pt>
                <c:pt idx="1632">
                  <c:v>2.7661000000000002E-2</c:v>
                </c:pt>
                <c:pt idx="1633">
                  <c:v>2.7661000000000002E-2</c:v>
                </c:pt>
                <c:pt idx="1634">
                  <c:v>2.7661000000000002E-2</c:v>
                </c:pt>
                <c:pt idx="1635">
                  <c:v>2.7661000000000002E-2</c:v>
                </c:pt>
                <c:pt idx="1636">
                  <c:v>2.7661000000000002E-2</c:v>
                </c:pt>
                <c:pt idx="1637">
                  <c:v>3.3862999999999997E-2</c:v>
                </c:pt>
                <c:pt idx="1638">
                  <c:v>2.1458999999999999E-2</c:v>
                </c:pt>
                <c:pt idx="1639">
                  <c:v>2.7661000000000002E-2</c:v>
                </c:pt>
                <c:pt idx="1640">
                  <c:v>2.7661000000000002E-2</c:v>
                </c:pt>
                <c:pt idx="1641">
                  <c:v>2.7661000000000002E-2</c:v>
                </c:pt>
                <c:pt idx="1642">
                  <c:v>2.7661000000000002E-2</c:v>
                </c:pt>
                <c:pt idx="1643">
                  <c:v>2.7661000000000002E-2</c:v>
                </c:pt>
                <c:pt idx="1644">
                  <c:v>3.3862999999999997E-2</c:v>
                </c:pt>
                <c:pt idx="1645">
                  <c:v>2.7661000000000002E-2</c:v>
                </c:pt>
                <c:pt idx="1646">
                  <c:v>2.1458999999999999E-2</c:v>
                </c:pt>
                <c:pt idx="1647">
                  <c:v>2.7661000000000002E-2</c:v>
                </c:pt>
                <c:pt idx="1648">
                  <c:v>2.7661000000000002E-2</c:v>
                </c:pt>
                <c:pt idx="1649">
                  <c:v>2.7661000000000002E-2</c:v>
                </c:pt>
                <c:pt idx="1650">
                  <c:v>2.7661000000000002E-2</c:v>
                </c:pt>
                <c:pt idx="1651">
                  <c:v>2.7661000000000002E-2</c:v>
                </c:pt>
                <c:pt idx="1652">
                  <c:v>2.7661000000000002E-2</c:v>
                </c:pt>
                <c:pt idx="1653">
                  <c:v>2.7661000000000002E-2</c:v>
                </c:pt>
                <c:pt idx="1654">
                  <c:v>2.7661000000000002E-2</c:v>
                </c:pt>
                <c:pt idx="1655">
                  <c:v>2.1458999999999999E-2</c:v>
                </c:pt>
                <c:pt idx="1656">
                  <c:v>2.7661000000000002E-2</c:v>
                </c:pt>
                <c:pt idx="1657">
                  <c:v>2.7661000000000002E-2</c:v>
                </c:pt>
                <c:pt idx="1658">
                  <c:v>2.7661000000000002E-2</c:v>
                </c:pt>
                <c:pt idx="1659">
                  <c:v>2.1458999999999999E-2</c:v>
                </c:pt>
                <c:pt idx="1660">
                  <c:v>2.7661000000000002E-2</c:v>
                </c:pt>
                <c:pt idx="1661">
                  <c:v>2.7661000000000002E-2</c:v>
                </c:pt>
                <c:pt idx="1662">
                  <c:v>2.7661000000000002E-2</c:v>
                </c:pt>
                <c:pt idx="1663">
                  <c:v>2.7661000000000002E-2</c:v>
                </c:pt>
                <c:pt idx="1664">
                  <c:v>3.3862999999999997E-2</c:v>
                </c:pt>
                <c:pt idx="1665">
                  <c:v>3.3862999999999997E-2</c:v>
                </c:pt>
                <c:pt idx="1666">
                  <c:v>2.7661000000000002E-2</c:v>
                </c:pt>
                <c:pt idx="1667">
                  <c:v>2.7661000000000002E-2</c:v>
                </c:pt>
                <c:pt idx="1668">
                  <c:v>2.7661000000000002E-2</c:v>
                </c:pt>
                <c:pt idx="1669">
                  <c:v>3.3862999999999997E-2</c:v>
                </c:pt>
                <c:pt idx="1670">
                  <c:v>2.7661000000000002E-2</c:v>
                </c:pt>
                <c:pt idx="1671">
                  <c:v>2.7661000000000002E-2</c:v>
                </c:pt>
                <c:pt idx="1672">
                  <c:v>2.7661000000000002E-2</c:v>
                </c:pt>
                <c:pt idx="1673">
                  <c:v>3.3862999999999997E-2</c:v>
                </c:pt>
                <c:pt idx="1674">
                  <c:v>2.1458999999999999E-2</c:v>
                </c:pt>
                <c:pt idx="1675">
                  <c:v>2.7661000000000002E-2</c:v>
                </c:pt>
                <c:pt idx="1676">
                  <c:v>2.7661000000000002E-2</c:v>
                </c:pt>
                <c:pt idx="1677">
                  <c:v>3.3862999999999997E-2</c:v>
                </c:pt>
                <c:pt idx="1678">
                  <c:v>3.3862999999999997E-2</c:v>
                </c:pt>
                <c:pt idx="1679">
                  <c:v>2.7661000000000002E-2</c:v>
                </c:pt>
                <c:pt idx="1680">
                  <c:v>3.3862999999999997E-2</c:v>
                </c:pt>
                <c:pt idx="1681">
                  <c:v>2.1458999999999999E-2</c:v>
                </c:pt>
                <c:pt idx="1682">
                  <c:v>2.7661000000000002E-2</c:v>
                </c:pt>
                <c:pt idx="1683">
                  <c:v>2.1458999999999999E-2</c:v>
                </c:pt>
                <c:pt idx="1684">
                  <c:v>2.7661000000000002E-2</c:v>
                </c:pt>
                <c:pt idx="1685">
                  <c:v>2.7661000000000002E-2</c:v>
                </c:pt>
                <c:pt idx="1686">
                  <c:v>3.3862999999999997E-2</c:v>
                </c:pt>
                <c:pt idx="1687">
                  <c:v>2.1458999999999999E-2</c:v>
                </c:pt>
                <c:pt idx="1688">
                  <c:v>2.7661000000000002E-2</c:v>
                </c:pt>
                <c:pt idx="1689">
                  <c:v>2.7661000000000002E-2</c:v>
                </c:pt>
                <c:pt idx="1690">
                  <c:v>2.7661000000000002E-2</c:v>
                </c:pt>
                <c:pt idx="1691">
                  <c:v>2.7661000000000002E-2</c:v>
                </c:pt>
                <c:pt idx="1692">
                  <c:v>2.7661000000000002E-2</c:v>
                </c:pt>
                <c:pt idx="1693">
                  <c:v>2.7661000000000002E-2</c:v>
                </c:pt>
                <c:pt idx="1694">
                  <c:v>1.5257E-2</c:v>
                </c:pt>
                <c:pt idx="1695">
                  <c:v>2.7661000000000002E-2</c:v>
                </c:pt>
                <c:pt idx="1696">
                  <c:v>2.7661000000000002E-2</c:v>
                </c:pt>
                <c:pt idx="1697">
                  <c:v>2.7661000000000002E-2</c:v>
                </c:pt>
                <c:pt idx="1698">
                  <c:v>2.7661000000000002E-2</c:v>
                </c:pt>
                <c:pt idx="1699">
                  <c:v>2.7661000000000002E-2</c:v>
                </c:pt>
                <c:pt idx="1700">
                  <c:v>3.3862999999999997E-2</c:v>
                </c:pt>
                <c:pt idx="1701">
                  <c:v>1.5257E-2</c:v>
                </c:pt>
                <c:pt idx="1702">
                  <c:v>2.1458999999999999E-2</c:v>
                </c:pt>
                <c:pt idx="1703">
                  <c:v>2.7661000000000002E-2</c:v>
                </c:pt>
                <c:pt idx="1704">
                  <c:v>2.1458999999999999E-2</c:v>
                </c:pt>
                <c:pt idx="1705">
                  <c:v>2.7661000000000002E-2</c:v>
                </c:pt>
                <c:pt idx="1706">
                  <c:v>2.7661000000000002E-2</c:v>
                </c:pt>
                <c:pt idx="1707">
                  <c:v>2.7661000000000002E-2</c:v>
                </c:pt>
                <c:pt idx="1708">
                  <c:v>3.3862999999999997E-2</c:v>
                </c:pt>
                <c:pt idx="1709">
                  <c:v>2.7661000000000002E-2</c:v>
                </c:pt>
                <c:pt idx="1710">
                  <c:v>2.7661000000000002E-2</c:v>
                </c:pt>
                <c:pt idx="1711">
                  <c:v>2.7661000000000002E-2</c:v>
                </c:pt>
                <c:pt idx="1712">
                  <c:v>3.3862999999999997E-2</c:v>
                </c:pt>
                <c:pt idx="1713">
                  <c:v>2.7661000000000002E-2</c:v>
                </c:pt>
                <c:pt idx="1714">
                  <c:v>2.1458999999999999E-2</c:v>
                </c:pt>
                <c:pt idx="1715">
                  <c:v>2.7661000000000002E-2</c:v>
                </c:pt>
                <c:pt idx="1716">
                  <c:v>2.1458999999999999E-2</c:v>
                </c:pt>
                <c:pt idx="1717">
                  <c:v>2.1458999999999999E-2</c:v>
                </c:pt>
                <c:pt idx="1718">
                  <c:v>2.1458999999999999E-2</c:v>
                </c:pt>
                <c:pt idx="1719">
                  <c:v>2.7661000000000002E-2</c:v>
                </c:pt>
                <c:pt idx="1720">
                  <c:v>2.1458999999999999E-2</c:v>
                </c:pt>
                <c:pt idx="1721">
                  <c:v>2.7661000000000002E-2</c:v>
                </c:pt>
                <c:pt idx="1722">
                  <c:v>2.7661000000000002E-2</c:v>
                </c:pt>
                <c:pt idx="1723">
                  <c:v>2.7661000000000002E-2</c:v>
                </c:pt>
                <c:pt idx="1724">
                  <c:v>2.7661000000000002E-2</c:v>
                </c:pt>
                <c:pt idx="1725">
                  <c:v>2.7661000000000002E-2</c:v>
                </c:pt>
                <c:pt idx="1726">
                  <c:v>2.7661000000000002E-2</c:v>
                </c:pt>
                <c:pt idx="1727">
                  <c:v>2.7661000000000002E-2</c:v>
                </c:pt>
                <c:pt idx="1728">
                  <c:v>2.7661000000000002E-2</c:v>
                </c:pt>
                <c:pt idx="1729">
                  <c:v>2.1458999999999999E-2</c:v>
                </c:pt>
                <c:pt idx="1730">
                  <c:v>2.1458999999999999E-2</c:v>
                </c:pt>
                <c:pt idx="1731">
                  <c:v>2.7661000000000002E-2</c:v>
                </c:pt>
                <c:pt idx="1732">
                  <c:v>2.7661000000000002E-2</c:v>
                </c:pt>
                <c:pt idx="1733">
                  <c:v>2.7661000000000002E-2</c:v>
                </c:pt>
                <c:pt idx="1734">
                  <c:v>3.3862999999999997E-2</c:v>
                </c:pt>
                <c:pt idx="1735">
                  <c:v>2.7661000000000002E-2</c:v>
                </c:pt>
                <c:pt idx="1736">
                  <c:v>2.7661000000000002E-2</c:v>
                </c:pt>
                <c:pt idx="1737">
                  <c:v>2.1458999999999999E-2</c:v>
                </c:pt>
                <c:pt idx="1738">
                  <c:v>2.7661000000000002E-2</c:v>
                </c:pt>
                <c:pt idx="1739">
                  <c:v>2.7661000000000002E-2</c:v>
                </c:pt>
                <c:pt idx="1740">
                  <c:v>2.7661000000000002E-2</c:v>
                </c:pt>
                <c:pt idx="1741">
                  <c:v>2.1458999999999999E-2</c:v>
                </c:pt>
                <c:pt idx="1742">
                  <c:v>2.1458999999999999E-2</c:v>
                </c:pt>
                <c:pt idx="1743">
                  <c:v>3.3862999999999997E-2</c:v>
                </c:pt>
                <c:pt idx="1744">
                  <c:v>2.7661000000000002E-2</c:v>
                </c:pt>
                <c:pt idx="1745">
                  <c:v>2.7661000000000002E-2</c:v>
                </c:pt>
                <c:pt idx="1746">
                  <c:v>2.7661000000000002E-2</c:v>
                </c:pt>
                <c:pt idx="1747">
                  <c:v>2.7661000000000002E-2</c:v>
                </c:pt>
                <c:pt idx="1748">
                  <c:v>2.1458999999999999E-2</c:v>
                </c:pt>
                <c:pt idx="1749">
                  <c:v>2.1458999999999999E-2</c:v>
                </c:pt>
                <c:pt idx="1750">
                  <c:v>2.7661000000000002E-2</c:v>
                </c:pt>
                <c:pt idx="1751">
                  <c:v>3.3862999999999997E-2</c:v>
                </c:pt>
                <c:pt idx="1752">
                  <c:v>2.7661000000000002E-2</c:v>
                </c:pt>
                <c:pt idx="1753">
                  <c:v>2.1458999999999999E-2</c:v>
                </c:pt>
                <c:pt idx="1754">
                  <c:v>2.1458999999999999E-2</c:v>
                </c:pt>
                <c:pt idx="1755">
                  <c:v>2.7661000000000002E-2</c:v>
                </c:pt>
                <c:pt idx="1756">
                  <c:v>2.7661000000000002E-2</c:v>
                </c:pt>
                <c:pt idx="1757">
                  <c:v>2.7661000000000002E-2</c:v>
                </c:pt>
                <c:pt idx="1758">
                  <c:v>3.3862999999999997E-2</c:v>
                </c:pt>
                <c:pt idx="1759">
                  <c:v>2.7661000000000002E-2</c:v>
                </c:pt>
                <c:pt idx="1760">
                  <c:v>2.7661000000000002E-2</c:v>
                </c:pt>
                <c:pt idx="1761">
                  <c:v>2.7661000000000002E-2</c:v>
                </c:pt>
                <c:pt idx="1762">
                  <c:v>2.7661000000000002E-2</c:v>
                </c:pt>
                <c:pt idx="1763">
                  <c:v>2.7661000000000002E-2</c:v>
                </c:pt>
                <c:pt idx="1764">
                  <c:v>3.3862999999999997E-2</c:v>
                </c:pt>
                <c:pt idx="1765">
                  <c:v>2.1458999999999999E-2</c:v>
                </c:pt>
                <c:pt idx="1766">
                  <c:v>2.7661000000000002E-2</c:v>
                </c:pt>
                <c:pt idx="1767">
                  <c:v>2.7661000000000002E-2</c:v>
                </c:pt>
                <c:pt idx="1768">
                  <c:v>2.7661000000000002E-2</c:v>
                </c:pt>
                <c:pt idx="1769">
                  <c:v>2.7661000000000002E-2</c:v>
                </c:pt>
                <c:pt idx="1770">
                  <c:v>2.7661000000000002E-2</c:v>
                </c:pt>
                <c:pt idx="1771">
                  <c:v>2.7661000000000002E-2</c:v>
                </c:pt>
                <c:pt idx="1772">
                  <c:v>9.0550000000000005E-3</c:v>
                </c:pt>
                <c:pt idx="1773">
                  <c:v>2.7661000000000002E-2</c:v>
                </c:pt>
                <c:pt idx="1774">
                  <c:v>2.1458999999999999E-2</c:v>
                </c:pt>
                <c:pt idx="1775">
                  <c:v>2.1458999999999999E-2</c:v>
                </c:pt>
                <c:pt idx="1776">
                  <c:v>2.7661000000000002E-2</c:v>
                </c:pt>
                <c:pt idx="1777">
                  <c:v>2.7661000000000002E-2</c:v>
                </c:pt>
                <c:pt idx="1778">
                  <c:v>2.7661000000000002E-2</c:v>
                </c:pt>
                <c:pt idx="1779">
                  <c:v>9.0550000000000005E-3</c:v>
                </c:pt>
                <c:pt idx="1780">
                  <c:v>2.1458999999999999E-2</c:v>
                </c:pt>
                <c:pt idx="1781">
                  <c:v>3.3862999999999997E-2</c:v>
                </c:pt>
                <c:pt idx="1782">
                  <c:v>2.1458999999999999E-2</c:v>
                </c:pt>
                <c:pt idx="1783">
                  <c:v>2.7661000000000002E-2</c:v>
                </c:pt>
                <c:pt idx="1784">
                  <c:v>2.7661000000000002E-2</c:v>
                </c:pt>
                <c:pt idx="1785">
                  <c:v>2.7661000000000002E-2</c:v>
                </c:pt>
                <c:pt idx="1786">
                  <c:v>2.7661000000000002E-2</c:v>
                </c:pt>
                <c:pt idx="1787">
                  <c:v>2.1458999999999999E-2</c:v>
                </c:pt>
                <c:pt idx="1788">
                  <c:v>2.1458999999999999E-2</c:v>
                </c:pt>
                <c:pt idx="1789">
                  <c:v>2.7661000000000002E-2</c:v>
                </c:pt>
                <c:pt idx="1790">
                  <c:v>2.7661000000000002E-2</c:v>
                </c:pt>
                <c:pt idx="1791">
                  <c:v>3.3862999999999997E-2</c:v>
                </c:pt>
                <c:pt idx="1792">
                  <c:v>2.7661000000000002E-2</c:v>
                </c:pt>
                <c:pt idx="1793">
                  <c:v>3.3862999999999997E-2</c:v>
                </c:pt>
                <c:pt idx="1794">
                  <c:v>2.7661000000000002E-2</c:v>
                </c:pt>
                <c:pt idx="1795">
                  <c:v>2.7661000000000002E-2</c:v>
                </c:pt>
                <c:pt idx="1796">
                  <c:v>2.1458999999999999E-2</c:v>
                </c:pt>
                <c:pt idx="1797">
                  <c:v>3.3862999999999997E-2</c:v>
                </c:pt>
                <c:pt idx="1798">
                  <c:v>2.7661000000000002E-2</c:v>
                </c:pt>
                <c:pt idx="1799">
                  <c:v>2.7661000000000002E-2</c:v>
                </c:pt>
                <c:pt idx="1800">
                  <c:v>2.7661000000000002E-2</c:v>
                </c:pt>
                <c:pt idx="1801">
                  <c:v>2.1458999999999999E-2</c:v>
                </c:pt>
                <c:pt idx="1802">
                  <c:v>2.7661000000000002E-2</c:v>
                </c:pt>
                <c:pt idx="1803">
                  <c:v>2.7661000000000002E-2</c:v>
                </c:pt>
                <c:pt idx="1804">
                  <c:v>2.7661000000000002E-2</c:v>
                </c:pt>
                <c:pt idx="1805">
                  <c:v>2.7661000000000002E-2</c:v>
                </c:pt>
                <c:pt idx="1806">
                  <c:v>2.7661000000000002E-2</c:v>
                </c:pt>
                <c:pt idx="1807">
                  <c:v>2.7661000000000002E-2</c:v>
                </c:pt>
                <c:pt idx="1808">
                  <c:v>2.7661000000000002E-2</c:v>
                </c:pt>
                <c:pt idx="1809">
                  <c:v>2.1458999999999999E-2</c:v>
                </c:pt>
                <c:pt idx="1810">
                  <c:v>2.7661000000000002E-2</c:v>
                </c:pt>
                <c:pt idx="1811">
                  <c:v>2.1458999999999999E-2</c:v>
                </c:pt>
                <c:pt idx="1812">
                  <c:v>2.7661000000000002E-2</c:v>
                </c:pt>
                <c:pt idx="1813">
                  <c:v>2.7661000000000002E-2</c:v>
                </c:pt>
                <c:pt idx="1814">
                  <c:v>2.7661000000000002E-2</c:v>
                </c:pt>
                <c:pt idx="1815">
                  <c:v>2.1458999999999999E-2</c:v>
                </c:pt>
                <c:pt idx="1816">
                  <c:v>2.1458999999999999E-2</c:v>
                </c:pt>
                <c:pt idx="1817">
                  <c:v>2.7661000000000002E-2</c:v>
                </c:pt>
                <c:pt idx="1818">
                  <c:v>3.3862999999999997E-2</c:v>
                </c:pt>
                <c:pt idx="1819">
                  <c:v>2.7661000000000002E-2</c:v>
                </c:pt>
                <c:pt idx="1820">
                  <c:v>2.1458999999999999E-2</c:v>
                </c:pt>
                <c:pt idx="1821">
                  <c:v>2.1458999999999999E-2</c:v>
                </c:pt>
                <c:pt idx="1822">
                  <c:v>2.1458999999999999E-2</c:v>
                </c:pt>
                <c:pt idx="1823">
                  <c:v>2.7661000000000002E-2</c:v>
                </c:pt>
                <c:pt idx="1824">
                  <c:v>2.1458999999999999E-2</c:v>
                </c:pt>
                <c:pt idx="1825">
                  <c:v>2.7661000000000002E-2</c:v>
                </c:pt>
                <c:pt idx="1826">
                  <c:v>2.7661000000000002E-2</c:v>
                </c:pt>
                <c:pt idx="1827">
                  <c:v>3.3862999999999997E-2</c:v>
                </c:pt>
                <c:pt idx="1828">
                  <c:v>2.7661000000000002E-2</c:v>
                </c:pt>
                <c:pt idx="1829">
                  <c:v>3.3862999999999997E-2</c:v>
                </c:pt>
                <c:pt idx="1830">
                  <c:v>2.7661000000000002E-2</c:v>
                </c:pt>
                <c:pt idx="1831">
                  <c:v>2.7661000000000002E-2</c:v>
                </c:pt>
                <c:pt idx="1832">
                  <c:v>2.7661000000000002E-2</c:v>
                </c:pt>
                <c:pt idx="1833">
                  <c:v>2.7661000000000002E-2</c:v>
                </c:pt>
                <c:pt idx="1834">
                  <c:v>3.3862999999999997E-2</c:v>
                </c:pt>
                <c:pt idx="1835">
                  <c:v>2.1458999999999999E-2</c:v>
                </c:pt>
                <c:pt idx="1836">
                  <c:v>3.3862999999999997E-2</c:v>
                </c:pt>
                <c:pt idx="1837">
                  <c:v>2.7661000000000002E-2</c:v>
                </c:pt>
                <c:pt idx="1838">
                  <c:v>2.7661000000000002E-2</c:v>
                </c:pt>
                <c:pt idx="1839">
                  <c:v>2.7661000000000002E-2</c:v>
                </c:pt>
                <c:pt idx="1840">
                  <c:v>2.7661000000000002E-2</c:v>
                </c:pt>
                <c:pt idx="1841">
                  <c:v>3.3862999999999997E-2</c:v>
                </c:pt>
              </c:numCache>
            </c:numRef>
          </c:val>
          <c:smooth val="0"/>
          <c:extLst>
            <c:ext xmlns:c16="http://schemas.microsoft.com/office/drawing/2014/chart" uri="{C3380CC4-5D6E-409C-BE32-E72D297353CC}">
              <c16:uniqueId val="{00000001-9012-45BD-9C2F-9C12A8F37E68}"/>
            </c:ext>
          </c:extLst>
        </c:ser>
        <c:ser>
          <c:idx val="2"/>
          <c:order val="2"/>
          <c:spPr>
            <a:ln w="28575" cap="rnd">
              <a:solidFill>
                <a:schemeClr val="accent3"/>
              </a:solidFill>
              <a:round/>
            </a:ln>
            <a:effectLst/>
          </c:spPr>
          <c:marker>
            <c:symbol val="none"/>
          </c:marker>
          <c:val>
            <c:numRef>
              <c:f>Motion1!$C$2:$C$1843</c:f>
              <c:numCache>
                <c:formatCode>General</c:formatCode>
                <c:ptCount val="1842"/>
                <c:pt idx="0">
                  <c:v>1.0260210000000001</c:v>
                </c:pt>
                <c:pt idx="1">
                  <c:v>1.0260210000000001</c:v>
                </c:pt>
                <c:pt idx="2">
                  <c:v>1.0260210000000001</c:v>
                </c:pt>
                <c:pt idx="3">
                  <c:v>1.0385310000000001</c:v>
                </c:pt>
                <c:pt idx="4">
                  <c:v>1.0385310000000001</c:v>
                </c:pt>
                <c:pt idx="5">
                  <c:v>1.032276</c:v>
                </c:pt>
                <c:pt idx="6">
                  <c:v>1.032276</c:v>
                </c:pt>
                <c:pt idx="7">
                  <c:v>1.032276</c:v>
                </c:pt>
                <c:pt idx="8">
                  <c:v>1.032276</c:v>
                </c:pt>
                <c:pt idx="9">
                  <c:v>1.019766</c:v>
                </c:pt>
                <c:pt idx="10">
                  <c:v>1.0260210000000001</c:v>
                </c:pt>
                <c:pt idx="11">
                  <c:v>1.019766</c:v>
                </c:pt>
                <c:pt idx="12">
                  <c:v>1.032276</c:v>
                </c:pt>
                <c:pt idx="13">
                  <c:v>1.032276</c:v>
                </c:pt>
                <c:pt idx="14">
                  <c:v>1.032276</c:v>
                </c:pt>
                <c:pt idx="15">
                  <c:v>1.0260210000000001</c:v>
                </c:pt>
                <c:pt idx="16">
                  <c:v>1.0260210000000001</c:v>
                </c:pt>
                <c:pt idx="17">
                  <c:v>1.032276</c:v>
                </c:pt>
                <c:pt idx="18">
                  <c:v>1.0260210000000001</c:v>
                </c:pt>
                <c:pt idx="19">
                  <c:v>1.032276</c:v>
                </c:pt>
                <c:pt idx="20">
                  <c:v>1.032276</c:v>
                </c:pt>
                <c:pt idx="21">
                  <c:v>1.0260210000000001</c:v>
                </c:pt>
                <c:pt idx="22">
                  <c:v>1.0260210000000001</c:v>
                </c:pt>
                <c:pt idx="23">
                  <c:v>1.0385310000000001</c:v>
                </c:pt>
                <c:pt idx="24">
                  <c:v>1.0385310000000001</c:v>
                </c:pt>
                <c:pt idx="25">
                  <c:v>1.0385310000000001</c:v>
                </c:pt>
                <c:pt idx="26">
                  <c:v>1.032276</c:v>
                </c:pt>
                <c:pt idx="27">
                  <c:v>1.0385310000000001</c:v>
                </c:pt>
                <c:pt idx="28">
                  <c:v>1.032276</c:v>
                </c:pt>
                <c:pt idx="29">
                  <c:v>1.0260210000000001</c:v>
                </c:pt>
                <c:pt idx="30">
                  <c:v>1.0260210000000001</c:v>
                </c:pt>
                <c:pt idx="31">
                  <c:v>1.0260210000000001</c:v>
                </c:pt>
                <c:pt idx="32">
                  <c:v>1.032276</c:v>
                </c:pt>
                <c:pt idx="33">
                  <c:v>1.032276</c:v>
                </c:pt>
                <c:pt idx="34">
                  <c:v>1.0385310000000001</c:v>
                </c:pt>
                <c:pt idx="35">
                  <c:v>1.032276</c:v>
                </c:pt>
                <c:pt idx="36">
                  <c:v>1.032276</c:v>
                </c:pt>
                <c:pt idx="37">
                  <c:v>1.032276</c:v>
                </c:pt>
                <c:pt idx="38">
                  <c:v>1.032276</c:v>
                </c:pt>
                <c:pt idx="39">
                  <c:v>1.0260210000000001</c:v>
                </c:pt>
                <c:pt idx="40">
                  <c:v>1.0260210000000001</c:v>
                </c:pt>
                <c:pt idx="41">
                  <c:v>1.019766</c:v>
                </c:pt>
                <c:pt idx="42">
                  <c:v>1.0135110000000001</c:v>
                </c:pt>
                <c:pt idx="43">
                  <c:v>1.019766</c:v>
                </c:pt>
                <c:pt idx="44">
                  <c:v>1.032276</c:v>
                </c:pt>
                <c:pt idx="45">
                  <c:v>1.032276</c:v>
                </c:pt>
                <c:pt idx="46">
                  <c:v>1.032276</c:v>
                </c:pt>
                <c:pt idx="47">
                  <c:v>1.032276</c:v>
                </c:pt>
                <c:pt idx="48">
                  <c:v>1.032276</c:v>
                </c:pt>
                <c:pt idx="49">
                  <c:v>1.0260210000000001</c:v>
                </c:pt>
                <c:pt idx="50">
                  <c:v>1.0260210000000001</c:v>
                </c:pt>
                <c:pt idx="51">
                  <c:v>1.019766</c:v>
                </c:pt>
                <c:pt idx="52">
                  <c:v>1.019766</c:v>
                </c:pt>
                <c:pt idx="53">
                  <c:v>1.0260210000000001</c:v>
                </c:pt>
                <c:pt idx="54">
                  <c:v>1.0260210000000001</c:v>
                </c:pt>
                <c:pt idx="55">
                  <c:v>1.0260210000000001</c:v>
                </c:pt>
                <c:pt idx="56">
                  <c:v>1.032276</c:v>
                </c:pt>
                <c:pt idx="57">
                  <c:v>1.032276</c:v>
                </c:pt>
                <c:pt idx="58">
                  <c:v>1.0260210000000001</c:v>
                </c:pt>
                <c:pt idx="59">
                  <c:v>1.0260210000000001</c:v>
                </c:pt>
                <c:pt idx="60">
                  <c:v>1.0260210000000001</c:v>
                </c:pt>
                <c:pt idx="61">
                  <c:v>1.032276</c:v>
                </c:pt>
                <c:pt idx="62">
                  <c:v>1.0260210000000001</c:v>
                </c:pt>
                <c:pt idx="63">
                  <c:v>1.0260210000000001</c:v>
                </c:pt>
                <c:pt idx="64">
                  <c:v>1.0260210000000001</c:v>
                </c:pt>
                <c:pt idx="65">
                  <c:v>1.0260210000000001</c:v>
                </c:pt>
                <c:pt idx="66">
                  <c:v>1.0260210000000001</c:v>
                </c:pt>
                <c:pt idx="67">
                  <c:v>1.0260210000000001</c:v>
                </c:pt>
                <c:pt idx="68">
                  <c:v>1.032276</c:v>
                </c:pt>
                <c:pt idx="69">
                  <c:v>1.0260210000000001</c:v>
                </c:pt>
                <c:pt idx="70">
                  <c:v>1.0072559999999999</c:v>
                </c:pt>
                <c:pt idx="71">
                  <c:v>1.0260210000000001</c:v>
                </c:pt>
                <c:pt idx="72">
                  <c:v>1.019766</c:v>
                </c:pt>
                <c:pt idx="73">
                  <c:v>1.0260210000000001</c:v>
                </c:pt>
                <c:pt idx="74">
                  <c:v>1.0260210000000001</c:v>
                </c:pt>
                <c:pt idx="75">
                  <c:v>1.032276</c:v>
                </c:pt>
                <c:pt idx="76">
                  <c:v>1.032276</c:v>
                </c:pt>
                <c:pt idx="77">
                  <c:v>1.001001</c:v>
                </c:pt>
                <c:pt idx="78">
                  <c:v>1.0260210000000001</c:v>
                </c:pt>
                <c:pt idx="79">
                  <c:v>1.0260210000000001</c:v>
                </c:pt>
                <c:pt idx="80">
                  <c:v>1.019766</c:v>
                </c:pt>
                <c:pt idx="81">
                  <c:v>1.0260210000000001</c:v>
                </c:pt>
                <c:pt idx="82">
                  <c:v>1.019766</c:v>
                </c:pt>
                <c:pt idx="83">
                  <c:v>1.0260210000000001</c:v>
                </c:pt>
                <c:pt idx="84">
                  <c:v>1.0135110000000001</c:v>
                </c:pt>
                <c:pt idx="85">
                  <c:v>1.0260210000000001</c:v>
                </c:pt>
                <c:pt idx="86">
                  <c:v>1.019766</c:v>
                </c:pt>
                <c:pt idx="87">
                  <c:v>1.0260210000000001</c:v>
                </c:pt>
                <c:pt idx="88">
                  <c:v>1.0260210000000001</c:v>
                </c:pt>
                <c:pt idx="89">
                  <c:v>1.032276</c:v>
                </c:pt>
                <c:pt idx="90">
                  <c:v>1.032276</c:v>
                </c:pt>
                <c:pt idx="91">
                  <c:v>1.032276</c:v>
                </c:pt>
                <c:pt idx="92">
                  <c:v>1.019766</c:v>
                </c:pt>
                <c:pt idx="93">
                  <c:v>1.0260210000000001</c:v>
                </c:pt>
                <c:pt idx="94">
                  <c:v>1.0260210000000001</c:v>
                </c:pt>
                <c:pt idx="95">
                  <c:v>1.0260210000000001</c:v>
                </c:pt>
                <c:pt idx="96">
                  <c:v>1.0260210000000001</c:v>
                </c:pt>
                <c:pt idx="97">
                  <c:v>1.0260210000000001</c:v>
                </c:pt>
                <c:pt idx="98">
                  <c:v>1.032276</c:v>
                </c:pt>
                <c:pt idx="99">
                  <c:v>1.0260210000000001</c:v>
                </c:pt>
                <c:pt idx="100">
                  <c:v>1.019766</c:v>
                </c:pt>
                <c:pt idx="101">
                  <c:v>1.0260210000000001</c:v>
                </c:pt>
                <c:pt idx="102">
                  <c:v>1.0260210000000001</c:v>
                </c:pt>
                <c:pt idx="103">
                  <c:v>1.019766</c:v>
                </c:pt>
                <c:pt idx="104">
                  <c:v>1.0260210000000001</c:v>
                </c:pt>
                <c:pt idx="105">
                  <c:v>1.019766</c:v>
                </c:pt>
                <c:pt idx="106">
                  <c:v>1.0260210000000001</c:v>
                </c:pt>
                <c:pt idx="107">
                  <c:v>1.019766</c:v>
                </c:pt>
                <c:pt idx="108">
                  <c:v>1.019766</c:v>
                </c:pt>
                <c:pt idx="109">
                  <c:v>1.0260210000000001</c:v>
                </c:pt>
                <c:pt idx="110">
                  <c:v>1.0260210000000001</c:v>
                </c:pt>
                <c:pt idx="111">
                  <c:v>1.019766</c:v>
                </c:pt>
                <c:pt idx="112">
                  <c:v>1.032276</c:v>
                </c:pt>
                <c:pt idx="113">
                  <c:v>1.0260210000000001</c:v>
                </c:pt>
                <c:pt idx="114">
                  <c:v>1.019766</c:v>
                </c:pt>
                <c:pt idx="115">
                  <c:v>1.019766</c:v>
                </c:pt>
                <c:pt idx="116">
                  <c:v>1.019766</c:v>
                </c:pt>
                <c:pt idx="117">
                  <c:v>1.0260210000000001</c:v>
                </c:pt>
                <c:pt idx="118">
                  <c:v>1.0260210000000001</c:v>
                </c:pt>
                <c:pt idx="119">
                  <c:v>1.0260210000000001</c:v>
                </c:pt>
                <c:pt idx="120">
                  <c:v>1.019766</c:v>
                </c:pt>
                <c:pt idx="121">
                  <c:v>1.0260210000000001</c:v>
                </c:pt>
                <c:pt idx="122">
                  <c:v>1.019766</c:v>
                </c:pt>
                <c:pt idx="123">
                  <c:v>1.019766</c:v>
                </c:pt>
                <c:pt idx="124">
                  <c:v>1.0260210000000001</c:v>
                </c:pt>
                <c:pt idx="125">
                  <c:v>1.019766</c:v>
                </c:pt>
                <c:pt idx="126">
                  <c:v>1.0260210000000001</c:v>
                </c:pt>
                <c:pt idx="127">
                  <c:v>1.0260210000000001</c:v>
                </c:pt>
                <c:pt idx="128">
                  <c:v>1.032276</c:v>
                </c:pt>
                <c:pt idx="129">
                  <c:v>1.0260210000000001</c:v>
                </c:pt>
                <c:pt idx="130">
                  <c:v>1.0260210000000001</c:v>
                </c:pt>
                <c:pt idx="131">
                  <c:v>1.0260210000000001</c:v>
                </c:pt>
                <c:pt idx="132">
                  <c:v>1.0260210000000001</c:v>
                </c:pt>
                <c:pt idx="133">
                  <c:v>1.0260210000000001</c:v>
                </c:pt>
                <c:pt idx="134">
                  <c:v>1.044786</c:v>
                </c:pt>
                <c:pt idx="135">
                  <c:v>1.0260210000000001</c:v>
                </c:pt>
                <c:pt idx="136">
                  <c:v>1.032276</c:v>
                </c:pt>
                <c:pt idx="137">
                  <c:v>1.0260210000000001</c:v>
                </c:pt>
                <c:pt idx="138">
                  <c:v>1.032276</c:v>
                </c:pt>
                <c:pt idx="139">
                  <c:v>1.0260210000000001</c:v>
                </c:pt>
                <c:pt idx="140">
                  <c:v>1.0260210000000001</c:v>
                </c:pt>
                <c:pt idx="141">
                  <c:v>1.019766</c:v>
                </c:pt>
                <c:pt idx="142">
                  <c:v>1.019766</c:v>
                </c:pt>
                <c:pt idx="143">
                  <c:v>1.019766</c:v>
                </c:pt>
                <c:pt idx="144">
                  <c:v>1.019766</c:v>
                </c:pt>
                <c:pt idx="145">
                  <c:v>1.032276</c:v>
                </c:pt>
                <c:pt idx="146">
                  <c:v>1.0260210000000001</c:v>
                </c:pt>
                <c:pt idx="147">
                  <c:v>1.0260210000000001</c:v>
                </c:pt>
                <c:pt idx="148">
                  <c:v>1.0072559999999999</c:v>
                </c:pt>
                <c:pt idx="149">
                  <c:v>1.0260210000000001</c:v>
                </c:pt>
                <c:pt idx="150">
                  <c:v>1.032276</c:v>
                </c:pt>
                <c:pt idx="151">
                  <c:v>1.0260210000000001</c:v>
                </c:pt>
                <c:pt idx="152">
                  <c:v>1.0260210000000001</c:v>
                </c:pt>
                <c:pt idx="153">
                  <c:v>1.0260210000000001</c:v>
                </c:pt>
                <c:pt idx="154">
                  <c:v>1.0260210000000001</c:v>
                </c:pt>
                <c:pt idx="155">
                  <c:v>1.001001</c:v>
                </c:pt>
                <c:pt idx="156">
                  <c:v>1.019766</c:v>
                </c:pt>
                <c:pt idx="157">
                  <c:v>1.0260210000000001</c:v>
                </c:pt>
                <c:pt idx="158">
                  <c:v>1.032276</c:v>
                </c:pt>
                <c:pt idx="159">
                  <c:v>1.032276</c:v>
                </c:pt>
                <c:pt idx="160">
                  <c:v>1.0260210000000001</c:v>
                </c:pt>
                <c:pt idx="161">
                  <c:v>1.0260210000000001</c:v>
                </c:pt>
                <c:pt idx="162">
                  <c:v>1.019766</c:v>
                </c:pt>
                <c:pt idx="163">
                  <c:v>1.019766</c:v>
                </c:pt>
                <c:pt idx="164">
                  <c:v>1.032276</c:v>
                </c:pt>
                <c:pt idx="165">
                  <c:v>1.0260210000000001</c:v>
                </c:pt>
                <c:pt idx="166">
                  <c:v>1.0260210000000001</c:v>
                </c:pt>
                <c:pt idx="167">
                  <c:v>1.032276</c:v>
                </c:pt>
                <c:pt idx="168">
                  <c:v>1.0260210000000001</c:v>
                </c:pt>
                <c:pt idx="169">
                  <c:v>1.0260210000000001</c:v>
                </c:pt>
                <c:pt idx="170">
                  <c:v>1.019766</c:v>
                </c:pt>
                <c:pt idx="171">
                  <c:v>1.019766</c:v>
                </c:pt>
                <c:pt idx="172">
                  <c:v>1.0260210000000001</c:v>
                </c:pt>
                <c:pt idx="173">
                  <c:v>1.0260210000000001</c:v>
                </c:pt>
                <c:pt idx="174">
                  <c:v>1.019766</c:v>
                </c:pt>
                <c:pt idx="175">
                  <c:v>1.019766</c:v>
                </c:pt>
                <c:pt idx="176">
                  <c:v>1.0260210000000001</c:v>
                </c:pt>
                <c:pt idx="177">
                  <c:v>1.0260210000000001</c:v>
                </c:pt>
                <c:pt idx="178">
                  <c:v>1.0260210000000001</c:v>
                </c:pt>
                <c:pt idx="179">
                  <c:v>1.0260210000000001</c:v>
                </c:pt>
                <c:pt idx="180">
                  <c:v>1.0260210000000001</c:v>
                </c:pt>
                <c:pt idx="181">
                  <c:v>1.0260210000000001</c:v>
                </c:pt>
                <c:pt idx="182">
                  <c:v>1.019766</c:v>
                </c:pt>
                <c:pt idx="183">
                  <c:v>1.0260210000000001</c:v>
                </c:pt>
                <c:pt idx="184">
                  <c:v>1.032276</c:v>
                </c:pt>
                <c:pt idx="185">
                  <c:v>1.0260210000000001</c:v>
                </c:pt>
                <c:pt idx="186">
                  <c:v>1.019766</c:v>
                </c:pt>
                <c:pt idx="187">
                  <c:v>1.019766</c:v>
                </c:pt>
                <c:pt idx="188">
                  <c:v>1.019766</c:v>
                </c:pt>
                <c:pt idx="189">
                  <c:v>1.0260210000000001</c:v>
                </c:pt>
                <c:pt idx="190">
                  <c:v>1.032276</c:v>
                </c:pt>
                <c:pt idx="191">
                  <c:v>1.0260210000000001</c:v>
                </c:pt>
                <c:pt idx="192">
                  <c:v>1.032276</c:v>
                </c:pt>
                <c:pt idx="193">
                  <c:v>1.0260210000000001</c:v>
                </c:pt>
                <c:pt idx="194">
                  <c:v>1.0260210000000001</c:v>
                </c:pt>
                <c:pt idx="195">
                  <c:v>1.032276</c:v>
                </c:pt>
                <c:pt idx="196">
                  <c:v>1.0260210000000001</c:v>
                </c:pt>
                <c:pt idx="197">
                  <c:v>1.032276</c:v>
                </c:pt>
                <c:pt idx="198">
                  <c:v>1.019766</c:v>
                </c:pt>
                <c:pt idx="199">
                  <c:v>1.0260210000000001</c:v>
                </c:pt>
                <c:pt idx="200">
                  <c:v>1.019766</c:v>
                </c:pt>
                <c:pt idx="201">
                  <c:v>1.0260210000000001</c:v>
                </c:pt>
                <c:pt idx="202">
                  <c:v>1.032276</c:v>
                </c:pt>
                <c:pt idx="203">
                  <c:v>1.0260210000000001</c:v>
                </c:pt>
                <c:pt idx="204">
                  <c:v>1.032276</c:v>
                </c:pt>
                <c:pt idx="205">
                  <c:v>1.032276</c:v>
                </c:pt>
                <c:pt idx="206">
                  <c:v>1.0260210000000001</c:v>
                </c:pt>
                <c:pt idx="207">
                  <c:v>1.0260210000000001</c:v>
                </c:pt>
                <c:pt idx="208">
                  <c:v>1.0260210000000001</c:v>
                </c:pt>
                <c:pt idx="209">
                  <c:v>1.0260210000000001</c:v>
                </c:pt>
                <c:pt idx="210">
                  <c:v>1.0260210000000001</c:v>
                </c:pt>
                <c:pt idx="211">
                  <c:v>1.032276</c:v>
                </c:pt>
                <c:pt idx="212">
                  <c:v>1.0385310000000001</c:v>
                </c:pt>
                <c:pt idx="213">
                  <c:v>1.0260210000000001</c:v>
                </c:pt>
                <c:pt idx="214">
                  <c:v>1.0260210000000001</c:v>
                </c:pt>
                <c:pt idx="215">
                  <c:v>1.0260210000000001</c:v>
                </c:pt>
                <c:pt idx="216">
                  <c:v>1.0260210000000001</c:v>
                </c:pt>
                <c:pt idx="217">
                  <c:v>1.0260210000000001</c:v>
                </c:pt>
                <c:pt idx="218">
                  <c:v>1.032276</c:v>
                </c:pt>
                <c:pt idx="219">
                  <c:v>1.0135110000000001</c:v>
                </c:pt>
                <c:pt idx="220">
                  <c:v>1.0260210000000001</c:v>
                </c:pt>
                <c:pt idx="221">
                  <c:v>1.0260210000000001</c:v>
                </c:pt>
                <c:pt idx="222">
                  <c:v>1.032276</c:v>
                </c:pt>
                <c:pt idx="223">
                  <c:v>1.032276</c:v>
                </c:pt>
                <c:pt idx="224">
                  <c:v>1.032276</c:v>
                </c:pt>
                <c:pt idx="225">
                  <c:v>1.032276</c:v>
                </c:pt>
                <c:pt idx="226">
                  <c:v>1.001001</c:v>
                </c:pt>
                <c:pt idx="227">
                  <c:v>1.0260210000000001</c:v>
                </c:pt>
                <c:pt idx="228">
                  <c:v>1.0260210000000001</c:v>
                </c:pt>
                <c:pt idx="229">
                  <c:v>1.0260210000000001</c:v>
                </c:pt>
                <c:pt idx="230">
                  <c:v>1.0260210000000001</c:v>
                </c:pt>
                <c:pt idx="231">
                  <c:v>1.019766</c:v>
                </c:pt>
                <c:pt idx="232">
                  <c:v>1.0260210000000001</c:v>
                </c:pt>
                <c:pt idx="233">
                  <c:v>1.0135110000000001</c:v>
                </c:pt>
                <c:pt idx="234">
                  <c:v>1.0260210000000001</c:v>
                </c:pt>
                <c:pt idx="235">
                  <c:v>1.0260210000000001</c:v>
                </c:pt>
                <c:pt idx="236">
                  <c:v>1.0260210000000001</c:v>
                </c:pt>
                <c:pt idx="237">
                  <c:v>1.032276</c:v>
                </c:pt>
                <c:pt idx="238">
                  <c:v>1.0260210000000001</c:v>
                </c:pt>
                <c:pt idx="239">
                  <c:v>1.0260210000000001</c:v>
                </c:pt>
                <c:pt idx="240">
                  <c:v>1.0260210000000001</c:v>
                </c:pt>
                <c:pt idx="241">
                  <c:v>1.0260210000000001</c:v>
                </c:pt>
                <c:pt idx="242">
                  <c:v>1.0260210000000001</c:v>
                </c:pt>
                <c:pt idx="243">
                  <c:v>1.019766</c:v>
                </c:pt>
                <c:pt idx="244">
                  <c:v>1.0260210000000001</c:v>
                </c:pt>
                <c:pt idx="245">
                  <c:v>1.0260210000000001</c:v>
                </c:pt>
                <c:pt idx="246">
                  <c:v>1.019766</c:v>
                </c:pt>
                <c:pt idx="247">
                  <c:v>1.0260210000000001</c:v>
                </c:pt>
                <c:pt idx="248">
                  <c:v>1.0260210000000001</c:v>
                </c:pt>
                <c:pt idx="249">
                  <c:v>1.019766</c:v>
                </c:pt>
                <c:pt idx="250">
                  <c:v>1.032276</c:v>
                </c:pt>
                <c:pt idx="251">
                  <c:v>1.032276</c:v>
                </c:pt>
                <c:pt idx="252">
                  <c:v>1.0260210000000001</c:v>
                </c:pt>
                <c:pt idx="253">
                  <c:v>1.032276</c:v>
                </c:pt>
                <c:pt idx="254">
                  <c:v>1.0260210000000001</c:v>
                </c:pt>
                <c:pt idx="255">
                  <c:v>1.0260210000000001</c:v>
                </c:pt>
                <c:pt idx="256">
                  <c:v>1.0260210000000001</c:v>
                </c:pt>
                <c:pt idx="257">
                  <c:v>1.0260210000000001</c:v>
                </c:pt>
                <c:pt idx="258">
                  <c:v>1.0260210000000001</c:v>
                </c:pt>
                <c:pt idx="259">
                  <c:v>1.0260210000000001</c:v>
                </c:pt>
                <c:pt idx="260">
                  <c:v>1.0260210000000001</c:v>
                </c:pt>
                <c:pt idx="261">
                  <c:v>1.0260210000000001</c:v>
                </c:pt>
                <c:pt idx="262">
                  <c:v>1.0260210000000001</c:v>
                </c:pt>
                <c:pt idx="263">
                  <c:v>1.019766</c:v>
                </c:pt>
                <c:pt idx="264">
                  <c:v>1.0260210000000001</c:v>
                </c:pt>
                <c:pt idx="265">
                  <c:v>1.019766</c:v>
                </c:pt>
                <c:pt idx="266">
                  <c:v>1.0260210000000001</c:v>
                </c:pt>
                <c:pt idx="267">
                  <c:v>1.0260210000000001</c:v>
                </c:pt>
                <c:pt idx="268">
                  <c:v>1.0260210000000001</c:v>
                </c:pt>
                <c:pt idx="269">
                  <c:v>1.0260210000000001</c:v>
                </c:pt>
                <c:pt idx="270">
                  <c:v>1.032276</c:v>
                </c:pt>
                <c:pt idx="271">
                  <c:v>1.0260210000000001</c:v>
                </c:pt>
                <c:pt idx="272">
                  <c:v>1.032276</c:v>
                </c:pt>
                <c:pt idx="273">
                  <c:v>1.032276</c:v>
                </c:pt>
                <c:pt idx="274">
                  <c:v>1.0260210000000001</c:v>
                </c:pt>
                <c:pt idx="275">
                  <c:v>1.0260210000000001</c:v>
                </c:pt>
                <c:pt idx="276">
                  <c:v>1.0260210000000001</c:v>
                </c:pt>
                <c:pt idx="277">
                  <c:v>1.0260210000000001</c:v>
                </c:pt>
                <c:pt idx="278">
                  <c:v>1.0260210000000001</c:v>
                </c:pt>
                <c:pt idx="279">
                  <c:v>1.0260210000000001</c:v>
                </c:pt>
                <c:pt idx="280">
                  <c:v>1.0260210000000001</c:v>
                </c:pt>
                <c:pt idx="281">
                  <c:v>1.0260210000000001</c:v>
                </c:pt>
                <c:pt idx="282">
                  <c:v>1.019766</c:v>
                </c:pt>
                <c:pt idx="283">
                  <c:v>1.032276</c:v>
                </c:pt>
                <c:pt idx="284">
                  <c:v>1.019766</c:v>
                </c:pt>
                <c:pt idx="285">
                  <c:v>1.019766</c:v>
                </c:pt>
                <c:pt idx="286">
                  <c:v>1.019766</c:v>
                </c:pt>
                <c:pt idx="287">
                  <c:v>1.0260210000000001</c:v>
                </c:pt>
                <c:pt idx="288">
                  <c:v>1.0260210000000001</c:v>
                </c:pt>
                <c:pt idx="289">
                  <c:v>1.0260210000000001</c:v>
                </c:pt>
                <c:pt idx="290">
                  <c:v>1.0385310000000001</c:v>
                </c:pt>
                <c:pt idx="291">
                  <c:v>1.0260210000000001</c:v>
                </c:pt>
                <c:pt idx="292">
                  <c:v>1.0260210000000001</c:v>
                </c:pt>
                <c:pt idx="293">
                  <c:v>1.0260210000000001</c:v>
                </c:pt>
                <c:pt idx="294">
                  <c:v>1.0260210000000001</c:v>
                </c:pt>
                <c:pt idx="295">
                  <c:v>1.0260210000000001</c:v>
                </c:pt>
                <c:pt idx="296">
                  <c:v>1.0260210000000001</c:v>
                </c:pt>
                <c:pt idx="297">
                  <c:v>1.0072559999999999</c:v>
                </c:pt>
                <c:pt idx="298">
                  <c:v>1.0260210000000001</c:v>
                </c:pt>
                <c:pt idx="299">
                  <c:v>1.019766</c:v>
                </c:pt>
                <c:pt idx="300">
                  <c:v>1.0260210000000001</c:v>
                </c:pt>
                <c:pt idx="301">
                  <c:v>1.0260210000000001</c:v>
                </c:pt>
                <c:pt idx="302">
                  <c:v>1.019766</c:v>
                </c:pt>
                <c:pt idx="303">
                  <c:v>1.0260210000000001</c:v>
                </c:pt>
                <c:pt idx="304">
                  <c:v>1.001001</c:v>
                </c:pt>
                <c:pt idx="305">
                  <c:v>1.0260210000000001</c:v>
                </c:pt>
                <c:pt idx="306">
                  <c:v>1.0260210000000001</c:v>
                </c:pt>
                <c:pt idx="307">
                  <c:v>1.0260210000000001</c:v>
                </c:pt>
                <c:pt idx="308">
                  <c:v>1.0260210000000001</c:v>
                </c:pt>
                <c:pt idx="309">
                  <c:v>1.0260210000000001</c:v>
                </c:pt>
                <c:pt idx="310">
                  <c:v>1.0260210000000001</c:v>
                </c:pt>
                <c:pt idx="311">
                  <c:v>1.0072559999999999</c:v>
                </c:pt>
                <c:pt idx="312">
                  <c:v>1.019766</c:v>
                </c:pt>
                <c:pt idx="313">
                  <c:v>1.019766</c:v>
                </c:pt>
                <c:pt idx="314">
                  <c:v>1.019766</c:v>
                </c:pt>
                <c:pt idx="315">
                  <c:v>1.0260210000000001</c:v>
                </c:pt>
                <c:pt idx="316">
                  <c:v>1.0260210000000001</c:v>
                </c:pt>
                <c:pt idx="317">
                  <c:v>1.0260210000000001</c:v>
                </c:pt>
                <c:pt idx="318">
                  <c:v>1.0260210000000001</c:v>
                </c:pt>
                <c:pt idx="319">
                  <c:v>1.019766</c:v>
                </c:pt>
                <c:pt idx="320">
                  <c:v>1.019766</c:v>
                </c:pt>
                <c:pt idx="321">
                  <c:v>1.019766</c:v>
                </c:pt>
                <c:pt idx="322">
                  <c:v>1.0260210000000001</c:v>
                </c:pt>
                <c:pt idx="323">
                  <c:v>1.0260210000000001</c:v>
                </c:pt>
                <c:pt idx="324">
                  <c:v>1.032276</c:v>
                </c:pt>
                <c:pt idx="325">
                  <c:v>1.032276</c:v>
                </c:pt>
                <c:pt idx="326">
                  <c:v>1.0260210000000001</c:v>
                </c:pt>
                <c:pt idx="327">
                  <c:v>1.0260210000000001</c:v>
                </c:pt>
                <c:pt idx="328">
                  <c:v>1.0260210000000001</c:v>
                </c:pt>
                <c:pt idx="329">
                  <c:v>1.0260210000000001</c:v>
                </c:pt>
                <c:pt idx="330">
                  <c:v>1.032276</c:v>
                </c:pt>
                <c:pt idx="331">
                  <c:v>1.0260210000000001</c:v>
                </c:pt>
                <c:pt idx="332">
                  <c:v>1.032276</c:v>
                </c:pt>
                <c:pt idx="333">
                  <c:v>1.032276</c:v>
                </c:pt>
                <c:pt idx="334">
                  <c:v>1.0260210000000001</c:v>
                </c:pt>
                <c:pt idx="335">
                  <c:v>1.0260210000000001</c:v>
                </c:pt>
                <c:pt idx="336">
                  <c:v>1.0260210000000001</c:v>
                </c:pt>
                <c:pt idx="337">
                  <c:v>1.0260210000000001</c:v>
                </c:pt>
                <c:pt idx="338">
                  <c:v>1.0260210000000001</c:v>
                </c:pt>
                <c:pt idx="339">
                  <c:v>1.032276</c:v>
                </c:pt>
                <c:pt idx="340">
                  <c:v>1.0260210000000001</c:v>
                </c:pt>
                <c:pt idx="341">
                  <c:v>1.019766</c:v>
                </c:pt>
                <c:pt idx="342">
                  <c:v>1.0260210000000001</c:v>
                </c:pt>
                <c:pt idx="343">
                  <c:v>1.0260210000000001</c:v>
                </c:pt>
                <c:pt idx="344">
                  <c:v>1.032276</c:v>
                </c:pt>
                <c:pt idx="345">
                  <c:v>1.032276</c:v>
                </c:pt>
                <c:pt idx="346">
                  <c:v>1.0260210000000001</c:v>
                </c:pt>
                <c:pt idx="347">
                  <c:v>1.019766</c:v>
                </c:pt>
                <c:pt idx="348">
                  <c:v>1.0260210000000001</c:v>
                </c:pt>
                <c:pt idx="349">
                  <c:v>1.0260210000000001</c:v>
                </c:pt>
                <c:pt idx="350">
                  <c:v>1.0260210000000001</c:v>
                </c:pt>
                <c:pt idx="351">
                  <c:v>1.032276</c:v>
                </c:pt>
                <c:pt idx="352">
                  <c:v>1.032276</c:v>
                </c:pt>
                <c:pt idx="353">
                  <c:v>1.032276</c:v>
                </c:pt>
                <c:pt idx="354">
                  <c:v>1.019766</c:v>
                </c:pt>
                <c:pt idx="355">
                  <c:v>1.019766</c:v>
                </c:pt>
                <c:pt idx="356">
                  <c:v>1.019766</c:v>
                </c:pt>
                <c:pt idx="357">
                  <c:v>1.0260210000000001</c:v>
                </c:pt>
                <c:pt idx="358">
                  <c:v>1.0260210000000001</c:v>
                </c:pt>
                <c:pt idx="359">
                  <c:v>1.032276</c:v>
                </c:pt>
                <c:pt idx="360">
                  <c:v>1.0260210000000001</c:v>
                </c:pt>
                <c:pt idx="361">
                  <c:v>1.0385310000000001</c:v>
                </c:pt>
                <c:pt idx="362">
                  <c:v>1.0260210000000001</c:v>
                </c:pt>
                <c:pt idx="363">
                  <c:v>1.0260210000000001</c:v>
                </c:pt>
                <c:pt idx="364">
                  <c:v>1.0260210000000001</c:v>
                </c:pt>
                <c:pt idx="365">
                  <c:v>1.0260210000000001</c:v>
                </c:pt>
                <c:pt idx="366">
                  <c:v>1.032276</c:v>
                </c:pt>
                <c:pt idx="367">
                  <c:v>1.0260210000000001</c:v>
                </c:pt>
                <c:pt idx="368">
                  <c:v>1.032276</c:v>
                </c:pt>
                <c:pt idx="369">
                  <c:v>1.0260210000000001</c:v>
                </c:pt>
                <c:pt idx="370">
                  <c:v>1.0260210000000001</c:v>
                </c:pt>
                <c:pt idx="371">
                  <c:v>1.0260210000000001</c:v>
                </c:pt>
                <c:pt idx="372">
                  <c:v>1.0260210000000001</c:v>
                </c:pt>
                <c:pt idx="373">
                  <c:v>1.032276</c:v>
                </c:pt>
                <c:pt idx="374">
                  <c:v>1.032276</c:v>
                </c:pt>
                <c:pt idx="375">
                  <c:v>1.0135110000000001</c:v>
                </c:pt>
                <c:pt idx="376">
                  <c:v>1.0260210000000001</c:v>
                </c:pt>
                <c:pt idx="377">
                  <c:v>1.0260210000000001</c:v>
                </c:pt>
                <c:pt idx="378">
                  <c:v>1.0260210000000001</c:v>
                </c:pt>
                <c:pt idx="379">
                  <c:v>1.032276</c:v>
                </c:pt>
                <c:pt idx="380">
                  <c:v>1.0260210000000001</c:v>
                </c:pt>
                <c:pt idx="381">
                  <c:v>1.0260210000000001</c:v>
                </c:pt>
                <c:pt idx="382">
                  <c:v>1.0072559999999999</c:v>
                </c:pt>
                <c:pt idx="383">
                  <c:v>1.0260210000000001</c:v>
                </c:pt>
                <c:pt idx="384">
                  <c:v>1.032276</c:v>
                </c:pt>
                <c:pt idx="385">
                  <c:v>1.0260210000000001</c:v>
                </c:pt>
                <c:pt idx="386">
                  <c:v>1.032276</c:v>
                </c:pt>
                <c:pt idx="387">
                  <c:v>1.0260210000000001</c:v>
                </c:pt>
                <c:pt idx="388">
                  <c:v>1.0260210000000001</c:v>
                </c:pt>
                <c:pt idx="389">
                  <c:v>1.0072559999999999</c:v>
                </c:pt>
                <c:pt idx="390">
                  <c:v>1.0260210000000001</c:v>
                </c:pt>
                <c:pt idx="391">
                  <c:v>1.019766</c:v>
                </c:pt>
                <c:pt idx="392">
                  <c:v>1.0260210000000001</c:v>
                </c:pt>
                <c:pt idx="393">
                  <c:v>1.0260210000000001</c:v>
                </c:pt>
                <c:pt idx="394">
                  <c:v>1.032276</c:v>
                </c:pt>
                <c:pt idx="395">
                  <c:v>1.032276</c:v>
                </c:pt>
                <c:pt idx="396">
                  <c:v>1.032276</c:v>
                </c:pt>
                <c:pt idx="397">
                  <c:v>1.0260210000000001</c:v>
                </c:pt>
                <c:pt idx="398">
                  <c:v>1.032276</c:v>
                </c:pt>
                <c:pt idx="399">
                  <c:v>1.032276</c:v>
                </c:pt>
                <c:pt idx="400">
                  <c:v>1.0260210000000001</c:v>
                </c:pt>
                <c:pt idx="401">
                  <c:v>1.0260210000000001</c:v>
                </c:pt>
                <c:pt idx="402">
                  <c:v>1.0260210000000001</c:v>
                </c:pt>
                <c:pt idx="403">
                  <c:v>1.032276</c:v>
                </c:pt>
                <c:pt idx="404">
                  <c:v>1.0260210000000001</c:v>
                </c:pt>
                <c:pt idx="405">
                  <c:v>1.0260210000000001</c:v>
                </c:pt>
                <c:pt idx="406">
                  <c:v>1.0260210000000001</c:v>
                </c:pt>
                <c:pt idx="407">
                  <c:v>1.032276</c:v>
                </c:pt>
                <c:pt idx="408">
                  <c:v>1.032276</c:v>
                </c:pt>
                <c:pt idx="409">
                  <c:v>1.032276</c:v>
                </c:pt>
                <c:pt idx="410">
                  <c:v>1.032276</c:v>
                </c:pt>
                <c:pt idx="411">
                  <c:v>1.0260210000000001</c:v>
                </c:pt>
                <c:pt idx="412">
                  <c:v>1.0260210000000001</c:v>
                </c:pt>
                <c:pt idx="413">
                  <c:v>1.0260210000000001</c:v>
                </c:pt>
                <c:pt idx="414">
                  <c:v>1.0260210000000001</c:v>
                </c:pt>
                <c:pt idx="415">
                  <c:v>1.032276</c:v>
                </c:pt>
                <c:pt idx="416">
                  <c:v>1.032276</c:v>
                </c:pt>
                <c:pt idx="417">
                  <c:v>1.032276</c:v>
                </c:pt>
                <c:pt idx="418">
                  <c:v>1.032276</c:v>
                </c:pt>
                <c:pt idx="419">
                  <c:v>1.0260210000000001</c:v>
                </c:pt>
                <c:pt idx="420">
                  <c:v>1.032276</c:v>
                </c:pt>
                <c:pt idx="421">
                  <c:v>1.0260210000000001</c:v>
                </c:pt>
                <c:pt idx="422">
                  <c:v>1.0260210000000001</c:v>
                </c:pt>
                <c:pt idx="423">
                  <c:v>1.0260210000000001</c:v>
                </c:pt>
                <c:pt idx="424">
                  <c:v>1.032276</c:v>
                </c:pt>
                <c:pt idx="425">
                  <c:v>1.019766</c:v>
                </c:pt>
                <c:pt idx="426">
                  <c:v>1.0260210000000001</c:v>
                </c:pt>
                <c:pt idx="427">
                  <c:v>1.0260210000000001</c:v>
                </c:pt>
                <c:pt idx="428">
                  <c:v>1.0260210000000001</c:v>
                </c:pt>
                <c:pt idx="429">
                  <c:v>1.0260210000000001</c:v>
                </c:pt>
                <c:pt idx="430">
                  <c:v>1.0260210000000001</c:v>
                </c:pt>
                <c:pt idx="431">
                  <c:v>1.0260210000000001</c:v>
                </c:pt>
                <c:pt idx="432">
                  <c:v>1.019766</c:v>
                </c:pt>
                <c:pt idx="433">
                  <c:v>1.019766</c:v>
                </c:pt>
                <c:pt idx="434">
                  <c:v>1.0260210000000001</c:v>
                </c:pt>
                <c:pt idx="435">
                  <c:v>1.032276</c:v>
                </c:pt>
                <c:pt idx="436">
                  <c:v>1.032276</c:v>
                </c:pt>
                <c:pt idx="437">
                  <c:v>1.032276</c:v>
                </c:pt>
                <c:pt idx="438">
                  <c:v>1.032276</c:v>
                </c:pt>
                <c:pt idx="439">
                  <c:v>1.044786</c:v>
                </c:pt>
                <c:pt idx="440">
                  <c:v>1.0260210000000001</c:v>
                </c:pt>
                <c:pt idx="441">
                  <c:v>1.0260210000000001</c:v>
                </c:pt>
                <c:pt idx="442">
                  <c:v>1.0260210000000001</c:v>
                </c:pt>
                <c:pt idx="443">
                  <c:v>1.0260210000000001</c:v>
                </c:pt>
                <c:pt idx="444">
                  <c:v>1.0260210000000001</c:v>
                </c:pt>
                <c:pt idx="445">
                  <c:v>1.0260210000000001</c:v>
                </c:pt>
                <c:pt idx="446">
                  <c:v>1.019766</c:v>
                </c:pt>
                <c:pt idx="447">
                  <c:v>1.0260210000000001</c:v>
                </c:pt>
                <c:pt idx="448">
                  <c:v>1.0260210000000001</c:v>
                </c:pt>
                <c:pt idx="449">
                  <c:v>1.0260210000000001</c:v>
                </c:pt>
                <c:pt idx="450">
                  <c:v>1.0260210000000001</c:v>
                </c:pt>
                <c:pt idx="451">
                  <c:v>1.0260210000000001</c:v>
                </c:pt>
                <c:pt idx="452">
                  <c:v>1.0260210000000001</c:v>
                </c:pt>
                <c:pt idx="453">
                  <c:v>1.0072559999999999</c:v>
                </c:pt>
                <c:pt idx="454">
                  <c:v>1.0260210000000001</c:v>
                </c:pt>
                <c:pt idx="455">
                  <c:v>1.0260210000000001</c:v>
                </c:pt>
                <c:pt idx="456">
                  <c:v>1.0260210000000001</c:v>
                </c:pt>
                <c:pt idx="457">
                  <c:v>1.0260210000000001</c:v>
                </c:pt>
                <c:pt idx="458">
                  <c:v>1.0260210000000001</c:v>
                </c:pt>
                <c:pt idx="459">
                  <c:v>1.0260210000000001</c:v>
                </c:pt>
                <c:pt idx="460">
                  <c:v>1.001001</c:v>
                </c:pt>
                <c:pt idx="461">
                  <c:v>1.019766</c:v>
                </c:pt>
                <c:pt idx="462">
                  <c:v>1.019766</c:v>
                </c:pt>
                <c:pt idx="463">
                  <c:v>1.0260210000000001</c:v>
                </c:pt>
                <c:pt idx="464">
                  <c:v>1.032276</c:v>
                </c:pt>
                <c:pt idx="465">
                  <c:v>1.032276</c:v>
                </c:pt>
                <c:pt idx="466">
                  <c:v>1.019766</c:v>
                </c:pt>
                <c:pt idx="467">
                  <c:v>1.0135110000000001</c:v>
                </c:pt>
                <c:pt idx="468">
                  <c:v>1.019766</c:v>
                </c:pt>
                <c:pt idx="469">
                  <c:v>1.0260210000000001</c:v>
                </c:pt>
                <c:pt idx="470">
                  <c:v>1.019766</c:v>
                </c:pt>
                <c:pt idx="471">
                  <c:v>1.019766</c:v>
                </c:pt>
                <c:pt idx="472">
                  <c:v>1.0260210000000001</c:v>
                </c:pt>
                <c:pt idx="473">
                  <c:v>1.0260210000000001</c:v>
                </c:pt>
                <c:pt idx="474">
                  <c:v>1.032276</c:v>
                </c:pt>
                <c:pt idx="475">
                  <c:v>1.019766</c:v>
                </c:pt>
                <c:pt idx="476">
                  <c:v>1.0260210000000001</c:v>
                </c:pt>
                <c:pt idx="477">
                  <c:v>1.0260210000000001</c:v>
                </c:pt>
                <c:pt idx="478">
                  <c:v>1.032276</c:v>
                </c:pt>
                <c:pt idx="479">
                  <c:v>1.0260210000000001</c:v>
                </c:pt>
                <c:pt idx="480">
                  <c:v>1.0260210000000001</c:v>
                </c:pt>
                <c:pt idx="481">
                  <c:v>1.032276</c:v>
                </c:pt>
                <c:pt idx="482">
                  <c:v>1.0260210000000001</c:v>
                </c:pt>
                <c:pt idx="483">
                  <c:v>1.019766</c:v>
                </c:pt>
                <c:pt idx="484">
                  <c:v>1.019766</c:v>
                </c:pt>
                <c:pt idx="485">
                  <c:v>1.0260210000000001</c:v>
                </c:pt>
                <c:pt idx="486">
                  <c:v>1.0260210000000001</c:v>
                </c:pt>
                <c:pt idx="487">
                  <c:v>1.0260210000000001</c:v>
                </c:pt>
                <c:pt idx="488">
                  <c:v>1.0260210000000001</c:v>
                </c:pt>
                <c:pt idx="489">
                  <c:v>1.0260210000000001</c:v>
                </c:pt>
                <c:pt idx="490">
                  <c:v>1.0260210000000001</c:v>
                </c:pt>
                <c:pt idx="491">
                  <c:v>1.0260210000000001</c:v>
                </c:pt>
                <c:pt idx="492">
                  <c:v>1.0260210000000001</c:v>
                </c:pt>
                <c:pt idx="493">
                  <c:v>1.0260210000000001</c:v>
                </c:pt>
                <c:pt idx="494">
                  <c:v>1.0260210000000001</c:v>
                </c:pt>
                <c:pt idx="495">
                  <c:v>1.0260210000000001</c:v>
                </c:pt>
                <c:pt idx="496">
                  <c:v>1.0260210000000001</c:v>
                </c:pt>
                <c:pt idx="497">
                  <c:v>1.019766</c:v>
                </c:pt>
                <c:pt idx="498">
                  <c:v>1.032276</c:v>
                </c:pt>
                <c:pt idx="499">
                  <c:v>1.0260210000000001</c:v>
                </c:pt>
                <c:pt idx="500">
                  <c:v>1.0260210000000001</c:v>
                </c:pt>
                <c:pt idx="501">
                  <c:v>1.0260210000000001</c:v>
                </c:pt>
                <c:pt idx="502">
                  <c:v>1.032276</c:v>
                </c:pt>
                <c:pt idx="503">
                  <c:v>1.019766</c:v>
                </c:pt>
                <c:pt idx="504">
                  <c:v>1.0260210000000001</c:v>
                </c:pt>
                <c:pt idx="505">
                  <c:v>1.0260210000000001</c:v>
                </c:pt>
                <c:pt idx="506">
                  <c:v>1.019766</c:v>
                </c:pt>
                <c:pt idx="507">
                  <c:v>1.0260210000000001</c:v>
                </c:pt>
                <c:pt idx="508">
                  <c:v>1.019766</c:v>
                </c:pt>
                <c:pt idx="509">
                  <c:v>1.0260210000000001</c:v>
                </c:pt>
                <c:pt idx="510">
                  <c:v>1.032276</c:v>
                </c:pt>
                <c:pt idx="511">
                  <c:v>1.0260210000000001</c:v>
                </c:pt>
                <c:pt idx="512">
                  <c:v>1.019766</c:v>
                </c:pt>
                <c:pt idx="513">
                  <c:v>1.019766</c:v>
                </c:pt>
                <c:pt idx="514">
                  <c:v>1.0260210000000001</c:v>
                </c:pt>
                <c:pt idx="515">
                  <c:v>1.032276</c:v>
                </c:pt>
                <c:pt idx="516">
                  <c:v>1.032276</c:v>
                </c:pt>
                <c:pt idx="517">
                  <c:v>1.0385310000000001</c:v>
                </c:pt>
                <c:pt idx="518">
                  <c:v>1.0260210000000001</c:v>
                </c:pt>
                <c:pt idx="519">
                  <c:v>1.0260210000000001</c:v>
                </c:pt>
                <c:pt idx="520">
                  <c:v>1.019766</c:v>
                </c:pt>
                <c:pt idx="521">
                  <c:v>1.0260210000000001</c:v>
                </c:pt>
                <c:pt idx="522">
                  <c:v>1.032276</c:v>
                </c:pt>
                <c:pt idx="523">
                  <c:v>1.0260210000000001</c:v>
                </c:pt>
                <c:pt idx="524">
                  <c:v>1.019766</c:v>
                </c:pt>
                <c:pt idx="525">
                  <c:v>1.0260210000000001</c:v>
                </c:pt>
                <c:pt idx="526">
                  <c:v>1.0260210000000001</c:v>
                </c:pt>
                <c:pt idx="527">
                  <c:v>1.032276</c:v>
                </c:pt>
                <c:pt idx="528">
                  <c:v>1.032276</c:v>
                </c:pt>
                <c:pt idx="529">
                  <c:v>1.019766</c:v>
                </c:pt>
                <c:pt idx="530">
                  <c:v>1.0260210000000001</c:v>
                </c:pt>
                <c:pt idx="531">
                  <c:v>1.001001</c:v>
                </c:pt>
                <c:pt idx="532">
                  <c:v>1.019766</c:v>
                </c:pt>
                <c:pt idx="533">
                  <c:v>1.0260210000000001</c:v>
                </c:pt>
                <c:pt idx="534">
                  <c:v>1.0260210000000001</c:v>
                </c:pt>
                <c:pt idx="535">
                  <c:v>1.0260210000000001</c:v>
                </c:pt>
                <c:pt idx="536">
                  <c:v>1.0260210000000001</c:v>
                </c:pt>
                <c:pt idx="537">
                  <c:v>1.032276</c:v>
                </c:pt>
                <c:pt idx="538">
                  <c:v>1.0072559999999999</c:v>
                </c:pt>
                <c:pt idx="539">
                  <c:v>1.0260210000000001</c:v>
                </c:pt>
                <c:pt idx="540">
                  <c:v>1.0260210000000001</c:v>
                </c:pt>
                <c:pt idx="541">
                  <c:v>1.0260210000000001</c:v>
                </c:pt>
                <c:pt idx="542">
                  <c:v>1.0260210000000001</c:v>
                </c:pt>
                <c:pt idx="543">
                  <c:v>1.032276</c:v>
                </c:pt>
                <c:pt idx="544">
                  <c:v>1.0260210000000001</c:v>
                </c:pt>
                <c:pt idx="545">
                  <c:v>1.019766</c:v>
                </c:pt>
                <c:pt idx="546">
                  <c:v>1.0260210000000001</c:v>
                </c:pt>
                <c:pt idx="547">
                  <c:v>1.019766</c:v>
                </c:pt>
                <c:pt idx="548">
                  <c:v>1.019766</c:v>
                </c:pt>
                <c:pt idx="549">
                  <c:v>1.0260210000000001</c:v>
                </c:pt>
                <c:pt idx="550">
                  <c:v>1.0260210000000001</c:v>
                </c:pt>
                <c:pt idx="551">
                  <c:v>1.0260210000000001</c:v>
                </c:pt>
                <c:pt idx="552">
                  <c:v>1.032276</c:v>
                </c:pt>
                <c:pt idx="553">
                  <c:v>1.0260210000000001</c:v>
                </c:pt>
                <c:pt idx="554">
                  <c:v>1.019766</c:v>
                </c:pt>
                <c:pt idx="555">
                  <c:v>1.019766</c:v>
                </c:pt>
                <c:pt idx="556">
                  <c:v>1.0260210000000001</c:v>
                </c:pt>
                <c:pt idx="557">
                  <c:v>1.0260210000000001</c:v>
                </c:pt>
                <c:pt idx="558">
                  <c:v>1.0260210000000001</c:v>
                </c:pt>
                <c:pt idx="559">
                  <c:v>1.032276</c:v>
                </c:pt>
                <c:pt idx="560">
                  <c:v>1.0260210000000001</c:v>
                </c:pt>
                <c:pt idx="561">
                  <c:v>1.0260210000000001</c:v>
                </c:pt>
                <c:pt idx="562">
                  <c:v>1.0260210000000001</c:v>
                </c:pt>
                <c:pt idx="563">
                  <c:v>1.032276</c:v>
                </c:pt>
                <c:pt idx="564">
                  <c:v>1.0260210000000001</c:v>
                </c:pt>
                <c:pt idx="565">
                  <c:v>1.032276</c:v>
                </c:pt>
                <c:pt idx="566">
                  <c:v>1.032276</c:v>
                </c:pt>
                <c:pt idx="567">
                  <c:v>1.032276</c:v>
                </c:pt>
                <c:pt idx="568">
                  <c:v>1.019766</c:v>
                </c:pt>
                <c:pt idx="569">
                  <c:v>1.0260210000000001</c:v>
                </c:pt>
                <c:pt idx="570">
                  <c:v>1.0260210000000001</c:v>
                </c:pt>
                <c:pt idx="571">
                  <c:v>1.0260210000000001</c:v>
                </c:pt>
                <c:pt idx="572">
                  <c:v>1.0260210000000001</c:v>
                </c:pt>
                <c:pt idx="573">
                  <c:v>1.032276</c:v>
                </c:pt>
                <c:pt idx="574">
                  <c:v>1.0260210000000001</c:v>
                </c:pt>
                <c:pt idx="575">
                  <c:v>1.0260210000000001</c:v>
                </c:pt>
                <c:pt idx="576">
                  <c:v>1.0260210000000001</c:v>
                </c:pt>
                <c:pt idx="577">
                  <c:v>1.0260210000000001</c:v>
                </c:pt>
                <c:pt idx="578">
                  <c:v>1.0260210000000001</c:v>
                </c:pt>
                <c:pt idx="579">
                  <c:v>1.0260210000000001</c:v>
                </c:pt>
                <c:pt idx="580">
                  <c:v>1.032276</c:v>
                </c:pt>
                <c:pt idx="581">
                  <c:v>1.0260210000000001</c:v>
                </c:pt>
                <c:pt idx="582">
                  <c:v>1.0260210000000001</c:v>
                </c:pt>
                <c:pt idx="583">
                  <c:v>1.019766</c:v>
                </c:pt>
                <c:pt idx="584">
                  <c:v>1.0260210000000001</c:v>
                </c:pt>
                <c:pt idx="585">
                  <c:v>1.0260210000000001</c:v>
                </c:pt>
                <c:pt idx="586">
                  <c:v>1.0260210000000001</c:v>
                </c:pt>
                <c:pt idx="587">
                  <c:v>1.0260210000000001</c:v>
                </c:pt>
                <c:pt idx="588">
                  <c:v>1.032276</c:v>
                </c:pt>
                <c:pt idx="589">
                  <c:v>1.019766</c:v>
                </c:pt>
                <c:pt idx="590">
                  <c:v>1.0260210000000001</c:v>
                </c:pt>
                <c:pt idx="591">
                  <c:v>1.0260210000000001</c:v>
                </c:pt>
                <c:pt idx="592">
                  <c:v>1.0260210000000001</c:v>
                </c:pt>
                <c:pt idx="593">
                  <c:v>1.0260210000000001</c:v>
                </c:pt>
                <c:pt idx="594">
                  <c:v>1.0260210000000001</c:v>
                </c:pt>
                <c:pt idx="595">
                  <c:v>1.0385310000000001</c:v>
                </c:pt>
                <c:pt idx="596">
                  <c:v>1.0260210000000001</c:v>
                </c:pt>
                <c:pt idx="597">
                  <c:v>1.0260210000000001</c:v>
                </c:pt>
                <c:pt idx="598">
                  <c:v>1.0260210000000001</c:v>
                </c:pt>
                <c:pt idx="599">
                  <c:v>1.032276</c:v>
                </c:pt>
                <c:pt idx="600">
                  <c:v>1.0260210000000001</c:v>
                </c:pt>
                <c:pt idx="601">
                  <c:v>1.0260210000000001</c:v>
                </c:pt>
                <c:pt idx="602">
                  <c:v>1.019766</c:v>
                </c:pt>
                <c:pt idx="603">
                  <c:v>1.0260210000000001</c:v>
                </c:pt>
                <c:pt idx="604">
                  <c:v>1.0260210000000001</c:v>
                </c:pt>
                <c:pt idx="605">
                  <c:v>1.0260210000000001</c:v>
                </c:pt>
                <c:pt idx="606">
                  <c:v>1.0260210000000001</c:v>
                </c:pt>
                <c:pt idx="607">
                  <c:v>1.0260210000000001</c:v>
                </c:pt>
                <c:pt idx="608">
                  <c:v>1.0260210000000001</c:v>
                </c:pt>
                <c:pt idx="609">
                  <c:v>1.0072559999999999</c:v>
                </c:pt>
                <c:pt idx="610">
                  <c:v>1.032276</c:v>
                </c:pt>
                <c:pt idx="611">
                  <c:v>1.0260210000000001</c:v>
                </c:pt>
                <c:pt idx="612">
                  <c:v>1.0260210000000001</c:v>
                </c:pt>
                <c:pt idx="613">
                  <c:v>1.0260210000000001</c:v>
                </c:pt>
                <c:pt idx="614">
                  <c:v>1.0260210000000001</c:v>
                </c:pt>
                <c:pt idx="615">
                  <c:v>1.0260210000000001</c:v>
                </c:pt>
                <c:pt idx="616">
                  <c:v>1.0072559999999999</c:v>
                </c:pt>
                <c:pt idx="617">
                  <c:v>1.0260210000000001</c:v>
                </c:pt>
                <c:pt idx="618">
                  <c:v>1.032276</c:v>
                </c:pt>
                <c:pt idx="619">
                  <c:v>1.0260210000000001</c:v>
                </c:pt>
                <c:pt idx="620">
                  <c:v>1.0260210000000001</c:v>
                </c:pt>
                <c:pt idx="621">
                  <c:v>1.032276</c:v>
                </c:pt>
                <c:pt idx="622">
                  <c:v>1.0260210000000001</c:v>
                </c:pt>
                <c:pt idx="623">
                  <c:v>1.0260210000000001</c:v>
                </c:pt>
                <c:pt idx="624">
                  <c:v>1.0260210000000001</c:v>
                </c:pt>
                <c:pt idx="625">
                  <c:v>1.0260210000000001</c:v>
                </c:pt>
                <c:pt idx="626">
                  <c:v>1.019766</c:v>
                </c:pt>
                <c:pt idx="627">
                  <c:v>1.0260210000000001</c:v>
                </c:pt>
                <c:pt idx="628">
                  <c:v>1.0260210000000001</c:v>
                </c:pt>
                <c:pt idx="629">
                  <c:v>1.0260210000000001</c:v>
                </c:pt>
                <c:pt idx="630">
                  <c:v>1.032276</c:v>
                </c:pt>
                <c:pt idx="631">
                  <c:v>1.0260210000000001</c:v>
                </c:pt>
                <c:pt idx="632">
                  <c:v>1.0260210000000001</c:v>
                </c:pt>
                <c:pt idx="633">
                  <c:v>1.0260210000000001</c:v>
                </c:pt>
                <c:pt idx="634">
                  <c:v>1.032276</c:v>
                </c:pt>
                <c:pt idx="635">
                  <c:v>1.0260210000000001</c:v>
                </c:pt>
                <c:pt idx="636">
                  <c:v>1.0260210000000001</c:v>
                </c:pt>
                <c:pt idx="637">
                  <c:v>1.032276</c:v>
                </c:pt>
                <c:pt idx="638">
                  <c:v>1.0260210000000001</c:v>
                </c:pt>
                <c:pt idx="639">
                  <c:v>1.019766</c:v>
                </c:pt>
                <c:pt idx="640">
                  <c:v>1.019766</c:v>
                </c:pt>
                <c:pt idx="641">
                  <c:v>1.0260210000000001</c:v>
                </c:pt>
                <c:pt idx="642">
                  <c:v>1.0260210000000001</c:v>
                </c:pt>
                <c:pt idx="643">
                  <c:v>1.0260210000000001</c:v>
                </c:pt>
                <c:pt idx="644">
                  <c:v>1.032276</c:v>
                </c:pt>
                <c:pt idx="645">
                  <c:v>1.032276</c:v>
                </c:pt>
                <c:pt idx="646">
                  <c:v>1.019766</c:v>
                </c:pt>
                <c:pt idx="647">
                  <c:v>1.0260210000000001</c:v>
                </c:pt>
                <c:pt idx="648">
                  <c:v>1.0260210000000001</c:v>
                </c:pt>
                <c:pt idx="649">
                  <c:v>1.0260210000000001</c:v>
                </c:pt>
                <c:pt idx="650">
                  <c:v>1.0260210000000001</c:v>
                </c:pt>
                <c:pt idx="651">
                  <c:v>1.0260210000000001</c:v>
                </c:pt>
                <c:pt idx="652">
                  <c:v>1.0260210000000001</c:v>
                </c:pt>
                <c:pt idx="653">
                  <c:v>1.0260210000000001</c:v>
                </c:pt>
                <c:pt idx="654">
                  <c:v>1.0260210000000001</c:v>
                </c:pt>
                <c:pt idx="655">
                  <c:v>1.0260210000000001</c:v>
                </c:pt>
                <c:pt idx="656">
                  <c:v>1.032276</c:v>
                </c:pt>
                <c:pt idx="657">
                  <c:v>1.0260210000000001</c:v>
                </c:pt>
                <c:pt idx="658">
                  <c:v>1.0260210000000001</c:v>
                </c:pt>
                <c:pt idx="659">
                  <c:v>1.032276</c:v>
                </c:pt>
                <c:pt idx="660">
                  <c:v>1.032276</c:v>
                </c:pt>
                <c:pt idx="661">
                  <c:v>1.0260210000000001</c:v>
                </c:pt>
                <c:pt idx="662">
                  <c:v>1.0260210000000001</c:v>
                </c:pt>
                <c:pt idx="663">
                  <c:v>1.0260210000000001</c:v>
                </c:pt>
                <c:pt idx="664">
                  <c:v>1.0260210000000001</c:v>
                </c:pt>
                <c:pt idx="665">
                  <c:v>1.0260210000000001</c:v>
                </c:pt>
                <c:pt idx="666">
                  <c:v>1.0385310000000001</c:v>
                </c:pt>
                <c:pt idx="667">
                  <c:v>1.0260210000000001</c:v>
                </c:pt>
                <c:pt idx="668">
                  <c:v>1.0260210000000001</c:v>
                </c:pt>
                <c:pt idx="669">
                  <c:v>1.0260210000000001</c:v>
                </c:pt>
                <c:pt idx="670">
                  <c:v>1.0260210000000001</c:v>
                </c:pt>
                <c:pt idx="671">
                  <c:v>1.0260210000000001</c:v>
                </c:pt>
                <c:pt idx="672">
                  <c:v>1.0260210000000001</c:v>
                </c:pt>
                <c:pt idx="673">
                  <c:v>1.0385310000000001</c:v>
                </c:pt>
                <c:pt idx="674">
                  <c:v>1.0260210000000001</c:v>
                </c:pt>
                <c:pt idx="675">
                  <c:v>1.0260210000000001</c:v>
                </c:pt>
                <c:pt idx="676">
                  <c:v>1.0260210000000001</c:v>
                </c:pt>
                <c:pt idx="677">
                  <c:v>1.0260210000000001</c:v>
                </c:pt>
                <c:pt idx="678">
                  <c:v>1.032276</c:v>
                </c:pt>
                <c:pt idx="679">
                  <c:v>1.032276</c:v>
                </c:pt>
                <c:pt idx="680">
                  <c:v>1.0135110000000001</c:v>
                </c:pt>
                <c:pt idx="681">
                  <c:v>1.0260210000000001</c:v>
                </c:pt>
                <c:pt idx="682">
                  <c:v>1.019766</c:v>
                </c:pt>
                <c:pt idx="683">
                  <c:v>1.019766</c:v>
                </c:pt>
                <c:pt idx="684">
                  <c:v>1.0260210000000001</c:v>
                </c:pt>
                <c:pt idx="685">
                  <c:v>1.032276</c:v>
                </c:pt>
                <c:pt idx="686">
                  <c:v>1.032276</c:v>
                </c:pt>
                <c:pt idx="687">
                  <c:v>1.001001</c:v>
                </c:pt>
                <c:pt idx="688">
                  <c:v>1.019766</c:v>
                </c:pt>
                <c:pt idx="689">
                  <c:v>1.0260210000000001</c:v>
                </c:pt>
                <c:pt idx="690">
                  <c:v>1.019766</c:v>
                </c:pt>
                <c:pt idx="691">
                  <c:v>1.0260210000000001</c:v>
                </c:pt>
                <c:pt idx="692">
                  <c:v>1.0260210000000001</c:v>
                </c:pt>
                <c:pt idx="693">
                  <c:v>1.032276</c:v>
                </c:pt>
                <c:pt idx="694">
                  <c:v>1.0072559999999999</c:v>
                </c:pt>
                <c:pt idx="695">
                  <c:v>1.0260210000000001</c:v>
                </c:pt>
                <c:pt idx="696">
                  <c:v>1.0260210000000001</c:v>
                </c:pt>
                <c:pt idx="697">
                  <c:v>1.019766</c:v>
                </c:pt>
                <c:pt idx="698">
                  <c:v>1.019766</c:v>
                </c:pt>
                <c:pt idx="699">
                  <c:v>1.019766</c:v>
                </c:pt>
                <c:pt idx="700">
                  <c:v>1.0260210000000001</c:v>
                </c:pt>
                <c:pt idx="701">
                  <c:v>1.0260210000000001</c:v>
                </c:pt>
                <c:pt idx="702">
                  <c:v>1.019766</c:v>
                </c:pt>
                <c:pt idx="703">
                  <c:v>1.0260210000000001</c:v>
                </c:pt>
                <c:pt idx="704">
                  <c:v>1.019766</c:v>
                </c:pt>
                <c:pt idx="705">
                  <c:v>1.0260210000000001</c:v>
                </c:pt>
                <c:pt idx="706">
                  <c:v>1.0260210000000001</c:v>
                </c:pt>
                <c:pt idx="707">
                  <c:v>1.0260210000000001</c:v>
                </c:pt>
                <c:pt idx="708">
                  <c:v>1.032276</c:v>
                </c:pt>
                <c:pt idx="709">
                  <c:v>1.019766</c:v>
                </c:pt>
                <c:pt idx="710">
                  <c:v>1.0260210000000001</c:v>
                </c:pt>
                <c:pt idx="711">
                  <c:v>1.019766</c:v>
                </c:pt>
                <c:pt idx="712">
                  <c:v>1.0260210000000001</c:v>
                </c:pt>
                <c:pt idx="713">
                  <c:v>1.0260210000000001</c:v>
                </c:pt>
                <c:pt idx="714">
                  <c:v>1.0260210000000001</c:v>
                </c:pt>
                <c:pt idx="715">
                  <c:v>1.032276</c:v>
                </c:pt>
                <c:pt idx="716">
                  <c:v>1.0260210000000001</c:v>
                </c:pt>
                <c:pt idx="717">
                  <c:v>1.0260210000000001</c:v>
                </c:pt>
                <c:pt idx="718">
                  <c:v>1.0260210000000001</c:v>
                </c:pt>
                <c:pt idx="719">
                  <c:v>1.0260210000000001</c:v>
                </c:pt>
                <c:pt idx="720">
                  <c:v>1.0260210000000001</c:v>
                </c:pt>
                <c:pt idx="721">
                  <c:v>1.0260210000000001</c:v>
                </c:pt>
                <c:pt idx="722">
                  <c:v>1.0260210000000001</c:v>
                </c:pt>
                <c:pt idx="723">
                  <c:v>1.0260210000000001</c:v>
                </c:pt>
                <c:pt idx="724">
                  <c:v>1.019766</c:v>
                </c:pt>
                <c:pt idx="725">
                  <c:v>1.019766</c:v>
                </c:pt>
                <c:pt idx="726">
                  <c:v>1.019766</c:v>
                </c:pt>
                <c:pt idx="727">
                  <c:v>1.0260210000000001</c:v>
                </c:pt>
                <c:pt idx="728">
                  <c:v>1.0260210000000001</c:v>
                </c:pt>
                <c:pt idx="729">
                  <c:v>1.0260210000000001</c:v>
                </c:pt>
                <c:pt idx="730">
                  <c:v>1.019766</c:v>
                </c:pt>
                <c:pt idx="731">
                  <c:v>1.0260210000000001</c:v>
                </c:pt>
                <c:pt idx="732">
                  <c:v>1.019766</c:v>
                </c:pt>
                <c:pt idx="733">
                  <c:v>1.0260210000000001</c:v>
                </c:pt>
                <c:pt idx="734">
                  <c:v>1.032276</c:v>
                </c:pt>
                <c:pt idx="735">
                  <c:v>1.032276</c:v>
                </c:pt>
                <c:pt idx="736">
                  <c:v>1.032276</c:v>
                </c:pt>
                <c:pt idx="737">
                  <c:v>1.0260210000000001</c:v>
                </c:pt>
                <c:pt idx="738">
                  <c:v>1.0260210000000001</c:v>
                </c:pt>
                <c:pt idx="739">
                  <c:v>1.0260210000000001</c:v>
                </c:pt>
                <c:pt idx="740">
                  <c:v>1.0260210000000001</c:v>
                </c:pt>
                <c:pt idx="741">
                  <c:v>1.0260210000000001</c:v>
                </c:pt>
                <c:pt idx="742">
                  <c:v>1.0260210000000001</c:v>
                </c:pt>
                <c:pt idx="743">
                  <c:v>1.0260210000000001</c:v>
                </c:pt>
                <c:pt idx="744">
                  <c:v>1.0385310000000001</c:v>
                </c:pt>
                <c:pt idx="745">
                  <c:v>1.0260210000000001</c:v>
                </c:pt>
                <c:pt idx="746">
                  <c:v>1.0260210000000001</c:v>
                </c:pt>
                <c:pt idx="747">
                  <c:v>1.0260210000000001</c:v>
                </c:pt>
                <c:pt idx="748">
                  <c:v>1.0260210000000001</c:v>
                </c:pt>
                <c:pt idx="749">
                  <c:v>1.0260210000000001</c:v>
                </c:pt>
                <c:pt idx="750">
                  <c:v>1.0260210000000001</c:v>
                </c:pt>
                <c:pt idx="751">
                  <c:v>1.032276</c:v>
                </c:pt>
                <c:pt idx="752">
                  <c:v>1.019766</c:v>
                </c:pt>
                <c:pt idx="753">
                  <c:v>1.0260210000000001</c:v>
                </c:pt>
                <c:pt idx="754">
                  <c:v>1.0260210000000001</c:v>
                </c:pt>
                <c:pt idx="755">
                  <c:v>1.032276</c:v>
                </c:pt>
                <c:pt idx="756">
                  <c:v>1.0260210000000001</c:v>
                </c:pt>
                <c:pt idx="757">
                  <c:v>1.032276</c:v>
                </c:pt>
                <c:pt idx="758">
                  <c:v>1.0072559999999999</c:v>
                </c:pt>
                <c:pt idx="759">
                  <c:v>1.0260210000000001</c:v>
                </c:pt>
                <c:pt idx="760">
                  <c:v>1.0260210000000001</c:v>
                </c:pt>
                <c:pt idx="761">
                  <c:v>1.0260210000000001</c:v>
                </c:pt>
                <c:pt idx="762">
                  <c:v>1.0260210000000001</c:v>
                </c:pt>
                <c:pt idx="763">
                  <c:v>1.032276</c:v>
                </c:pt>
                <c:pt idx="764">
                  <c:v>1.0260210000000001</c:v>
                </c:pt>
                <c:pt idx="765">
                  <c:v>1.0072559999999999</c:v>
                </c:pt>
                <c:pt idx="766">
                  <c:v>1.032276</c:v>
                </c:pt>
                <c:pt idx="767">
                  <c:v>1.032276</c:v>
                </c:pt>
                <c:pt idx="768">
                  <c:v>1.0260210000000001</c:v>
                </c:pt>
                <c:pt idx="769">
                  <c:v>1.0260210000000001</c:v>
                </c:pt>
                <c:pt idx="770">
                  <c:v>1.0260210000000001</c:v>
                </c:pt>
                <c:pt idx="771">
                  <c:v>1.019766</c:v>
                </c:pt>
                <c:pt idx="772">
                  <c:v>1.0135110000000001</c:v>
                </c:pt>
                <c:pt idx="773">
                  <c:v>1.0260210000000001</c:v>
                </c:pt>
                <c:pt idx="774">
                  <c:v>1.0260210000000001</c:v>
                </c:pt>
                <c:pt idx="775">
                  <c:v>1.0260210000000001</c:v>
                </c:pt>
                <c:pt idx="776">
                  <c:v>1.0260210000000001</c:v>
                </c:pt>
                <c:pt idx="777">
                  <c:v>1.032276</c:v>
                </c:pt>
                <c:pt idx="778">
                  <c:v>1.032276</c:v>
                </c:pt>
                <c:pt idx="779">
                  <c:v>1.032276</c:v>
                </c:pt>
                <c:pt idx="780">
                  <c:v>1.0260210000000001</c:v>
                </c:pt>
                <c:pt idx="781">
                  <c:v>1.019766</c:v>
                </c:pt>
                <c:pt idx="782">
                  <c:v>1.0260210000000001</c:v>
                </c:pt>
                <c:pt idx="783">
                  <c:v>1.0260210000000001</c:v>
                </c:pt>
                <c:pt idx="784">
                  <c:v>1.0260210000000001</c:v>
                </c:pt>
                <c:pt idx="785">
                  <c:v>1.0260210000000001</c:v>
                </c:pt>
                <c:pt idx="786">
                  <c:v>1.032276</c:v>
                </c:pt>
                <c:pt idx="787">
                  <c:v>1.0260210000000001</c:v>
                </c:pt>
                <c:pt idx="788">
                  <c:v>1.0260210000000001</c:v>
                </c:pt>
                <c:pt idx="789">
                  <c:v>1.032276</c:v>
                </c:pt>
                <c:pt idx="790">
                  <c:v>1.032276</c:v>
                </c:pt>
                <c:pt idx="791">
                  <c:v>1.032276</c:v>
                </c:pt>
                <c:pt idx="792">
                  <c:v>1.032276</c:v>
                </c:pt>
                <c:pt idx="793">
                  <c:v>1.032276</c:v>
                </c:pt>
                <c:pt idx="794">
                  <c:v>1.0260210000000001</c:v>
                </c:pt>
                <c:pt idx="795">
                  <c:v>1.0260210000000001</c:v>
                </c:pt>
                <c:pt idx="796">
                  <c:v>1.019766</c:v>
                </c:pt>
                <c:pt idx="797">
                  <c:v>1.019766</c:v>
                </c:pt>
                <c:pt idx="798">
                  <c:v>1.019766</c:v>
                </c:pt>
                <c:pt idx="799">
                  <c:v>1.0260210000000001</c:v>
                </c:pt>
                <c:pt idx="800">
                  <c:v>1.0260210000000001</c:v>
                </c:pt>
                <c:pt idx="801">
                  <c:v>1.0260210000000001</c:v>
                </c:pt>
                <c:pt idx="802">
                  <c:v>1.019766</c:v>
                </c:pt>
                <c:pt idx="803">
                  <c:v>1.0260210000000001</c:v>
                </c:pt>
                <c:pt idx="804">
                  <c:v>1.0260210000000001</c:v>
                </c:pt>
                <c:pt idx="805">
                  <c:v>1.0260210000000001</c:v>
                </c:pt>
                <c:pt idx="806">
                  <c:v>1.0260210000000001</c:v>
                </c:pt>
                <c:pt idx="807">
                  <c:v>1.0260210000000001</c:v>
                </c:pt>
                <c:pt idx="808">
                  <c:v>1.019766</c:v>
                </c:pt>
                <c:pt idx="809">
                  <c:v>1.0260210000000001</c:v>
                </c:pt>
                <c:pt idx="810">
                  <c:v>1.032276</c:v>
                </c:pt>
                <c:pt idx="811">
                  <c:v>1.032276</c:v>
                </c:pt>
                <c:pt idx="812">
                  <c:v>1.032276</c:v>
                </c:pt>
                <c:pt idx="813">
                  <c:v>1.032276</c:v>
                </c:pt>
                <c:pt idx="814">
                  <c:v>1.032276</c:v>
                </c:pt>
                <c:pt idx="815">
                  <c:v>1.0260210000000001</c:v>
                </c:pt>
                <c:pt idx="816">
                  <c:v>1.0260210000000001</c:v>
                </c:pt>
                <c:pt idx="817">
                  <c:v>1.032276</c:v>
                </c:pt>
                <c:pt idx="818">
                  <c:v>1.0260210000000001</c:v>
                </c:pt>
                <c:pt idx="819">
                  <c:v>1.0260210000000001</c:v>
                </c:pt>
                <c:pt idx="820">
                  <c:v>1.0260210000000001</c:v>
                </c:pt>
                <c:pt idx="821">
                  <c:v>1.032276</c:v>
                </c:pt>
                <c:pt idx="822">
                  <c:v>1.032276</c:v>
                </c:pt>
                <c:pt idx="823">
                  <c:v>1.019766</c:v>
                </c:pt>
                <c:pt idx="824">
                  <c:v>1.0260210000000001</c:v>
                </c:pt>
                <c:pt idx="825">
                  <c:v>1.032276</c:v>
                </c:pt>
                <c:pt idx="826">
                  <c:v>1.032276</c:v>
                </c:pt>
                <c:pt idx="827">
                  <c:v>1.032276</c:v>
                </c:pt>
                <c:pt idx="828">
                  <c:v>1.032276</c:v>
                </c:pt>
                <c:pt idx="829">
                  <c:v>1.032276</c:v>
                </c:pt>
                <c:pt idx="830">
                  <c:v>1.032276</c:v>
                </c:pt>
                <c:pt idx="831">
                  <c:v>1.019766</c:v>
                </c:pt>
                <c:pt idx="832">
                  <c:v>1.0260210000000001</c:v>
                </c:pt>
                <c:pt idx="833">
                  <c:v>1.0260210000000001</c:v>
                </c:pt>
                <c:pt idx="834">
                  <c:v>1.0260210000000001</c:v>
                </c:pt>
                <c:pt idx="835">
                  <c:v>1.0260210000000001</c:v>
                </c:pt>
                <c:pt idx="836">
                  <c:v>1.0135110000000001</c:v>
                </c:pt>
                <c:pt idx="837">
                  <c:v>1.0260210000000001</c:v>
                </c:pt>
                <c:pt idx="838">
                  <c:v>1.0260210000000001</c:v>
                </c:pt>
                <c:pt idx="839">
                  <c:v>1.032276</c:v>
                </c:pt>
                <c:pt idx="840">
                  <c:v>1.032276</c:v>
                </c:pt>
                <c:pt idx="841">
                  <c:v>1.032276</c:v>
                </c:pt>
                <c:pt idx="842">
                  <c:v>1.0260210000000001</c:v>
                </c:pt>
                <c:pt idx="843">
                  <c:v>1.001001</c:v>
                </c:pt>
                <c:pt idx="844">
                  <c:v>1.0260210000000001</c:v>
                </c:pt>
                <c:pt idx="845">
                  <c:v>1.0260210000000001</c:v>
                </c:pt>
                <c:pt idx="846">
                  <c:v>1.0260210000000001</c:v>
                </c:pt>
                <c:pt idx="847">
                  <c:v>1.0260210000000001</c:v>
                </c:pt>
                <c:pt idx="848">
                  <c:v>1.019766</c:v>
                </c:pt>
                <c:pt idx="849">
                  <c:v>1.0260210000000001</c:v>
                </c:pt>
                <c:pt idx="850">
                  <c:v>1.019766</c:v>
                </c:pt>
                <c:pt idx="851">
                  <c:v>1.0260210000000001</c:v>
                </c:pt>
                <c:pt idx="852">
                  <c:v>1.032276</c:v>
                </c:pt>
                <c:pt idx="853">
                  <c:v>1.0260210000000001</c:v>
                </c:pt>
                <c:pt idx="854">
                  <c:v>1.0260210000000001</c:v>
                </c:pt>
                <c:pt idx="855">
                  <c:v>1.0260210000000001</c:v>
                </c:pt>
                <c:pt idx="856">
                  <c:v>1.0260210000000001</c:v>
                </c:pt>
                <c:pt idx="857">
                  <c:v>1.032276</c:v>
                </c:pt>
                <c:pt idx="858">
                  <c:v>1.0260210000000001</c:v>
                </c:pt>
                <c:pt idx="859">
                  <c:v>1.0260210000000001</c:v>
                </c:pt>
                <c:pt idx="860">
                  <c:v>1.032276</c:v>
                </c:pt>
                <c:pt idx="861">
                  <c:v>1.032276</c:v>
                </c:pt>
                <c:pt idx="862">
                  <c:v>1.0260210000000001</c:v>
                </c:pt>
                <c:pt idx="863">
                  <c:v>1.0260210000000001</c:v>
                </c:pt>
                <c:pt idx="864">
                  <c:v>1.0385310000000001</c:v>
                </c:pt>
                <c:pt idx="865">
                  <c:v>1.0260210000000001</c:v>
                </c:pt>
                <c:pt idx="866">
                  <c:v>1.0260210000000001</c:v>
                </c:pt>
                <c:pt idx="867">
                  <c:v>1.0260210000000001</c:v>
                </c:pt>
                <c:pt idx="868">
                  <c:v>1.032276</c:v>
                </c:pt>
                <c:pt idx="869">
                  <c:v>1.0260210000000001</c:v>
                </c:pt>
                <c:pt idx="870">
                  <c:v>1.0260210000000001</c:v>
                </c:pt>
                <c:pt idx="871">
                  <c:v>1.0260210000000001</c:v>
                </c:pt>
                <c:pt idx="872">
                  <c:v>1.0260210000000001</c:v>
                </c:pt>
                <c:pt idx="873">
                  <c:v>1.0260210000000001</c:v>
                </c:pt>
                <c:pt idx="874">
                  <c:v>1.032276</c:v>
                </c:pt>
                <c:pt idx="875">
                  <c:v>1.032276</c:v>
                </c:pt>
                <c:pt idx="876">
                  <c:v>1.032276</c:v>
                </c:pt>
                <c:pt idx="877">
                  <c:v>1.019766</c:v>
                </c:pt>
                <c:pt idx="878">
                  <c:v>1.032276</c:v>
                </c:pt>
                <c:pt idx="879">
                  <c:v>1.0260210000000001</c:v>
                </c:pt>
                <c:pt idx="880">
                  <c:v>1.0260210000000001</c:v>
                </c:pt>
                <c:pt idx="881">
                  <c:v>1.0260210000000001</c:v>
                </c:pt>
                <c:pt idx="882">
                  <c:v>1.0260210000000001</c:v>
                </c:pt>
                <c:pt idx="883">
                  <c:v>1.0260210000000001</c:v>
                </c:pt>
                <c:pt idx="884">
                  <c:v>1.0260210000000001</c:v>
                </c:pt>
                <c:pt idx="885">
                  <c:v>1.032276</c:v>
                </c:pt>
                <c:pt idx="886">
                  <c:v>1.019766</c:v>
                </c:pt>
                <c:pt idx="887">
                  <c:v>1.019766</c:v>
                </c:pt>
                <c:pt idx="888">
                  <c:v>1.019766</c:v>
                </c:pt>
                <c:pt idx="889">
                  <c:v>1.0260210000000001</c:v>
                </c:pt>
                <c:pt idx="890">
                  <c:v>1.032276</c:v>
                </c:pt>
                <c:pt idx="891">
                  <c:v>1.0260210000000001</c:v>
                </c:pt>
                <c:pt idx="892">
                  <c:v>1.032276</c:v>
                </c:pt>
                <c:pt idx="893">
                  <c:v>1.032276</c:v>
                </c:pt>
                <c:pt idx="894">
                  <c:v>1.0260210000000001</c:v>
                </c:pt>
                <c:pt idx="895">
                  <c:v>1.0260210000000001</c:v>
                </c:pt>
                <c:pt idx="896">
                  <c:v>1.0260210000000001</c:v>
                </c:pt>
                <c:pt idx="897">
                  <c:v>1.0260210000000001</c:v>
                </c:pt>
                <c:pt idx="898">
                  <c:v>1.0260210000000001</c:v>
                </c:pt>
                <c:pt idx="899">
                  <c:v>1.0260210000000001</c:v>
                </c:pt>
                <c:pt idx="900">
                  <c:v>1.0385310000000001</c:v>
                </c:pt>
                <c:pt idx="901">
                  <c:v>1.019766</c:v>
                </c:pt>
                <c:pt idx="902">
                  <c:v>1.0260210000000001</c:v>
                </c:pt>
                <c:pt idx="903">
                  <c:v>1.0260210000000001</c:v>
                </c:pt>
                <c:pt idx="904">
                  <c:v>1.0260210000000001</c:v>
                </c:pt>
                <c:pt idx="905">
                  <c:v>1.0260210000000001</c:v>
                </c:pt>
                <c:pt idx="906">
                  <c:v>1.0260210000000001</c:v>
                </c:pt>
                <c:pt idx="907">
                  <c:v>1.0260210000000001</c:v>
                </c:pt>
                <c:pt idx="908">
                  <c:v>1.0260210000000001</c:v>
                </c:pt>
                <c:pt idx="909">
                  <c:v>1.032276</c:v>
                </c:pt>
                <c:pt idx="910">
                  <c:v>1.032276</c:v>
                </c:pt>
                <c:pt idx="911">
                  <c:v>1.032276</c:v>
                </c:pt>
                <c:pt idx="912">
                  <c:v>1.0260210000000001</c:v>
                </c:pt>
                <c:pt idx="913">
                  <c:v>1.032276</c:v>
                </c:pt>
                <c:pt idx="914">
                  <c:v>1.0135110000000001</c:v>
                </c:pt>
                <c:pt idx="915">
                  <c:v>1.032276</c:v>
                </c:pt>
                <c:pt idx="916">
                  <c:v>1.0385310000000001</c:v>
                </c:pt>
                <c:pt idx="917">
                  <c:v>1.032276</c:v>
                </c:pt>
                <c:pt idx="918">
                  <c:v>1.0260210000000001</c:v>
                </c:pt>
                <c:pt idx="919">
                  <c:v>1.019766</c:v>
                </c:pt>
                <c:pt idx="920">
                  <c:v>1.0260210000000001</c:v>
                </c:pt>
                <c:pt idx="921">
                  <c:v>1.001001</c:v>
                </c:pt>
                <c:pt idx="922">
                  <c:v>1.019766</c:v>
                </c:pt>
                <c:pt idx="923">
                  <c:v>1.019766</c:v>
                </c:pt>
                <c:pt idx="924">
                  <c:v>1.019766</c:v>
                </c:pt>
                <c:pt idx="925">
                  <c:v>1.0260210000000001</c:v>
                </c:pt>
                <c:pt idx="926">
                  <c:v>1.0260210000000001</c:v>
                </c:pt>
                <c:pt idx="927">
                  <c:v>1.032276</c:v>
                </c:pt>
                <c:pt idx="928">
                  <c:v>1.019766</c:v>
                </c:pt>
                <c:pt idx="929">
                  <c:v>1.0260210000000001</c:v>
                </c:pt>
                <c:pt idx="930">
                  <c:v>1.019766</c:v>
                </c:pt>
                <c:pt idx="931">
                  <c:v>1.0260210000000001</c:v>
                </c:pt>
                <c:pt idx="932">
                  <c:v>1.0260210000000001</c:v>
                </c:pt>
                <c:pt idx="933">
                  <c:v>1.0260210000000001</c:v>
                </c:pt>
                <c:pt idx="934">
                  <c:v>1.032276</c:v>
                </c:pt>
                <c:pt idx="935">
                  <c:v>1.032276</c:v>
                </c:pt>
                <c:pt idx="936">
                  <c:v>1.0260210000000001</c:v>
                </c:pt>
                <c:pt idx="937">
                  <c:v>1.0260210000000001</c:v>
                </c:pt>
                <c:pt idx="938">
                  <c:v>1.0260210000000001</c:v>
                </c:pt>
                <c:pt idx="939">
                  <c:v>1.0260210000000001</c:v>
                </c:pt>
                <c:pt idx="940">
                  <c:v>1.0260210000000001</c:v>
                </c:pt>
                <c:pt idx="941">
                  <c:v>1.0260210000000001</c:v>
                </c:pt>
                <c:pt idx="942">
                  <c:v>1.032276</c:v>
                </c:pt>
                <c:pt idx="943">
                  <c:v>1.0260210000000001</c:v>
                </c:pt>
                <c:pt idx="944">
                  <c:v>1.0260210000000001</c:v>
                </c:pt>
                <c:pt idx="945">
                  <c:v>1.0260210000000001</c:v>
                </c:pt>
                <c:pt idx="946">
                  <c:v>1.032276</c:v>
                </c:pt>
                <c:pt idx="947">
                  <c:v>1.032276</c:v>
                </c:pt>
                <c:pt idx="948">
                  <c:v>1.032276</c:v>
                </c:pt>
                <c:pt idx="949">
                  <c:v>1.032276</c:v>
                </c:pt>
                <c:pt idx="950">
                  <c:v>1.0260210000000001</c:v>
                </c:pt>
                <c:pt idx="951">
                  <c:v>1.0260210000000001</c:v>
                </c:pt>
                <c:pt idx="952">
                  <c:v>1.0260210000000001</c:v>
                </c:pt>
                <c:pt idx="953">
                  <c:v>1.0260210000000001</c:v>
                </c:pt>
                <c:pt idx="954">
                  <c:v>1.0260210000000001</c:v>
                </c:pt>
                <c:pt idx="955">
                  <c:v>1.0260210000000001</c:v>
                </c:pt>
                <c:pt idx="956">
                  <c:v>1.032276</c:v>
                </c:pt>
                <c:pt idx="957">
                  <c:v>1.0260210000000001</c:v>
                </c:pt>
                <c:pt idx="958">
                  <c:v>1.0260210000000001</c:v>
                </c:pt>
                <c:pt idx="959">
                  <c:v>1.019766</c:v>
                </c:pt>
                <c:pt idx="960">
                  <c:v>1.019766</c:v>
                </c:pt>
                <c:pt idx="961">
                  <c:v>1.0260210000000001</c:v>
                </c:pt>
                <c:pt idx="962">
                  <c:v>1.0260210000000001</c:v>
                </c:pt>
                <c:pt idx="963">
                  <c:v>1.032276</c:v>
                </c:pt>
                <c:pt idx="964">
                  <c:v>1.0135110000000001</c:v>
                </c:pt>
                <c:pt idx="965">
                  <c:v>1.019766</c:v>
                </c:pt>
                <c:pt idx="966">
                  <c:v>1.019766</c:v>
                </c:pt>
                <c:pt idx="967">
                  <c:v>1.0260210000000001</c:v>
                </c:pt>
                <c:pt idx="968">
                  <c:v>1.032276</c:v>
                </c:pt>
                <c:pt idx="969">
                  <c:v>1.032276</c:v>
                </c:pt>
                <c:pt idx="970">
                  <c:v>1.032276</c:v>
                </c:pt>
                <c:pt idx="971">
                  <c:v>1.032276</c:v>
                </c:pt>
                <c:pt idx="972">
                  <c:v>1.019766</c:v>
                </c:pt>
                <c:pt idx="973">
                  <c:v>1.0260210000000001</c:v>
                </c:pt>
                <c:pt idx="974">
                  <c:v>1.032276</c:v>
                </c:pt>
                <c:pt idx="975">
                  <c:v>1.032276</c:v>
                </c:pt>
                <c:pt idx="976">
                  <c:v>1.0260210000000001</c:v>
                </c:pt>
                <c:pt idx="977">
                  <c:v>1.0260210000000001</c:v>
                </c:pt>
                <c:pt idx="978">
                  <c:v>1.0385310000000001</c:v>
                </c:pt>
                <c:pt idx="979">
                  <c:v>1.019766</c:v>
                </c:pt>
                <c:pt idx="980">
                  <c:v>1.019766</c:v>
                </c:pt>
                <c:pt idx="981">
                  <c:v>1.0260210000000001</c:v>
                </c:pt>
                <c:pt idx="982">
                  <c:v>1.032276</c:v>
                </c:pt>
                <c:pt idx="983">
                  <c:v>1.0260210000000001</c:v>
                </c:pt>
                <c:pt idx="984">
                  <c:v>1.032276</c:v>
                </c:pt>
                <c:pt idx="985">
                  <c:v>1.019766</c:v>
                </c:pt>
                <c:pt idx="986">
                  <c:v>1.0260210000000001</c:v>
                </c:pt>
                <c:pt idx="987">
                  <c:v>1.0260210000000001</c:v>
                </c:pt>
                <c:pt idx="988">
                  <c:v>1.0260210000000001</c:v>
                </c:pt>
                <c:pt idx="989">
                  <c:v>1.032276</c:v>
                </c:pt>
                <c:pt idx="990">
                  <c:v>1.0260210000000001</c:v>
                </c:pt>
                <c:pt idx="991">
                  <c:v>1.032276</c:v>
                </c:pt>
                <c:pt idx="992">
                  <c:v>1.0072559999999999</c:v>
                </c:pt>
                <c:pt idx="993">
                  <c:v>1.032276</c:v>
                </c:pt>
                <c:pt idx="994">
                  <c:v>1.0260210000000001</c:v>
                </c:pt>
                <c:pt idx="995">
                  <c:v>1.0260210000000001</c:v>
                </c:pt>
                <c:pt idx="996">
                  <c:v>1.0260210000000001</c:v>
                </c:pt>
                <c:pt idx="997">
                  <c:v>1.0260210000000001</c:v>
                </c:pt>
                <c:pt idx="998">
                  <c:v>1.0260210000000001</c:v>
                </c:pt>
                <c:pt idx="999">
                  <c:v>1.001001</c:v>
                </c:pt>
                <c:pt idx="1000">
                  <c:v>1.019766</c:v>
                </c:pt>
                <c:pt idx="1001">
                  <c:v>1.019766</c:v>
                </c:pt>
                <c:pt idx="1002">
                  <c:v>1.019766</c:v>
                </c:pt>
                <c:pt idx="1003">
                  <c:v>1.0260210000000001</c:v>
                </c:pt>
                <c:pt idx="1004">
                  <c:v>1.019766</c:v>
                </c:pt>
                <c:pt idx="1005">
                  <c:v>1.0260210000000001</c:v>
                </c:pt>
                <c:pt idx="1006">
                  <c:v>1.019766</c:v>
                </c:pt>
                <c:pt idx="1007">
                  <c:v>1.019766</c:v>
                </c:pt>
                <c:pt idx="1008">
                  <c:v>1.0260210000000001</c:v>
                </c:pt>
                <c:pt idx="1009">
                  <c:v>1.0260210000000001</c:v>
                </c:pt>
                <c:pt idx="1010">
                  <c:v>1.0260210000000001</c:v>
                </c:pt>
                <c:pt idx="1011">
                  <c:v>1.019766</c:v>
                </c:pt>
                <c:pt idx="1012">
                  <c:v>1.019766</c:v>
                </c:pt>
                <c:pt idx="1013">
                  <c:v>1.032276</c:v>
                </c:pt>
                <c:pt idx="1014">
                  <c:v>1.0260210000000001</c:v>
                </c:pt>
                <c:pt idx="1015">
                  <c:v>1.019766</c:v>
                </c:pt>
                <c:pt idx="1016">
                  <c:v>1.019766</c:v>
                </c:pt>
                <c:pt idx="1017">
                  <c:v>1.032276</c:v>
                </c:pt>
                <c:pt idx="1018">
                  <c:v>1.0260210000000001</c:v>
                </c:pt>
                <c:pt idx="1019">
                  <c:v>1.0260210000000001</c:v>
                </c:pt>
                <c:pt idx="1020">
                  <c:v>1.032276</c:v>
                </c:pt>
                <c:pt idx="1021">
                  <c:v>1.0260210000000001</c:v>
                </c:pt>
                <c:pt idx="1022">
                  <c:v>1.019766</c:v>
                </c:pt>
                <c:pt idx="1023">
                  <c:v>1.032276</c:v>
                </c:pt>
                <c:pt idx="1024">
                  <c:v>1.032276</c:v>
                </c:pt>
                <c:pt idx="1025">
                  <c:v>1.0260210000000001</c:v>
                </c:pt>
                <c:pt idx="1026">
                  <c:v>1.032276</c:v>
                </c:pt>
                <c:pt idx="1027">
                  <c:v>1.032276</c:v>
                </c:pt>
                <c:pt idx="1028">
                  <c:v>1.0260210000000001</c:v>
                </c:pt>
                <c:pt idx="1029">
                  <c:v>1.019766</c:v>
                </c:pt>
                <c:pt idx="1030">
                  <c:v>1.019766</c:v>
                </c:pt>
                <c:pt idx="1031">
                  <c:v>1.019766</c:v>
                </c:pt>
                <c:pt idx="1032">
                  <c:v>1.0260210000000001</c:v>
                </c:pt>
                <c:pt idx="1033">
                  <c:v>1.0260210000000001</c:v>
                </c:pt>
                <c:pt idx="1034">
                  <c:v>1.0260210000000001</c:v>
                </c:pt>
                <c:pt idx="1035">
                  <c:v>1.019766</c:v>
                </c:pt>
                <c:pt idx="1036">
                  <c:v>1.019766</c:v>
                </c:pt>
                <c:pt idx="1037">
                  <c:v>1.0260210000000001</c:v>
                </c:pt>
                <c:pt idx="1038">
                  <c:v>1.0260210000000001</c:v>
                </c:pt>
                <c:pt idx="1039">
                  <c:v>1.032276</c:v>
                </c:pt>
                <c:pt idx="1040">
                  <c:v>1.0260210000000001</c:v>
                </c:pt>
                <c:pt idx="1041">
                  <c:v>1.032276</c:v>
                </c:pt>
                <c:pt idx="1042">
                  <c:v>1.0260210000000001</c:v>
                </c:pt>
                <c:pt idx="1043">
                  <c:v>1.032276</c:v>
                </c:pt>
                <c:pt idx="1044">
                  <c:v>1.0260210000000001</c:v>
                </c:pt>
                <c:pt idx="1045">
                  <c:v>1.0260210000000001</c:v>
                </c:pt>
                <c:pt idx="1046">
                  <c:v>1.019766</c:v>
                </c:pt>
                <c:pt idx="1047">
                  <c:v>1.019766</c:v>
                </c:pt>
                <c:pt idx="1048">
                  <c:v>1.0260210000000001</c:v>
                </c:pt>
                <c:pt idx="1049">
                  <c:v>1.0260210000000001</c:v>
                </c:pt>
                <c:pt idx="1050">
                  <c:v>1.0260210000000001</c:v>
                </c:pt>
                <c:pt idx="1051">
                  <c:v>1.0260210000000001</c:v>
                </c:pt>
                <c:pt idx="1052">
                  <c:v>1.0260210000000001</c:v>
                </c:pt>
                <c:pt idx="1053">
                  <c:v>1.0260210000000001</c:v>
                </c:pt>
                <c:pt idx="1054">
                  <c:v>1.0260210000000001</c:v>
                </c:pt>
                <c:pt idx="1055">
                  <c:v>1.0260210000000001</c:v>
                </c:pt>
                <c:pt idx="1056">
                  <c:v>1.032276</c:v>
                </c:pt>
                <c:pt idx="1057">
                  <c:v>1.0260210000000001</c:v>
                </c:pt>
                <c:pt idx="1058">
                  <c:v>1.0260210000000001</c:v>
                </c:pt>
                <c:pt idx="1059">
                  <c:v>1.0260210000000001</c:v>
                </c:pt>
                <c:pt idx="1060">
                  <c:v>1.0260210000000001</c:v>
                </c:pt>
                <c:pt idx="1061">
                  <c:v>1.0260210000000001</c:v>
                </c:pt>
                <c:pt idx="1062">
                  <c:v>1.032276</c:v>
                </c:pt>
                <c:pt idx="1063">
                  <c:v>1.019766</c:v>
                </c:pt>
                <c:pt idx="1064">
                  <c:v>1.0260210000000001</c:v>
                </c:pt>
                <c:pt idx="1065">
                  <c:v>1.0260210000000001</c:v>
                </c:pt>
                <c:pt idx="1066">
                  <c:v>1.0260210000000001</c:v>
                </c:pt>
                <c:pt idx="1067">
                  <c:v>1.0260210000000001</c:v>
                </c:pt>
                <c:pt idx="1068">
                  <c:v>1.0260210000000001</c:v>
                </c:pt>
                <c:pt idx="1069">
                  <c:v>1.0260210000000001</c:v>
                </c:pt>
                <c:pt idx="1070">
                  <c:v>1.0072559999999999</c:v>
                </c:pt>
                <c:pt idx="1071">
                  <c:v>1.0260210000000001</c:v>
                </c:pt>
                <c:pt idx="1072">
                  <c:v>1.032276</c:v>
                </c:pt>
                <c:pt idx="1073">
                  <c:v>1.032276</c:v>
                </c:pt>
                <c:pt idx="1074">
                  <c:v>1.0385310000000001</c:v>
                </c:pt>
                <c:pt idx="1075">
                  <c:v>1.032276</c:v>
                </c:pt>
                <c:pt idx="1076">
                  <c:v>1.0260210000000001</c:v>
                </c:pt>
                <c:pt idx="1077">
                  <c:v>1.001001</c:v>
                </c:pt>
                <c:pt idx="1078">
                  <c:v>1.0260210000000001</c:v>
                </c:pt>
                <c:pt idx="1079">
                  <c:v>1.0260210000000001</c:v>
                </c:pt>
                <c:pt idx="1080">
                  <c:v>1.0260210000000001</c:v>
                </c:pt>
                <c:pt idx="1081">
                  <c:v>1.0260210000000001</c:v>
                </c:pt>
                <c:pt idx="1082">
                  <c:v>1.0260210000000001</c:v>
                </c:pt>
                <c:pt idx="1083">
                  <c:v>1.0260210000000001</c:v>
                </c:pt>
                <c:pt idx="1084">
                  <c:v>1.0260210000000001</c:v>
                </c:pt>
                <c:pt idx="1085">
                  <c:v>1.019766</c:v>
                </c:pt>
                <c:pt idx="1086">
                  <c:v>1.0260210000000001</c:v>
                </c:pt>
                <c:pt idx="1087">
                  <c:v>1.019766</c:v>
                </c:pt>
                <c:pt idx="1088">
                  <c:v>1.0260210000000001</c:v>
                </c:pt>
                <c:pt idx="1089">
                  <c:v>1.019766</c:v>
                </c:pt>
                <c:pt idx="1090">
                  <c:v>1.019766</c:v>
                </c:pt>
                <c:pt idx="1091">
                  <c:v>1.032276</c:v>
                </c:pt>
                <c:pt idx="1092">
                  <c:v>1.032276</c:v>
                </c:pt>
                <c:pt idx="1093">
                  <c:v>1.032276</c:v>
                </c:pt>
                <c:pt idx="1094">
                  <c:v>1.032276</c:v>
                </c:pt>
                <c:pt idx="1095">
                  <c:v>1.032276</c:v>
                </c:pt>
                <c:pt idx="1096">
                  <c:v>1.032276</c:v>
                </c:pt>
                <c:pt idx="1097">
                  <c:v>1.0260210000000001</c:v>
                </c:pt>
                <c:pt idx="1098">
                  <c:v>1.0260210000000001</c:v>
                </c:pt>
                <c:pt idx="1099">
                  <c:v>1.0260210000000001</c:v>
                </c:pt>
                <c:pt idx="1100">
                  <c:v>1.019766</c:v>
                </c:pt>
                <c:pt idx="1101">
                  <c:v>1.019766</c:v>
                </c:pt>
                <c:pt idx="1102">
                  <c:v>1.019766</c:v>
                </c:pt>
                <c:pt idx="1103">
                  <c:v>1.0260210000000001</c:v>
                </c:pt>
                <c:pt idx="1104">
                  <c:v>1.032276</c:v>
                </c:pt>
                <c:pt idx="1105">
                  <c:v>1.032276</c:v>
                </c:pt>
                <c:pt idx="1106">
                  <c:v>1.0260210000000001</c:v>
                </c:pt>
                <c:pt idx="1107">
                  <c:v>1.019766</c:v>
                </c:pt>
                <c:pt idx="1108">
                  <c:v>1.0260210000000001</c:v>
                </c:pt>
                <c:pt idx="1109">
                  <c:v>1.019766</c:v>
                </c:pt>
                <c:pt idx="1110">
                  <c:v>1.0260210000000001</c:v>
                </c:pt>
                <c:pt idx="1111">
                  <c:v>1.0260210000000001</c:v>
                </c:pt>
                <c:pt idx="1112">
                  <c:v>1.032276</c:v>
                </c:pt>
                <c:pt idx="1113">
                  <c:v>1.0260210000000001</c:v>
                </c:pt>
                <c:pt idx="1114">
                  <c:v>1.0260210000000001</c:v>
                </c:pt>
                <c:pt idx="1115">
                  <c:v>1.0260210000000001</c:v>
                </c:pt>
                <c:pt idx="1116">
                  <c:v>1.019766</c:v>
                </c:pt>
                <c:pt idx="1117">
                  <c:v>1.0260210000000001</c:v>
                </c:pt>
                <c:pt idx="1118">
                  <c:v>1.0260210000000001</c:v>
                </c:pt>
                <c:pt idx="1119">
                  <c:v>1.0260210000000001</c:v>
                </c:pt>
                <c:pt idx="1120">
                  <c:v>1.019766</c:v>
                </c:pt>
                <c:pt idx="1121">
                  <c:v>1.0260210000000001</c:v>
                </c:pt>
                <c:pt idx="1122">
                  <c:v>1.0260210000000001</c:v>
                </c:pt>
                <c:pt idx="1123">
                  <c:v>1.0260210000000001</c:v>
                </c:pt>
                <c:pt idx="1124">
                  <c:v>1.032276</c:v>
                </c:pt>
                <c:pt idx="1125">
                  <c:v>1.0260210000000001</c:v>
                </c:pt>
                <c:pt idx="1126">
                  <c:v>1.0260210000000001</c:v>
                </c:pt>
                <c:pt idx="1127">
                  <c:v>1.032276</c:v>
                </c:pt>
                <c:pt idx="1128">
                  <c:v>1.019766</c:v>
                </c:pt>
                <c:pt idx="1129">
                  <c:v>1.0260210000000001</c:v>
                </c:pt>
                <c:pt idx="1130">
                  <c:v>1.0260210000000001</c:v>
                </c:pt>
                <c:pt idx="1131">
                  <c:v>1.0260210000000001</c:v>
                </c:pt>
                <c:pt idx="1132">
                  <c:v>1.032276</c:v>
                </c:pt>
                <c:pt idx="1133">
                  <c:v>1.0260210000000001</c:v>
                </c:pt>
                <c:pt idx="1134">
                  <c:v>1.044786</c:v>
                </c:pt>
                <c:pt idx="1135">
                  <c:v>1.0260210000000001</c:v>
                </c:pt>
                <c:pt idx="1136">
                  <c:v>1.0260210000000001</c:v>
                </c:pt>
                <c:pt idx="1137">
                  <c:v>1.0260210000000001</c:v>
                </c:pt>
                <c:pt idx="1138">
                  <c:v>1.0260210000000001</c:v>
                </c:pt>
                <c:pt idx="1139">
                  <c:v>1.0260210000000001</c:v>
                </c:pt>
                <c:pt idx="1140">
                  <c:v>1.0260210000000001</c:v>
                </c:pt>
                <c:pt idx="1141">
                  <c:v>1.0135110000000001</c:v>
                </c:pt>
                <c:pt idx="1142">
                  <c:v>1.032276</c:v>
                </c:pt>
                <c:pt idx="1143">
                  <c:v>1.0260210000000001</c:v>
                </c:pt>
                <c:pt idx="1144">
                  <c:v>1.019766</c:v>
                </c:pt>
                <c:pt idx="1145">
                  <c:v>1.0260210000000001</c:v>
                </c:pt>
                <c:pt idx="1146">
                  <c:v>1.019766</c:v>
                </c:pt>
                <c:pt idx="1147">
                  <c:v>1.019766</c:v>
                </c:pt>
                <c:pt idx="1148">
                  <c:v>1.001001</c:v>
                </c:pt>
                <c:pt idx="1149">
                  <c:v>1.0260210000000001</c:v>
                </c:pt>
                <c:pt idx="1150">
                  <c:v>1.019766</c:v>
                </c:pt>
                <c:pt idx="1151">
                  <c:v>1.0260210000000001</c:v>
                </c:pt>
                <c:pt idx="1152">
                  <c:v>1.0260210000000001</c:v>
                </c:pt>
                <c:pt idx="1153">
                  <c:v>1.032276</c:v>
                </c:pt>
                <c:pt idx="1154">
                  <c:v>1.0260210000000001</c:v>
                </c:pt>
                <c:pt idx="1155">
                  <c:v>1.001001</c:v>
                </c:pt>
                <c:pt idx="1156">
                  <c:v>1.0260210000000001</c:v>
                </c:pt>
                <c:pt idx="1157">
                  <c:v>1.032276</c:v>
                </c:pt>
                <c:pt idx="1158">
                  <c:v>1.0260210000000001</c:v>
                </c:pt>
                <c:pt idx="1159">
                  <c:v>1.0260210000000001</c:v>
                </c:pt>
                <c:pt idx="1160">
                  <c:v>1.0260210000000001</c:v>
                </c:pt>
                <c:pt idx="1161">
                  <c:v>1.0260210000000001</c:v>
                </c:pt>
                <c:pt idx="1162">
                  <c:v>1.032276</c:v>
                </c:pt>
                <c:pt idx="1163">
                  <c:v>1.0260210000000001</c:v>
                </c:pt>
                <c:pt idx="1164">
                  <c:v>1.019766</c:v>
                </c:pt>
                <c:pt idx="1165">
                  <c:v>1.0260210000000001</c:v>
                </c:pt>
                <c:pt idx="1166">
                  <c:v>1.032276</c:v>
                </c:pt>
                <c:pt idx="1167">
                  <c:v>1.0260210000000001</c:v>
                </c:pt>
                <c:pt idx="1168">
                  <c:v>1.032276</c:v>
                </c:pt>
                <c:pt idx="1169">
                  <c:v>1.0385310000000001</c:v>
                </c:pt>
                <c:pt idx="1170">
                  <c:v>1.0260210000000001</c:v>
                </c:pt>
                <c:pt idx="1171">
                  <c:v>1.0260210000000001</c:v>
                </c:pt>
                <c:pt idx="1172">
                  <c:v>1.0260210000000001</c:v>
                </c:pt>
                <c:pt idx="1173">
                  <c:v>1.032276</c:v>
                </c:pt>
                <c:pt idx="1174">
                  <c:v>1.0260210000000001</c:v>
                </c:pt>
                <c:pt idx="1175">
                  <c:v>1.0260210000000001</c:v>
                </c:pt>
                <c:pt idx="1176">
                  <c:v>1.0260210000000001</c:v>
                </c:pt>
                <c:pt idx="1177">
                  <c:v>1.0260210000000001</c:v>
                </c:pt>
                <c:pt idx="1178">
                  <c:v>1.0260210000000001</c:v>
                </c:pt>
                <c:pt idx="1179">
                  <c:v>1.019766</c:v>
                </c:pt>
                <c:pt idx="1180">
                  <c:v>1.032276</c:v>
                </c:pt>
                <c:pt idx="1181">
                  <c:v>1.0260210000000001</c:v>
                </c:pt>
                <c:pt idx="1182">
                  <c:v>1.0260210000000001</c:v>
                </c:pt>
                <c:pt idx="1183">
                  <c:v>1.0260210000000001</c:v>
                </c:pt>
                <c:pt idx="1184">
                  <c:v>1.0260210000000001</c:v>
                </c:pt>
                <c:pt idx="1185">
                  <c:v>1.019766</c:v>
                </c:pt>
                <c:pt idx="1186">
                  <c:v>1.0260210000000001</c:v>
                </c:pt>
                <c:pt idx="1187">
                  <c:v>1.0260210000000001</c:v>
                </c:pt>
                <c:pt idx="1188">
                  <c:v>1.032276</c:v>
                </c:pt>
                <c:pt idx="1189">
                  <c:v>1.032276</c:v>
                </c:pt>
                <c:pt idx="1190">
                  <c:v>1.019766</c:v>
                </c:pt>
                <c:pt idx="1191">
                  <c:v>1.019766</c:v>
                </c:pt>
                <c:pt idx="1192">
                  <c:v>1.0260210000000001</c:v>
                </c:pt>
                <c:pt idx="1193">
                  <c:v>1.0260210000000001</c:v>
                </c:pt>
                <c:pt idx="1194">
                  <c:v>1.0260210000000001</c:v>
                </c:pt>
                <c:pt idx="1195">
                  <c:v>1.0260210000000001</c:v>
                </c:pt>
                <c:pt idx="1196">
                  <c:v>1.032276</c:v>
                </c:pt>
                <c:pt idx="1197">
                  <c:v>1.032276</c:v>
                </c:pt>
                <c:pt idx="1198">
                  <c:v>1.019766</c:v>
                </c:pt>
                <c:pt idx="1199">
                  <c:v>1.0260210000000001</c:v>
                </c:pt>
                <c:pt idx="1200">
                  <c:v>1.0260210000000001</c:v>
                </c:pt>
                <c:pt idx="1201">
                  <c:v>1.032276</c:v>
                </c:pt>
                <c:pt idx="1202">
                  <c:v>1.032276</c:v>
                </c:pt>
                <c:pt idx="1203">
                  <c:v>1.0260210000000001</c:v>
                </c:pt>
                <c:pt idx="1204">
                  <c:v>1.0260210000000001</c:v>
                </c:pt>
                <c:pt idx="1205">
                  <c:v>1.032276</c:v>
                </c:pt>
                <c:pt idx="1206">
                  <c:v>1.0260210000000001</c:v>
                </c:pt>
                <c:pt idx="1207">
                  <c:v>1.0260210000000001</c:v>
                </c:pt>
                <c:pt idx="1208">
                  <c:v>1.0260210000000001</c:v>
                </c:pt>
                <c:pt idx="1209">
                  <c:v>1.0260210000000001</c:v>
                </c:pt>
                <c:pt idx="1210">
                  <c:v>1.0260210000000001</c:v>
                </c:pt>
                <c:pt idx="1211">
                  <c:v>1.019766</c:v>
                </c:pt>
                <c:pt idx="1212">
                  <c:v>1.0385310000000001</c:v>
                </c:pt>
                <c:pt idx="1213">
                  <c:v>1.019766</c:v>
                </c:pt>
                <c:pt idx="1214">
                  <c:v>1.019766</c:v>
                </c:pt>
                <c:pt idx="1215">
                  <c:v>1.0260210000000001</c:v>
                </c:pt>
                <c:pt idx="1216">
                  <c:v>1.0260210000000001</c:v>
                </c:pt>
                <c:pt idx="1217">
                  <c:v>1.0260210000000001</c:v>
                </c:pt>
                <c:pt idx="1218">
                  <c:v>1.0260210000000001</c:v>
                </c:pt>
                <c:pt idx="1219">
                  <c:v>1.0135110000000001</c:v>
                </c:pt>
                <c:pt idx="1220">
                  <c:v>1.0260210000000001</c:v>
                </c:pt>
                <c:pt idx="1221">
                  <c:v>1.0260210000000001</c:v>
                </c:pt>
                <c:pt idx="1222">
                  <c:v>1.0260210000000001</c:v>
                </c:pt>
                <c:pt idx="1223">
                  <c:v>1.0260210000000001</c:v>
                </c:pt>
                <c:pt idx="1224">
                  <c:v>1.0260210000000001</c:v>
                </c:pt>
                <c:pt idx="1225">
                  <c:v>1.0260210000000001</c:v>
                </c:pt>
                <c:pt idx="1226">
                  <c:v>1.001001</c:v>
                </c:pt>
                <c:pt idx="1227">
                  <c:v>1.0260210000000001</c:v>
                </c:pt>
                <c:pt idx="1228">
                  <c:v>1.0260210000000001</c:v>
                </c:pt>
                <c:pt idx="1229">
                  <c:v>1.019766</c:v>
                </c:pt>
                <c:pt idx="1230">
                  <c:v>1.0260210000000001</c:v>
                </c:pt>
                <c:pt idx="1231">
                  <c:v>1.0260210000000001</c:v>
                </c:pt>
                <c:pt idx="1232">
                  <c:v>1.0260210000000001</c:v>
                </c:pt>
                <c:pt idx="1233">
                  <c:v>1.0072559999999999</c:v>
                </c:pt>
                <c:pt idx="1234">
                  <c:v>1.0260210000000001</c:v>
                </c:pt>
                <c:pt idx="1235">
                  <c:v>1.032276</c:v>
                </c:pt>
                <c:pt idx="1236">
                  <c:v>1.019766</c:v>
                </c:pt>
                <c:pt idx="1237">
                  <c:v>1.0260210000000001</c:v>
                </c:pt>
                <c:pt idx="1238">
                  <c:v>1.019766</c:v>
                </c:pt>
                <c:pt idx="1239">
                  <c:v>1.0260210000000001</c:v>
                </c:pt>
                <c:pt idx="1240">
                  <c:v>1.0260210000000001</c:v>
                </c:pt>
                <c:pt idx="1241">
                  <c:v>1.019766</c:v>
                </c:pt>
                <c:pt idx="1242">
                  <c:v>1.019766</c:v>
                </c:pt>
                <c:pt idx="1243">
                  <c:v>1.019766</c:v>
                </c:pt>
                <c:pt idx="1244">
                  <c:v>1.0260210000000001</c:v>
                </c:pt>
                <c:pt idx="1245">
                  <c:v>1.0260210000000001</c:v>
                </c:pt>
                <c:pt idx="1246">
                  <c:v>1.0260210000000001</c:v>
                </c:pt>
                <c:pt idx="1247">
                  <c:v>1.032276</c:v>
                </c:pt>
                <c:pt idx="1248">
                  <c:v>1.0260210000000001</c:v>
                </c:pt>
                <c:pt idx="1249">
                  <c:v>1.0260210000000001</c:v>
                </c:pt>
                <c:pt idx="1250">
                  <c:v>1.032276</c:v>
                </c:pt>
                <c:pt idx="1251">
                  <c:v>1.032276</c:v>
                </c:pt>
                <c:pt idx="1252">
                  <c:v>1.0260210000000001</c:v>
                </c:pt>
                <c:pt idx="1253">
                  <c:v>1.019766</c:v>
                </c:pt>
                <c:pt idx="1254">
                  <c:v>1.0260210000000001</c:v>
                </c:pt>
                <c:pt idx="1255">
                  <c:v>1.0260210000000001</c:v>
                </c:pt>
                <c:pt idx="1256">
                  <c:v>1.0260210000000001</c:v>
                </c:pt>
                <c:pt idx="1257">
                  <c:v>1.0260210000000001</c:v>
                </c:pt>
                <c:pt idx="1258">
                  <c:v>1.032276</c:v>
                </c:pt>
                <c:pt idx="1259">
                  <c:v>1.0260210000000001</c:v>
                </c:pt>
                <c:pt idx="1260">
                  <c:v>1.0260210000000001</c:v>
                </c:pt>
                <c:pt idx="1261">
                  <c:v>1.0260210000000001</c:v>
                </c:pt>
                <c:pt idx="1262">
                  <c:v>1.0260210000000001</c:v>
                </c:pt>
                <c:pt idx="1263">
                  <c:v>1.0260210000000001</c:v>
                </c:pt>
                <c:pt idx="1264">
                  <c:v>1.0260210000000001</c:v>
                </c:pt>
                <c:pt idx="1265">
                  <c:v>1.0260210000000001</c:v>
                </c:pt>
                <c:pt idx="1266">
                  <c:v>1.0260210000000001</c:v>
                </c:pt>
                <c:pt idx="1267">
                  <c:v>1.0260210000000001</c:v>
                </c:pt>
                <c:pt idx="1268">
                  <c:v>1.0260210000000001</c:v>
                </c:pt>
                <c:pt idx="1269">
                  <c:v>1.0260210000000001</c:v>
                </c:pt>
                <c:pt idx="1270">
                  <c:v>1.0260210000000001</c:v>
                </c:pt>
                <c:pt idx="1271">
                  <c:v>1.0260210000000001</c:v>
                </c:pt>
                <c:pt idx="1272">
                  <c:v>1.0260210000000001</c:v>
                </c:pt>
                <c:pt idx="1273">
                  <c:v>1.032276</c:v>
                </c:pt>
                <c:pt idx="1274">
                  <c:v>1.0260210000000001</c:v>
                </c:pt>
                <c:pt idx="1275">
                  <c:v>1.032276</c:v>
                </c:pt>
                <c:pt idx="1276">
                  <c:v>1.019766</c:v>
                </c:pt>
                <c:pt idx="1277">
                  <c:v>1.0260210000000001</c:v>
                </c:pt>
                <c:pt idx="1278">
                  <c:v>1.0260210000000001</c:v>
                </c:pt>
                <c:pt idx="1279">
                  <c:v>1.0260210000000001</c:v>
                </c:pt>
                <c:pt idx="1280">
                  <c:v>1.0260210000000001</c:v>
                </c:pt>
                <c:pt idx="1281">
                  <c:v>1.032276</c:v>
                </c:pt>
                <c:pt idx="1282">
                  <c:v>1.0260210000000001</c:v>
                </c:pt>
                <c:pt idx="1283">
                  <c:v>1.032276</c:v>
                </c:pt>
                <c:pt idx="1284">
                  <c:v>1.0260210000000001</c:v>
                </c:pt>
                <c:pt idx="1285">
                  <c:v>1.032276</c:v>
                </c:pt>
                <c:pt idx="1286">
                  <c:v>1.0260210000000001</c:v>
                </c:pt>
                <c:pt idx="1287">
                  <c:v>1.0260210000000001</c:v>
                </c:pt>
                <c:pt idx="1288">
                  <c:v>1.0260210000000001</c:v>
                </c:pt>
                <c:pt idx="1289">
                  <c:v>1.0260210000000001</c:v>
                </c:pt>
                <c:pt idx="1290">
                  <c:v>1.0385310000000001</c:v>
                </c:pt>
                <c:pt idx="1291">
                  <c:v>1.0260210000000001</c:v>
                </c:pt>
                <c:pt idx="1292">
                  <c:v>1.0260210000000001</c:v>
                </c:pt>
                <c:pt idx="1293">
                  <c:v>1.0260210000000001</c:v>
                </c:pt>
                <c:pt idx="1294">
                  <c:v>1.0260210000000001</c:v>
                </c:pt>
                <c:pt idx="1295">
                  <c:v>1.0260210000000001</c:v>
                </c:pt>
                <c:pt idx="1296">
                  <c:v>1.032276</c:v>
                </c:pt>
                <c:pt idx="1297">
                  <c:v>1.019766</c:v>
                </c:pt>
                <c:pt idx="1298">
                  <c:v>1.032276</c:v>
                </c:pt>
                <c:pt idx="1299">
                  <c:v>1.0260210000000001</c:v>
                </c:pt>
                <c:pt idx="1300">
                  <c:v>1.0260210000000001</c:v>
                </c:pt>
                <c:pt idx="1301">
                  <c:v>1.0260210000000001</c:v>
                </c:pt>
                <c:pt idx="1302">
                  <c:v>1.0260210000000001</c:v>
                </c:pt>
                <c:pt idx="1303">
                  <c:v>1.0260210000000001</c:v>
                </c:pt>
                <c:pt idx="1304">
                  <c:v>1.0072559999999999</c:v>
                </c:pt>
                <c:pt idx="1305">
                  <c:v>1.032276</c:v>
                </c:pt>
                <c:pt idx="1306">
                  <c:v>1.0260210000000001</c:v>
                </c:pt>
                <c:pt idx="1307">
                  <c:v>1.032276</c:v>
                </c:pt>
                <c:pt idx="1308">
                  <c:v>1.032276</c:v>
                </c:pt>
                <c:pt idx="1309">
                  <c:v>1.0260210000000001</c:v>
                </c:pt>
                <c:pt idx="1310">
                  <c:v>1.032276</c:v>
                </c:pt>
                <c:pt idx="1311">
                  <c:v>1.001001</c:v>
                </c:pt>
                <c:pt idx="1312">
                  <c:v>1.019766</c:v>
                </c:pt>
                <c:pt idx="1313">
                  <c:v>1.0260210000000001</c:v>
                </c:pt>
                <c:pt idx="1314">
                  <c:v>1.019766</c:v>
                </c:pt>
                <c:pt idx="1315">
                  <c:v>1.0260210000000001</c:v>
                </c:pt>
                <c:pt idx="1316">
                  <c:v>1.0260210000000001</c:v>
                </c:pt>
                <c:pt idx="1317">
                  <c:v>1.032276</c:v>
                </c:pt>
                <c:pt idx="1318">
                  <c:v>1.032276</c:v>
                </c:pt>
                <c:pt idx="1319">
                  <c:v>1.0260210000000001</c:v>
                </c:pt>
                <c:pt idx="1320">
                  <c:v>1.0260210000000001</c:v>
                </c:pt>
                <c:pt idx="1321">
                  <c:v>1.032276</c:v>
                </c:pt>
                <c:pt idx="1322">
                  <c:v>1.032276</c:v>
                </c:pt>
                <c:pt idx="1323">
                  <c:v>1.0260210000000001</c:v>
                </c:pt>
                <c:pt idx="1324">
                  <c:v>1.0260210000000001</c:v>
                </c:pt>
                <c:pt idx="1325">
                  <c:v>1.032276</c:v>
                </c:pt>
                <c:pt idx="1326">
                  <c:v>1.0260210000000001</c:v>
                </c:pt>
                <c:pt idx="1327">
                  <c:v>1.019766</c:v>
                </c:pt>
                <c:pt idx="1328">
                  <c:v>1.032276</c:v>
                </c:pt>
                <c:pt idx="1329">
                  <c:v>1.032276</c:v>
                </c:pt>
                <c:pt idx="1330">
                  <c:v>1.0260210000000001</c:v>
                </c:pt>
                <c:pt idx="1331">
                  <c:v>1.0260210000000001</c:v>
                </c:pt>
                <c:pt idx="1332">
                  <c:v>1.032276</c:v>
                </c:pt>
                <c:pt idx="1333">
                  <c:v>1.0260210000000001</c:v>
                </c:pt>
                <c:pt idx="1334">
                  <c:v>1.0260210000000001</c:v>
                </c:pt>
                <c:pt idx="1335">
                  <c:v>1.0260210000000001</c:v>
                </c:pt>
                <c:pt idx="1336">
                  <c:v>1.0260210000000001</c:v>
                </c:pt>
                <c:pt idx="1337">
                  <c:v>1.019766</c:v>
                </c:pt>
                <c:pt idx="1338">
                  <c:v>1.032276</c:v>
                </c:pt>
                <c:pt idx="1339">
                  <c:v>1.0260210000000001</c:v>
                </c:pt>
                <c:pt idx="1340">
                  <c:v>1.0260210000000001</c:v>
                </c:pt>
                <c:pt idx="1341">
                  <c:v>1.019766</c:v>
                </c:pt>
                <c:pt idx="1342">
                  <c:v>1.019766</c:v>
                </c:pt>
                <c:pt idx="1343">
                  <c:v>1.019766</c:v>
                </c:pt>
                <c:pt idx="1344">
                  <c:v>1.0260210000000001</c:v>
                </c:pt>
                <c:pt idx="1345">
                  <c:v>1.0260210000000001</c:v>
                </c:pt>
                <c:pt idx="1346">
                  <c:v>1.0260210000000001</c:v>
                </c:pt>
                <c:pt idx="1347">
                  <c:v>1.019766</c:v>
                </c:pt>
                <c:pt idx="1348">
                  <c:v>1.0260210000000001</c:v>
                </c:pt>
                <c:pt idx="1349">
                  <c:v>1.0260210000000001</c:v>
                </c:pt>
                <c:pt idx="1350">
                  <c:v>1.019766</c:v>
                </c:pt>
                <c:pt idx="1351">
                  <c:v>1.0260210000000001</c:v>
                </c:pt>
                <c:pt idx="1352">
                  <c:v>1.019766</c:v>
                </c:pt>
                <c:pt idx="1353">
                  <c:v>1.0260210000000001</c:v>
                </c:pt>
                <c:pt idx="1354">
                  <c:v>1.019766</c:v>
                </c:pt>
                <c:pt idx="1355">
                  <c:v>1.019766</c:v>
                </c:pt>
                <c:pt idx="1356">
                  <c:v>1.019766</c:v>
                </c:pt>
                <c:pt idx="1357">
                  <c:v>1.019766</c:v>
                </c:pt>
                <c:pt idx="1358">
                  <c:v>1.0260210000000001</c:v>
                </c:pt>
                <c:pt idx="1359">
                  <c:v>1.0260210000000001</c:v>
                </c:pt>
                <c:pt idx="1360">
                  <c:v>1.0260210000000001</c:v>
                </c:pt>
                <c:pt idx="1361">
                  <c:v>1.0385310000000001</c:v>
                </c:pt>
                <c:pt idx="1362">
                  <c:v>1.0260210000000001</c:v>
                </c:pt>
                <c:pt idx="1363">
                  <c:v>1.0260210000000001</c:v>
                </c:pt>
                <c:pt idx="1364">
                  <c:v>1.0260210000000001</c:v>
                </c:pt>
                <c:pt idx="1365">
                  <c:v>1.0260210000000001</c:v>
                </c:pt>
                <c:pt idx="1366">
                  <c:v>1.032276</c:v>
                </c:pt>
                <c:pt idx="1367">
                  <c:v>1.0260210000000001</c:v>
                </c:pt>
                <c:pt idx="1368">
                  <c:v>1.032276</c:v>
                </c:pt>
                <c:pt idx="1369">
                  <c:v>1.0260210000000001</c:v>
                </c:pt>
                <c:pt idx="1370">
                  <c:v>1.032276</c:v>
                </c:pt>
                <c:pt idx="1371">
                  <c:v>1.0260210000000001</c:v>
                </c:pt>
                <c:pt idx="1372">
                  <c:v>1.0260210000000001</c:v>
                </c:pt>
                <c:pt idx="1373">
                  <c:v>1.032276</c:v>
                </c:pt>
                <c:pt idx="1374">
                  <c:v>1.0260210000000001</c:v>
                </c:pt>
                <c:pt idx="1375">
                  <c:v>1.0072559999999999</c:v>
                </c:pt>
                <c:pt idx="1376">
                  <c:v>1.0260210000000001</c:v>
                </c:pt>
                <c:pt idx="1377">
                  <c:v>1.0260210000000001</c:v>
                </c:pt>
                <c:pt idx="1378">
                  <c:v>1.0260210000000001</c:v>
                </c:pt>
                <c:pt idx="1379">
                  <c:v>1.032276</c:v>
                </c:pt>
                <c:pt idx="1380">
                  <c:v>1.032276</c:v>
                </c:pt>
                <c:pt idx="1381">
                  <c:v>1.032276</c:v>
                </c:pt>
                <c:pt idx="1382">
                  <c:v>1.0072559999999999</c:v>
                </c:pt>
                <c:pt idx="1383">
                  <c:v>1.0260210000000001</c:v>
                </c:pt>
                <c:pt idx="1384">
                  <c:v>1.0260210000000001</c:v>
                </c:pt>
                <c:pt idx="1385">
                  <c:v>1.0260210000000001</c:v>
                </c:pt>
                <c:pt idx="1386">
                  <c:v>1.032276</c:v>
                </c:pt>
                <c:pt idx="1387">
                  <c:v>1.032276</c:v>
                </c:pt>
                <c:pt idx="1388">
                  <c:v>1.032276</c:v>
                </c:pt>
                <c:pt idx="1389">
                  <c:v>1.0135110000000001</c:v>
                </c:pt>
                <c:pt idx="1390">
                  <c:v>1.0260210000000001</c:v>
                </c:pt>
                <c:pt idx="1391">
                  <c:v>1.0260210000000001</c:v>
                </c:pt>
                <c:pt idx="1392">
                  <c:v>1.0260210000000001</c:v>
                </c:pt>
                <c:pt idx="1393">
                  <c:v>1.0260210000000001</c:v>
                </c:pt>
                <c:pt idx="1394">
                  <c:v>1.0260210000000001</c:v>
                </c:pt>
                <c:pt idx="1395">
                  <c:v>1.0260210000000001</c:v>
                </c:pt>
                <c:pt idx="1396">
                  <c:v>1.0260210000000001</c:v>
                </c:pt>
                <c:pt idx="1397">
                  <c:v>1.019766</c:v>
                </c:pt>
                <c:pt idx="1398">
                  <c:v>1.0260210000000001</c:v>
                </c:pt>
                <c:pt idx="1399">
                  <c:v>1.0260210000000001</c:v>
                </c:pt>
                <c:pt idx="1400">
                  <c:v>1.0260210000000001</c:v>
                </c:pt>
                <c:pt idx="1401">
                  <c:v>1.0260210000000001</c:v>
                </c:pt>
                <c:pt idx="1402">
                  <c:v>1.0260210000000001</c:v>
                </c:pt>
                <c:pt idx="1403">
                  <c:v>1.032276</c:v>
                </c:pt>
                <c:pt idx="1404">
                  <c:v>1.0260210000000001</c:v>
                </c:pt>
                <c:pt idx="1405">
                  <c:v>1.0260210000000001</c:v>
                </c:pt>
                <c:pt idx="1406">
                  <c:v>1.0260210000000001</c:v>
                </c:pt>
                <c:pt idx="1407">
                  <c:v>1.032276</c:v>
                </c:pt>
                <c:pt idx="1408">
                  <c:v>1.019766</c:v>
                </c:pt>
                <c:pt idx="1409">
                  <c:v>1.0260210000000001</c:v>
                </c:pt>
                <c:pt idx="1410">
                  <c:v>1.032276</c:v>
                </c:pt>
                <c:pt idx="1411">
                  <c:v>1.0260210000000001</c:v>
                </c:pt>
                <c:pt idx="1412">
                  <c:v>1.019766</c:v>
                </c:pt>
                <c:pt idx="1413">
                  <c:v>1.0260210000000001</c:v>
                </c:pt>
                <c:pt idx="1414">
                  <c:v>1.0260210000000001</c:v>
                </c:pt>
                <c:pt idx="1415">
                  <c:v>1.0260210000000001</c:v>
                </c:pt>
                <c:pt idx="1416">
                  <c:v>1.0260210000000001</c:v>
                </c:pt>
                <c:pt idx="1417">
                  <c:v>1.0260210000000001</c:v>
                </c:pt>
                <c:pt idx="1418">
                  <c:v>1.032276</c:v>
                </c:pt>
                <c:pt idx="1419">
                  <c:v>1.019766</c:v>
                </c:pt>
                <c:pt idx="1420">
                  <c:v>1.019766</c:v>
                </c:pt>
                <c:pt idx="1421">
                  <c:v>1.019766</c:v>
                </c:pt>
                <c:pt idx="1422">
                  <c:v>1.0260210000000001</c:v>
                </c:pt>
                <c:pt idx="1423">
                  <c:v>1.0260210000000001</c:v>
                </c:pt>
                <c:pt idx="1424">
                  <c:v>1.0260210000000001</c:v>
                </c:pt>
                <c:pt idx="1425">
                  <c:v>1.019766</c:v>
                </c:pt>
                <c:pt idx="1426">
                  <c:v>1.019766</c:v>
                </c:pt>
                <c:pt idx="1427">
                  <c:v>1.019766</c:v>
                </c:pt>
                <c:pt idx="1428">
                  <c:v>1.019766</c:v>
                </c:pt>
                <c:pt idx="1429">
                  <c:v>1.032276</c:v>
                </c:pt>
                <c:pt idx="1430">
                  <c:v>1.032276</c:v>
                </c:pt>
                <c:pt idx="1431">
                  <c:v>1.032276</c:v>
                </c:pt>
                <c:pt idx="1432">
                  <c:v>1.0260210000000001</c:v>
                </c:pt>
                <c:pt idx="1433">
                  <c:v>1.0260210000000001</c:v>
                </c:pt>
                <c:pt idx="1434">
                  <c:v>1.0260210000000001</c:v>
                </c:pt>
                <c:pt idx="1435">
                  <c:v>1.0260210000000001</c:v>
                </c:pt>
                <c:pt idx="1436">
                  <c:v>1.032276</c:v>
                </c:pt>
                <c:pt idx="1437">
                  <c:v>1.0260210000000001</c:v>
                </c:pt>
                <c:pt idx="1438">
                  <c:v>1.032276</c:v>
                </c:pt>
                <c:pt idx="1439">
                  <c:v>1.032276</c:v>
                </c:pt>
                <c:pt idx="1440">
                  <c:v>1.019766</c:v>
                </c:pt>
                <c:pt idx="1441">
                  <c:v>1.0260210000000001</c:v>
                </c:pt>
                <c:pt idx="1442">
                  <c:v>1.0260210000000001</c:v>
                </c:pt>
                <c:pt idx="1443">
                  <c:v>1.0260210000000001</c:v>
                </c:pt>
                <c:pt idx="1444">
                  <c:v>1.032276</c:v>
                </c:pt>
                <c:pt idx="1445">
                  <c:v>1.0260210000000001</c:v>
                </c:pt>
                <c:pt idx="1446">
                  <c:v>1.0385310000000001</c:v>
                </c:pt>
                <c:pt idx="1447">
                  <c:v>1.0260210000000001</c:v>
                </c:pt>
                <c:pt idx="1448">
                  <c:v>1.019766</c:v>
                </c:pt>
                <c:pt idx="1449">
                  <c:v>1.0260210000000001</c:v>
                </c:pt>
                <c:pt idx="1450">
                  <c:v>1.0260210000000001</c:v>
                </c:pt>
                <c:pt idx="1451">
                  <c:v>1.0260210000000001</c:v>
                </c:pt>
                <c:pt idx="1452">
                  <c:v>1.0260210000000001</c:v>
                </c:pt>
                <c:pt idx="1453">
                  <c:v>1.019766</c:v>
                </c:pt>
                <c:pt idx="1454">
                  <c:v>1.032276</c:v>
                </c:pt>
                <c:pt idx="1455">
                  <c:v>1.0260210000000001</c:v>
                </c:pt>
                <c:pt idx="1456">
                  <c:v>1.0260210000000001</c:v>
                </c:pt>
                <c:pt idx="1457">
                  <c:v>1.032276</c:v>
                </c:pt>
                <c:pt idx="1458">
                  <c:v>1.0260210000000001</c:v>
                </c:pt>
                <c:pt idx="1459">
                  <c:v>1.0260210000000001</c:v>
                </c:pt>
                <c:pt idx="1460">
                  <c:v>1.001001</c:v>
                </c:pt>
                <c:pt idx="1461">
                  <c:v>1.0260210000000001</c:v>
                </c:pt>
                <c:pt idx="1462">
                  <c:v>1.019766</c:v>
                </c:pt>
                <c:pt idx="1463">
                  <c:v>1.019766</c:v>
                </c:pt>
                <c:pt idx="1464">
                  <c:v>1.032276</c:v>
                </c:pt>
                <c:pt idx="1465">
                  <c:v>1.0260210000000001</c:v>
                </c:pt>
                <c:pt idx="1466">
                  <c:v>1.019766</c:v>
                </c:pt>
                <c:pt idx="1467">
                  <c:v>0.99474600000000002</c:v>
                </c:pt>
                <c:pt idx="1468">
                  <c:v>1.0260210000000001</c:v>
                </c:pt>
                <c:pt idx="1469">
                  <c:v>1.0260210000000001</c:v>
                </c:pt>
                <c:pt idx="1470">
                  <c:v>1.0260210000000001</c:v>
                </c:pt>
                <c:pt idx="1471">
                  <c:v>1.032276</c:v>
                </c:pt>
                <c:pt idx="1472">
                  <c:v>1.032276</c:v>
                </c:pt>
                <c:pt idx="1473">
                  <c:v>1.032276</c:v>
                </c:pt>
                <c:pt idx="1474">
                  <c:v>1.032276</c:v>
                </c:pt>
                <c:pt idx="1475">
                  <c:v>1.032276</c:v>
                </c:pt>
                <c:pt idx="1476">
                  <c:v>1.0260210000000001</c:v>
                </c:pt>
                <c:pt idx="1477">
                  <c:v>1.0260210000000001</c:v>
                </c:pt>
                <c:pt idx="1478">
                  <c:v>1.019766</c:v>
                </c:pt>
                <c:pt idx="1479">
                  <c:v>1.019766</c:v>
                </c:pt>
                <c:pt idx="1480">
                  <c:v>1.0260210000000001</c:v>
                </c:pt>
                <c:pt idx="1481">
                  <c:v>1.032276</c:v>
                </c:pt>
                <c:pt idx="1482">
                  <c:v>1.0260210000000001</c:v>
                </c:pt>
                <c:pt idx="1483">
                  <c:v>1.0260210000000001</c:v>
                </c:pt>
                <c:pt idx="1484">
                  <c:v>1.032276</c:v>
                </c:pt>
                <c:pt idx="1485">
                  <c:v>1.0260210000000001</c:v>
                </c:pt>
                <c:pt idx="1486">
                  <c:v>1.0260210000000001</c:v>
                </c:pt>
                <c:pt idx="1487">
                  <c:v>1.0260210000000001</c:v>
                </c:pt>
                <c:pt idx="1488">
                  <c:v>1.0260210000000001</c:v>
                </c:pt>
                <c:pt idx="1489">
                  <c:v>1.0260210000000001</c:v>
                </c:pt>
                <c:pt idx="1490">
                  <c:v>1.0260210000000001</c:v>
                </c:pt>
                <c:pt idx="1491">
                  <c:v>1.0260210000000001</c:v>
                </c:pt>
                <c:pt idx="1492">
                  <c:v>1.032276</c:v>
                </c:pt>
                <c:pt idx="1493">
                  <c:v>1.032276</c:v>
                </c:pt>
                <c:pt idx="1494">
                  <c:v>1.0260210000000001</c:v>
                </c:pt>
                <c:pt idx="1495">
                  <c:v>1.0260210000000001</c:v>
                </c:pt>
                <c:pt idx="1496">
                  <c:v>1.0260210000000001</c:v>
                </c:pt>
                <c:pt idx="1497">
                  <c:v>1.019766</c:v>
                </c:pt>
                <c:pt idx="1498">
                  <c:v>1.019766</c:v>
                </c:pt>
                <c:pt idx="1499">
                  <c:v>1.019766</c:v>
                </c:pt>
                <c:pt idx="1500">
                  <c:v>1.0260210000000001</c:v>
                </c:pt>
                <c:pt idx="1501">
                  <c:v>1.0260210000000001</c:v>
                </c:pt>
                <c:pt idx="1502">
                  <c:v>1.0260210000000001</c:v>
                </c:pt>
                <c:pt idx="1503">
                  <c:v>1.019766</c:v>
                </c:pt>
                <c:pt idx="1504">
                  <c:v>1.019766</c:v>
                </c:pt>
                <c:pt idx="1505">
                  <c:v>1.019766</c:v>
                </c:pt>
                <c:pt idx="1506">
                  <c:v>1.019766</c:v>
                </c:pt>
                <c:pt idx="1507">
                  <c:v>1.032276</c:v>
                </c:pt>
                <c:pt idx="1508">
                  <c:v>1.032276</c:v>
                </c:pt>
                <c:pt idx="1509">
                  <c:v>1.032276</c:v>
                </c:pt>
                <c:pt idx="1510">
                  <c:v>1.019766</c:v>
                </c:pt>
                <c:pt idx="1511">
                  <c:v>1.0260210000000001</c:v>
                </c:pt>
                <c:pt idx="1512">
                  <c:v>1.0260210000000001</c:v>
                </c:pt>
                <c:pt idx="1513">
                  <c:v>1.0260210000000001</c:v>
                </c:pt>
                <c:pt idx="1514">
                  <c:v>1.032276</c:v>
                </c:pt>
                <c:pt idx="1515">
                  <c:v>1.032276</c:v>
                </c:pt>
                <c:pt idx="1516">
                  <c:v>1.032276</c:v>
                </c:pt>
                <c:pt idx="1517">
                  <c:v>1.0385310000000001</c:v>
                </c:pt>
                <c:pt idx="1518">
                  <c:v>1.0260210000000001</c:v>
                </c:pt>
                <c:pt idx="1519">
                  <c:v>1.0260210000000001</c:v>
                </c:pt>
                <c:pt idx="1520">
                  <c:v>1.0260210000000001</c:v>
                </c:pt>
                <c:pt idx="1521">
                  <c:v>1.0260210000000001</c:v>
                </c:pt>
                <c:pt idx="1522">
                  <c:v>1.0260210000000001</c:v>
                </c:pt>
                <c:pt idx="1523">
                  <c:v>1.0260210000000001</c:v>
                </c:pt>
                <c:pt idx="1524">
                  <c:v>1.0385310000000001</c:v>
                </c:pt>
                <c:pt idx="1525">
                  <c:v>1.019766</c:v>
                </c:pt>
                <c:pt idx="1526">
                  <c:v>1.019766</c:v>
                </c:pt>
                <c:pt idx="1527">
                  <c:v>1.0260210000000001</c:v>
                </c:pt>
                <c:pt idx="1528">
                  <c:v>1.0260210000000001</c:v>
                </c:pt>
                <c:pt idx="1529">
                  <c:v>1.0260210000000001</c:v>
                </c:pt>
                <c:pt idx="1530">
                  <c:v>1.0260210000000001</c:v>
                </c:pt>
                <c:pt idx="1531">
                  <c:v>1.0135110000000001</c:v>
                </c:pt>
                <c:pt idx="1532">
                  <c:v>1.0260210000000001</c:v>
                </c:pt>
                <c:pt idx="1533">
                  <c:v>1.019766</c:v>
                </c:pt>
                <c:pt idx="1534">
                  <c:v>1.0260210000000001</c:v>
                </c:pt>
                <c:pt idx="1535">
                  <c:v>1.0260210000000001</c:v>
                </c:pt>
                <c:pt idx="1536">
                  <c:v>1.0260210000000001</c:v>
                </c:pt>
                <c:pt idx="1537">
                  <c:v>1.019766</c:v>
                </c:pt>
                <c:pt idx="1538">
                  <c:v>1.001001</c:v>
                </c:pt>
                <c:pt idx="1539">
                  <c:v>1.0260210000000001</c:v>
                </c:pt>
                <c:pt idx="1540">
                  <c:v>1.0260210000000001</c:v>
                </c:pt>
                <c:pt idx="1541">
                  <c:v>1.019766</c:v>
                </c:pt>
                <c:pt idx="1542">
                  <c:v>1.0260210000000001</c:v>
                </c:pt>
                <c:pt idx="1543">
                  <c:v>1.032276</c:v>
                </c:pt>
                <c:pt idx="1544">
                  <c:v>1.0260210000000001</c:v>
                </c:pt>
                <c:pt idx="1545">
                  <c:v>1.001001</c:v>
                </c:pt>
                <c:pt idx="1546">
                  <c:v>1.019766</c:v>
                </c:pt>
                <c:pt idx="1547">
                  <c:v>1.019766</c:v>
                </c:pt>
                <c:pt idx="1548">
                  <c:v>1.019766</c:v>
                </c:pt>
                <c:pt idx="1549">
                  <c:v>1.0260210000000001</c:v>
                </c:pt>
                <c:pt idx="1550">
                  <c:v>1.0260210000000001</c:v>
                </c:pt>
                <c:pt idx="1551">
                  <c:v>1.0260210000000001</c:v>
                </c:pt>
                <c:pt idx="1552">
                  <c:v>1.0260210000000001</c:v>
                </c:pt>
                <c:pt idx="1553">
                  <c:v>1.019766</c:v>
                </c:pt>
                <c:pt idx="1554">
                  <c:v>1.019766</c:v>
                </c:pt>
                <c:pt idx="1555">
                  <c:v>1.0260210000000001</c:v>
                </c:pt>
                <c:pt idx="1556">
                  <c:v>1.0260210000000001</c:v>
                </c:pt>
                <c:pt idx="1557">
                  <c:v>1.0260210000000001</c:v>
                </c:pt>
                <c:pt idx="1558">
                  <c:v>1.0260210000000001</c:v>
                </c:pt>
                <c:pt idx="1559">
                  <c:v>1.032276</c:v>
                </c:pt>
                <c:pt idx="1560">
                  <c:v>1.0260210000000001</c:v>
                </c:pt>
                <c:pt idx="1561">
                  <c:v>1.0260210000000001</c:v>
                </c:pt>
                <c:pt idx="1562">
                  <c:v>1.0260210000000001</c:v>
                </c:pt>
                <c:pt idx="1563">
                  <c:v>1.032276</c:v>
                </c:pt>
                <c:pt idx="1564">
                  <c:v>1.032276</c:v>
                </c:pt>
                <c:pt idx="1565">
                  <c:v>1.0260210000000001</c:v>
                </c:pt>
                <c:pt idx="1566">
                  <c:v>1.0260210000000001</c:v>
                </c:pt>
                <c:pt idx="1567">
                  <c:v>1.0260210000000001</c:v>
                </c:pt>
                <c:pt idx="1568">
                  <c:v>1.019766</c:v>
                </c:pt>
                <c:pt idx="1569">
                  <c:v>1.0260210000000001</c:v>
                </c:pt>
                <c:pt idx="1570">
                  <c:v>1.0260210000000001</c:v>
                </c:pt>
                <c:pt idx="1571">
                  <c:v>1.0260210000000001</c:v>
                </c:pt>
                <c:pt idx="1572">
                  <c:v>1.0260210000000001</c:v>
                </c:pt>
                <c:pt idx="1573">
                  <c:v>1.019766</c:v>
                </c:pt>
                <c:pt idx="1574">
                  <c:v>1.0260210000000001</c:v>
                </c:pt>
                <c:pt idx="1575">
                  <c:v>1.0260210000000001</c:v>
                </c:pt>
                <c:pt idx="1576">
                  <c:v>1.0260210000000001</c:v>
                </c:pt>
                <c:pt idx="1577">
                  <c:v>1.0260210000000001</c:v>
                </c:pt>
                <c:pt idx="1578">
                  <c:v>1.0260210000000001</c:v>
                </c:pt>
                <c:pt idx="1579">
                  <c:v>1.0260210000000001</c:v>
                </c:pt>
                <c:pt idx="1580">
                  <c:v>1.0260210000000001</c:v>
                </c:pt>
                <c:pt idx="1581">
                  <c:v>1.0260210000000001</c:v>
                </c:pt>
                <c:pt idx="1582">
                  <c:v>1.0260210000000001</c:v>
                </c:pt>
                <c:pt idx="1583">
                  <c:v>1.0260210000000001</c:v>
                </c:pt>
                <c:pt idx="1584">
                  <c:v>1.0260210000000001</c:v>
                </c:pt>
                <c:pt idx="1585">
                  <c:v>1.0260210000000001</c:v>
                </c:pt>
                <c:pt idx="1586">
                  <c:v>1.0260210000000001</c:v>
                </c:pt>
                <c:pt idx="1587">
                  <c:v>1.0260210000000001</c:v>
                </c:pt>
                <c:pt idx="1588">
                  <c:v>1.019766</c:v>
                </c:pt>
                <c:pt idx="1589">
                  <c:v>1.0260210000000001</c:v>
                </c:pt>
                <c:pt idx="1590">
                  <c:v>1.0260210000000001</c:v>
                </c:pt>
                <c:pt idx="1591">
                  <c:v>1.0260210000000001</c:v>
                </c:pt>
                <c:pt idx="1592">
                  <c:v>1.0260210000000001</c:v>
                </c:pt>
                <c:pt idx="1593">
                  <c:v>1.032276</c:v>
                </c:pt>
                <c:pt idx="1594">
                  <c:v>1.0260210000000001</c:v>
                </c:pt>
                <c:pt idx="1595">
                  <c:v>1.0260210000000001</c:v>
                </c:pt>
                <c:pt idx="1596">
                  <c:v>1.0260210000000001</c:v>
                </c:pt>
                <c:pt idx="1597">
                  <c:v>1.0260210000000001</c:v>
                </c:pt>
                <c:pt idx="1598">
                  <c:v>1.0260210000000001</c:v>
                </c:pt>
                <c:pt idx="1599">
                  <c:v>1.0260210000000001</c:v>
                </c:pt>
                <c:pt idx="1600">
                  <c:v>1.032276</c:v>
                </c:pt>
                <c:pt idx="1601">
                  <c:v>1.032276</c:v>
                </c:pt>
                <c:pt idx="1602">
                  <c:v>1.0385310000000001</c:v>
                </c:pt>
                <c:pt idx="1603">
                  <c:v>1.0260210000000001</c:v>
                </c:pt>
                <c:pt idx="1604">
                  <c:v>1.0260210000000001</c:v>
                </c:pt>
                <c:pt idx="1605">
                  <c:v>1.0260210000000001</c:v>
                </c:pt>
                <c:pt idx="1606">
                  <c:v>1.032276</c:v>
                </c:pt>
                <c:pt idx="1607">
                  <c:v>1.0260210000000001</c:v>
                </c:pt>
                <c:pt idx="1608">
                  <c:v>1.0260210000000001</c:v>
                </c:pt>
                <c:pt idx="1609">
                  <c:v>1.019766</c:v>
                </c:pt>
                <c:pt idx="1610">
                  <c:v>1.0260210000000001</c:v>
                </c:pt>
                <c:pt idx="1611">
                  <c:v>1.0260210000000001</c:v>
                </c:pt>
                <c:pt idx="1612">
                  <c:v>1.0260210000000001</c:v>
                </c:pt>
                <c:pt idx="1613">
                  <c:v>1.032276</c:v>
                </c:pt>
                <c:pt idx="1614">
                  <c:v>1.032276</c:v>
                </c:pt>
                <c:pt idx="1615">
                  <c:v>1.032276</c:v>
                </c:pt>
                <c:pt idx="1616">
                  <c:v>1.0072559999999999</c:v>
                </c:pt>
                <c:pt idx="1617">
                  <c:v>1.019766</c:v>
                </c:pt>
                <c:pt idx="1618">
                  <c:v>1.019766</c:v>
                </c:pt>
                <c:pt idx="1619">
                  <c:v>1.0260210000000001</c:v>
                </c:pt>
                <c:pt idx="1620">
                  <c:v>1.032276</c:v>
                </c:pt>
                <c:pt idx="1621">
                  <c:v>1.032276</c:v>
                </c:pt>
                <c:pt idx="1622">
                  <c:v>1.0260210000000001</c:v>
                </c:pt>
                <c:pt idx="1623">
                  <c:v>1.001001</c:v>
                </c:pt>
                <c:pt idx="1624">
                  <c:v>1.0260210000000001</c:v>
                </c:pt>
                <c:pt idx="1625">
                  <c:v>1.0260210000000001</c:v>
                </c:pt>
                <c:pt idx="1626">
                  <c:v>1.0260210000000001</c:v>
                </c:pt>
                <c:pt idx="1627">
                  <c:v>1.0260210000000001</c:v>
                </c:pt>
                <c:pt idx="1628">
                  <c:v>1.0260210000000001</c:v>
                </c:pt>
                <c:pt idx="1629">
                  <c:v>1.0260210000000001</c:v>
                </c:pt>
                <c:pt idx="1630">
                  <c:v>1.019766</c:v>
                </c:pt>
                <c:pt idx="1631">
                  <c:v>1.019766</c:v>
                </c:pt>
                <c:pt idx="1632">
                  <c:v>1.0260210000000001</c:v>
                </c:pt>
                <c:pt idx="1633">
                  <c:v>1.0260210000000001</c:v>
                </c:pt>
                <c:pt idx="1634">
                  <c:v>1.0260210000000001</c:v>
                </c:pt>
                <c:pt idx="1635">
                  <c:v>1.0260210000000001</c:v>
                </c:pt>
                <c:pt idx="1636">
                  <c:v>1.0260210000000001</c:v>
                </c:pt>
                <c:pt idx="1637">
                  <c:v>1.0260210000000001</c:v>
                </c:pt>
                <c:pt idx="1638">
                  <c:v>1.032276</c:v>
                </c:pt>
                <c:pt idx="1639">
                  <c:v>1.0260210000000001</c:v>
                </c:pt>
                <c:pt idx="1640">
                  <c:v>1.0260210000000001</c:v>
                </c:pt>
                <c:pt idx="1641">
                  <c:v>1.032276</c:v>
                </c:pt>
                <c:pt idx="1642">
                  <c:v>1.0260210000000001</c:v>
                </c:pt>
                <c:pt idx="1643">
                  <c:v>1.032276</c:v>
                </c:pt>
                <c:pt idx="1644">
                  <c:v>1.032276</c:v>
                </c:pt>
                <c:pt idx="1645">
                  <c:v>1.019766</c:v>
                </c:pt>
                <c:pt idx="1646">
                  <c:v>1.0260210000000001</c:v>
                </c:pt>
                <c:pt idx="1647">
                  <c:v>1.0260210000000001</c:v>
                </c:pt>
                <c:pt idx="1648">
                  <c:v>1.032276</c:v>
                </c:pt>
                <c:pt idx="1649">
                  <c:v>1.032276</c:v>
                </c:pt>
                <c:pt idx="1650">
                  <c:v>1.0260210000000001</c:v>
                </c:pt>
                <c:pt idx="1651">
                  <c:v>1.032276</c:v>
                </c:pt>
                <c:pt idx="1652">
                  <c:v>1.032276</c:v>
                </c:pt>
                <c:pt idx="1653">
                  <c:v>1.0260210000000001</c:v>
                </c:pt>
                <c:pt idx="1654">
                  <c:v>1.0260210000000001</c:v>
                </c:pt>
                <c:pt idx="1655">
                  <c:v>1.019766</c:v>
                </c:pt>
                <c:pt idx="1656">
                  <c:v>1.0260210000000001</c:v>
                </c:pt>
                <c:pt idx="1657">
                  <c:v>1.0260210000000001</c:v>
                </c:pt>
                <c:pt idx="1658">
                  <c:v>1.032276</c:v>
                </c:pt>
                <c:pt idx="1659">
                  <c:v>1.0260210000000001</c:v>
                </c:pt>
                <c:pt idx="1660">
                  <c:v>1.0260210000000001</c:v>
                </c:pt>
                <c:pt idx="1661">
                  <c:v>1.019766</c:v>
                </c:pt>
                <c:pt idx="1662">
                  <c:v>1.019766</c:v>
                </c:pt>
                <c:pt idx="1663">
                  <c:v>1.0260210000000001</c:v>
                </c:pt>
                <c:pt idx="1664">
                  <c:v>1.0260210000000001</c:v>
                </c:pt>
                <c:pt idx="1665">
                  <c:v>1.0260210000000001</c:v>
                </c:pt>
                <c:pt idx="1666">
                  <c:v>1.019766</c:v>
                </c:pt>
                <c:pt idx="1667">
                  <c:v>1.0260210000000001</c:v>
                </c:pt>
                <c:pt idx="1668">
                  <c:v>1.0260210000000001</c:v>
                </c:pt>
                <c:pt idx="1669">
                  <c:v>1.0260210000000001</c:v>
                </c:pt>
                <c:pt idx="1670">
                  <c:v>1.0260210000000001</c:v>
                </c:pt>
                <c:pt idx="1671">
                  <c:v>1.0260210000000001</c:v>
                </c:pt>
                <c:pt idx="1672">
                  <c:v>1.032276</c:v>
                </c:pt>
                <c:pt idx="1673">
                  <c:v>1.032276</c:v>
                </c:pt>
                <c:pt idx="1674">
                  <c:v>1.0260210000000001</c:v>
                </c:pt>
                <c:pt idx="1675">
                  <c:v>1.0260210000000001</c:v>
                </c:pt>
                <c:pt idx="1676">
                  <c:v>1.0260210000000001</c:v>
                </c:pt>
                <c:pt idx="1677">
                  <c:v>1.032276</c:v>
                </c:pt>
                <c:pt idx="1678">
                  <c:v>1.0260210000000001</c:v>
                </c:pt>
                <c:pt idx="1679">
                  <c:v>1.0260210000000001</c:v>
                </c:pt>
                <c:pt idx="1680">
                  <c:v>1.0385310000000001</c:v>
                </c:pt>
                <c:pt idx="1681">
                  <c:v>1.0260210000000001</c:v>
                </c:pt>
                <c:pt idx="1682">
                  <c:v>1.0260210000000001</c:v>
                </c:pt>
                <c:pt idx="1683">
                  <c:v>1.0260210000000001</c:v>
                </c:pt>
                <c:pt idx="1684">
                  <c:v>1.0260210000000001</c:v>
                </c:pt>
                <c:pt idx="1685">
                  <c:v>1.032276</c:v>
                </c:pt>
                <c:pt idx="1686">
                  <c:v>1.032276</c:v>
                </c:pt>
                <c:pt idx="1687">
                  <c:v>1.0260210000000001</c:v>
                </c:pt>
                <c:pt idx="1688">
                  <c:v>1.0260210000000001</c:v>
                </c:pt>
                <c:pt idx="1689">
                  <c:v>1.019766</c:v>
                </c:pt>
                <c:pt idx="1690">
                  <c:v>1.032276</c:v>
                </c:pt>
                <c:pt idx="1691">
                  <c:v>1.0260210000000001</c:v>
                </c:pt>
                <c:pt idx="1692">
                  <c:v>1.019766</c:v>
                </c:pt>
                <c:pt idx="1693">
                  <c:v>1.0260210000000001</c:v>
                </c:pt>
                <c:pt idx="1694">
                  <c:v>1.0072559999999999</c:v>
                </c:pt>
                <c:pt idx="1695">
                  <c:v>1.0260210000000001</c:v>
                </c:pt>
                <c:pt idx="1696">
                  <c:v>1.019766</c:v>
                </c:pt>
                <c:pt idx="1697">
                  <c:v>1.0260210000000001</c:v>
                </c:pt>
                <c:pt idx="1698">
                  <c:v>1.0260210000000001</c:v>
                </c:pt>
                <c:pt idx="1699">
                  <c:v>1.0260210000000001</c:v>
                </c:pt>
                <c:pt idx="1700">
                  <c:v>1.019766</c:v>
                </c:pt>
                <c:pt idx="1701">
                  <c:v>0.99474600000000002</c:v>
                </c:pt>
                <c:pt idx="1702">
                  <c:v>1.0260210000000001</c:v>
                </c:pt>
                <c:pt idx="1703">
                  <c:v>1.019766</c:v>
                </c:pt>
                <c:pt idx="1704">
                  <c:v>1.0260210000000001</c:v>
                </c:pt>
                <c:pt idx="1705">
                  <c:v>1.0260210000000001</c:v>
                </c:pt>
                <c:pt idx="1706">
                  <c:v>1.0260210000000001</c:v>
                </c:pt>
                <c:pt idx="1707">
                  <c:v>1.032276</c:v>
                </c:pt>
                <c:pt idx="1708">
                  <c:v>1.0135110000000001</c:v>
                </c:pt>
                <c:pt idx="1709">
                  <c:v>1.019766</c:v>
                </c:pt>
                <c:pt idx="1710">
                  <c:v>1.0260210000000001</c:v>
                </c:pt>
                <c:pt idx="1711">
                  <c:v>1.019766</c:v>
                </c:pt>
                <c:pt idx="1712">
                  <c:v>1.0260210000000001</c:v>
                </c:pt>
                <c:pt idx="1713">
                  <c:v>1.0260210000000001</c:v>
                </c:pt>
                <c:pt idx="1714">
                  <c:v>1.0260210000000001</c:v>
                </c:pt>
                <c:pt idx="1715">
                  <c:v>1.032276</c:v>
                </c:pt>
                <c:pt idx="1716">
                  <c:v>1.0260210000000001</c:v>
                </c:pt>
                <c:pt idx="1717">
                  <c:v>1.0260210000000001</c:v>
                </c:pt>
                <c:pt idx="1718">
                  <c:v>1.0260210000000001</c:v>
                </c:pt>
                <c:pt idx="1719">
                  <c:v>1.0260210000000001</c:v>
                </c:pt>
                <c:pt idx="1720">
                  <c:v>1.0260210000000001</c:v>
                </c:pt>
                <c:pt idx="1721">
                  <c:v>1.0260210000000001</c:v>
                </c:pt>
                <c:pt idx="1722">
                  <c:v>1.032276</c:v>
                </c:pt>
                <c:pt idx="1723">
                  <c:v>1.032276</c:v>
                </c:pt>
                <c:pt idx="1724">
                  <c:v>1.0260210000000001</c:v>
                </c:pt>
                <c:pt idx="1725">
                  <c:v>1.032276</c:v>
                </c:pt>
                <c:pt idx="1726">
                  <c:v>1.032276</c:v>
                </c:pt>
                <c:pt idx="1727">
                  <c:v>1.0260210000000001</c:v>
                </c:pt>
                <c:pt idx="1728">
                  <c:v>1.0260210000000001</c:v>
                </c:pt>
                <c:pt idx="1729">
                  <c:v>1.0260210000000001</c:v>
                </c:pt>
                <c:pt idx="1730">
                  <c:v>1.0260210000000001</c:v>
                </c:pt>
                <c:pt idx="1731">
                  <c:v>1.0260210000000001</c:v>
                </c:pt>
                <c:pt idx="1732">
                  <c:v>1.0260210000000001</c:v>
                </c:pt>
                <c:pt idx="1733">
                  <c:v>1.032276</c:v>
                </c:pt>
                <c:pt idx="1734">
                  <c:v>1.0260210000000001</c:v>
                </c:pt>
                <c:pt idx="1735">
                  <c:v>1.032276</c:v>
                </c:pt>
                <c:pt idx="1736">
                  <c:v>1.0260210000000001</c:v>
                </c:pt>
                <c:pt idx="1737">
                  <c:v>1.0260210000000001</c:v>
                </c:pt>
                <c:pt idx="1738">
                  <c:v>1.0260210000000001</c:v>
                </c:pt>
                <c:pt idx="1739">
                  <c:v>1.019766</c:v>
                </c:pt>
                <c:pt idx="1740">
                  <c:v>1.0260210000000001</c:v>
                </c:pt>
                <c:pt idx="1741">
                  <c:v>1.032276</c:v>
                </c:pt>
                <c:pt idx="1742">
                  <c:v>1.032276</c:v>
                </c:pt>
                <c:pt idx="1743">
                  <c:v>1.0260210000000001</c:v>
                </c:pt>
                <c:pt idx="1744">
                  <c:v>1.0135110000000001</c:v>
                </c:pt>
                <c:pt idx="1745">
                  <c:v>1.019766</c:v>
                </c:pt>
                <c:pt idx="1746">
                  <c:v>1.0260210000000001</c:v>
                </c:pt>
                <c:pt idx="1747">
                  <c:v>1.0260210000000001</c:v>
                </c:pt>
                <c:pt idx="1748">
                  <c:v>1.032276</c:v>
                </c:pt>
                <c:pt idx="1749">
                  <c:v>1.032276</c:v>
                </c:pt>
                <c:pt idx="1750">
                  <c:v>1.032276</c:v>
                </c:pt>
                <c:pt idx="1751">
                  <c:v>1.0260210000000001</c:v>
                </c:pt>
                <c:pt idx="1752">
                  <c:v>1.019766</c:v>
                </c:pt>
                <c:pt idx="1753">
                  <c:v>1.0260210000000001</c:v>
                </c:pt>
                <c:pt idx="1754">
                  <c:v>1.032276</c:v>
                </c:pt>
                <c:pt idx="1755">
                  <c:v>1.032276</c:v>
                </c:pt>
                <c:pt idx="1756">
                  <c:v>1.032276</c:v>
                </c:pt>
                <c:pt idx="1757">
                  <c:v>1.0260210000000001</c:v>
                </c:pt>
                <c:pt idx="1758">
                  <c:v>1.0385310000000001</c:v>
                </c:pt>
                <c:pt idx="1759">
                  <c:v>1.019766</c:v>
                </c:pt>
                <c:pt idx="1760">
                  <c:v>1.0260210000000001</c:v>
                </c:pt>
                <c:pt idx="1761">
                  <c:v>1.0260210000000001</c:v>
                </c:pt>
                <c:pt idx="1762">
                  <c:v>1.0260210000000001</c:v>
                </c:pt>
                <c:pt idx="1763">
                  <c:v>1.0260210000000001</c:v>
                </c:pt>
                <c:pt idx="1764">
                  <c:v>1.0260210000000001</c:v>
                </c:pt>
                <c:pt idx="1765">
                  <c:v>1.019766</c:v>
                </c:pt>
                <c:pt idx="1766">
                  <c:v>1.0260210000000001</c:v>
                </c:pt>
                <c:pt idx="1767">
                  <c:v>1.0260210000000001</c:v>
                </c:pt>
                <c:pt idx="1768">
                  <c:v>1.0260210000000001</c:v>
                </c:pt>
                <c:pt idx="1769">
                  <c:v>1.032276</c:v>
                </c:pt>
                <c:pt idx="1770">
                  <c:v>1.0260210000000001</c:v>
                </c:pt>
                <c:pt idx="1771">
                  <c:v>1.0260210000000001</c:v>
                </c:pt>
                <c:pt idx="1772">
                  <c:v>1.0072559999999999</c:v>
                </c:pt>
                <c:pt idx="1773">
                  <c:v>1.0260210000000001</c:v>
                </c:pt>
                <c:pt idx="1774">
                  <c:v>1.019766</c:v>
                </c:pt>
                <c:pt idx="1775">
                  <c:v>1.0260210000000001</c:v>
                </c:pt>
                <c:pt idx="1776">
                  <c:v>1.0260210000000001</c:v>
                </c:pt>
                <c:pt idx="1777">
                  <c:v>1.0260210000000001</c:v>
                </c:pt>
                <c:pt idx="1778">
                  <c:v>1.0260210000000001</c:v>
                </c:pt>
                <c:pt idx="1779">
                  <c:v>1.001001</c:v>
                </c:pt>
                <c:pt idx="1780">
                  <c:v>1.0260210000000001</c:v>
                </c:pt>
                <c:pt idx="1781">
                  <c:v>1.019766</c:v>
                </c:pt>
                <c:pt idx="1782">
                  <c:v>1.0260210000000001</c:v>
                </c:pt>
                <c:pt idx="1783">
                  <c:v>1.032276</c:v>
                </c:pt>
                <c:pt idx="1784">
                  <c:v>1.0260210000000001</c:v>
                </c:pt>
                <c:pt idx="1785">
                  <c:v>1.032276</c:v>
                </c:pt>
                <c:pt idx="1786">
                  <c:v>1.019766</c:v>
                </c:pt>
                <c:pt idx="1787">
                  <c:v>1.0260210000000001</c:v>
                </c:pt>
                <c:pt idx="1788">
                  <c:v>1.019766</c:v>
                </c:pt>
                <c:pt idx="1789">
                  <c:v>1.0260210000000001</c:v>
                </c:pt>
                <c:pt idx="1790">
                  <c:v>1.0260210000000001</c:v>
                </c:pt>
                <c:pt idx="1791">
                  <c:v>1.032276</c:v>
                </c:pt>
                <c:pt idx="1792">
                  <c:v>1.0260210000000001</c:v>
                </c:pt>
                <c:pt idx="1793">
                  <c:v>1.0260210000000001</c:v>
                </c:pt>
                <c:pt idx="1794">
                  <c:v>1.019766</c:v>
                </c:pt>
                <c:pt idx="1795">
                  <c:v>1.019766</c:v>
                </c:pt>
                <c:pt idx="1796">
                  <c:v>1.019766</c:v>
                </c:pt>
                <c:pt idx="1797">
                  <c:v>1.0260210000000001</c:v>
                </c:pt>
                <c:pt idx="1798">
                  <c:v>1.0260210000000001</c:v>
                </c:pt>
                <c:pt idx="1799">
                  <c:v>1.0260210000000001</c:v>
                </c:pt>
                <c:pt idx="1800">
                  <c:v>1.0385310000000001</c:v>
                </c:pt>
                <c:pt idx="1801">
                  <c:v>1.032276</c:v>
                </c:pt>
                <c:pt idx="1802">
                  <c:v>1.0260210000000001</c:v>
                </c:pt>
                <c:pt idx="1803">
                  <c:v>1.0260210000000001</c:v>
                </c:pt>
                <c:pt idx="1804">
                  <c:v>1.0260210000000001</c:v>
                </c:pt>
                <c:pt idx="1805">
                  <c:v>1.0260210000000001</c:v>
                </c:pt>
                <c:pt idx="1806">
                  <c:v>1.0260210000000001</c:v>
                </c:pt>
                <c:pt idx="1807">
                  <c:v>1.0260210000000001</c:v>
                </c:pt>
                <c:pt idx="1808">
                  <c:v>1.0260210000000001</c:v>
                </c:pt>
                <c:pt idx="1809">
                  <c:v>1.0260210000000001</c:v>
                </c:pt>
                <c:pt idx="1810">
                  <c:v>1.0260210000000001</c:v>
                </c:pt>
                <c:pt idx="1811">
                  <c:v>1.0260210000000001</c:v>
                </c:pt>
                <c:pt idx="1812">
                  <c:v>1.0260210000000001</c:v>
                </c:pt>
                <c:pt idx="1813">
                  <c:v>1.0260210000000001</c:v>
                </c:pt>
                <c:pt idx="1814">
                  <c:v>1.032276</c:v>
                </c:pt>
                <c:pt idx="1815">
                  <c:v>1.019766</c:v>
                </c:pt>
                <c:pt idx="1816">
                  <c:v>1.0260210000000001</c:v>
                </c:pt>
                <c:pt idx="1817">
                  <c:v>1.0260210000000001</c:v>
                </c:pt>
                <c:pt idx="1818">
                  <c:v>1.019766</c:v>
                </c:pt>
                <c:pt idx="1819">
                  <c:v>1.0260210000000001</c:v>
                </c:pt>
                <c:pt idx="1820">
                  <c:v>1.0260210000000001</c:v>
                </c:pt>
                <c:pt idx="1821">
                  <c:v>1.032276</c:v>
                </c:pt>
                <c:pt idx="1822">
                  <c:v>1.0135110000000001</c:v>
                </c:pt>
                <c:pt idx="1823">
                  <c:v>1.0260210000000001</c:v>
                </c:pt>
                <c:pt idx="1824">
                  <c:v>1.019766</c:v>
                </c:pt>
                <c:pt idx="1825">
                  <c:v>1.019766</c:v>
                </c:pt>
                <c:pt idx="1826">
                  <c:v>1.0260210000000001</c:v>
                </c:pt>
                <c:pt idx="1827">
                  <c:v>1.019766</c:v>
                </c:pt>
                <c:pt idx="1828">
                  <c:v>1.032276</c:v>
                </c:pt>
                <c:pt idx="1829">
                  <c:v>1.032276</c:v>
                </c:pt>
                <c:pt idx="1830">
                  <c:v>1.0260210000000001</c:v>
                </c:pt>
                <c:pt idx="1831">
                  <c:v>1.0260210000000001</c:v>
                </c:pt>
                <c:pt idx="1832">
                  <c:v>1.0260210000000001</c:v>
                </c:pt>
                <c:pt idx="1833">
                  <c:v>1.0260210000000001</c:v>
                </c:pt>
                <c:pt idx="1834">
                  <c:v>1.0260210000000001</c:v>
                </c:pt>
                <c:pt idx="1835">
                  <c:v>1.032276</c:v>
                </c:pt>
                <c:pt idx="1836">
                  <c:v>1.0385310000000001</c:v>
                </c:pt>
                <c:pt idx="1837">
                  <c:v>1.0260210000000001</c:v>
                </c:pt>
                <c:pt idx="1838">
                  <c:v>1.019766</c:v>
                </c:pt>
                <c:pt idx="1839">
                  <c:v>1.019766</c:v>
                </c:pt>
                <c:pt idx="1840">
                  <c:v>1.0260210000000001</c:v>
                </c:pt>
                <c:pt idx="1841">
                  <c:v>1.0260210000000001</c:v>
                </c:pt>
              </c:numCache>
            </c:numRef>
          </c:val>
          <c:smooth val="0"/>
          <c:extLst>
            <c:ext xmlns:c16="http://schemas.microsoft.com/office/drawing/2014/chart" uri="{C3380CC4-5D6E-409C-BE32-E72D297353CC}">
              <c16:uniqueId val="{00000002-9012-45BD-9C2F-9C12A8F37E68}"/>
            </c:ext>
          </c:extLst>
        </c:ser>
        <c:ser>
          <c:idx val="3"/>
          <c:order val="3"/>
          <c:spPr>
            <a:ln w="28575" cap="rnd">
              <a:solidFill>
                <a:schemeClr val="accent4"/>
              </a:solidFill>
              <a:round/>
            </a:ln>
            <a:effectLst/>
          </c:spPr>
          <c:marker>
            <c:symbol val="none"/>
          </c:marker>
          <c:val>
            <c:numRef>
              <c:f>Motion1!$D$2:$D$1843</c:f>
              <c:numCache>
                <c:formatCode>General</c:formatCode>
                <c:ptCount val="18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3.6131000000000003E-2</c:v>
                </c:pt>
                <c:pt idx="20">
                  <c:v>3.6450999999999997E-2</c:v>
                </c:pt>
                <c:pt idx="21">
                  <c:v>3.6450999999999997E-2</c:v>
                </c:pt>
                <c:pt idx="22">
                  <c:v>3.6450999999999997E-2</c:v>
                </c:pt>
                <c:pt idx="23">
                  <c:v>3.6450999999999997E-2</c:v>
                </c:pt>
                <c:pt idx="24">
                  <c:v>3.6131000000000003E-2</c:v>
                </c:pt>
                <c:pt idx="25">
                  <c:v>3.6131000000000003E-2</c:v>
                </c:pt>
                <c:pt idx="26">
                  <c:v>3.5811999999999997E-2</c:v>
                </c:pt>
                <c:pt idx="27">
                  <c:v>3.6450999999999997E-2</c:v>
                </c:pt>
                <c:pt idx="28">
                  <c:v>3.6769999999999997E-2</c:v>
                </c:pt>
                <c:pt idx="29">
                  <c:v>3.6769999999999997E-2</c:v>
                </c:pt>
                <c:pt idx="30">
                  <c:v>3.6769999999999997E-2</c:v>
                </c:pt>
                <c:pt idx="31">
                  <c:v>3.6450999999999997E-2</c:v>
                </c:pt>
                <c:pt idx="32">
                  <c:v>3.5811999999999997E-2</c:v>
                </c:pt>
                <c:pt idx="33">
                  <c:v>3.5811999999999997E-2</c:v>
                </c:pt>
                <c:pt idx="34">
                  <c:v>3.5811999999999997E-2</c:v>
                </c:pt>
                <c:pt idx="35">
                  <c:v>3.5492999999999997E-2</c:v>
                </c:pt>
                <c:pt idx="36">
                  <c:v>3.5492999999999997E-2</c:v>
                </c:pt>
                <c:pt idx="37">
                  <c:v>3.5492999999999997E-2</c:v>
                </c:pt>
                <c:pt idx="38">
                  <c:v>3.5173999999999997E-2</c:v>
                </c:pt>
                <c:pt idx="39">
                  <c:v>3.4854999999999997E-2</c:v>
                </c:pt>
                <c:pt idx="40">
                  <c:v>3.4854999999999997E-2</c:v>
                </c:pt>
                <c:pt idx="41">
                  <c:v>3.4535999999999997E-2</c:v>
                </c:pt>
                <c:pt idx="42">
                  <c:v>3.4216000000000003E-2</c:v>
                </c:pt>
                <c:pt idx="43">
                  <c:v>3.4216000000000003E-2</c:v>
                </c:pt>
                <c:pt idx="44">
                  <c:v>3.4535999999999997E-2</c:v>
                </c:pt>
                <c:pt idx="45">
                  <c:v>3.4535999999999997E-2</c:v>
                </c:pt>
                <c:pt idx="46">
                  <c:v>3.4535999999999997E-2</c:v>
                </c:pt>
                <c:pt idx="47">
                  <c:v>3.4216000000000003E-2</c:v>
                </c:pt>
                <c:pt idx="48">
                  <c:v>3.4216000000000003E-2</c:v>
                </c:pt>
                <c:pt idx="49">
                  <c:v>3.4216000000000003E-2</c:v>
                </c:pt>
                <c:pt idx="50">
                  <c:v>3.4535999999999997E-2</c:v>
                </c:pt>
                <c:pt idx="51">
                  <c:v>3.4854999999999997E-2</c:v>
                </c:pt>
                <c:pt idx="52">
                  <c:v>3.5173999999999997E-2</c:v>
                </c:pt>
                <c:pt idx="53">
                  <c:v>3.4854999999999997E-2</c:v>
                </c:pt>
                <c:pt idx="54">
                  <c:v>3.4535999999999997E-2</c:v>
                </c:pt>
                <c:pt idx="55">
                  <c:v>3.4216000000000003E-2</c:v>
                </c:pt>
                <c:pt idx="56">
                  <c:v>3.3896999999999997E-2</c:v>
                </c:pt>
                <c:pt idx="57">
                  <c:v>3.3577999999999997E-2</c:v>
                </c:pt>
                <c:pt idx="58">
                  <c:v>3.3577999999999997E-2</c:v>
                </c:pt>
                <c:pt idx="59">
                  <c:v>3.3577999999999997E-2</c:v>
                </c:pt>
                <c:pt idx="60">
                  <c:v>3.3258999999999997E-2</c:v>
                </c:pt>
                <c:pt idx="61">
                  <c:v>3.3577999999999997E-2</c:v>
                </c:pt>
                <c:pt idx="62">
                  <c:v>3.3896999999999997E-2</c:v>
                </c:pt>
                <c:pt idx="63">
                  <c:v>3.3896999999999997E-2</c:v>
                </c:pt>
                <c:pt idx="64">
                  <c:v>3.2939999999999997E-2</c:v>
                </c:pt>
                <c:pt idx="65">
                  <c:v>3.2620000000000003E-2</c:v>
                </c:pt>
                <c:pt idx="66">
                  <c:v>3.2620000000000003E-2</c:v>
                </c:pt>
                <c:pt idx="67">
                  <c:v>3.2301000000000003E-2</c:v>
                </c:pt>
                <c:pt idx="68">
                  <c:v>3.2301000000000003E-2</c:v>
                </c:pt>
                <c:pt idx="69">
                  <c:v>3.2301000000000003E-2</c:v>
                </c:pt>
                <c:pt idx="70">
                  <c:v>3.1662999999999997E-2</c:v>
                </c:pt>
                <c:pt idx="71">
                  <c:v>3.0386E-2</c:v>
                </c:pt>
                <c:pt idx="72">
                  <c:v>3.0386E-2</c:v>
                </c:pt>
                <c:pt idx="73">
                  <c:v>3.0705E-2</c:v>
                </c:pt>
                <c:pt idx="74">
                  <c:v>3.1025E-2</c:v>
                </c:pt>
                <c:pt idx="75">
                  <c:v>3.1343999999999997E-2</c:v>
                </c:pt>
                <c:pt idx="76">
                  <c:v>3.1662999999999997E-2</c:v>
                </c:pt>
                <c:pt idx="77">
                  <c:v>3.1981999999999997E-2</c:v>
                </c:pt>
                <c:pt idx="78">
                  <c:v>3.1981999999999997E-2</c:v>
                </c:pt>
                <c:pt idx="79">
                  <c:v>3.2301000000000003E-2</c:v>
                </c:pt>
                <c:pt idx="80">
                  <c:v>3.2620000000000003E-2</c:v>
                </c:pt>
                <c:pt idx="81">
                  <c:v>3.2620000000000003E-2</c:v>
                </c:pt>
                <c:pt idx="82">
                  <c:v>3.2620000000000003E-2</c:v>
                </c:pt>
                <c:pt idx="83">
                  <c:v>3.2620000000000003E-2</c:v>
                </c:pt>
                <c:pt idx="84">
                  <c:v>3.3577999999999997E-2</c:v>
                </c:pt>
                <c:pt idx="85">
                  <c:v>3.3896999999999997E-2</c:v>
                </c:pt>
                <c:pt idx="86">
                  <c:v>3.3896999999999997E-2</c:v>
                </c:pt>
                <c:pt idx="87">
                  <c:v>3.4216000000000003E-2</c:v>
                </c:pt>
                <c:pt idx="88">
                  <c:v>3.4216000000000003E-2</c:v>
                </c:pt>
                <c:pt idx="89">
                  <c:v>3.4216000000000003E-2</c:v>
                </c:pt>
                <c:pt idx="90">
                  <c:v>3.4535999999999997E-2</c:v>
                </c:pt>
                <c:pt idx="91">
                  <c:v>3.5492999999999997E-2</c:v>
                </c:pt>
                <c:pt idx="92">
                  <c:v>3.5492999999999997E-2</c:v>
                </c:pt>
                <c:pt idx="93">
                  <c:v>3.5492999999999997E-2</c:v>
                </c:pt>
                <c:pt idx="94">
                  <c:v>3.5492999999999997E-2</c:v>
                </c:pt>
                <c:pt idx="95">
                  <c:v>3.5492999999999997E-2</c:v>
                </c:pt>
                <c:pt idx="96">
                  <c:v>3.5492999999999997E-2</c:v>
                </c:pt>
                <c:pt idx="97">
                  <c:v>3.5492999999999997E-2</c:v>
                </c:pt>
                <c:pt idx="98">
                  <c:v>3.5811999999999997E-2</c:v>
                </c:pt>
                <c:pt idx="99">
                  <c:v>3.5811999999999997E-2</c:v>
                </c:pt>
                <c:pt idx="100">
                  <c:v>3.5811999999999997E-2</c:v>
                </c:pt>
                <c:pt idx="101">
                  <c:v>3.5492999999999997E-2</c:v>
                </c:pt>
                <c:pt idx="102">
                  <c:v>3.5173999999999997E-2</c:v>
                </c:pt>
                <c:pt idx="103">
                  <c:v>3.4854999999999997E-2</c:v>
                </c:pt>
                <c:pt idx="104">
                  <c:v>3.4535999999999997E-2</c:v>
                </c:pt>
                <c:pt idx="105">
                  <c:v>3.4216000000000003E-2</c:v>
                </c:pt>
                <c:pt idx="106">
                  <c:v>3.3896999999999997E-2</c:v>
                </c:pt>
                <c:pt idx="107">
                  <c:v>3.3577999999999997E-2</c:v>
                </c:pt>
                <c:pt idx="108">
                  <c:v>3.3577999999999997E-2</c:v>
                </c:pt>
                <c:pt idx="109">
                  <c:v>3.3258999999999997E-2</c:v>
                </c:pt>
                <c:pt idx="110">
                  <c:v>3.3258999999999997E-2</c:v>
                </c:pt>
                <c:pt idx="111">
                  <c:v>3.3258999999999997E-2</c:v>
                </c:pt>
                <c:pt idx="112">
                  <c:v>3.2939999999999997E-2</c:v>
                </c:pt>
                <c:pt idx="113">
                  <c:v>3.2939999999999997E-2</c:v>
                </c:pt>
                <c:pt idx="114">
                  <c:v>3.2301000000000003E-2</c:v>
                </c:pt>
                <c:pt idx="115">
                  <c:v>3.1981999999999997E-2</c:v>
                </c:pt>
                <c:pt idx="116">
                  <c:v>3.1981999999999997E-2</c:v>
                </c:pt>
                <c:pt idx="117">
                  <c:v>3.1981999999999997E-2</c:v>
                </c:pt>
                <c:pt idx="118">
                  <c:v>3.1981999999999997E-2</c:v>
                </c:pt>
                <c:pt idx="119">
                  <c:v>3.1662999999999997E-2</c:v>
                </c:pt>
                <c:pt idx="120">
                  <c:v>3.1343999999999997E-2</c:v>
                </c:pt>
                <c:pt idx="121">
                  <c:v>3.1662999999999997E-2</c:v>
                </c:pt>
                <c:pt idx="122">
                  <c:v>3.1662999999999997E-2</c:v>
                </c:pt>
                <c:pt idx="123">
                  <c:v>3.1981999999999997E-2</c:v>
                </c:pt>
                <c:pt idx="124">
                  <c:v>3.1981999999999997E-2</c:v>
                </c:pt>
                <c:pt idx="125">
                  <c:v>3.2301000000000003E-2</c:v>
                </c:pt>
                <c:pt idx="126">
                  <c:v>3.2301000000000003E-2</c:v>
                </c:pt>
                <c:pt idx="127">
                  <c:v>3.2301000000000003E-2</c:v>
                </c:pt>
                <c:pt idx="128">
                  <c:v>3.2939999999999997E-2</c:v>
                </c:pt>
                <c:pt idx="129">
                  <c:v>3.2939999999999997E-2</c:v>
                </c:pt>
                <c:pt idx="130">
                  <c:v>3.2620000000000003E-2</c:v>
                </c:pt>
                <c:pt idx="131">
                  <c:v>3.2620000000000003E-2</c:v>
                </c:pt>
                <c:pt idx="132">
                  <c:v>3.2939999999999997E-2</c:v>
                </c:pt>
                <c:pt idx="133">
                  <c:v>3.2939999999999997E-2</c:v>
                </c:pt>
                <c:pt idx="134">
                  <c:v>3.3577999999999997E-2</c:v>
                </c:pt>
                <c:pt idx="135">
                  <c:v>3.3577999999999997E-2</c:v>
                </c:pt>
                <c:pt idx="136">
                  <c:v>3.3577999999999997E-2</c:v>
                </c:pt>
                <c:pt idx="137">
                  <c:v>3.3896999999999997E-2</c:v>
                </c:pt>
                <c:pt idx="138">
                  <c:v>3.3896999999999997E-2</c:v>
                </c:pt>
                <c:pt idx="139">
                  <c:v>3.4216000000000003E-2</c:v>
                </c:pt>
                <c:pt idx="140">
                  <c:v>3.4535999999999997E-2</c:v>
                </c:pt>
                <c:pt idx="141">
                  <c:v>3.4216000000000003E-2</c:v>
                </c:pt>
                <c:pt idx="142">
                  <c:v>3.3577999999999997E-2</c:v>
                </c:pt>
                <c:pt idx="143">
                  <c:v>3.3258999999999997E-2</c:v>
                </c:pt>
                <c:pt idx="144">
                  <c:v>3.3258999999999997E-2</c:v>
                </c:pt>
                <c:pt idx="145">
                  <c:v>3.2939999999999997E-2</c:v>
                </c:pt>
                <c:pt idx="146">
                  <c:v>3.2939999999999997E-2</c:v>
                </c:pt>
                <c:pt idx="147">
                  <c:v>3.2939999999999997E-2</c:v>
                </c:pt>
                <c:pt idx="148">
                  <c:v>3.1981999999999997E-2</c:v>
                </c:pt>
                <c:pt idx="149">
                  <c:v>3.1343999999999997E-2</c:v>
                </c:pt>
                <c:pt idx="150">
                  <c:v>3.1662999999999997E-2</c:v>
                </c:pt>
                <c:pt idx="151">
                  <c:v>3.1981999999999997E-2</c:v>
                </c:pt>
                <c:pt idx="152">
                  <c:v>3.1981999999999997E-2</c:v>
                </c:pt>
                <c:pt idx="153">
                  <c:v>3.1981999999999997E-2</c:v>
                </c:pt>
                <c:pt idx="154">
                  <c:v>3.1981999999999997E-2</c:v>
                </c:pt>
                <c:pt idx="155">
                  <c:v>3.2301000000000003E-2</c:v>
                </c:pt>
                <c:pt idx="156">
                  <c:v>3.2301000000000003E-2</c:v>
                </c:pt>
                <c:pt idx="157">
                  <c:v>3.1981999999999997E-2</c:v>
                </c:pt>
                <c:pt idx="158">
                  <c:v>3.1981999999999997E-2</c:v>
                </c:pt>
                <c:pt idx="159">
                  <c:v>3.1981999999999997E-2</c:v>
                </c:pt>
                <c:pt idx="160">
                  <c:v>3.1981999999999997E-2</c:v>
                </c:pt>
                <c:pt idx="161">
                  <c:v>3.2301000000000003E-2</c:v>
                </c:pt>
                <c:pt idx="162">
                  <c:v>3.2939999999999997E-2</c:v>
                </c:pt>
                <c:pt idx="163">
                  <c:v>3.3258999999999997E-2</c:v>
                </c:pt>
                <c:pt idx="164">
                  <c:v>3.3258999999999997E-2</c:v>
                </c:pt>
                <c:pt idx="165">
                  <c:v>3.3577999999999997E-2</c:v>
                </c:pt>
                <c:pt idx="166">
                  <c:v>3.3896999999999997E-2</c:v>
                </c:pt>
                <c:pt idx="167">
                  <c:v>3.4216000000000003E-2</c:v>
                </c:pt>
                <c:pt idx="168">
                  <c:v>3.4535999999999997E-2</c:v>
                </c:pt>
                <c:pt idx="169">
                  <c:v>3.5492999999999997E-2</c:v>
                </c:pt>
                <c:pt idx="170">
                  <c:v>3.5492999999999997E-2</c:v>
                </c:pt>
                <c:pt idx="171">
                  <c:v>3.5173999999999997E-2</c:v>
                </c:pt>
                <c:pt idx="172">
                  <c:v>3.4854999999999997E-2</c:v>
                </c:pt>
                <c:pt idx="173">
                  <c:v>3.4535999999999997E-2</c:v>
                </c:pt>
                <c:pt idx="174">
                  <c:v>3.4216000000000003E-2</c:v>
                </c:pt>
                <c:pt idx="175">
                  <c:v>3.3896999999999997E-2</c:v>
                </c:pt>
                <c:pt idx="176">
                  <c:v>3.3577999999999997E-2</c:v>
                </c:pt>
                <c:pt idx="177">
                  <c:v>3.3896999999999997E-2</c:v>
                </c:pt>
                <c:pt idx="178">
                  <c:v>3.3896999999999997E-2</c:v>
                </c:pt>
                <c:pt idx="179">
                  <c:v>3.3577999999999997E-2</c:v>
                </c:pt>
                <c:pt idx="180">
                  <c:v>3.2939999999999997E-2</c:v>
                </c:pt>
                <c:pt idx="181">
                  <c:v>3.2620000000000003E-2</c:v>
                </c:pt>
                <c:pt idx="182">
                  <c:v>3.2939999999999997E-2</c:v>
                </c:pt>
                <c:pt idx="183">
                  <c:v>3.2939999999999997E-2</c:v>
                </c:pt>
                <c:pt idx="184">
                  <c:v>3.3258999999999997E-2</c:v>
                </c:pt>
                <c:pt idx="185">
                  <c:v>3.2939999999999997E-2</c:v>
                </c:pt>
                <c:pt idx="186">
                  <c:v>3.2939999999999997E-2</c:v>
                </c:pt>
                <c:pt idx="187">
                  <c:v>3.2620000000000003E-2</c:v>
                </c:pt>
                <c:pt idx="188">
                  <c:v>3.2620000000000003E-2</c:v>
                </c:pt>
                <c:pt idx="189">
                  <c:v>3.2620000000000003E-2</c:v>
                </c:pt>
                <c:pt idx="190">
                  <c:v>3.2620000000000003E-2</c:v>
                </c:pt>
                <c:pt idx="191">
                  <c:v>3.2939999999999997E-2</c:v>
                </c:pt>
                <c:pt idx="192">
                  <c:v>3.2939999999999997E-2</c:v>
                </c:pt>
                <c:pt idx="193">
                  <c:v>3.3258999999999997E-2</c:v>
                </c:pt>
                <c:pt idx="194">
                  <c:v>3.3258999999999997E-2</c:v>
                </c:pt>
                <c:pt idx="195">
                  <c:v>3.3577999999999997E-2</c:v>
                </c:pt>
                <c:pt idx="196">
                  <c:v>3.3896999999999997E-2</c:v>
                </c:pt>
                <c:pt idx="197">
                  <c:v>3.3577999999999997E-2</c:v>
                </c:pt>
                <c:pt idx="198">
                  <c:v>3.3577999999999997E-2</c:v>
                </c:pt>
                <c:pt idx="199">
                  <c:v>3.4216000000000003E-2</c:v>
                </c:pt>
                <c:pt idx="200">
                  <c:v>3.4535999999999997E-2</c:v>
                </c:pt>
                <c:pt idx="201">
                  <c:v>3.4854999999999997E-2</c:v>
                </c:pt>
                <c:pt idx="202">
                  <c:v>3.4854999999999997E-2</c:v>
                </c:pt>
                <c:pt idx="203">
                  <c:v>3.4854999999999997E-2</c:v>
                </c:pt>
                <c:pt idx="204">
                  <c:v>3.5173999999999997E-2</c:v>
                </c:pt>
                <c:pt idx="205">
                  <c:v>3.5811999999999997E-2</c:v>
                </c:pt>
                <c:pt idx="206">
                  <c:v>3.6450999999999997E-2</c:v>
                </c:pt>
                <c:pt idx="207">
                  <c:v>3.6769999999999997E-2</c:v>
                </c:pt>
                <c:pt idx="208">
                  <c:v>3.6769999999999997E-2</c:v>
                </c:pt>
                <c:pt idx="209">
                  <c:v>3.6769999999999997E-2</c:v>
                </c:pt>
                <c:pt idx="210">
                  <c:v>3.6769999999999997E-2</c:v>
                </c:pt>
                <c:pt idx="211">
                  <c:v>3.6769999999999997E-2</c:v>
                </c:pt>
                <c:pt idx="212">
                  <c:v>3.6769999999999997E-2</c:v>
                </c:pt>
                <c:pt idx="213">
                  <c:v>3.6131999999999997E-2</c:v>
                </c:pt>
                <c:pt idx="214">
                  <c:v>3.6450999999999997E-2</c:v>
                </c:pt>
                <c:pt idx="215">
                  <c:v>3.6131999999999997E-2</c:v>
                </c:pt>
                <c:pt idx="216">
                  <c:v>3.5811999999999997E-2</c:v>
                </c:pt>
                <c:pt idx="217">
                  <c:v>3.5492999999999997E-2</c:v>
                </c:pt>
                <c:pt idx="218">
                  <c:v>3.5492999999999997E-2</c:v>
                </c:pt>
                <c:pt idx="219">
                  <c:v>3.5173999999999997E-2</c:v>
                </c:pt>
                <c:pt idx="220">
                  <c:v>3.4535999999999997E-2</c:v>
                </c:pt>
                <c:pt idx="221">
                  <c:v>3.4535999999999997E-2</c:v>
                </c:pt>
                <c:pt idx="222">
                  <c:v>3.4535999999999997E-2</c:v>
                </c:pt>
                <c:pt idx="223">
                  <c:v>3.4216000000000003E-2</c:v>
                </c:pt>
                <c:pt idx="224">
                  <c:v>3.3896999999999997E-2</c:v>
                </c:pt>
                <c:pt idx="225">
                  <c:v>3.3258999999999997E-2</c:v>
                </c:pt>
                <c:pt idx="226">
                  <c:v>3.1981999999999997E-2</c:v>
                </c:pt>
                <c:pt idx="227">
                  <c:v>3.1025E-2</c:v>
                </c:pt>
                <c:pt idx="228">
                  <c:v>3.0705E-2</c:v>
                </c:pt>
                <c:pt idx="229">
                  <c:v>3.0705E-2</c:v>
                </c:pt>
                <c:pt idx="230">
                  <c:v>3.0705E-2</c:v>
                </c:pt>
                <c:pt idx="231">
                  <c:v>3.0705E-2</c:v>
                </c:pt>
                <c:pt idx="232">
                  <c:v>3.0705E-2</c:v>
                </c:pt>
                <c:pt idx="233">
                  <c:v>3.1343999999999997E-2</c:v>
                </c:pt>
                <c:pt idx="234">
                  <c:v>3.1343999999999997E-2</c:v>
                </c:pt>
                <c:pt idx="235">
                  <c:v>3.1343999999999997E-2</c:v>
                </c:pt>
                <c:pt idx="236">
                  <c:v>3.1343999999999997E-2</c:v>
                </c:pt>
                <c:pt idx="237">
                  <c:v>3.1343999999999997E-2</c:v>
                </c:pt>
                <c:pt idx="238">
                  <c:v>3.1343999999999997E-2</c:v>
                </c:pt>
                <c:pt idx="239">
                  <c:v>3.1343999999999997E-2</c:v>
                </c:pt>
                <c:pt idx="240">
                  <c:v>3.1981999999999997E-2</c:v>
                </c:pt>
                <c:pt idx="241">
                  <c:v>3.1662999999999997E-2</c:v>
                </c:pt>
                <c:pt idx="242">
                  <c:v>3.1343999999999997E-2</c:v>
                </c:pt>
                <c:pt idx="243">
                  <c:v>3.1662999999999997E-2</c:v>
                </c:pt>
                <c:pt idx="244">
                  <c:v>3.1662999999999997E-2</c:v>
                </c:pt>
                <c:pt idx="245">
                  <c:v>3.2301000000000003E-2</c:v>
                </c:pt>
                <c:pt idx="246">
                  <c:v>3.2939999999999997E-2</c:v>
                </c:pt>
                <c:pt idx="247">
                  <c:v>3.3896999999999997E-2</c:v>
                </c:pt>
                <c:pt idx="248">
                  <c:v>3.4535999999999997E-2</c:v>
                </c:pt>
                <c:pt idx="249">
                  <c:v>3.4535999999999997E-2</c:v>
                </c:pt>
                <c:pt idx="250">
                  <c:v>3.4535999999999997E-2</c:v>
                </c:pt>
                <c:pt idx="251">
                  <c:v>3.4535999999999997E-2</c:v>
                </c:pt>
                <c:pt idx="252">
                  <c:v>3.4854999999999997E-2</c:v>
                </c:pt>
                <c:pt idx="253">
                  <c:v>3.4854999999999997E-2</c:v>
                </c:pt>
                <c:pt idx="254">
                  <c:v>3.4854999999999997E-2</c:v>
                </c:pt>
                <c:pt idx="255">
                  <c:v>3.5173999999999997E-2</c:v>
                </c:pt>
                <c:pt idx="256">
                  <c:v>3.5173999999999997E-2</c:v>
                </c:pt>
                <c:pt idx="257">
                  <c:v>3.5173999999999997E-2</c:v>
                </c:pt>
                <c:pt idx="258">
                  <c:v>3.4854999999999997E-2</c:v>
                </c:pt>
                <c:pt idx="259">
                  <c:v>3.4535999999999997E-2</c:v>
                </c:pt>
                <c:pt idx="260">
                  <c:v>3.4535999999999997E-2</c:v>
                </c:pt>
                <c:pt idx="261">
                  <c:v>3.4535999999999997E-2</c:v>
                </c:pt>
                <c:pt idx="262">
                  <c:v>3.4535999999999997E-2</c:v>
                </c:pt>
                <c:pt idx="263">
                  <c:v>3.4216000000000003E-2</c:v>
                </c:pt>
                <c:pt idx="264">
                  <c:v>3.4216000000000003E-2</c:v>
                </c:pt>
                <c:pt idx="265">
                  <c:v>3.3896999999999997E-2</c:v>
                </c:pt>
                <c:pt idx="266">
                  <c:v>3.3896999999999997E-2</c:v>
                </c:pt>
                <c:pt idx="267">
                  <c:v>3.3896999999999997E-2</c:v>
                </c:pt>
                <c:pt idx="268">
                  <c:v>3.3258999999999997E-2</c:v>
                </c:pt>
                <c:pt idx="269">
                  <c:v>3.2939999999999997E-2</c:v>
                </c:pt>
                <c:pt idx="270">
                  <c:v>3.2620000000000003E-2</c:v>
                </c:pt>
                <c:pt idx="271">
                  <c:v>3.2620000000000003E-2</c:v>
                </c:pt>
                <c:pt idx="272">
                  <c:v>3.2301000000000003E-2</c:v>
                </c:pt>
                <c:pt idx="273">
                  <c:v>3.1981999999999997E-2</c:v>
                </c:pt>
                <c:pt idx="274">
                  <c:v>3.1981999999999997E-2</c:v>
                </c:pt>
                <c:pt idx="275">
                  <c:v>3.1662999999999997E-2</c:v>
                </c:pt>
                <c:pt idx="276">
                  <c:v>3.1981999999999997E-2</c:v>
                </c:pt>
                <c:pt idx="277">
                  <c:v>3.2939999999999997E-2</c:v>
                </c:pt>
                <c:pt idx="278">
                  <c:v>3.3258999999999997E-2</c:v>
                </c:pt>
                <c:pt idx="279">
                  <c:v>3.3577999999999997E-2</c:v>
                </c:pt>
                <c:pt idx="280">
                  <c:v>3.4216000000000003E-2</c:v>
                </c:pt>
                <c:pt idx="281">
                  <c:v>3.4535999999999997E-2</c:v>
                </c:pt>
                <c:pt idx="282">
                  <c:v>3.4854999999999997E-2</c:v>
                </c:pt>
                <c:pt idx="283">
                  <c:v>3.4854999999999997E-2</c:v>
                </c:pt>
                <c:pt idx="284">
                  <c:v>3.4854999999999997E-2</c:v>
                </c:pt>
                <c:pt idx="285">
                  <c:v>3.4535999999999997E-2</c:v>
                </c:pt>
                <c:pt idx="286">
                  <c:v>3.4216000000000003E-2</c:v>
                </c:pt>
                <c:pt idx="287">
                  <c:v>3.3896999999999997E-2</c:v>
                </c:pt>
                <c:pt idx="288">
                  <c:v>3.3896999999999997E-2</c:v>
                </c:pt>
                <c:pt idx="289">
                  <c:v>3.4216000000000003E-2</c:v>
                </c:pt>
                <c:pt idx="290">
                  <c:v>3.4535999999999997E-2</c:v>
                </c:pt>
                <c:pt idx="291">
                  <c:v>3.4216000000000003E-2</c:v>
                </c:pt>
                <c:pt idx="292">
                  <c:v>3.4535999999999997E-2</c:v>
                </c:pt>
                <c:pt idx="293">
                  <c:v>3.4535999999999997E-2</c:v>
                </c:pt>
                <c:pt idx="294">
                  <c:v>3.4535999999999997E-2</c:v>
                </c:pt>
                <c:pt idx="295">
                  <c:v>3.4854999999999997E-2</c:v>
                </c:pt>
                <c:pt idx="296">
                  <c:v>3.4535999999999997E-2</c:v>
                </c:pt>
                <c:pt idx="297">
                  <c:v>3.3577999999999997E-2</c:v>
                </c:pt>
                <c:pt idx="298">
                  <c:v>3.2620000000000003E-2</c:v>
                </c:pt>
                <c:pt idx="299">
                  <c:v>3.2301000000000003E-2</c:v>
                </c:pt>
                <c:pt idx="300">
                  <c:v>3.1981999999999997E-2</c:v>
                </c:pt>
                <c:pt idx="301">
                  <c:v>3.1662999999999997E-2</c:v>
                </c:pt>
                <c:pt idx="302">
                  <c:v>3.1662999999999997E-2</c:v>
                </c:pt>
                <c:pt idx="303">
                  <c:v>3.1981999999999997E-2</c:v>
                </c:pt>
                <c:pt idx="304">
                  <c:v>3.1981999999999997E-2</c:v>
                </c:pt>
                <c:pt idx="305">
                  <c:v>3.1662999999999997E-2</c:v>
                </c:pt>
                <c:pt idx="306">
                  <c:v>3.1981999999999997E-2</c:v>
                </c:pt>
                <c:pt idx="307">
                  <c:v>3.2301000000000003E-2</c:v>
                </c:pt>
                <c:pt idx="308">
                  <c:v>3.2620000000000003E-2</c:v>
                </c:pt>
                <c:pt idx="309">
                  <c:v>3.2620000000000003E-2</c:v>
                </c:pt>
                <c:pt idx="310">
                  <c:v>3.2620000000000003E-2</c:v>
                </c:pt>
                <c:pt idx="311">
                  <c:v>3.2939999999999997E-2</c:v>
                </c:pt>
                <c:pt idx="312">
                  <c:v>3.3258999999999997E-2</c:v>
                </c:pt>
                <c:pt idx="313">
                  <c:v>3.3577999999999997E-2</c:v>
                </c:pt>
                <c:pt idx="314">
                  <c:v>3.3258999999999997E-2</c:v>
                </c:pt>
                <c:pt idx="315">
                  <c:v>3.3258999999999997E-2</c:v>
                </c:pt>
                <c:pt idx="316">
                  <c:v>3.3577999999999997E-2</c:v>
                </c:pt>
                <c:pt idx="317">
                  <c:v>3.3896999999999997E-2</c:v>
                </c:pt>
                <c:pt idx="318">
                  <c:v>3.4854999999999997E-2</c:v>
                </c:pt>
                <c:pt idx="319">
                  <c:v>3.5173999999999997E-2</c:v>
                </c:pt>
                <c:pt idx="320">
                  <c:v>3.5173999999999997E-2</c:v>
                </c:pt>
                <c:pt idx="321">
                  <c:v>3.5173999999999997E-2</c:v>
                </c:pt>
                <c:pt idx="322">
                  <c:v>3.4854999999999997E-2</c:v>
                </c:pt>
                <c:pt idx="323">
                  <c:v>3.4854999999999997E-2</c:v>
                </c:pt>
                <c:pt idx="324">
                  <c:v>3.4854999999999997E-2</c:v>
                </c:pt>
                <c:pt idx="325">
                  <c:v>3.5492999999999997E-2</c:v>
                </c:pt>
                <c:pt idx="326">
                  <c:v>3.5492999999999997E-2</c:v>
                </c:pt>
                <c:pt idx="327">
                  <c:v>3.5492999999999997E-2</c:v>
                </c:pt>
                <c:pt idx="328">
                  <c:v>3.5173999999999997E-2</c:v>
                </c:pt>
                <c:pt idx="329">
                  <c:v>3.5173999999999997E-2</c:v>
                </c:pt>
                <c:pt idx="330">
                  <c:v>3.5173999999999997E-2</c:v>
                </c:pt>
                <c:pt idx="331">
                  <c:v>3.4854999999999997E-2</c:v>
                </c:pt>
                <c:pt idx="332">
                  <c:v>3.4535999999999997E-2</c:v>
                </c:pt>
                <c:pt idx="333">
                  <c:v>3.4535999999999997E-2</c:v>
                </c:pt>
                <c:pt idx="334">
                  <c:v>3.4854999999999997E-2</c:v>
                </c:pt>
                <c:pt idx="335">
                  <c:v>3.4854999999999997E-2</c:v>
                </c:pt>
                <c:pt idx="336">
                  <c:v>3.4535999999999997E-2</c:v>
                </c:pt>
                <c:pt idx="337">
                  <c:v>3.4216000000000003E-2</c:v>
                </c:pt>
                <c:pt idx="338">
                  <c:v>3.3896999999999997E-2</c:v>
                </c:pt>
                <c:pt idx="339">
                  <c:v>3.3896999999999997E-2</c:v>
                </c:pt>
                <c:pt idx="340">
                  <c:v>3.3577999999999997E-2</c:v>
                </c:pt>
                <c:pt idx="341">
                  <c:v>3.3258999999999997E-2</c:v>
                </c:pt>
                <c:pt idx="342">
                  <c:v>3.3577999999999997E-2</c:v>
                </c:pt>
                <c:pt idx="343">
                  <c:v>3.3577999999999997E-2</c:v>
                </c:pt>
                <c:pt idx="344">
                  <c:v>3.3258999999999997E-2</c:v>
                </c:pt>
                <c:pt idx="345">
                  <c:v>3.3258999999999997E-2</c:v>
                </c:pt>
                <c:pt idx="346">
                  <c:v>3.2939999999999997E-2</c:v>
                </c:pt>
                <c:pt idx="347">
                  <c:v>3.2939999999999997E-2</c:v>
                </c:pt>
                <c:pt idx="348">
                  <c:v>3.2939999999999997E-2</c:v>
                </c:pt>
                <c:pt idx="349">
                  <c:v>3.2620000000000003E-2</c:v>
                </c:pt>
                <c:pt idx="350">
                  <c:v>3.2301000000000003E-2</c:v>
                </c:pt>
                <c:pt idx="351">
                  <c:v>3.2301000000000003E-2</c:v>
                </c:pt>
                <c:pt idx="352">
                  <c:v>3.2301000000000003E-2</c:v>
                </c:pt>
                <c:pt idx="353">
                  <c:v>3.2301000000000003E-2</c:v>
                </c:pt>
                <c:pt idx="354">
                  <c:v>3.2301000000000003E-2</c:v>
                </c:pt>
                <c:pt idx="355">
                  <c:v>3.2620000000000003E-2</c:v>
                </c:pt>
                <c:pt idx="356">
                  <c:v>3.2939999999999997E-2</c:v>
                </c:pt>
                <c:pt idx="357">
                  <c:v>3.2939999999999997E-2</c:v>
                </c:pt>
                <c:pt idx="358">
                  <c:v>3.3258999999999997E-2</c:v>
                </c:pt>
                <c:pt idx="359">
                  <c:v>3.3258999999999997E-2</c:v>
                </c:pt>
                <c:pt idx="360">
                  <c:v>3.3577999999999997E-2</c:v>
                </c:pt>
                <c:pt idx="361">
                  <c:v>3.4216000000000003E-2</c:v>
                </c:pt>
                <c:pt idx="362">
                  <c:v>3.4216000000000003E-2</c:v>
                </c:pt>
                <c:pt idx="363">
                  <c:v>3.4216000000000003E-2</c:v>
                </c:pt>
                <c:pt idx="364">
                  <c:v>3.4535999999999997E-2</c:v>
                </c:pt>
                <c:pt idx="365">
                  <c:v>3.4535999999999997E-2</c:v>
                </c:pt>
                <c:pt idx="366">
                  <c:v>3.4854999999999997E-2</c:v>
                </c:pt>
                <c:pt idx="367">
                  <c:v>3.4854999999999997E-2</c:v>
                </c:pt>
                <c:pt idx="368">
                  <c:v>3.4854999999999997E-2</c:v>
                </c:pt>
                <c:pt idx="369">
                  <c:v>3.4535999999999997E-2</c:v>
                </c:pt>
                <c:pt idx="370">
                  <c:v>3.4854999999999997E-2</c:v>
                </c:pt>
                <c:pt idx="371">
                  <c:v>3.5173999999999997E-2</c:v>
                </c:pt>
                <c:pt idx="372">
                  <c:v>3.4854999999999997E-2</c:v>
                </c:pt>
                <c:pt idx="373">
                  <c:v>3.4854999999999997E-2</c:v>
                </c:pt>
                <c:pt idx="374">
                  <c:v>3.4535999999999997E-2</c:v>
                </c:pt>
                <c:pt idx="375">
                  <c:v>3.4216000000000003E-2</c:v>
                </c:pt>
                <c:pt idx="376">
                  <c:v>3.3258999999999997E-2</c:v>
                </c:pt>
                <c:pt idx="377">
                  <c:v>3.3258999999999997E-2</c:v>
                </c:pt>
                <c:pt idx="378">
                  <c:v>3.3258999999999997E-2</c:v>
                </c:pt>
                <c:pt idx="379">
                  <c:v>3.3258999999999997E-2</c:v>
                </c:pt>
                <c:pt idx="380">
                  <c:v>3.3258999999999997E-2</c:v>
                </c:pt>
                <c:pt idx="381">
                  <c:v>3.3258999999999997E-2</c:v>
                </c:pt>
                <c:pt idx="382">
                  <c:v>3.3258999999999997E-2</c:v>
                </c:pt>
                <c:pt idx="383">
                  <c:v>3.2939999999999997E-2</c:v>
                </c:pt>
                <c:pt idx="384">
                  <c:v>3.2939999999999997E-2</c:v>
                </c:pt>
                <c:pt idx="385">
                  <c:v>3.2939999999999997E-2</c:v>
                </c:pt>
                <c:pt idx="386">
                  <c:v>3.2939999999999997E-2</c:v>
                </c:pt>
                <c:pt idx="387">
                  <c:v>3.2939999999999997E-2</c:v>
                </c:pt>
                <c:pt idx="388">
                  <c:v>3.3258999999999997E-2</c:v>
                </c:pt>
                <c:pt idx="389">
                  <c:v>3.3896999999999997E-2</c:v>
                </c:pt>
                <c:pt idx="390">
                  <c:v>3.3896999999999997E-2</c:v>
                </c:pt>
                <c:pt idx="391">
                  <c:v>3.3577999999999997E-2</c:v>
                </c:pt>
                <c:pt idx="392">
                  <c:v>3.3577999999999997E-2</c:v>
                </c:pt>
                <c:pt idx="393">
                  <c:v>3.3258999999999997E-2</c:v>
                </c:pt>
                <c:pt idx="394">
                  <c:v>3.3577999999999997E-2</c:v>
                </c:pt>
                <c:pt idx="395">
                  <c:v>3.3258999999999997E-2</c:v>
                </c:pt>
                <c:pt idx="396">
                  <c:v>3.3896999999999997E-2</c:v>
                </c:pt>
                <c:pt idx="397">
                  <c:v>3.4216000000000003E-2</c:v>
                </c:pt>
                <c:pt idx="398">
                  <c:v>3.4216000000000003E-2</c:v>
                </c:pt>
                <c:pt idx="399">
                  <c:v>3.4216000000000003E-2</c:v>
                </c:pt>
                <c:pt idx="400">
                  <c:v>3.4535999999999997E-2</c:v>
                </c:pt>
                <c:pt idx="401">
                  <c:v>3.4535999999999997E-2</c:v>
                </c:pt>
                <c:pt idx="402">
                  <c:v>3.4216000000000003E-2</c:v>
                </c:pt>
                <c:pt idx="403">
                  <c:v>3.4535999999999997E-2</c:v>
                </c:pt>
                <c:pt idx="404">
                  <c:v>3.4535999999999997E-2</c:v>
                </c:pt>
                <c:pt idx="405">
                  <c:v>3.4535999999999997E-2</c:v>
                </c:pt>
                <c:pt idx="406">
                  <c:v>3.4216000000000003E-2</c:v>
                </c:pt>
                <c:pt idx="407">
                  <c:v>3.3896999999999997E-2</c:v>
                </c:pt>
                <c:pt idx="408">
                  <c:v>3.3577999999999997E-2</c:v>
                </c:pt>
                <c:pt idx="409">
                  <c:v>3.3258999999999997E-2</c:v>
                </c:pt>
                <c:pt idx="410">
                  <c:v>3.2939999999999997E-2</c:v>
                </c:pt>
                <c:pt idx="411">
                  <c:v>3.2939999999999997E-2</c:v>
                </c:pt>
                <c:pt idx="412">
                  <c:v>3.2939999999999997E-2</c:v>
                </c:pt>
                <c:pt idx="413">
                  <c:v>3.2939999999999997E-2</c:v>
                </c:pt>
                <c:pt idx="414">
                  <c:v>3.2301000000000003E-2</c:v>
                </c:pt>
                <c:pt idx="415">
                  <c:v>3.2301000000000003E-2</c:v>
                </c:pt>
                <c:pt idx="416">
                  <c:v>3.2301000000000003E-2</c:v>
                </c:pt>
                <c:pt idx="417">
                  <c:v>3.1662999999999997E-2</c:v>
                </c:pt>
                <c:pt idx="418">
                  <c:v>3.1343999999999997E-2</c:v>
                </c:pt>
                <c:pt idx="419">
                  <c:v>3.0705E-2</c:v>
                </c:pt>
                <c:pt idx="420">
                  <c:v>3.0067E-2</c:v>
                </c:pt>
                <c:pt idx="421">
                  <c:v>3.0067E-2</c:v>
                </c:pt>
                <c:pt idx="422">
                  <c:v>3.0067E-2</c:v>
                </c:pt>
                <c:pt idx="423">
                  <c:v>3.0067E-2</c:v>
                </c:pt>
                <c:pt idx="424">
                  <c:v>3.0067E-2</c:v>
                </c:pt>
                <c:pt idx="425">
                  <c:v>3.0067E-2</c:v>
                </c:pt>
                <c:pt idx="426">
                  <c:v>3.0386E-2</c:v>
                </c:pt>
                <c:pt idx="427">
                  <c:v>3.0386E-2</c:v>
                </c:pt>
                <c:pt idx="428">
                  <c:v>3.0386E-2</c:v>
                </c:pt>
                <c:pt idx="429">
                  <c:v>3.0386E-2</c:v>
                </c:pt>
                <c:pt idx="430">
                  <c:v>3.0386E-2</c:v>
                </c:pt>
                <c:pt idx="431">
                  <c:v>3.0705E-2</c:v>
                </c:pt>
                <c:pt idx="432">
                  <c:v>3.0705E-2</c:v>
                </c:pt>
                <c:pt idx="433">
                  <c:v>3.1343999999999997E-2</c:v>
                </c:pt>
                <c:pt idx="434">
                  <c:v>3.1981999999999997E-2</c:v>
                </c:pt>
                <c:pt idx="435">
                  <c:v>3.1981999999999997E-2</c:v>
                </c:pt>
                <c:pt idx="436">
                  <c:v>3.1981999999999997E-2</c:v>
                </c:pt>
                <c:pt idx="437">
                  <c:v>3.2620000000000003E-2</c:v>
                </c:pt>
                <c:pt idx="438">
                  <c:v>3.2939999999999997E-2</c:v>
                </c:pt>
                <c:pt idx="439">
                  <c:v>3.3577999999999997E-2</c:v>
                </c:pt>
                <c:pt idx="440">
                  <c:v>3.3577999999999997E-2</c:v>
                </c:pt>
                <c:pt idx="441">
                  <c:v>3.3577999999999997E-2</c:v>
                </c:pt>
                <c:pt idx="442">
                  <c:v>3.3896999999999997E-2</c:v>
                </c:pt>
                <c:pt idx="443">
                  <c:v>3.3896999999999997E-2</c:v>
                </c:pt>
                <c:pt idx="444">
                  <c:v>3.3577999999999997E-2</c:v>
                </c:pt>
                <c:pt idx="445">
                  <c:v>3.3577999999999997E-2</c:v>
                </c:pt>
                <c:pt idx="446">
                  <c:v>3.3577999999999997E-2</c:v>
                </c:pt>
                <c:pt idx="447">
                  <c:v>3.2939999999999997E-2</c:v>
                </c:pt>
                <c:pt idx="448">
                  <c:v>3.2939999999999997E-2</c:v>
                </c:pt>
                <c:pt idx="449">
                  <c:v>3.3258999999999997E-2</c:v>
                </c:pt>
                <c:pt idx="450">
                  <c:v>3.3258999999999997E-2</c:v>
                </c:pt>
                <c:pt idx="451">
                  <c:v>3.3258999999999997E-2</c:v>
                </c:pt>
                <c:pt idx="452">
                  <c:v>3.3577999999999997E-2</c:v>
                </c:pt>
                <c:pt idx="453">
                  <c:v>3.3258999999999997E-2</c:v>
                </c:pt>
                <c:pt idx="454">
                  <c:v>3.2301000000000003E-2</c:v>
                </c:pt>
                <c:pt idx="455">
                  <c:v>3.2301000000000003E-2</c:v>
                </c:pt>
                <c:pt idx="456">
                  <c:v>3.2301000000000003E-2</c:v>
                </c:pt>
                <c:pt idx="457">
                  <c:v>3.1981999999999997E-2</c:v>
                </c:pt>
                <c:pt idx="458">
                  <c:v>3.1981999999999997E-2</c:v>
                </c:pt>
                <c:pt idx="459">
                  <c:v>3.1662999999999997E-2</c:v>
                </c:pt>
                <c:pt idx="460">
                  <c:v>3.2301000000000003E-2</c:v>
                </c:pt>
                <c:pt idx="461">
                  <c:v>3.1662999999999997E-2</c:v>
                </c:pt>
                <c:pt idx="462">
                  <c:v>3.1343999999999997E-2</c:v>
                </c:pt>
                <c:pt idx="463">
                  <c:v>3.1343999999999997E-2</c:v>
                </c:pt>
                <c:pt idx="464">
                  <c:v>3.1662999999999997E-2</c:v>
                </c:pt>
                <c:pt idx="465">
                  <c:v>3.1662999999999997E-2</c:v>
                </c:pt>
                <c:pt idx="466">
                  <c:v>3.1662999999999997E-2</c:v>
                </c:pt>
                <c:pt idx="467">
                  <c:v>3.2939999999999997E-2</c:v>
                </c:pt>
                <c:pt idx="468">
                  <c:v>3.3577999999999997E-2</c:v>
                </c:pt>
                <c:pt idx="469">
                  <c:v>3.3577999999999997E-2</c:v>
                </c:pt>
                <c:pt idx="470">
                  <c:v>3.3896999999999997E-2</c:v>
                </c:pt>
                <c:pt idx="471">
                  <c:v>3.3896999999999997E-2</c:v>
                </c:pt>
                <c:pt idx="472">
                  <c:v>3.3896999999999997E-2</c:v>
                </c:pt>
                <c:pt idx="473">
                  <c:v>3.3577999999999997E-2</c:v>
                </c:pt>
                <c:pt idx="474">
                  <c:v>3.4216000000000003E-2</c:v>
                </c:pt>
                <c:pt idx="475">
                  <c:v>3.4535999999999997E-2</c:v>
                </c:pt>
                <c:pt idx="476">
                  <c:v>3.4535999999999997E-2</c:v>
                </c:pt>
                <c:pt idx="477">
                  <c:v>3.4535999999999997E-2</c:v>
                </c:pt>
                <c:pt idx="478">
                  <c:v>3.4535999999999997E-2</c:v>
                </c:pt>
                <c:pt idx="479">
                  <c:v>3.4854999999999997E-2</c:v>
                </c:pt>
                <c:pt idx="480">
                  <c:v>3.4535999999999997E-2</c:v>
                </c:pt>
                <c:pt idx="481">
                  <c:v>3.5173999999999997E-2</c:v>
                </c:pt>
                <c:pt idx="482">
                  <c:v>3.5492999999999997E-2</c:v>
                </c:pt>
                <c:pt idx="483">
                  <c:v>3.5811999999999997E-2</c:v>
                </c:pt>
                <c:pt idx="484">
                  <c:v>3.5492999999999997E-2</c:v>
                </c:pt>
                <c:pt idx="485">
                  <c:v>3.5173999999999997E-2</c:v>
                </c:pt>
                <c:pt idx="486">
                  <c:v>3.4854999999999997E-2</c:v>
                </c:pt>
                <c:pt idx="487">
                  <c:v>3.4216000000000003E-2</c:v>
                </c:pt>
                <c:pt idx="488">
                  <c:v>3.3896999999999997E-2</c:v>
                </c:pt>
                <c:pt idx="489">
                  <c:v>3.3896999999999997E-2</c:v>
                </c:pt>
                <c:pt idx="490">
                  <c:v>3.3577999999999997E-2</c:v>
                </c:pt>
                <c:pt idx="491">
                  <c:v>3.3258999999999997E-2</c:v>
                </c:pt>
                <c:pt idx="492">
                  <c:v>3.2939999999999997E-2</c:v>
                </c:pt>
                <c:pt idx="493">
                  <c:v>3.2939999999999997E-2</c:v>
                </c:pt>
                <c:pt idx="494">
                  <c:v>3.2939999999999997E-2</c:v>
                </c:pt>
                <c:pt idx="495">
                  <c:v>3.2620000000000003E-2</c:v>
                </c:pt>
                <c:pt idx="496">
                  <c:v>3.2620000000000003E-2</c:v>
                </c:pt>
                <c:pt idx="497">
                  <c:v>3.2301000000000003E-2</c:v>
                </c:pt>
                <c:pt idx="498">
                  <c:v>3.1981999999999997E-2</c:v>
                </c:pt>
                <c:pt idx="499">
                  <c:v>3.1662999999999997E-2</c:v>
                </c:pt>
                <c:pt idx="500">
                  <c:v>3.1343999999999997E-2</c:v>
                </c:pt>
                <c:pt idx="501">
                  <c:v>3.1343999999999997E-2</c:v>
                </c:pt>
                <c:pt idx="502">
                  <c:v>3.1025E-2</c:v>
                </c:pt>
                <c:pt idx="503">
                  <c:v>3.0705E-2</c:v>
                </c:pt>
                <c:pt idx="504">
                  <c:v>3.1025E-2</c:v>
                </c:pt>
                <c:pt idx="505">
                  <c:v>3.1025E-2</c:v>
                </c:pt>
                <c:pt idx="506">
                  <c:v>3.1025E-2</c:v>
                </c:pt>
                <c:pt idx="507">
                  <c:v>3.1343999999999997E-2</c:v>
                </c:pt>
                <c:pt idx="508">
                  <c:v>3.1343999999999997E-2</c:v>
                </c:pt>
                <c:pt idx="509">
                  <c:v>3.1025E-2</c:v>
                </c:pt>
                <c:pt idx="510">
                  <c:v>3.1025E-2</c:v>
                </c:pt>
                <c:pt idx="511">
                  <c:v>3.1662999999999997E-2</c:v>
                </c:pt>
                <c:pt idx="512">
                  <c:v>3.1662999999999997E-2</c:v>
                </c:pt>
                <c:pt idx="513">
                  <c:v>3.1662999999999997E-2</c:v>
                </c:pt>
                <c:pt idx="514">
                  <c:v>3.1662999999999997E-2</c:v>
                </c:pt>
                <c:pt idx="515">
                  <c:v>3.1981999999999997E-2</c:v>
                </c:pt>
                <c:pt idx="516">
                  <c:v>3.2301000000000003E-2</c:v>
                </c:pt>
                <c:pt idx="517">
                  <c:v>3.2939999999999997E-2</c:v>
                </c:pt>
                <c:pt idx="518">
                  <c:v>3.2620000000000003E-2</c:v>
                </c:pt>
                <c:pt idx="519">
                  <c:v>3.2620000000000003E-2</c:v>
                </c:pt>
                <c:pt idx="520">
                  <c:v>3.2301000000000003E-2</c:v>
                </c:pt>
                <c:pt idx="521">
                  <c:v>3.1981999999999997E-2</c:v>
                </c:pt>
                <c:pt idx="522">
                  <c:v>3.1981999999999997E-2</c:v>
                </c:pt>
                <c:pt idx="523">
                  <c:v>3.1981999999999997E-2</c:v>
                </c:pt>
                <c:pt idx="524">
                  <c:v>3.1981999999999997E-2</c:v>
                </c:pt>
                <c:pt idx="525">
                  <c:v>3.1343999999999997E-2</c:v>
                </c:pt>
                <c:pt idx="526">
                  <c:v>3.1343999999999997E-2</c:v>
                </c:pt>
                <c:pt idx="527">
                  <c:v>3.1025E-2</c:v>
                </c:pt>
                <c:pt idx="528">
                  <c:v>3.1025E-2</c:v>
                </c:pt>
                <c:pt idx="529">
                  <c:v>3.1343999999999997E-2</c:v>
                </c:pt>
                <c:pt idx="530">
                  <c:v>3.1662999999999997E-2</c:v>
                </c:pt>
                <c:pt idx="531">
                  <c:v>3.1343999999999997E-2</c:v>
                </c:pt>
                <c:pt idx="532">
                  <c:v>3.0705E-2</c:v>
                </c:pt>
                <c:pt idx="533">
                  <c:v>3.0705E-2</c:v>
                </c:pt>
                <c:pt idx="534">
                  <c:v>3.1025E-2</c:v>
                </c:pt>
                <c:pt idx="535">
                  <c:v>3.0705E-2</c:v>
                </c:pt>
                <c:pt idx="536">
                  <c:v>3.0705E-2</c:v>
                </c:pt>
                <c:pt idx="537">
                  <c:v>3.0386E-2</c:v>
                </c:pt>
                <c:pt idx="538">
                  <c:v>3.1025E-2</c:v>
                </c:pt>
                <c:pt idx="539">
                  <c:v>3.1343999999999997E-2</c:v>
                </c:pt>
                <c:pt idx="540">
                  <c:v>3.1981999999999997E-2</c:v>
                </c:pt>
                <c:pt idx="541">
                  <c:v>3.1981999999999997E-2</c:v>
                </c:pt>
                <c:pt idx="542">
                  <c:v>3.1981999999999997E-2</c:v>
                </c:pt>
                <c:pt idx="543">
                  <c:v>3.1981999999999997E-2</c:v>
                </c:pt>
                <c:pt idx="544">
                  <c:v>3.1981999999999997E-2</c:v>
                </c:pt>
                <c:pt idx="545">
                  <c:v>3.2939999999999997E-2</c:v>
                </c:pt>
                <c:pt idx="546">
                  <c:v>3.3258999999999997E-2</c:v>
                </c:pt>
                <c:pt idx="547">
                  <c:v>3.3258999999999997E-2</c:v>
                </c:pt>
                <c:pt idx="548">
                  <c:v>3.3258999999999997E-2</c:v>
                </c:pt>
                <c:pt idx="549">
                  <c:v>3.2939999999999997E-2</c:v>
                </c:pt>
                <c:pt idx="550">
                  <c:v>3.2939999999999997E-2</c:v>
                </c:pt>
                <c:pt idx="551">
                  <c:v>3.2939999999999997E-2</c:v>
                </c:pt>
                <c:pt idx="552">
                  <c:v>3.3577999999999997E-2</c:v>
                </c:pt>
                <c:pt idx="553">
                  <c:v>3.3896999999999997E-2</c:v>
                </c:pt>
                <c:pt idx="554">
                  <c:v>3.4216000000000003E-2</c:v>
                </c:pt>
                <c:pt idx="555">
                  <c:v>3.4535999999999997E-2</c:v>
                </c:pt>
                <c:pt idx="556">
                  <c:v>3.4535999999999997E-2</c:v>
                </c:pt>
                <c:pt idx="557">
                  <c:v>3.5173999999999997E-2</c:v>
                </c:pt>
                <c:pt idx="558">
                  <c:v>3.5492999999999997E-2</c:v>
                </c:pt>
                <c:pt idx="559">
                  <c:v>3.5811999999999997E-2</c:v>
                </c:pt>
                <c:pt idx="560">
                  <c:v>3.5811999999999997E-2</c:v>
                </c:pt>
                <c:pt idx="561">
                  <c:v>3.6131000000000003E-2</c:v>
                </c:pt>
                <c:pt idx="562">
                  <c:v>3.6131000000000003E-2</c:v>
                </c:pt>
                <c:pt idx="563">
                  <c:v>3.6131000000000003E-2</c:v>
                </c:pt>
                <c:pt idx="564">
                  <c:v>3.5811999999999997E-2</c:v>
                </c:pt>
                <c:pt idx="565">
                  <c:v>3.5811999999999997E-2</c:v>
                </c:pt>
                <c:pt idx="566">
                  <c:v>3.5811999999999997E-2</c:v>
                </c:pt>
                <c:pt idx="567">
                  <c:v>3.6131000000000003E-2</c:v>
                </c:pt>
                <c:pt idx="568">
                  <c:v>3.6131000000000003E-2</c:v>
                </c:pt>
                <c:pt idx="569">
                  <c:v>3.6450999999999997E-2</c:v>
                </c:pt>
                <c:pt idx="570">
                  <c:v>3.6450999999999997E-2</c:v>
                </c:pt>
                <c:pt idx="571">
                  <c:v>3.6450999999999997E-2</c:v>
                </c:pt>
                <c:pt idx="572">
                  <c:v>3.6769999999999997E-2</c:v>
                </c:pt>
                <c:pt idx="573">
                  <c:v>3.6769999999999997E-2</c:v>
                </c:pt>
                <c:pt idx="574">
                  <c:v>3.6450999999999997E-2</c:v>
                </c:pt>
                <c:pt idx="575">
                  <c:v>3.6131000000000003E-2</c:v>
                </c:pt>
                <c:pt idx="576">
                  <c:v>3.6131000000000003E-2</c:v>
                </c:pt>
                <c:pt idx="577">
                  <c:v>3.5811999999999997E-2</c:v>
                </c:pt>
                <c:pt idx="578">
                  <c:v>3.5492999999999997E-2</c:v>
                </c:pt>
                <c:pt idx="579">
                  <c:v>3.5492999999999997E-2</c:v>
                </c:pt>
                <c:pt idx="580">
                  <c:v>3.5492999999999997E-2</c:v>
                </c:pt>
                <c:pt idx="581">
                  <c:v>3.5492999999999997E-2</c:v>
                </c:pt>
                <c:pt idx="582">
                  <c:v>3.6131000000000003E-2</c:v>
                </c:pt>
                <c:pt idx="583">
                  <c:v>3.6131000000000003E-2</c:v>
                </c:pt>
                <c:pt idx="584">
                  <c:v>3.6131000000000003E-2</c:v>
                </c:pt>
                <c:pt idx="585">
                  <c:v>3.6131000000000003E-2</c:v>
                </c:pt>
                <c:pt idx="586">
                  <c:v>3.6450999999999997E-2</c:v>
                </c:pt>
                <c:pt idx="587">
                  <c:v>3.6450999999999997E-2</c:v>
                </c:pt>
                <c:pt idx="588">
                  <c:v>3.6450999999999997E-2</c:v>
                </c:pt>
                <c:pt idx="589">
                  <c:v>3.7088999999999997E-2</c:v>
                </c:pt>
                <c:pt idx="590">
                  <c:v>3.7088999999999997E-2</c:v>
                </c:pt>
                <c:pt idx="591">
                  <c:v>3.7088999999999997E-2</c:v>
                </c:pt>
                <c:pt idx="592">
                  <c:v>3.6769999999999997E-2</c:v>
                </c:pt>
                <c:pt idx="593">
                  <c:v>3.6769999999999997E-2</c:v>
                </c:pt>
                <c:pt idx="594">
                  <c:v>3.6769999999999997E-2</c:v>
                </c:pt>
                <c:pt idx="595">
                  <c:v>3.7088999999999997E-2</c:v>
                </c:pt>
                <c:pt idx="596">
                  <c:v>3.6450999999999997E-2</c:v>
                </c:pt>
                <c:pt idx="597">
                  <c:v>3.6450999999999997E-2</c:v>
                </c:pt>
                <c:pt idx="598">
                  <c:v>3.6131999999999997E-2</c:v>
                </c:pt>
                <c:pt idx="599">
                  <c:v>3.5492999999999997E-2</c:v>
                </c:pt>
                <c:pt idx="600">
                  <c:v>3.5492999999999997E-2</c:v>
                </c:pt>
                <c:pt idx="601">
                  <c:v>3.5492999999999997E-2</c:v>
                </c:pt>
                <c:pt idx="602">
                  <c:v>3.5173999999999997E-2</c:v>
                </c:pt>
                <c:pt idx="603">
                  <c:v>3.4216000000000003E-2</c:v>
                </c:pt>
                <c:pt idx="604">
                  <c:v>3.4216000000000003E-2</c:v>
                </c:pt>
                <c:pt idx="605">
                  <c:v>3.4216000000000003E-2</c:v>
                </c:pt>
                <c:pt idx="606">
                  <c:v>3.3577999999999997E-2</c:v>
                </c:pt>
                <c:pt idx="607">
                  <c:v>3.3577999999999997E-2</c:v>
                </c:pt>
                <c:pt idx="608">
                  <c:v>3.3577999999999997E-2</c:v>
                </c:pt>
                <c:pt idx="609">
                  <c:v>3.2939999999999997E-2</c:v>
                </c:pt>
                <c:pt idx="610">
                  <c:v>3.1981999999999997E-2</c:v>
                </c:pt>
                <c:pt idx="611">
                  <c:v>3.1981999999999997E-2</c:v>
                </c:pt>
                <c:pt idx="612">
                  <c:v>3.2301000000000003E-2</c:v>
                </c:pt>
                <c:pt idx="613">
                  <c:v>3.1981999999999997E-2</c:v>
                </c:pt>
                <c:pt idx="614">
                  <c:v>3.1981999999999997E-2</c:v>
                </c:pt>
                <c:pt idx="615">
                  <c:v>3.1981999999999997E-2</c:v>
                </c:pt>
                <c:pt idx="616">
                  <c:v>3.2939999999999997E-2</c:v>
                </c:pt>
                <c:pt idx="617">
                  <c:v>3.2939999999999997E-2</c:v>
                </c:pt>
                <c:pt idx="618">
                  <c:v>3.2939999999999997E-2</c:v>
                </c:pt>
                <c:pt idx="619">
                  <c:v>3.3258999999999997E-2</c:v>
                </c:pt>
                <c:pt idx="620">
                  <c:v>3.2939999999999997E-2</c:v>
                </c:pt>
                <c:pt idx="621">
                  <c:v>3.2939999999999997E-2</c:v>
                </c:pt>
                <c:pt idx="622">
                  <c:v>3.2939999999999997E-2</c:v>
                </c:pt>
                <c:pt idx="623">
                  <c:v>3.3896999999999997E-2</c:v>
                </c:pt>
                <c:pt idx="624">
                  <c:v>3.4216000000000003E-2</c:v>
                </c:pt>
                <c:pt idx="625">
                  <c:v>3.3896999999999997E-2</c:v>
                </c:pt>
                <c:pt idx="626">
                  <c:v>3.4216000000000003E-2</c:v>
                </c:pt>
                <c:pt idx="627">
                  <c:v>3.4535999999999997E-2</c:v>
                </c:pt>
                <c:pt idx="628">
                  <c:v>3.4854999999999997E-2</c:v>
                </c:pt>
                <c:pt idx="629">
                  <c:v>3.4854999999999997E-2</c:v>
                </c:pt>
                <c:pt idx="630">
                  <c:v>3.5811999999999997E-2</c:v>
                </c:pt>
                <c:pt idx="631">
                  <c:v>3.5811999999999997E-2</c:v>
                </c:pt>
                <c:pt idx="632">
                  <c:v>3.5811999999999997E-2</c:v>
                </c:pt>
                <c:pt idx="633">
                  <c:v>3.5811999999999997E-2</c:v>
                </c:pt>
                <c:pt idx="634">
                  <c:v>3.5811999999999997E-2</c:v>
                </c:pt>
                <c:pt idx="635">
                  <c:v>3.5811999999999997E-2</c:v>
                </c:pt>
                <c:pt idx="636">
                  <c:v>3.5492999999999997E-2</c:v>
                </c:pt>
                <c:pt idx="637">
                  <c:v>3.5173999999999997E-2</c:v>
                </c:pt>
                <c:pt idx="638">
                  <c:v>3.5173999999999997E-2</c:v>
                </c:pt>
                <c:pt idx="639">
                  <c:v>3.5173999999999997E-2</c:v>
                </c:pt>
                <c:pt idx="640">
                  <c:v>3.4854999999999997E-2</c:v>
                </c:pt>
                <c:pt idx="641">
                  <c:v>3.4535999999999997E-2</c:v>
                </c:pt>
                <c:pt idx="642">
                  <c:v>3.3896999999999997E-2</c:v>
                </c:pt>
                <c:pt idx="643">
                  <c:v>3.3896999999999997E-2</c:v>
                </c:pt>
                <c:pt idx="644">
                  <c:v>3.3896999999999997E-2</c:v>
                </c:pt>
                <c:pt idx="645">
                  <c:v>3.4216000000000003E-2</c:v>
                </c:pt>
                <c:pt idx="646">
                  <c:v>3.3896999999999997E-2</c:v>
                </c:pt>
                <c:pt idx="647">
                  <c:v>3.3577999999999997E-2</c:v>
                </c:pt>
                <c:pt idx="648">
                  <c:v>3.3258999999999997E-2</c:v>
                </c:pt>
                <c:pt idx="649">
                  <c:v>3.3258999999999997E-2</c:v>
                </c:pt>
                <c:pt idx="650">
                  <c:v>3.3258999999999997E-2</c:v>
                </c:pt>
                <c:pt idx="651">
                  <c:v>3.3258999999999997E-2</c:v>
                </c:pt>
                <c:pt idx="652">
                  <c:v>3.3577999999999997E-2</c:v>
                </c:pt>
                <c:pt idx="653">
                  <c:v>3.3896999999999997E-2</c:v>
                </c:pt>
                <c:pt idx="654">
                  <c:v>3.3896999999999997E-2</c:v>
                </c:pt>
                <c:pt idx="655">
                  <c:v>3.3896999999999997E-2</c:v>
                </c:pt>
                <c:pt idx="656">
                  <c:v>3.3896999999999997E-2</c:v>
                </c:pt>
                <c:pt idx="657">
                  <c:v>3.4216000000000003E-2</c:v>
                </c:pt>
                <c:pt idx="658">
                  <c:v>3.4535999999999997E-2</c:v>
                </c:pt>
                <c:pt idx="659">
                  <c:v>3.4216000000000003E-2</c:v>
                </c:pt>
                <c:pt idx="660">
                  <c:v>3.5173999999999997E-2</c:v>
                </c:pt>
                <c:pt idx="661">
                  <c:v>3.5492999999999997E-2</c:v>
                </c:pt>
                <c:pt idx="662">
                  <c:v>3.6131000000000003E-2</c:v>
                </c:pt>
                <c:pt idx="663">
                  <c:v>3.5811999999999997E-2</c:v>
                </c:pt>
                <c:pt idx="664">
                  <c:v>3.5811999999999997E-2</c:v>
                </c:pt>
                <c:pt idx="665">
                  <c:v>3.5811999999999997E-2</c:v>
                </c:pt>
                <c:pt idx="666">
                  <c:v>3.6131000000000003E-2</c:v>
                </c:pt>
                <c:pt idx="667">
                  <c:v>3.6450999999999997E-2</c:v>
                </c:pt>
                <c:pt idx="668">
                  <c:v>3.6450999999999997E-2</c:v>
                </c:pt>
                <c:pt idx="669">
                  <c:v>3.6450999999999997E-2</c:v>
                </c:pt>
                <c:pt idx="670">
                  <c:v>3.6131000000000003E-2</c:v>
                </c:pt>
                <c:pt idx="671">
                  <c:v>3.5811999999999997E-2</c:v>
                </c:pt>
                <c:pt idx="672">
                  <c:v>3.5173999999999997E-2</c:v>
                </c:pt>
                <c:pt idx="673">
                  <c:v>3.5173999999999997E-2</c:v>
                </c:pt>
                <c:pt idx="674">
                  <c:v>3.4535999999999997E-2</c:v>
                </c:pt>
                <c:pt idx="675">
                  <c:v>3.4216000000000003E-2</c:v>
                </c:pt>
                <c:pt idx="676">
                  <c:v>3.3896999999999997E-2</c:v>
                </c:pt>
                <c:pt idx="677">
                  <c:v>3.3577999999999997E-2</c:v>
                </c:pt>
                <c:pt idx="678">
                  <c:v>3.3577999999999997E-2</c:v>
                </c:pt>
                <c:pt idx="679">
                  <c:v>3.3896999999999997E-2</c:v>
                </c:pt>
                <c:pt idx="680">
                  <c:v>3.3577999999999997E-2</c:v>
                </c:pt>
                <c:pt idx="681">
                  <c:v>3.2620000000000003E-2</c:v>
                </c:pt>
                <c:pt idx="682">
                  <c:v>3.2620000000000003E-2</c:v>
                </c:pt>
                <c:pt idx="683">
                  <c:v>3.2939999999999997E-2</c:v>
                </c:pt>
                <c:pt idx="684">
                  <c:v>3.2939999999999997E-2</c:v>
                </c:pt>
                <c:pt idx="685">
                  <c:v>3.2939999999999997E-2</c:v>
                </c:pt>
                <c:pt idx="686">
                  <c:v>3.2939999999999997E-2</c:v>
                </c:pt>
                <c:pt idx="687">
                  <c:v>3.2620000000000003E-2</c:v>
                </c:pt>
                <c:pt idx="688">
                  <c:v>3.1981999999999997E-2</c:v>
                </c:pt>
                <c:pt idx="689">
                  <c:v>3.1662999999999997E-2</c:v>
                </c:pt>
                <c:pt idx="690">
                  <c:v>3.1662999999999997E-2</c:v>
                </c:pt>
                <c:pt idx="691">
                  <c:v>3.1662999999999997E-2</c:v>
                </c:pt>
                <c:pt idx="692">
                  <c:v>3.1662999999999997E-2</c:v>
                </c:pt>
                <c:pt idx="693">
                  <c:v>3.1662999999999997E-2</c:v>
                </c:pt>
                <c:pt idx="694">
                  <c:v>3.2301000000000003E-2</c:v>
                </c:pt>
                <c:pt idx="695">
                  <c:v>3.2939999999999997E-2</c:v>
                </c:pt>
                <c:pt idx="696">
                  <c:v>3.2939999999999997E-2</c:v>
                </c:pt>
                <c:pt idx="697">
                  <c:v>3.2939999999999997E-2</c:v>
                </c:pt>
                <c:pt idx="698">
                  <c:v>3.2939999999999997E-2</c:v>
                </c:pt>
                <c:pt idx="699">
                  <c:v>3.3258999999999997E-2</c:v>
                </c:pt>
                <c:pt idx="700">
                  <c:v>3.3258999999999997E-2</c:v>
                </c:pt>
                <c:pt idx="701">
                  <c:v>3.4216000000000003E-2</c:v>
                </c:pt>
                <c:pt idx="702">
                  <c:v>3.4216000000000003E-2</c:v>
                </c:pt>
                <c:pt idx="703">
                  <c:v>3.3896999999999997E-2</c:v>
                </c:pt>
                <c:pt idx="704">
                  <c:v>3.3896999999999997E-2</c:v>
                </c:pt>
                <c:pt idx="705">
                  <c:v>3.3577999999999997E-2</c:v>
                </c:pt>
                <c:pt idx="706">
                  <c:v>3.3577999999999997E-2</c:v>
                </c:pt>
                <c:pt idx="707">
                  <c:v>3.3258999999999997E-2</c:v>
                </c:pt>
                <c:pt idx="708">
                  <c:v>3.3896999999999997E-2</c:v>
                </c:pt>
                <c:pt idx="709">
                  <c:v>3.4216000000000003E-2</c:v>
                </c:pt>
                <c:pt idx="710">
                  <c:v>3.4535999999999997E-2</c:v>
                </c:pt>
                <c:pt idx="711">
                  <c:v>3.4854999999999997E-2</c:v>
                </c:pt>
                <c:pt idx="712">
                  <c:v>3.5173999999999997E-2</c:v>
                </c:pt>
                <c:pt idx="713">
                  <c:v>3.5173999999999997E-2</c:v>
                </c:pt>
                <c:pt idx="714">
                  <c:v>3.5173999999999997E-2</c:v>
                </c:pt>
                <c:pt idx="715">
                  <c:v>3.4854999999999997E-2</c:v>
                </c:pt>
                <c:pt idx="716">
                  <c:v>3.5173999999999997E-2</c:v>
                </c:pt>
                <c:pt idx="717">
                  <c:v>3.5492999999999997E-2</c:v>
                </c:pt>
                <c:pt idx="718">
                  <c:v>3.5173999999999997E-2</c:v>
                </c:pt>
                <c:pt idx="719">
                  <c:v>3.4854999999999997E-2</c:v>
                </c:pt>
                <c:pt idx="720">
                  <c:v>3.4535999999999997E-2</c:v>
                </c:pt>
                <c:pt idx="721">
                  <c:v>3.4535999999999997E-2</c:v>
                </c:pt>
                <c:pt idx="722">
                  <c:v>3.4216000000000003E-2</c:v>
                </c:pt>
                <c:pt idx="723">
                  <c:v>3.4216000000000003E-2</c:v>
                </c:pt>
                <c:pt idx="724">
                  <c:v>3.3577999999999997E-2</c:v>
                </c:pt>
                <c:pt idx="725">
                  <c:v>3.3577999999999997E-2</c:v>
                </c:pt>
                <c:pt idx="726">
                  <c:v>3.3258999999999997E-2</c:v>
                </c:pt>
                <c:pt idx="727">
                  <c:v>3.3258999999999997E-2</c:v>
                </c:pt>
                <c:pt idx="728">
                  <c:v>3.2939999999999997E-2</c:v>
                </c:pt>
                <c:pt idx="729">
                  <c:v>3.2939999999999997E-2</c:v>
                </c:pt>
                <c:pt idx="730">
                  <c:v>3.2939999999999997E-2</c:v>
                </c:pt>
                <c:pt idx="731">
                  <c:v>3.3258999999999997E-2</c:v>
                </c:pt>
                <c:pt idx="732">
                  <c:v>3.3577999999999997E-2</c:v>
                </c:pt>
                <c:pt idx="733">
                  <c:v>3.3577999999999997E-2</c:v>
                </c:pt>
                <c:pt idx="734">
                  <c:v>3.3577999999999997E-2</c:v>
                </c:pt>
                <c:pt idx="735">
                  <c:v>3.3577999999999997E-2</c:v>
                </c:pt>
                <c:pt idx="736">
                  <c:v>3.3577999999999997E-2</c:v>
                </c:pt>
                <c:pt idx="737">
                  <c:v>3.3258999999999997E-2</c:v>
                </c:pt>
                <c:pt idx="738">
                  <c:v>3.3896999999999997E-2</c:v>
                </c:pt>
                <c:pt idx="739">
                  <c:v>3.3896999999999997E-2</c:v>
                </c:pt>
                <c:pt idx="740">
                  <c:v>3.3896999999999997E-2</c:v>
                </c:pt>
                <c:pt idx="741">
                  <c:v>3.3577999999999997E-2</c:v>
                </c:pt>
                <c:pt idx="742">
                  <c:v>3.3577999999999997E-2</c:v>
                </c:pt>
                <c:pt idx="743">
                  <c:v>3.3577999999999997E-2</c:v>
                </c:pt>
                <c:pt idx="744">
                  <c:v>3.3896999999999997E-2</c:v>
                </c:pt>
                <c:pt idx="745">
                  <c:v>3.4216000000000003E-2</c:v>
                </c:pt>
                <c:pt idx="746">
                  <c:v>3.4216000000000003E-2</c:v>
                </c:pt>
                <c:pt idx="747">
                  <c:v>3.4216000000000003E-2</c:v>
                </c:pt>
                <c:pt idx="748">
                  <c:v>3.4216000000000003E-2</c:v>
                </c:pt>
                <c:pt idx="749">
                  <c:v>3.4216000000000003E-2</c:v>
                </c:pt>
                <c:pt idx="750">
                  <c:v>3.4216000000000003E-2</c:v>
                </c:pt>
                <c:pt idx="751">
                  <c:v>3.3896999999999997E-2</c:v>
                </c:pt>
                <c:pt idx="752">
                  <c:v>3.2620000000000003E-2</c:v>
                </c:pt>
                <c:pt idx="753">
                  <c:v>3.2620000000000003E-2</c:v>
                </c:pt>
                <c:pt idx="754">
                  <c:v>3.2620000000000003E-2</c:v>
                </c:pt>
                <c:pt idx="755">
                  <c:v>3.2620000000000003E-2</c:v>
                </c:pt>
                <c:pt idx="756">
                  <c:v>3.2620000000000003E-2</c:v>
                </c:pt>
                <c:pt idx="757">
                  <c:v>3.2939999999999997E-2</c:v>
                </c:pt>
                <c:pt idx="758">
                  <c:v>3.2301000000000003E-2</c:v>
                </c:pt>
                <c:pt idx="759">
                  <c:v>3.1343999999999997E-2</c:v>
                </c:pt>
                <c:pt idx="760">
                  <c:v>3.1343999999999997E-2</c:v>
                </c:pt>
                <c:pt idx="761">
                  <c:v>3.1343999999999997E-2</c:v>
                </c:pt>
                <c:pt idx="762">
                  <c:v>3.1662999999999997E-2</c:v>
                </c:pt>
                <c:pt idx="763">
                  <c:v>3.1981999999999997E-2</c:v>
                </c:pt>
                <c:pt idx="764">
                  <c:v>3.1981999999999997E-2</c:v>
                </c:pt>
                <c:pt idx="765">
                  <c:v>3.1662999999999997E-2</c:v>
                </c:pt>
                <c:pt idx="766">
                  <c:v>3.1343999999999997E-2</c:v>
                </c:pt>
                <c:pt idx="767">
                  <c:v>3.1025E-2</c:v>
                </c:pt>
                <c:pt idx="768">
                  <c:v>3.1025E-2</c:v>
                </c:pt>
                <c:pt idx="769">
                  <c:v>3.1025E-2</c:v>
                </c:pt>
                <c:pt idx="770">
                  <c:v>3.0705E-2</c:v>
                </c:pt>
                <c:pt idx="771">
                  <c:v>3.0386E-2</c:v>
                </c:pt>
                <c:pt idx="772">
                  <c:v>3.1343999999999997E-2</c:v>
                </c:pt>
                <c:pt idx="773">
                  <c:v>3.1343999999999997E-2</c:v>
                </c:pt>
                <c:pt idx="774">
                  <c:v>3.1025E-2</c:v>
                </c:pt>
                <c:pt idx="775">
                  <c:v>3.0705E-2</c:v>
                </c:pt>
                <c:pt idx="776">
                  <c:v>3.0705E-2</c:v>
                </c:pt>
                <c:pt idx="777">
                  <c:v>3.1025E-2</c:v>
                </c:pt>
                <c:pt idx="778">
                  <c:v>3.1343999999999997E-2</c:v>
                </c:pt>
                <c:pt idx="779">
                  <c:v>3.2301000000000003E-2</c:v>
                </c:pt>
                <c:pt idx="780">
                  <c:v>3.2939999999999997E-2</c:v>
                </c:pt>
                <c:pt idx="781">
                  <c:v>3.2939999999999997E-2</c:v>
                </c:pt>
                <c:pt idx="782">
                  <c:v>3.2939999999999997E-2</c:v>
                </c:pt>
                <c:pt idx="783">
                  <c:v>3.2620000000000003E-2</c:v>
                </c:pt>
                <c:pt idx="784">
                  <c:v>3.2939999999999997E-2</c:v>
                </c:pt>
                <c:pt idx="785">
                  <c:v>3.2939999999999997E-2</c:v>
                </c:pt>
                <c:pt idx="786">
                  <c:v>3.3258999999999997E-2</c:v>
                </c:pt>
                <c:pt idx="787">
                  <c:v>3.3577999999999997E-2</c:v>
                </c:pt>
                <c:pt idx="788">
                  <c:v>3.3896999999999997E-2</c:v>
                </c:pt>
                <c:pt idx="789">
                  <c:v>3.3577999999999997E-2</c:v>
                </c:pt>
                <c:pt idx="790">
                  <c:v>3.3577999999999997E-2</c:v>
                </c:pt>
                <c:pt idx="791">
                  <c:v>3.3577999999999997E-2</c:v>
                </c:pt>
                <c:pt idx="792">
                  <c:v>3.3577999999999997E-2</c:v>
                </c:pt>
                <c:pt idx="793">
                  <c:v>3.3577999999999997E-2</c:v>
                </c:pt>
                <c:pt idx="794">
                  <c:v>3.3896999999999997E-2</c:v>
                </c:pt>
                <c:pt idx="795">
                  <c:v>3.3896999999999997E-2</c:v>
                </c:pt>
                <c:pt idx="796">
                  <c:v>3.3896999999999997E-2</c:v>
                </c:pt>
                <c:pt idx="797">
                  <c:v>3.3258999999999997E-2</c:v>
                </c:pt>
                <c:pt idx="798">
                  <c:v>3.2939999999999997E-2</c:v>
                </c:pt>
                <c:pt idx="799">
                  <c:v>3.2939999999999997E-2</c:v>
                </c:pt>
                <c:pt idx="800">
                  <c:v>3.2620000000000003E-2</c:v>
                </c:pt>
                <c:pt idx="801">
                  <c:v>3.2939999999999997E-2</c:v>
                </c:pt>
                <c:pt idx="802">
                  <c:v>3.2620000000000003E-2</c:v>
                </c:pt>
                <c:pt idx="803">
                  <c:v>3.2620000000000003E-2</c:v>
                </c:pt>
                <c:pt idx="804">
                  <c:v>3.2301000000000003E-2</c:v>
                </c:pt>
                <c:pt idx="805">
                  <c:v>3.2301000000000003E-2</c:v>
                </c:pt>
                <c:pt idx="806">
                  <c:v>3.2620000000000003E-2</c:v>
                </c:pt>
                <c:pt idx="807">
                  <c:v>3.2939999999999997E-2</c:v>
                </c:pt>
                <c:pt idx="808">
                  <c:v>3.2939999999999997E-2</c:v>
                </c:pt>
                <c:pt idx="809">
                  <c:v>3.3258999999999997E-2</c:v>
                </c:pt>
                <c:pt idx="810">
                  <c:v>3.3577999999999997E-2</c:v>
                </c:pt>
                <c:pt idx="811">
                  <c:v>3.3896999999999997E-2</c:v>
                </c:pt>
                <c:pt idx="812">
                  <c:v>3.3896999999999997E-2</c:v>
                </c:pt>
                <c:pt idx="813">
                  <c:v>3.3896999999999997E-2</c:v>
                </c:pt>
                <c:pt idx="814">
                  <c:v>3.3896999999999997E-2</c:v>
                </c:pt>
                <c:pt idx="815">
                  <c:v>3.4216000000000003E-2</c:v>
                </c:pt>
                <c:pt idx="816">
                  <c:v>3.4535999999999997E-2</c:v>
                </c:pt>
                <c:pt idx="817">
                  <c:v>3.4854999999999997E-2</c:v>
                </c:pt>
                <c:pt idx="818">
                  <c:v>3.5173999999999997E-2</c:v>
                </c:pt>
                <c:pt idx="819">
                  <c:v>3.5173999999999997E-2</c:v>
                </c:pt>
                <c:pt idx="820">
                  <c:v>3.5173999999999997E-2</c:v>
                </c:pt>
                <c:pt idx="821">
                  <c:v>3.5173999999999997E-2</c:v>
                </c:pt>
                <c:pt idx="822">
                  <c:v>3.5173999999999997E-2</c:v>
                </c:pt>
                <c:pt idx="823">
                  <c:v>3.5173999999999997E-2</c:v>
                </c:pt>
                <c:pt idx="824">
                  <c:v>3.5173999999999997E-2</c:v>
                </c:pt>
                <c:pt idx="825">
                  <c:v>3.5173999999999997E-2</c:v>
                </c:pt>
                <c:pt idx="826">
                  <c:v>3.5173999999999997E-2</c:v>
                </c:pt>
                <c:pt idx="827">
                  <c:v>3.5173999999999997E-2</c:v>
                </c:pt>
                <c:pt idx="828">
                  <c:v>3.5173999999999997E-2</c:v>
                </c:pt>
                <c:pt idx="829">
                  <c:v>3.5173999999999997E-2</c:v>
                </c:pt>
                <c:pt idx="830">
                  <c:v>3.4535999999999997E-2</c:v>
                </c:pt>
                <c:pt idx="831">
                  <c:v>3.4216000000000003E-2</c:v>
                </c:pt>
                <c:pt idx="832">
                  <c:v>3.3896999999999997E-2</c:v>
                </c:pt>
                <c:pt idx="833">
                  <c:v>3.3896999999999997E-2</c:v>
                </c:pt>
                <c:pt idx="834">
                  <c:v>3.3896999999999997E-2</c:v>
                </c:pt>
                <c:pt idx="835">
                  <c:v>3.3896999999999997E-2</c:v>
                </c:pt>
                <c:pt idx="836">
                  <c:v>3.3577999999999997E-2</c:v>
                </c:pt>
                <c:pt idx="837">
                  <c:v>3.2301000000000003E-2</c:v>
                </c:pt>
                <c:pt idx="838">
                  <c:v>3.1981999999999997E-2</c:v>
                </c:pt>
                <c:pt idx="839">
                  <c:v>3.1662999999999997E-2</c:v>
                </c:pt>
                <c:pt idx="840">
                  <c:v>3.1343999999999997E-2</c:v>
                </c:pt>
                <c:pt idx="841">
                  <c:v>3.1343999999999997E-2</c:v>
                </c:pt>
                <c:pt idx="842">
                  <c:v>3.1662999999999997E-2</c:v>
                </c:pt>
                <c:pt idx="843">
                  <c:v>3.1981999999999997E-2</c:v>
                </c:pt>
                <c:pt idx="844">
                  <c:v>3.1981999999999997E-2</c:v>
                </c:pt>
                <c:pt idx="845">
                  <c:v>3.1981999999999997E-2</c:v>
                </c:pt>
                <c:pt idx="846">
                  <c:v>3.2301000000000003E-2</c:v>
                </c:pt>
                <c:pt idx="847">
                  <c:v>3.2301000000000003E-2</c:v>
                </c:pt>
                <c:pt idx="848">
                  <c:v>3.1981999999999997E-2</c:v>
                </c:pt>
                <c:pt idx="849">
                  <c:v>3.1981999999999997E-2</c:v>
                </c:pt>
                <c:pt idx="850">
                  <c:v>3.2301000000000003E-2</c:v>
                </c:pt>
                <c:pt idx="851">
                  <c:v>3.2620000000000003E-2</c:v>
                </c:pt>
                <c:pt idx="852">
                  <c:v>3.2939999999999997E-2</c:v>
                </c:pt>
                <c:pt idx="853">
                  <c:v>3.2620000000000003E-2</c:v>
                </c:pt>
                <c:pt idx="854">
                  <c:v>3.2301000000000003E-2</c:v>
                </c:pt>
                <c:pt idx="855">
                  <c:v>3.2301000000000003E-2</c:v>
                </c:pt>
                <c:pt idx="856">
                  <c:v>3.2301000000000003E-2</c:v>
                </c:pt>
                <c:pt idx="857">
                  <c:v>3.3577999999999997E-2</c:v>
                </c:pt>
                <c:pt idx="858">
                  <c:v>3.3896999999999997E-2</c:v>
                </c:pt>
                <c:pt idx="859">
                  <c:v>3.4216000000000003E-2</c:v>
                </c:pt>
                <c:pt idx="860">
                  <c:v>3.4216000000000003E-2</c:v>
                </c:pt>
                <c:pt idx="861">
                  <c:v>3.4216000000000003E-2</c:v>
                </c:pt>
                <c:pt idx="862">
                  <c:v>3.4216000000000003E-2</c:v>
                </c:pt>
                <c:pt idx="863">
                  <c:v>3.4216000000000003E-2</c:v>
                </c:pt>
                <c:pt idx="864">
                  <c:v>3.4535999999999997E-2</c:v>
                </c:pt>
                <c:pt idx="865">
                  <c:v>3.4854999999999997E-2</c:v>
                </c:pt>
                <c:pt idx="866">
                  <c:v>3.4854999999999997E-2</c:v>
                </c:pt>
                <c:pt idx="867">
                  <c:v>3.4535999999999997E-2</c:v>
                </c:pt>
                <c:pt idx="868">
                  <c:v>3.4535999999999997E-2</c:v>
                </c:pt>
                <c:pt idx="869">
                  <c:v>3.4216000000000003E-2</c:v>
                </c:pt>
                <c:pt idx="870">
                  <c:v>3.4535999999999997E-2</c:v>
                </c:pt>
                <c:pt idx="871">
                  <c:v>3.4216000000000003E-2</c:v>
                </c:pt>
                <c:pt idx="872">
                  <c:v>3.3896999999999997E-2</c:v>
                </c:pt>
                <c:pt idx="873">
                  <c:v>3.3896999999999997E-2</c:v>
                </c:pt>
                <c:pt idx="874">
                  <c:v>3.4216000000000003E-2</c:v>
                </c:pt>
                <c:pt idx="875">
                  <c:v>3.4216000000000003E-2</c:v>
                </c:pt>
                <c:pt idx="876">
                  <c:v>3.3896999999999997E-2</c:v>
                </c:pt>
                <c:pt idx="877">
                  <c:v>3.3896999999999997E-2</c:v>
                </c:pt>
                <c:pt idx="878">
                  <c:v>3.4216000000000003E-2</c:v>
                </c:pt>
                <c:pt idx="879">
                  <c:v>3.4535999999999997E-2</c:v>
                </c:pt>
                <c:pt idx="880">
                  <c:v>3.4535999999999997E-2</c:v>
                </c:pt>
                <c:pt idx="881">
                  <c:v>3.4216000000000003E-2</c:v>
                </c:pt>
                <c:pt idx="882">
                  <c:v>3.3896999999999997E-2</c:v>
                </c:pt>
                <c:pt idx="883">
                  <c:v>3.3896999999999997E-2</c:v>
                </c:pt>
                <c:pt idx="884">
                  <c:v>3.3896999999999997E-2</c:v>
                </c:pt>
                <c:pt idx="885">
                  <c:v>3.3896999999999997E-2</c:v>
                </c:pt>
                <c:pt idx="886">
                  <c:v>3.3896999999999997E-2</c:v>
                </c:pt>
                <c:pt idx="887">
                  <c:v>3.4216000000000003E-2</c:v>
                </c:pt>
                <c:pt idx="888">
                  <c:v>3.4535999999999997E-2</c:v>
                </c:pt>
                <c:pt idx="889">
                  <c:v>3.4535999999999997E-2</c:v>
                </c:pt>
                <c:pt idx="890">
                  <c:v>3.4216000000000003E-2</c:v>
                </c:pt>
                <c:pt idx="891">
                  <c:v>3.4535999999999997E-2</c:v>
                </c:pt>
                <c:pt idx="892">
                  <c:v>3.4854999999999997E-2</c:v>
                </c:pt>
                <c:pt idx="893">
                  <c:v>3.5173999999999997E-2</c:v>
                </c:pt>
                <c:pt idx="894">
                  <c:v>3.5492999999999997E-2</c:v>
                </c:pt>
                <c:pt idx="895">
                  <c:v>3.5173999999999997E-2</c:v>
                </c:pt>
                <c:pt idx="896">
                  <c:v>3.5173999999999997E-2</c:v>
                </c:pt>
                <c:pt idx="897">
                  <c:v>3.5173999999999997E-2</c:v>
                </c:pt>
                <c:pt idx="898">
                  <c:v>3.4854999999999997E-2</c:v>
                </c:pt>
                <c:pt idx="899">
                  <c:v>3.4216000000000003E-2</c:v>
                </c:pt>
                <c:pt idx="900">
                  <c:v>3.4216000000000003E-2</c:v>
                </c:pt>
                <c:pt idx="901">
                  <c:v>3.3896999999999997E-2</c:v>
                </c:pt>
                <c:pt idx="902">
                  <c:v>3.4216000000000003E-2</c:v>
                </c:pt>
                <c:pt idx="903">
                  <c:v>3.3896999999999997E-2</c:v>
                </c:pt>
                <c:pt idx="904">
                  <c:v>3.3896999999999997E-2</c:v>
                </c:pt>
                <c:pt idx="905">
                  <c:v>3.3896999999999997E-2</c:v>
                </c:pt>
                <c:pt idx="906">
                  <c:v>3.3577999999999997E-2</c:v>
                </c:pt>
                <c:pt idx="907">
                  <c:v>3.3577999999999997E-2</c:v>
                </c:pt>
                <c:pt idx="908">
                  <c:v>3.2939999999999997E-2</c:v>
                </c:pt>
                <c:pt idx="909">
                  <c:v>3.3258999999999997E-2</c:v>
                </c:pt>
                <c:pt idx="910">
                  <c:v>3.3577999999999997E-2</c:v>
                </c:pt>
                <c:pt idx="911">
                  <c:v>3.3577999999999997E-2</c:v>
                </c:pt>
                <c:pt idx="912">
                  <c:v>3.3896999999999997E-2</c:v>
                </c:pt>
                <c:pt idx="913">
                  <c:v>3.3896999999999997E-2</c:v>
                </c:pt>
                <c:pt idx="914">
                  <c:v>3.3258999999999997E-2</c:v>
                </c:pt>
                <c:pt idx="915">
                  <c:v>3.2301000000000003E-2</c:v>
                </c:pt>
                <c:pt idx="916">
                  <c:v>3.2620000000000003E-2</c:v>
                </c:pt>
                <c:pt idx="917">
                  <c:v>3.2301000000000003E-2</c:v>
                </c:pt>
                <c:pt idx="918">
                  <c:v>3.1662999999999997E-2</c:v>
                </c:pt>
                <c:pt idx="919">
                  <c:v>3.1662999999999997E-2</c:v>
                </c:pt>
                <c:pt idx="920">
                  <c:v>3.1981999999999997E-2</c:v>
                </c:pt>
                <c:pt idx="921">
                  <c:v>3.2620000000000003E-2</c:v>
                </c:pt>
                <c:pt idx="922">
                  <c:v>3.2301000000000003E-2</c:v>
                </c:pt>
                <c:pt idx="923">
                  <c:v>3.2301000000000003E-2</c:v>
                </c:pt>
                <c:pt idx="924">
                  <c:v>3.2301000000000003E-2</c:v>
                </c:pt>
                <c:pt idx="925">
                  <c:v>3.2301000000000003E-2</c:v>
                </c:pt>
                <c:pt idx="926">
                  <c:v>3.1981999999999997E-2</c:v>
                </c:pt>
                <c:pt idx="927">
                  <c:v>3.1662999999999997E-2</c:v>
                </c:pt>
                <c:pt idx="928">
                  <c:v>3.2301000000000003E-2</c:v>
                </c:pt>
                <c:pt idx="929">
                  <c:v>3.2301000000000003E-2</c:v>
                </c:pt>
                <c:pt idx="930">
                  <c:v>3.1981999999999997E-2</c:v>
                </c:pt>
                <c:pt idx="931">
                  <c:v>3.1662999999999997E-2</c:v>
                </c:pt>
                <c:pt idx="932">
                  <c:v>3.1025E-2</c:v>
                </c:pt>
                <c:pt idx="933">
                  <c:v>3.1025E-2</c:v>
                </c:pt>
                <c:pt idx="934">
                  <c:v>3.1343999999999997E-2</c:v>
                </c:pt>
                <c:pt idx="935">
                  <c:v>3.2301000000000003E-2</c:v>
                </c:pt>
                <c:pt idx="936">
                  <c:v>3.2620000000000003E-2</c:v>
                </c:pt>
                <c:pt idx="937">
                  <c:v>3.2939999999999997E-2</c:v>
                </c:pt>
                <c:pt idx="938">
                  <c:v>3.3258999999999997E-2</c:v>
                </c:pt>
                <c:pt idx="939">
                  <c:v>3.3577999999999997E-2</c:v>
                </c:pt>
                <c:pt idx="940">
                  <c:v>3.3577999999999997E-2</c:v>
                </c:pt>
                <c:pt idx="941">
                  <c:v>3.3258999999999997E-2</c:v>
                </c:pt>
                <c:pt idx="942">
                  <c:v>3.3577999999999997E-2</c:v>
                </c:pt>
                <c:pt idx="943">
                  <c:v>3.3896999999999997E-2</c:v>
                </c:pt>
                <c:pt idx="944">
                  <c:v>3.3896999999999997E-2</c:v>
                </c:pt>
                <c:pt idx="945">
                  <c:v>3.3577999999999997E-2</c:v>
                </c:pt>
                <c:pt idx="946">
                  <c:v>3.3896999999999997E-2</c:v>
                </c:pt>
                <c:pt idx="947">
                  <c:v>3.3896999999999997E-2</c:v>
                </c:pt>
                <c:pt idx="948">
                  <c:v>3.3577999999999997E-2</c:v>
                </c:pt>
                <c:pt idx="949">
                  <c:v>3.3258999999999997E-2</c:v>
                </c:pt>
                <c:pt idx="950">
                  <c:v>3.3577999999999997E-2</c:v>
                </c:pt>
                <c:pt idx="951">
                  <c:v>3.3577999999999997E-2</c:v>
                </c:pt>
                <c:pt idx="952">
                  <c:v>3.3577999999999997E-2</c:v>
                </c:pt>
                <c:pt idx="953">
                  <c:v>3.3258999999999997E-2</c:v>
                </c:pt>
                <c:pt idx="954">
                  <c:v>3.2939999999999997E-2</c:v>
                </c:pt>
                <c:pt idx="955">
                  <c:v>3.3258999999999997E-2</c:v>
                </c:pt>
                <c:pt idx="956">
                  <c:v>3.2939999999999997E-2</c:v>
                </c:pt>
                <c:pt idx="957">
                  <c:v>3.2939999999999997E-2</c:v>
                </c:pt>
                <c:pt idx="958">
                  <c:v>3.2939999999999997E-2</c:v>
                </c:pt>
                <c:pt idx="959">
                  <c:v>3.2620000000000003E-2</c:v>
                </c:pt>
                <c:pt idx="960">
                  <c:v>3.2301000000000003E-2</c:v>
                </c:pt>
                <c:pt idx="961">
                  <c:v>3.2301000000000003E-2</c:v>
                </c:pt>
                <c:pt idx="962">
                  <c:v>3.2301000000000003E-2</c:v>
                </c:pt>
                <c:pt idx="963">
                  <c:v>3.2301000000000003E-2</c:v>
                </c:pt>
                <c:pt idx="964">
                  <c:v>3.2301000000000003E-2</c:v>
                </c:pt>
                <c:pt idx="965">
                  <c:v>3.2939999999999997E-2</c:v>
                </c:pt>
                <c:pt idx="966">
                  <c:v>3.2939999999999997E-2</c:v>
                </c:pt>
                <c:pt idx="967">
                  <c:v>3.3258999999999997E-2</c:v>
                </c:pt>
                <c:pt idx="968">
                  <c:v>3.3258999999999997E-2</c:v>
                </c:pt>
                <c:pt idx="969">
                  <c:v>3.3577999999999997E-2</c:v>
                </c:pt>
                <c:pt idx="970">
                  <c:v>3.3577999999999997E-2</c:v>
                </c:pt>
                <c:pt idx="971">
                  <c:v>3.3896999999999997E-2</c:v>
                </c:pt>
                <c:pt idx="972">
                  <c:v>3.4535999999999997E-2</c:v>
                </c:pt>
                <c:pt idx="973">
                  <c:v>3.4535999999999997E-2</c:v>
                </c:pt>
                <c:pt idx="974">
                  <c:v>3.4535999999999997E-2</c:v>
                </c:pt>
                <c:pt idx="975">
                  <c:v>3.4216000000000003E-2</c:v>
                </c:pt>
                <c:pt idx="976">
                  <c:v>3.4216000000000003E-2</c:v>
                </c:pt>
                <c:pt idx="977">
                  <c:v>3.3896999999999997E-2</c:v>
                </c:pt>
                <c:pt idx="978">
                  <c:v>3.4216000000000003E-2</c:v>
                </c:pt>
                <c:pt idx="979">
                  <c:v>3.3896999999999997E-2</c:v>
                </c:pt>
                <c:pt idx="980">
                  <c:v>3.3896999999999997E-2</c:v>
                </c:pt>
                <c:pt idx="981">
                  <c:v>3.3896999999999997E-2</c:v>
                </c:pt>
                <c:pt idx="982">
                  <c:v>3.3896999999999997E-2</c:v>
                </c:pt>
                <c:pt idx="983">
                  <c:v>3.3577999999999997E-2</c:v>
                </c:pt>
                <c:pt idx="984">
                  <c:v>3.3258999999999997E-2</c:v>
                </c:pt>
                <c:pt idx="985">
                  <c:v>3.2939999999999997E-2</c:v>
                </c:pt>
                <c:pt idx="986">
                  <c:v>3.2301000000000003E-2</c:v>
                </c:pt>
                <c:pt idx="987">
                  <c:v>3.2301000000000003E-2</c:v>
                </c:pt>
                <c:pt idx="988">
                  <c:v>3.2620000000000003E-2</c:v>
                </c:pt>
                <c:pt idx="989">
                  <c:v>3.2301000000000003E-2</c:v>
                </c:pt>
                <c:pt idx="990">
                  <c:v>3.2301000000000003E-2</c:v>
                </c:pt>
                <c:pt idx="991">
                  <c:v>3.2301000000000003E-2</c:v>
                </c:pt>
                <c:pt idx="992">
                  <c:v>3.1981999999999997E-2</c:v>
                </c:pt>
                <c:pt idx="993">
                  <c:v>3.1343999999999997E-2</c:v>
                </c:pt>
                <c:pt idx="994">
                  <c:v>3.1343999999999997E-2</c:v>
                </c:pt>
                <c:pt idx="995">
                  <c:v>3.1662999999999997E-2</c:v>
                </c:pt>
                <c:pt idx="996">
                  <c:v>3.1662999999999997E-2</c:v>
                </c:pt>
                <c:pt idx="997">
                  <c:v>3.1981999999999997E-2</c:v>
                </c:pt>
                <c:pt idx="998">
                  <c:v>3.1981999999999997E-2</c:v>
                </c:pt>
                <c:pt idx="999">
                  <c:v>3.2620000000000003E-2</c:v>
                </c:pt>
                <c:pt idx="1000">
                  <c:v>3.2620000000000003E-2</c:v>
                </c:pt>
                <c:pt idx="1001">
                  <c:v>3.2620000000000003E-2</c:v>
                </c:pt>
                <c:pt idx="1002">
                  <c:v>3.2301000000000003E-2</c:v>
                </c:pt>
                <c:pt idx="1003">
                  <c:v>3.2301000000000003E-2</c:v>
                </c:pt>
                <c:pt idx="1004">
                  <c:v>3.2301000000000003E-2</c:v>
                </c:pt>
                <c:pt idx="1005">
                  <c:v>3.2301000000000003E-2</c:v>
                </c:pt>
                <c:pt idx="1006">
                  <c:v>3.3258999999999997E-2</c:v>
                </c:pt>
                <c:pt idx="1007">
                  <c:v>3.3258999999999997E-2</c:v>
                </c:pt>
                <c:pt idx="1008">
                  <c:v>3.2939999999999997E-2</c:v>
                </c:pt>
                <c:pt idx="1009">
                  <c:v>3.2939999999999997E-2</c:v>
                </c:pt>
                <c:pt idx="1010">
                  <c:v>3.2620000000000003E-2</c:v>
                </c:pt>
                <c:pt idx="1011">
                  <c:v>3.2620000000000003E-2</c:v>
                </c:pt>
                <c:pt idx="1012">
                  <c:v>3.2620000000000003E-2</c:v>
                </c:pt>
                <c:pt idx="1013">
                  <c:v>3.3577999999999997E-2</c:v>
                </c:pt>
                <c:pt idx="1014">
                  <c:v>3.3896999999999997E-2</c:v>
                </c:pt>
                <c:pt idx="1015">
                  <c:v>3.3896999999999997E-2</c:v>
                </c:pt>
                <c:pt idx="1016">
                  <c:v>3.3577999999999997E-2</c:v>
                </c:pt>
                <c:pt idx="1017">
                  <c:v>3.3577999999999997E-2</c:v>
                </c:pt>
                <c:pt idx="1018">
                  <c:v>3.3577999999999997E-2</c:v>
                </c:pt>
                <c:pt idx="1019">
                  <c:v>3.3577999999999997E-2</c:v>
                </c:pt>
                <c:pt idx="1020">
                  <c:v>3.3896999999999997E-2</c:v>
                </c:pt>
                <c:pt idx="1021">
                  <c:v>3.4216000000000003E-2</c:v>
                </c:pt>
                <c:pt idx="1022">
                  <c:v>3.4216000000000003E-2</c:v>
                </c:pt>
                <c:pt idx="1023">
                  <c:v>3.4216000000000003E-2</c:v>
                </c:pt>
                <c:pt idx="1024">
                  <c:v>3.4216000000000003E-2</c:v>
                </c:pt>
                <c:pt idx="1025">
                  <c:v>3.3577999999999997E-2</c:v>
                </c:pt>
                <c:pt idx="1026">
                  <c:v>3.2939999999999997E-2</c:v>
                </c:pt>
                <c:pt idx="1027">
                  <c:v>3.2620000000000003E-2</c:v>
                </c:pt>
                <c:pt idx="1028">
                  <c:v>3.2620000000000003E-2</c:v>
                </c:pt>
                <c:pt idx="1029">
                  <c:v>3.2939999999999997E-2</c:v>
                </c:pt>
                <c:pt idx="1030">
                  <c:v>3.2939999999999997E-2</c:v>
                </c:pt>
                <c:pt idx="1031">
                  <c:v>3.2620000000000003E-2</c:v>
                </c:pt>
                <c:pt idx="1032">
                  <c:v>3.2301000000000003E-2</c:v>
                </c:pt>
                <c:pt idx="1033">
                  <c:v>3.1981999999999997E-2</c:v>
                </c:pt>
                <c:pt idx="1034">
                  <c:v>3.1662999999999997E-2</c:v>
                </c:pt>
                <c:pt idx="1035">
                  <c:v>3.1662999999999997E-2</c:v>
                </c:pt>
                <c:pt idx="1036">
                  <c:v>3.1662999999999997E-2</c:v>
                </c:pt>
                <c:pt idx="1037">
                  <c:v>3.1343999999999997E-2</c:v>
                </c:pt>
                <c:pt idx="1038">
                  <c:v>3.1025E-2</c:v>
                </c:pt>
                <c:pt idx="1039">
                  <c:v>3.0705E-2</c:v>
                </c:pt>
                <c:pt idx="1040">
                  <c:v>3.0386E-2</c:v>
                </c:pt>
                <c:pt idx="1041">
                  <c:v>3.0067E-2</c:v>
                </c:pt>
                <c:pt idx="1042">
                  <c:v>3.0067E-2</c:v>
                </c:pt>
                <c:pt idx="1043">
                  <c:v>3.0386E-2</c:v>
                </c:pt>
                <c:pt idx="1044">
                  <c:v>3.0386E-2</c:v>
                </c:pt>
                <c:pt idx="1045">
                  <c:v>3.0705E-2</c:v>
                </c:pt>
                <c:pt idx="1046">
                  <c:v>3.0705E-2</c:v>
                </c:pt>
                <c:pt idx="1047">
                  <c:v>3.1025E-2</c:v>
                </c:pt>
                <c:pt idx="1048">
                  <c:v>3.1343999999999997E-2</c:v>
                </c:pt>
                <c:pt idx="1049">
                  <c:v>3.1343999999999997E-2</c:v>
                </c:pt>
                <c:pt idx="1050">
                  <c:v>3.1981999999999997E-2</c:v>
                </c:pt>
                <c:pt idx="1051">
                  <c:v>3.1981999999999997E-2</c:v>
                </c:pt>
                <c:pt idx="1052">
                  <c:v>3.1981999999999997E-2</c:v>
                </c:pt>
                <c:pt idx="1053">
                  <c:v>3.1981999999999997E-2</c:v>
                </c:pt>
                <c:pt idx="1054">
                  <c:v>3.1981999999999997E-2</c:v>
                </c:pt>
                <c:pt idx="1055">
                  <c:v>3.1662999999999997E-2</c:v>
                </c:pt>
                <c:pt idx="1056">
                  <c:v>3.1662999999999997E-2</c:v>
                </c:pt>
                <c:pt idx="1057">
                  <c:v>3.1343999999999997E-2</c:v>
                </c:pt>
                <c:pt idx="1058">
                  <c:v>3.1343999999999997E-2</c:v>
                </c:pt>
                <c:pt idx="1059">
                  <c:v>3.1343999999999997E-2</c:v>
                </c:pt>
                <c:pt idx="1060">
                  <c:v>3.1662999999999997E-2</c:v>
                </c:pt>
                <c:pt idx="1061">
                  <c:v>3.1981999999999997E-2</c:v>
                </c:pt>
                <c:pt idx="1062">
                  <c:v>3.1981999999999997E-2</c:v>
                </c:pt>
                <c:pt idx="1063">
                  <c:v>3.1662999999999997E-2</c:v>
                </c:pt>
                <c:pt idx="1064">
                  <c:v>3.0705E-2</c:v>
                </c:pt>
                <c:pt idx="1065">
                  <c:v>3.0705E-2</c:v>
                </c:pt>
                <c:pt idx="1066">
                  <c:v>3.1025E-2</c:v>
                </c:pt>
                <c:pt idx="1067">
                  <c:v>3.0705E-2</c:v>
                </c:pt>
                <c:pt idx="1068">
                  <c:v>3.0705E-2</c:v>
                </c:pt>
                <c:pt idx="1069">
                  <c:v>3.0705E-2</c:v>
                </c:pt>
                <c:pt idx="1070">
                  <c:v>3.0067E-2</c:v>
                </c:pt>
                <c:pt idx="1071">
                  <c:v>2.9108999999999999E-2</c:v>
                </c:pt>
                <c:pt idx="1072">
                  <c:v>2.9108999999999999E-2</c:v>
                </c:pt>
                <c:pt idx="1073">
                  <c:v>2.9429E-2</c:v>
                </c:pt>
                <c:pt idx="1074">
                  <c:v>2.9429E-2</c:v>
                </c:pt>
                <c:pt idx="1075">
                  <c:v>2.9748E-2</c:v>
                </c:pt>
                <c:pt idx="1076">
                  <c:v>2.9748E-2</c:v>
                </c:pt>
                <c:pt idx="1077">
                  <c:v>3.0067E-2</c:v>
                </c:pt>
                <c:pt idx="1078">
                  <c:v>3.0386E-2</c:v>
                </c:pt>
                <c:pt idx="1079">
                  <c:v>3.0705E-2</c:v>
                </c:pt>
                <c:pt idx="1080">
                  <c:v>3.0705E-2</c:v>
                </c:pt>
                <c:pt idx="1081">
                  <c:v>3.0705E-2</c:v>
                </c:pt>
                <c:pt idx="1082">
                  <c:v>3.1025E-2</c:v>
                </c:pt>
                <c:pt idx="1083">
                  <c:v>3.1343999999999997E-2</c:v>
                </c:pt>
                <c:pt idx="1084">
                  <c:v>3.2620000000000003E-2</c:v>
                </c:pt>
                <c:pt idx="1085">
                  <c:v>3.3258999999999997E-2</c:v>
                </c:pt>
                <c:pt idx="1086">
                  <c:v>3.3577999999999997E-2</c:v>
                </c:pt>
                <c:pt idx="1087">
                  <c:v>3.3577999999999997E-2</c:v>
                </c:pt>
                <c:pt idx="1088">
                  <c:v>3.3577999999999997E-2</c:v>
                </c:pt>
                <c:pt idx="1089">
                  <c:v>3.3577999999999997E-2</c:v>
                </c:pt>
                <c:pt idx="1090">
                  <c:v>3.3896999999999997E-2</c:v>
                </c:pt>
                <c:pt idx="1091">
                  <c:v>3.5173999999999997E-2</c:v>
                </c:pt>
                <c:pt idx="1092">
                  <c:v>3.5492999999999997E-2</c:v>
                </c:pt>
                <c:pt idx="1093">
                  <c:v>3.5492999999999997E-2</c:v>
                </c:pt>
                <c:pt idx="1094">
                  <c:v>3.5811999999999997E-2</c:v>
                </c:pt>
                <c:pt idx="1095">
                  <c:v>3.5492999999999997E-2</c:v>
                </c:pt>
                <c:pt idx="1096">
                  <c:v>3.5811999999999997E-2</c:v>
                </c:pt>
                <c:pt idx="1097">
                  <c:v>3.5811999999999997E-2</c:v>
                </c:pt>
                <c:pt idx="1098">
                  <c:v>3.5811999999999997E-2</c:v>
                </c:pt>
                <c:pt idx="1099">
                  <c:v>3.5492999999999997E-2</c:v>
                </c:pt>
                <c:pt idx="1100">
                  <c:v>3.5173999999999997E-2</c:v>
                </c:pt>
                <c:pt idx="1101">
                  <c:v>3.4854999999999997E-2</c:v>
                </c:pt>
                <c:pt idx="1102">
                  <c:v>3.4535999999999997E-2</c:v>
                </c:pt>
                <c:pt idx="1103">
                  <c:v>3.4216000000000003E-2</c:v>
                </c:pt>
                <c:pt idx="1104">
                  <c:v>3.3896999999999997E-2</c:v>
                </c:pt>
                <c:pt idx="1105">
                  <c:v>3.3258999999999997E-2</c:v>
                </c:pt>
                <c:pt idx="1106">
                  <c:v>3.2939999999999997E-2</c:v>
                </c:pt>
                <c:pt idx="1107">
                  <c:v>3.2939999999999997E-2</c:v>
                </c:pt>
                <c:pt idx="1108">
                  <c:v>3.2620000000000003E-2</c:v>
                </c:pt>
                <c:pt idx="1109">
                  <c:v>3.2301000000000003E-2</c:v>
                </c:pt>
                <c:pt idx="1110">
                  <c:v>3.1981999999999997E-2</c:v>
                </c:pt>
                <c:pt idx="1111">
                  <c:v>3.1981999999999997E-2</c:v>
                </c:pt>
                <c:pt idx="1112">
                  <c:v>3.1981999999999997E-2</c:v>
                </c:pt>
                <c:pt idx="1113">
                  <c:v>3.1981999999999997E-2</c:v>
                </c:pt>
                <c:pt idx="1114">
                  <c:v>3.1662999999999997E-2</c:v>
                </c:pt>
                <c:pt idx="1115">
                  <c:v>3.1981999999999997E-2</c:v>
                </c:pt>
                <c:pt idx="1116">
                  <c:v>3.1981999999999997E-2</c:v>
                </c:pt>
                <c:pt idx="1117">
                  <c:v>3.2301000000000003E-2</c:v>
                </c:pt>
                <c:pt idx="1118">
                  <c:v>3.1981999999999997E-2</c:v>
                </c:pt>
                <c:pt idx="1119">
                  <c:v>3.1981999999999997E-2</c:v>
                </c:pt>
                <c:pt idx="1120">
                  <c:v>3.2301000000000003E-2</c:v>
                </c:pt>
                <c:pt idx="1121">
                  <c:v>3.2939999999999997E-2</c:v>
                </c:pt>
                <c:pt idx="1122">
                  <c:v>3.3258999999999997E-2</c:v>
                </c:pt>
                <c:pt idx="1123">
                  <c:v>3.3577999999999997E-2</c:v>
                </c:pt>
                <c:pt idx="1124">
                  <c:v>3.3896999999999997E-2</c:v>
                </c:pt>
                <c:pt idx="1125">
                  <c:v>3.4216000000000003E-2</c:v>
                </c:pt>
                <c:pt idx="1126">
                  <c:v>3.4216000000000003E-2</c:v>
                </c:pt>
                <c:pt idx="1127">
                  <c:v>3.4216000000000003E-2</c:v>
                </c:pt>
                <c:pt idx="1128">
                  <c:v>3.4854999999999997E-2</c:v>
                </c:pt>
                <c:pt idx="1129">
                  <c:v>3.5173999999999997E-2</c:v>
                </c:pt>
                <c:pt idx="1130">
                  <c:v>3.5492999999999997E-2</c:v>
                </c:pt>
                <c:pt idx="1131">
                  <c:v>3.5811999999999997E-2</c:v>
                </c:pt>
                <c:pt idx="1132">
                  <c:v>3.5811999999999997E-2</c:v>
                </c:pt>
                <c:pt idx="1133">
                  <c:v>3.5811999999999997E-2</c:v>
                </c:pt>
                <c:pt idx="1134">
                  <c:v>3.6131000000000003E-2</c:v>
                </c:pt>
                <c:pt idx="1135">
                  <c:v>3.5492999999999997E-2</c:v>
                </c:pt>
                <c:pt idx="1136">
                  <c:v>3.5173999999999997E-2</c:v>
                </c:pt>
                <c:pt idx="1137">
                  <c:v>3.4854999999999997E-2</c:v>
                </c:pt>
                <c:pt idx="1138">
                  <c:v>3.4854999999999997E-2</c:v>
                </c:pt>
                <c:pt idx="1139">
                  <c:v>3.5173999999999997E-2</c:v>
                </c:pt>
                <c:pt idx="1140">
                  <c:v>3.5173999999999997E-2</c:v>
                </c:pt>
                <c:pt idx="1141">
                  <c:v>3.4535999999999997E-2</c:v>
                </c:pt>
                <c:pt idx="1142">
                  <c:v>3.3577999999999997E-2</c:v>
                </c:pt>
                <c:pt idx="1143">
                  <c:v>3.3258999999999997E-2</c:v>
                </c:pt>
                <c:pt idx="1144">
                  <c:v>3.3258999999999997E-2</c:v>
                </c:pt>
                <c:pt idx="1145">
                  <c:v>3.2939999999999997E-2</c:v>
                </c:pt>
                <c:pt idx="1146">
                  <c:v>3.2620000000000003E-2</c:v>
                </c:pt>
                <c:pt idx="1147">
                  <c:v>3.2620000000000003E-2</c:v>
                </c:pt>
                <c:pt idx="1148">
                  <c:v>3.1981999999999997E-2</c:v>
                </c:pt>
                <c:pt idx="1149">
                  <c:v>3.1025E-2</c:v>
                </c:pt>
                <c:pt idx="1150">
                  <c:v>3.0705E-2</c:v>
                </c:pt>
                <c:pt idx="1151">
                  <c:v>3.0067E-2</c:v>
                </c:pt>
                <c:pt idx="1152">
                  <c:v>2.9748E-2</c:v>
                </c:pt>
                <c:pt idx="1153">
                  <c:v>2.9748E-2</c:v>
                </c:pt>
                <c:pt idx="1154">
                  <c:v>3.0067E-2</c:v>
                </c:pt>
                <c:pt idx="1155">
                  <c:v>3.0705E-2</c:v>
                </c:pt>
                <c:pt idx="1156">
                  <c:v>3.1025E-2</c:v>
                </c:pt>
                <c:pt idx="1157">
                  <c:v>3.1025E-2</c:v>
                </c:pt>
                <c:pt idx="1158">
                  <c:v>3.1025E-2</c:v>
                </c:pt>
                <c:pt idx="1159">
                  <c:v>3.0705E-2</c:v>
                </c:pt>
                <c:pt idx="1160">
                  <c:v>3.0386E-2</c:v>
                </c:pt>
                <c:pt idx="1161">
                  <c:v>3.0386E-2</c:v>
                </c:pt>
                <c:pt idx="1162">
                  <c:v>3.1343999999999997E-2</c:v>
                </c:pt>
                <c:pt idx="1163">
                  <c:v>3.1662999999999997E-2</c:v>
                </c:pt>
                <c:pt idx="1164">
                  <c:v>3.1662999999999997E-2</c:v>
                </c:pt>
                <c:pt idx="1165">
                  <c:v>3.1981999999999997E-2</c:v>
                </c:pt>
                <c:pt idx="1166">
                  <c:v>3.2620000000000003E-2</c:v>
                </c:pt>
                <c:pt idx="1167">
                  <c:v>3.2939999999999997E-2</c:v>
                </c:pt>
                <c:pt idx="1168">
                  <c:v>3.3258999999999997E-2</c:v>
                </c:pt>
                <c:pt idx="1169">
                  <c:v>3.4216000000000003E-2</c:v>
                </c:pt>
                <c:pt idx="1170">
                  <c:v>3.4535999999999997E-2</c:v>
                </c:pt>
                <c:pt idx="1171">
                  <c:v>3.4854999999999997E-2</c:v>
                </c:pt>
                <c:pt idx="1172">
                  <c:v>3.5173999999999997E-2</c:v>
                </c:pt>
                <c:pt idx="1173">
                  <c:v>3.5173999999999997E-2</c:v>
                </c:pt>
                <c:pt idx="1174">
                  <c:v>3.4854999999999997E-2</c:v>
                </c:pt>
                <c:pt idx="1175">
                  <c:v>3.4854999999999997E-2</c:v>
                </c:pt>
                <c:pt idx="1176">
                  <c:v>3.4854999999999997E-2</c:v>
                </c:pt>
                <c:pt idx="1177">
                  <c:v>3.5173999999999997E-2</c:v>
                </c:pt>
                <c:pt idx="1178">
                  <c:v>3.5492999999999997E-2</c:v>
                </c:pt>
                <c:pt idx="1179">
                  <c:v>3.5811999999999997E-2</c:v>
                </c:pt>
                <c:pt idx="1180">
                  <c:v>3.6131000000000003E-2</c:v>
                </c:pt>
                <c:pt idx="1181">
                  <c:v>3.6450999999999997E-2</c:v>
                </c:pt>
                <c:pt idx="1182">
                  <c:v>3.6450999999999997E-2</c:v>
                </c:pt>
                <c:pt idx="1183">
                  <c:v>3.6450999999999997E-2</c:v>
                </c:pt>
                <c:pt idx="1184">
                  <c:v>3.6450999999999997E-2</c:v>
                </c:pt>
                <c:pt idx="1185">
                  <c:v>3.6131000000000003E-2</c:v>
                </c:pt>
                <c:pt idx="1186">
                  <c:v>3.6131000000000003E-2</c:v>
                </c:pt>
                <c:pt idx="1187">
                  <c:v>3.5811999999999997E-2</c:v>
                </c:pt>
                <c:pt idx="1188">
                  <c:v>3.5811999999999997E-2</c:v>
                </c:pt>
                <c:pt idx="1189">
                  <c:v>3.5811999999999997E-2</c:v>
                </c:pt>
                <c:pt idx="1190">
                  <c:v>3.5811999999999997E-2</c:v>
                </c:pt>
                <c:pt idx="1191">
                  <c:v>3.5811999999999997E-2</c:v>
                </c:pt>
                <c:pt idx="1192">
                  <c:v>3.5492999999999997E-2</c:v>
                </c:pt>
                <c:pt idx="1193">
                  <c:v>3.5173999999999997E-2</c:v>
                </c:pt>
                <c:pt idx="1194">
                  <c:v>3.5173999999999997E-2</c:v>
                </c:pt>
                <c:pt idx="1195">
                  <c:v>3.5173999999999997E-2</c:v>
                </c:pt>
                <c:pt idx="1196">
                  <c:v>3.5173999999999997E-2</c:v>
                </c:pt>
                <c:pt idx="1197">
                  <c:v>3.5173999999999997E-2</c:v>
                </c:pt>
                <c:pt idx="1198">
                  <c:v>3.5173999999999997E-2</c:v>
                </c:pt>
                <c:pt idx="1199">
                  <c:v>3.5492999999999997E-2</c:v>
                </c:pt>
                <c:pt idx="1200">
                  <c:v>3.5173999999999997E-2</c:v>
                </c:pt>
                <c:pt idx="1201">
                  <c:v>3.5173999999999997E-2</c:v>
                </c:pt>
                <c:pt idx="1202">
                  <c:v>3.4854999999999997E-2</c:v>
                </c:pt>
                <c:pt idx="1203">
                  <c:v>3.4854999999999997E-2</c:v>
                </c:pt>
                <c:pt idx="1204">
                  <c:v>3.5173999999999997E-2</c:v>
                </c:pt>
                <c:pt idx="1205">
                  <c:v>3.5492999999999997E-2</c:v>
                </c:pt>
                <c:pt idx="1206">
                  <c:v>3.5811999999999997E-2</c:v>
                </c:pt>
                <c:pt idx="1207">
                  <c:v>3.6131000000000003E-2</c:v>
                </c:pt>
                <c:pt idx="1208">
                  <c:v>3.6131000000000003E-2</c:v>
                </c:pt>
                <c:pt idx="1209">
                  <c:v>3.5811999999999997E-2</c:v>
                </c:pt>
                <c:pt idx="1210">
                  <c:v>3.5811999999999997E-2</c:v>
                </c:pt>
                <c:pt idx="1211">
                  <c:v>3.5811999999999997E-2</c:v>
                </c:pt>
                <c:pt idx="1212">
                  <c:v>3.6131000000000003E-2</c:v>
                </c:pt>
                <c:pt idx="1213">
                  <c:v>3.5811999999999997E-2</c:v>
                </c:pt>
                <c:pt idx="1214">
                  <c:v>3.5811999999999997E-2</c:v>
                </c:pt>
                <c:pt idx="1215">
                  <c:v>3.5811999999999997E-2</c:v>
                </c:pt>
                <c:pt idx="1216">
                  <c:v>3.5811999999999997E-2</c:v>
                </c:pt>
                <c:pt idx="1217">
                  <c:v>3.5811999999999997E-2</c:v>
                </c:pt>
                <c:pt idx="1218">
                  <c:v>3.5811999999999997E-2</c:v>
                </c:pt>
                <c:pt idx="1219">
                  <c:v>3.5492999999999997E-2</c:v>
                </c:pt>
                <c:pt idx="1220">
                  <c:v>3.4854999999999997E-2</c:v>
                </c:pt>
                <c:pt idx="1221">
                  <c:v>3.4535999999999997E-2</c:v>
                </c:pt>
                <c:pt idx="1222">
                  <c:v>3.4535999999999997E-2</c:v>
                </c:pt>
                <c:pt idx="1223">
                  <c:v>3.4216000000000003E-2</c:v>
                </c:pt>
                <c:pt idx="1224">
                  <c:v>3.3896999999999997E-2</c:v>
                </c:pt>
                <c:pt idx="1225">
                  <c:v>3.3896999999999997E-2</c:v>
                </c:pt>
                <c:pt idx="1226">
                  <c:v>3.3258999999999997E-2</c:v>
                </c:pt>
                <c:pt idx="1227">
                  <c:v>3.2301000000000003E-2</c:v>
                </c:pt>
                <c:pt idx="1228">
                  <c:v>3.2301000000000003E-2</c:v>
                </c:pt>
                <c:pt idx="1229">
                  <c:v>3.2620000000000003E-2</c:v>
                </c:pt>
                <c:pt idx="1230">
                  <c:v>3.2620000000000003E-2</c:v>
                </c:pt>
                <c:pt idx="1231">
                  <c:v>3.2620000000000003E-2</c:v>
                </c:pt>
                <c:pt idx="1232">
                  <c:v>3.2620000000000003E-2</c:v>
                </c:pt>
                <c:pt idx="1233">
                  <c:v>3.3258999999999997E-2</c:v>
                </c:pt>
                <c:pt idx="1234">
                  <c:v>3.3258999999999997E-2</c:v>
                </c:pt>
                <c:pt idx="1235">
                  <c:v>3.3258999999999997E-2</c:v>
                </c:pt>
                <c:pt idx="1236">
                  <c:v>3.2939999999999997E-2</c:v>
                </c:pt>
                <c:pt idx="1237">
                  <c:v>3.2620000000000003E-2</c:v>
                </c:pt>
                <c:pt idx="1238">
                  <c:v>3.2301000000000003E-2</c:v>
                </c:pt>
                <c:pt idx="1239">
                  <c:v>3.1981999999999997E-2</c:v>
                </c:pt>
                <c:pt idx="1240">
                  <c:v>3.2620000000000003E-2</c:v>
                </c:pt>
                <c:pt idx="1241">
                  <c:v>3.2939999999999997E-2</c:v>
                </c:pt>
                <c:pt idx="1242">
                  <c:v>3.2939999999999997E-2</c:v>
                </c:pt>
                <c:pt idx="1243">
                  <c:v>3.3577999999999997E-2</c:v>
                </c:pt>
                <c:pt idx="1244">
                  <c:v>3.3577999999999997E-2</c:v>
                </c:pt>
                <c:pt idx="1245">
                  <c:v>3.3577999999999997E-2</c:v>
                </c:pt>
                <c:pt idx="1246">
                  <c:v>3.3258999999999997E-2</c:v>
                </c:pt>
                <c:pt idx="1247">
                  <c:v>3.3896999999999997E-2</c:v>
                </c:pt>
                <c:pt idx="1248">
                  <c:v>3.3577999999999997E-2</c:v>
                </c:pt>
                <c:pt idx="1249">
                  <c:v>3.3577999999999997E-2</c:v>
                </c:pt>
                <c:pt idx="1250">
                  <c:v>3.3258999999999997E-2</c:v>
                </c:pt>
                <c:pt idx="1251">
                  <c:v>3.3258999999999997E-2</c:v>
                </c:pt>
                <c:pt idx="1252">
                  <c:v>3.3258999999999997E-2</c:v>
                </c:pt>
                <c:pt idx="1253">
                  <c:v>3.2939999999999997E-2</c:v>
                </c:pt>
                <c:pt idx="1254">
                  <c:v>3.2939999999999997E-2</c:v>
                </c:pt>
                <c:pt idx="1255">
                  <c:v>3.2939999999999997E-2</c:v>
                </c:pt>
                <c:pt idx="1256">
                  <c:v>3.2939999999999997E-2</c:v>
                </c:pt>
                <c:pt idx="1257">
                  <c:v>3.2939999999999997E-2</c:v>
                </c:pt>
                <c:pt idx="1258">
                  <c:v>3.2939999999999997E-2</c:v>
                </c:pt>
                <c:pt idx="1259">
                  <c:v>3.2939999999999997E-2</c:v>
                </c:pt>
                <c:pt idx="1260">
                  <c:v>3.2939999999999997E-2</c:v>
                </c:pt>
                <c:pt idx="1261">
                  <c:v>3.2620000000000003E-2</c:v>
                </c:pt>
                <c:pt idx="1262">
                  <c:v>3.2939999999999997E-2</c:v>
                </c:pt>
                <c:pt idx="1263">
                  <c:v>3.2620000000000003E-2</c:v>
                </c:pt>
                <c:pt idx="1264">
                  <c:v>3.2301000000000003E-2</c:v>
                </c:pt>
                <c:pt idx="1265">
                  <c:v>3.1981999999999997E-2</c:v>
                </c:pt>
                <c:pt idx="1266">
                  <c:v>3.1981999999999997E-2</c:v>
                </c:pt>
                <c:pt idx="1267">
                  <c:v>3.2301000000000003E-2</c:v>
                </c:pt>
                <c:pt idx="1268">
                  <c:v>3.2301000000000003E-2</c:v>
                </c:pt>
                <c:pt idx="1269">
                  <c:v>3.2301000000000003E-2</c:v>
                </c:pt>
                <c:pt idx="1270">
                  <c:v>3.2301000000000003E-2</c:v>
                </c:pt>
                <c:pt idx="1271">
                  <c:v>3.2301000000000003E-2</c:v>
                </c:pt>
                <c:pt idx="1272">
                  <c:v>3.2301000000000003E-2</c:v>
                </c:pt>
                <c:pt idx="1273">
                  <c:v>3.2620000000000003E-2</c:v>
                </c:pt>
                <c:pt idx="1274">
                  <c:v>3.2620000000000003E-2</c:v>
                </c:pt>
                <c:pt idx="1275">
                  <c:v>3.2301000000000003E-2</c:v>
                </c:pt>
                <c:pt idx="1276">
                  <c:v>3.2301000000000003E-2</c:v>
                </c:pt>
                <c:pt idx="1277">
                  <c:v>3.2939999999999997E-2</c:v>
                </c:pt>
                <c:pt idx="1278">
                  <c:v>3.3258999999999997E-2</c:v>
                </c:pt>
                <c:pt idx="1279">
                  <c:v>3.3258999999999997E-2</c:v>
                </c:pt>
                <c:pt idx="1280">
                  <c:v>3.3258999999999997E-2</c:v>
                </c:pt>
                <c:pt idx="1281">
                  <c:v>3.3577999999999997E-2</c:v>
                </c:pt>
                <c:pt idx="1282">
                  <c:v>3.3258999999999997E-2</c:v>
                </c:pt>
                <c:pt idx="1283">
                  <c:v>3.2939999999999997E-2</c:v>
                </c:pt>
                <c:pt idx="1284">
                  <c:v>3.3258999999999997E-2</c:v>
                </c:pt>
                <c:pt idx="1285">
                  <c:v>3.3577999999999997E-2</c:v>
                </c:pt>
                <c:pt idx="1286">
                  <c:v>3.3896999999999997E-2</c:v>
                </c:pt>
                <c:pt idx="1287">
                  <c:v>3.3896999999999997E-2</c:v>
                </c:pt>
                <c:pt idx="1288">
                  <c:v>3.4216000000000003E-2</c:v>
                </c:pt>
                <c:pt idx="1289">
                  <c:v>3.4216000000000003E-2</c:v>
                </c:pt>
                <c:pt idx="1290">
                  <c:v>3.4535999999999997E-2</c:v>
                </c:pt>
                <c:pt idx="1291">
                  <c:v>3.3896999999999997E-2</c:v>
                </c:pt>
                <c:pt idx="1292">
                  <c:v>3.3896999999999997E-2</c:v>
                </c:pt>
                <c:pt idx="1293">
                  <c:v>3.3577999999999997E-2</c:v>
                </c:pt>
                <c:pt idx="1294">
                  <c:v>3.3577999999999997E-2</c:v>
                </c:pt>
                <c:pt idx="1295">
                  <c:v>3.3896999999999997E-2</c:v>
                </c:pt>
                <c:pt idx="1296">
                  <c:v>3.4216000000000003E-2</c:v>
                </c:pt>
                <c:pt idx="1297">
                  <c:v>3.3896999999999997E-2</c:v>
                </c:pt>
                <c:pt idx="1298">
                  <c:v>3.2939999999999997E-2</c:v>
                </c:pt>
                <c:pt idx="1299">
                  <c:v>3.3258999999999997E-2</c:v>
                </c:pt>
                <c:pt idx="1300">
                  <c:v>3.3258999999999997E-2</c:v>
                </c:pt>
                <c:pt idx="1301">
                  <c:v>3.2620000000000003E-2</c:v>
                </c:pt>
                <c:pt idx="1302">
                  <c:v>3.2620000000000003E-2</c:v>
                </c:pt>
                <c:pt idx="1303">
                  <c:v>3.2939999999999997E-2</c:v>
                </c:pt>
                <c:pt idx="1304">
                  <c:v>3.2620000000000003E-2</c:v>
                </c:pt>
                <c:pt idx="1305">
                  <c:v>3.1662999999999997E-2</c:v>
                </c:pt>
                <c:pt idx="1306">
                  <c:v>3.1343999999999997E-2</c:v>
                </c:pt>
                <c:pt idx="1307">
                  <c:v>3.1343999999999997E-2</c:v>
                </c:pt>
                <c:pt idx="1308">
                  <c:v>3.1025E-2</c:v>
                </c:pt>
                <c:pt idx="1309">
                  <c:v>3.1025E-2</c:v>
                </c:pt>
                <c:pt idx="1310">
                  <c:v>3.0705E-2</c:v>
                </c:pt>
                <c:pt idx="1311">
                  <c:v>3.1025E-2</c:v>
                </c:pt>
                <c:pt idx="1312">
                  <c:v>3.1025E-2</c:v>
                </c:pt>
                <c:pt idx="1313">
                  <c:v>3.1025E-2</c:v>
                </c:pt>
                <c:pt idx="1314">
                  <c:v>3.0705E-2</c:v>
                </c:pt>
                <c:pt idx="1315">
                  <c:v>3.0705E-2</c:v>
                </c:pt>
                <c:pt idx="1316">
                  <c:v>3.1025E-2</c:v>
                </c:pt>
                <c:pt idx="1317">
                  <c:v>3.1343999999999997E-2</c:v>
                </c:pt>
                <c:pt idx="1318">
                  <c:v>3.2301000000000003E-2</c:v>
                </c:pt>
                <c:pt idx="1319">
                  <c:v>3.2620000000000003E-2</c:v>
                </c:pt>
                <c:pt idx="1320">
                  <c:v>3.2939999999999997E-2</c:v>
                </c:pt>
                <c:pt idx="1321">
                  <c:v>3.3258999999999997E-2</c:v>
                </c:pt>
                <c:pt idx="1322">
                  <c:v>3.3258999999999997E-2</c:v>
                </c:pt>
                <c:pt idx="1323">
                  <c:v>3.3258999999999997E-2</c:v>
                </c:pt>
                <c:pt idx="1324">
                  <c:v>3.3258999999999997E-2</c:v>
                </c:pt>
                <c:pt idx="1325">
                  <c:v>3.4216000000000003E-2</c:v>
                </c:pt>
                <c:pt idx="1326">
                  <c:v>3.4535999999999997E-2</c:v>
                </c:pt>
                <c:pt idx="1327">
                  <c:v>3.4535999999999997E-2</c:v>
                </c:pt>
                <c:pt idx="1328">
                  <c:v>3.4535999999999997E-2</c:v>
                </c:pt>
                <c:pt idx="1329">
                  <c:v>3.4216000000000003E-2</c:v>
                </c:pt>
                <c:pt idx="1330">
                  <c:v>3.4535999999999997E-2</c:v>
                </c:pt>
                <c:pt idx="1331">
                  <c:v>3.4535999999999997E-2</c:v>
                </c:pt>
                <c:pt idx="1332">
                  <c:v>3.4216000000000003E-2</c:v>
                </c:pt>
                <c:pt idx="1333">
                  <c:v>3.4216000000000003E-2</c:v>
                </c:pt>
                <c:pt idx="1334">
                  <c:v>3.4216000000000003E-2</c:v>
                </c:pt>
                <c:pt idx="1335">
                  <c:v>3.3896999999999997E-2</c:v>
                </c:pt>
                <c:pt idx="1336">
                  <c:v>3.3258999999999997E-2</c:v>
                </c:pt>
                <c:pt idx="1337">
                  <c:v>3.2620000000000003E-2</c:v>
                </c:pt>
                <c:pt idx="1338">
                  <c:v>3.2301000000000003E-2</c:v>
                </c:pt>
                <c:pt idx="1339">
                  <c:v>3.1981999999999997E-2</c:v>
                </c:pt>
                <c:pt idx="1340">
                  <c:v>3.1981999999999997E-2</c:v>
                </c:pt>
                <c:pt idx="1341">
                  <c:v>3.1981999999999997E-2</c:v>
                </c:pt>
                <c:pt idx="1342">
                  <c:v>3.2301000000000003E-2</c:v>
                </c:pt>
                <c:pt idx="1343">
                  <c:v>3.2301000000000003E-2</c:v>
                </c:pt>
                <c:pt idx="1344">
                  <c:v>3.2620000000000003E-2</c:v>
                </c:pt>
                <c:pt idx="1345">
                  <c:v>3.2620000000000003E-2</c:v>
                </c:pt>
                <c:pt idx="1346">
                  <c:v>3.2301000000000003E-2</c:v>
                </c:pt>
                <c:pt idx="1347">
                  <c:v>3.2301000000000003E-2</c:v>
                </c:pt>
                <c:pt idx="1348">
                  <c:v>3.2301000000000003E-2</c:v>
                </c:pt>
                <c:pt idx="1349">
                  <c:v>3.2301000000000003E-2</c:v>
                </c:pt>
                <c:pt idx="1350">
                  <c:v>3.1981999999999997E-2</c:v>
                </c:pt>
                <c:pt idx="1351">
                  <c:v>3.1981999999999997E-2</c:v>
                </c:pt>
                <c:pt idx="1352">
                  <c:v>3.2301000000000003E-2</c:v>
                </c:pt>
                <c:pt idx="1353">
                  <c:v>3.2301000000000003E-2</c:v>
                </c:pt>
                <c:pt idx="1354">
                  <c:v>3.2301000000000003E-2</c:v>
                </c:pt>
                <c:pt idx="1355">
                  <c:v>3.2939999999999997E-2</c:v>
                </c:pt>
                <c:pt idx="1356">
                  <c:v>3.2939999999999997E-2</c:v>
                </c:pt>
                <c:pt idx="1357">
                  <c:v>3.2939999999999997E-2</c:v>
                </c:pt>
                <c:pt idx="1358">
                  <c:v>3.2939999999999997E-2</c:v>
                </c:pt>
                <c:pt idx="1359">
                  <c:v>3.2620000000000003E-2</c:v>
                </c:pt>
                <c:pt idx="1360">
                  <c:v>3.2301000000000003E-2</c:v>
                </c:pt>
                <c:pt idx="1361">
                  <c:v>3.2301000000000003E-2</c:v>
                </c:pt>
                <c:pt idx="1362">
                  <c:v>3.1981999999999997E-2</c:v>
                </c:pt>
                <c:pt idx="1363">
                  <c:v>3.1662999999999997E-2</c:v>
                </c:pt>
                <c:pt idx="1364">
                  <c:v>3.1343999999999997E-2</c:v>
                </c:pt>
                <c:pt idx="1365">
                  <c:v>3.1343999999999997E-2</c:v>
                </c:pt>
                <c:pt idx="1366">
                  <c:v>3.1662999999999997E-2</c:v>
                </c:pt>
                <c:pt idx="1367">
                  <c:v>3.1662999999999997E-2</c:v>
                </c:pt>
                <c:pt idx="1368">
                  <c:v>3.1981999999999997E-2</c:v>
                </c:pt>
                <c:pt idx="1369">
                  <c:v>3.1662999999999997E-2</c:v>
                </c:pt>
                <c:pt idx="1370">
                  <c:v>3.1981999999999997E-2</c:v>
                </c:pt>
                <c:pt idx="1371">
                  <c:v>3.2301000000000003E-2</c:v>
                </c:pt>
                <c:pt idx="1372">
                  <c:v>3.2301000000000003E-2</c:v>
                </c:pt>
                <c:pt idx="1373">
                  <c:v>3.2620000000000003E-2</c:v>
                </c:pt>
                <c:pt idx="1374">
                  <c:v>3.2939999999999997E-2</c:v>
                </c:pt>
                <c:pt idx="1375">
                  <c:v>3.2620000000000003E-2</c:v>
                </c:pt>
                <c:pt idx="1376">
                  <c:v>3.1981999999999997E-2</c:v>
                </c:pt>
                <c:pt idx="1377">
                  <c:v>3.1981999999999997E-2</c:v>
                </c:pt>
                <c:pt idx="1378">
                  <c:v>3.1981999999999997E-2</c:v>
                </c:pt>
                <c:pt idx="1379">
                  <c:v>3.1981999999999997E-2</c:v>
                </c:pt>
                <c:pt idx="1380">
                  <c:v>3.1981999999999997E-2</c:v>
                </c:pt>
                <c:pt idx="1381">
                  <c:v>3.1981999999999997E-2</c:v>
                </c:pt>
                <c:pt idx="1382">
                  <c:v>3.1981999999999997E-2</c:v>
                </c:pt>
                <c:pt idx="1383">
                  <c:v>3.1662999999999997E-2</c:v>
                </c:pt>
                <c:pt idx="1384">
                  <c:v>3.1981999999999997E-2</c:v>
                </c:pt>
                <c:pt idx="1385">
                  <c:v>3.1981999999999997E-2</c:v>
                </c:pt>
                <c:pt idx="1386">
                  <c:v>3.1981999999999997E-2</c:v>
                </c:pt>
                <c:pt idx="1387">
                  <c:v>3.1662999999999997E-2</c:v>
                </c:pt>
                <c:pt idx="1388">
                  <c:v>3.1662999999999997E-2</c:v>
                </c:pt>
                <c:pt idx="1389">
                  <c:v>3.2301000000000003E-2</c:v>
                </c:pt>
                <c:pt idx="1390">
                  <c:v>3.2301000000000003E-2</c:v>
                </c:pt>
                <c:pt idx="1391">
                  <c:v>3.1981999999999997E-2</c:v>
                </c:pt>
                <c:pt idx="1392">
                  <c:v>3.1662999999999997E-2</c:v>
                </c:pt>
                <c:pt idx="1393">
                  <c:v>3.1343999999999997E-2</c:v>
                </c:pt>
                <c:pt idx="1394">
                  <c:v>3.1343999999999997E-2</c:v>
                </c:pt>
                <c:pt idx="1395">
                  <c:v>3.1025E-2</c:v>
                </c:pt>
                <c:pt idx="1396">
                  <c:v>3.1662999999999997E-2</c:v>
                </c:pt>
                <c:pt idx="1397">
                  <c:v>3.1981999999999997E-2</c:v>
                </c:pt>
                <c:pt idx="1398">
                  <c:v>3.2301000000000003E-2</c:v>
                </c:pt>
                <c:pt idx="1399">
                  <c:v>3.2620000000000003E-2</c:v>
                </c:pt>
                <c:pt idx="1400">
                  <c:v>3.2939999999999997E-2</c:v>
                </c:pt>
                <c:pt idx="1401">
                  <c:v>3.3577999999999997E-2</c:v>
                </c:pt>
                <c:pt idx="1402">
                  <c:v>3.4216000000000003E-2</c:v>
                </c:pt>
                <c:pt idx="1403">
                  <c:v>3.4854999999999997E-2</c:v>
                </c:pt>
                <c:pt idx="1404">
                  <c:v>3.4854999999999997E-2</c:v>
                </c:pt>
                <c:pt idx="1405">
                  <c:v>3.4854999999999997E-2</c:v>
                </c:pt>
                <c:pt idx="1406">
                  <c:v>3.4535999999999997E-2</c:v>
                </c:pt>
                <c:pt idx="1407">
                  <c:v>3.4854999999999997E-2</c:v>
                </c:pt>
                <c:pt idx="1408">
                  <c:v>3.4854999999999997E-2</c:v>
                </c:pt>
                <c:pt idx="1409">
                  <c:v>3.4854999999999997E-2</c:v>
                </c:pt>
                <c:pt idx="1410">
                  <c:v>3.4854999999999997E-2</c:v>
                </c:pt>
                <c:pt idx="1411">
                  <c:v>3.5173999999999997E-2</c:v>
                </c:pt>
                <c:pt idx="1412">
                  <c:v>3.5492999999999997E-2</c:v>
                </c:pt>
                <c:pt idx="1413">
                  <c:v>3.5492999999999997E-2</c:v>
                </c:pt>
                <c:pt idx="1414">
                  <c:v>3.5173999999999997E-2</c:v>
                </c:pt>
                <c:pt idx="1415">
                  <c:v>3.5173999999999997E-2</c:v>
                </c:pt>
                <c:pt idx="1416">
                  <c:v>3.5492999999999997E-2</c:v>
                </c:pt>
                <c:pt idx="1417">
                  <c:v>3.5492999999999997E-2</c:v>
                </c:pt>
                <c:pt idx="1418">
                  <c:v>3.5492999999999997E-2</c:v>
                </c:pt>
                <c:pt idx="1419">
                  <c:v>3.5173999999999997E-2</c:v>
                </c:pt>
                <c:pt idx="1420">
                  <c:v>3.5173999999999997E-2</c:v>
                </c:pt>
                <c:pt idx="1421">
                  <c:v>3.4854999999999997E-2</c:v>
                </c:pt>
                <c:pt idx="1422">
                  <c:v>3.4535999999999997E-2</c:v>
                </c:pt>
                <c:pt idx="1423">
                  <c:v>3.4535999999999997E-2</c:v>
                </c:pt>
                <c:pt idx="1424">
                  <c:v>3.4535999999999997E-2</c:v>
                </c:pt>
                <c:pt idx="1425">
                  <c:v>3.4535999999999997E-2</c:v>
                </c:pt>
                <c:pt idx="1426">
                  <c:v>3.4535999999999997E-2</c:v>
                </c:pt>
                <c:pt idx="1427">
                  <c:v>3.4535999999999997E-2</c:v>
                </c:pt>
                <c:pt idx="1428">
                  <c:v>3.4216000000000003E-2</c:v>
                </c:pt>
                <c:pt idx="1429">
                  <c:v>3.4216000000000003E-2</c:v>
                </c:pt>
                <c:pt idx="1430">
                  <c:v>3.4216000000000003E-2</c:v>
                </c:pt>
                <c:pt idx="1431">
                  <c:v>3.4216000000000003E-2</c:v>
                </c:pt>
                <c:pt idx="1432">
                  <c:v>3.3896999999999997E-2</c:v>
                </c:pt>
                <c:pt idx="1433">
                  <c:v>3.4535999999999997E-2</c:v>
                </c:pt>
                <c:pt idx="1434">
                  <c:v>3.4535999999999997E-2</c:v>
                </c:pt>
                <c:pt idx="1435">
                  <c:v>3.4854999999999997E-2</c:v>
                </c:pt>
                <c:pt idx="1436">
                  <c:v>3.4854999999999997E-2</c:v>
                </c:pt>
                <c:pt idx="1437">
                  <c:v>3.4854999999999997E-2</c:v>
                </c:pt>
                <c:pt idx="1438">
                  <c:v>3.4854999999999997E-2</c:v>
                </c:pt>
                <c:pt idx="1439">
                  <c:v>3.4854999999999997E-2</c:v>
                </c:pt>
                <c:pt idx="1440">
                  <c:v>3.4854999999999997E-2</c:v>
                </c:pt>
                <c:pt idx="1441">
                  <c:v>3.4535999999999997E-2</c:v>
                </c:pt>
                <c:pt idx="1442">
                  <c:v>3.4216000000000003E-2</c:v>
                </c:pt>
                <c:pt idx="1443">
                  <c:v>3.4216000000000003E-2</c:v>
                </c:pt>
                <c:pt idx="1444">
                  <c:v>3.4216000000000003E-2</c:v>
                </c:pt>
                <c:pt idx="1445">
                  <c:v>3.4216000000000003E-2</c:v>
                </c:pt>
                <c:pt idx="1446">
                  <c:v>3.4535999999999997E-2</c:v>
                </c:pt>
                <c:pt idx="1447">
                  <c:v>3.3896999999999997E-2</c:v>
                </c:pt>
                <c:pt idx="1448">
                  <c:v>3.4216000000000003E-2</c:v>
                </c:pt>
                <c:pt idx="1449">
                  <c:v>3.3896999999999997E-2</c:v>
                </c:pt>
                <c:pt idx="1450">
                  <c:v>3.3577999999999997E-2</c:v>
                </c:pt>
                <c:pt idx="1451">
                  <c:v>3.3258999999999997E-2</c:v>
                </c:pt>
                <c:pt idx="1452">
                  <c:v>3.3577999999999997E-2</c:v>
                </c:pt>
                <c:pt idx="1453">
                  <c:v>3.3258999999999997E-2</c:v>
                </c:pt>
                <c:pt idx="1454">
                  <c:v>3.2301000000000003E-2</c:v>
                </c:pt>
                <c:pt idx="1455">
                  <c:v>3.1981999999999997E-2</c:v>
                </c:pt>
                <c:pt idx="1456">
                  <c:v>3.1662999999999997E-2</c:v>
                </c:pt>
                <c:pt idx="1457">
                  <c:v>3.1343999999999997E-2</c:v>
                </c:pt>
                <c:pt idx="1458">
                  <c:v>3.1343999999999997E-2</c:v>
                </c:pt>
                <c:pt idx="1459">
                  <c:v>3.1662999999999997E-2</c:v>
                </c:pt>
                <c:pt idx="1460">
                  <c:v>3.1343999999999997E-2</c:v>
                </c:pt>
                <c:pt idx="1461">
                  <c:v>3.0386E-2</c:v>
                </c:pt>
                <c:pt idx="1462">
                  <c:v>3.0067E-2</c:v>
                </c:pt>
                <c:pt idx="1463">
                  <c:v>2.9748E-2</c:v>
                </c:pt>
                <c:pt idx="1464">
                  <c:v>2.9429E-2</c:v>
                </c:pt>
                <c:pt idx="1465">
                  <c:v>2.9429E-2</c:v>
                </c:pt>
                <c:pt idx="1466">
                  <c:v>2.9429E-2</c:v>
                </c:pt>
                <c:pt idx="1467">
                  <c:v>2.9748E-2</c:v>
                </c:pt>
                <c:pt idx="1468">
                  <c:v>2.9429E-2</c:v>
                </c:pt>
                <c:pt idx="1469">
                  <c:v>2.9429E-2</c:v>
                </c:pt>
                <c:pt idx="1470">
                  <c:v>2.9429E-2</c:v>
                </c:pt>
                <c:pt idx="1471">
                  <c:v>2.9748E-2</c:v>
                </c:pt>
                <c:pt idx="1472">
                  <c:v>2.9429E-2</c:v>
                </c:pt>
                <c:pt idx="1473">
                  <c:v>2.9108999999999999E-2</c:v>
                </c:pt>
                <c:pt idx="1474">
                  <c:v>3.0067E-2</c:v>
                </c:pt>
                <c:pt idx="1475">
                  <c:v>3.0386E-2</c:v>
                </c:pt>
                <c:pt idx="1476">
                  <c:v>3.0386E-2</c:v>
                </c:pt>
                <c:pt idx="1477">
                  <c:v>3.0705E-2</c:v>
                </c:pt>
                <c:pt idx="1478">
                  <c:v>3.0705E-2</c:v>
                </c:pt>
                <c:pt idx="1479">
                  <c:v>3.0705E-2</c:v>
                </c:pt>
                <c:pt idx="1480">
                  <c:v>3.1025E-2</c:v>
                </c:pt>
                <c:pt idx="1481">
                  <c:v>3.2301000000000003E-2</c:v>
                </c:pt>
                <c:pt idx="1482">
                  <c:v>3.2939999999999997E-2</c:v>
                </c:pt>
                <c:pt idx="1483">
                  <c:v>3.3258999999999997E-2</c:v>
                </c:pt>
                <c:pt idx="1484">
                  <c:v>3.3258999999999997E-2</c:v>
                </c:pt>
                <c:pt idx="1485">
                  <c:v>3.3258999999999997E-2</c:v>
                </c:pt>
                <c:pt idx="1486">
                  <c:v>3.3258999999999997E-2</c:v>
                </c:pt>
                <c:pt idx="1487">
                  <c:v>3.3577999999999997E-2</c:v>
                </c:pt>
                <c:pt idx="1488">
                  <c:v>3.3896999999999997E-2</c:v>
                </c:pt>
                <c:pt idx="1489">
                  <c:v>3.3896999999999997E-2</c:v>
                </c:pt>
                <c:pt idx="1490">
                  <c:v>3.4216000000000003E-2</c:v>
                </c:pt>
                <c:pt idx="1491">
                  <c:v>3.3896999999999997E-2</c:v>
                </c:pt>
                <c:pt idx="1492">
                  <c:v>3.4216000000000003E-2</c:v>
                </c:pt>
                <c:pt idx="1493">
                  <c:v>3.4216000000000003E-2</c:v>
                </c:pt>
                <c:pt idx="1494">
                  <c:v>3.4216000000000003E-2</c:v>
                </c:pt>
                <c:pt idx="1495">
                  <c:v>3.3896999999999997E-2</c:v>
                </c:pt>
                <c:pt idx="1496">
                  <c:v>3.4216000000000003E-2</c:v>
                </c:pt>
                <c:pt idx="1497">
                  <c:v>3.3896999999999997E-2</c:v>
                </c:pt>
                <c:pt idx="1498">
                  <c:v>3.3896999999999997E-2</c:v>
                </c:pt>
                <c:pt idx="1499">
                  <c:v>3.3577999999999997E-2</c:v>
                </c:pt>
                <c:pt idx="1500">
                  <c:v>3.3577999999999997E-2</c:v>
                </c:pt>
                <c:pt idx="1501">
                  <c:v>3.3577999999999997E-2</c:v>
                </c:pt>
                <c:pt idx="1502">
                  <c:v>3.3258999999999997E-2</c:v>
                </c:pt>
                <c:pt idx="1503">
                  <c:v>3.3258999999999997E-2</c:v>
                </c:pt>
                <c:pt idx="1504">
                  <c:v>3.3258999999999997E-2</c:v>
                </c:pt>
                <c:pt idx="1505">
                  <c:v>3.2939999999999997E-2</c:v>
                </c:pt>
                <c:pt idx="1506">
                  <c:v>3.2939999999999997E-2</c:v>
                </c:pt>
                <c:pt idx="1507">
                  <c:v>3.2620000000000003E-2</c:v>
                </c:pt>
                <c:pt idx="1508">
                  <c:v>3.2620000000000003E-2</c:v>
                </c:pt>
                <c:pt idx="1509">
                  <c:v>3.3258999999999997E-2</c:v>
                </c:pt>
                <c:pt idx="1510">
                  <c:v>3.3258999999999997E-2</c:v>
                </c:pt>
                <c:pt idx="1511">
                  <c:v>3.3896999999999997E-2</c:v>
                </c:pt>
                <c:pt idx="1512">
                  <c:v>3.3577999999999997E-2</c:v>
                </c:pt>
                <c:pt idx="1513">
                  <c:v>3.3577999999999997E-2</c:v>
                </c:pt>
                <c:pt idx="1514">
                  <c:v>3.3896999999999997E-2</c:v>
                </c:pt>
                <c:pt idx="1515">
                  <c:v>3.3896999999999997E-2</c:v>
                </c:pt>
                <c:pt idx="1516">
                  <c:v>3.3896999999999997E-2</c:v>
                </c:pt>
                <c:pt idx="1517">
                  <c:v>3.4216000000000003E-2</c:v>
                </c:pt>
                <c:pt idx="1518">
                  <c:v>3.4535999999999997E-2</c:v>
                </c:pt>
                <c:pt idx="1519">
                  <c:v>3.4854999999999997E-2</c:v>
                </c:pt>
                <c:pt idx="1520">
                  <c:v>3.4535999999999997E-2</c:v>
                </c:pt>
                <c:pt idx="1521">
                  <c:v>3.4535999999999997E-2</c:v>
                </c:pt>
                <c:pt idx="1522">
                  <c:v>3.4854999999999997E-2</c:v>
                </c:pt>
                <c:pt idx="1523">
                  <c:v>3.4854999999999997E-2</c:v>
                </c:pt>
                <c:pt idx="1524">
                  <c:v>3.4854999999999997E-2</c:v>
                </c:pt>
                <c:pt idx="1525">
                  <c:v>3.4535999999999997E-2</c:v>
                </c:pt>
                <c:pt idx="1526">
                  <c:v>3.4216000000000003E-2</c:v>
                </c:pt>
                <c:pt idx="1527">
                  <c:v>3.4535999999999997E-2</c:v>
                </c:pt>
                <c:pt idx="1528">
                  <c:v>3.4535999999999997E-2</c:v>
                </c:pt>
                <c:pt idx="1529">
                  <c:v>3.4216000000000003E-2</c:v>
                </c:pt>
                <c:pt idx="1530">
                  <c:v>3.3896999999999997E-2</c:v>
                </c:pt>
                <c:pt idx="1531">
                  <c:v>3.3258999999999997E-2</c:v>
                </c:pt>
                <c:pt idx="1532">
                  <c:v>3.2620000000000003E-2</c:v>
                </c:pt>
                <c:pt idx="1533">
                  <c:v>3.2939999999999997E-2</c:v>
                </c:pt>
                <c:pt idx="1534">
                  <c:v>3.2620000000000003E-2</c:v>
                </c:pt>
                <c:pt idx="1535">
                  <c:v>3.2620000000000003E-2</c:v>
                </c:pt>
                <c:pt idx="1536">
                  <c:v>3.2620000000000003E-2</c:v>
                </c:pt>
                <c:pt idx="1537">
                  <c:v>3.2620000000000003E-2</c:v>
                </c:pt>
                <c:pt idx="1538">
                  <c:v>3.2301000000000003E-2</c:v>
                </c:pt>
                <c:pt idx="1539">
                  <c:v>3.1662999999999997E-2</c:v>
                </c:pt>
                <c:pt idx="1540">
                  <c:v>3.1981999999999997E-2</c:v>
                </c:pt>
                <c:pt idx="1541">
                  <c:v>3.1981999999999997E-2</c:v>
                </c:pt>
                <c:pt idx="1542">
                  <c:v>3.1981999999999997E-2</c:v>
                </c:pt>
                <c:pt idx="1543">
                  <c:v>3.1981999999999997E-2</c:v>
                </c:pt>
                <c:pt idx="1544">
                  <c:v>3.2301000000000003E-2</c:v>
                </c:pt>
                <c:pt idx="1545">
                  <c:v>3.2939999999999997E-2</c:v>
                </c:pt>
                <c:pt idx="1546">
                  <c:v>3.3258999999999997E-2</c:v>
                </c:pt>
                <c:pt idx="1547">
                  <c:v>3.2939999999999997E-2</c:v>
                </c:pt>
                <c:pt idx="1548">
                  <c:v>3.2620000000000003E-2</c:v>
                </c:pt>
                <c:pt idx="1549">
                  <c:v>3.2620000000000003E-2</c:v>
                </c:pt>
                <c:pt idx="1550">
                  <c:v>3.2939999999999997E-2</c:v>
                </c:pt>
                <c:pt idx="1551">
                  <c:v>3.2939999999999997E-2</c:v>
                </c:pt>
                <c:pt idx="1552">
                  <c:v>3.3896999999999997E-2</c:v>
                </c:pt>
                <c:pt idx="1553">
                  <c:v>3.3896999999999997E-2</c:v>
                </c:pt>
                <c:pt idx="1554">
                  <c:v>3.3896999999999997E-2</c:v>
                </c:pt>
                <c:pt idx="1555">
                  <c:v>3.3896999999999997E-2</c:v>
                </c:pt>
                <c:pt idx="1556">
                  <c:v>3.3896999999999997E-2</c:v>
                </c:pt>
                <c:pt idx="1557">
                  <c:v>3.3896999999999997E-2</c:v>
                </c:pt>
                <c:pt idx="1558">
                  <c:v>3.3577999999999997E-2</c:v>
                </c:pt>
                <c:pt idx="1559">
                  <c:v>3.3896999999999997E-2</c:v>
                </c:pt>
                <c:pt idx="1560">
                  <c:v>3.3896999999999997E-2</c:v>
                </c:pt>
                <c:pt idx="1561">
                  <c:v>3.3577999999999997E-2</c:v>
                </c:pt>
                <c:pt idx="1562">
                  <c:v>3.3258999999999997E-2</c:v>
                </c:pt>
                <c:pt idx="1563">
                  <c:v>3.2939999999999997E-2</c:v>
                </c:pt>
                <c:pt idx="1564">
                  <c:v>3.2939999999999997E-2</c:v>
                </c:pt>
                <c:pt idx="1565">
                  <c:v>3.2620000000000003E-2</c:v>
                </c:pt>
                <c:pt idx="1566">
                  <c:v>3.2301000000000003E-2</c:v>
                </c:pt>
                <c:pt idx="1567">
                  <c:v>3.2620000000000003E-2</c:v>
                </c:pt>
                <c:pt idx="1568">
                  <c:v>3.2939999999999997E-2</c:v>
                </c:pt>
                <c:pt idx="1569">
                  <c:v>3.2620000000000003E-2</c:v>
                </c:pt>
                <c:pt idx="1570">
                  <c:v>3.2620000000000003E-2</c:v>
                </c:pt>
                <c:pt idx="1571">
                  <c:v>3.2620000000000003E-2</c:v>
                </c:pt>
                <c:pt idx="1572">
                  <c:v>3.2620000000000003E-2</c:v>
                </c:pt>
                <c:pt idx="1573">
                  <c:v>3.2620000000000003E-2</c:v>
                </c:pt>
                <c:pt idx="1574">
                  <c:v>3.2939999999999997E-2</c:v>
                </c:pt>
                <c:pt idx="1575">
                  <c:v>3.2939999999999997E-2</c:v>
                </c:pt>
                <c:pt idx="1576">
                  <c:v>3.2620000000000003E-2</c:v>
                </c:pt>
                <c:pt idx="1577">
                  <c:v>3.2620000000000003E-2</c:v>
                </c:pt>
                <c:pt idx="1578">
                  <c:v>3.2620000000000003E-2</c:v>
                </c:pt>
                <c:pt idx="1579">
                  <c:v>3.2939999999999997E-2</c:v>
                </c:pt>
                <c:pt idx="1580">
                  <c:v>3.2939999999999997E-2</c:v>
                </c:pt>
                <c:pt idx="1581">
                  <c:v>3.3258999999999997E-2</c:v>
                </c:pt>
                <c:pt idx="1582">
                  <c:v>3.2939999999999997E-2</c:v>
                </c:pt>
                <c:pt idx="1583">
                  <c:v>3.2620000000000003E-2</c:v>
                </c:pt>
                <c:pt idx="1584">
                  <c:v>3.2301000000000003E-2</c:v>
                </c:pt>
                <c:pt idx="1585">
                  <c:v>3.2301000000000003E-2</c:v>
                </c:pt>
                <c:pt idx="1586">
                  <c:v>3.2301000000000003E-2</c:v>
                </c:pt>
                <c:pt idx="1587">
                  <c:v>3.2301000000000003E-2</c:v>
                </c:pt>
                <c:pt idx="1588">
                  <c:v>3.2301000000000003E-2</c:v>
                </c:pt>
                <c:pt idx="1589">
                  <c:v>3.2939999999999997E-2</c:v>
                </c:pt>
                <c:pt idx="1590">
                  <c:v>3.2939999999999997E-2</c:v>
                </c:pt>
                <c:pt idx="1591">
                  <c:v>3.3258999999999997E-2</c:v>
                </c:pt>
                <c:pt idx="1592">
                  <c:v>3.3258999999999997E-2</c:v>
                </c:pt>
                <c:pt idx="1593">
                  <c:v>3.3258999999999997E-2</c:v>
                </c:pt>
                <c:pt idx="1594">
                  <c:v>3.3258999999999997E-2</c:v>
                </c:pt>
                <c:pt idx="1595">
                  <c:v>3.3577999999999997E-2</c:v>
                </c:pt>
                <c:pt idx="1596">
                  <c:v>3.4216000000000003E-2</c:v>
                </c:pt>
                <c:pt idx="1597">
                  <c:v>3.3896999999999997E-2</c:v>
                </c:pt>
                <c:pt idx="1598">
                  <c:v>3.3896999999999997E-2</c:v>
                </c:pt>
                <c:pt idx="1599">
                  <c:v>3.3577999999999997E-2</c:v>
                </c:pt>
                <c:pt idx="1600">
                  <c:v>3.3258999999999997E-2</c:v>
                </c:pt>
                <c:pt idx="1601">
                  <c:v>3.2939999999999997E-2</c:v>
                </c:pt>
                <c:pt idx="1602">
                  <c:v>3.3258999999999997E-2</c:v>
                </c:pt>
                <c:pt idx="1603">
                  <c:v>3.2939999999999997E-2</c:v>
                </c:pt>
                <c:pt idx="1604">
                  <c:v>3.2939999999999997E-2</c:v>
                </c:pt>
                <c:pt idx="1605">
                  <c:v>3.3258999999999997E-2</c:v>
                </c:pt>
                <c:pt idx="1606">
                  <c:v>3.3258999999999997E-2</c:v>
                </c:pt>
                <c:pt idx="1607">
                  <c:v>3.2939999999999997E-2</c:v>
                </c:pt>
                <c:pt idx="1608">
                  <c:v>3.2939999999999997E-2</c:v>
                </c:pt>
                <c:pt idx="1609">
                  <c:v>3.2620000000000003E-2</c:v>
                </c:pt>
                <c:pt idx="1610">
                  <c:v>3.1662999999999997E-2</c:v>
                </c:pt>
                <c:pt idx="1611">
                  <c:v>3.1343999999999997E-2</c:v>
                </c:pt>
                <c:pt idx="1612">
                  <c:v>3.1025E-2</c:v>
                </c:pt>
                <c:pt idx="1613">
                  <c:v>3.0705E-2</c:v>
                </c:pt>
                <c:pt idx="1614">
                  <c:v>3.0705E-2</c:v>
                </c:pt>
                <c:pt idx="1615">
                  <c:v>3.0705E-2</c:v>
                </c:pt>
                <c:pt idx="1616">
                  <c:v>3.0386E-2</c:v>
                </c:pt>
                <c:pt idx="1617">
                  <c:v>2.9748E-2</c:v>
                </c:pt>
                <c:pt idx="1618">
                  <c:v>3.0067E-2</c:v>
                </c:pt>
                <c:pt idx="1619">
                  <c:v>3.0386E-2</c:v>
                </c:pt>
                <c:pt idx="1620">
                  <c:v>3.0705E-2</c:v>
                </c:pt>
                <c:pt idx="1621">
                  <c:v>3.1025E-2</c:v>
                </c:pt>
                <c:pt idx="1622">
                  <c:v>3.1343999999999997E-2</c:v>
                </c:pt>
                <c:pt idx="1623">
                  <c:v>3.1981999999999997E-2</c:v>
                </c:pt>
                <c:pt idx="1624">
                  <c:v>3.2301000000000003E-2</c:v>
                </c:pt>
                <c:pt idx="1625">
                  <c:v>3.1981999999999997E-2</c:v>
                </c:pt>
                <c:pt idx="1626">
                  <c:v>3.2301000000000003E-2</c:v>
                </c:pt>
                <c:pt idx="1627">
                  <c:v>3.2301000000000003E-2</c:v>
                </c:pt>
                <c:pt idx="1628">
                  <c:v>3.2301000000000003E-2</c:v>
                </c:pt>
                <c:pt idx="1629">
                  <c:v>3.1981999999999997E-2</c:v>
                </c:pt>
                <c:pt idx="1630">
                  <c:v>3.2620000000000003E-2</c:v>
                </c:pt>
                <c:pt idx="1631">
                  <c:v>3.2620000000000003E-2</c:v>
                </c:pt>
                <c:pt idx="1632">
                  <c:v>3.2620000000000003E-2</c:v>
                </c:pt>
                <c:pt idx="1633">
                  <c:v>3.2939999999999997E-2</c:v>
                </c:pt>
                <c:pt idx="1634">
                  <c:v>3.2939999999999997E-2</c:v>
                </c:pt>
                <c:pt idx="1635">
                  <c:v>3.2939999999999997E-2</c:v>
                </c:pt>
                <c:pt idx="1636">
                  <c:v>3.2939999999999997E-2</c:v>
                </c:pt>
                <c:pt idx="1637">
                  <c:v>3.3896999999999997E-2</c:v>
                </c:pt>
                <c:pt idx="1638">
                  <c:v>3.4216000000000003E-2</c:v>
                </c:pt>
                <c:pt idx="1639">
                  <c:v>3.4216000000000003E-2</c:v>
                </c:pt>
                <c:pt idx="1640">
                  <c:v>3.4216000000000003E-2</c:v>
                </c:pt>
                <c:pt idx="1641">
                  <c:v>3.3896999999999997E-2</c:v>
                </c:pt>
                <c:pt idx="1642">
                  <c:v>3.3896999999999997E-2</c:v>
                </c:pt>
                <c:pt idx="1643">
                  <c:v>3.3896999999999997E-2</c:v>
                </c:pt>
                <c:pt idx="1644">
                  <c:v>3.3896999999999997E-2</c:v>
                </c:pt>
                <c:pt idx="1645">
                  <c:v>3.4216000000000003E-2</c:v>
                </c:pt>
                <c:pt idx="1646">
                  <c:v>3.3896999999999997E-2</c:v>
                </c:pt>
                <c:pt idx="1647">
                  <c:v>3.3896999999999997E-2</c:v>
                </c:pt>
                <c:pt idx="1648">
                  <c:v>3.3258999999999997E-2</c:v>
                </c:pt>
                <c:pt idx="1649">
                  <c:v>3.3258999999999997E-2</c:v>
                </c:pt>
                <c:pt idx="1650">
                  <c:v>3.3258999999999997E-2</c:v>
                </c:pt>
                <c:pt idx="1651">
                  <c:v>3.3896999999999997E-2</c:v>
                </c:pt>
                <c:pt idx="1652">
                  <c:v>3.4216000000000003E-2</c:v>
                </c:pt>
                <c:pt idx="1653">
                  <c:v>3.3896999999999997E-2</c:v>
                </c:pt>
                <c:pt idx="1654">
                  <c:v>3.3577999999999997E-2</c:v>
                </c:pt>
                <c:pt idx="1655">
                  <c:v>3.3258999999999997E-2</c:v>
                </c:pt>
                <c:pt idx="1656">
                  <c:v>3.2939999999999997E-2</c:v>
                </c:pt>
                <c:pt idx="1657">
                  <c:v>3.2620000000000003E-2</c:v>
                </c:pt>
                <c:pt idx="1658">
                  <c:v>3.1981999999999997E-2</c:v>
                </c:pt>
                <c:pt idx="1659">
                  <c:v>3.1981999999999997E-2</c:v>
                </c:pt>
                <c:pt idx="1660">
                  <c:v>3.1662999999999997E-2</c:v>
                </c:pt>
                <c:pt idx="1661">
                  <c:v>3.1981999999999997E-2</c:v>
                </c:pt>
                <c:pt idx="1662">
                  <c:v>3.1662999999999997E-2</c:v>
                </c:pt>
                <c:pt idx="1663">
                  <c:v>3.1981999999999997E-2</c:v>
                </c:pt>
                <c:pt idx="1664">
                  <c:v>3.1981999999999997E-2</c:v>
                </c:pt>
                <c:pt idx="1665">
                  <c:v>3.1981999999999997E-2</c:v>
                </c:pt>
                <c:pt idx="1666">
                  <c:v>3.2620000000000003E-2</c:v>
                </c:pt>
                <c:pt idx="1667">
                  <c:v>3.3258999999999997E-2</c:v>
                </c:pt>
                <c:pt idx="1668">
                  <c:v>3.3577999999999997E-2</c:v>
                </c:pt>
                <c:pt idx="1669">
                  <c:v>3.3577999999999997E-2</c:v>
                </c:pt>
                <c:pt idx="1670">
                  <c:v>3.3577999999999997E-2</c:v>
                </c:pt>
                <c:pt idx="1671">
                  <c:v>3.3258999999999997E-2</c:v>
                </c:pt>
                <c:pt idx="1672">
                  <c:v>3.2939999999999997E-2</c:v>
                </c:pt>
                <c:pt idx="1673">
                  <c:v>3.3258999999999997E-2</c:v>
                </c:pt>
                <c:pt idx="1674">
                  <c:v>3.4216000000000003E-2</c:v>
                </c:pt>
                <c:pt idx="1675">
                  <c:v>3.4216000000000003E-2</c:v>
                </c:pt>
                <c:pt idx="1676">
                  <c:v>3.3896999999999997E-2</c:v>
                </c:pt>
                <c:pt idx="1677">
                  <c:v>3.3577999999999997E-2</c:v>
                </c:pt>
                <c:pt idx="1678">
                  <c:v>3.3577999999999997E-2</c:v>
                </c:pt>
                <c:pt idx="1679">
                  <c:v>3.3577999999999997E-2</c:v>
                </c:pt>
                <c:pt idx="1680">
                  <c:v>3.3896999999999997E-2</c:v>
                </c:pt>
                <c:pt idx="1681">
                  <c:v>3.3577999999999997E-2</c:v>
                </c:pt>
                <c:pt idx="1682">
                  <c:v>3.3896999999999997E-2</c:v>
                </c:pt>
                <c:pt idx="1683">
                  <c:v>3.3577999999999997E-2</c:v>
                </c:pt>
                <c:pt idx="1684">
                  <c:v>3.3577999999999997E-2</c:v>
                </c:pt>
                <c:pt idx="1685">
                  <c:v>3.3577999999999997E-2</c:v>
                </c:pt>
                <c:pt idx="1686">
                  <c:v>3.3258999999999997E-2</c:v>
                </c:pt>
                <c:pt idx="1687">
                  <c:v>3.2620000000000003E-2</c:v>
                </c:pt>
                <c:pt idx="1688">
                  <c:v>3.1981999999999997E-2</c:v>
                </c:pt>
                <c:pt idx="1689">
                  <c:v>3.2301000000000003E-2</c:v>
                </c:pt>
                <c:pt idx="1690">
                  <c:v>3.2620000000000003E-2</c:v>
                </c:pt>
                <c:pt idx="1691">
                  <c:v>3.2301000000000003E-2</c:v>
                </c:pt>
                <c:pt idx="1692">
                  <c:v>3.2620000000000003E-2</c:v>
                </c:pt>
                <c:pt idx="1693">
                  <c:v>3.2620000000000003E-2</c:v>
                </c:pt>
                <c:pt idx="1694">
                  <c:v>3.1981999999999997E-2</c:v>
                </c:pt>
                <c:pt idx="1695">
                  <c:v>3.1025E-2</c:v>
                </c:pt>
                <c:pt idx="1696">
                  <c:v>3.1662999999999997E-2</c:v>
                </c:pt>
                <c:pt idx="1697">
                  <c:v>3.2301000000000003E-2</c:v>
                </c:pt>
                <c:pt idx="1698">
                  <c:v>3.2301000000000003E-2</c:v>
                </c:pt>
                <c:pt idx="1699">
                  <c:v>3.1981999999999997E-2</c:v>
                </c:pt>
                <c:pt idx="1700">
                  <c:v>3.1662999999999997E-2</c:v>
                </c:pt>
                <c:pt idx="1701">
                  <c:v>3.1662999999999997E-2</c:v>
                </c:pt>
                <c:pt idx="1702">
                  <c:v>3.1343999999999997E-2</c:v>
                </c:pt>
                <c:pt idx="1703">
                  <c:v>3.1343999999999997E-2</c:v>
                </c:pt>
                <c:pt idx="1704">
                  <c:v>3.1025E-2</c:v>
                </c:pt>
                <c:pt idx="1705">
                  <c:v>3.0705E-2</c:v>
                </c:pt>
                <c:pt idx="1706">
                  <c:v>3.0386E-2</c:v>
                </c:pt>
                <c:pt idx="1707">
                  <c:v>3.0705E-2</c:v>
                </c:pt>
                <c:pt idx="1708">
                  <c:v>3.1662999999999997E-2</c:v>
                </c:pt>
                <c:pt idx="1709">
                  <c:v>3.1981999999999997E-2</c:v>
                </c:pt>
                <c:pt idx="1710">
                  <c:v>3.1662999999999997E-2</c:v>
                </c:pt>
                <c:pt idx="1711">
                  <c:v>3.1662999999999997E-2</c:v>
                </c:pt>
                <c:pt idx="1712">
                  <c:v>3.1343999999999997E-2</c:v>
                </c:pt>
                <c:pt idx="1713">
                  <c:v>3.1025E-2</c:v>
                </c:pt>
                <c:pt idx="1714">
                  <c:v>3.0705E-2</c:v>
                </c:pt>
                <c:pt idx="1715">
                  <c:v>3.1662999999999997E-2</c:v>
                </c:pt>
                <c:pt idx="1716">
                  <c:v>3.1343999999999997E-2</c:v>
                </c:pt>
                <c:pt idx="1717">
                  <c:v>3.1025E-2</c:v>
                </c:pt>
                <c:pt idx="1718">
                  <c:v>3.1025E-2</c:v>
                </c:pt>
                <c:pt idx="1719">
                  <c:v>3.1025E-2</c:v>
                </c:pt>
                <c:pt idx="1720">
                  <c:v>3.1343999999999997E-2</c:v>
                </c:pt>
                <c:pt idx="1721">
                  <c:v>3.1662999999999997E-2</c:v>
                </c:pt>
                <c:pt idx="1722">
                  <c:v>3.1981999999999997E-2</c:v>
                </c:pt>
                <c:pt idx="1723">
                  <c:v>3.2620000000000003E-2</c:v>
                </c:pt>
                <c:pt idx="1724">
                  <c:v>3.2939999999999997E-2</c:v>
                </c:pt>
                <c:pt idx="1725">
                  <c:v>3.2939999999999997E-2</c:v>
                </c:pt>
                <c:pt idx="1726">
                  <c:v>3.2939999999999997E-2</c:v>
                </c:pt>
                <c:pt idx="1727">
                  <c:v>3.2939999999999997E-2</c:v>
                </c:pt>
                <c:pt idx="1728">
                  <c:v>3.2939999999999997E-2</c:v>
                </c:pt>
                <c:pt idx="1729">
                  <c:v>3.2301000000000003E-2</c:v>
                </c:pt>
                <c:pt idx="1730">
                  <c:v>3.2301000000000003E-2</c:v>
                </c:pt>
                <c:pt idx="1731">
                  <c:v>3.2301000000000003E-2</c:v>
                </c:pt>
                <c:pt idx="1732">
                  <c:v>3.2301000000000003E-2</c:v>
                </c:pt>
                <c:pt idx="1733">
                  <c:v>3.2301000000000003E-2</c:v>
                </c:pt>
                <c:pt idx="1734">
                  <c:v>3.2301000000000003E-2</c:v>
                </c:pt>
                <c:pt idx="1735">
                  <c:v>3.2301000000000003E-2</c:v>
                </c:pt>
                <c:pt idx="1736">
                  <c:v>3.2620000000000003E-2</c:v>
                </c:pt>
                <c:pt idx="1737">
                  <c:v>3.2620000000000003E-2</c:v>
                </c:pt>
                <c:pt idx="1738">
                  <c:v>3.2620000000000003E-2</c:v>
                </c:pt>
                <c:pt idx="1739">
                  <c:v>3.2620000000000003E-2</c:v>
                </c:pt>
                <c:pt idx="1740">
                  <c:v>3.2301000000000003E-2</c:v>
                </c:pt>
                <c:pt idx="1741">
                  <c:v>3.2301000000000003E-2</c:v>
                </c:pt>
                <c:pt idx="1742">
                  <c:v>3.2301000000000003E-2</c:v>
                </c:pt>
                <c:pt idx="1743">
                  <c:v>3.1981999999999997E-2</c:v>
                </c:pt>
                <c:pt idx="1744">
                  <c:v>3.1662999999999997E-2</c:v>
                </c:pt>
                <c:pt idx="1745">
                  <c:v>3.1662999999999997E-2</c:v>
                </c:pt>
                <c:pt idx="1746">
                  <c:v>3.1662999999999997E-2</c:v>
                </c:pt>
                <c:pt idx="1747">
                  <c:v>3.1662999999999997E-2</c:v>
                </c:pt>
                <c:pt idx="1748">
                  <c:v>3.1343999999999997E-2</c:v>
                </c:pt>
                <c:pt idx="1749">
                  <c:v>3.1343999999999997E-2</c:v>
                </c:pt>
                <c:pt idx="1750">
                  <c:v>3.1343999999999997E-2</c:v>
                </c:pt>
                <c:pt idx="1751">
                  <c:v>3.1343999999999997E-2</c:v>
                </c:pt>
                <c:pt idx="1752">
                  <c:v>3.2301000000000003E-2</c:v>
                </c:pt>
                <c:pt idx="1753">
                  <c:v>3.2301000000000003E-2</c:v>
                </c:pt>
                <c:pt idx="1754">
                  <c:v>3.2301000000000003E-2</c:v>
                </c:pt>
                <c:pt idx="1755">
                  <c:v>3.2620000000000003E-2</c:v>
                </c:pt>
                <c:pt idx="1756">
                  <c:v>3.2301000000000003E-2</c:v>
                </c:pt>
                <c:pt idx="1757">
                  <c:v>3.2620000000000003E-2</c:v>
                </c:pt>
                <c:pt idx="1758">
                  <c:v>3.2939999999999997E-2</c:v>
                </c:pt>
                <c:pt idx="1759">
                  <c:v>3.2939999999999997E-2</c:v>
                </c:pt>
                <c:pt idx="1760">
                  <c:v>3.3258999999999997E-2</c:v>
                </c:pt>
                <c:pt idx="1761">
                  <c:v>3.3258999999999997E-2</c:v>
                </c:pt>
                <c:pt idx="1762">
                  <c:v>3.3258999999999997E-2</c:v>
                </c:pt>
                <c:pt idx="1763">
                  <c:v>3.3258999999999997E-2</c:v>
                </c:pt>
                <c:pt idx="1764">
                  <c:v>3.3258999999999997E-2</c:v>
                </c:pt>
                <c:pt idx="1765">
                  <c:v>3.3258999999999997E-2</c:v>
                </c:pt>
                <c:pt idx="1766">
                  <c:v>3.2620000000000003E-2</c:v>
                </c:pt>
                <c:pt idx="1767">
                  <c:v>3.2620000000000003E-2</c:v>
                </c:pt>
                <c:pt idx="1768">
                  <c:v>3.2620000000000003E-2</c:v>
                </c:pt>
                <c:pt idx="1769">
                  <c:v>3.2620000000000003E-2</c:v>
                </c:pt>
                <c:pt idx="1770">
                  <c:v>3.2939999999999997E-2</c:v>
                </c:pt>
                <c:pt idx="1771">
                  <c:v>3.3258999999999997E-2</c:v>
                </c:pt>
                <c:pt idx="1772">
                  <c:v>3.2620000000000003E-2</c:v>
                </c:pt>
                <c:pt idx="1773">
                  <c:v>3.1981999999999997E-2</c:v>
                </c:pt>
                <c:pt idx="1774">
                  <c:v>3.2301000000000003E-2</c:v>
                </c:pt>
                <c:pt idx="1775">
                  <c:v>3.2301000000000003E-2</c:v>
                </c:pt>
                <c:pt idx="1776">
                  <c:v>3.2301000000000003E-2</c:v>
                </c:pt>
                <c:pt idx="1777">
                  <c:v>3.2301000000000003E-2</c:v>
                </c:pt>
                <c:pt idx="1778">
                  <c:v>3.1981999999999997E-2</c:v>
                </c:pt>
                <c:pt idx="1779">
                  <c:v>3.2301000000000003E-2</c:v>
                </c:pt>
                <c:pt idx="1780">
                  <c:v>3.1981999999999997E-2</c:v>
                </c:pt>
                <c:pt idx="1781">
                  <c:v>3.1662999999999997E-2</c:v>
                </c:pt>
                <c:pt idx="1782">
                  <c:v>3.1343999999999997E-2</c:v>
                </c:pt>
                <c:pt idx="1783">
                  <c:v>3.1025E-2</c:v>
                </c:pt>
                <c:pt idx="1784">
                  <c:v>3.1343999999999997E-2</c:v>
                </c:pt>
                <c:pt idx="1785">
                  <c:v>3.1662999999999997E-2</c:v>
                </c:pt>
                <c:pt idx="1786">
                  <c:v>3.2620000000000003E-2</c:v>
                </c:pt>
                <c:pt idx="1787">
                  <c:v>3.2301000000000003E-2</c:v>
                </c:pt>
                <c:pt idx="1788">
                  <c:v>3.2620000000000003E-2</c:v>
                </c:pt>
                <c:pt idx="1789">
                  <c:v>3.2939999999999997E-2</c:v>
                </c:pt>
                <c:pt idx="1790">
                  <c:v>3.2939999999999997E-2</c:v>
                </c:pt>
                <c:pt idx="1791">
                  <c:v>3.3258999999999997E-2</c:v>
                </c:pt>
                <c:pt idx="1792">
                  <c:v>3.3258999999999997E-2</c:v>
                </c:pt>
                <c:pt idx="1793">
                  <c:v>3.3896999999999997E-2</c:v>
                </c:pt>
                <c:pt idx="1794">
                  <c:v>3.3896999999999997E-2</c:v>
                </c:pt>
                <c:pt idx="1795">
                  <c:v>3.3577999999999997E-2</c:v>
                </c:pt>
                <c:pt idx="1796">
                  <c:v>3.3577999999999997E-2</c:v>
                </c:pt>
                <c:pt idx="1797">
                  <c:v>3.3577999999999997E-2</c:v>
                </c:pt>
                <c:pt idx="1798">
                  <c:v>3.3896999999999997E-2</c:v>
                </c:pt>
                <c:pt idx="1799">
                  <c:v>3.4216000000000003E-2</c:v>
                </c:pt>
                <c:pt idx="1800">
                  <c:v>3.4535999999999997E-2</c:v>
                </c:pt>
                <c:pt idx="1801">
                  <c:v>3.4854999999999997E-2</c:v>
                </c:pt>
                <c:pt idx="1802">
                  <c:v>3.4854999999999997E-2</c:v>
                </c:pt>
                <c:pt idx="1803">
                  <c:v>3.4854999999999997E-2</c:v>
                </c:pt>
                <c:pt idx="1804">
                  <c:v>3.4535999999999997E-2</c:v>
                </c:pt>
                <c:pt idx="1805">
                  <c:v>3.4216000000000003E-2</c:v>
                </c:pt>
                <c:pt idx="1806">
                  <c:v>3.3896999999999997E-2</c:v>
                </c:pt>
                <c:pt idx="1807">
                  <c:v>3.4216000000000003E-2</c:v>
                </c:pt>
                <c:pt idx="1808">
                  <c:v>3.4216000000000003E-2</c:v>
                </c:pt>
                <c:pt idx="1809">
                  <c:v>3.3896999999999997E-2</c:v>
                </c:pt>
                <c:pt idx="1810">
                  <c:v>3.3258999999999997E-2</c:v>
                </c:pt>
                <c:pt idx="1811">
                  <c:v>3.2620000000000003E-2</c:v>
                </c:pt>
                <c:pt idx="1812">
                  <c:v>3.2301000000000003E-2</c:v>
                </c:pt>
                <c:pt idx="1813">
                  <c:v>3.2301000000000003E-2</c:v>
                </c:pt>
                <c:pt idx="1814">
                  <c:v>3.2301000000000003E-2</c:v>
                </c:pt>
                <c:pt idx="1815">
                  <c:v>3.2620000000000003E-2</c:v>
                </c:pt>
                <c:pt idx="1816">
                  <c:v>3.2620000000000003E-2</c:v>
                </c:pt>
                <c:pt idx="1817">
                  <c:v>3.2620000000000003E-2</c:v>
                </c:pt>
                <c:pt idx="1818">
                  <c:v>3.2620000000000003E-2</c:v>
                </c:pt>
                <c:pt idx="1819">
                  <c:v>3.1981999999999997E-2</c:v>
                </c:pt>
                <c:pt idx="1820">
                  <c:v>3.1662999999999997E-2</c:v>
                </c:pt>
                <c:pt idx="1821">
                  <c:v>3.1343999999999997E-2</c:v>
                </c:pt>
                <c:pt idx="1822">
                  <c:v>3.1662999999999997E-2</c:v>
                </c:pt>
                <c:pt idx="1823">
                  <c:v>3.1981999999999997E-2</c:v>
                </c:pt>
                <c:pt idx="1824">
                  <c:v>3.1981999999999997E-2</c:v>
                </c:pt>
                <c:pt idx="1825">
                  <c:v>3.2301000000000003E-2</c:v>
                </c:pt>
                <c:pt idx="1826">
                  <c:v>3.2620000000000003E-2</c:v>
                </c:pt>
                <c:pt idx="1827">
                  <c:v>3.2301000000000003E-2</c:v>
                </c:pt>
                <c:pt idx="1828">
                  <c:v>3.2620000000000003E-2</c:v>
                </c:pt>
                <c:pt idx="1829">
                  <c:v>3.2939999999999997E-2</c:v>
                </c:pt>
                <c:pt idx="1830">
                  <c:v>3.3896999999999997E-2</c:v>
                </c:pt>
                <c:pt idx="1831">
                  <c:v>3.4216000000000003E-2</c:v>
                </c:pt>
                <c:pt idx="1832">
                  <c:v>3.4216000000000003E-2</c:v>
                </c:pt>
                <c:pt idx="1833">
                  <c:v>3.4216000000000003E-2</c:v>
                </c:pt>
                <c:pt idx="1834">
                  <c:v>3.4216000000000003E-2</c:v>
                </c:pt>
                <c:pt idx="1835">
                  <c:v>3.4216000000000003E-2</c:v>
                </c:pt>
                <c:pt idx="1836">
                  <c:v>3.4535999999999997E-2</c:v>
                </c:pt>
                <c:pt idx="1837">
                  <c:v>3.4216000000000003E-2</c:v>
                </c:pt>
                <c:pt idx="1838">
                  <c:v>3.4216000000000003E-2</c:v>
                </c:pt>
                <c:pt idx="1839">
                  <c:v>3.4535999999999997E-2</c:v>
                </c:pt>
                <c:pt idx="1840">
                  <c:v>3.4854999999999997E-2</c:v>
                </c:pt>
                <c:pt idx="1841">
                  <c:v>3.5173999999999997E-2</c:v>
                </c:pt>
              </c:numCache>
            </c:numRef>
          </c:val>
          <c:smooth val="0"/>
          <c:extLst>
            <c:ext xmlns:c16="http://schemas.microsoft.com/office/drawing/2014/chart" uri="{C3380CC4-5D6E-409C-BE32-E72D297353CC}">
              <c16:uniqueId val="{00000003-9012-45BD-9C2F-9C12A8F37E68}"/>
            </c:ext>
          </c:extLst>
        </c:ser>
        <c:ser>
          <c:idx val="4"/>
          <c:order val="4"/>
          <c:spPr>
            <a:ln w="28575" cap="rnd">
              <a:solidFill>
                <a:schemeClr val="accent5"/>
              </a:solidFill>
              <a:round/>
            </a:ln>
            <a:effectLst/>
          </c:spPr>
          <c:marker>
            <c:symbol val="none"/>
          </c:marker>
          <c:val>
            <c:numRef>
              <c:f>Motion1!$E$2:$E$1843</c:f>
              <c:numCache>
                <c:formatCode>General</c:formatCode>
                <c:ptCount val="18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3.0141000000000001E-2</c:v>
                </c:pt>
                <c:pt idx="20">
                  <c:v>3.0141000000000001E-2</c:v>
                </c:pt>
                <c:pt idx="21">
                  <c:v>2.9831E-2</c:v>
                </c:pt>
                <c:pt idx="22">
                  <c:v>2.9520999999999999E-2</c:v>
                </c:pt>
                <c:pt idx="23">
                  <c:v>2.8901E-2</c:v>
                </c:pt>
                <c:pt idx="24">
                  <c:v>2.8901E-2</c:v>
                </c:pt>
                <c:pt idx="25">
                  <c:v>2.8901E-2</c:v>
                </c:pt>
                <c:pt idx="26">
                  <c:v>2.8590999999999998E-2</c:v>
                </c:pt>
                <c:pt idx="27">
                  <c:v>2.8590999999999998E-2</c:v>
                </c:pt>
                <c:pt idx="28">
                  <c:v>2.8590999999999998E-2</c:v>
                </c:pt>
                <c:pt idx="29">
                  <c:v>2.8590999999999998E-2</c:v>
                </c:pt>
                <c:pt idx="30">
                  <c:v>2.8590999999999998E-2</c:v>
                </c:pt>
                <c:pt idx="31">
                  <c:v>2.8590999999999998E-2</c:v>
                </c:pt>
                <c:pt idx="32">
                  <c:v>2.8590999999999998E-2</c:v>
                </c:pt>
                <c:pt idx="33">
                  <c:v>2.8281000000000001E-2</c:v>
                </c:pt>
                <c:pt idx="34">
                  <c:v>2.8281000000000001E-2</c:v>
                </c:pt>
                <c:pt idx="35">
                  <c:v>2.8590999999999998E-2</c:v>
                </c:pt>
                <c:pt idx="36">
                  <c:v>2.8590999999999998E-2</c:v>
                </c:pt>
                <c:pt idx="37">
                  <c:v>2.8590999999999998E-2</c:v>
                </c:pt>
                <c:pt idx="38">
                  <c:v>2.8590999999999998E-2</c:v>
                </c:pt>
                <c:pt idx="39">
                  <c:v>2.8281000000000001E-2</c:v>
                </c:pt>
                <c:pt idx="40">
                  <c:v>2.8281000000000001E-2</c:v>
                </c:pt>
                <c:pt idx="41">
                  <c:v>2.8590999999999998E-2</c:v>
                </c:pt>
                <c:pt idx="42">
                  <c:v>2.8901E-2</c:v>
                </c:pt>
                <c:pt idx="43">
                  <c:v>2.8901E-2</c:v>
                </c:pt>
                <c:pt idx="44">
                  <c:v>2.8590999999999998E-2</c:v>
                </c:pt>
                <c:pt idx="45">
                  <c:v>2.8281000000000001E-2</c:v>
                </c:pt>
                <c:pt idx="46">
                  <c:v>2.7970999999999999E-2</c:v>
                </c:pt>
                <c:pt idx="47">
                  <c:v>2.7970999999999999E-2</c:v>
                </c:pt>
                <c:pt idx="48">
                  <c:v>2.7970999999999999E-2</c:v>
                </c:pt>
                <c:pt idx="49">
                  <c:v>2.7970999999999999E-2</c:v>
                </c:pt>
                <c:pt idx="50">
                  <c:v>2.8281000000000001E-2</c:v>
                </c:pt>
                <c:pt idx="51">
                  <c:v>2.8281000000000001E-2</c:v>
                </c:pt>
                <c:pt idx="52">
                  <c:v>2.7970999999999999E-2</c:v>
                </c:pt>
                <c:pt idx="53">
                  <c:v>2.7970999999999999E-2</c:v>
                </c:pt>
                <c:pt idx="54">
                  <c:v>2.7661000000000002E-2</c:v>
                </c:pt>
                <c:pt idx="55">
                  <c:v>2.7351E-2</c:v>
                </c:pt>
                <c:pt idx="56">
                  <c:v>2.7040999999999999E-2</c:v>
                </c:pt>
                <c:pt idx="57">
                  <c:v>2.7351E-2</c:v>
                </c:pt>
                <c:pt idx="58">
                  <c:v>2.7351E-2</c:v>
                </c:pt>
                <c:pt idx="59">
                  <c:v>2.7040999999999999E-2</c:v>
                </c:pt>
                <c:pt idx="60">
                  <c:v>2.7040999999999999E-2</c:v>
                </c:pt>
                <c:pt idx="61">
                  <c:v>2.673E-2</c:v>
                </c:pt>
                <c:pt idx="62">
                  <c:v>2.673E-2</c:v>
                </c:pt>
                <c:pt idx="63">
                  <c:v>2.7040999999999999E-2</c:v>
                </c:pt>
                <c:pt idx="64">
                  <c:v>2.7040999999999999E-2</c:v>
                </c:pt>
                <c:pt idx="65">
                  <c:v>2.7040999999999999E-2</c:v>
                </c:pt>
                <c:pt idx="66">
                  <c:v>2.7040999999999999E-2</c:v>
                </c:pt>
                <c:pt idx="67">
                  <c:v>2.673E-2</c:v>
                </c:pt>
                <c:pt idx="68">
                  <c:v>2.7040999999999999E-2</c:v>
                </c:pt>
                <c:pt idx="69">
                  <c:v>2.7040999999999999E-2</c:v>
                </c:pt>
                <c:pt idx="70">
                  <c:v>2.673E-2</c:v>
                </c:pt>
                <c:pt idx="71">
                  <c:v>2.58E-2</c:v>
                </c:pt>
                <c:pt idx="72">
                  <c:v>2.6110000000000001E-2</c:v>
                </c:pt>
                <c:pt idx="73">
                  <c:v>2.6110000000000001E-2</c:v>
                </c:pt>
                <c:pt idx="74">
                  <c:v>2.6110000000000001E-2</c:v>
                </c:pt>
                <c:pt idx="75">
                  <c:v>2.6419999999999999E-2</c:v>
                </c:pt>
                <c:pt idx="76">
                  <c:v>2.673E-2</c:v>
                </c:pt>
                <c:pt idx="77">
                  <c:v>2.6419999999999999E-2</c:v>
                </c:pt>
                <c:pt idx="78">
                  <c:v>2.58E-2</c:v>
                </c:pt>
                <c:pt idx="79">
                  <c:v>2.6110000000000001E-2</c:v>
                </c:pt>
                <c:pt idx="80">
                  <c:v>2.6110000000000001E-2</c:v>
                </c:pt>
                <c:pt idx="81">
                  <c:v>2.6110000000000001E-2</c:v>
                </c:pt>
                <c:pt idx="82">
                  <c:v>2.6419999999999999E-2</c:v>
                </c:pt>
                <c:pt idx="83">
                  <c:v>2.673E-2</c:v>
                </c:pt>
                <c:pt idx="84">
                  <c:v>2.7351E-2</c:v>
                </c:pt>
                <c:pt idx="85">
                  <c:v>2.7970999999999999E-2</c:v>
                </c:pt>
                <c:pt idx="86">
                  <c:v>2.7970999999999999E-2</c:v>
                </c:pt>
                <c:pt idx="87">
                  <c:v>2.7970999999999999E-2</c:v>
                </c:pt>
                <c:pt idx="88">
                  <c:v>2.7661000000000002E-2</c:v>
                </c:pt>
                <c:pt idx="89">
                  <c:v>2.7661000000000002E-2</c:v>
                </c:pt>
                <c:pt idx="90">
                  <c:v>2.7661000000000002E-2</c:v>
                </c:pt>
                <c:pt idx="91">
                  <c:v>2.8590999999999998E-2</c:v>
                </c:pt>
                <c:pt idx="92">
                  <c:v>2.8901E-2</c:v>
                </c:pt>
                <c:pt idx="93">
                  <c:v>2.8901E-2</c:v>
                </c:pt>
                <c:pt idx="94">
                  <c:v>2.8901E-2</c:v>
                </c:pt>
                <c:pt idx="95">
                  <c:v>2.8590999999999998E-2</c:v>
                </c:pt>
                <c:pt idx="96">
                  <c:v>2.8590999999999998E-2</c:v>
                </c:pt>
                <c:pt idx="97">
                  <c:v>2.8281000000000001E-2</c:v>
                </c:pt>
                <c:pt idx="98">
                  <c:v>2.8901E-2</c:v>
                </c:pt>
                <c:pt idx="99">
                  <c:v>2.8901E-2</c:v>
                </c:pt>
                <c:pt idx="100">
                  <c:v>2.8901E-2</c:v>
                </c:pt>
                <c:pt idx="101">
                  <c:v>2.8590999999999998E-2</c:v>
                </c:pt>
                <c:pt idx="102">
                  <c:v>2.8281000000000001E-2</c:v>
                </c:pt>
                <c:pt idx="103">
                  <c:v>2.7970999999999999E-2</c:v>
                </c:pt>
                <c:pt idx="104">
                  <c:v>2.7661000000000002E-2</c:v>
                </c:pt>
                <c:pt idx="105">
                  <c:v>2.7351E-2</c:v>
                </c:pt>
                <c:pt idx="106">
                  <c:v>2.7351E-2</c:v>
                </c:pt>
                <c:pt idx="107">
                  <c:v>2.7661000000000002E-2</c:v>
                </c:pt>
                <c:pt idx="108">
                  <c:v>2.7661000000000002E-2</c:v>
                </c:pt>
                <c:pt idx="109">
                  <c:v>2.7661000000000002E-2</c:v>
                </c:pt>
                <c:pt idx="110">
                  <c:v>2.7661000000000002E-2</c:v>
                </c:pt>
                <c:pt idx="111">
                  <c:v>2.7970999999999999E-2</c:v>
                </c:pt>
                <c:pt idx="112">
                  <c:v>2.7661000000000002E-2</c:v>
                </c:pt>
                <c:pt idx="113">
                  <c:v>2.7661000000000002E-2</c:v>
                </c:pt>
                <c:pt idx="114">
                  <c:v>2.7351E-2</c:v>
                </c:pt>
                <c:pt idx="115">
                  <c:v>2.7040999999999999E-2</c:v>
                </c:pt>
                <c:pt idx="116">
                  <c:v>2.673E-2</c:v>
                </c:pt>
                <c:pt idx="117">
                  <c:v>2.673E-2</c:v>
                </c:pt>
                <c:pt idx="118">
                  <c:v>2.673E-2</c:v>
                </c:pt>
                <c:pt idx="119">
                  <c:v>2.673E-2</c:v>
                </c:pt>
                <c:pt idx="120">
                  <c:v>2.673E-2</c:v>
                </c:pt>
                <c:pt idx="121">
                  <c:v>2.673E-2</c:v>
                </c:pt>
                <c:pt idx="122">
                  <c:v>2.673E-2</c:v>
                </c:pt>
                <c:pt idx="123">
                  <c:v>2.6419999999999999E-2</c:v>
                </c:pt>
                <c:pt idx="124">
                  <c:v>2.6419999999999999E-2</c:v>
                </c:pt>
                <c:pt idx="125">
                  <c:v>2.6419999999999999E-2</c:v>
                </c:pt>
                <c:pt idx="126">
                  <c:v>2.673E-2</c:v>
                </c:pt>
                <c:pt idx="127">
                  <c:v>2.673E-2</c:v>
                </c:pt>
                <c:pt idx="128">
                  <c:v>2.7351E-2</c:v>
                </c:pt>
                <c:pt idx="129">
                  <c:v>2.7040999999999999E-2</c:v>
                </c:pt>
                <c:pt idx="130">
                  <c:v>2.673E-2</c:v>
                </c:pt>
                <c:pt idx="131">
                  <c:v>2.6419999999999999E-2</c:v>
                </c:pt>
                <c:pt idx="132">
                  <c:v>2.6419999999999999E-2</c:v>
                </c:pt>
                <c:pt idx="133">
                  <c:v>2.6419999999999999E-2</c:v>
                </c:pt>
                <c:pt idx="134">
                  <c:v>2.673E-2</c:v>
                </c:pt>
                <c:pt idx="135">
                  <c:v>2.7040999999999999E-2</c:v>
                </c:pt>
                <c:pt idx="136">
                  <c:v>2.673E-2</c:v>
                </c:pt>
                <c:pt idx="137">
                  <c:v>2.673E-2</c:v>
                </c:pt>
                <c:pt idx="138">
                  <c:v>2.6419999999999999E-2</c:v>
                </c:pt>
                <c:pt idx="139">
                  <c:v>2.6110000000000001E-2</c:v>
                </c:pt>
                <c:pt idx="140">
                  <c:v>2.6110000000000001E-2</c:v>
                </c:pt>
                <c:pt idx="141">
                  <c:v>2.6110000000000001E-2</c:v>
                </c:pt>
                <c:pt idx="142">
                  <c:v>2.5489999999999999E-2</c:v>
                </c:pt>
                <c:pt idx="143">
                  <c:v>2.58E-2</c:v>
                </c:pt>
                <c:pt idx="144">
                  <c:v>2.58E-2</c:v>
                </c:pt>
                <c:pt idx="145">
                  <c:v>2.58E-2</c:v>
                </c:pt>
                <c:pt idx="146">
                  <c:v>2.58E-2</c:v>
                </c:pt>
                <c:pt idx="147">
                  <c:v>2.58E-2</c:v>
                </c:pt>
                <c:pt idx="148">
                  <c:v>2.5180000000000001E-2</c:v>
                </c:pt>
                <c:pt idx="149">
                  <c:v>2.4559999999999998E-2</c:v>
                </c:pt>
                <c:pt idx="150">
                  <c:v>2.487E-2</c:v>
                </c:pt>
                <c:pt idx="151">
                  <c:v>2.5489999999999999E-2</c:v>
                </c:pt>
                <c:pt idx="152">
                  <c:v>2.5489999999999999E-2</c:v>
                </c:pt>
                <c:pt idx="153">
                  <c:v>2.5489999999999999E-2</c:v>
                </c:pt>
                <c:pt idx="154">
                  <c:v>2.5489999999999999E-2</c:v>
                </c:pt>
                <c:pt idx="155">
                  <c:v>2.58E-2</c:v>
                </c:pt>
                <c:pt idx="156">
                  <c:v>2.5489999999999999E-2</c:v>
                </c:pt>
                <c:pt idx="157">
                  <c:v>2.5489999999999999E-2</c:v>
                </c:pt>
                <c:pt idx="158">
                  <c:v>2.6110000000000001E-2</c:v>
                </c:pt>
                <c:pt idx="159">
                  <c:v>2.6419999999999999E-2</c:v>
                </c:pt>
                <c:pt idx="160">
                  <c:v>2.6419999999999999E-2</c:v>
                </c:pt>
                <c:pt idx="161">
                  <c:v>2.673E-2</c:v>
                </c:pt>
                <c:pt idx="162">
                  <c:v>2.7351E-2</c:v>
                </c:pt>
                <c:pt idx="163">
                  <c:v>2.7351E-2</c:v>
                </c:pt>
                <c:pt idx="164">
                  <c:v>2.7351E-2</c:v>
                </c:pt>
                <c:pt idx="165">
                  <c:v>2.7351E-2</c:v>
                </c:pt>
                <c:pt idx="166">
                  <c:v>2.7351E-2</c:v>
                </c:pt>
                <c:pt idx="167">
                  <c:v>2.7351E-2</c:v>
                </c:pt>
                <c:pt idx="168">
                  <c:v>2.7351E-2</c:v>
                </c:pt>
                <c:pt idx="169">
                  <c:v>2.8281000000000001E-2</c:v>
                </c:pt>
                <c:pt idx="170">
                  <c:v>2.8590999999999998E-2</c:v>
                </c:pt>
                <c:pt idx="171">
                  <c:v>2.7970999999999999E-2</c:v>
                </c:pt>
                <c:pt idx="172">
                  <c:v>2.7661000000000002E-2</c:v>
                </c:pt>
                <c:pt idx="173">
                  <c:v>2.7661000000000002E-2</c:v>
                </c:pt>
                <c:pt idx="174">
                  <c:v>2.7661000000000002E-2</c:v>
                </c:pt>
                <c:pt idx="175">
                  <c:v>2.7351E-2</c:v>
                </c:pt>
                <c:pt idx="176">
                  <c:v>2.7970999999999999E-2</c:v>
                </c:pt>
                <c:pt idx="177">
                  <c:v>2.8281000000000001E-2</c:v>
                </c:pt>
                <c:pt idx="178">
                  <c:v>2.7970999999999999E-2</c:v>
                </c:pt>
                <c:pt idx="179">
                  <c:v>2.7970999999999999E-2</c:v>
                </c:pt>
                <c:pt idx="180">
                  <c:v>2.7970999999999999E-2</c:v>
                </c:pt>
                <c:pt idx="181">
                  <c:v>2.7970999999999999E-2</c:v>
                </c:pt>
                <c:pt idx="182">
                  <c:v>2.7661000000000002E-2</c:v>
                </c:pt>
                <c:pt idx="183">
                  <c:v>2.7661000000000002E-2</c:v>
                </c:pt>
                <c:pt idx="184">
                  <c:v>2.7970999999999999E-2</c:v>
                </c:pt>
                <c:pt idx="185">
                  <c:v>2.7970999999999999E-2</c:v>
                </c:pt>
                <c:pt idx="186">
                  <c:v>2.7661000000000002E-2</c:v>
                </c:pt>
                <c:pt idx="187">
                  <c:v>2.7351E-2</c:v>
                </c:pt>
                <c:pt idx="188">
                  <c:v>2.7351E-2</c:v>
                </c:pt>
                <c:pt idx="189">
                  <c:v>2.7351E-2</c:v>
                </c:pt>
                <c:pt idx="190">
                  <c:v>2.7040999999999999E-2</c:v>
                </c:pt>
                <c:pt idx="191">
                  <c:v>2.7351E-2</c:v>
                </c:pt>
                <c:pt idx="192">
                  <c:v>2.7351E-2</c:v>
                </c:pt>
                <c:pt idx="193">
                  <c:v>2.7040999999999999E-2</c:v>
                </c:pt>
                <c:pt idx="194">
                  <c:v>2.673E-2</c:v>
                </c:pt>
                <c:pt idx="195">
                  <c:v>2.6419999999999999E-2</c:v>
                </c:pt>
                <c:pt idx="196">
                  <c:v>2.6419999999999999E-2</c:v>
                </c:pt>
                <c:pt idx="197">
                  <c:v>2.6110000000000001E-2</c:v>
                </c:pt>
                <c:pt idx="198">
                  <c:v>2.58E-2</c:v>
                </c:pt>
                <c:pt idx="199">
                  <c:v>2.5489999999999999E-2</c:v>
                </c:pt>
                <c:pt idx="200">
                  <c:v>2.5180000000000001E-2</c:v>
                </c:pt>
                <c:pt idx="201">
                  <c:v>2.487E-2</c:v>
                </c:pt>
                <c:pt idx="202">
                  <c:v>2.487E-2</c:v>
                </c:pt>
                <c:pt idx="203">
                  <c:v>2.487E-2</c:v>
                </c:pt>
                <c:pt idx="204">
                  <c:v>2.4559999999999998E-2</c:v>
                </c:pt>
                <c:pt idx="205">
                  <c:v>2.4559999999999998E-2</c:v>
                </c:pt>
                <c:pt idx="206">
                  <c:v>2.5180000000000001E-2</c:v>
                </c:pt>
                <c:pt idx="207">
                  <c:v>2.5180000000000001E-2</c:v>
                </c:pt>
                <c:pt idx="208">
                  <c:v>2.5180000000000001E-2</c:v>
                </c:pt>
                <c:pt idx="209">
                  <c:v>2.487E-2</c:v>
                </c:pt>
                <c:pt idx="210">
                  <c:v>2.487E-2</c:v>
                </c:pt>
                <c:pt idx="211">
                  <c:v>2.487E-2</c:v>
                </c:pt>
                <c:pt idx="212">
                  <c:v>2.5489999999999999E-2</c:v>
                </c:pt>
                <c:pt idx="213">
                  <c:v>2.5489999999999999E-2</c:v>
                </c:pt>
                <c:pt idx="214">
                  <c:v>2.6110000000000001E-2</c:v>
                </c:pt>
                <c:pt idx="215">
                  <c:v>2.6419999999999999E-2</c:v>
                </c:pt>
                <c:pt idx="216">
                  <c:v>2.6110000000000001E-2</c:v>
                </c:pt>
                <c:pt idx="217">
                  <c:v>2.6110000000000001E-2</c:v>
                </c:pt>
                <c:pt idx="218">
                  <c:v>2.6419999999999999E-2</c:v>
                </c:pt>
                <c:pt idx="219">
                  <c:v>2.673E-2</c:v>
                </c:pt>
                <c:pt idx="220">
                  <c:v>2.6110000000000001E-2</c:v>
                </c:pt>
                <c:pt idx="221">
                  <c:v>2.6419999999999999E-2</c:v>
                </c:pt>
                <c:pt idx="222">
                  <c:v>2.673E-2</c:v>
                </c:pt>
                <c:pt idx="223">
                  <c:v>2.673E-2</c:v>
                </c:pt>
                <c:pt idx="224">
                  <c:v>2.673E-2</c:v>
                </c:pt>
                <c:pt idx="225">
                  <c:v>2.673E-2</c:v>
                </c:pt>
                <c:pt idx="226">
                  <c:v>2.6110000000000001E-2</c:v>
                </c:pt>
                <c:pt idx="227">
                  <c:v>2.5489999999999999E-2</c:v>
                </c:pt>
                <c:pt idx="228">
                  <c:v>2.5489999999999999E-2</c:v>
                </c:pt>
                <c:pt idx="229">
                  <c:v>2.58E-2</c:v>
                </c:pt>
                <c:pt idx="230">
                  <c:v>2.58E-2</c:v>
                </c:pt>
                <c:pt idx="231">
                  <c:v>2.5489999999999999E-2</c:v>
                </c:pt>
                <c:pt idx="232">
                  <c:v>2.5180000000000001E-2</c:v>
                </c:pt>
                <c:pt idx="233">
                  <c:v>2.5489999999999999E-2</c:v>
                </c:pt>
                <c:pt idx="234">
                  <c:v>2.5489999999999999E-2</c:v>
                </c:pt>
                <c:pt idx="235">
                  <c:v>2.5180000000000001E-2</c:v>
                </c:pt>
                <c:pt idx="236">
                  <c:v>2.5489999999999999E-2</c:v>
                </c:pt>
                <c:pt idx="237">
                  <c:v>2.5489999999999999E-2</c:v>
                </c:pt>
                <c:pt idx="238">
                  <c:v>2.5489999999999999E-2</c:v>
                </c:pt>
                <c:pt idx="239">
                  <c:v>2.5489999999999999E-2</c:v>
                </c:pt>
                <c:pt idx="240">
                  <c:v>2.673E-2</c:v>
                </c:pt>
                <c:pt idx="241">
                  <c:v>2.673E-2</c:v>
                </c:pt>
                <c:pt idx="242">
                  <c:v>2.673E-2</c:v>
                </c:pt>
                <c:pt idx="243">
                  <c:v>2.673E-2</c:v>
                </c:pt>
                <c:pt idx="244">
                  <c:v>2.673E-2</c:v>
                </c:pt>
                <c:pt idx="245">
                  <c:v>2.7040999999999999E-2</c:v>
                </c:pt>
                <c:pt idx="246">
                  <c:v>2.7351E-2</c:v>
                </c:pt>
                <c:pt idx="247">
                  <c:v>2.8281000000000001E-2</c:v>
                </c:pt>
                <c:pt idx="248">
                  <c:v>2.8281000000000001E-2</c:v>
                </c:pt>
                <c:pt idx="249">
                  <c:v>2.8281000000000001E-2</c:v>
                </c:pt>
                <c:pt idx="250">
                  <c:v>2.8281000000000001E-2</c:v>
                </c:pt>
                <c:pt idx="251">
                  <c:v>2.8281000000000001E-2</c:v>
                </c:pt>
                <c:pt idx="252">
                  <c:v>2.8281000000000001E-2</c:v>
                </c:pt>
                <c:pt idx="253">
                  <c:v>2.8281000000000001E-2</c:v>
                </c:pt>
                <c:pt idx="254">
                  <c:v>2.8281000000000001E-2</c:v>
                </c:pt>
                <c:pt idx="255">
                  <c:v>2.8590999999999998E-2</c:v>
                </c:pt>
                <c:pt idx="256">
                  <c:v>2.8901E-2</c:v>
                </c:pt>
                <c:pt idx="257">
                  <c:v>2.8901E-2</c:v>
                </c:pt>
                <c:pt idx="258">
                  <c:v>2.8901E-2</c:v>
                </c:pt>
                <c:pt idx="259">
                  <c:v>2.8590999999999998E-2</c:v>
                </c:pt>
                <c:pt idx="260">
                  <c:v>2.8281000000000001E-2</c:v>
                </c:pt>
                <c:pt idx="261">
                  <c:v>2.8281000000000001E-2</c:v>
                </c:pt>
                <c:pt idx="262">
                  <c:v>2.8281000000000001E-2</c:v>
                </c:pt>
                <c:pt idx="263">
                  <c:v>2.8281000000000001E-2</c:v>
                </c:pt>
                <c:pt idx="264">
                  <c:v>2.7970999999999999E-2</c:v>
                </c:pt>
                <c:pt idx="265">
                  <c:v>2.7661000000000002E-2</c:v>
                </c:pt>
                <c:pt idx="266">
                  <c:v>2.7351E-2</c:v>
                </c:pt>
                <c:pt idx="267">
                  <c:v>2.7351E-2</c:v>
                </c:pt>
                <c:pt idx="268">
                  <c:v>2.7351E-2</c:v>
                </c:pt>
                <c:pt idx="269">
                  <c:v>2.7661000000000002E-2</c:v>
                </c:pt>
                <c:pt idx="270">
                  <c:v>2.7351E-2</c:v>
                </c:pt>
                <c:pt idx="271">
                  <c:v>2.7351E-2</c:v>
                </c:pt>
                <c:pt idx="272">
                  <c:v>2.7040999999999999E-2</c:v>
                </c:pt>
                <c:pt idx="273">
                  <c:v>2.673E-2</c:v>
                </c:pt>
                <c:pt idx="274">
                  <c:v>2.6419999999999999E-2</c:v>
                </c:pt>
                <c:pt idx="275">
                  <c:v>2.6110000000000001E-2</c:v>
                </c:pt>
                <c:pt idx="276">
                  <c:v>2.58E-2</c:v>
                </c:pt>
                <c:pt idx="277">
                  <c:v>2.58E-2</c:v>
                </c:pt>
                <c:pt idx="278">
                  <c:v>2.58E-2</c:v>
                </c:pt>
                <c:pt idx="279">
                  <c:v>2.6110000000000001E-2</c:v>
                </c:pt>
                <c:pt idx="280">
                  <c:v>2.6110000000000001E-2</c:v>
                </c:pt>
                <c:pt idx="281">
                  <c:v>2.6110000000000001E-2</c:v>
                </c:pt>
                <c:pt idx="282">
                  <c:v>2.6110000000000001E-2</c:v>
                </c:pt>
                <c:pt idx="283">
                  <c:v>2.6110000000000001E-2</c:v>
                </c:pt>
                <c:pt idx="284">
                  <c:v>2.7040999999999999E-2</c:v>
                </c:pt>
                <c:pt idx="285">
                  <c:v>2.7040999999999999E-2</c:v>
                </c:pt>
                <c:pt idx="286">
                  <c:v>2.7351E-2</c:v>
                </c:pt>
                <c:pt idx="287">
                  <c:v>2.7351E-2</c:v>
                </c:pt>
                <c:pt idx="288">
                  <c:v>2.7040999999999999E-2</c:v>
                </c:pt>
                <c:pt idx="289">
                  <c:v>2.673E-2</c:v>
                </c:pt>
                <c:pt idx="290">
                  <c:v>2.7040999999999999E-2</c:v>
                </c:pt>
                <c:pt idx="291">
                  <c:v>2.673E-2</c:v>
                </c:pt>
                <c:pt idx="292">
                  <c:v>2.673E-2</c:v>
                </c:pt>
                <c:pt idx="293">
                  <c:v>2.673E-2</c:v>
                </c:pt>
                <c:pt idx="294">
                  <c:v>2.673E-2</c:v>
                </c:pt>
                <c:pt idx="295">
                  <c:v>2.7040999999999999E-2</c:v>
                </c:pt>
                <c:pt idx="296">
                  <c:v>2.7040999999999999E-2</c:v>
                </c:pt>
                <c:pt idx="297">
                  <c:v>2.7040999999999999E-2</c:v>
                </c:pt>
                <c:pt idx="298">
                  <c:v>2.6110000000000001E-2</c:v>
                </c:pt>
                <c:pt idx="299">
                  <c:v>2.58E-2</c:v>
                </c:pt>
                <c:pt idx="300">
                  <c:v>2.5489999999999999E-2</c:v>
                </c:pt>
                <c:pt idx="301">
                  <c:v>2.5180000000000001E-2</c:v>
                </c:pt>
                <c:pt idx="302">
                  <c:v>2.5180000000000001E-2</c:v>
                </c:pt>
                <c:pt idx="303">
                  <c:v>2.5180000000000001E-2</c:v>
                </c:pt>
                <c:pt idx="304">
                  <c:v>2.4559999999999998E-2</c:v>
                </c:pt>
                <c:pt idx="305">
                  <c:v>2.3629000000000001E-2</c:v>
                </c:pt>
                <c:pt idx="306">
                  <c:v>2.3318999999999999E-2</c:v>
                </c:pt>
                <c:pt idx="307">
                  <c:v>2.3009000000000002E-2</c:v>
                </c:pt>
                <c:pt idx="308">
                  <c:v>2.3009000000000002E-2</c:v>
                </c:pt>
                <c:pt idx="309">
                  <c:v>2.2699E-2</c:v>
                </c:pt>
                <c:pt idx="310">
                  <c:v>2.2388999999999999E-2</c:v>
                </c:pt>
                <c:pt idx="311">
                  <c:v>2.2699E-2</c:v>
                </c:pt>
                <c:pt idx="312">
                  <c:v>2.2699E-2</c:v>
                </c:pt>
                <c:pt idx="313">
                  <c:v>2.3009000000000002E-2</c:v>
                </c:pt>
                <c:pt idx="314">
                  <c:v>2.3009000000000002E-2</c:v>
                </c:pt>
                <c:pt idx="315">
                  <c:v>2.2699E-2</c:v>
                </c:pt>
                <c:pt idx="316">
                  <c:v>2.2699E-2</c:v>
                </c:pt>
                <c:pt idx="317">
                  <c:v>2.3009000000000002E-2</c:v>
                </c:pt>
                <c:pt idx="318">
                  <c:v>2.3939999999999999E-2</c:v>
                </c:pt>
                <c:pt idx="319">
                  <c:v>2.4559999999999998E-2</c:v>
                </c:pt>
                <c:pt idx="320">
                  <c:v>2.487E-2</c:v>
                </c:pt>
                <c:pt idx="321">
                  <c:v>2.487E-2</c:v>
                </c:pt>
                <c:pt idx="322">
                  <c:v>2.4559999999999998E-2</c:v>
                </c:pt>
                <c:pt idx="323">
                  <c:v>2.4559999999999998E-2</c:v>
                </c:pt>
                <c:pt idx="324">
                  <c:v>2.4250000000000001E-2</c:v>
                </c:pt>
                <c:pt idx="325">
                  <c:v>2.487E-2</c:v>
                </c:pt>
                <c:pt idx="326">
                  <c:v>2.5180000000000001E-2</c:v>
                </c:pt>
                <c:pt idx="327">
                  <c:v>2.5180000000000001E-2</c:v>
                </c:pt>
                <c:pt idx="328">
                  <c:v>2.487E-2</c:v>
                </c:pt>
                <c:pt idx="329">
                  <c:v>2.5180000000000001E-2</c:v>
                </c:pt>
                <c:pt idx="330">
                  <c:v>2.5489999999999999E-2</c:v>
                </c:pt>
                <c:pt idx="331">
                  <c:v>2.5489999999999999E-2</c:v>
                </c:pt>
                <c:pt idx="332">
                  <c:v>2.5489999999999999E-2</c:v>
                </c:pt>
                <c:pt idx="333">
                  <c:v>2.5180000000000001E-2</c:v>
                </c:pt>
                <c:pt idx="334">
                  <c:v>2.5180000000000001E-2</c:v>
                </c:pt>
                <c:pt idx="335">
                  <c:v>2.5489999999999999E-2</c:v>
                </c:pt>
                <c:pt idx="336">
                  <c:v>2.5180000000000001E-2</c:v>
                </c:pt>
                <c:pt idx="337">
                  <c:v>2.4559999999999998E-2</c:v>
                </c:pt>
                <c:pt idx="338">
                  <c:v>2.4559999999999998E-2</c:v>
                </c:pt>
                <c:pt idx="339">
                  <c:v>2.3939999999999999E-2</c:v>
                </c:pt>
                <c:pt idx="340">
                  <c:v>2.3939999999999999E-2</c:v>
                </c:pt>
                <c:pt idx="341">
                  <c:v>2.4250000000000001E-2</c:v>
                </c:pt>
                <c:pt idx="342">
                  <c:v>2.4559999999999998E-2</c:v>
                </c:pt>
                <c:pt idx="343">
                  <c:v>2.4559999999999998E-2</c:v>
                </c:pt>
                <c:pt idx="344">
                  <c:v>2.4559999999999998E-2</c:v>
                </c:pt>
                <c:pt idx="345">
                  <c:v>2.487E-2</c:v>
                </c:pt>
                <c:pt idx="346">
                  <c:v>2.487E-2</c:v>
                </c:pt>
                <c:pt idx="347">
                  <c:v>2.5180000000000001E-2</c:v>
                </c:pt>
                <c:pt idx="348">
                  <c:v>2.5489999999999999E-2</c:v>
                </c:pt>
                <c:pt idx="349">
                  <c:v>2.5489999999999999E-2</c:v>
                </c:pt>
                <c:pt idx="350">
                  <c:v>2.5489999999999999E-2</c:v>
                </c:pt>
                <c:pt idx="351">
                  <c:v>2.5489999999999999E-2</c:v>
                </c:pt>
                <c:pt idx="352">
                  <c:v>2.58E-2</c:v>
                </c:pt>
                <c:pt idx="353">
                  <c:v>2.6110000000000001E-2</c:v>
                </c:pt>
                <c:pt idx="354">
                  <c:v>2.6419999999999999E-2</c:v>
                </c:pt>
                <c:pt idx="355">
                  <c:v>2.6419999999999999E-2</c:v>
                </c:pt>
                <c:pt idx="356">
                  <c:v>2.673E-2</c:v>
                </c:pt>
                <c:pt idx="357">
                  <c:v>2.7040999999999999E-2</c:v>
                </c:pt>
                <c:pt idx="358">
                  <c:v>2.7040999999999999E-2</c:v>
                </c:pt>
                <c:pt idx="359">
                  <c:v>2.7661000000000002E-2</c:v>
                </c:pt>
                <c:pt idx="360">
                  <c:v>2.7661000000000002E-2</c:v>
                </c:pt>
                <c:pt idx="361">
                  <c:v>2.7661000000000002E-2</c:v>
                </c:pt>
                <c:pt idx="362">
                  <c:v>2.8281000000000001E-2</c:v>
                </c:pt>
                <c:pt idx="363">
                  <c:v>2.8281000000000001E-2</c:v>
                </c:pt>
                <c:pt idx="364">
                  <c:v>2.8590999999999998E-2</c:v>
                </c:pt>
                <c:pt idx="365">
                  <c:v>2.8281000000000001E-2</c:v>
                </c:pt>
                <c:pt idx="366">
                  <c:v>2.8281000000000001E-2</c:v>
                </c:pt>
                <c:pt idx="367">
                  <c:v>2.8281000000000001E-2</c:v>
                </c:pt>
                <c:pt idx="368">
                  <c:v>2.8281000000000001E-2</c:v>
                </c:pt>
                <c:pt idx="369">
                  <c:v>2.8281000000000001E-2</c:v>
                </c:pt>
                <c:pt idx="370">
                  <c:v>2.8281000000000001E-2</c:v>
                </c:pt>
                <c:pt idx="371">
                  <c:v>2.7970999999999999E-2</c:v>
                </c:pt>
                <c:pt idx="372">
                  <c:v>2.7970999999999999E-2</c:v>
                </c:pt>
                <c:pt idx="373">
                  <c:v>2.7970999999999999E-2</c:v>
                </c:pt>
                <c:pt idx="374">
                  <c:v>2.7970999999999999E-2</c:v>
                </c:pt>
                <c:pt idx="375">
                  <c:v>2.7970999999999999E-2</c:v>
                </c:pt>
                <c:pt idx="376">
                  <c:v>2.7040999999999999E-2</c:v>
                </c:pt>
                <c:pt idx="377">
                  <c:v>2.7351E-2</c:v>
                </c:pt>
                <c:pt idx="378">
                  <c:v>2.7351E-2</c:v>
                </c:pt>
                <c:pt idx="379">
                  <c:v>2.7040999999999999E-2</c:v>
                </c:pt>
                <c:pt idx="380">
                  <c:v>2.7351E-2</c:v>
                </c:pt>
                <c:pt idx="381">
                  <c:v>2.7351E-2</c:v>
                </c:pt>
                <c:pt idx="382">
                  <c:v>2.673E-2</c:v>
                </c:pt>
                <c:pt idx="383">
                  <c:v>2.6110000000000001E-2</c:v>
                </c:pt>
                <c:pt idx="384">
                  <c:v>2.6110000000000001E-2</c:v>
                </c:pt>
                <c:pt idx="385">
                  <c:v>2.6419999999999999E-2</c:v>
                </c:pt>
                <c:pt idx="386">
                  <c:v>2.6419999999999999E-2</c:v>
                </c:pt>
                <c:pt idx="387">
                  <c:v>2.6419999999999999E-2</c:v>
                </c:pt>
                <c:pt idx="388">
                  <c:v>2.673E-2</c:v>
                </c:pt>
                <c:pt idx="389">
                  <c:v>2.673E-2</c:v>
                </c:pt>
                <c:pt idx="390">
                  <c:v>2.673E-2</c:v>
                </c:pt>
                <c:pt idx="391">
                  <c:v>2.7040999999999999E-2</c:v>
                </c:pt>
                <c:pt idx="392">
                  <c:v>2.7040999999999999E-2</c:v>
                </c:pt>
                <c:pt idx="393">
                  <c:v>2.673E-2</c:v>
                </c:pt>
                <c:pt idx="394">
                  <c:v>2.6419999999999999E-2</c:v>
                </c:pt>
                <c:pt idx="395">
                  <c:v>2.6419999999999999E-2</c:v>
                </c:pt>
                <c:pt idx="396">
                  <c:v>2.7661000000000002E-2</c:v>
                </c:pt>
                <c:pt idx="397">
                  <c:v>2.7661000000000002E-2</c:v>
                </c:pt>
                <c:pt idx="398">
                  <c:v>2.7661000000000002E-2</c:v>
                </c:pt>
                <c:pt idx="399">
                  <c:v>2.7661000000000002E-2</c:v>
                </c:pt>
                <c:pt idx="400">
                  <c:v>2.7661000000000002E-2</c:v>
                </c:pt>
                <c:pt idx="401">
                  <c:v>2.7970999999999999E-2</c:v>
                </c:pt>
                <c:pt idx="402">
                  <c:v>2.7970999999999999E-2</c:v>
                </c:pt>
                <c:pt idx="403">
                  <c:v>2.8590999999999998E-2</c:v>
                </c:pt>
                <c:pt idx="404">
                  <c:v>2.8590999999999998E-2</c:v>
                </c:pt>
                <c:pt idx="405">
                  <c:v>2.8590999999999998E-2</c:v>
                </c:pt>
                <c:pt idx="406">
                  <c:v>2.8281000000000001E-2</c:v>
                </c:pt>
                <c:pt idx="407">
                  <c:v>2.7970999999999999E-2</c:v>
                </c:pt>
                <c:pt idx="408">
                  <c:v>2.7970999999999999E-2</c:v>
                </c:pt>
                <c:pt idx="409">
                  <c:v>2.7661000000000002E-2</c:v>
                </c:pt>
                <c:pt idx="410">
                  <c:v>2.7661000000000002E-2</c:v>
                </c:pt>
                <c:pt idx="411">
                  <c:v>2.7351E-2</c:v>
                </c:pt>
                <c:pt idx="412">
                  <c:v>2.7040999999999999E-2</c:v>
                </c:pt>
                <c:pt idx="413">
                  <c:v>2.7351E-2</c:v>
                </c:pt>
                <c:pt idx="414">
                  <c:v>2.7351E-2</c:v>
                </c:pt>
                <c:pt idx="415">
                  <c:v>2.7040999999999999E-2</c:v>
                </c:pt>
                <c:pt idx="416">
                  <c:v>2.673E-2</c:v>
                </c:pt>
                <c:pt idx="417">
                  <c:v>2.6419999999999999E-2</c:v>
                </c:pt>
                <c:pt idx="418">
                  <c:v>2.6419999999999999E-2</c:v>
                </c:pt>
                <c:pt idx="419">
                  <c:v>2.6110000000000001E-2</c:v>
                </c:pt>
                <c:pt idx="420">
                  <c:v>2.6110000000000001E-2</c:v>
                </c:pt>
                <c:pt idx="421">
                  <c:v>2.6110000000000001E-2</c:v>
                </c:pt>
                <c:pt idx="422">
                  <c:v>2.6110000000000001E-2</c:v>
                </c:pt>
                <c:pt idx="423">
                  <c:v>2.6110000000000001E-2</c:v>
                </c:pt>
                <c:pt idx="424">
                  <c:v>2.6110000000000001E-2</c:v>
                </c:pt>
                <c:pt idx="425">
                  <c:v>2.6110000000000001E-2</c:v>
                </c:pt>
                <c:pt idx="426">
                  <c:v>2.6419999999999999E-2</c:v>
                </c:pt>
                <c:pt idx="427">
                  <c:v>2.673E-2</c:v>
                </c:pt>
                <c:pt idx="428">
                  <c:v>2.6419999999999999E-2</c:v>
                </c:pt>
                <c:pt idx="429">
                  <c:v>2.6419999999999999E-2</c:v>
                </c:pt>
                <c:pt idx="430">
                  <c:v>2.6419999999999999E-2</c:v>
                </c:pt>
                <c:pt idx="431">
                  <c:v>2.673E-2</c:v>
                </c:pt>
                <c:pt idx="432">
                  <c:v>2.7040999999999999E-2</c:v>
                </c:pt>
                <c:pt idx="433">
                  <c:v>2.7351E-2</c:v>
                </c:pt>
                <c:pt idx="434">
                  <c:v>2.7040999999999999E-2</c:v>
                </c:pt>
                <c:pt idx="435">
                  <c:v>2.7351E-2</c:v>
                </c:pt>
                <c:pt idx="436">
                  <c:v>2.7351E-2</c:v>
                </c:pt>
                <c:pt idx="437">
                  <c:v>2.7040999999999999E-2</c:v>
                </c:pt>
                <c:pt idx="438">
                  <c:v>2.7040999999999999E-2</c:v>
                </c:pt>
                <c:pt idx="439">
                  <c:v>2.7351E-2</c:v>
                </c:pt>
                <c:pt idx="440">
                  <c:v>2.7351E-2</c:v>
                </c:pt>
                <c:pt idx="441">
                  <c:v>2.7040999999999999E-2</c:v>
                </c:pt>
                <c:pt idx="442">
                  <c:v>2.7040999999999999E-2</c:v>
                </c:pt>
                <c:pt idx="443">
                  <c:v>2.7040999999999999E-2</c:v>
                </c:pt>
                <c:pt idx="444">
                  <c:v>2.673E-2</c:v>
                </c:pt>
                <c:pt idx="445">
                  <c:v>2.673E-2</c:v>
                </c:pt>
                <c:pt idx="446">
                  <c:v>2.673E-2</c:v>
                </c:pt>
                <c:pt idx="447">
                  <c:v>2.6419999999999999E-2</c:v>
                </c:pt>
                <c:pt idx="448">
                  <c:v>2.673E-2</c:v>
                </c:pt>
                <c:pt idx="449">
                  <c:v>2.673E-2</c:v>
                </c:pt>
                <c:pt idx="450">
                  <c:v>2.673E-2</c:v>
                </c:pt>
                <c:pt idx="451">
                  <c:v>2.673E-2</c:v>
                </c:pt>
                <c:pt idx="452">
                  <c:v>2.673E-2</c:v>
                </c:pt>
                <c:pt idx="453">
                  <c:v>2.6419999999999999E-2</c:v>
                </c:pt>
                <c:pt idx="454">
                  <c:v>2.58E-2</c:v>
                </c:pt>
                <c:pt idx="455">
                  <c:v>2.58E-2</c:v>
                </c:pt>
                <c:pt idx="456">
                  <c:v>2.58E-2</c:v>
                </c:pt>
                <c:pt idx="457">
                  <c:v>2.58E-2</c:v>
                </c:pt>
                <c:pt idx="458">
                  <c:v>2.5489999999999999E-2</c:v>
                </c:pt>
                <c:pt idx="459">
                  <c:v>2.5180000000000001E-2</c:v>
                </c:pt>
                <c:pt idx="460">
                  <c:v>2.487E-2</c:v>
                </c:pt>
                <c:pt idx="461">
                  <c:v>2.4250000000000001E-2</c:v>
                </c:pt>
                <c:pt idx="462">
                  <c:v>2.4250000000000001E-2</c:v>
                </c:pt>
                <c:pt idx="463">
                  <c:v>2.4250000000000001E-2</c:v>
                </c:pt>
                <c:pt idx="464">
                  <c:v>2.4559999999999998E-2</c:v>
                </c:pt>
                <c:pt idx="465">
                  <c:v>2.4559999999999998E-2</c:v>
                </c:pt>
                <c:pt idx="466">
                  <c:v>2.4559999999999998E-2</c:v>
                </c:pt>
                <c:pt idx="467">
                  <c:v>2.487E-2</c:v>
                </c:pt>
                <c:pt idx="468">
                  <c:v>2.487E-2</c:v>
                </c:pt>
                <c:pt idx="469">
                  <c:v>2.5180000000000001E-2</c:v>
                </c:pt>
                <c:pt idx="470">
                  <c:v>2.5180000000000001E-2</c:v>
                </c:pt>
                <c:pt idx="471">
                  <c:v>2.487E-2</c:v>
                </c:pt>
                <c:pt idx="472">
                  <c:v>2.487E-2</c:v>
                </c:pt>
                <c:pt idx="473">
                  <c:v>2.487E-2</c:v>
                </c:pt>
                <c:pt idx="474">
                  <c:v>2.58E-2</c:v>
                </c:pt>
                <c:pt idx="475">
                  <c:v>2.58E-2</c:v>
                </c:pt>
                <c:pt idx="476">
                  <c:v>2.5489999999999999E-2</c:v>
                </c:pt>
                <c:pt idx="477">
                  <c:v>2.58E-2</c:v>
                </c:pt>
                <c:pt idx="478">
                  <c:v>2.6419999999999999E-2</c:v>
                </c:pt>
                <c:pt idx="479">
                  <c:v>2.673E-2</c:v>
                </c:pt>
                <c:pt idx="480">
                  <c:v>2.673E-2</c:v>
                </c:pt>
                <c:pt idx="481">
                  <c:v>2.7661000000000002E-2</c:v>
                </c:pt>
                <c:pt idx="482">
                  <c:v>2.7661000000000002E-2</c:v>
                </c:pt>
                <c:pt idx="483">
                  <c:v>2.7351E-2</c:v>
                </c:pt>
                <c:pt idx="484">
                  <c:v>2.7040999999999999E-2</c:v>
                </c:pt>
                <c:pt idx="485">
                  <c:v>2.7040999999999999E-2</c:v>
                </c:pt>
                <c:pt idx="486">
                  <c:v>2.7040999999999999E-2</c:v>
                </c:pt>
                <c:pt idx="487">
                  <c:v>2.7040999999999999E-2</c:v>
                </c:pt>
                <c:pt idx="488">
                  <c:v>2.7040999999999999E-2</c:v>
                </c:pt>
                <c:pt idx="489">
                  <c:v>2.7040999999999999E-2</c:v>
                </c:pt>
                <c:pt idx="490">
                  <c:v>2.7040999999999999E-2</c:v>
                </c:pt>
                <c:pt idx="491">
                  <c:v>2.7351E-2</c:v>
                </c:pt>
                <c:pt idx="492">
                  <c:v>2.7351E-2</c:v>
                </c:pt>
                <c:pt idx="493">
                  <c:v>2.7040999999999999E-2</c:v>
                </c:pt>
                <c:pt idx="494">
                  <c:v>2.673E-2</c:v>
                </c:pt>
                <c:pt idx="495">
                  <c:v>2.6419999999999999E-2</c:v>
                </c:pt>
                <c:pt idx="496">
                  <c:v>2.673E-2</c:v>
                </c:pt>
                <c:pt idx="497">
                  <c:v>2.673E-2</c:v>
                </c:pt>
                <c:pt idx="498">
                  <c:v>2.6110000000000001E-2</c:v>
                </c:pt>
                <c:pt idx="499">
                  <c:v>2.6110000000000001E-2</c:v>
                </c:pt>
                <c:pt idx="500">
                  <c:v>2.6110000000000001E-2</c:v>
                </c:pt>
                <c:pt idx="501">
                  <c:v>2.58E-2</c:v>
                </c:pt>
                <c:pt idx="502">
                  <c:v>2.58E-2</c:v>
                </c:pt>
                <c:pt idx="503">
                  <c:v>2.6110000000000001E-2</c:v>
                </c:pt>
                <c:pt idx="504">
                  <c:v>2.6110000000000001E-2</c:v>
                </c:pt>
                <c:pt idx="505">
                  <c:v>2.6110000000000001E-2</c:v>
                </c:pt>
                <c:pt idx="506">
                  <c:v>2.6110000000000001E-2</c:v>
                </c:pt>
                <c:pt idx="507">
                  <c:v>2.6110000000000001E-2</c:v>
                </c:pt>
                <c:pt idx="508">
                  <c:v>2.6110000000000001E-2</c:v>
                </c:pt>
                <c:pt idx="509">
                  <c:v>2.6110000000000001E-2</c:v>
                </c:pt>
                <c:pt idx="510">
                  <c:v>2.6110000000000001E-2</c:v>
                </c:pt>
                <c:pt idx="511">
                  <c:v>2.6419999999999999E-2</c:v>
                </c:pt>
                <c:pt idx="512">
                  <c:v>2.6110000000000001E-2</c:v>
                </c:pt>
                <c:pt idx="513">
                  <c:v>2.6110000000000001E-2</c:v>
                </c:pt>
                <c:pt idx="514">
                  <c:v>2.6110000000000001E-2</c:v>
                </c:pt>
                <c:pt idx="515">
                  <c:v>2.673E-2</c:v>
                </c:pt>
                <c:pt idx="516">
                  <c:v>2.7040999999999999E-2</c:v>
                </c:pt>
                <c:pt idx="517">
                  <c:v>2.7351E-2</c:v>
                </c:pt>
                <c:pt idx="518">
                  <c:v>2.7970999999999999E-2</c:v>
                </c:pt>
                <c:pt idx="519">
                  <c:v>2.7970999999999999E-2</c:v>
                </c:pt>
                <c:pt idx="520">
                  <c:v>2.8281000000000001E-2</c:v>
                </c:pt>
                <c:pt idx="521">
                  <c:v>2.8281000000000001E-2</c:v>
                </c:pt>
                <c:pt idx="522">
                  <c:v>2.8281000000000001E-2</c:v>
                </c:pt>
                <c:pt idx="523">
                  <c:v>2.7970999999999999E-2</c:v>
                </c:pt>
                <c:pt idx="524">
                  <c:v>2.8281000000000001E-2</c:v>
                </c:pt>
                <c:pt idx="525">
                  <c:v>2.7970999999999999E-2</c:v>
                </c:pt>
                <c:pt idx="526">
                  <c:v>2.7970999999999999E-2</c:v>
                </c:pt>
                <c:pt idx="527">
                  <c:v>2.7970999999999999E-2</c:v>
                </c:pt>
                <c:pt idx="528">
                  <c:v>2.7661000000000002E-2</c:v>
                </c:pt>
                <c:pt idx="529">
                  <c:v>2.7351E-2</c:v>
                </c:pt>
                <c:pt idx="530">
                  <c:v>2.7040000000000002E-2</c:v>
                </c:pt>
                <c:pt idx="531">
                  <c:v>2.673E-2</c:v>
                </c:pt>
                <c:pt idx="532">
                  <c:v>2.6110000000000001E-2</c:v>
                </c:pt>
                <c:pt idx="533">
                  <c:v>2.6110000000000001E-2</c:v>
                </c:pt>
                <c:pt idx="534">
                  <c:v>2.6419999999999999E-2</c:v>
                </c:pt>
                <c:pt idx="535">
                  <c:v>2.6110000000000001E-2</c:v>
                </c:pt>
                <c:pt idx="536">
                  <c:v>2.58E-2</c:v>
                </c:pt>
                <c:pt idx="537">
                  <c:v>2.5489999999999999E-2</c:v>
                </c:pt>
                <c:pt idx="538">
                  <c:v>2.5180000000000001E-2</c:v>
                </c:pt>
                <c:pt idx="539">
                  <c:v>2.4559999999999998E-2</c:v>
                </c:pt>
                <c:pt idx="540">
                  <c:v>2.4250000000000001E-2</c:v>
                </c:pt>
                <c:pt idx="541">
                  <c:v>2.4250000000000001E-2</c:v>
                </c:pt>
                <c:pt idx="542">
                  <c:v>2.3939999999999999E-2</c:v>
                </c:pt>
                <c:pt idx="543">
                  <c:v>2.4250000000000001E-2</c:v>
                </c:pt>
                <c:pt idx="544">
                  <c:v>2.3939999999999999E-2</c:v>
                </c:pt>
                <c:pt idx="545">
                  <c:v>2.3939999999999999E-2</c:v>
                </c:pt>
                <c:pt idx="546">
                  <c:v>2.3939999999999999E-2</c:v>
                </c:pt>
                <c:pt idx="547">
                  <c:v>2.3629000000000001E-2</c:v>
                </c:pt>
                <c:pt idx="548">
                  <c:v>2.3939999999999999E-2</c:v>
                </c:pt>
                <c:pt idx="549">
                  <c:v>2.4250000000000001E-2</c:v>
                </c:pt>
                <c:pt idx="550">
                  <c:v>2.4559999999999998E-2</c:v>
                </c:pt>
                <c:pt idx="551">
                  <c:v>2.4559999999999998E-2</c:v>
                </c:pt>
                <c:pt idx="552">
                  <c:v>2.5180000000000001E-2</c:v>
                </c:pt>
                <c:pt idx="553">
                  <c:v>2.5489999999999999E-2</c:v>
                </c:pt>
                <c:pt idx="554">
                  <c:v>2.5180000000000001E-2</c:v>
                </c:pt>
                <c:pt idx="555">
                  <c:v>2.487E-2</c:v>
                </c:pt>
                <c:pt idx="556">
                  <c:v>2.487E-2</c:v>
                </c:pt>
                <c:pt idx="557">
                  <c:v>2.5489999999999999E-2</c:v>
                </c:pt>
                <c:pt idx="558">
                  <c:v>2.58E-2</c:v>
                </c:pt>
                <c:pt idx="559">
                  <c:v>2.6419999999999999E-2</c:v>
                </c:pt>
                <c:pt idx="560">
                  <c:v>2.6419999999999999E-2</c:v>
                </c:pt>
                <c:pt idx="561">
                  <c:v>2.6419999999999999E-2</c:v>
                </c:pt>
                <c:pt idx="562">
                  <c:v>2.673E-2</c:v>
                </c:pt>
                <c:pt idx="563">
                  <c:v>2.673E-2</c:v>
                </c:pt>
                <c:pt idx="564">
                  <c:v>2.7040999999999999E-2</c:v>
                </c:pt>
                <c:pt idx="565">
                  <c:v>2.7351E-2</c:v>
                </c:pt>
                <c:pt idx="566">
                  <c:v>2.7351E-2</c:v>
                </c:pt>
                <c:pt idx="567">
                  <c:v>2.7970999999999999E-2</c:v>
                </c:pt>
                <c:pt idx="568">
                  <c:v>2.7970999999999999E-2</c:v>
                </c:pt>
                <c:pt idx="569">
                  <c:v>2.7661000000000002E-2</c:v>
                </c:pt>
                <c:pt idx="570">
                  <c:v>2.7661000000000002E-2</c:v>
                </c:pt>
                <c:pt idx="571">
                  <c:v>2.7661000000000002E-2</c:v>
                </c:pt>
                <c:pt idx="572">
                  <c:v>2.7970999999999999E-2</c:v>
                </c:pt>
                <c:pt idx="573">
                  <c:v>2.7970999999999999E-2</c:v>
                </c:pt>
                <c:pt idx="574">
                  <c:v>2.8590999999999998E-2</c:v>
                </c:pt>
                <c:pt idx="575">
                  <c:v>2.8590999999999998E-2</c:v>
                </c:pt>
                <c:pt idx="576">
                  <c:v>2.8281000000000001E-2</c:v>
                </c:pt>
                <c:pt idx="577">
                  <c:v>2.7661000000000002E-2</c:v>
                </c:pt>
                <c:pt idx="578">
                  <c:v>2.7351E-2</c:v>
                </c:pt>
                <c:pt idx="579">
                  <c:v>2.7351E-2</c:v>
                </c:pt>
                <c:pt idx="580">
                  <c:v>2.7351E-2</c:v>
                </c:pt>
                <c:pt idx="581">
                  <c:v>2.7351E-2</c:v>
                </c:pt>
                <c:pt idx="582">
                  <c:v>2.7351E-2</c:v>
                </c:pt>
                <c:pt idx="583">
                  <c:v>2.7351E-2</c:v>
                </c:pt>
                <c:pt idx="584">
                  <c:v>2.7040999999999999E-2</c:v>
                </c:pt>
                <c:pt idx="585">
                  <c:v>2.7040999999999999E-2</c:v>
                </c:pt>
                <c:pt idx="586">
                  <c:v>2.7040999999999999E-2</c:v>
                </c:pt>
                <c:pt idx="587">
                  <c:v>2.673E-2</c:v>
                </c:pt>
                <c:pt idx="588">
                  <c:v>2.6419999999999999E-2</c:v>
                </c:pt>
                <c:pt idx="589">
                  <c:v>2.7040999999999999E-2</c:v>
                </c:pt>
                <c:pt idx="590">
                  <c:v>2.7040999999999999E-2</c:v>
                </c:pt>
                <c:pt idx="591">
                  <c:v>2.7040999999999999E-2</c:v>
                </c:pt>
                <c:pt idx="592">
                  <c:v>2.7040999999999999E-2</c:v>
                </c:pt>
                <c:pt idx="593">
                  <c:v>2.7040999999999999E-2</c:v>
                </c:pt>
                <c:pt idx="594">
                  <c:v>2.673E-2</c:v>
                </c:pt>
                <c:pt idx="595">
                  <c:v>2.673E-2</c:v>
                </c:pt>
                <c:pt idx="596">
                  <c:v>2.673E-2</c:v>
                </c:pt>
                <c:pt idx="597">
                  <c:v>2.7040999999999999E-2</c:v>
                </c:pt>
                <c:pt idx="598">
                  <c:v>2.7040999999999999E-2</c:v>
                </c:pt>
                <c:pt idx="599">
                  <c:v>2.7040999999999999E-2</c:v>
                </c:pt>
                <c:pt idx="600">
                  <c:v>2.7040999999999999E-2</c:v>
                </c:pt>
                <c:pt idx="601">
                  <c:v>2.7040999999999999E-2</c:v>
                </c:pt>
                <c:pt idx="602">
                  <c:v>2.7040999999999999E-2</c:v>
                </c:pt>
                <c:pt idx="603">
                  <c:v>2.6419999999999999E-2</c:v>
                </c:pt>
                <c:pt idx="604">
                  <c:v>2.673E-2</c:v>
                </c:pt>
                <c:pt idx="605">
                  <c:v>2.7040999999999999E-2</c:v>
                </c:pt>
                <c:pt idx="606">
                  <c:v>2.7040999999999999E-2</c:v>
                </c:pt>
                <c:pt idx="607">
                  <c:v>2.7040999999999999E-2</c:v>
                </c:pt>
                <c:pt idx="608">
                  <c:v>2.7351E-2</c:v>
                </c:pt>
                <c:pt idx="609">
                  <c:v>2.7040999999999999E-2</c:v>
                </c:pt>
                <c:pt idx="610">
                  <c:v>2.6110000000000001E-2</c:v>
                </c:pt>
                <c:pt idx="611">
                  <c:v>2.6110000000000001E-2</c:v>
                </c:pt>
                <c:pt idx="612">
                  <c:v>2.58E-2</c:v>
                </c:pt>
                <c:pt idx="613">
                  <c:v>2.5489999999999999E-2</c:v>
                </c:pt>
                <c:pt idx="614">
                  <c:v>2.5489999999999999E-2</c:v>
                </c:pt>
                <c:pt idx="615">
                  <c:v>2.58E-2</c:v>
                </c:pt>
                <c:pt idx="616">
                  <c:v>2.6110000000000001E-2</c:v>
                </c:pt>
                <c:pt idx="617">
                  <c:v>2.5180000000000001E-2</c:v>
                </c:pt>
                <c:pt idx="618">
                  <c:v>2.5180000000000001E-2</c:v>
                </c:pt>
                <c:pt idx="619">
                  <c:v>2.5180000000000001E-2</c:v>
                </c:pt>
                <c:pt idx="620">
                  <c:v>2.487E-2</c:v>
                </c:pt>
                <c:pt idx="621">
                  <c:v>2.4559999999999998E-2</c:v>
                </c:pt>
                <c:pt idx="622">
                  <c:v>2.4250000000000001E-2</c:v>
                </c:pt>
                <c:pt idx="623">
                  <c:v>2.487E-2</c:v>
                </c:pt>
                <c:pt idx="624">
                  <c:v>2.5180000000000001E-2</c:v>
                </c:pt>
                <c:pt idx="625">
                  <c:v>2.5180000000000001E-2</c:v>
                </c:pt>
                <c:pt idx="626">
                  <c:v>2.5489999999999999E-2</c:v>
                </c:pt>
                <c:pt idx="627">
                  <c:v>2.5489999999999999E-2</c:v>
                </c:pt>
                <c:pt idx="628">
                  <c:v>2.58E-2</c:v>
                </c:pt>
                <c:pt idx="629">
                  <c:v>2.58E-2</c:v>
                </c:pt>
                <c:pt idx="630">
                  <c:v>2.673E-2</c:v>
                </c:pt>
                <c:pt idx="631">
                  <c:v>2.673E-2</c:v>
                </c:pt>
                <c:pt idx="632">
                  <c:v>2.673E-2</c:v>
                </c:pt>
                <c:pt idx="633">
                  <c:v>2.7040999999999999E-2</c:v>
                </c:pt>
                <c:pt idx="634">
                  <c:v>2.673E-2</c:v>
                </c:pt>
                <c:pt idx="635">
                  <c:v>2.673E-2</c:v>
                </c:pt>
                <c:pt idx="636">
                  <c:v>2.673E-2</c:v>
                </c:pt>
                <c:pt idx="637">
                  <c:v>2.7351E-2</c:v>
                </c:pt>
                <c:pt idx="638">
                  <c:v>2.7351E-2</c:v>
                </c:pt>
                <c:pt idx="639">
                  <c:v>2.7351E-2</c:v>
                </c:pt>
                <c:pt idx="640">
                  <c:v>2.7351E-2</c:v>
                </c:pt>
                <c:pt idx="641">
                  <c:v>2.7351E-2</c:v>
                </c:pt>
                <c:pt idx="642">
                  <c:v>2.7661000000000002E-2</c:v>
                </c:pt>
                <c:pt idx="643">
                  <c:v>2.7351E-2</c:v>
                </c:pt>
                <c:pt idx="644">
                  <c:v>2.7040999999999999E-2</c:v>
                </c:pt>
                <c:pt idx="645">
                  <c:v>2.673E-2</c:v>
                </c:pt>
                <c:pt idx="646">
                  <c:v>2.6419999999999999E-2</c:v>
                </c:pt>
                <c:pt idx="647">
                  <c:v>2.6110000000000001E-2</c:v>
                </c:pt>
                <c:pt idx="648">
                  <c:v>2.5489999999999999E-2</c:v>
                </c:pt>
                <c:pt idx="649">
                  <c:v>2.5489999999999999E-2</c:v>
                </c:pt>
                <c:pt idx="650">
                  <c:v>2.5489999999999999E-2</c:v>
                </c:pt>
                <c:pt idx="651">
                  <c:v>2.5180000000000001E-2</c:v>
                </c:pt>
                <c:pt idx="652">
                  <c:v>2.58E-2</c:v>
                </c:pt>
                <c:pt idx="653">
                  <c:v>2.5489999999999999E-2</c:v>
                </c:pt>
                <c:pt idx="654">
                  <c:v>2.58E-2</c:v>
                </c:pt>
                <c:pt idx="655">
                  <c:v>2.5489999999999999E-2</c:v>
                </c:pt>
                <c:pt idx="656">
                  <c:v>2.5489999999999999E-2</c:v>
                </c:pt>
                <c:pt idx="657">
                  <c:v>2.5489999999999999E-2</c:v>
                </c:pt>
                <c:pt idx="658">
                  <c:v>2.5489999999999999E-2</c:v>
                </c:pt>
                <c:pt idx="659">
                  <c:v>2.5489999999999999E-2</c:v>
                </c:pt>
                <c:pt idx="660">
                  <c:v>2.58E-2</c:v>
                </c:pt>
                <c:pt idx="661">
                  <c:v>2.58E-2</c:v>
                </c:pt>
                <c:pt idx="662">
                  <c:v>2.58E-2</c:v>
                </c:pt>
                <c:pt idx="663">
                  <c:v>2.6419999999999999E-2</c:v>
                </c:pt>
                <c:pt idx="664">
                  <c:v>2.6419999999999999E-2</c:v>
                </c:pt>
                <c:pt idx="665">
                  <c:v>2.6419999999999999E-2</c:v>
                </c:pt>
                <c:pt idx="666">
                  <c:v>2.6419999999999999E-2</c:v>
                </c:pt>
                <c:pt idx="667">
                  <c:v>2.7351E-2</c:v>
                </c:pt>
                <c:pt idx="668">
                  <c:v>2.7661000000000002E-2</c:v>
                </c:pt>
                <c:pt idx="669">
                  <c:v>2.7351E-2</c:v>
                </c:pt>
                <c:pt idx="670">
                  <c:v>2.7351E-2</c:v>
                </c:pt>
                <c:pt idx="671">
                  <c:v>2.7661000000000002E-2</c:v>
                </c:pt>
                <c:pt idx="672">
                  <c:v>2.7351E-2</c:v>
                </c:pt>
                <c:pt idx="673">
                  <c:v>2.7661000000000002E-2</c:v>
                </c:pt>
                <c:pt idx="674">
                  <c:v>2.7351E-2</c:v>
                </c:pt>
                <c:pt idx="675">
                  <c:v>2.7351E-2</c:v>
                </c:pt>
                <c:pt idx="676">
                  <c:v>2.7040999999999999E-2</c:v>
                </c:pt>
                <c:pt idx="677">
                  <c:v>2.7351E-2</c:v>
                </c:pt>
                <c:pt idx="678">
                  <c:v>2.7661000000000002E-2</c:v>
                </c:pt>
                <c:pt idx="679">
                  <c:v>2.7661000000000002E-2</c:v>
                </c:pt>
                <c:pt idx="680">
                  <c:v>2.7661000000000002E-2</c:v>
                </c:pt>
                <c:pt idx="681">
                  <c:v>2.7040999999999999E-2</c:v>
                </c:pt>
                <c:pt idx="682">
                  <c:v>2.7040999999999999E-2</c:v>
                </c:pt>
                <c:pt idx="683">
                  <c:v>2.673E-2</c:v>
                </c:pt>
                <c:pt idx="684">
                  <c:v>2.673E-2</c:v>
                </c:pt>
                <c:pt idx="685">
                  <c:v>2.673E-2</c:v>
                </c:pt>
                <c:pt idx="686">
                  <c:v>2.673E-2</c:v>
                </c:pt>
                <c:pt idx="687">
                  <c:v>2.6110000000000001E-2</c:v>
                </c:pt>
                <c:pt idx="688">
                  <c:v>2.5180000000000001E-2</c:v>
                </c:pt>
                <c:pt idx="689">
                  <c:v>2.5489999999999999E-2</c:v>
                </c:pt>
                <c:pt idx="690">
                  <c:v>2.58E-2</c:v>
                </c:pt>
                <c:pt idx="691">
                  <c:v>2.58E-2</c:v>
                </c:pt>
                <c:pt idx="692">
                  <c:v>2.58E-2</c:v>
                </c:pt>
                <c:pt idx="693">
                  <c:v>2.58E-2</c:v>
                </c:pt>
                <c:pt idx="694">
                  <c:v>2.6110000000000001E-2</c:v>
                </c:pt>
                <c:pt idx="695">
                  <c:v>2.6110000000000001E-2</c:v>
                </c:pt>
                <c:pt idx="696">
                  <c:v>2.6419999999999999E-2</c:v>
                </c:pt>
                <c:pt idx="697">
                  <c:v>2.6110000000000001E-2</c:v>
                </c:pt>
                <c:pt idx="698">
                  <c:v>2.6110000000000001E-2</c:v>
                </c:pt>
                <c:pt idx="699">
                  <c:v>2.6419999999999999E-2</c:v>
                </c:pt>
                <c:pt idx="700">
                  <c:v>2.673E-2</c:v>
                </c:pt>
                <c:pt idx="701">
                  <c:v>2.7661000000000002E-2</c:v>
                </c:pt>
                <c:pt idx="702">
                  <c:v>2.7970999999999999E-2</c:v>
                </c:pt>
                <c:pt idx="703">
                  <c:v>2.7970999999999999E-2</c:v>
                </c:pt>
                <c:pt idx="704">
                  <c:v>2.7970999999999999E-2</c:v>
                </c:pt>
                <c:pt idx="705">
                  <c:v>2.7970999999999999E-2</c:v>
                </c:pt>
                <c:pt idx="706">
                  <c:v>2.7970999999999999E-2</c:v>
                </c:pt>
                <c:pt idx="707">
                  <c:v>2.7970999999999999E-2</c:v>
                </c:pt>
                <c:pt idx="708">
                  <c:v>2.8901E-2</c:v>
                </c:pt>
                <c:pt idx="709">
                  <c:v>2.9211000000000001E-2</c:v>
                </c:pt>
                <c:pt idx="710">
                  <c:v>2.8901E-2</c:v>
                </c:pt>
                <c:pt idx="711">
                  <c:v>2.8590999999999998E-2</c:v>
                </c:pt>
                <c:pt idx="712">
                  <c:v>2.8281000000000001E-2</c:v>
                </c:pt>
                <c:pt idx="713">
                  <c:v>2.8281000000000001E-2</c:v>
                </c:pt>
                <c:pt idx="714">
                  <c:v>2.8281000000000001E-2</c:v>
                </c:pt>
                <c:pt idx="715">
                  <c:v>2.8590999999999998E-2</c:v>
                </c:pt>
                <c:pt idx="716">
                  <c:v>2.8590999999999998E-2</c:v>
                </c:pt>
                <c:pt idx="717">
                  <c:v>2.8590999999999998E-2</c:v>
                </c:pt>
                <c:pt idx="718">
                  <c:v>2.8281000000000001E-2</c:v>
                </c:pt>
                <c:pt idx="719">
                  <c:v>2.7661000000000002E-2</c:v>
                </c:pt>
                <c:pt idx="720">
                  <c:v>2.7351E-2</c:v>
                </c:pt>
                <c:pt idx="721">
                  <c:v>2.7351E-2</c:v>
                </c:pt>
                <c:pt idx="722">
                  <c:v>2.673E-2</c:v>
                </c:pt>
                <c:pt idx="723">
                  <c:v>2.673E-2</c:v>
                </c:pt>
                <c:pt idx="724">
                  <c:v>2.6419999999999999E-2</c:v>
                </c:pt>
                <c:pt idx="725">
                  <c:v>2.6419999999999999E-2</c:v>
                </c:pt>
                <c:pt idx="726">
                  <c:v>2.6419999999999999E-2</c:v>
                </c:pt>
                <c:pt idx="727">
                  <c:v>2.6419999999999999E-2</c:v>
                </c:pt>
                <c:pt idx="728">
                  <c:v>2.6419999999999999E-2</c:v>
                </c:pt>
                <c:pt idx="729">
                  <c:v>2.6110000000000001E-2</c:v>
                </c:pt>
                <c:pt idx="730">
                  <c:v>2.6110000000000001E-2</c:v>
                </c:pt>
                <c:pt idx="731">
                  <c:v>2.6110000000000001E-2</c:v>
                </c:pt>
                <c:pt idx="732">
                  <c:v>2.6110000000000001E-2</c:v>
                </c:pt>
                <c:pt idx="733">
                  <c:v>2.58E-2</c:v>
                </c:pt>
                <c:pt idx="734">
                  <c:v>2.58E-2</c:v>
                </c:pt>
                <c:pt idx="735">
                  <c:v>2.6110000000000001E-2</c:v>
                </c:pt>
                <c:pt idx="736">
                  <c:v>2.6110000000000001E-2</c:v>
                </c:pt>
                <c:pt idx="737">
                  <c:v>2.6110000000000001E-2</c:v>
                </c:pt>
                <c:pt idx="738">
                  <c:v>2.6419999999999999E-2</c:v>
                </c:pt>
                <c:pt idx="739">
                  <c:v>2.673E-2</c:v>
                </c:pt>
                <c:pt idx="740">
                  <c:v>2.7040999999999999E-2</c:v>
                </c:pt>
                <c:pt idx="741">
                  <c:v>2.7040999999999999E-2</c:v>
                </c:pt>
                <c:pt idx="742">
                  <c:v>2.7351E-2</c:v>
                </c:pt>
                <c:pt idx="743">
                  <c:v>2.7351E-2</c:v>
                </c:pt>
                <c:pt idx="744">
                  <c:v>2.7661000000000002E-2</c:v>
                </c:pt>
                <c:pt idx="745">
                  <c:v>2.8281000000000001E-2</c:v>
                </c:pt>
                <c:pt idx="746">
                  <c:v>2.8281000000000001E-2</c:v>
                </c:pt>
                <c:pt idx="747">
                  <c:v>2.8281000000000001E-2</c:v>
                </c:pt>
                <c:pt idx="748">
                  <c:v>2.7970999999999999E-2</c:v>
                </c:pt>
                <c:pt idx="749">
                  <c:v>2.7661000000000002E-2</c:v>
                </c:pt>
                <c:pt idx="750">
                  <c:v>2.7661000000000002E-2</c:v>
                </c:pt>
                <c:pt idx="751">
                  <c:v>2.7661000000000002E-2</c:v>
                </c:pt>
                <c:pt idx="752">
                  <c:v>2.7661000000000002E-2</c:v>
                </c:pt>
                <c:pt idx="753">
                  <c:v>2.7661000000000002E-2</c:v>
                </c:pt>
                <c:pt idx="754">
                  <c:v>2.7351E-2</c:v>
                </c:pt>
                <c:pt idx="755">
                  <c:v>2.7040999999999999E-2</c:v>
                </c:pt>
                <c:pt idx="756">
                  <c:v>2.7040999999999999E-2</c:v>
                </c:pt>
                <c:pt idx="757">
                  <c:v>2.7040999999999999E-2</c:v>
                </c:pt>
                <c:pt idx="758">
                  <c:v>2.673E-2</c:v>
                </c:pt>
                <c:pt idx="759">
                  <c:v>2.58E-2</c:v>
                </c:pt>
                <c:pt idx="760">
                  <c:v>2.5180000000000001E-2</c:v>
                </c:pt>
                <c:pt idx="761">
                  <c:v>2.5180000000000001E-2</c:v>
                </c:pt>
                <c:pt idx="762">
                  <c:v>2.487E-2</c:v>
                </c:pt>
                <c:pt idx="763">
                  <c:v>2.487E-2</c:v>
                </c:pt>
                <c:pt idx="764">
                  <c:v>2.487E-2</c:v>
                </c:pt>
                <c:pt idx="765">
                  <c:v>2.3939999999999999E-2</c:v>
                </c:pt>
                <c:pt idx="766">
                  <c:v>2.3009000000000002E-2</c:v>
                </c:pt>
                <c:pt idx="767">
                  <c:v>2.2699E-2</c:v>
                </c:pt>
                <c:pt idx="768">
                  <c:v>2.2699E-2</c:v>
                </c:pt>
                <c:pt idx="769">
                  <c:v>2.2699E-2</c:v>
                </c:pt>
                <c:pt idx="770">
                  <c:v>2.2699E-2</c:v>
                </c:pt>
                <c:pt idx="771">
                  <c:v>2.3009000000000002E-2</c:v>
                </c:pt>
                <c:pt idx="772">
                  <c:v>2.3318999999999999E-2</c:v>
                </c:pt>
                <c:pt idx="773">
                  <c:v>2.3629000000000001E-2</c:v>
                </c:pt>
                <c:pt idx="774">
                  <c:v>2.3629000000000001E-2</c:v>
                </c:pt>
                <c:pt idx="775">
                  <c:v>2.3318999999999999E-2</c:v>
                </c:pt>
                <c:pt idx="776">
                  <c:v>2.3009000000000002E-2</c:v>
                </c:pt>
                <c:pt idx="777">
                  <c:v>2.3009000000000002E-2</c:v>
                </c:pt>
                <c:pt idx="778">
                  <c:v>2.3009000000000002E-2</c:v>
                </c:pt>
                <c:pt idx="779">
                  <c:v>2.3939999999999999E-2</c:v>
                </c:pt>
                <c:pt idx="780">
                  <c:v>2.4250000000000001E-2</c:v>
                </c:pt>
                <c:pt idx="781">
                  <c:v>2.3939999999999999E-2</c:v>
                </c:pt>
                <c:pt idx="782">
                  <c:v>2.4250000000000001E-2</c:v>
                </c:pt>
                <c:pt idx="783">
                  <c:v>2.4250000000000001E-2</c:v>
                </c:pt>
                <c:pt idx="784">
                  <c:v>2.4250000000000001E-2</c:v>
                </c:pt>
                <c:pt idx="785">
                  <c:v>2.4559999999999998E-2</c:v>
                </c:pt>
                <c:pt idx="786">
                  <c:v>2.5489999999999999E-2</c:v>
                </c:pt>
                <c:pt idx="787">
                  <c:v>2.58E-2</c:v>
                </c:pt>
                <c:pt idx="788">
                  <c:v>2.6110000000000001E-2</c:v>
                </c:pt>
                <c:pt idx="789">
                  <c:v>2.6419999999999999E-2</c:v>
                </c:pt>
                <c:pt idx="790">
                  <c:v>2.6419999999999999E-2</c:v>
                </c:pt>
                <c:pt idx="791">
                  <c:v>2.6110000000000001E-2</c:v>
                </c:pt>
                <c:pt idx="792">
                  <c:v>2.6110000000000001E-2</c:v>
                </c:pt>
                <c:pt idx="793">
                  <c:v>2.6110000000000001E-2</c:v>
                </c:pt>
                <c:pt idx="794">
                  <c:v>2.6419999999999999E-2</c:v>
                </c:pt>
                <c:pt idx="795">
                  <c:v>2.673E-2</c:v>
                </c:pt>
                <c:pt idx="796">
                  <c:v>2.673E-2</c:v>
                </c:pt>
                <c:pt idx="797">
                  <c:v>2.673E-2</c:v>
                </c:pt>
                <c:pt idx="798">
                  <c:v>2.673E-2</c:v>
                </c:pt>
                <c:pt idx="799">
                  <c:v>2.673E-2</c:v>
                </c:pt>
                <c:pt idx="800">
                  <c:v>2.673E-2</c:v>
                </c:pt>
                <c:pt idx="801">
                  <c:v>2.7040999999999999E-2</c:v>
                </c:pt>
                <c:pt idx="802">
                  <c:v>2.673E-2</c:v>
                </c:pt>
                <c:pt idx="803">
                  <c:v>2.6419999999999999E-2</c:v>
                </c:pt>
                <c:pt idx="804">
                  <c:v>2.6110000000000001E-2</c:v>
                </c:pt>
                <c:pt idx="805">
                  <c:v>2.58E-2</c:v>
                </c:pt>
                <c:pt idx="806">
                  <c:v>2.58E-2</c:v>
                </c:pt>
                <c:pt idx="807">
                  <c:v>2.58E-2</c:v>
                </c:pt>
                <c:pt idx="808">
                  <c:v>2.58E-2</c:v>
                </c:pt>
                <c:pt idx="809">
                  <c:v>2.58E-2</c:v>
                </c:pt>
                <c:pt idx="810">
                  <c:v>2.58E-2</c:v>
                </c:pt>
                <c:pt idx="811">
                  <c:v>2.58E-2</c:v>
                </c:pt>
                <c:pt idx="812">
                  <c:v>2.58E-2</c:v>
                </c:pt>
                <c:pt idx="813">
                  <c:v>2.58E-2</c:v>
                </c:pt>
                <c:pt idx="814">
                  <c:v>2.58E-2</c:v>
                </c:pt>
                <c:pt idx="815">
                  <c:v>2.58E-2</c:v>
                </c:pt>
                <c:pt idx="816">
                  <c:v>2.6419999999999999E-2</c:v>
                </c:pt>
                <c:pt idx="817">
                  <c:v>2.6419999999999999E-2</c:v>
                </c:pt>
                <c:pt idx="818">
                  <c:v>2.673E-2</c:v>
                </c:pt>
                <c:pt idx="819">
                  <c:v>2.673E-2</c:v>
                </c:pt>
                <c:pt idx="820">
                  <c:v>2.673E-2</c:v>
                </c:pt>
                <c:pt idx="821">
                  <c:v>2.673E-2</c:v>
                </c:pt>
                <c:pt idx="822">
                  <c:v>2.673E-2</c:v>
                </c:pt>
                <c:pt idx="823">
                  <c:v>2.7661000000000002E-2</c:v>
                </c:pt>
                <c:pt idx="824">
                  <c:v>2.7970999999999999E-2</c:v>
                </c:pt>
                <c:pt idx="825">
                  <c:v>2.8281000000000001E-2</c:v>
                </c:pt>
                <c:pt idx="826">
                  <c:v>2.8281000000000001E-2</c:v>
                </c:pt>
                <c:pt idx="827">
                  <c:v>2.8281000000000001E-2</c:v>
                </c:pt>
                <c:pt idx="828">
                  <c:v>2.8281000000000001E-2</c:v>
                </c:pt>
                <c:pt idx="829">
                  <c:v>2.8281000000000001E-2</c:v>
                </c:pt>
                <c:pt idx="830">
                  <c:v>2.7970999999999999E-2</c:v>
                </c:pt>
                <c:pt idx="831">
                  <c:v>2.8281000000000001E-2</c:v>
                </c:pt>
                <c:pt idx="832">
                  <c:v>2.7970999999999999E-2</c:v>
                </c:pt>
                <c:pt idx="833">
                  <c:v>2.7970999999999999E-2</c:v>
                </c:pt>
                <c:pt idx="834">
                  <c:v>2.7970999999999999E-2</c:v>
                </c:pt>
                <c:pt idx="835">
                  <c:v>2.7970999999999999E-2</c:v>
                </c:pt>
                <c:pt idx="836">
                  <c:v>2.7661000000000002E-2</c:v>
                </c:pt>
                <c:pt idx="837">
                  <c:v>2.673E-2</c:v>
                </c:pt>
                <c:pt idx="838">
                  <c:v>2.6419999999999999E-2</c:v>
                </c:pt>
                <c:pt idx="839">
                  <c:v>2.6419999999999999E-2</c:v>
                </c:pt>
                <c:pt idx="840">
                  <c:v>2.6419999999999999E-2</c:v>
                </c:pt>
                <c:pt idx="841">
                  <c:v>2.6419999999999999E-2</c:v>
                </c:pt>
                <c:pt idx="842">
                  <c:v>2.673E-2</c:v>
                </c:pt>
                <c:pt idx="843">
                  <c:v>2.6110000000000001E-2</c:v>
                </c:pt>
                <c:pt idx="844">
                  <c:v>2.5180000000000001E-2</c:v>
                </c:pt>
                <c:pt idx="845">
                  <c:v>2.487E-2</c:v>
                </c:pt>
                <c:pt idx="846">
                  <c:v>2.487E-2</c:v>
                </c:pt>
                <c:pt idx="847">
                  <c:v>2.487E-2</c:v>
                </c:pt>
                <c:pt idx="848">
                  <c:v>2.5180000000000001E-2</c:v>
                </c:pt>
                <c:pt idx="849">
                  <c:v>2.5180000000000001E-2</c:v>
                </c:pt>
                <c:pt idx="850">
                  <c:v>2.5489999999999999E-2</c:v>
                </c:pt>
                <c:pt idx="851">
                  <c:v>2.5489999999999999E-2</c:v>
                </c:pt>
                <c:pt idx="852">
                  <c:v>2.5489999999999999E-2</c:v>
                </c:pt>
                <c:pt idx="853">
                  <c:v>2.487E-2</c:v>
                </c:pt>
                <c:pt idx="854">
                  <c:v>2.4559999999999998E-2</c:v>
                </c:pt>
                <c:pt idx="855">
                  <c:v>2.4559999999999998E-2</c:v>
                </c:pt>
                <c:pt idx="856">
                  <c:v>2.4250000000000001E-2</c:v>
                </c:pt>
                <c:pt idx="857">
                  <c:v>2.5180000000000001E-2</c:v>
                </c:pt>
                <c:pt idx="858">
                  <c:v>2.5489999999999999E-2</c:v>
                </c:pt>
                <c:pt idx="859">
                  <c:v>2.5489999999999999E-2</c:v>
                </c:pt>
                <c:pt idx="860">
                  <c:v>2.5180000000000001E-2</c:v>
                </c:pt>
                <c:pt idx="861">
                  <c:v>2.487E-2</c:v>
                </c:pt>
                <c:pt idx="862">
                  <c:v>2.5180000000000001E-2</c:v>
                </c:pt>
                <c:pt idx="863">
                  <c:v>2.5489999999999999E-2</c:v>
                </c:pt>
                <c:pt idx="864">
                  <c:v>2.6419999999999999E-2</c:v>
                </c:pt>
                <c:pt idx="865">
                  <c:v>2.7040999999999999E-2</c:v>
                </c:pt>
                <c:pt idx="866">
                  <c:v>2.7040999999999999E-2</c:v>
                </c:pt>
                <c:pt idx="867">
                  <c:v>2.673E-2</c:v>
                </c:pt>
                <c:pt idx="868">
                  <c:v>2.6110000000000001E-2</c:v>
                </c:pt>
                <c:pt idx="869">
                  <c:v>2.6110000000000001E-2</c:v>
                </c:pt>
                <c:pt idx="870">
                  <c:v>2.6110000000000001E-2</c:v>
                </c:pt>
                <c:pt idx="871">
                  <c:v>2.6110000000000001E-2</c:v>
                </c:pt>
                <c:pt idx="872">
                  <c:v>2.6419999999999999E-2</c:v>
                </c:pt>
                <c:pt idx="873">
                  <c:v>2.7040999999999999E-2</c:v>
                </c:pt>
                <c:pt idx="874">
                  <c:v>2.7040999999999999E-2</c:v>
                </c:pt>
                <c:pt idx="875">
                  <c:v>2.673E-2</c:v>
                </c:pt>
                <c:pt idx="876">
                  <c:v>2.7040999999999999E-2</c:v>
                </c:pt>
                <c:pt idx="877">
                  <c:v>2.7040999999999999E-2</c:v>
                </c:pt>
                <c:pt idx="878">
                  <c:v>2.6419999999999999E-2</c:v>
                </c:pt>
                <c:pt idx="879">
                  <c:v>2.6419999999999999E-2</c:v>
                </c:pt>
                <c:pt idx="880">
                  <c:v>2.6419999999999999E-2</c:v>
                </c:pt>
                <c:pt idx="881">
                  <c:v>2.673E-2</c:v>
                </c:pt>
                <c:pt idx="882">
                  <c:v>2.6419999999999999E-2</c:v>
                </c:pt>
                <c:pt idx="883">
                  <c:v>2.6110000000000001E-2</c:v>
                </c:pt>
                <c:pt idx="884">
                  <c:v>2.6110000000000001E-2</c:v>
                </c:pt>
                <c:pt idx="885">
                  <c:v>2.58E-2</c:v>
                </c:pt>
                <c:pt idx="886">
                  <c:v>2.58E-2</c:v>
                </c:pt>
                <c:pt idx="887">
                  <c:v>2.58E-2</c:v>
                </c:pt>
                <c:pt idx="888">
                  <c:v>2.6110000000000001E-2</c:v>
                </c:pt>
                <c:pt idx="889">
                  <c:v>2.58E-2</c:v>
                </c:pt>
                <c:pt idx="890">
                  <c:v>2.58E-2</c:v>
                </c:pt>
                <c:pt idx="891">
                  <c:v>2.58E-2</c:v>
                </c:pt>
                <c:pt idx="892">
                  <c:v>2.58E-2</c:v>
                </c:pt>
                <c:pt idx="893">
                  <c:v>2.5489999999999999E-2</c:v>
                </c:pt>
                <c:pt idx="894">
                  <c:v>2.6419999999999999E-2</c:v>
                </c:pt>
                <c:pt idx="895">
                  <c:v>2.673E-2</c:v>
                </c:pt>
                <c:pt idx="896">
                  <c:v>2.673E-2</c:v>
                </c:pt>
                <c:pt idx="897">
                  <c:v>2.6419999999999999E-2</c:v>
                </c:pt>
                <c:pt idx="898">
                  <c:v>2.673E-2</c:v>
                </c:pt>
                <c:pt idx="899">
                  <c:v>2.7040999999999999E-2</c:v>
                </c:pt>
                <c:pt idx="900">
                  <c:v>2.7661000000000002E-2</c:v>
                </c:pt>
                <c:pt idx="901">
                  <c:v>2.7970999999999999E-2</c:v>
                </c:pt>
                <c:pt idx="902">
                  <c:v>2.7970999999999999E-2</c:v>
                </c:pt>
                <c:pt idx="903">
                  <c:v>2.7970999999999999E-2</c:v>
                </c:pt>
                <c:pt idx="904">
                  <c:v>2.7970999999999999E-2</c:v>
                </c:pt>
                <c:pt idx="905">
                  <c:v>2.7970999999999999E-2</c:v>
                </c:pt>
                <c:pt idx="906">
                  <c:v>2.7970999999999999E-2</c:v>
                </c:pt>
                <c:pt idx="907">
                  <c:v>2.8281000000000001E-2</c:v>
                </c:pt>
                <c:pt idx="908">
                  <c:v>2.7661000000000002E-2</c:v>
                </c:pt>
                <c:pt idx="909">
                  <c:v>2.7970999999999999E-2</c:v>
                </c:pt>
                <c:pt idx="910">
                  <c:v>2.7970999999999999E-2</c:v>
                </c:pt>
                <c:pt idx="911">
                  <c:v>2.7970999999999999E-2</c:v>
                </c:pt>
                <c:pt idx="912">
                  <c:v>2.8281000000000001E-2</c:v>
                </c:pt>
                <c:pt idx="913">
                  <c:v>2.8590999999999998E-2</c:v>
                </c:pt>
                <c:pt idx="914">
                  <c:v>2.7970999999999999E-2</c:v>
                </c:pt>
                <c:pt idx="915">
                  <c:v>2.7040999999999999E-2</c:v>
                </c:pt>
                <c:pt idx="916">
                  <c:v>2.673E-2</c:v>
                </c:pt>
                <c:pt idx="917">
                  <c:v>2.7040999999999999E-2</c:v>
                </c:pt>
                <c:pt idx="918">
                  <c:v>2.7040999999999999E-2</c:v>
                </c:pt>
                <c:pt idx="919">
                  <c:v>2.673E-2</c:v>
                </c:pt>
                <c:pt idx="920">
                  <c:v>2.7040999999999999E-2</c:v>
                </c:pt>
                <c:pt idx="921">
                  <c:v>2.673E-2</c:v>
                </c:pt>
                <c:pt idx="922">
                  <c:v>2.6110000000000001E-2</c:v>
                </c:pt>
                <c:pt idx="923">
                  <c:v>2.6110000000000001E-2</c:v>
                </c:pt>
                <c:pt idx="924">
                  <c:v>2.6110000000000001E-2</c:v>
                </c:pt>
                <c:pt idx="925">
                  <c:v>2.58E-2</c:v>
                </c:pt>
                <c:pt idx="926">
                  <c:v>2.5489999999999999E-2</c:v>
                </c:pt>
                <c:pt idx="927">
                  <c:v>2.5489999999999999E-2</c:v>
                </c:pt>
                <c:pt idx="928">
                  <c:v>2.6419999999999999E-2</c:v>
                </c:pt>
                <c:pt idx="929">
                  <c:v>2.673E-2</c:v>
                </c:pt>
                <c:pt idx="930">
                  <c:v>2.673E-2</c:v>
                </c:pt>
                <c:pt idx="931">
                  <c:v>2.673E-2</c:v>
                </c:pt>
                <c:pt idx="932">
                  <c:v>2.6419999999999999E-2</c:v>
                </c:pt>
                <c:pt idx="933">
                  <c:v>2.6419999999999999E-2</c:v>
                </c:pt>
                <c:pt idx="934">
                  <c:v>2.6419999999999999E-2</c:v>
                </c:pt>
                <c:pt idx="935">
                  <c:v>2.7351E-2</c:v>
                </c:pt>
                <c:pt idx="936">
                  <c:v>2.7970999999999999E-2</c:v>
                </c:pt>
                <c:pt idx="937">
                  <c:v>2.7661000000000002E-2</c:v>
                </c:pt>
                <c:pt idx="938">
                  <c:v>2.7351E-2</c:v>
                </c:pt>
                <c:pt idx="939">
                  <c:v>2.7351E-2</c:v>
                </c:pt>
                <c:pt idx="940">
                  <c:v>2.7040999999999999E-2</c:v>
                </c:pt>
                <c:pt idx="941">
                  <c:v>2.7351E-2</c:v>
                </c:pt>
                <c:pt idx="942">
                  <c:v>2.7970999999999999E-2</c:v>
                </c:pt>
                <c:pt idx="943">
                  <c:v>2.7970999999999999E-2</c:v>
                </c:pt>
                <c:pt idx="944">
                  <c:v>2.7970999999999999E-2</c:v>
                </c:pt>
                <c:pt idx="945">
                  <c:v>2.8281000000000001E-2</c:v>
                </c:pt>
                <c:pt idx="946">
                  <c:v>2.8590999999999998E-2</c:v>
                </c:pt>
                <c:pt idx="947">
                  <c:v>2.8590999999999998E-2</c:v>
                </c:pt>
                <c:pt idx="948">
                  <c:v>2.8590999999999998E-2</c:v>
                </c:pt>
                <c:pt idx="949">
                  <c:v>2.8281000000000001E-2</c:v>
                </c:pt>
                <c:pt idx="950">
                  <c:v>2.8281000000000001E-2</c:v>
                </c:pt>
                <c:pt idx="951">
                  <c:v>2.7970999999999999E-2</c:v>
                </c:pt>
                <c:pt idx="952">
                  <c:v>2.7661000000000002E-2</c:v>
                </c:pt>
                <c:pt idx="953">
                  <c:v>2.7351E-2</c:v>
                </c:pt>
                <c:pt idx="954">
                  <c:v>2.7040999999999999E-2</c:v>
                </c:pt>
                <c:pt idx="955">
                  <c:v>2.7040999999999999E-2</c:v>
                </c:pt>
                <c:pt idx="956">
                  <c:v>2.673E-2</c:v>
                </c:pt>
                <c:pt idx="957">
                  <c:v>2.7351E-2</c:v>
                </c:pt>
                <c:pt idx="958">
                  <c:v>2.7351E-2</c:v>
                </c:pt>
                <c:pt idx="959">
                  <c:v>2.7351E-2</c:v>
                </c:pt>
                <c:pt idx="960">
                  <c:v>2.7040999999999999E-2</c:v>
                </c:pt>
                <c:pt idx="961">
                  <c:v>2.673E-2</c:v>
                </c:pt>
                <c:pt idx="962">
                  <c:v>2.673E-2</c:v>
                </c:pt>
                <c:pt idx="963">
                  <c:v>2.673E-2</c:v>
                </c:pt>
                <c:pt idx="964">
                  <c:v>2.673E-2</c:v>
                </c:pt>
                <c:pt idx="965">
                  <c:v>2.7040999999999999E-2</c:v>
                </c:pt>
                <c:pt idx="966">
                  <c:v>2.7351E-2</c:v>
                </c:pt>
                <c:pt idx="967">
                  <c:v>2.7351E-2</c:v>
                </c:pt>
                <c:pt idx="968">
                  <c:v>2.7040999999999999E-2</c:v>
                </c:pt>
                <c:pt idx="969">
                  <c:v>2.7040999999999999E-2</c:v>
                </c:pt>
                <c:pt idx="970">
                  <c:v>2.673E-2</c:v>
                </c:pt>
                <c:pt idx="971">
                  <c:v>2.673E-2</c:v>
                </c:pt>
                <c:pt idx="972">
                  <c:v>2.7661000000000002E-2</c:v>
                </c:pt>
                <c:pt idx="973">
                  <c:v>2.7661000000000002E-2</c:v>
                </c:pt>
                <c:pt idx="974">
                  <c:v>2.7970999999999999E-2</c:v>
                </c:pt>
                <c:pt idx="975">
                  <c:v>2.7661000000000002E-2</c:v>
                </c:pt>
                <c:pt idx="976">
                  <c:v>2.7661000000000002E-2</c:v>
                </c:pt>
                <c:pt idx="977">
                  <c:v>2.7351E-2</c:v>
                </c:pt>
                <c:pt idx="978">
                  <c:v>2.7661000000000002E-2</c:v>
                </c:pt>
                <c:pt idx="979">
                  <c:v>2.7970999999999999E-2</c:v>
                </c:pt>
                <c:pt idx="980">
                  <c:v>2.7970999999999999E-2</c:v>
                </c:pt>
                <c:pt idx="981">
                  <c:v>2.7970999999999999E-2</c:v>
                </c:pt>
                <c:pt idx="982">
                  <c:v>2.7970999999999999E-2</c:v>
                </c:pt>
                <c:pt idx="983">
                  <c:v>2.8281000000000001E-2</c:v>
                </c:pt>
                <c:pt idx="984">
                  <c:v>2.8590999999999998E-2</c:v>
                </c:pt>
                <c:pt idx="985">
                  <c:v>2.8590999999999998E-2</c:v>
                </c:pt>
                <c:pt idx="986">
                  <c:v>2.7661000000000002E-2</c:v>
                </c:pt>
                <c:pt idx="987">
                  <c:v>2.7661000000000002E-2</c:v>
                </c:pt>
                <c:pt idx="988">
                  <c:v>2.7661000000000002E-2</c:v>
                </c:pt>
                <c:pt idx="989">
                  <c:v>2.7661000000000002E-2</c:v>
                </c:pt>
                <c:pt idx="990">
                  <c:v>2.8281000000000001E-2</c:v>
                </c:pt>
                <c:pt idx="991">
                  <c:v>2.8590999999999998E-2</c:v>
                </c:pt>
                <c:pt idx="992">
                  <c:v>2.7970999999999999E-2</c:v>
                </c:pt>
                <c:pt idx="993">
                  <c:v>2.7351E-2</c:v>
                </c:pt>
                <c:pt idx="994">
                  <c:v>2.7040999999999999E-2</c:v>
                </c:pt>
                <c:pt idx="995">
                  <c:v>2.7040999999999999E-2</c:v>
                </c:pt>
                <c:pt idx="996">
                  <c:v>2.7040999999999999E-2</c:v>
                </c:pt>
                <c:pt idx="997">
                  <c:v>2.7351E-2</c:v>
                </c:pt>
                <c:pt idx="998">
                  <c:v>2.7351E-2</c:v>
                </c:pt>
                <c:pt idx="999">
                  <c:v>2.7040999999999999E-2</c:v>
                </c:pt>
                <c:pt idx="1000">
                  <c:v>2.6419999999999999E-2</c:v>
                </c:pt>
                <c:pt idx="1001">
                  <c:v>2.6419999999999999E-2</c:v>
                </c:pt>
                <c:pt idx="1002">
                  <c:v>2.6110000000000001E-2</c:v>
                </c:pt>
                <c:pt idx="1003">
                  <c:v>2.5489999999999999E-2</c:v>
                </c:pt>
                <c:pt idx="1004">
                  <c:v>2.5180000000000001E-2</c:v>
                </c:pt>
                <c:pt idx="1005">
                  <c:v>2.487E-2</c:v>
                </c:pt>
                <c:pt idx="1006">
                  <c:v>2.5489999999999999E-2</c:v>
                </c:pt>
                <c:pt idx="1007">
                  <c:v>2.58E-2</c:v>
                </c:pt>
                <c:pt idx="1008">
                  <c:v>2.5489999999999999E-2</c:v>
                </c:pt>
                <c:pt idx="1009">
                  <c:v>2.5180000000000001E-2</c:v>
                </c:pt>
                <c:pt idx="1010">
                  <c:v>2.487E-2</c:v>
                </c:pt>
                <c:pt idx="1011">
                  <c:v>2.487E-2</c:v>
                </c:pt>
                <c:pt idx="1012">
                  <c:v>2.5180000000000001E-2</c:v>
                </c:pt>
                <c:pt idx="1013">
                  <c:v>2.6110000000000001E-2</c:v>
                </c:pt>
                <c:pt idx="1014">
                  <c:v>2.673E-2</c:v>
                </c:pt>
                <c:pt idx="1015">
                  <c:v>2.7040999999999999E-2</c:v>
                </c:pt>
                <c:pt idx="1016">
                  <c:v>2.7040999999999999E-2</c:v>
                </c:pt>
                <c:pt idx="1017">
                  <c:v>2.7040999999999999E-2</c:v>
                </c:pt>
                <c:pt idx="1018">
                  <c:v>2.7351E-2</c:v>
                </c:pt>
                <c:pt idx="1019">
                  <c:v>2.7351E-2</c:v>
                </c:pt>
                <c:pt idx="1020">
                  <c:v>2.7970999999999999E-2</c:v>
                </c:pt>
                <c:pt idx="1021">
                  <c:v>2.7970999999999999E-2</c:v>
                </c:pt>
                <c:pt idx="1022">
                  <c:v>2.8281000000000001E-2</c:v>
                </c:pt>
                <c:pt idx="1023">
                  <c:v>2.8590999999999998E-2</c:v>
                </c:pt>
                <c:pt idx="1024">
                  <c:v>2.8281000000000001E-2</c:v>
                </c:pt>
                <c:pt idx="1025">
                  <c:v>2.8281000000000001E-2</c:v>
                </c:pt>
                <c:pt idx="1026">
                  <c:v>2.7970999999999999E-2</c:v>
                </c:pt>
                <c:pt idx="1027">
                  <c:v>2.7661000000000002E-2</c:v>
                </c:pt>
                <c:pt idx="1028">
                  <c:v>2.7970999999999999E-2</c:v>
                </c:pt>
                <c:pt idx="1029">
                  <c:v>2.7970999999999999E-2</c:v>
                </c:pt>
                <c:pt idx="1030">
                  <c:v>2.7661000000000002E-2</c:v>
                </c:pt>
                <c:pt idx="1031">
                  <c:v>2.7661000000000002E-2</c:v>
                </c:pt>
                <c:pt idx="1032">
                  <c:v>2.7351E-2</c:v>
                </c:pt>
                <c:pt idx="1033">
                  <c:v>2.7351E-2</c:v>
                </c:pt>
                <c:pt idx="1034">
                  <c:v>2.7040999999999999E-2</c:v>
                </c:pt>
                <c:pt idx="1035">
                  <c:v>2.7040999999999999E-2</c:v>
                </c:pt>
                <c:pt idx="1036">
                  <c:v>2.673E-2</c:v>
                </c:pt>
                <c:pt idx="1037">
                  <c:v>2.6419999999999999E-2</c:v>
                </c:pt>
                <c:pt idx="1038">
                  <c:v>2.6110000000000001E-2</c:v>
                </c:pt>
                <c:pt idx="1039">
                  <c:v>2.6110000000000001E-2</c:v>
                </c:pt>
                <c:pt idx="1040">
                  <c:v>2.6110000000000001E-2</c:v>
                </c:pt>
                <c:pt idx="1041">
                  <c:v>2.6110000000000001E-2</c:v>
                </c:pt>
                <c:pt idx="1042">
                  <c:v>2.6110000000000001E-2</c:v>
                </c:pt>
                <c:pt idx="1043">
                  <c:v>2.6110000000000001E-2</c:v>
                </c:pt>
                <c:pt idx="1044">
                  <c:v>2.6110000000000001E-2</c:v>
                </c:pt>
                <c:pt idx="1045">
                  <c:v>2.6110000000000001E-2</c:v>
                </c:pt>
                <c:pt idx="1046">
                  <c:v>2.6419999999999999E-2</c:v>
                </c:pt>
                <c:pt idx="1047">
                  <c:v>2.6419999999999999E-2</c:v>
                </c:pt>
                <c:pt idx="1048">
                  <c:v>2.6110000000000001E-2</c:v>
                </c:pt>
                <c:pt idx="1049">
                  <c:v>2.6110000000000001E-2</c:v>
                </c:pt>
                <c:pt idx="1050">
                  <c:v>2.6419999999999999E-2</c:v>
                </c:pt>
                <c:pt idx="1051">
                  <c:v>2.6110000000000001E-2</c:v>
                </c:pt>
                <c:pt idx="1052">
                  <c:v>2.58E-2</c:v>
                </c:pt>
                <c:pt idx="1053">
                  <c:v>2.58E-2</c:v>
                </c:pt>
                <c:pt idx="1054">
                  <c:v>2.5489999999999999E-2</c:v>
                </c:pt>
                <c:pt idx="1055">
                  <c:v>2.5489999999999999E-2</c:v>
                </c:pt>
                <c:pt idx="1056">
                  <c:v>2.58E-2</c:v>
                </c:pt>
                <c:pt idx="1057">
                  <c:v>2.58E-2</c:v>
                </c:pt>
                <c:pt idx="1058">
                  <c:v>2.58E-2</c:v>
                </c:pt>
                <c:pt idx="1059">
                  <c:v>2.5489999999999999E-2</c:v>
                </c:pt>
                <c:pt idx="1060">
                  <c:v>2.5489999999999999E-2</c:v>
                </c:pt>
                <c:pt idx="1061">
                  <c:v>2.5489999999999999E-2</c:v>
                </c:pt>
                <c:pt idx="1062">
                  <c:v>2.5489999999999999E-2</c:v>
                </c:pt>
                <c:pt idx="1063">
                  <c:v>2.5180000000000001E-2</c:v>
                </c:pt>
                <c:pt idx="1064">
                  <c:v>2.4559999999999998E-2</c:v>
                </c:pt>
                <c:pt idx="1065">
                  <c:v>2.4250000000000001E-2</c:v>
                </c:pt>
                <c:pt idx="1066">
                  <c:v>2.3939999999999999E-2</c:v>
                </c:pt>
                <c:pt idx="1067">
                  <c:v>2.3629000000000001E-2</c:v>
                </c:pt>
                <c:pt idx="1068">
                  <c:v>2.3939999999999999E-2</c:v>
                </c:pt>
                <c:pt idx="1069">
                  <c:v>2.4250000000000001E-2</c:v>
                </c:pt>
                <c:pt idx="1070">
                  <c:v>2.4250000000000001E-2</c:v>
                </c:pt>
                <c:pt idx="1071">
                  <c:v>2.3629000000000001E-2</c:v>
                </c:pt>
                <c:pt idx="1072">
                  <c:v>2.3629000000000001E-2</c:v>
                </c:pt>
                <c:pt idx="1073">
                  <c:v>2.3318999999999999E-2</c:v>
                </c:pt>
                <c:pt idx="1074">
                  <c:v>2.3009000000000002E-2</c:v>
                </c:pt>
                <c:pt idx="1075">
                  <c:v>2.3009000000000002E-2</c:v>
                </c:pt>
                <c:pt idx="1076">
                  <c:v>2.3009000000000002E-2</c:v>
                </c:pt>
                <c:pt idx="1077">
                  <c:v>2.2699E-2</c:v>
                </c:pt>
                <c:pt idx="1078">
                  <c:v>2.2079000000000001E-2</c:v>
                </c:pt>
                <c:pt idx="1079">
                  <c:v>2.2079000000000001E-2</c:v>
                </c:pt>
                <c:pt idx="1080">
                  <c:v>2.2079000000000001E-2</c:v>
                </c:pt>
                <c:pt idx="1081">
                  <c:v>2.1769E-2</c:v>
                </c:pt>
                <c:pt idx="1082">
                  <c:v>2.1769E-2</c:v>
                </c:pt>
                <c:pt idx="1083">
                  <c:v>2.2079000000000001E-2</c:v>
                </c:pt>
                <c:pt idx="1084">
                  <c:v>2.3009000000000002E-2</c:v>
                </c:pt>
                <c:pt idx="1085">
                  <c:v>2.3318999999999999E-2</c:v>
                </c:pt>
                <c:pt idx="1086">
                  <c:v>2.3318999999999999E-2</c:v>
                </c:pt>
                <c:pt idx="1087">
                  <c:v>2.3629000000000001E-2</c:v>
                </c:pt>
                <c:pt idx="1088">
                  <c:v>2.3318999999999999E-2</c:v>
                </c:pt>
                <c:pt idx="1089">
                  <c:v>2.3318999999999999E-2</c:v>
                </c:pt>
                <c:pt idx="1090">
                  <c:v>2.3318999999999999E-2</c:v>
                </c:pt>
                <c:pt idx="1091">
                  <c:v>2.4250000000000001E-2</c:v>
                </c:pt>
                <c:pt idx="1092">
                  <c:v>2.4559999999999998E-2</c:v>
                </c:pt>
                <c:pt idx="1093">
                  <c:v>2.4559999999999998E-2</c:v>
                </c:pt>
                <c:pt idx="1094">
                  <c:v>2.487E-2</c:v>
                </c:pt>
                <c:pt idx="1095">
                  <c:v>2.487E-2</c:v>
                </c:pt>
                <c:pt idx="1096">
                  <c:v>2.487E-2</c:v>
                </c:pt>
                <c:pt idx="1097">
                  <c:v>2.5180000000000001E-2</c:v>
                </c:pt>
                <c:pt idx="1098">
                  <c:v>2.58E-2</c:v>
                </c:pt>
                <c:pt idx="1099">
                  <c:v>2.6110000000000001E-2</c:v>
                </c:pt>
                <c:pt idx="1100">
                  <c:v>2.6110000000000001E-2</c:v>
                </c:pt>
                <c:pt idx="1101">
                  <c:v>2.6419999999999999E-2</c:v>
                </c:pt>
                <c:pt idx="1102">
                  <c:v>2.6419999999999999E-2</c:v>
                </c:pt>
                <c:pt idx="1103">
                  <c:v>2.6419999999999999E-2</c:v>
                </c:pt>
                <c:pt idx="1104">
                  <c:v>2.6419999999999999E-2</c:v>
                </c:pt>
                <c:pt idx="1105">
                  <c:v>2.673E-2</c:v>
                </c:pt>
                <c:pt idx="1106">
                  <c:v>2.7351E-2</c:v>
                </c:pt>
                <c:pt idx="1107">
                  <c:v>2.7351E-2</c:v>
                </c:pt>
                <c:pt idx="1108">
                  <c:v>2.7661000000000002E-2</c:v>
                </c:pt>
                <c:pt idx="1109">
                  <c:v>2.7351E-2</c:v>
                </c:pt>
                <c:pt idx="1110">
                  <c:v>2.7351E-2</c:v>
                </c:pt>
                <c:pt idx="1111">
                  <c:v>2.7351E-2</c:v>
                </c:pt>
                <c:pt idx="1112">
                  <c:v>2.7351E-2</c:v>
                </c:pt>
                <c:pt idx="1113">
                  <c:v>2.7661000000000002E-2</c:v>
                </c:pt>
                <c:pt idx="1114">
                  <c:v>2.7661000000000002E-2</c:v>
                </c:pt>
                <c:pt idx="1115">
                  <c:v>2.7661000000000002E-2</c:v>
                </c:pt>
                <c:pt idx="1116">
                  <c:v>2.7661000000000002E-2</c:v>
                </c:pt>
                <c:pt idx="1117">
                  <c:v>2.7661000000000002E-2</c:v>
                </c:pt>
                <c:pt idx="1118">
                  <c:v>2.7661000000000002E-2</c:v>
                </c:pt>
                <c:pt idx="1119">
                  <c:v>2.7970999999999999E-2</c:v>
                </c:pt>
                <c:pt idx="1120">
                  <c:v>2.8281000000000001E-2</c:v>
                </c:pt>
                <c:pt idx="1121">
                  <c:v>2.8281000000000001E-2</c:v>
                </c:pt>
                <c:pt idx="1122">
                  <c:v>2.8281000000000001E-2</c:v>
                </c:pt>
                <c:pt idx="1123">
                  <c:v>2.8281000000000001E-2</c:v>
                </c:pt>
                <c:pt idx="1124">
                  <c:v>2.8281000000000001E-2</c:v>
                </c:pt>
                <c:pt idx="1125">
                  <c:v>2.7970999999999999E-2</c:v>
                </c:pt>
                <c:pt idx="1126">
                  <c:v>2.7661000000000002E-2</c:v>
                </c:pt>
                <c:pt idx="1127">
                  <c:v>2.7661000000000002E-2</c:v>
                </c:pt>
                <c:pt idx="1128">
                  <c:v>2.8281000000000001E-2</c:v>
                </c:pt>
                <c:pt idx="1129">
                  <c:v>2.8590999999999998E-2</c:v>
                </c:pt>
                <c:pt idx="1130">
                  <c:v>2.8590999999999998E-2</c:v>
                </c:pt>
                <c:pt idx="1131">
                  <c:v>2.8901E-2</c:v>
                </c:pt>
                <c:pt idx="1132">
                  <c:v>2.9211000000000001E-2</c:v>
                </c:pt>
                <c:pt idx="1133">
                  <c:v>2.9211000000000001E-2</c:v>
                </c:pt>
                <c:pt idx="1134">
                  <c:v>2.9211000000000001E-2</c:v>
                </c:pt>
                <c:pt idx="1135">
                  <c:v>2.8901E-2</c:v>
                </c:pt>
                <c:pt idx="1136">
                  <c:v>2.8901E-2</c:v>
                </c:pt>
                <c:pt idx="1137">
                  <c:v>2.8901E-2</c:v>
                </c:pt>
                <c:pt idx="1138">
                  <c:v>2.8901E-2</c:v>
                </c:pt>
                <c:pt idx="1139">
                  <c:v>2.8590999999999998E-2</c:v>
                </c:pt>
                <c:pt idx="1140">
                  <c:v>2.8590999999999998E-2</c:v>
                </c:pt>
                <c:pt idx="1141">
                  <c:v>2.8590999999999998E-2</c:v>
                </c:pt>
                <c:pt idx="1142">
                  <c:v>2.7661000000000002E-2</c:v>
                </c:pt>
                <c:pt idx="1143">
                  <c:v>2.7351E-2</c:v>
                </c:pt>
                <c:pt idx="1144">
                  <c:v>2.7040999999999999E-2</c:v>
                </c:pt>
                <c:pt idx="1145">
                  <c:v>2.673E-2</c:v>
                </c:pt>
                <c:pt idx="1146">
                  <c:v>2.673E-2</c:v>
                </c:pt>
                <c:pt idx="1147">
                  <c:v>2.673E-2</c:v>
                </c:pt>
                <c:pt idx="1148">
                  <c:v>2.6110000000000001E-2</c:v>
                </c:pt>
                <c:pt idx="1149">
                  <c:v>2.5180000000000001E-2</c:v>
                </c:pt>
                <c:pt idx="1150">
                  <c:v>2.5180000000000001E-2</c:v>
                </c:pt>
                <c:pt idx="1151">
                  <c:v>2.4559999999999998E-2</c:v>
                </c:pt>
                <c:pt idx="1152">
                  <c:v>2.3939999999999999E-2</c:v>
                </c:pt>
                <c:pt idx="1153">
                  <c:v>2.3939999999999999E-2</c:v>
                </c:pt>
                <c:pt idx="1154">
                  <c:v>2.4250000000000001E-2</c:v>
                </c:pt>
                <c:pt idx="1155">
                  <c:v>2.4559999999999998E-2</c:v>
                </c:pt>
                <c:pt idx="1156">
                  <c:v>2.4250000000000001E-2</c:v>
                </c:pt>
                <c:pt idx="1157">
                  <c:v>2.4250000000000001E-2</c:v>
                </c:pt>
                <c:pt idx="1158">
                  <c:v>2.4250000000000001E-2</c:v>
                </c:pt>
                <c:pt idx="1159">
                  <c:v>2.4250000000000001E-2</c:v>
                </c:pt>
                <c:pt idx="1160">
                  <c:v>2.3939999999999999E-2</c:v>
                </c:pt>
                <c:pt idx="1161">
                  <c:v>2.3939999999999999E-2</c:v>
                </c:pt>
                <c:pt idx="1162">
                  <c:v>2.487E-2</c:v>
                </c:pt>
                <c:pt idx="1163">
                  <c:v>2.5180000000000001E-2</c:v>
                </c:pt>
                <c:pt idx="1164">
                  <c:v>2.5180000000000001E-2</c:v>
                </c:pt>
                <c:pt idx="1165">
                  <c:v>2.5180000000000001E-2</c:v>
                </c:pt>
                <c:pt idx="1166">
                  <c:v>2.5180000000000001E-2</c:v>
                </c:pt>
                <c:pt idx="1167">
                  <c:v>2.5489999999999999E-2</c:v>
                </c:pt>
                <c:pt idx="1168">
                  <c:v>2.5489999999999999E-2</c:v>
                </c:pt>
                <c:pt idx="1169">
                  <c:v>2.6110000000000001E-2</c:v>
                </c:pt>
                <c:pt idx="1170">
                  <c:v>2.6110000000000001E-2</c:v>
                </c:pt>
                <c:pt idx="1171">
                  <c:v>2.6419999999999999E-2</c:v>
                </c:pt>
                <c:pt idx="1172">
                  <c:v>2.6419999999999999E-2</c:v>
                </c:pt>
                <c:pt idx="1173">
                  <c:v>2.6110000000000001E-2</c:v>
                </c:pt>
                <c:pt idx="1174">
                  <c:v>2.6110000000000001E-2</c:v>
                </c:pt>
                <c:pt idx="1175">
                  <c:v>2.6110000000000001E-2</c:v>
                </c:pt>
                <c:pt idx="1176">
                  <c:v>2.6419999999999999E-2</c:v>
                </c:pt>
                <c:pt idx="1177">
                  <c:v>2.6110000000000001E-2</c:v>
                </c:pt>
                <c:pt idx="1178">
                  <c:v>2.58E-2</c:v>
                </c:pt>
                <c:pt idx="1179">
                  <c:v>2.5489999999999999E-2</c:v>
                </c:pt>
                <c:pt idx="1180">
                  <c:v>2.5180000000000001E-2</c:v>
                </c:pt>
                <c:pt idx="1181">
                  <c:v>2.5180000000000001E-2</c:v>
                </c:pt>
                <c:pt idx="1182">
                  <c:v>2.5180000000000001E-2</c:v>
                </c:pt>
                <c:pt idx="1183">
                  <c:v>2.5180000000000001E-2</c:v>
                </c:pt>
                <c:pt idx="1184">
                  <c:v>2.5489999999999999E-2</c:v>
                </c:pt>
                <c:pt idx="1185">
                  <c:v>2.5489999999999999E-2</c:v>
                </c:pt>
                <c:pt idx="1186">
                  <c:v>2.5180000000000001E-2</c:v>
                </c:pt>
                <c:pt idx="1187">
                  <c:v>2.487E-2</c:v>
                </c:pt>
                <c:pt idx="1188">
                  <c:v>2.487E-2</c:v>
                </c:pt>
                <c:pt idx="1189">
                  <c:v>2.5180000000000001E-2</c:v>
                </c:pt>
                <c:pt idx="1190">
                  <c:v>2.5180000000000001E-2</c:v>
                </c:pt>
                <c:pt idx="1191">
                  <c:v>2.5180000000000001E-2</c:v>
                </c:pt>
                <c:pt idx="1192">
                  <c:v>2.5180000000000001E-2</c:v>
                </c:pt>
                <c:pt idx="1193">
                  <c:v>2.5489999999999999E-2</c:v>
                </c:pt>
                <c:pt idx="1194">
                  <c:v>2.5180000000000001E-2</c:v>
                </c:pt>
                <c:pt idx="1195">
                  <c:v>2.5180000000000001E-2</c:v>
                </c:pt>
                <c:pt idx="1196">
                  <c:v>2.5180000000000001E-2</c:v>
                </c:pt>
                <c:pt idx="1197">
                  <c:v>2.5180000000000001E-2</c:v>
                </c:pt>
                <c:pt idx="1198">
                  <c:v>2.5489999999999999E-2</c:v>
                </c:pt>
                <c:pt idx="1199">
                  <c:v>2.58E-2</c:v>
                </c:pt>
                <c:pt idx="1200">
                  <c:v>2.6110000000000001E-2</c:v>
                </c:pt>
                <c:pt idx="1201">
                  <c:v>2.6419999999999999E-2</c:v>
                </c:pt>
                <c:pt idx="1202">
                  <c:v>2.6419999999999999E-2</c:v>
                </c:pt>
                <c:pt idx="1203">
                  <c:v>2.6419999999999999E-2</c:v>
                </c:pt>
                <c:pt idx="1204">
                  <c:v>2.6419999999999999E-2</c:v>
                </c:pt>
                <c:pt idx="1205">
                  <c:v>2.673E-2</c:v>
                </c:pt>
                <c:pt idx="1206">
                  <c:v>2.7661000000000002E-2</c:v>
                </c:pt>
                <c:pt idx="1207">
                  <c:v>2.7661000000000002E-2</c:v>
                </c:pt>
                <c:pt idx="1208">
                  <c:v>2.7661000000000002E-2</c:v>
                </c:pt>
                <c:pt idx="1209">
                  <c:v>2.7661000000000002E-2</c:v>
                </c:pt>
                <c:pt idx="1210">
                  <c:v>2.7351E-2</c:v>
                </c:pt>
                <c:pt idx="1211">
                  <c:v>2.7351E-2</c:v>
                </c:pt>
                <c:pt idx="1212">
                  <c:v>2.7351E-2</c:v>
                </c:pt>
                <c:pt idx="1213">
                  <c:v>2.7351E-2</c:v>
                </c:pt>
                <c:pt idx="1214">
                  <c:v>2.7661000000000002E-2</c:v>
                </c:pt>
                <c:pt idx="1215">
                  <c:v>2.7351E-2</c:v>
                </c:pt>
                <c:pt idx="1216">
                  <c:v>2.7351E-2</c:v>
                </c:pt>
                <c:pt idx="1217">
                  <c:v>2.7970999999999999E-2</c:v>
                </c:pt>
                <c:pt idx="1218">
                  <c:v>2.7661000000000002E-2</c:v>
                </c:pt>
                <c:pt idx="1219">
                  <c:v>2.7351E-2</c:v>
                </c:pt>
                <c:pt idx="1220">
                  <c:v>2.673E-2</c:v>
                </c:pt>
                <c:pt idx="1221">
                  <c:v>2.6419999999999999E-2</c:v>
                </c:pt>
                <c:pt idx="1222">
                  <c:v>2.6419999999999999E-2</c:v>
                </c:pt>
                <c:pt idx="1223">
                  <c:v>2.6419999999999999E-2</c:v>
                </c:pt>
                <c:pt idx="1224">
                  <c:v>2.673E-2</c:v>
                </c:pt>
                <c:pt idx="1225">
                  <c:v>2.673E-2</c:v>
                </c:pt>
                <c:pt idx="1226">
                  <c:v>2.6110000000000001E-2</c:v>
                </c:pt>
                <c:pt idx="1227">
                  <c:v>2.5180000000000001E-2</c:v>
                </c:pt>
                <c:pt idx="1228">
                  <c:v>2.5180000000000001E-2</c:v>
                </c:pt>
                <c:pt idx="1229">
                  <c:v>2.5180000000000001E-2</c:v>
                </c:pt>
                <c:pt idx="1230">
                  <c:v>2.5489999999999999E-2</c:v>
                </c:pt>
                <c:pt idx="1231">
                  <c:v>2.5489999999999999E-2</c:v>
                </c:pt>
                <c:pt idx="1232">
                  <c:v>2.58E-2</c:v>
                </c:pt>
                <c:pt idx="1233">
                  <c:v>2.6110000000000001E-2</c:v>
                </c:pt>
                <c:pt idx="1234">
                  <c:v>2.58E-2</c:v>
                </c:pt>
                <c:pt idx="1235">
                  <c:v>2.6110000000000001E-2</c:v>
                </c:pt>
                <c:pt idx="1236">
                  <c:v>2.6110000000000001E-2</c:v>
                </c:pt>
                <c:pt idx="1237">
                  <c:v>2.6110000000000001E-2</c:v>
                </c:pt>
                <c:pt idx="1238">
                  <c:v>2.6110000000000001E-2</c:v>
                </c:pt>
                <c:pt idx="1239">
                  <c:v>2.6419999999999999E-2</c:v>
                </c:pt>
                <c:pt idx="1240">
                  <c:v>2.7040999999999999E-2</c:v>
                </c:pt>
                <c:pt idx="1241">
                  <c:v>2.7351E-2</c:v>
                </c:pt>
                <c:pt idx="1242">
                  <c:v>2.7040999999999999E-2</c:v>
                </c:pt>
                <c:pt idx="1243">
                  <c:v>2.7040999999999999E-2</c:v>
                </c:pt>
                <c:pt idx="1244">
                  <c:v>2.673E-2</c:v>
                </c:pt>
                <c:pt idx="1245">
                  <c:v>2.673E-2</c:v>
                </c:pt>
                <c:pt idx="1246">
                  <c:v>2.673E-2</c:v>
                </c:pt>
                <c:pt idx="1247">
                  <c:v>2.7351E-2</c:v>
                </c:pt>
                <c:pt idx="1248">
                  <c:v>2.7351E-2</c:v>
                </c:pt>
                <c:pt idx="1249">
                  <c:v>2.7040999999999999E-2</c:v>
                </c:pt>
                <c:pt idx="1250">
                  <c:v>2.673E-2</c:v>
                </c:pt>
                <c:pt idx="1251">
                  <c:v>2.673E-2</c:v>
                </c:pt>
                <c:pt idx="1252">
                  <c:v>2.673E-2</c:v>
                </c:pt>
                <c:pt idx="1253">
                  <c:v>2.6419999999999999E-2</c:v>
                </c:pt>
                <c:pt idx="1254">
                  <c:v>2.673E-2</c:v>
                </c:pt>
                <c:pt idx="1255">
                  <c:v>2.673E-2</c:v>
                </c:pt>
                <c:pt idx="1256">
                  <c:v>2.673E-2</c:v>
                </c:pt>
                <c:pt idx="1257">
                  <c:v>2.6419999999999999E-2</c:v>
                </c:pt>
                <c:pt idx="1258">
                  <c:v>2.6419999999999999E-2</c:v>
                </c:pt>
                <c:pt idx="1259">
                  <c:v>2.6419999999999999E-2</c:v>
                </c:pt>
                <c:pt idx="1260">
                  <c:v>2.6419999999999999E-2</c:v>
                </c:pt>
                <c:pt idx="1261">
                  <c:v>2.6110000000000001E-2</c:v>
                </c:pt>
                <c:pt idx="1262">
                  <c:v>2.6419999999999999E-2</c:v>
                </c:pt>
                <c:pt idx="1263">
                  <c:v>2.6110000000000001E-2</c:v>
                </c:pt>
                <c:pt idx="1264">
                  <c:v>2.6110000000000001E-2</c:v>
                </c:pt>
                <c:pt idx="1265">
                  <c:v>2.6110000000000001E-2</c:v>
                </c:pt>
                <c:pt idx="1266">
                  <c:v>2.6110000000000001E-2</c:v>
                </c:pt>
                <c:pt idx="1267">
                  <c:v>2.6419999999999999E-2</c:v>
                </c:pt>
                <c:pt idx="1268">
                  <c:v>2.6419999999999999E-2</c:v>
                </c:pt>
                <c:pt idx="1269">
                  <c:v>2.673E-2</c:v>
                </c:pt>
                <c:pt idx="1270">
                  <c:v>2.673E-2</c:v>
                </c:pt>
                <c:pt idx="1271">
                  <c:v>2.6419999999999999E-2</c:v>
                </c:pt>
                <c:pt idx="1272">
                  <c:v>2.6110000000000001E-2</c:v>
                </c:pt>
                <c:pt idx="1273">
                  <c:v>2.58E-2</c:v>
                </c:pt>
                <c:pt idx="1274">
                  <c:v>2.58E-2</c:v>
                </c:pt>
                <c:pt idx="1275">
                  <c:v>2.58E-2</c:v>
                </c:pt>
                <c:pt idx="1276">
                  <c:v>2.58E-2</c:v>
                </c:pt>
                <c:pt idx="1277">
                  <c:v>2.6110000000000001E-2</c:v>
                </c:pt>
                <c:pt idx="1278">
                  <c:v>2.6419999999999999E-2</c:v>
                </c:pt>
                <c:pt idx="1279">
                  <c:v>2.6419999999999999E-2</c:v>
                </c:pt>
                <c:pt idx="1280">
                  <c:v>2.6110000000000001E-2</c:v>
                </c:pt>
                <c:pt idx="1281">
                  <c:v>2.6110000000000001E-2</c:v>
                </c:pt>
                <c:pt idx="1282">
                  <c:v>2.6419999999999999E-2</c:v>
                </c:pt>
                <c:pt idx="1283">
                  <c:v>2.673E-2</c:v>
                </c:pt>
                <c:pt idx="1284">
                  <c:v>2.7351E-2</c:v>
                </c:pt>
                <c:pt idx="1285">
                  <c:v>2.7351E-2</c:v>
                </c:pt>
                <c:pt idx="1286">
                  <c:v>2.7661000000000002E-2</c:v>
                </c:pt>
                <c:pt idx="1287">
                  <c:v>2.7661000000000002E-2</c:v>
                </c:pt>
                <c:pt idx="1288">
                  <c:v>2.7661000000000002E-2</c:v>
                </c:pt>
                <c:pt idx="1289">
                  <c:v>2.7970999999999999E-2</c:v>
                </c:pt>
                <c:pt idx="1290">
                  <c:v>2.8281000000000001E-2</c:v>
                </c:pt>
                <c:pt idx="1291">
                  <c:v>2.8590999999999998E-2</c:v>
                </c:pt>
                <c:pt idx="1292">
                  <c:v>2.8901E-2</c:v>
                </c:pt>
                <c:pt idx="1293">
                  <c:v>2.9211000000000001E-2</c:v>
                </c:pt>
                <c:pt idx="1294">
                  <c:v>2.9211000000000001E-2</c:v>
                </c:pt>
                <c:pt idx="1295">
                  <c:v>2.9211000000000001E-2</c:v>
                </c:pt>
                <c:pt idx="1296">
                  <c:v>2.9211000000000001E-2</c:v>
                </c:pt>
                <c:pt idx="1297">
                  <c:v>2.8901E-2</c:v>
                </c:pt>
                <c:pt idx="1298">
                  <c:v>2.8281000000000001E-2</c:v>
                </c:pt>
                <c:pt idx="1299">
                  <c:v>2.8281000000000001E-2</c:v>
                </c:pt>
                <c:pt idx="1300">
                  <c:v>2.8281000000000001E-2</c:v>
                </c:pt>
                <c:pt idx="1301">
                  <c:v>2.7970999999999999E-2</c:v>
                </c:pt>
                <c:pt idx="1302">
                  <c:v>2.7661000000000002E-2</c:v>
                </c:pt>
                <c:pt idx="1303">
                  <c:v>2.7661000000000002E-2</c:v>
                </c:pt>
                <c:pt idx="1304">
                  <c:v>2.7040999999999999E-2</c:v>
                </c:pt>
                <c:pt idx="1305">
                  <c:v>2.6110000000000001E-2</c:v>
                </c:pt>
                <c:pt idx="1306">
                  <c:v>2.5489999999999999E-2</c:v>
                </c:pt>
                <c:pt idx="1307">
                  <c:v>2.5489999999999999E-2</c:v>
                </c:pt>
                <c:pt idx="1308">
                  <c:v>2.5489999999999999E-2</c:v>
                </c:pt>
                <c:pt idx="1309">
                  <c:v>2.5180000000000001E-2</c:v>
                </c:pt>
                <c:pt idx="1310">
                  <c:v>2.487E-2</c:v>
                </c:pt>
                <c:pt idx="1311">
                  <c:v>2.4559999999999998E-2</c:v>
                </c:pt>
                <c:pt idx="1312">
                  <c:v>2.3939999999999999E-2</c:v>
                </c:pt>
                <c:pt idx="1313">
                  <c:v>2.3939999999999999E-2</c:v>
                </c:pt>
                <c:pt idx="1314">
                  <c:v>2.3939999999999999E-2</c:v>
                </c:pt>
                <c:pt idx="1315">
                  <c:v>2.3939999999999999E-2</c:v>
                </c:pt>
                <c:pt idx="1316">
                  <c:v>2.3939999999999999E-2</c:v>
                </c:pt>
                <c:pt idx="1317">
                  <c:v>2.3939999999999999E-2</c:v>
                </c:pt>
                <c:pt idx="1318">
                  <c:v>2.4250000000000001E-2</c:v>
                </c:pt>
                <c:pt idx="1319">
                  <c:v>2.4559999999999998E-2</c:v>
                </c:pt>
                <c:pt idx="1320">
                  <c:v>2.4559999999999998E-2</c:v>
                </c:pt>
                <c:pt idx="1321">
                  <c:v>2.4559999999999998E-2</c:v>
                </c:pt>
                <c:pt idx="1322">
                  <c:v>2.4559999999999998E-2</c:v>
                </c:pt>
                <c:pt idx="1323">
                  <c:v>2.4559999999999998E-2</c:v>
                </c:pt>
                <c:pt idx="1324">
                  <c:v>2.487E-2</c:v>
                </c:pt>
                <c:pt idx="1325">
                  <c:v>2.58E-2</c:v>
                </c:pt>
                <c:pt idx="1326">
                  <c:v>2.6110000000000001E-2</c:v>
                </c:pt>
                <c:pt idx="1327">
                  <c:v>2.6110000000000001E-2</c:v>
                </c:pt>
                <c:pt idx="1328">
                  <c:v>2.6110000000000001E-2</c:v>
                </c:pt>
                <c:pt idx="1329">
                  <c:v>2.6110000000000001E-2</c:v>
                </c:pt>
                <c:pt idx="1330">
                  <c:v>2.673E-2</c:v>
                </c:pt>
                <c:pt idx="1331">
                  <c:v>2.7040999999999999E-2</c:v>
                </c:pt>
                <c:pt idx="1332">
                  <c:v>2.7661000000000002E-2</c:v>
                </c:pt>
                <c:pt idx="1333">
                  <c:v>2.7661000000000002E-2</c:v>
                </c:pt>
                <c:pt idx="1334">
                  <c:v>2.7661000000000002E-2</c:v>
                </c:pt>
                <c:pt idx="1335">
                  <c:v>2.7661000000000002E-2</c:v>
                </c:pt>
                <c:pt idx="1336">
                  <c:v>2.7351E-2</c:v>
                </c:pt>
                <c:pt idx="1337">
                  <c:v>2.7040999999999999E-2</c:v>
                </c:pt>
                <c:pt idx="1338">
                  <c:v>2.7351E-2</c:v>
                </c:pt>
                <c:pt idx="1339">
                  <c:v>2.7040999999999999E-2</c:v>
                </c:pt>
                <c:pt idx="1340">
                  <c:v>2.7351E-2</c:v>
                </c:pt>
                <c:pt idx="1341">
                  <c:v>2.7661000000000002E-2</c:v>
                </c:pt>
                <c:pt idx="1342">
                  <c:v>2.7661000000000002E-2</c:v>
                </c:pt>
                <c:pt idx="1343">
                  <c:v>2.7661000000000002E-2</c:v>
                </c:pt>
                <c:pt idx="1344">
                  <c:v>2.7351E-2</c:v>
                </c:pt>
                <c:pt idx="1345">
                  <c:v>2.7351E-2</c:v>
                </c:pt>
                <c:pt idx="1346">
                  <c:v>2.7040999999999999E-2</c:v>
                </c:pt>
                <c:pt idx="1347">
                  <c:v>2.7040999999999999E-2</c:v>
                </c:pt>
                <c:pt idx="1348">
                  <c:v>2.673E-2</c:v>
                </c:pt>
                <c:pt idx="1349">
                  <c:v>2.673E-2</c:v>
                </c:pt>
                <c:pt idx="1350">
                  <c:v>2.6419999999999999E-2</c:v>
                </c:pt>
                <c:pt idx="1351">
                  <c:v>2.6419999999999999E-2</c:v>
                </c:pt>
                <c:pt idx="1352">
                  <c:v>2.6419999999999999E-2</c:v>
                </c:pt>
                <c:pt idx="1353">
                  <c:v>2.6419999999999999E-2</c:v>
                </c:pt>
                <c:pt idx="1354">
                  <c:v>2.6419999999999999E-2</c:v>
                </c:pt>
                <c:pt idx="1355">
                  <c:v>2.673E-2</c:v>
                </c:pt>
                <c:pt idx="1356">
                  <c:v>2.7040999999999999E-2</c:v>
                </c:pt>
                <c:pt idx="1357">
                  <c:v>2.7351E-2</c:v>
                </c:pt>
                <c:pt idx="1358">
                  <c:v>2.7351E-2</c:v>
                </c:pt>
                <c:pt idx="1359">
                  <c:v>2.7351E-2</c:v>
                </c:pt>
                <c:pt idx="1360">
                  <c:v>2.7351E-2</c:v>
                </c:pt>
                <c:pt idx="1361">
                  <c:v>2.7040999999999999E-2</c:v>
                </c:pt>
                <c:pt idx="1362">
                  <c:v>2.7661000000000002E-2</c:v>
                </c:pt>
                <c:pt idx="1363">
                  <c:v>2.7351E-2</c:v>
                </c:pt>
                <c:pt idx="1364">
                  <c:v>2.7040999999999999E-2</c:v>
                </c:pt>
                <c:pt idx="1365">
                  <c:v>2.673E-2</c:v>
                </c:pt>
                <c:pt idx="1366">
                  <c:v>2.7040999999999999E-2</c:v>
                </c:pt>
                <c:pt idx="1367">
                  <c:v>2.7351E-2</c:v>
                </c:pt>
                <c:pt idx="1368">
                  <c:v>2.7661000000000002E-2</c:v>
                </c:pt>
                <c:pt idx="1369">
                  <c:v>2.7351E-2</c:v>
                </c:pt>
                <c:pt idx="1370">
                  <c:v>2.7351E-2</c:v>
                </c:pt>
                <c:pt idx="1371">
                  <c:v>2.7040999999999999E-2</c:v>
                </c:pt>
                <c:pt idx="1372">
                  <c:v>2.673E-2</c:v>
                </c:pt>
                <c:pt idx="1373">
                  <c:v>2.673E-2</c:v>
                </c:pt>
                <c:pt idx="1374">
                  <c:v>2.6419999999999999E-2</c:v>
                </c:pt>
                <c:pt idx="1375">
                  <c:v>2.6110000000000001E-2</c:v>
                </c:pt>
                <c:pt idx="1376">
                  <c:v>2.5180000000000001E-2</c:v>
                </c:pt>
                <c:pt idx="1377">
                  <c:v>2.487E-2</c:v>
                </c:pt>
                <c:pt idx="1378">
                  <c:v>2.487E-2</c:v>
                </c:pt>
                <c:pt idx="1379">
                  <c:v>2.4559999999999998E-2</c:v>
                </c:pt>
                <c:pt idx="1380">
                  <c:v>2.4559999999999998E-2</c:v>
                </c:pt>
                <c:pt idx="1381">
                  <c:v>2.487E-2</c:v>
                </c:pt>
                <c:pt idx="1382">
                  <c:v>2.4250000000000001E-2</c:v>
                </c:pt>
                <c:pt idx="1383">
                  <c:v>2.3629000000000001E-2</c:v>
                </c:pt>
                <c:pt idx="1384">
                  <c:v>2.3939999999999999E-2</c:v>
                </c:pt>
                <c:pt idx="1385">
                  <c:v>2.4250000000000001E-2</c:v>
                </c:pt>
                <c:pt idx="1386">
                  <c:v>2.4250000000000001E-2</c:v>
                </c:pt>
                <c:pt idx="1387">
                  <c:v>2.3939999999999999E-2</c:v>
                </c:pt>
                <c:pt idx="1388">
                  <c:v>2.3939999999999999E-2</c:v>
                </c:pt>
                <c:pt idx="1389">
                  <c:v>2.4250000000000001E-2</c:v>
                </c:pt>
                <c:pt idx="1390">
                  <c:v>2.3939999999999999E-2</c:v>
                </c:pt>
                <c:pt idx="1391">
                  <c:v>2.4250000000000001E-2</c:v>
                </c:pt>
                <c:pt idx="1392">
                  <c:v>2.487E-2</c:v>
                </c:pt>
                <c:pt idx="1393">
                  <c:v>2.487E-2</c:v>
                </c:pt>
                <c:pt idx="1394">
                  <c:v>2.5489999999999999E-2</c:v>
                </c:pt>
                <c:pt idx="1395">
                  <c:v>2.58E-2</c:v>
                </c:pt>
                <c:pt idx="1396">
                  <c:v>2.673E-2</c:v>
                </c:pt>
                <c:pt idx="1397">
                  <c:v>2.7351E-2</c:v>
                </c:pt>
                <c:pt idx="1398">
                  <c:v>2.7351E-2</c:v>
                </c:pt>
                <c:pt idx="1399">
                  <c:v>2.7661000000000002E-2</c:v>
                </c:pt>
                <c:pt idx="1400">
                  <c:v>2.7970999999999999E-2</c:v>
                </c:pt>
                <c:pt idx="1401">
                  <c:v>2.8281000000000001E-2</c:v>
                </c:pt>
                <c:pt idx="1402">
                  <c:v>2.8281000000000001E-2</c:v>
                </c:pt>
                <c:pt idx="1403">
                  <c:v>2.8901E-2</c:v>
                </c:pt>
                <c:pt idx="1404">
                  <c:v>2.8901E-2</c:v>
                </c:pt>
                <c:pt idx="1405">
                  <c:v>2.8590999999999998E-2</c:v>
                </c:pt>
                <c:pt idx="1406">
                  <c:v>2.8590999999999998E-2</c:v>
                </c:pt>
                <c:pt idx="1407">
                  <c:v>2.8590999999999998E-2</c:v>
                </c:pt>
                <c:pt idx="1408">
                  <c:v>2.8590999999999998E-2</c:v>
                </c:pt>
                <c:pt idx="1409">
                  <c:v>2.8281000000000001E-2</c:v>
                </c:pt>
                <c:pt idx="1410">
                  <c:v>2.8590999999999998E-2</c:v>
                </c:pt>
                <c:pt idx="1411">
                  <c:v>2.8590999999999998E-2</c:v>
                </c:pt>
                <c:pt idx="1412">
                  <c:v>2.8281000000000001E-2</c:v>
                </c:pt>
                <c:pt idx="1413">
                  <c:v>2.8281000000000001E-2</c:v>
                </c:pt>
                <c:pt idx="1414">
                  <c:v>2.7661000000000002E-2</c:v>
                </c:pt>
                <c:pt idx="1415">
                  <c:v>2.7351E-2</c:v>
                </c:pt>
                <c:pt idx="1416">
                  <c:v>2.7351E-2</c:v>
                </c:pt>
                <c:pt idx="1417">
                  <c:v>2.7040999999999999E-2</c:v>
                </c:pt>
                <c:pt idx="1418">
                  <c:v>2.7040999999999999E-2</c:v>
                </c:pt>
                <c:pt idx="1419">
                  <c:v>2.673E-2</c:v>
                </c:pt>
                <c:pt idx="1420">
                  <c:v>2.6110000000000001E-2</c:v>
                </c:pt>
                <c:pt idx="1421">
                  <c:v>2.5489999999999999E-2</c:v>
                </c:pt>
                <c:pt idx="1422">
                  <c:v>2.5180000000000001E-2</c:v>
                </c:pt>
                <c:pt idx="1423">
                  <c:v>2.5489999999999999E-2</c:v>
                </c:pt>
                <c:pt idx="1424">
                  <c:v>2.5489999999999999E-2</c:v>
                </c:pt>
                <c:pt idx="1425">
                  <c:v>2.6110000000000001E-2</c:v>
                </c:pt>
                <c:pt idx="1426">
                  <c:v>2.6110000000000001E-2</c:v>
                </c:pt>
                <c:pt idx="1427">
                  <c:v>2.6419999999999999E-2</c:v>
                </c:pt>
                <c:pt idx="1428">
                  <c:v>2.6419999999999999E-2</c:v>
                </c:pt>
                <c:pt idx="1429">
                  <c:v>2.6419999999999999E-2</c:v>
                </c:pt>
                <c:pt idx="1430">
                  <c:v>2.6419999999999999E-2</c:v>
                </c:pt>
                <c:pt idx="1431">
                  <c:v>2.6419999999999999E-2</c:v>
                </c:pt>
                <c:pt idx="1432">
                  <c:v>2.6419999999999999E-2</c:v>
                </c:pt>
                <c:pt idx="1433">
                  <c:v>2.6419999999999999E-2</c:v>
                </c:pt>
                <c:pt idx="1434">
                  <c:v>2.7040999999999999E-2</c:v>
                </c:pt>
                <c:pt idx="1435">
                  <c:v>2.7351E-2</c:v>
                </c:pt>
                <c:pt idx="1436">
                  <c:v>2.7351E-2</c:v>
                </c:pt>
                <c:pt idx="1437">
                  <c:v>2.7351E-2</c:v>
                </c:pt>
                <c:pt idx="1438">
                  <c:v>2.7351E-2</c:v>
                </c:pt>
                <c:pt idx="1439">
                  <c:v>2.7661000000000002E-2</c:v>
                </c:pt>
                <c:pt idx="1440">
                  <c:v>2.8281000000000001E-2</c:v>
                </c:pt>
                <c:pt idx="1441">
                  <c:v>2.8590999999999998E-2</c:v>
                </c:pt>
                <c:pt idx="1442">
                  <c:v>2.8901E-2</c:v>
                </c:pt>
                <c:pt idx="1443">
                  <c:v>2.8901E-2</c:v>
                </c:pt>
                <c:pt idx="1444">
                  <c:v>2.8901E-2</c:v>
                </c:pt>
                <c:pt idx="1445">
                  <c:v>2.8590999999999998E-2</c:v>
                </c:pt>
                <c:pt idx="1446">
                  <c:v>2.8590999999999998E-2</c:v>
                </c:pt>
                <c:pt idx="1447">
                  <c:v>2.8590999999999998E-2</c:v>
                </c:pt>
                <c:pt idx="1448">
                  <c:v>2.8590999999999998E-2</c:v>
                </c:pt>
                <c:pt idx="1449">
                  <c:v>2.8901E-2</c:v>
                </c:pt>
                <c:pt idx="1450">
                  <c:v>2.8901E-2</c:v>
                </c:pt>
                <c:pt idx="1451">
                  <c:v>2.9211000000000001E-2</c:v>
                </c:pt>
                <c:pt idx="1452">
                  <c:v>2.9211000000000001E-2</c:v>
                </c:pt>
                <c:pt idx="1453">
                  <c:v>2.8901E-2</c:v>
                </c:pt>
                <c:pt idx="1454">
                  <c:v>2.7661000000000002E-2</c:v>
                </c:pt>
                <c:pt idx="1455">
                  <c:v>2.7351E-2</c:v>
                </c:pt>
                <c:pt idx="1456">
                  <c:v>2.7351E-2</c:v>
                </c:pt>
                <c:pt idx="1457">
                  <c:v>2.7351E-2</c:v>
                </c:pt>
                <c:pt idx="1458">
                  <c:v>2.7351E-2</c:v>
                </c:pt>
                <c:pt idx="1459">
                  <c:v>2.7351E-2</c:v>
                </c:pt>
                <c:pt idx="1460">
                  <c:v>2.7040999999999999E-2</c:v>
                </c:pt>
                <c:pt idx="1461">
                  <c:v>2.6110000000000001E-2</c:v>
                </c:pt>
                <c:pt idx="1462">
                  <c:v>2.6419999999999999E-2</c:v>
                </c:pt>
                <c:pt idx="1463">
                  <c:v>2.6419999999999999E-2</c:v>
                </c:pt>
                <c:pt idx="1464">
                  <c:v>2.6419999999999999E-2</c:v>
                </c:pt>
                <c:pt idx="1465">
                  <c:v>2.673E-2</c:v>
                </c:pt>
                <c:pt idx="1466">
                  <c:v>2.673E-2</c:v>
                </c:pt>
                <c:pt idx="1467">
                  <c:v>2.6110000000000001E-2</c:v>
                </c:pt>
                <c:pt idx="1468">
                  <c:v>2.5489999999999999E-2</c:v>
                </c:pt>
                <c:pt idx="1469">
                  <c:v>2.5489999999999999E-2</c:v>
                </c:pt>
                <c:pt idx="1470">
                  <c:v>2.5489999999999999E-2</c:v>
                </c:pt>
                <c:pt idx="1471">
                  <c:v>2.5180000000000001E-2</c:v>
                </c:pt>
                <c:pt idx="1472">
                  <c:v>2.5180000000000001E-2</c:v>
                </c:pt>
                <c:pt idx="1473">
                  <c:v>2.5489999999999999E-2</c:v>
                </c:pt>
                <c:pt idx="1474">
                  <c:v>2.673E-2</c:v>
                </c:pt>
                <c:pt idx="1475">
                  <c:v>2.7351E-2</c:v>
                </c:pt>
                <c:pt idx="1476">
                  <c:v>2.7351E-2</c:v>
                </c:pt>
                <c:pt idx="1477">
                  <c:v>2.7351E-2</c:v>
                </c:pt>
                <c:pt idx="1478">
                  <c:v>2.7661000000000002E-2</c:v>
                </c:pt>
                <c:pt idx="1479">
                  <c:v>2.7970999999999999E-2</c:v>
                </c:pt>
                <c:pt idx="1480">
                  <c:v>2.7970999999999999E-2</c:v>
                </c:pt>
                <c:pt idx="1481">
                  <c:v>2.8901E-2</c:v>
                </c:pt>
                <c:pt idx="1482">
                  <c:v>2.8901E-2</c:v>
                </c:pt>
                <c:pt idx="1483">
                  <c:v>2.8901E-2</c:v>
                </c:pt>
                <c:pt idx="1484">
                  <c:v>2.8901E-2</c:v>
                </c:pt>
                <c:pt idx="1485">
                  <c:v>2.8901E-2</c:v>
                </c:pt>
                <c:pt idx="1486">
                  <c:v>2.9211000000000001E-2</c:v>
                </c:pt>
                <c:pt idx="1487">
                  <c:v>2.9520999999999999E-2</c:v>
                </c:pt>
                <c:pt idx="1488">
                  <c:v>3.0141000000000001E-2</c:v>
                </c:pt>
                <c:pt idx="1489">
                  <c:v>3.0141000000000001E-2</c:v>
                </c:pt>
                <c:pt idx="1490">
                  <c:v>3.0141000000000001E-2</c:v>
                </c:pt>
                <c:pt idx="1491">
                  <c:v>3.0141000000000001E-2</c:v>
                </c:pt>
                <c:pt idx="1492">
                  <c:v>2.9831E-2</c:v>
                </c:pt>
                <c:pt idx="1493">
                  <c:v>2.9831E-2</c:v>
                </c:pt>
                <c:pt idx="1494">
                  <c:v>2.9520999999999999E-2</c:v>
                </c:pt>
                <c:pt idx="1495">
                  <c:v>2.8590999999999998E-2</c:v>
                </c:pt>
                <c:pt idx="1496">
                  <c:v>2.8590999999999998E-2</c:v>
                </c:pt>
                <c:pt idx="1497">
                  <c:v>2.8590999999999998E-2</c:v>
                </c:pt>
                <c:pt idx="1498">
                  <c:v>2.7970999999999999E-2</c:v>
                </c:pt>
                <c:pt idx="1499">
                  <c:v>2.7661000000000002E-2</c:v>
                </c:pt>
                <c:pt idx="1500">
                  <c:v>2.7661000000000002E-2</c:v>
                </c:pt>
                <c:pt idx="1501">
                  <c:v>2.7970999999999999E-2</c:v>
                </c:pt>
                <c:pt idx="1502">
                  <c:v>2.7661000000000002E-2</c:v>
                </c:pt>
                <c:pt idx="1503">
                  <c:v>2.7661000000000002E-2</c:v>
                </c:pt>
                <c:pt idx="1504">
                  <c:v>2.7351E-2</c:v>
                </c:pt>
                <c:pt idx="1505">
                  <c:v>2.7040999999999999E-2</c:v>
                </c:pt>
                <c:pt idx="1506">
                  <c:v>2.6419999999999999E-2</c:v>
                </c:pt>
                <c:pt idx="1507">
                  <c:v>2.6110000000000001E-2</c:v>
                </c:pt>
                <c:pt idx="1508">
                  <c:v>2.6110000000000001E-2</c:v>
                </c:pt>
                <c:pt idx="1509">
                  <c:v>2.6110000000000001E-2</c:v>
                </c:pt>
                <c:pt idx="1510">
                  <c:v>2.6110000000000001E-2</c:v>
                </c:pt>
                <c:pt idx="1511">
                  <c:v>2.6110000000000001E-2</c:v>
                </c:pt>
                <c:pt idx="1512">
                  <c:v>2.6419999999999999E-2</c:v>
                </c:pt>
                <c:pt idx="1513">
                  <c:v>2.6110000000000001E-2</c:v>
                </c:pt>
                <c:pt idx="1514">
                  <c:v>2.6110000000000001E-2</c:v>
                </c:pt>
                <c:pt idx="1515">
                  <c:v>2.6419999999999999E-2</c:v>
                </c:pt>
                <c:pt idx="1516">
                  <c:v>2.673E-2</c:v>
                </c:pt>
                <c:pt idx="1517">
                  <c:v>2.673E-2</c:v>
                </c:pt>
                <c:pt idx="1518">
                  <c:v>2.7661000000000002E-2</c:v>
                </c:pt>
                <c:pt idx="1519">
                  <c:v>2.7661000000000002E-2</c:v>
                </c:pt>
                <c:pt idx="1520">
                  <c:v>2.7661000000000002E-2</c:v>
                </c:pt>
                <c:pt idx="1521">
                  <c:v>2.7351E-2</c:v>
                </c:pt>
                <c:pt idx="1522">
                  <c:v>2.7351E-2</c:v>
                </c:pt>
                <c:pt idx="1523">
                  <c:v>2.7351E-2</c:v>
                </c:pt>
                <c:pt idx="1524">
                  <c:v>2.7661000000000002E-2</c:v>
                </c:pt>
                <c:pt idx="1525">
                  <c:v>2.7351E-2</c:v>
                </c:pt>
                <c:pt idx="1526">
                  <c:v>2.7351E-2</c:v>
                </c:pt>
                <c:pt idx="1527">
                  <c:v>2.7661000000000002E-2</c:v>
                </c:pt>
                <c:pt idx="1528">
                  <c:v>2.7661000000000002E-2</c:v>
                </c:pt>
                <c:pt idx="1529">
                  <c:v>2.7661000000000002E-2</c:v>
                </c:pt>
                <c:pt idx="1530">
                  <c:v>2.7661000000000002E-2</c:v>
                </c:pt>
                <c:pt idx="1531">
                  <c:v>2.7970999999999999E-2</c:v>
                </c:pt>
                <c:pt idx="1532">
                  <c:v>2.7661000000000002E-2</c:v>
                </c:pt>
                <c:pt idx="1533">
                  <c:v>2.7661000000000002E-2</c:v>
                </c:pt>
                <c:pt idx="1534">
                  <c:v>2.7351E-2</c:v>
                </c:pt>
                <c:pt idx="1535">
                  <c:v>2.7040999999999999E-2</c:v>
                </c:pt>
                <c:pt idx="1536">
                  <c:v>2.6419999999999999E-2</c:v>
                </c:pt>
                <c:pt idx="1537">
                  <c:v>2.6110000000000001E-2</c:v>
                </c:pt>
                <c:pt idx="1538">
                  <c:v>2.5489999999999999E-2</c:v>
                </c:pt>
                <c:pt idx="1539">
                  <c:v>2.4559999999999998E-2</c:v>
                </c:pt>
                <c:pt idx="1540">
                  <c:v>2.4559999999999998E-2</c:v>
                </c:pt>
                <c:pt idx="1541">
                  <c:v>2.4559999999999998E-2</c:v>
                </c:pt>
                <c:pt idx="1542">
                  <c:v>2.4559999999999998E-2</c:v>
                </c:pt>
                <c:pt idx="1543">
                  <c:v>2.4559999999999998E-2</c:v>
                </c:pt>
                <c:pt idx="1544">
                  <c:v>2.487E-2</c:v>
                </c:pt>
                <c:pt idx="1545">
                  <c:v>2.5180000000000001E-2</c:v>
                </c:pt>
                <c:pt idx="1546">
                  <c:v>2.487E-2</c:v>
                </c:pt>
                <c:pt idx="1547">
                  <c:v>2.4559999999999998E-2</c:v>
                </c:pt>
                <c:pt idx="1548">
                  <c:v>2.4250000000000001E-2</c:v>
                </c:pt>
                <c:pt idx="1549">
                  <c:v>2.3939999999999999E-2</c:v>
                </c:pt>
                <c:pt idx="1550">
                  <c:v>2.3939999999999999E-2</c:v>
                </c:pt>
                <c:pt idx="1551">
                  <c:v>2.3629000000000001E-2</c:v>
                </c:pt>
                <c:pt idx="1552">
                  <c:v>2.4250000000000001E-2</c:v>
                </c:pt>
                <c:pt idx="1553">
                  <c:v>2.487E-2</c:v>
                </c:pt>
                <c:pt idx="1554">
                  <c:v>2.5180000000000001E-2</c:v>
                </c:pt>
                <c:pt idx="1555">
                  <c:v>2.5489999999999999E-2</c:v>
                </c:pt>
                <c:pt idx="1556">
                  <c:v>2.5489999999999999E-2</c:v>
                </c:pt>
                <c:pt idx="1557">
                  <c:v>2.58E-2</c:v>
                </c:pt>
                <c:pt idx="1558">
                  <c:v>2.6110000000000001E-2</c:v>
                </c:pt>
                <c:pt idx="1559">
                  <c:v>2.7351E-2</c:v>
                </c:pt>
                <c:pt idx="1560">
                  <c:v>2.7661000000000002E-2</c:v>
                </c:pt>
                <c:pt idx="1561">
                  <c:v>2.7661000000000002E-2</c:v>
                </c:pt>
                <c:pt idx="1562">
                  <c:v>2.7661000000000002E-2</c:v>
                </c:pt>
                <c:pt idx="1563">
                  <c:v>2.7661000000000002E-2</c:v>
                </c:pt>
                <c:pt idx="1564">
                  <c:v>2.7661000000000002E-2</c:v>
                </c:pt>
                <c:pt idx="1565">
                  <c:v>2.7661000000000002E-2</c:v>
                </c:pt>
                <c:pt idx="1566">
                  <c:v>2.7970999999999999E-2</c:v>
                </c:pt>
                <c:pt idx="1567">
                  <c:v>2.7970999999999999E-2</c:v>
                </c:pt>
                <c:pt idx="1568">
                  <c:v>2.7970999999999999E-2</c:v>
                </c:pt>
                <c:pt idx="1569">
                  <c:v>2.7970999999999999E-2</c:v>
                </c:pt>
                <c:pt idx="1570">
                  <c:v>2.7661000000000002E-2</c:v>
                </c:pt>
                <c:pt idx="1571">
                  <c:v>2.7661000000000002E-2</c:v>
                </c:pt>
                <c:pt idx="1572">
                  <c:v>2.7351E-2</c:v>
                </c:pt>
                <c:pt idx="1573">
                  <c:v>2.7351E-2</c:v>
                </c:pt>
                <c:pt idx="1574">
                  <c:v>2.7661000000000002E-2</c:v>
                </c:pt>
                <c:pt idx="1575">
                  <c:v>2.7970999999999999E-2</c:v>
                </c:pt>
                <c:pt idx="1576">
                  <c:v>2.8281000000000001E-2</c:v>
                </c:pt>
                <c:pt idx="1577">
                  <c:v>2.8281000000000001E-2</c:v>
                </c:pt>
                <c:pt idx="1578">
                  <c:v>2.7661000000000002E-2</c:v>
                </c:pt>
                <c:pt idx="1579">
                  <c:v>2.7351E-2</c:v>
                </c:pt>
                <c:pt idx="1580">
                  <c:v>2.7351E-2</c:v>
                </c:pt>
                <c:pt idx="1581">
                  <c:v>2.7351E-2</c:v>
                </c:pt>
                <c:pt idx="1582">
                  <c:v>2.7040999999999999E-2</c:v>
                </c:pt>
                <c:pt idx="1583">
                  <c:v>2.7040999999999999E-2</c:v>
                </c:pt>
                <c:pt idx="1584">
                  <c:v>2.6419999999999999E-2</c:v>
                </c:pt>
                <c:pt idx="1585">
                  <c:v>2.6419999999999999E-2</c:v>
                </c:pt>
                <c:pt idx="1586">
                  <c:v>2.673E-2</c:v>
                </c:pt>
                <c:pt idx="1587">
                  <c:v>2.7351E-2</c:v>
                </c:pt>
                <c:pt idx="1588">
                  <c:v>2.7661000000000002E-2</c:v>
                </c:pt>
                <c:pt idx="1589">
                  <c:v>2.7661000000000002E-2</c:v>
                </c:pt>
                <c:pt idx="1590">
                  <c:v>2.7970999999999999E-2</c:v>
                </c:pt>
                <c:pt idx="1591">
                  <c:v>2.7970999999999999E-2</c:v>
                </c:pt>
                <c:pt idx="1592">
                  <c:v>2.7661000000000002E-2</c:v>
                </c:pt>
                <c:pt idx="1593">
                  <c:v>2.7351E-2</c:v>
                </c:pt>
                <c:pt idx="1594">
                  <c:v>2.673E-2</c:v>
                </c:pt>
                <c:pt idx="1595">
                  <c:v>2.6419999999999999E-2</c:v>
                </c:pt>
                <c:pt idx="1596">
                  <c:v>2.673E-2</c:v>
                </c:pt>
                <c:pt idx="1597">
                  <c:v>2.6419999999999999E-2</c:v>
                </c:pt>
                <c:pt idx="1598">
                  <c:v>2.6419999999999999E-2</c:v>
                </c:pt>
                <c:pt idx="1599">
                  <c:v>2.6419999999999999E-2</c:v>
                </c:pt>
                <c:pt idx="1600">
                  <c:v>2.6110000000000001E-2</c:v>
                </c:pt>
                <c:pt idx="1601">
                  <c:v>2.6419999999999999E-2</c:v>
                </c:pt>
                <c:pt idx="1602">
                  <c:v>2.6419999999999999E-2</c:v>
                </c:pt>
                <c:pt idx="1603">
                  <c:v>2.6110000000000001E-2</c:v>
                </c:pt>
                <c:pt idx="1604">
                  <c:v>2.6110000000000001E-2</c:v>
                </c:pt>
                <c:pt idx="1605">
                  <c:v>2.6110000000000001E-2</c:v>
                </c:pt>
                <c:pt idx="1606">
                  <c:v>2.6110000000000001E-2</c:v>
                </c:pt>
                <c:pt idx="1607">
                  <c:v>2.6110000000000001E-2</c:v>
                </c:pt>
                <c:pt idx="1608">
                  <c:v>2.6110000000000001E-2</c:v>
                </c:pt>
                <c:pt idx="1609">
                  <c:v>2.6419999999999999E-2</c:v>
                </c:pt>
                <c:pt idx="1610">
                  <c:v>2.58E-2</c:v>
                </c:pt>
                <c:pt idx="1611">
                  <c:v>2.58E-2</c:v>
                </c:pt>
                <c:pt idx="1612">
                  <c:v>2.6110000000000001E-2</c:v>
                </c:pt>
                <c:pt idx="1613">
                  <c:v>2.6110000000000001E-2</c:v>
                </c:pt>
                <c:pt idx="1614">
                  <c:v>2.6419999999999999E-2</c:v>
                </c:pt>
                <c:pt idx="1615">
                  <c:v>2.6110000000000001E-2</c:v>
                </c:pt>
                <c:pt idx="1616">
                  <c:v>2.5489999999999999E-2</c:v>
                </c:pt>
                <c:pt idx="1617">
                  <c:v>2.4559999999999998E-2</c:v>
                </c:pt>
                <c:pt idx="1618">
                  <c:v>2.4559999999999998E-2</c:v>
                </c:pt>
                <c:pt idx="1619">
                  <c:v>2.4250000000000001E-2</c:v>
                </c:pt>
                <c:pt idx="1620">
                  <c:v>2.4250000000000001E-2</c:v>
                </c:pt>
                <c:pt idx="1621">
                  <c:v>2.3939999999999999E-2</c:v>
                </c:pt>
                <c:pt idx="1622">
                  <c:v>2.3939999999999999E-2</c:v>
                </c:pt>
                <c:pt idx="1623">
                  <c:v>2.4250000000000001E-2</c:v>
                </c:pt>
                <c:pt idx="1624">
                  <c:v>2.3629000000000001E-2</c:v>
                </c:pt>
                <c:pt idx="1625">
                  <c:v>2.3318999999999999E-2</c:v>
                </c:pt>
                <c:pt idx="1626">
                  <c:v>2.3318999999999999E-2</c:v>
                </c:pt>
                <c:pt idx="1627">
                  <c:v>2.3009000000000002E-2</c:v>
                </c:pt>
                <c:pt idx="1628">
                  <c:v>2.3318999999999999E-2</c:v>
                </c:pt>
                <c:pt idx="1629">
                  <c:v>2.3318999999999999E-2</c:v>
                </c:pt>
                <c:pt idx="1630">
                  <c:v>2.3939999999999999E-2</c:v>
                </c:pt>
                <c:pt idx="1631">
                  <c:v>2.4250000000000001E-2</c:v>
                </c:pt>
                <c:pt idx="1632">
                  <c:v>2.4250000000000001E-2</c:v>
                </c:pt>
                <c:pt idx="1633">
                  <c:v>2.4250000000000001E-2</c:v>
                </c:pt>
                <c:pt idx="1634">
                  <c:v>2.4250000000000001E-2</c:v>
                </c:pt>
                <c:pt idx="1635">
                  <c:v>2.4559999999999998E-2</c:v>
                </c:pt>
                <c:pt idx="1636">
                  <c:v>2.487E-2</c:v>
                </c:pt>
                <c:pt idx="1637">
                  <c:v>2.6110000000000001E-2</c:v>
                </c:pt>
                <c:pt idx="1638">
                  <c:v>2.673E-2</c:v>
                </c:pt>
                <c:pt idx="1639">
                  <c:v>2.673E-2</c:v>
                </c:pt>
                <c:pt idx="1640">
                  <c:v>2.673E-2</c:v>
                </c:pt>
                <c:pt idx="1641">
                  <c:v>2.673E-2</c:v>
                </c:pt>
                <c:pt idx="1642">
                  <c:v>2.7040999999999999E-2</c:v>
                </c:pt>
                <c:pt idx="1643">
                  <c:v>2.7040999999999999E-2</c:v>
                </c:pt>
                <c:pt idx="1644">
                  <c:v>2.7970999999999999E-2</c:v>
                </c:pt>
                <c:pt idx="1645">
                  <c:v>2.8590999999999998E-2</c:v>
                </c:pt>
                <c:pt idx="1646">
                  <c:v>2.8590999999999998E-2</c:v>
                </c:pt>
                <c:pt idx="1647">
                  <c:v>2.8281000000000001E-2</c:v>
                </c:pt>
                <c:pt idx="1648">
                  <c:v>2.7970999999999999E-2</c:v>
                </c:pt>
                <c:pt idx="1649">
                  <c:v>2.7970999999999999E-2</c:v>
                </c:pt>
                <c:pt idx="1650">
                  <c:v>2.7970999999999999E-2</c:v>
                </c:pt>
                <c:pt idx="1651">
                  <c:v>2.7661000000000002E-2</c:v>
                </c:pt>
                <c:pt idx="1652">
                  <c:v>2.7661000000000002E-2</c:v>
                </c:pt>
                <c:pt idx="1653">
                  <c:v>2.7661000000000002E-2</c:v>
                </c:pt>
                <c:pt idx="1654">
                  <c:v>2.7661000000000002E-2</c:v>
                </c:pt>
                <c:pt idx="1655">
                  <c:v>2.7661000000000002E-2</c:v>
                </c:pt>
                <c:pt idx="1656">
                  <c:v>2.7351E-2</c:v>
                </c:pt>
                <c:pt idx="1657">
                  <c:v>2.7351E-2</c:v>
                </c:pt>
                <c:pt idx="1658">
                  <c:v>2.7040999999999999E-2</c:v>
                </c:pt>
                <c:pt idx="1659">
                  <c:v>2.7351E-2</c:v>
                </c:pt>
                <c:pt idx="1660">
                  <c:v>2.7040999999999999E-2</c:v>
                </c:pt>
                <c:pt idx="1661">
                  <c:v>2.7040999999999999E-2</c:v>
                </c:pt>
                <c:pt idx="1662">
                  <c:v>2.7040999999999999E-2</c:v>
                </c:pt>
                <c:pt idx="1663">
                  <c:v>2.7040999999999999E-2</c:v>
                </c:pt>
                <c:pt idx="1664">
                  <c:v>2.7040999999999999E-2</c:v>
                </c:pt>
                <c:pt idx="1665">
                  <c:v>2.7040999999999999E-2</c:v>
                </c:pt>
                <c:pt idx="1666">
                  <c:v>2.7351E-2</c:v>
                </c:pt>
                <c:pt idx="1667">
                  <c:v>2.7661000000000002E-2</c:v>
                </c:pt>
                <c:pt idx="1668">
                  <c:v>2.7661000000000002E-2</c:v>
                </c:pt>
                <c:pt idx="1669">
                  <c:v>2.7661000000000002E-2</c:v>
                </c:pt>
                <c:pt idx="1670">
                  <c:v>2.7970999999999999E-2</c:v>
                </c:pt>
                <c:pt idx="1671">
                  <c:v>2.7970999999999999E-2</c:v>
                </c:pt>
                <c:pt idx="1672">
                  <c:v>2.7970999999999999E-2</c:v>
                </c:pt>
                <c:pt idx="1673">
                  <c:v>2.7970999999999999E-2</c:v>
                </c:pt>
                <c:pt idx="1674">
                  <c:v>2.8281000000000001E-2</c:v>
                </c:pt>
                <c:pt idx="1675">
                  <c:v>2.7970999999999999E-2</c:v>
                </c:pt>
                <c:pt idx="1676">
                  <c:v>2.8281000000000001E-2</c:v>
                </c:pt>
                <c:pt idx="1677">
                  <c:v>2.8281000000000001E-2</c:v>
                </c:pt>
                <c:pt idx="1678">
                  <c:v>2.8590999999999998E-2</c:v>
                </c:pt>
                <c:pt idx="1679">
                  <c:v>2.8901E-2</c:v>
                </c:pt>
                <c:pt idx="1680">
                  <c:v>2.9211000000000001E-2</c:v>
                </c:pt>
                <c:pt idx="1681">
                  <c:v>2.9520999999999999E-2</c:v>
                </c:pt>
                <c:pt idx="1682">
                  <c:v>2.9211000000000001E-2</c:v>
                </c:pt>
                <c:pt idx="1683">
                  <c:v>2.9211000000000001E-2</c:v>
                </c:pt>
                <c:pt idx="1684">
                  <c:v>2.8901E-2</c:v>
                </c:pt>
                <c:pt idx="1685">
                  <c:v>2.8590999999999998E-2</c:v>
                </c:pt>
                <c:pt idx="1686">
                  <c:v>2.8281000000000001E-2</c:v>
                </c:pt>
                <c:pt idx="1687">
                  <c:v>2.8590999999999998E-2</c:v>
                </c:pt>
                <c:pt idx="1688">
                  <c:v>2.8281000000000001E-2</c:v>
                </c:pt>
                <c:pt idx="1689">
                  <c:v>2.8281000000000001E-2</c:v>
                </c:pt>
                <c:pt idx="1690">
                  <c:v>2.7970999999999999E-2</c:v>
                </c:pt>
                <c:pt idx="1691">
                  <c:v>2.7970999999999999E-2</c:v>
                </c:pt>
                <c:pt idx="1692">
                  <c:v>2.7970999999999999E-2</c:v>
                </c:pt>
                <c:pt idx="1693">
                  <c:v>2.7970999999999999E-2</c:v>
                </c:pt>
                <c:pt idx="1694">
                  <c:v>2.7661000000000002E-2</c:v>
                </c:pt>
                <c:pt idx="1695">
                  <c:v>2.7351E-2</c:v>
                </c:pt>
                <c:pt idx="1696">
                  <c:v>2.7351E-2</c:v>
                </c:pt>
                <c:pt idx="1697">
                  <c:v>2.7351E-2</c:v>
                </c:pt>
                <c:pt idx="1698">
                  <c:v>2.7040999999999999E-2</c:v>
                </c:pt>
                <c:pt idx="1699">
                  <c:v>2.673E-2</c:v>
                </c:pt>
                <c:pt idx="1700">
                  <c:v>2.673E-2</c:v>
                </c:pt>
                <c:pt idx="1701">
                  <c:v>2.673E-2</c:v>
                </c:pt>
                <c:pt idx="1702">
                  <c:v>2.6419999999999999E-2</c:v>
                </c:pt>
                <c:pt idx="1703">
                  <c:v>2.6110000000000001E-2</c:v>
                </c:pt>
                <c:pt idx="1704">
                  <c:v>2.6419999999999999E-2</c:v>
                </c:pt>
                <c:pt idx="1705">
                  <c:v>2.6110000000000001E-2</c:v>
                </c:pt>
                <c:pt idx="1706">
                  <c:v>2.6110000000000001E-2</c:v>
                </c:pt>
                <c:pt idx="1707">
                  <c:v>2.58E-2</c:v>
                </c:pt>
                <c:pt idx="1708">
                  <c:v>2.6110000000000001E-2</c:v>
                </c:pt>
                <c:pt idx="1709">
                  <c:v>2.6419999999999999E-2</c:v>
                </c:pt>
                <c:pt idx="1710">
                  <c:v>2.6419999999999999E-2</c:v>
                </c:pt>
                <c:pt idx="1711">
                  <c:v>2.6419999999999999E-2</c:v>
                </c:pt>
                <c:pt idx="1712">
                  <c:v>2.6419999999999999E-2</c:v>
                </c:pt>
                <c:pt idx="1713">
                  <c:v>2.673E-2</c:v>
                </c:pt>
                <c:pt idx="1714">
                  <c:v>2.673E-2</c:v>
                </c:pt>
                <c:pt idx="1715">
                  <c:v>2.7040999999999999E-2</c:v>
                </c:pt>
                <c:pt idx="1716">
                  <c:v>2.7040999999999999E-2</c:v>
                </c:pt>
                <c:pt idx="1717">
                  <c:v>2.673E-2</c:v>
                </c:pt>
                <c:pt idx="1718">
                  <c:v>2.6419999999999999E-2</c:v>
                </c:pt>
                <c:pt idx="1719">
                  <c:v>2.6110000000000001E-2</c:v>
                </c:pt>
                <c:pt idx="1720">
                  <c:v>2.6110000000000001E-2</c:v>
                </c:pt>
                <c:pt idx="1721">
                  <c:v>2.5489999999999999E-2</c:v>
                </c:pt>
                <c:pt idx="1722">
                  <c:v>2.6110000000000001E-2</c:v>
                </c:pt>
                <c:pt idx="1723">
                  <c:v>2.6419999999999999E-2</c:v>
                </c:pt>
                <c:pt idx="1724">
                  <c:v>2.6419999999999999E-2</c:v>
                </c:pt>
                <c:pt idx="1725">
                  <c:v>2.673E-2</c:v>
                </c:pt>
                <c:pt idx="1726">
                  <c:v>2.673E-2</c:v>
                </c:pt>
                <c:pt idx="1727">
                  <c:v>2.673E-2</c:v>
                </c:pt>
                <c:pt idx="1728">
                  <c:v>2.673E-2</c:v>
                </c:pt>
                <c:pt idx="1729">
                  <c:v>2.6419999999999999E-2</c:v>
                </c:pt>
                <c:pt idx="1730">
                  <c:v>2.6110000000000001E-2</c:v>
                </c:pt>
                <c:pt idx="1731">
                  <c:v>2.58E-2</c:v>
                </c:pt>
                <c:pt idx="1732">
                  <c:v>2.58E-2</c:v>
                </c:pt>
                <c:pt idx="1733">
                  <c:v>2.5489999999999999E-2</c:v>
                </c:pt>
                <c:pt idx="1734">
                  <c:v>2.5489999999999999E-2</c:v>
                </c:pt>
                <c:pt idx="1735">
                  <c:v>2.6110000000000001E-2</c:v>
                </c:pt>
                <c:pt idx="1736">
                  <c:v>2.6110000000000001E-2</c:v>
                </c:pt>
                <c:pt idx="1737">
                  <c:v>2.6419999999999999E-2</c:v>
                </c:pt>
                <c:pt idx="1738">
                  <c:v>2.6419999999999999E-2</c:v>
                </c:pt>
                <c:pt idx="1739">
                  <c:v>2.673E-2</c:v>
                </c:pt>
                <c:pt idx="1740">
                  <c:v>2.673E-2</c:v>
                </c:pt>
                <c:pt idx="1741">
                  <c:v>2.7040999999999999E-2</c:v>
                </c:pt>
                <c:pt idx="1742">
                  <c:v>2.673E-2</c:v>
                </c:pt>
                <c:pt idx="1743">
                  <c:v>2.6419999999999999E-2</c:v>
                </c:pt>
                <c:pt idx="1744">
                  <c:v>2.673E-2</c:v>
                </c:pt>
                <c:pt idx="1745">
                  <c:v>2.673E-2</c:v>
                </c:pt>
                <c:pt idx="1746">
                  <c:v>2.673E-2</c:v>
                </c:pt>
                <c:pt idx="1747">
                  <c:v>2.673E-2</c:v>
                </c:pt>
                <c:pt idx="1748">
                  <c:v>2.673E-2</c:v>
                </c:pt>
                <c:pt idx="1749">
                  <c:v>2.6419999999999999E-2</c:v>
                </c:pt>
                <c:pt idx="1750">
                  <c:v>2.6419999999999999E-2</c:v>
                </c:pt>
                <c:pt idx="1751">
                  <c:v>2.673E-2</c:v>
                </c:pt>
                <c:pt idx="1752">
                  <c:v>2.7040999999999999E-2</c:v>
                </c:pt>
                <c:pt idx="1753">
                  <c:v>2.7040999999999999E-2</c:v>
                </c:pt>
                <c:pt idx="1754">
                  <c:v>2.673E-2</c:v>
                </c:pt>
                <c:pt idx="1755">
                  <c:v>2.6110000000000001E-2</c:v>
                </c:pt>
                <c:pt idx="1756">
                  <c:v>2.6110000000000001E-2</c:v>
                </c:pt>
                <c:pt idx="1757">
                  <c:v>2.6110000000000001E-2</c:v>
                </c:pt>
                <c:pt idx="1758">
                  <c:v>2.6419999999999999E-2</c:v>
                </c:pt>
                <c:pt idx="1759">
                  <c:v>2.673E-2</c:v>
                </c:pt>
                <c:pt idx="1760">
                  <c:v>2.673E-2</c:v>
                </c:pt>
                <c:pt idx="1761">
                  <c:v>2.673E-2</c:v>
                </c:pt>
                <c:pt idx="1762">
                  <c:v>2.7040999999999999E-2</c:v>
                </c:pt>
                <c:pt idx="1763">
                  <c:v>2.7351E-2</c:v>
                </c:pt>
                <c:pt idx="1764">
                  <c:v>2.7040999999999999E-2</c:v>
                </c:pt>
                <c:pt idx="1765">
                  <c:v>2.7351E-2</c:v>
                </c:pt>
                <c:pt idx="1766">
                  <c:v>2.7040999999999999E-2</c:v>
                </c:pt>
                <c:pt idx="1767">
                  <c:v>2.7040999999999999E-2</c:v>
                </c:pt>
                <c:pt idx="1768">
                  <c:v>2.7040999999999999E-2</c:v>
                </c:pt>
                <c:pt idx="1769">
                  <c:v>2.7351E-2</c:v>
                </c:pt>
                <c:pt idx="1770">
                  <c:v>2.7661000000000002E-2</c:v>
                </c:pt>
                <c:pt idx="1771">
                  <c:v>2.7661000000000002E-2</c:v>
                </c:pt>
                <c:pt idx="1772">
                  <c:v>2.7351E-2</c:v>
                </c:pt>
                <c:pt idx="1773">
                  <c:v>2.6419999999999999E-2</c:v>
                </c:pt>
                <c:pt idx="1774">
                  <c:v>2.673E-2</c:v>
                </c:pt>
                <c:pt idx="1775">
                  <c:v>2.673E-2</c:v>
                </c:pt>
                <c:pt idx="1776">
                  <c:v>2.6419999999999999E-2</c:v>
                </c:pt>
                <c:pt idx="1777">
                  <c:v>2.6419999999999999E-2</c:v>
                </c:pt>
                <c:pt idx="1778">
                  <c:v>2.6419999999999999E-2</c:v>
                </c:pt>
                <c:pt idx="1779">
                  <c:v>2.6110000000000001E-2</c:v>
                </c:pt>
                <c:pt idx="1780">
                  <c:v>2.5180000000000001E-2</c:v>
                </c:pt>
                <c:pt idx="1781">
                  <c:v>2.487E-2</c:v>
                </c:pt>
                <c:pt idx="1782">
                  <c:v>2.5180000000000001E-2</c:v>
                </c:pt>
                <c:pt idx="1783">
                  <c:v>2.487E-2</c:v>
                </c:pt>
                <c:pt idx="1784">
                  <c:v>2.487E-2</c:v>
                </c:pt>
                <c:pt idx="1785">
                  <c:v>2.4559999999999998E-2</c:v>
                </c:pt>
                <c:pt idx="1786">
                  <c:v>2.487E-2</c:v>
                </c:pt>
                <c:pt idx="1787">
                  <c:v>2.487E-2</c:v>
                </c:pt>
                <c:pt idx="1788">
                  <c:v>2.4559999999999998E-2</c:v>
                </c:pt>
                <c:pt idx="1789">
                  <c:v>2.4250000000000001E-2</c:v>
                </c:pt>
                <c:pt idx="1790">
                  <c:v>2.4250000000000001E-2</c:v>
                </c:pt>
                <c:pt idx="1791">
                  <c:v>2.4250000000000001E-2</c:v>
                </c:pt>
                <c:pt idx="1792">
                  <c:v>2.4559999999999998E-2</c:v>
                </c:pt>
                <c:pt idx="1793">
                  <c:v>2.5489999999999999E-2</c:v>
                </c:pt>
                <c:pt idx="1794">
                  <c:v>2.58E-2</c:v>
                </c:pt>
                <c:pt idx="1795">
                  <c:v>2.6110000000000001E-2</c:v>
                </c:pt>
                <c:pt idx="1796">
                  <c:v>2.6419999999999999E-2</c:v>
                </c:pt>
                <c:pt idx="1797">
                  <c:v>2.6110000000000001E-2</c:v>
                </c:pt>
                <c:pt idx="1798">
                  <c:v>2.6419999999999999E-2</c:v>
                </c:pt>
                <c:pt idx="1799">
                  <c:v>2.6419999999999999E-2</c:v>
                </c:pt>
                <c:pt idx="1800">
                  <c:v>2.7351E-2</c:v>
                </c:pt>
                <c:pt idx="1801">
                  <c:v>2.7661000000000002E-2</c:v>
                </c:pt>
                <c:pt idx="1802">
                  <c:v>2.7040999999999999E-2</c:v>
                </c:pt>
                <c:pt idx="1803">
                  <c:v>2.7351E-2</c:v>
                </c:pt>
                <c:pt idx="1804">
                  <c:v>2.7351E-2</c:v>
                </c:pt>
                <c:pt idx="1805">
                  <c:v>2.7351E-2</c:v>
                </c:pt>
                <c:pt idx="1806">
                  <c:v>2.7351E-2</c:v>
                </c:pt>
                <c:pt idx="1807">
                  <c:v>2.7351E-2</c:v>
                </c:pt>
                <c:pt idx="1808">
                  <c:v>2.7661000000000002E-2</c:v>
                </c:pt>
                <c:pt idx="1809">
                  <c:v>2.7970999999999999E-2</c:v>
                </c:pt>
                <c:pt idx="1810">
                  <c:v>2.7661000000000002E-2</c:v>
                </c:pt>
                <c:pt idx="1811">
                  <c:v>2.7661000000000002E-2</c:v>
                </c:pt>
                <c:pt idx="1812">
                  <c:v>2.7040999999999999E-2</c:v>
                </c:pt>
                <c:pt idx="1813">
                  <c:v>2.7040999999999999E-2</c:v>
                </c:pt>
                <c:pt idx="1814">
                  <c:v>2.673E-2</c:v>
                </c:pt>
                <c:pt idx="1815">
                  <c:v>2.673E-2</c:v>
                </c:pt>
                <c:pt idx="1816">
                  <c:v>2.6419999999999999E-2</c:v>
                </c:pt>
                <c:pt idx="1817">
                  <c:v>2.6419999999999999E-2</c:v>
                </c:pt>
                <c:pt idx="1818">
                  <c:v>2.6110000000000001E-2</c:v>
                </c:pt>
                <c:pt idx="1819">
                  <c:v>2.6419999999999999E-2</c:v>
                </c:pt>
                <c:pt idx="1820">
                  <c:v>2.6419999999999999E-2</c:v>
                </c:pt>
                <c:pt idx="1821">
                  <c:v>2.6110000000000001E-2</c:v>
                </c:pt>
                <c:pt idx="1822">
                  <c:v>2.6110000000000001E-2</c:v>
                </c:pt>
                <c:pt idx="1823">
                  <c:v>2.58E-2</c:v>
                </c:pt>
                <c:pt idx="1824">
                  <c:v>2.58E-2</c:v>
                </c:pt>
                <c:pt idx="1825">
                  <c:v>2.5489999999999999E-2</c:v>
                </c:pt>
                <c:pt idx="1826">
                  <c:v>2.5489999999999999E-2</c:v>
                </c:pt>
                <c:pt idx="1827">
                  <c:v>2.5489999999999999E-2</c:v>
                </c:pt>
                <c:pt idx="1828">
                  <c:v>2.58E-2</c:v>
                </c:pt>
                <c:pt idx="1829">
                  <c:v>2.58E-2</c:v>
                </c:pt>
                <c:pt idx="1830">
                  <c:v>2.6419999999999999E-2</c:v>
                </c:pt>
                <c:pt idx="1831">
                  <c:v>2.6419999999999999E-2</c:v>
                </c:pt>
                <c:pt idx="1832">
                  <c:v>2.673E-2</c:v>
                </c:pt>
                <c:pt idx="1833">
                  <c:v>2.673E-2</c:v>
                </c:pt>
                <c:pt idx="1834">
                  <c:v>2.673E-2</c:v>
                </c:pt>
                <c:pt idx="1835">
                  <c:v>2.7040999999999999E-2</c:v>
                </c:pt>
                <c:pt idx="1836">
                  <c:v>2.7040999999999999E-2</c:v>
                </c:pt>
                <c:pt idx="1837">
                  <c:v>2.7661000000000002E-2</c:v>
                </c:pt>
                <c:pt idx="1838">
                  <c:v>2.7661000000000002E-2</c:v>
                </c:pt>
                <c:pt idx="1839">
                  <c:v>2.7351E-2</c:v>
                </c:pt>
                <c:pt idx="1840">
                  <c:v>2.7351E-2</c:v>
                </c:pt>
                <c:pt idx="1841">
                  <c:v>2.7661000000000002E-2</c:v>
                </c:pt>
              </c:numCache>
            </c:numRef>
          </c:val>
          <c:smooth val="0"/>
          <c:extLst>
            <c:ext xmlns:c16="http://schemas.microsoft.com/office/drawing/2014/chart" uri="{C3380CC4-5D6E-409C-BE32-E72D297353CC}">
              <c16:uniqueId val="{00000004-9012-45BD-9C2F-9C12A8F37E68}"/>
            </c:ext>
          </c:extLst>
        </c:ser>
        <c:ser>
          <c:idx val="5"/>
          <c:order val="5"/>
          <c:spPr>
            <a:ln w="28575" cap="rnd">
              <a:solidFill>
                <a:schemeClr val="accent6"/>
              </a:solidFill>
              <a:round/>
            </a:ln>
            <a:effectLst/>
          </c:spPr>
          <c:marker>
            <c:symbol val="none"/>
          </c:marker>
          <c:val>
            <c:numRef>
              <c:f>Motion1!$F$2:$F$1843</c:f>
              <c:numCache>
                <c:formatCode>General</c:formatCode>
                <c:ptCount val="18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1.029461</c:v>
                </c:pt>
                <c:pt idx="20">
                  <c:v>1.029774</c:v>
                </c:pt>
                <c:pt idx="21">
                  <c:v>1.030087</c:v>
                </c:pt>
                <c:pt idx="22">
                  <c:v>1.030087</c:v>
                </c:pt>
                <c:pt idx="23">
                  <c:v>1.029461</c:v>
                </c:pt>
                <c:pt idx="24">
                  <c:v>1.029461</c:v>
                </c:pt>
                <c:pt idx="25">
                  <c:v>1.029774</c:v>
                </c:pt>
                <c:pt idx="26">
                  <c:v>1.030087</c:v>
                </c:pt>
                <c:pt idx="27">
                  <c:v>1.030087</c:v>
                </c:pt>
                <c:pt idx="28">
                  <c:v>1.0304</c:v>
                </c:pt>
                <c:pt idx="29">
                  <c:v>1.0310250000000001</c:v>
                </c:pt>
                <c:pt idx="30">
                  <c:v>1.0310250000000001</c:v>
                </c:pt>
                <c:pt idx="31">
                  <c:v>1.0313380000000001</c:v>
                </c:pt>
                <c:pt idx="32">
                  <c:v>1.0310250000000001</c:v>
                </c:pt>
                <c:pt idx="33">
                  <c:v>1.0310250000000001</c:v>
                </c:pt>
                <c:pt idx="34">
                  <c:v>1.0310250000000001</c:v>
                </c:pt>
                <c:pt idx="35">
                  <c:v>1.0316510000000001</c:v>
                </c:pt>
                <c:pt idx="36">
                  <c:v>1.031963</c:v>
                </c:pt>
                <c:pt idx="37">
                  <c:v>1.031963</c:v>
                </c:pt>
                <c:pt idx="38">
                  <c:v>1.032276</c:v>
                </c:pt>
                <c:pt idx="39">
                  <c:v>1.032276</c:v>
                </c:pt>
                <c:pt idx="40">
                  <c:v>1.031963</c:v>
                </c:pt>
                <c:pt idx="41">
                  <c:v>1.0316510000000001</c:v>
                </c:pt>
                <c:pt idx="42">
                  <c:v>1.0313380000000001</c:v>
                </c:pt>
                <c:pt idx="43">
                  <c:v>1.0307120000000001</c:v>
                </c:pt>
                <c:pt idx="44">
                  <c:v>1.029774</c:v>
                </c:pt>
                <c:pt idx="45">
                  <c:v>1.029461</c:v>
                </c:pt>
                <c:pt idx="46">
                  <c:v>1.0291490000000001</c:v>
                </c:pt>
                <c:pt idx="47">
                  <c:v>1.0291490000000001</c:v>
                </c:pt>
                <c:pt idx="48">
                  <c:v>1.0288360000000001</c:v>
                </c:pt>
                <c:pt idx="49">
                  <c:v>1.0288360000000001</c:v>
                </c:pt>
                <c:pt idx="50">
                  <c:v>1.0288360000000001</c:v>
                </c:pt>
                <c:pt idx="51">
                  <c:v>1.0288360000000001</c:v>
                </c:pt>
                <c:pt idx="52">
                  <c:v>1.0285230000000001</c:v>
                </c:pt>
                <c:pt idx="53">
                  <c:v>1.027898</c:v>
                </c:pt>
                <c:pt idx="54">
                  <c:v>1.027585</c:v>
                </c:pt>
                <c:pt idx="55">
                  <c:v>1.026959</c:v>
                </c:pt>
                <c:pt idx="56">
                  <c:v>1.0266470000000001</c:v>
                </c:pt>
                <c:pt idx="57">
                  <c:v>1.0266470000000001</c:v>
                </c:pt>
                <c:pt idx="58">
                  <c:v>1.0266470000000001</c:v>
                </c:pt>
                <c:pt idx="59">
                  <c:v>1.0263340000000001</c:v>
                </c:pt>
                <c:pt idx="60">
                  <c:v>1.0263340000000001</c:v>
                </c:pt>
                <c:pt idx="61">
                  <c:v>1.0263340000000001</c:v>
                </c:pt>
                <c:pt idx="62">
                  <c:v>1.026959</c:v>
                </c:pt>
                <c:pt idx="63">
                  <c:v>1.027585</c:v>
                </c:pt>
                <c:pt idx="64">
                  <c:v>1.027898</c:v>
                </c:pt>
                <c:pt idx="65">
                  <c:v>1.027585</c:v>
                </c:pt>
                <c:pt idx="66">
                  <c:v>1.027272</c:v>
                </c:pt>
                <c:pt idx="67">
                  <c:v>1.026959</c:v>
                </c:pt>
                <c:pt idx="68">
                  <c:v>1.0266470000000001</c:v>
                </c:pt>
                <c:pt idx="69">
                  <c:v>1.0266470000000001</c:v>
                </c:pt>
                <c:pt idx="70">
                  <c:v>1.0266470000000001</c:v>
                </c:pt>
                <c:pt idx="71">
                  <c:v>1.0257080000000001</c:v>
                </c:pt>
                <c:pt idx="72">
                  <c:v>1.0260210000000001</c:v>
                </c:pt>
                <c:pt idx="73">
                  <c:v>1.0260210000000001</c:v>
                </c:pt>
                <c:pt idx="74">
                  <c:v>1.0260210000000001</c:v>
                </c:pt>
                <c:pt idx="75">
                  <c:v>1.0260210000000001</c:v>
                </c:pt>
                <c:pt idx="76">
                  <c:v>1.0263340000000001</c:v>
                </c:pt>
                <c:pt idx="77">
                  <c:v>1.0263340000000001</c:v>
                </c:pt>
                <c:pt idx="78">
                  <c:v>1.02477</c:v>
                </c:pt>
                <c:pt idx="79">
                  <c:v>1.02477</c:v>
                </c:pt>
                <c:pt idx="80">
                  <c:v>1.02477</c:v>
                </c:pt>
                <c:pt idx="81">
                  <c:v>1.024457</c:v>
                </c:pt>
                <c:pt idx="82">
                  <c:v>1.0241450000000001</c:v>
                </c:pt>
                <c:pt idx="83">
                  <c:v>1.0238320000000001</c:v>
                </c:pt>
                <c:pt idx="84">
                  <c:v>1.0238320000000001</c:v>
                </c:pt>
                <c:pt idx="85">
                  <c:v>1.0232060000000001</c:v>
                </c:pt>
                <c:pt idx="86">
                  <c:v>1.0232060000000001</c:v>
                </c:pt>
                <c:pt idx="87">
                  <c:v>1.022894</c:v>
                </c:pt>
                <c:pt idx="88">
                  <c:v>1.022894</c:v>
                </c:pt>
                <c:pt idx="89">
                  <c:v>1.022581</c:v>
                </c:pt>
                <c:pt idx="90">
                  <c:v>1.022894</c:v>
                </c:pt>
                <c:pt idx="91">
                  <c:v>1.0241450000000001</c:v>
                </c:pt>
                <c:pt idx="92">
                  <c:v>1.024457</c:v>
                </c:pt>
                <c:pt idx="93">
                  <c:v>1.024457</c:v>
                </c:pt>
                <c:pt idx="94">
                  <c:v>1.024457</c:v>
                </c:pt>
                <c:pt idx="95">
                  <c:v>1.024457</c:v>
                </c:pt>
                <c:pt idx="96">
                  <c:v>1.0241450000000001</c:v>
                </c:pt>
                <c:pt idx="97">
                  <c:v>1.0238320000000001</c:v>
                </c:pt>
                <c:pt idx="98">
                  <c:v>1.025083</c:v>
                </c:pt>
                <c:pt idx="99">
                  <c:v>1.025396</c:v>
                </c:pt>
                <c:pt idx="100">
                  <c:v>1.025396</c:v>
                </c:pt>
                <c:pt idx="101">
                  <c:v>1.025396</c:v>
                </c:pt>
                <c:pt idx="102">
                  <c:v>1.025396</c:v>
                </c:pt>
                <c:pt idx="103">
                  <c:v>1.0257080000000001</c:v>
                </c:pt>
                <c:pt idx="104">
                  <c:v>1.025396</c:v>
                </c:pt>
                <c:pt idx="105">
                  <c:v>1.0260210000000001</c:v>
                </c:pt>
                <c:pt idx="106">
                  <c:v>1.0257080000000001</c:v>
                </c:pt>
                <c:pt idx="107">
                  <c:v>1.0260210000000001</c:v>
                </c:pt>
                <c:pt idx="108">
                  <c:v>1.0257080000000001</c:v>
                </c:pt>
                <c:pt idx="109">
                  <c:v>1.025396</c:v>
                </c:pt>
                <c:pt idx="110">
                  <c:v>1.025083</c:v>
                </c:pt>
                <c:pt idx="111">
                  <c:v>1.02477</c:v>
                </c:pt>
                <c:pt idx="112">
                  <c:v>1.0241450000000001</c:v>
                </c:pt>
                <c:pt idx="113">
                  <c:v>1.02477</c:v>
                </c:pt>
                <c:pt idx="114">
                  <c:v>1.02477</c:v>
                </c:pt>
                <c:pt idx="115">
                  <c:v>1.024457</c:v>
                </c:pt>
                <c:pt idx="116">
                  <c:v>1.0241450000000001</c:v>
                </c:pt>
                <c:pt idx="117">
                  <c:v>1.0238320000000001</c:v>
                </c:pt>
                <c:pt idx="118">
                  <c:v>1.0238320000000001</c:v>
                </c:pt>
                <c:pt idx="119">
                  <c:v>1.0235190000000001</c:v>
                </c:pt>
                <c:pt idx="120">
                  <c:v>1.0235190000000001</c:v>
                </c:pt>
                <c:pt idx="121">
                  <c:v>1.0235190000000001</c:v>
                </c:pt>
                <c:pt idx="122">
                  <c:v>1.0235190000000001</c:v>
                </c:pt>
                <c:pt idx="123">
                  <c:v>1.0232060000000001</c:v>
                </c:pt>
                <c:pt idx="124">
                  <c:v>1.0232060000000001</c:v>
                </c:pt>
                <c:pt idx="125">
                  <c:v>1.0232060000000001</c:v>
                </c:pt>
                <c:pt idx="126">
                  <c:v>1.0232060000000001</c:v>
                </c:pt>
                <c:pt idx="127">
                  <c:v>1.0232060000000001</c:v>
                </c:pt>
                <c:pt idx="128">
                  <c:v>1.0235190000000001</c:v>
                </c:pt>
                <c:pt idx="129">
                  <c:v>1.0241450000000001</c:v>
                </c:pt>
                <c:pt idx="130">
                  <c:v>1.0241450000000001</c:v>
                </c:pt>
                <c:pt idx="131">
                  <c:v>1.0241450000000001</c:v>
                </c:pt>
                <c:pt idx="132">
                  <c:v>1.024457</c:v>
                </c:pt>
                <c:pt idx="133">
                  <c:v>1.0241450000000001</c:v>
                </c:pt>
                <c:pt idx="134">
                  <c:v>1.0241450000000001</c:v>
                </c:pt>
                <c:pt idx="135">
                  <c:v>1.025396</c:v>
                </c:pt>
                <c:pt idx="136">
                  <c:v>1.0257080000000001</c:v>
                </c:pt>
                <c:pt idx="137">
                  <c:v>1.0263340000000001</c:v>
                </c:pt>
                <c:pt idx="138">
                  <c:v>1.0263340000000001</c:v>
                </c:pt>
                <c:pt idx="139">
                  <c:v>1.0266470000000001</c:v>
                </c:pt>
                <c:pt idx="140">
                  <c:v>1.0266470000000001</c:v>
                </c:pt>
                <c:pt idx="141">
                  <c:v>1.026959</c:v>
                </c:pt>
                <c:pt idx="142">
                  <c:v>1.0266470000000001</c:v>
                </c:pt>
                <c:pt idx="143">
                  <c:v>1.0266470000000001</c:v>
                </c:pt>
                <c:pt idx="144">
                  <c:v>1.0266470000000001</c:v>
                </c:pt>
                <c:pt idx="145">
                  <c:v>1.0263340000000001</c:v>
                </c:pt>
                <c:pt idx="146">
                  <c:v>1.026959</c:v>
                </c:pt>
                <c:pt idx="147">
                  <c:v>1.026959</c:v>
                </c:pt>
                <c:pt idx="148">
                  <c:v>1.026959</c:v>
                </c:pt>
                <c:pt idx="149">
                  <c:v>1.0257080000000001</c:v>
                </c:pt>
                <c:pt idx="150">
                  <c:v>1.0257080000000001</c:v>
                </c:pt>
                <c:pt idx="151">
                  <c:v>1.0260210000000001</c:v>
                </c:pt>
                <c:pt idx="152">
                  <c:v>1.0260210000000001</c:v>
                </c:pt>
                <c:pt idx="153">
                  <c:v>1.0260210000000001</c:v>
                </c:pt>
                <c:pt idx="154">
                  <c:v>1.0260210000000001</c:v>
                </c:pt>
                <c:pt idx="155">
                  <c:v>1.025083</c:v>
                </c:pt>
                <c:pt idx="156">
                  <c:v>1.0238320000000001</c:v>
                </c:pt>
                <c:pt idx="157">
                  <c:v>1.0232060000000001</c:v>
                </c:pt>
                <c:pt idx="158">
                  <c:v>1.0232060000000001</c:v>
                </c:pt>
                <c:pt idx="159">
                  <c:v>1.0232060000000001</c:v>
                </c:pt>
                <c:pt idx="160">
                  <c:v>1.0235190000000001</c:v>
                </c:pt>
                <c:pt idx="161">
                  <c:v>1.0235190000000001</c:v>
                </c:pt>
                <c:pt idx="162">
                  <c:v>1.0238320000000001</c:v>
                </c:pt>
                <c:pt idx="163">
                  <c:v>1.0238320000000001</c:v>
                </c:pt>
                <c:pt idx="164">
                  <c:v>1.0238320000000001</c:v>
                </c:pt>
                <c:pt idx="165">
                  <c:v>1.024457</c:v>
                </c:pt>
                <c:pt idx="166">
                  <c:v>1.0241450000000001</c:v>
                </c:pt>
                <c:pt idx="167">
                  <c:v>1.0241450000000001</c:v>
                </c:pt>
                <c:pt idx="168">
                  <c:v>1.024457</c:v>
                </c:pt>
                <c:pt idx="169">
                  <c:v>1.025396</c:v>
                </c:pt>
                <c:pt idx="170">
                  <c:v>1.025396</c:v>
                </c:pt>
                <c:pt idx="171">
                  <c:v>1.02477</c:v>
                </c:pt>
                <c:pt idx="172">
                  <c:v>1.024457</c:v>
                </c:pt>
                <c:pt idx="173">
                  <c:v>1.024457</c:v>
                </c:pt>
                <c:pt idx="174">
                  <c:v>1.024457</c:v>
                </c:pt>
                <c:pt idx="175">
                  <c:v>1.0241450000000001</c:v>
                </c:pt>
                <c:pt idx="176">
                  <c:v>1.025083</c:v>
                </c:pt>
                <c:pt idx="177">
                  <c:v>1.025396</c:v>
                </c:pt>
                <c:pt idx="178">
                  <c:v>1.025396</c:v>
                </c:pt>
                <c:pt idx="179">
                  <c:v>1.025083</c:v>
                </c:pt>
                <c:pt idx="180">
                  <c:v>1.02477</c:v>
                </c:pt>
                <c:pt idx="181">
                  <c:v>1.02477</c:v>
                </c:pt>
                <c:pt idx="182">
                  <c:v>1.02477</c:v>
                </c:pt>
                <c:pt idx="183">
                  <c:v>1.02477</c:v>
                </c:pt>
                <c:pt idx="184">
                  <c:v>1.025083</c:v>
                </c:pt>
                <c:pt idx="185">
                  <c:v>1.025083</c:v>
                </c:pt>
                <c:pt idx="186">
                  <c:v>1.025083</c:v>
                </c:pt>
                <c:pt idx="187">
                  <c:v>1.02477</c:v>
                </c:pt>
                <c:pt idx="188">
                  <c:v>1.0241450000000001</c:v>
                </c:pt>
                <c:pt idx="189">
                  <c:v>1.0238320000000001</c:v>
                </c:pt>
                <c:pt idx="190">
                  <c:v>1.0238320000000001</c:v>
                </c:pt>
                <c:pt idx="191">
                  <c:v>1.024457</c:v>
                </c:pt>
                <c:pt idx="192">
                  <c:v>1.02477</c:v>
                </c:pt>
                <c:pt idx="193">
                  <c:v>1.025083</c:v>
                </c:pt>
                <c:pt idx="194">
                  <c:v>1.025083</c:v>
                </c:pt>
                <c:pt idx="195">
                  <c:v>1.025396</c:v>
                </c:pt>
                <c:pt idx="196">
                  <c:v>1.0260210000000001</c:v>
                </c:pt>
                <c:pt idx="197">
                  <c:v>1.0260210000000001</c:v>
                </c:pt>
                <c:pt idx="198">
                  <c:v>1.0263340000000001</c:v>
                </c:pt>
                <c:pt idx="199">
                  <c:v>1.0260210000000001</c:v>
                </c:pt>
                <c:pt idx="200">
                  <c:v>1.0260210000000001</c:v>
                </c:pt>
                <c:pt idx="201">
                  <c:v>1.0257080000000001</c:v>
                </c:pt>
                <c:pt idx="202">
                  <c:v>1.0257080000000001</c:v>
                </c:pt>
                <c:pt idx="203">
                  <c:v>1.0263340000000001</c:v>
                </c:pt>
                <c:pt idx="204">
                  <c:v>1.0263340000000001</c:v>
                </c:pt>
                <c:pt idx="205">
                  <c:v>1.0263340000000001</c:v>
                </c:pt>
                <c:pt idx="206">
                  <c:v>1.0266470000000001</c:v>
                </c:pt>
                <c:pt idx="207">
                  <c:v>1.026959</c:v>
                </c:pt>
                <c:pt idx="208">
                  <c:v>1.027272</c:v>
                </c:pt>
                <c:pt idx="209">
                  <c:v>1.027585</c:v>
                </c:pt>
                <c:pt idx="210">
                  <c:v>1.027585</c:v>
                </c:pt>
                <c:pt idx="211">
                  <c:v>1.027272</c:v>
                </c:pt>
                <c:pt idx="212">
                  <c:v>1.027585</c:v>
                </c:pt>
                <c:pt idx="213">
                  <c:v>1.027898</c:v>
                </c:pt>
                <c:pt idx="214">
                  <c:v>1.027898</c:v>
                </c:pt>
                <c:pt idx="215">
                  <c:v>1.027898</c:v>
                </c:pt>
                <c:pt idx="216">
                  <c:v>1.027585</c:v>
                </c:pt>
                <c:pt idx="217">
                  <c:v>1.027585</c:v>
                </c:pt>
                <c:pt idx="218">
                  <c:v>1.027272</c:v>
                </c:pt>
                <c:pt idx="219">
                  <c:v>1.027898</c:v>
                </c:pt>
                <c:pt idx="220">
                  <c:v>1.027272</c:v>
                </c:pt>
                <c:pt idx="221">
                  <c:v>1.027585</c:v>
                </c:pt>
                <c:pt idx="222">
                  <c:v>1.027585</c:v>
                </c:pt>
                <c:pt idx="223">
                  <c:v>1.027585</c:v>
                </c:pt>
                <c:pt idx="224">
                  <c:v>1.027898</c:v>
                </c:pt>
                <c:pt idx="225">
                  <c:v>1.027898</c:v>
                </c:pt>
                <c:pt idx="226">
                  <c:v>1.027898</c:v>
                </c:pt>
                <c:pt idx="227">
                  <c:v>1.0266470000000001</c:v>
                </c:pt>
                <c:pt idx="228">
                  <c:v>1.0266470000000001</c:v>
                </c:pt>
                <c:pt idx="229">
                  <c:v>1.0266470000000001</c:v>
                </c:pt>
                <c:pt idx="230">
                  <c:v>1.0266470000000001</c:v>
                </c:pt>
                <c:pt idx="231">
                  <c:v>1.0266470000000001</c:v>
                </c:pt>
                <c:pt idx="232">
                  <c:v>1.0260210000000001</c:v>
                </c:pt>
                <c:pt idx="233">
                  <c:v>1.025396</c:v>
                </c:pt>
                <c:pt idx="234">
                  <c:v>1.02477</c:v>
                </c:pt>
                <c:pt idx="235">
                  <c:v>1.02477</c:v>
                </c:pt>
                <c:pt idx="236">
                  <c:v>1.02477</c:v>
                </c:pt>
                <c:pt idx="237">
                  <c:v>1.02477</c:v>
                </c:pt>
                <c:pt idx="238">
                  <c:v>1.025083</c:v>
                </c:pt>
                <c:pt idx="239">
                  <c:v>1.02477</c:v>
                </c:pt>
                <c:pt idx="240">
                  <c:v>1.025396</c:v>
                </c:pt>
                <c:pt idx="241">
                  <c:v>1.025396</c:v>
                </c:pt>
                <c:pt idx="242">
                  <c:v>1.025396</c:v>
                </c:pt>
                <c:pt idx="243">
                  <c:v>1.025083</c:v>
                </c:pt>
                <c:pt idx="244">
                  <c:v>1.024457</c:v>
                </c:pt>
                <c:pt idx="245">
                  <c:v>1.0241450000000001</c:v>
                </c:pt>
                <c:pt idx="246">
                  <c:v>1.0238320000000001</c:v>
                </c:pt>
                <c:pt idx="247">
                  <c:v>1.02477</c:v>
                </c:pt>
                <c:pt idx="248">
                  <c:v>1.02477</c:v>
                </c:pt>
                <c:pt idx="249">
                  <c:v>1.02477</c:v>
                </c:pt>
                <c:pt idx="250">
                  <c:v>1.024457</c:v>
                </c:pt>
                <c:pt idx="251">
                  <c:v>1.02477</c:v>
                </c:pt>
                <c:pt idx="252">
                  <c:v>1.025396</c:v>
                </c:pt>
                <c:pt idx="253">
                  <c:v>1.025396</c:v>
                </c:pt>
                <c:pt idx="254">
                  <c:v>1.0263340000000001</c:v>
                </c:pt>
                <c:pt idx="255">
                  <c:v>1.0263340000000001</c:v>
                </c:pt>
                <c:pt idx="256">
                  <c:v>1.0263340000000001</c:v>
                </c:pt>
                <c:pt idx="257">
                  <c:v>1.0263340000000001</c:v>
                </c:pt>
                <c:pt idx="258">
                  <c:v>1.0260210000000001</c:v>
                </c:pt>
                <c:pt idx="259">
                  <c:v>1.0260210000000001</c:v>
                </c:pt>
                <c:pt idx="260">
                  <c:v>1.0260210000000001</c:v>
                </c:pt>
                <c:pt idx="261">
                  <c:v>1.0260210000000001</c:v>
                </c:pt>
                <c:pt idx="262">
                  <c:v>1.0260210000000001</c:v>
                </c:pt>
                <c:pt idx="263">
                  <c:v>1.0260210000000001</c:v>
                </c:pt>
                <c:pt idx="264">
                  <c:v>1.0260210000000001</c:v>
                </c:pt>
                <c:pt idx="265">
                  <c:v>1.0260210000000001</c:v>
                </c:pt>
                <c:pt idx="266">
                  <c:v>1.0257080000000001</c:v>
                </c:pt>
                <c:pt idx="267">
                  <c:v>1.0260210000000001</c:v>
                </c:pt>
                <c:pt idx="268">
                  <c:v>1.0260210000000001</c:v>
                </c:pt>
                <c:pt idx="269">
                  <c:v>1.0260210000000001</c:v>
                </c:pt>
                <c:pt idx="270">
                  <c:v>1.0263340000000001</c:v>
                </c:pt>
                <c:pt idx="271">
                  <c:v>1.0263340000000001</c:v>
                </c:pt>
                <c:pt idx="272">
                  <c:v>1.0260210000000001</c:v>
                </c:pt>
                <c:pt idx="273">
                  <c:v>1.0263340000000001</c:v>
                </c:pt>
                <c:pt idx="274">
                  <c:v>1.0263340000000001</c:v>
                </c:pt>
                <c:pt idx="275">
                  <c:v>1.0263340000000001</c:v>
                </c:pt>
                <c:pt idx="276">
                  <c:v>1.0263340000000001</c:v>
                </c:pt>
                <c:pt idx="277">
                  <c:v>1.0263340000000001</c:v>
                </c:pt>
                <c:pt idx="278">
                  <c:v>1.0263340000000001</c:v>
                </c:pt>
                <c:pt idx="279">
                  <c:v>1.0263340000000001</c:v>
                </c:pt>
                <c:pt idx="280">
                  <c:v>1.0263340000000001</c:v>
                </c:pt>
                <c:pt idx="281">
                  <c:v>1.0263340000000001</c:v>
                </c:pt>
                <c:pt idx="282">
                  <c:v>1.0263340000000001</c:v>
                </c:pt>
                <c:pt idx="283">
                  <c:v>1.0260210000000001</c:v>
                </c:pt>
                <c:pt idx="284">
                  <c:v>1.0266470000000001</c:v>
                </c:pt>
                <c:pt idx="285">
                  <c:v>1.0263340000000001</c:v>
                </c:pt>
                <c:pt idx="286">
                  <c:v>1.0263340000000001</c:v>
                </c:pt>
                <c:pt idx="287">
                  <c:v>1.0260210000000001</c:v>
                </c:pt>
                <c:pt idx="288">
                  <c:v>1.0260210000000001</c:v>
                </c:pt>
                <c:pt idx="289">
                  <c:v>1.0260210000000001</c:v>
                </c:pt>
                <c:pt idx="290">
                  <c:v>1.0260210000000001</c:v>
                </c:pt>
                <c:pt idx="291">
                  <c:v>1.0263340000000001</c:v>
                </c:pt>
                <c:pt idx="292">
                  <c:v>1.0263340000000001</c:v>
                </c:pt>
                <c:pt idx="293">
                  <c:v>1.0260210000000001</c:v>
                </c:pt>
                <c:pt idx="294">
                  <c:v>1.0257080000000001</c:v>
                </c:pt>
                <c:pt idx="295">
                  <c:v>1.0257080000000001</c:v>
                </c:pt>
                <c:pt idx="296">
                  <c:v>1.0257080000000001</c:v>
                </c:pt>
                <c:pt idx="297">
                  <c:v>1.0257080000000001</c:v>
                </c:pt>
                <c:pt idx="298">
                  <c:v>1.02477</c:v>
                </c:pt>
                <c:pt idx="299">
                  <c:v>1.02477</c:v>
                </c:pt>
                <c:pt idx="300">
                  <c:v>1.024457</c:v>
                </c:pt>
                <c:pt idx="301">
                  <c:v>1.024457</c:v>
                </c:pt>
                <c:pt idx="302">
                  <c:v>1.024457</c:v>
                </c:pt>
                <c:pt idx="303">
                  <c:v>1.024457</c:v>
                </c:pt>
                <c:pt idx="304">
                  <c:v>1.0241450000000001</c:v>
                </c:pt>
                <c:pt idx="305">
                  <c:v>1.0232060000000001</c:v>
                </c:pt>
                <c:pt idx="306">
                  <c:v>1.0235190000000001</c:v>
                </c:pt>
                <c:pt idx="307">
                  <c:v>1.0238320000000001</c:v>
                </c:pt>
                <c:pt idx="308">
                  <c:v>1.0238320000000001</c:v>
                </c:pt>
                <c:pt idx="309">
                  <c:v>1.0238320000000001</c:v>
                </c:pt>
                <c:pt idx="310">
                  <c:v>1.0238320000000001</c:v>
                </c:pt>
                <c:pt idx="311">
                  <c:v>1.0232060000000001</c:v>
                </c:pt>
                <c:pt idx="312">
                  <c:v>1.022268</c:v>
                </c:pt>
                <c:pt idx="313">
                  <c:v>1.0219549999999999</c:v>
                </c:pt>
                <c:pt idx="314">
                  <c:v>1.0216430000000001</c:v>
                </c:pt>
                <c:pt idx="315">
                  <c:v>1.0213300000000001</c:v>
                </c:pt>
                <c:pt idx="316">
                  <c:v>1.0213300000000001</c:v>
                </c:pt>
                <c:pt idx="317">
                  <c:v>1.0213300000000001</c:v>
                </c:pt>
                <c:pt idx="318">
                  <c:v>1.022268</c:v>
                </c:pt>
                <c:pt idx="319">
                  <c:v>1.022268</c:v>
                </c:pt>
                <c:pt idx="320">
                  <c:v>1.022268</c:v>
                </c:pt>
                <c:pt idx="321">
                  <c:v>1.0219549999999999</c:v>
                </c:pt>
                <c:pt idx="322">
                  <c:v>1.0216430000000001</c:v>
                </c:pt>
                <c:pt idx="323">
                  <c:v>1.0219549999999999</c:v>
                </c:pt>
                <c:pt idx="324">
                  <c:v>1.0219549999999999</c:v>
                </c:pt>
                <c:pt idx="325">
                  <c:v>1.0235190000000001</c:v>
                </c:pt>
                <c:pt idx="326">
                  <c:v>1.0238320000000001</c:v>
                </c:pt>
                <c:pt idx="327">
                  <c:v>1.0238320000000001</c:v>
                </c:pt>
                <c:pt idx="328">
                  <c:v>1.0238320000000001</c:v>
                </c:pt>
                <c:pt idx="329">
                  <c:v>1.0238320000000001</c:v>
                </c:pt>
                <c:pt idx="330">
                  <c:v>1.0238320000000001</c:v>
                </c:pt>
                <c:pt idx="331">
                  <c:v>1.0241450000000001</c:v>
                </c:pt>
                <c:pt idx="332">
                  <c:v>1.025083</c:v>
                </c:pt>
                <c:pt idx="333">
                  <c:v>1.0257080000000001</c:v>
                </c:pt>
                <c:pt idx="334">
                  <c:v>1.0263340000000001</c:v>
                </c:pt>
                <c:pt idx="335">
                  <c:v>1.0266470000000001</c:v>
                </c:pt>
                <c:pt idx="336">
                  <c:v>1.0266470000000001</c:v>
                </c:pt>
                <c:pt idx="337">
                  <c:v>1.0266470000000001</c:v>
                </c:pt>
                <c:pt idx="338">
                  <c:v>1.0266470000000001</c:v>
                </c:pt>
                <c:pt idx="339">
                  <c:v>1.0266470000000001</c:v>
                </c:pt>
                <c:pt idx="340">
                  <c:v>1.027272</c:v>
                </c:pt>
                <c:pt idx="341">
                  <c:v>1.027585</c:v>
                </c:pt>
                <c:pt idx="342">
                  <c:v>1.027585</c:v>
                </c:pt>
                <c:pt idx="343">
                  <c:v>1.027585</c:v>
                </c:pt>
                <c:pt idx="344">
                  <c:v>1.027585</c:v>
                </c:pt>
                <c:pt idx="345">
                  <c:v>1.027585</c:v>
                </c:pt>
                <c:pt idx="346">
                  <c:v>1.027585</c:v>
                </c:pt>
                <c:pt idx="347">
                  <c:v>1.027585</c:v>
                </c:pt>
                <c:pt idx="348">
                  <c:v>1.027272</c:v>
                </c:pt>
                <c:pt idx="349">
                  <c:v>1.027272</c:v>
                </c:pt>
                <c:pt idx="350">
                  <c:v>1.027272</c:v>
                </c:pt>
                <c:pt idx="351">
                  <c:v>1.026959</c:v>
                </c:pt>
                <c:pt idx="352">
                  <c:v>1.027272</c:v>
                </c:pt>
                <c:pt idx="353">
                  <c:v>1.027272</c:v>
                </c:pt>
                <c:pt idx="354">
                  <c:v>1.027272</c:v>
                </c:pt>
                <c:pt idx="355">
                  <c:v>1.026959</c:v>
                </c:pt>
                <c:pt idx="356">
                  <c:v>1.0266470000000001</c:v>
                </c:pt>
                <c:pt idx="357">
                  <c:v>1.0263340000000001</c:v>
                </c:pt>
                <c:pt idx="358">
                  <c:v>1.0263340000000001</c:v>
                </c:pt>
                <c:pt idx="359">
                  <c:v>1.0263340000000001</c:v>
                </c:pt>
                <c:pt idx="360">
                  <c:v>1.0263340000000001</c:v>
                </c:pt>
                <c:pt idx="361">
                  <c:v>1.0263340000000001</c:v>
                </c:pt>
                <c:pt idx="362">
                  <c:v>1.027272</c:v>
                </c:pt>
                <c:pt idx="363">
                  <c:v>1.027272</c:v>
                </c:pt>
                <c:pt idx="364">
                  <c:v>1.027272</c:v>
                </c:pt>
                <c:pt idx="365">
                  <c:v>1.026959</c:v>
                </c:pt>
                <c:pt idx="366">
                  <c:v>1.0266470000000001</c:v>
                </c:pt>
                <c:pt idx="367">
                  <c:v>1.026959</c:v>
                </c:pt>
                <c:pt idx="368">
                  <c:v>1.027272</c:v>
                </c:pt>
                <c:pt idx="369">
                  <c:v>1.027585</c:v>
                </c:pt>
                <c:pt idx="370">
                  <c:v>1.027585</c:v>
                </c:pt>
                <c:pt idx="371">
                  <c:v>1.027585</c:v>
                </c:pt>
                <c:pt idx="372">
                  <c:v>1.027272</c:v>
                </c:pt>
                <c:pt idx="373">
                  <c:v>1.026959</c:v>
                </c:pt>
                <c:pt idx="374">
                  <c:v>1.026959</c:v>
                </c:pt>
                <c:pt idx="375">
                  <c:v>1.027585</c:v>
                </c:pt>
                <c:pt idx="376">
                  <c:v>1.027272</c:v>
                </c:pt>
                <c:pt idx="377">
                  <c:v>1.027585</c:v>
                </c:pt>
                <c:pt idx="378">
                  <c:v>1.027585</c:v>
                </c:pt>
                <c:pt idx="379">
                  <c:v>1.027585</c:v>
                </c:pt>
                <c:pt idx="380">
                  <c:v>1.027585</c:v>
                </c:pt>
                <c:pt idx="381">
                  <c:v>1.027585</c:v>
                </c:pt>
                <c:pt idx="382">
                  <c:v>1.026959</c:v>
                </c:pt>
                <c:pt idx="383">
                  <c:v>1.0260210000000001</c:v>
                </c:pt>
                <c:pt idx="384">
                  <c:v>1.0260210000000001</c:v>
                </c:pt>
                <c:pt idx="385">
                  <c:v>1.0263340000000001</c:v>
                </c:pt>
                <c:pt idx="386">
                  <c:v>1.0263340000000001</c:v>
                </c:pt>
                <c:pt idx="387">
                  <c:v>1.0263340000000001</c:v>
                </c:pt>
                <c:pt idx="388">
                  <c:v>1.0263340000000001</c:v>
                </c:pt>
                <c:pt idx="389">
                  <c:v>1.0260210000000001</c:v>
                </c:pt>
                <c:pt idx="390">
                  <c:v>1.025083</c:v>
                </c:pt>
                <c:pt idx="391">
                  <c:v>1.025083</c:v>
                </c:pt>
                <c:pt idx="392">
                  <c:v>1.02477</c:v>
                </c:pt>
                <c:pt idx="393">
                  <c:v>1.02477</c:v>
                </c:pt>
                <c:pt idx="394">
                  <c:v>1.024457</c:v>
                </c:pt>
                <c:pt idx="395">
                  <c:v>1.024457</c:v>
                </c:pt>
                <c:pt idx="396">
                  <c:v>1.025396</c:v>
                </c:pt>
                <c:pt idx="397">
                  <c:v>1.0257080000000001</c:v>
                </c:pt>
                <c:pt idx="398">
                  <c:v>1.0257080000000001</c:v>
                </c:pt>
                <c:pt idx="399">
                  <c:v>1.0260210000000001</c:v>
                </c:pt>
                <c:pt idx="400">
                  <c:v>1.0260210000000001</c:v>
                </c:pt>
                <c:pt idx="401">
                  <c:v>1.0260210000000001</c:v>
                </c:pt>
                <c:pt idx="402">
                  <c:v>1.0260210000000001</c:v>
                </c:pt>
                <c:pt idx="403">
                  <c:v>1.026959</c:v>
                </c:pt>
                <c:pt idx="404">
                  <c:v>1.027272</c:v>
                </c:pt>
                <c:pt idx="405">
                  <c:v>1.026959</c:v>
                </c:pt>
                <c:pt idx="406">
                  <c:v>1.026959</c:v>
                </c:pt>
                <c:pt idx="407">
                  <c:v>1.0266470000000001</c:v>
                </c:pt>
                <c:pt idx="408">
                  <c:v>1.026959</c:v>
                </c:pt>
                <c:pt idx="409">
                  <c:v>1.027272</c:v>
                </c:pt>
                <c:pt idx="410">
                  <c:v>1.0285230000000001</c:v>
                </c:pt>
                <c:pt idx="411">
                  <c:v>1.0288360000000001</c:v>
                </c:pt>
                <c:pt idx="412">
                  <c:v>1.0291490000000001</c:v>
                </c:pt>
                <c:pt idx="413">
                  <c:v>1.0291490000000001</c:v>
                </c:pt>
                <c:pt idx="414">
                  <c:v>1.0291490000000001</c:v>
                </c:pt>
                <c:pt idx="415">
                  <c:v>1.0288360000000001</c:v>
                </c:pt>
                <c:pt idx="416">
                  <c:v>1.0288360000000001</c:v>
                </c:pt>
                <c:pt idx="417">
                  <c:v>1.0288360000000001</c:v>
                </c:pt>
                <c:pt idx="418">
                  <c:v>1.0291490000000001</c:v>
                </c:pt>
                <c:pt idx="419">
                  <c:v>1.0291490000000001</c:v>
                </c:pt>
                <c:pt idx="420">
                  <c:v>1.0288360000000001</c:v>
                </c:pt>
                <c:pt idx="421">
                  <c:v>1.0291490000000001</c:v>
                </c:pt>
                <c:pt idx="422">
                  <c:v>1.0291490000000001</c:v>
                </c:pt>
                <c:pt idx="423">
                  <c:v>1.0291490000000001</c:v>
                </c:pt>
                <c:pt idx="424">
                  <c:v>1.0288360000000001</c:v>
                </c:pt>
                <c:pt idx="425">
                  <c:v>1.0291490000000001</c:v>
                </c:pt>
                <c:pt idx="426">
                  <c:v>1.0288360000000001</c:v>
                </c:pt>
                <c:pt idx="427">
                  <c:v>1.0288360000000001</c:v>
                </c:pt>
                <c:pt idx="428">
                  <c:v>1.0285230000000001</c:v>
                </c:pt>
                <c:pt idx="429">
                  <c:v>1.0282100000000001</c:v>
                </c:pt>
                <c:pt idx="430">
                  <c:v>1.027898</c:v>
                </c:pt>
                <c:pt idx="431">
                  <c:v>1.027585</c:v>
                </c:pt>
                <c:pt idx="432">
                  <c:v>1.027585</c:v>
                </c:pt>
                <c:pt idx="433">
                  <c:v>1.027272</c:v>
                </c:pt>
                <c:pt idx="434">
                  <c:v>1.026959</c:v>
                </c:pt>
                <c:pt idx="435">
                  <c:v>1.026959</c:v>
                </c:pt>
                <c:pt idx="436">
                  <c:v>1.026959</c:v>
                </c:pt>
                <c:pt idx="437">
                  <c:v>1.026959</c:v>
                </c:pt>
                <c:pt idx="438">
                  <c:v>1.026959</c:v>
                </c:pt>
                <c:pt idx="439">
                  <c:v>1.026959</c:v>
                </c:pt>
                <c:pt idx="440">
                  <c:v>1.027898</c:v>
                </c:pt>
                <c:pt idx="441">
                  <c:v>1.027585</c:v>
                </c:pt>
                <c:pt idx="442">
                  <c:v>1.027585</c:v>
                </c:pt>
                <c:pt idx="443">
                  <c:v>1.027585</c:v>
                </c:pt>
                <c:pt idx="444">
                  <c:v>1.027585</c:v>
                </c:pt>
                <c:pt idx="445">
                  <c:v>1.027272</c:v>
                </c:pt>
                <c:pt idx="446">
                  <c:v>1.027585</c:v>
                </c:pt>
                <c:pt idx="447">
                  <c:v>1.027272</c:v>
                </c:pt>
                <c:pt idx="448">
                  <c:v>1.027272</c:v>
                </c:pt>
                <c:pt idx="449">
                  <c:v>1.027272</c:v>
                </c:pt>
                <c:pt idx="450">
                  <c:v>1.027272</c:v>
                </c:pt>
                <c:pt idx="451">
                  <c:v>1.027272</c:v>
                </c:pt>
                <c:pt idx="452">
                  <c:v>1.027272</c:v>
                </c:pt>
                <c:pt idx="453">
                  <c:v>1.027585</c:v>
                </c:pt>
                <c:pt idx="454">
                  <c:v>1.026959</c:v>
                </c:pt>
                <c:pt idx="455">
                  <c:v>1.026959</c:v>
                </c:pt>
                <c:pt idx="456">
                  <c:v>1.0266470000000001</c:v>
                </c:pt>
                <c:pt idx="457">
                  <c:v>1.0263340000000001</c:v>
                </c:pt>
                <c:pt idx="458">
                  <c:v>1.0260210000000001</c:v>
                </c:pt>
                <c:pt idx="459">
                  <c:v>1.0257080000000001</c:v>
                </c:pt>
                <c:pt idx="460">
                  <c:v>1.02477</c:v>
                </c:pt>
                <c:pt idx="461">
                  <c:v>1.0235190000000001</c:v>
                </c:pt>
                <c:pt idx="462">
                  <c:v>1.0232060000000001</c:v>
                </c:pt>
                <c:pt idx="463">
                  <c:v>1.022894</c:v>
                </c:pt>
                <c:pt idx="464">
                  <c:v>1.022894</c:v>
                </c:pt>
                <c:pt idx="465">
                  <c:v>1.0232060000000001</c:v>
                </c:pt>
                <c:pt idx="466">
                  <c:v>1.0235190000000001</c:v>
                </c:pt>
                <c:pt idx="467">
                  <c:v>1.0235190000000001</c:v>
                </c:pt>
                <c:pt idx="468">
                  <c:v>1.022894</c:v>
                </c:pt>
                <c:pt idx="469">
                  <c:v>1.022581</c:v>
                </c:pt>
                <c:pt idx="470">
                  <c:v>1.022581</c:v>
                </c:pt>
                <c:pt idx="471">
                  <c:v>1.022268</c:v>
                </c:pt>
                <c:pt idx="472">
                  <c:v>1.0219549999999999</c:v>
                </c:pt>
                <c:pt idx="473">
                  <c:v>1.0219549999999999</c:v>
                </c:pt>
                <c:pt idx="474">
                  <c:v>1.022894</c:v>
                </c:pt>
                <c:pt idx="475">
                  <c:v>1.0232060000000001</c:v>
                </c:pt>
                <c:pt idx="476">
                  <c:v>1.022894</c:v>
                </c:pt>
                <c:pt idx="477">
                  <c:v>1.022894</c:v>
                </c:pt>
                <c:pt idx="478">
                  <c:v>1.022894</c:v>
                </c:pt>
                <c:pt idx="479">
                  <c:v>1.0232060000000001</c:v>
                </c:pt>
                <c:pt idx="480">
                  <c:v>1.0232060000000001</c:v>
                </c:pt>
                <c:pt idx="481">
                  <c:v>1.024457</c:v>
                </c:pt>
                <c:pt idx="482">
                  <c:v>1.025083</c:v>
                </c:pt>
                <c:pt idx="483">
                  <c:v>1.025396</c:v>
                </c:pt>
                <c:pt idx="484">
                  <c:v>1.025083</c:v>
                </c:pt>
                <c:pt idx="485">
                  <c:v>1.024457</c:v>
                </c:pt>
                <c:pt idx="486">
                  <c:v>1.0241450000000001</c:v>
                </c:pt>
                <c:pt idx="487">
                  <c:v>1.024457</c:v>
                </c:pt>
                <c:pt idx="488">
                  <c:v>1.025083</c:v>
                </c:pt>
                <c:pt idx="489">
                  <c:v>1.025396</c:v>
                </c:pt>
                <c:pt idx="490">
                  <c:v>1.025396</c:v>
                </c:pt>
                <c:pt idx="491">
                  <c:v>1.0257080000000001</c:v>
                </c:pt>
                <c:pt idx="492">
                  <c:v>1.0260210000000001</c:v>
                </c:pt>
                <c:pt idx="493">
                  <c:v>1.0260210000000001</c:v>
                </c:pt>
                <c:pt idx="494">
                  <c:v>1.0260210000000001</c:v>
                </c:pt>
                <c:pt idx="495">
                  <c:v>1.0257080000000001</c:v>
                </c:pt>
                <c:pt idx="496">
                  <c:v>1.0260210000000001</c:v>
                </c:pt>
                <c:pt idx="497">
                  <c:v>1.0260210000000001</c:v>
                </c:pt>
                <c:pt idx="498">
                  <c:v>1.0257080000000001</c:v>
                </c:pt>
                <c:pt idx="499">
                  <c:v>1.0257080000000001</c:v>
                </c:pt>
                <c:pt idx="500">
                  <c:v>1.0257080000000001</c:v>
                </c:pt>
                <c:pt idx="501">
                  <c:v>1.0257080000000001</c:v>
                </c:pt>
                <c:pt idx="502">
                  <c:v>1.025396</c:v>
                </c:pt>
                <c:pt idx="503">
                  <c:v>1.0257080000000001</c:v>
                </c:pt>
                <c:pt idx="504">
                  <c:v>1.0257080000000001</c:v>
                </c:pt>
                <c:pt idx="505">
                  <c:v>1.0260210000000001</c:v>
                </c:pt>
                <c:pt idx="506">
                  <c:v>1.0260210000000001</c:v>
                </c:pt>
                <c:pt idx="507">
                  <c:v>1.0257080000000001</c:v>
                </c:pt>
                <c:pt idx="508">
                  <c:v>1.0257080000000001</c:v>
                </c:pt>
                <c:pt idx="509">
                  <c:v>1.025396</c:v>
                </c:pt>
                <c:pt idx="510">
                  <c:v>1.025396</c:v>
                </c:pt>
                <c:pt idx="511">
                  <c:v>1.0257080000000001</c:v>
                </c:pt>
                <c:pt idx="512">
                  <c:v>1.0257080000000001</c:v>
                </c:pt>
                <c:pt idx="513">
                  <c:v>1.025396</c:v>
                </c:pt>
                <c:pt idx="514">
                  <c:v>1.025083</c:v>
                </c:pt>
                <c:pt idx="515">
                  <c:v>1.025083</c:v>
                </c:pt>
                <c:pt idx="516">
                  <c:v>1.025396</c:v>
                </c:pt>
                <c:pt idx="517">
                  <c:v>1.0257080000000001</c:v>
                </c:pt>
                <c:pt idx="518">
                  <c:v>1.0266470000000001</c:v>
                </c:pt>
                <c:pt idx="519">
                  <c:v>1.0263340000000001</c:v>
                </c:pt>
                <c:pt idx="520">
                  <c:v>1.0263340000000001</c:v>
                </c:pt>
                <c:pt idx="521">
                  <c:v>1.0260210000000001</c:v>
                </c:pt>
                <c:pt idx="522">
                  <c:v>1.0260210000000001</c:v>
                </c:pt>
                <c:pt idx="523">
                  <c:v>1.0260210000000001</c:v>
                </c:pt>
                <c:pt idx="524">
                  <c:v>1.0263340000000001</c:v>
                </c:pt>
                <c:pt idx="525">
                  <c:v>1.0260210000000001</c:v>
                </c:pt>
                <c:pt idx="526">
                  <c:v>1.0260210000000001</c:v>
                </c:pt>
                <c:pt idx="527">
                  <c:v>1.0263340000000001</c:v>
                </c:pt>
                <c:pt idx="528">
                  <c:v>1.0266470000000001</c:v>
                </c:pt>
                <c:pt idx="529">
                  <c:v>1.027272</c:v>
                </c:pt>
                <c:pt idx="530">
                  <c:v>1.026959</c:v>
                </c:pt>
                <c:pt idx="531">
                  <c:v>1.0266470000000001</c:v>
                </c:pt>
                <c:pt idx="532">
                  <c:v>1.025396</c:v>
                </c:pt>
                <c:pt idx="533">
                  <c:v>1.025396</c:v>
                </c:pt>
                <c:pt idx="534">
                  <c:v>1.0257080000000001</c:v>
                </c:pt>
                <c:pt idx="535">
                  <c:v>1.0257080000000001</c:v>
                </c:pt>
                <c:pt idx="536">
                  <c:v>1.025396</c:v>
                </c:pt>
                <c:pt idx="537">
                  <c:v>1.025083</c:v>
                </c:pt>
                <c:pt idx="538">
                  <c:v>1.02477</c:v>
                </c:pt>
                <c:pt idx="539">
                  <c:v>1.0238320000000001</c:v>
                </c:pt>
                <c:pt idx="540">
                  <c:v>1.0238320000000001</c:v>
                </c:pt>
                <c:pt idx="541">
                  <c:v>1.0241450000000001</c:v>
                </c:pt>
                <c:pt idx="542">
                  <c:v>1.0241450000000001</c:v>
                </c:pt>
                <c:pt idx="543">
                  <c:v>1.0238320000000001</c:v>
                </c:pt>
                <c:pt idx="544">
                  <c:v>1.0241450000000001</c:v>
                </c:pt>
                <c:pt idx="545">
                  <c:v>1.024457</c:v>
                </c:pt>
                <c:pt idx="546">
                  <c:v>1.0241450000000001</c:v>
                </c:pt>
                <c:pt idx="547">
                  <c:v>1.0241450000000001</c:v>
                </c:pt>
                <c:pt idx="548">
                  <c:v>1.0235190000000001</c:v>
                </c:pt>
                <c:pt idx="549">
                  <c:v>1.022894</c:v>
                </c:pt>
                <c:pt idx="550">
                  <c:v>1.0232060000000001</c:v>
                </c:pt>
                <c:pt idx="551">
                  <c:v>1.0232060000000001</c:v>
                </c:pt>
                <c:pt idx="552">
                  <c:v>1.024457</c:v>
                </c:pt>
                <c:pt idx="553">
                  <c:v>1.025083</c:v>
                </c:pt>
                <c:pt idx="554">
                  <c:v>1.025083</c:v>
                </c:pt>
                <c:pt idx="555">
                  <c:v>1.02477</c:v>
                </c:pt>
                <c:pt idx="556">
                  <c:v>1.024457</c:v>
                </c:pt>
                <c:pt idx="557">
                  <c:v>1.024457</c:v>
                </c:pt>
                <c:pt idx="558">
                  <c:v>1.0241450000000001</c:v>
                </c:pt>
                <c:pt idx="559">
                  <c:v>1.025083</c:v>
                </c:pt>
                <c:pt idx="560">
                  <c:v>1.025396</c:v>
                </c:pt>
                <c:pt idx="561">
                  <c:v>1.025396</c:v>
                </c:pt>
                <c:pt idx="562">
                  <c:v>1.025396</c:v>
                </c:pt>
                <c:pt idx="563">
                  <c:v>1.025396</c:v>
                </c:pt>
                <c:pt idx="564">
                  <c:v>1.025396</c:v>
                </c:pt>
                <c:pt idx="565">
                  <c:v>1.025396</c:v>
                </c:pt>
                <c:pt idx="566">
                  <c:v>1.0260210000000001</c:v>
                </c:pt>
                <c:pt idx="567">
                  <c:v>1.0263340000000001</c:v>
                </c:pt>
                <c:pt idx="568">
                  <c:v>1.026959</c:v>
                </c:pt>
                <c:pt idx="569">
                  <c:v>1.026959</c:v>
                </c:pt>
                <c:pt idx="570">
                  <c:v>1.026959</c:v>
                </c:pt>
                <c:pt idx="571">
                  <c:v>1.026959</c:v>
                </c:pt>
                <c:pt idx="572">
                  <c:v>1.026959</c:v>
                </c:pt>
                <c:pt idx="573">
                  <c:v>1.0266470000000001</c:v>
                </c:pt>
                <c:pt idx="574">
                  <c:v>1.026959</c:v>
                </c:pt>
                <c:pt idx="575">
                  <c:v>1.027272</c:v>
                </c:pt>
                <c:pt idx="576">
                  <c:v>1.027585</c:v>
                </c:pt>
                <c:pt idx="577">
                  <c:v>1.027585</c:v>
                </c:pt>
                <c:pt idx="578">
                  <c:v>1.027585</c:v>
                </c:pt>
                <c:pt idx="579">
                  <c:v>1.027585</c:v>
                </c:pt>
                <c:pt idx="580">
                  <c:v>1.027272</c:v>
                </c:pt>
                <c:pt idx="581">
                  <c:v>1.027585</c:v>
                </c:pt>
                <c:pt idx="582">
                  <c:v>1.027585</c:v>
                </c:pt>
                <c:pt idx="583">
                  <c:v>1.027585</c:v>
                </c:pt>
                <c:pt idx="584">
                  <c:v>1.026959</c:v>
                </c:pt>
                <c:pt idx="585">
                  <c:v>1.026959</c:v>
                </c:pt>
                <c:pt idx="586">
                  <c:v>1.0266470000000001</c:v>
                </c:pt>
                <c:pt idx="587">
                  <c:v>1.0263340000000001</c:v>
                </c:pt>
                <c:pt idx="588">
                  <c:v>1.0260210000000001</c:v>
                </c:pt>
                <c:pt idx="589">
                  <c:v>1.0266470000000001</c:v>
                </c:pt>
                <c:pt idx="590">
                  <c:v>1.0263340000000001</c:v>
                </c:pt>
                <c:pt idx="591">
                  <c:v>1.0263340000000001</c:v>
                </c:pt>
                <c:pt idx="592">
                  <c:v>1.0263340000000001</c:v>
                </c:pt>
                <c:pt idx="593">
                  <c:v>1.0263340000000001</c:v>
                </c:pt>
                <c:pt idx="594">
                  <c:v>1.0260210000000001</c:v>
                </c:pt>
                <c:pt idx="595">
                  <c:v>1.0260210000000001</c:v>
                </c:pt>
                <c:pt idx="596">
                  <c:v>1.0266470000000001</c:v>
                </c:pt>
                <c:pt idx="597">
                  <c:v>1.0266470000000001</c:v>
                </c:pt>
                <c:pt idx="598">
                  <c:v>1.0266470000000001</c:v>
                </c:pt>
                <c:pt idx="599">
                  <c:v>1.0266470000000001</c:v>
                </c:pt>
                <c:pt idx="600">
                  <c:v>1.026959</c:v>
                </c:pt>
                <c:pt idx="601">
                  <c:v>1.0266470000000001</c:v>
                </c:pt>
                <c:pt idx="602">
                  <c:v>1.0266470000000001</c:v>
                </c:pt>
                <c:pt idx="603">
                  <c:v>1.0263340000000001</c:v>
                </c:pt>
                <c:pt idx="604">
                  <c:v>1.0266470000000001</c:v>
                </c:pt>
                <c:pt idx="605">
                  <c:v>1.0266470000000001</c:v>
                </c:pt>
                <c:pt idx="606">
                  <c:v>1.0266470000000001</c:v>
                </c:pt>
                <c:pt idx="607">
                  <c:v>1.0266470000000001</c:v>
                </c:pt>
                <c:pt idx="608">
                  <c:v>1.0266470000000001</c:v>
                </c:pt>
                <c:pt idx="609">
                  <c:v>1.0263340000000001</c:v>
                </c:pt>
                <c:pt idx="610">
                  <c:v>1.0257080000000001</c:v>
                </c:pt>
                <c:pt idx="611">
                  <c:v>1.0260210000000001</c:v>
                </c:pt>
                <c:pt idx="612">
                  <c:v>1.0260210000000001</c:v>
                </c:pt>
                <c:pt idx="613">
                  <c:v>1.0260210000000001</c:v>
                </c:pt>
                <c:pt idx="614">
                  <c:v>1.0260210000000001</c:v>
                </c:pt>
                <c:pt idx="615">
                  <c:v>1.0260210000000001</c:v>
                </c:pt>
                <c:pt idx="616">
                  <c:v>1.025396</c:v>
                </c:pt>
                <c:pt idx="617">
                  <c:v>1.024457</c:v>
                </c:pt>
                <c:pt idx="618">
                  <c:v>1.024457</c:v>
                </c:pt>
                <c:pt idx="619">
                  <c:v>1.02477</c:v>
                </c:pt>
                <c:pt idx="620">
                  <c:v>1.024457</c:v>
                </c:pt>
                <c:pt idx="621">
                  <c:v>1.024457</c:v>
                </c:pt>
                <c:pt idx="622">
                  <c:v>1.02477</c:v>
                </c:pt>
                <c:pt idx="623">
                  <c:v>1.025083</c:v>
                </c:pt>
                <c:pt idx="624">
                  <c:v>1.025083</c:v>
                </c:pt>
                <c:pt idx="625">
                  <c:v>1.025083</c:v>
                </c:pt>
                <c:pt idx="626">
                  <c:v>1.025083</c:v>
                </c:pt>
                <c:pt idx="627">
                  <c:v>1.02477</c:v>
                </c:pt>
                <c:pt idx="628">
                  <c:v>1.02477</c:v>
                </c:pt>
                <c:pt idx="629">
                  <c:v>1.02477</c:v>
                </c:pt>
                <c:pt idx="630">
                  <c:v>1.0257080000000001</c:v>
                </c:pt>
                <c:pt idx="631">
                  <c:v>1.0257080000000001</c:v>
                </c:pt>
                <c:pt idx="632">
                  <c:v>1.0257080000000001</c:v>
                </c:pt>
                <c:pt idx="633">
                  <c:v>1.0257080000000001</c:v>
                </c:pt>
                <c:pt idx="634">
                  <c:v>1.0257080000000001</c:v>
                </c:pt>
                <c:pt idx="635">
                  <c:v>1.0260210000000001</c:v>
                </c:pt>
                <c:pt idx="636">
                  <c:v>1.0260210000000001</c:v>
                </c:pt>
                <c:pt idx="637">
                  <c:v>1.026959</c:v>
                </c:pt>
                <c:pt idx="638">
                  <c:v>1.027272</c:v>
                </c:pt>
                <c:pt idx="639">
                  <c:v>1.026959</c:v>
                </c:pt>
                <c:pt idx="640">
                  <c:v>1.0266470000000001</c:v>
                </c:pt>
                <c:pt idx="641">
                  <c:v>1.0263340000000001</c:v>
                </c:pt>
                <c:pt idx="642">
                  <c:v>1.0260210000000001</c:v>
                </c:pt>
                <c:pt idx="643">
                  <c:v>1.0260210000000001</c:v>
                </c:pt>
                <c:pt idx="644">
                  <c:v>1.0260210000000001</c:v>
                </c:pt>
                <c:pt idx="645">
                  <c:v>1.0263340000000001</c:v>
                </c:pt>
                <c:pt idx="646">
                  <c:v>1.0266470000000001</c:v>
                </c:pt>
                <c:pt idx="647">
                  <c:v>1.0266470000000001</c:v>
                </c:pt>
                <c:pt idx="648">
                  <c:v>1.0266470000000001</c:v>
                </c:pt>
                <c:pt idx="649">
                  <c:v>1.0266470000000001</c:v>
                </c:pt>
                <c:pt idx="650">
                  <c:v>1.0266470000000001</c:v>
                </c:pt>
                <c:pt idx="651">
                  <c:v>1.0263340000000001</c:v>
                </c:pt>
                <c:pt idx="652">
                  <c:v>1.0263340000000001</c:v>
                </c:pt>
                <c:pt idx="653">
                  <c:v>1.0263340000000001</c:v>
                </c:pt>
                <c:pt idx="654">
                  <c:v>1.0263340000000001</c:v>
                </c:pt>
                <c:pt idx="655">
                  <c:v>1.0260210000000001</c:v>
                </c:pt>
                <c:pt idx="656">
                  <c:v>1.0260210000000001</c:v>
                </c:pt>
                <c:pt idx="657">
                  <c:v>1.0263340000000001</c:v>
                </c:pt>
                <c:pt idx="658">
                  <c:v>1.0260210000000001</c:v>
                </c:pt>
                <c:pt idx="659">
                  <c:v>1.0260210000000001</c:v>
                </c:pt>
                <c:pt idx="660">
                  <c:v>1.0266470000000001</c:v>
                </c:pt>
                <c:pt idx="661">
                  <c:v>1.027272</c:v>
                </c:pt>
                <c:pt idx="662">
                  <c:v>1.027272</c:v>
                </c:pt>
                <c:pt idx="663">
                  <c:v>1.027272</c:v>
                </c:pt>
                <c:pt idx="664">
                  <c:v>1.027272</c:v>
                </c:pt>
                <c:pt idx="665">
                  <c:v>1.026959</c:v>
                </c:pt>
                <c:pt idx="666">
                  <c:v>1.0266470000000001</c:v>
                </c:pt>
                <c:pt idx="667">
                  <c:v>1.027585</c:v>
                </c:pt>
                <c:pt idx="668">
                  <c:v>1.027585</c:v>
                </c:pt>
                <c:pt idx="669">
                  <c:v>1.027585</c:v>
                </c:pt>
                <c:pt idx="670">
                  <c:v>1.027585</c:v>
                </c:pt>
                <c:pt idx="671">
                  <c:v>1.027585</c:v>
                </c:pt>
                <c:pt idx="672">
                  <c:v>1.027585</c:v>
                </c:pt>
                <c:pt idx="673">
                  <c:v>1.027585</c:v>
                </c:pt>
                <c:pt idx="674">
                  <c:v>1.0282100000000001</c:v>
                </c:pt>
                <c:pt idx="675">
                  <c:v>1.0282100000000001</c:v>
                </c:pt>
                <c:pt idx="676">
                  <c:v>1.0282100000000001</c:v>
                </c:pt>
                <c:pt idx="677">
                  <c:v>1.027898</c:v>
                </c:pt>
                <c:pt idx="678">
                  <c:v>1.027898</c:v>
                </c:pt>
                <c:pt idx="679">
                  <c:v>1.0282100000000001</c:v>
                </c:pt>
                <c:pt idx="680">
                  <c:v>1.0282100000000001</c:v>
                </c:pt>
                <c:pt idx="681">
                  <c:v>1.027272</c:v>
                </c:pt>
                <c:pt idx="682">
                  <c:v>1.027272</c:v>
                </c:pt>
                <c:pt idx="683">
                  <c:v>1.026959</c:v>
                </c:pt>
                <c:pt idx="684">
                  <c:v>1.0266470000000001</c:v>
                </c:pt>
                <c:pt idx="685">
                  <c:v>1.0266470000000001</c:v>
                </c:pt>
                <c:pt idx="686">
                  <c:v>1.026959</c:v>
                </c:pt>
                <c:pt idx="687">
                  <c:v>1.0266470000000001</c:v>
                </c:pt>
                <c:pt idx="688">
                  <c:v>1.025396</c:v>
                </c:pt>
                <c:pt idx="689">
                  <c:v>1.025083</c:v>
                </c:pt>
                <c:pt idx="690">
                  <c:v>1.025083</c:v>
                </c:pt>
                <c:pt idx="691">
                  <c:v>1.02477</c:v>
                </c:pt>
                <c:pt idx="692">
                  <c:v>1.02477</c:v>
                </c:pt>
                <c:pt idx="693">
                  <c:v>1.02477</c:v>
                </c:pt>
                <c:pt idx="694">
                  <c:v>1.024457</c:v>
                </c:pt>
                <c:pt idx="695">
                  <c:v>1.0235190000000001</c:v>
                </c:pt>
                <c:pt idx="696">
                  <c:v>1.0235190000000001</c:v>
                </c:pt>
                <c:pt idx="697">
                  <c:v>1.0235190000000001</c:v>
                </c:pt>
                <c:pt idx="698">
                  <c:v>1.0232060000000001</c:v>
                </c:pt>
                <c:pt idx="699">
                  <c:v>1.022581</c:v>
                </c:pt>
                <c:pt idx="700">
                  <c:v>1.0219549999999999</c:v>
                </c:pt>
                <c:pt idx="701">
                  <c:v>1.022581</c:v>
                </c:pt>
                <c:pt idx="702">
                  <c:v>1.022581</c:v>
                </c:pt>
                <c:pt idx="703">
                  <c:v>1.022581</c:v>
                </c:pt>
                <c:pt idx="704">
                  <c:v>1.022894</c:v>
                </c:pt>
                <c:pt idx="705">
                  <c:v>1.022581</c:v>
                </c:pt>
                <c:pt idx="706">
                  <c:v>1.022268</c:v>
                </c:pt>
                <c:pt idx="707">
                  <c:v>1.0219549999999999</c:v>
                </c:pt>
                <c:pt idx="708">
                  <c:v>1.0232060000000001</c:v>
                </c:pt>
                <c:pt idx="709">
                  <c:v>1.0238320000000001</c:v>
                </c:pt>
                <c:pt idx="710">
                  <c:v>1.0235190000000001</c:v>
                </c:pt>
                <c:pt idx="711">
                  <c:v>1.0238320000000001</c:v>
                </c:pt>
                <c:pt idx="712">
                  <c:v>1.0235190000000001</c:v>
                </c:pt>
                <c:pt idx="713">
                  <c:v>1.0235190000000001</c:v>
                </c:pt>
                <c:pt idx="714">
                  <c:v>1.0232060000000001</c:v>
                </c:pt>
                <c:pt idx="715">
                  <c:v>1.0241450000000001</c:v>
                </c:pt>
                <c:pt idx="716">
                  <c:v>1.024457</c:v>
                </c:pt>
                <c:pt idx="717">
                  <c:v>1.024457</c:v>
                </c:pt>
                <c:pt idx="718">
                  <c:v>1.02477</c:v>
                </c:pt>
                <c:pt idx="719">
                  <c:v>1.025083</c:v>
                </c:pt>
                <c:pt idx="720">
                  <c:v>1.025396</c:v>
                </c:pt>
                <c:pt idx="721">
                  <c:v>1.025396</c:v>
                </c:pt>
                <c:pt idx="722">
                  <c:v>1.025396</c:v>
                </c:pt>
                <c:pt idx="723">
                  <c:v>1.0257080000000001</c:v>
                </c:pt>
                <c:pt idx="724">
                  <c:v>1.0257080000000001</c:v>
                </c:pt>
                <c:pt idx="725">
                  <c:v>1.0257080000000001</c:v>
                </c:pt>
                <c:pt idx="726">
                  <c:v>1.025396</c:v>
                </c:pt>
                <c:pt idx="727">
                  <c:v>1.025083</c:v>
                </c:pt>
                <c:pt idx="728">
                  <c:v>1.025083</c:v>
                </c:pt>
                <c:pt idx="729">
                  <c:v>1.02477</c:v>
                </c:pt>
                <c:pt idx="730">
                  <c:v>1.025083</c:v>
                </c:pt>
                <c:pt idx="731">
                  <c:v>1.02477</c:v>
                </c:pt>
                <c:pt idx="732">
                  <c:v>1.025083</c:v>
                </c:pt>
                <c:pt idx="733">
                  <c:v>1.02477</c:v>
                </c:pt>
                <c:pt idx="734">
                  <c:v>1.02477</c:v>
                </c:pt>
                <c:pt idx="735">
                  <c:v>1.025083</c:v>
                </c:pt>
                <c:pt idx="736">
                  <c:v>1.025083</c:v>
                </c:pt>
                <c:pt idx="737">
                  <c:v>1.025396</c:v>
                </c:pt>
                <c:pt idx="738">
                  <c:v>1.025396</c:v>
                </c:pt>
                <c:pt idx="739">
                  <c:v>1.025396</c:v>
                </c:pt>
                <c:pt idx="740">
                  <c:v>1.025396</c:v>
                </c:pt>
                <c:pt idx="741">
                  <c:v>1.025396</c:v>
                </c:pt>
                <c:pt idx="742">
                  <c:v>1.025396</c:v>
                </c:pt>
                <c:pt idx="743">
                  <c:v>1.025396</c:v>
                </c:pt>
                <c:pt idx="744">
                  <c:v>1.025396</c:v>
                </c:pt>
                <c:pt idx="745">
                  <c:v>1.0263340000000001</c:v>
                </c:pt>
                <c:pt idx="746">
                  <c:v>1.0266470000000001</c:v>
                </c:pt>
                <c:pt idx="747">
                  <c:v>1.026959</c:v>
                </c:pt>
                <c:pt idx="748">
                  <c:v>1.026959</c:v>
                </c:pt>
                <c:pt idx="749">
                  <c:v>1.026959</c:v>
                </c:pt>
                <c:pt idx="750">
                  <c:v>1.026959</c:v>
                </c:pt>
                <c:pt idx="751">
                  <c:v>1.027272</c:v>
                </c:pt>
                <c:pt idx="752">
                  <c:v>1.027585</c:v>
                </c:pt>
                <c:pt idx="753">
                  <c:v>1.027585</c:v>
                </c:pt>
                <c:pt idx="754">
                  <c:v>1.027585</c:v>
                </c:pt>
                <c:pt idx="755">
                  <c:v>1.027272</c:v>
                </c:pt>
                <c:pt idx="756">
                  <c:v>1.027272</c:v>
                </c:pt>
                <c:pt idx="757">
                  <c:v>1.026959</c:v>
                </c:pt>
                <c:pt idx="758">
                  <c:v>1.027272</c:v>
                </c:pt>
                <c:pt idx="759">
                  <c:v>1.0263340000000001</c:v>
                </c:pt>
                <c:pt idx="760">
                  <c:v>1.0263340000000001</c:v>
                </c:pt>
                <c:pt idx="761">
                  <c:v>1.0263340000000001</c:v>
                </c:pt>
                <c:pt idx="762">
                  <c:v>1.0263340000000001</c:v>
                </c:pt>
                <c:pt idx="763">
                  <c:v>1.0263340000000001</c:v>
                </c:pt>
                <c:pt idx="764">
                  <c:v>1.0266470000000001</c:v>
                </c:pt>
                <c:pt idx="765">
                  <c:v>1.0260210000000001</c:v>
                </c:pt>
                <c:pt idx="766">
                  <c:v>1.025083</c:v>
                </c:pt>
                <c:pt idx="767">
                  <c:v>1.025396</c:v>
                </c:pt>
                <c:pt idx="768">
                  <c:v>1.0257080000000001</c:v>
                </c:pt>
                <c:pt idx="769">
                  <c:v>1.0257080000000001</c:v>
                </c:pt>
                <c:pt idx="770">
                  <c:v>1.0257080000000001</c:v>
                </c:pt>
                <c:pt idx="771">
                  <c:v>1.0257080000000001</c:v>
                </c:pt>
                <c:pt idx="772">
                  <c:v>1.025083</c:v>
                </c:pt>
                <c:pt idx="773">
                  <c:v>1.02477</c:v>
                </c:pt>
                <c:pt idx="774">
                  <c:v>1.02477</c:v>
                </c:pt>
                <c:pt idx="775">
                  <c:v>1.02477</c:v>
                </c:pt>
                <c:pt idx="776">
                  <c:v>1.024457</c:v>
                </c:pt>
                <c:pt idx="777">
                  <c:v>1.024457</c:v>
                </c:pt>
                <c:pt idx="778">
                  <c:v>1.024457</c:v>
                </c:pt>
                <c:pt idx="779">
                  <c:v>1.0257080000000001</c:v>
                </c:pt>
                <c:pt idx="780">
                  <c:v>1.0260210000000001</c:v>
                </c:pt>
                <c:pt idx="781">
                  <c:v>1.0260210000000001</c:v>
                </c:pt>
                <c:pt idx="782">
                  <c:v>1.0257080000000001</c:v>
                </c:pt>
                <c:pt idx="783">
                  <c:v>1.0257080000000001</c:v>
                </c:pt>
                <c:pt idx="784">
                  <c:v>1.025396</c:v>
                </c:pt>
                <c:pt idx="785">
                  <c:v>1.025396</c:v>
                </c:pt>
                <c:pt idx="786">
                  <c:v>1.0263340000000001</c:v>
                </c:pt>
                <c:pt idx="787">
                  <c:v>1.0263340000000001</c:v>
                </c:pt>
                <c:pt idx="788">
                  <c:v>1.0260210000000001</c:v>
                </c:pt>
                <c:pt idx="789">
                  <c:v>1.0260210000000001</c:v>
                </c:pt>
                <c:pt idx="790">
                  <c:v>1.0263340000000001</c:v>
                </c:pt>
                <c:pt idx="791">
                  <c:v>1.0266470000000001</c:v>
                </c:pt>
                <c:pt idx="792">
                  <c:v>1.027272</c:v>
                </c:pt>
                <c:pt idx="793">
                  <c:v>1.0282100000000001</c:v>
                </c:pt>
                <c:pt idx="794">
                  <c:v>1.0285230000000001</c:v>
                </c:pt>
                <c:pt idx="795">
                  <c:v>1.0285230000000001</c:v>
                </c:pt>
                <c:pt idx="796">
                  <c:v>1.0285230000000001</c:v>
                </c:pt>
                <c:pt idx="797">
                  <c:v>1.0282100000000001</c:v>
                </c:pt>
                <c:pt idx="798">
                  <c:v>1.027585</c:v>
                </c:pt>
                <c:pt idx="799">
                  <c:v>1.026959</c:v>
                </c:pt>
                <c:pt idx="800">
                  <c:v>1.0266470000000001</c:v>
                </c:pt>
                <c:pt idx="801">
                  <c:v>1.0266470000000001</c:v>
                </c:pt>
                <c:pt idx="802">
                  <c:v>1.026959</c:v>
                </c:pt>
                <c:pt idx="803">
                  <c:v>1.0266470000000001</c:v>
                </c:pt>
                <c:pt idx="804">
                  <c:v>1.0266470000000001</c:v>
                </c:pt>
                <c:pt idx="805">
                  <c:v>1.0266470000000001</c:v>
                </c:pt>
                <c:pt idx="806">
                  <c:v>1.0266470000000001</c:v>
                </c:pt>
                <c:pt idx="807">
                  <c:v>1.0263340000000001</c:v>
                </c:pt>
                <c:pt idx="808">
                  <c:v>1.0263340000000001</c:v>
                </c:pt>
                <c:pt idx="809">
                  <c:v>1.0260210000000001</c:v>
                </c:pt>
                <c:pt idx="810">
                  <c:v>1.0257080000000001</c:v>
                </c:pt>
                <c:pt idx="811">
                  <c:v>1.0257080000000001</c:v>
                </c:pt>
                <c:pt idx="812">
                  <c:v>1.0257080000000001</c:v>
                </c:pt>
                <c:pt idx="813">
                  <c:v>1.0257080000000001</c:v>
                </c:pt>
                <c:pt idx="814">
                  <c:v>1.0257080000000001</c:v>
                </c:pt>
                <c:pt idx="815">
                  <c:v>1.0260210000000001</c:v>
                </c:pt>
                <c:pt idx="816">
                  <c:v>1.0260210000000001</c:v>
                </c:pt>
                <c:pt idx="817">
                  <c:v>1.0263340000000001</c:v>
                </c:pt>
                <c:pt idx="818">
                  <c:v>1.026959</c:v>
                </c:pt>
                <c:pt idx="819">
                  <c:v>1.027272</c:v>
                </c:pt>
                <c:pt idx="820">
                  <c:v>1.027272</c:v>
                </c:pt>
                <c:pt idx="821">
                  <c:v>1.027272</c:v>
                </c:pt>
                <c:pt idx="822">
                  <c:v>1.027585</c:v>
                </c:pt>
                <c:pt idx="823">
                  <c:v>1.0282100000000001</c:v>
                </c:pt>
                <c:pt idx="824">
                  <c:v>1.027898</c:v>
                </c:pt>
                <c:pt idx="825">
                  <c:v>1.027898</c:v>
                </c:pt>
                <c:pt idx="826">
                  <c:v>1.0282100000000001</c:v>
                </c:pt>
                <c:pt idx="827">
                  <c:v>1.0285230000000001</c:v>
                </c:pt>
                <c:pt idx="828">
                  <c:v>1.0288360000000001</c:v>
                </c:pt>
                <c:pt idx="829">
                  <c:v>1.029461</c:v>
                </c:pt>
                <c:pt idx="830">
                  <c:v>1.029774</c:v>
                </c:pt>
                <c:pt idx="831">
                  <c:v>1.029774</c:v>
                </c:pt>
                <c:pt idx="832">
                  <c:v>1.0291490000000001</c:v>
                </c:pt>
                <c:pt idx="833">
                  <c:v>1.0288360000000001</c:v>
                </c:pt>
                <c:pt idx="834">
                  <c:v>1.0285230000000001</c:v>
                </c:pt>
                <c:pt idx="835">
                  <c:v>1.0282100000000001</c:v>
                </c:pt>
                <c:pt idx="836">
                  <c:v>1.0282100000000001</c:v>
                </c:pt>
                <c:pt idx="837">
                  <c:v>1.027585</c:v>
                </c:pt>
                <c:pt idx="838">
                  <c:v>1.027272</c:v>
                </c:pt>
                <c:pt idx="839">
                  <c:v>1.027272</c:v>
                </c:pt>
                <c:pt idx="840">
                  <c:v>1.027585</c:v>
                </c:pt>
                <c:pt idx="841">
                  <c:v>1.027898</c:v>
                </c:pt>
                <c:pt idx="842">
                  <c:v>1.027898</c:v>
                </c:pt>
                <c:pt idx="843">
                  <c:v>1.027585</c:v>
                </c:pt>
                <c:pt idx="844">
                  <c:v>1.0266470000000001</c:v>
                </c:pt>
                <c:pt idx="845">
                  <c:v>1.0266470000000001</c:v>
                </c:pt>
                <c:pt idx="846">
                  <c:v>1.0263340000000001</c:v>
                </c:pt>
                <c:pt idx="847">
                  <c:v>1.0260210000000001</c:v>
                </c:pt>
                <c:pt idx="848">
                  <c:v>1.0257080000000001</c:v>
                </c:pt>
                <c:pt idx="849">
                  <c:v>1.025083</c:v>
                </c:pt>
                <c:pt idx="850">
                  <c:v>1.02477</c:v>
                </c:pt>
                <c:pt idx="851">
                  <c:v>1.0241450000000001</c:v>
                </c:pt>
                <c:pt idx="852">
                  <c:v>1.024457</c:v>
                </c:pt>
                <c:pt idx="853">
                  <c:v>1.02477</c:v>
                </c:pt>
                <c:pt idx="854">
                  <c:v>1.02477</c:v>
                </c:pt>
                <c:pt idx="855">
                  <c:v>1.02477</c:v>
                </c:pt>
                <c:pt idx="856">
                  <c:v>1.02477</c:v>
                </c:pt>
                <c:pt idx="857">
                  <c:v>1.025396</c:v>
                </c:pt>
                <c:pt idx="858">
                  <c:v>1.0257080000000001</c:v>
                </c:pt>
                <c:pt idx="859">
                  <c:v>1.0257080000000001</c:v>
                </c:pt>
                <c:pt idx="860">
                  <c:v>1.025396</c:v>
                </c:pt>
                <c:pt idx="861">
                  <c:v>1.025396</c:v>
                </c:pt>
                <c:pt idx="862">
                  <c:v>1.025396</c:v>
                </c:pt>
                <c:pt idx="863">
                  <c:v>1.025396</c:v>
                </c:pt>
                <c:pt idx="864">
                  <c:v>1.0266470000000001</c:v>
                </c:pt>
                <c:pt idx="865">
                  <c:v>1.027272</c:v>
                </c:pt>
                <c:pt idx="866">
                  <c:v>1.027272</c:v>
                </c:pt>
                <c:pt idx="867">
                  <c:v>1.027272</c:v>
                </c:pt>
                <c:pt idx="868">
                  <c:v>1.027272</c:v>
                </c:pt>
                <c:pt idx="869">
                  <c:v>1.027898</c:v>
                </c:pt>
                <c:pt idx="870">
                  <c:v>1.027898</c:v>
                </c:pt>
                <c:pt idx="871">
                  <c:v>1.0282100000000001</c:v>
                </c:pt>
                <c:pt idx="872">
                  <c:v>1.0282100000000001</c:v>
                </c:pt>
                <c:pt idx="873">
                  <c:v>1.027898</c:v>
                </c:pt>
                <c:pt idx="874">
                  <c:v>1.027898</c:v>
                </c:pt>
                <c:pt idx="875">
                  <c:v>1.0282100000000001</c:v>
                </c:pt>
                <c:pt idx="876">
                  <c:v>1.0285230000000001</c:v>
                </c:pt>
                <c:pt idx="877">
                  <c:v>1.0288360000000001</c:v>
                </c:pt>
                <c:pt idx="878">
                  <c:v>1.0282100000000001</c:v>
                </c:pt>
                <c:pt idx="879">
                  <c:v>1.0285230000000001</c:v>
                </c:pt>
                <c:pt idx="880">
                  <c:v>1.0285230000000001</c:v>
                </c:pt>
                <c:pt idx="881">
                  <c:v>1.0282100000000001</c:v>
                </c:pt>
                <c:pt idx="882">
                  <c:v>1.027898</c:v>
                </c:pt>
                <c:pt idx="883">
                  <c:v>1.027898</c:v>
                </c:pt>
                <c:pt idx="884">
                  <c:v>1.027898</c:v>
                </c:pt>
                <c:pt idx="885">
                  <c:v>1.027272</c:v>
                </c:pt>
                <c:pt idx="886">
                  <c:v>1.027585</c:v>
                </c:pt>
                <c:pt idx="887">
                  <c:v>1.027272</c:v>
                </c:pt>
                <c:pt idx="888">
                  <c:v>1.026959</c:v>
                </c:pt>
                <c:pt idx="889">
                  <c:v>1.0263340000000001</c:v>
                </c:pt>
                <c:pt idx="890">
                  <c:v>1.0263340000000001</c:v>
                </c:pt>
                <c:pt idx="891">
                  <c:v>1.0266470000000001</c:v>
                </c:pt>
                <c:pt idx="892">
                  <c:v>1.0266470000000001</c:v>
                </c:pt>
                <c:pt idx="893">
                  <c:v>1.026959</c:v>
                </c:pt>
                <c:pt idx="894">
                  <c:v>1.027272</c:v>
                </c:pt>
                <c:pt idx="895">
                  <c:v>1.026959</c:v>
                </c:pt>
                <c:pt idx="896">
                  <c:v>1.0266470000000001</c:v>
                </c:pt>
                <c:pt idx="897">
                  <c:v>1.0263340000000001</c:v>
                </c:pt>
                <c:pt idx="898">
                  <c:v>1.0266470000000001</c:v>
                </c:pt>
                <c:pt idx="899">
                  <c:v>1.0263340000000001</c:v>
                </c:pt>
                <c:pt idx="900">
                  <c:v>1.0263340000000001</c:v>
                </c:pt>
                <c:pt idx="901">
                  <c:v>1.026959</c:v>
                </c:pt>
                <c:pt idx="902">
                  <c:v>1.0266470000000001</c:v>
                </c:pt>
                <c:pt idx="903">
                  <c:v>1.0266470000000001</c:v>
                </c:pt>
                <c:pt idx="904">
                  <c:v>1.0266470000000001</c:v>
                </c:pt>
                <c:pt idx="905">
                  <c:v>1.0266470000000001</c:v>
                </c:pt>
                <c:pt idx="906">
                  <c:v>1.0263340000000001</c:v>
                </c:pt>
                <c:pt idx="907">
                  <c:v>1.0266470000000001</c:v>
                </c:pt>
                <c:pt idx="908">
                  <c:v>1.026959</c:v>
                </c:pt>
                <c:pt idx="909">
                  <c:v>1.027272</c:v>
                </c:pt>
                <c:pt idx="910">
                  <c:v>1.027585</c:v>
                </c:pt>
                <c:pt idx="911">
                  <c:v>1.027585</c:v>
                </c:pt>
                <c:pt idx="912">
                  <c:v>1.027898</c:v>
                </c:pt>
                <c:pt idx="913">
                  <c:v>1.027585</c:v>
                </c:pt>
                <c:pt idx="914">
                  <c:v>1.027585</c:v>
                </c:pt>
                <c:pt idx="915">
                  <c:v>1.026959</c:v>
                </c:pt>
                <c:pt idx="916">
                  <c:v>1.027272</c:v>
                </c:pt>
                <c:pt idx="917">
                  <c:v>1.027898</c:v>
                </c:pt>
                <c:pt idx="918">
                  <c:v>1.0282100000000001</c:v>
                </c:pt>
                <c:pt idx="919">
                  <c:v>1.0282100000000001</c:v>
                </c:pt>
                <c:pt idx="920">
                  <c:v>1.027898</c:v>
                </c:pt>
                <c:pt idx="921">
                  <c:v>1.027272</c:v>
                </c:pt>
                <c:pt idx="922">
                  <c:v>1.0263340000000001</c:v>
                </c:pt>
                <c:pt idx="923">
                  <c:v>1.0260210000000001</c:v>
                </c:pt>
                <c:pt idx="924">
                  <c:v>1.0257080000000001</c:v>
                </c:pt>
                <c:pt idx="925">
                  <c:v>1.025396</c:v>
                </c:pt>
                <c:pt idx="926">
                  <c:v>1.025396</c:v>
                </c:pt>
                <c:pt idx="927">
                  <c:v>1.025396</c:v>
                </c:pt>
                <c:pt idx="928">
                  <c:v>1.0257080000000001</c:v>
                </c:pt>
                <c:pt idx="929">
                  <c:v>1.025396</c:v>
                </c:pt>
                <c:pt idx="930">
                  <c:v>1.025083</c:v>
                </c:pt>
                <c:pt idx="931">
                  <c:v>1.024457</c:v>
                </c:pt>
                <c:pt idx="932">
                  <c:v>1.0241450000000001</c:v>
                </c:pt>
                <c:pt idx="933">
                  <c:v>1.0241450000000001</c:v>
                </c:pt>
                <c:pt idx="934">
                  <c:v>1.0238320000000001</c:v>
                </c:pt>
                <c:pt idx="935">
                  <c:v>1.02477</c:v>
                </c:pt>
                <c:pt idx="936">
                  <c:v>1.02477</c:v>
                </c:pt>
                <c:pt idx="937">
                  <c:v>1.0241450000000001</c:v>
                </c:pt>
                <c:pt idx="938">
                  <c:v>1.0238320000000001</c:v>
                </c:pt>
                <c:pt idx="939">
                  <c:v>1.0238320000000001</c:v>
                </c:pt>
                <c:pt idx="940">
                  <c:v>1.0241450000000001</c:v>
                </c:pt>
                <c:pt idx="941">
                  <c:v>1.0241450000000001</c:v>
                </c:pt>
                <c:pt idx="942">
                  <c:v>1.025396</c:v>
                </c:pt>
                <c:pt idx="943">
                  <c:v>1.0260210000000001</c:v>
                </c:pt>
                <c:pt idx="944">
                  <c:v>1.0263340000000001</c:v>
                </c:pt>
                <c:pt idx="945">
                  <c:v>1.0266470000000001</c:v>
                </c:pt>
                <c:pt idx="946">
                  <c:v>1.0266470000000001</c:v>
                </c:pt>
                <c:pt idx="947">
                  <c:v>1.026959</c:v>
                </c:pt>
                <c:pt idx="948">
                  <c:v>1.026959</c:v>
                </c:pt>
                <c:pt idx="949">
                  <c:v>1.027585</c:v>
                </c:pt>
                <c:pt idx="950">
                  <c:v>1.027898</c:v>
                </c:pt>
                <c:pt idx="951">
                  <c:v>1.0282100000000001</c:v>
                </c:pt>
                <c:pt idx="952">
                  <c:v>1.0282100000000001</c:v>
                </c:pt>
                <c:pt idx="953">
                  <c:v>1.0282100000000001</c:v>
                </c:pt>
                <c:pt idx="954">
                  <c:v>1.0282100000000001</c:v>
                </c:pt>
                <c:pt idx="955">
                  <c:v>1.027898</c:v>
                </c:pt>
                <c:pt idx="956">
                  <c:v>1.027585</c:v>
                </c:pt>
                <c:pt idx="957">
                  <c:v>1.027898</c:v>
                </c:pt>
                <c:pt idx="958">
                  <c:v>1.027898</c:v>
                </c:pt>
                <c:pt idx="959">
                  <c:v>1.027898</c:v>
                </c:pt>
                <c:pt idx="960">
                  <c:v>1.027585</c:v>
                </c:pt>
                <c:pt idx="961">
                  <c:v>1.027272</c:v>
                </c:pt>
                <c:pt idx="962">
                  <c:v>1.027272</c:v>
                </c:pt>
                <c:pt idx="963">
                  <c:v>1.026959</c:v>
                </c:pt>
                <c:pt idx="964">
                  <c:v>1.027272</c:v>
                </c:pt>
                <c:pt idx="965">
                  <c:v>1.0266470000000001</c:v>
                </c:pt>
                <c:pt idx="966">
                  <c:v>1.0263340000000001</c:v>
                </c:pt>
                <c:pt idx="967">
                  <c:v>1.0257080000000001</c:v>
                </c:pt>
                <c:pt idx="968">
                  <c:v>1.025396</c:v>
                </c:pt>
                <c:pt idx="969">
                  <c:v>1.025396</c:v>
                </c:pt>
                <c:pt idx="970">
                  <c:v>1.025396</c:v>
                </c:pt>
                <c:pt idx="971">
                  <c:v>1.0257080000000001</c:v>
                </c:pt>
                <c:pt idx="972">
                  <c:v>1.0260210000000001</c:v>
                </c:pt>
                <c:pt idx="973">
                  <c:v>1.0257080000000001</c:v>
                </c:pt>
                <c:pt idx="974">
                  <c:v>1.0257080000000001</c:v>
                </c:pt>
                <c:pt idx="975">
                  <c:v>1.0260210000000001</c:v>
                </c:pt>
                <c:pt idx="976">
                  <c:v>1.0263340000000001</c:v>
                </c:pt>
                <c:pt idx="977">
                  <c:v>1.0260210000000001</c:v>
                </c:pt>
                <c:pt idx="978">
                  <c:v>1.0260210000000001</c:v>
                </c:pt>
                <c:pt idx="979">
                  <c:v>1.0266470000000001</c:v>
                </c:pt>
                <c:pt idx="980">
                  <c:v>1.0266470000000001</c:v>
                </c:pt>
                <c:pt idx="981">
                  <c:v>1.0266470000000001</c:v>
                </c:pt>
                <c:pt idx="982">
                  <c:v>1.0266470000000001</c:v>
                </c:pt>
                <c:pt idx="983">
                  <c:v>1.026959</c:v>
                </c:pt>
                <c:pt idx="984">
                  <c:v>1.0266470000000001</c:v>
                </c:pt>
                <c:pt idx="985">
                  <c:v>1.027585</c:v>
                </c:pt>
                <c:pt idx="986">
                  <c:v>1.027585</c:v>
                </c:pt>
                <c:pt idx="987">
                  <c:v>1.027898</c:v>
                </c:pt>
                <c:pt idx="988">
                  <c:v>1.027898</c:v>
                </c:pt>
                <c:pt idx="989">
                  <c:v>1.027585</c:v>
                </c:pt>
                <c:pt idx="990">
                  <c:v>1.027585</c:v>
                </c:pt>
                <c:pt idx="991">
                  <c:v>1.027272</c:v>
                </c:pt>
                <c:pt idx="992">
                  <c:v>1.027272</c:v>
                </c:pt>
                <c:pt idx="993">
                  <c:v>1.0266470000000001</c:v>
                </c:pt>
                <c:pt idx="994">
                  <c:v>1.026959</c:v>
                </c:pt>
                <c:pt idx="995">
                  <c:v>1.0266470000000001</c:v>
                </c:pt>
                <c:pt idx="996">
                  <c:v>1.0263340000000001</c:v>
                </c:pt>
                <c:pt idx="997">
                  <c:v>1.0263340000000001</c:v>
                </c:pt>
                <c:pt idx="998">
                  <c:v>1.0263340000000001</c:v>
                </c:pt>
                <c:pt idx="999">
                  <c:v>1.0257080000000001</c:v>
                </c:pt>
                <c:pt idx="1000">
                  <c:v>1.02477</c:v>
                </c:pt>
                <c:pt idx="1001">
                  <c:v>1.02477</c:v>
                </c:pt>
                <c:pt idx="1002">
                  <c:v>1.024457</c:v>
                </c:pt>
                <c:pt idx="1003">
                  <c:v>1.0238320000000001</c:v>
                </c:pt>
                <c:pt idx="1004">
                  <c:v>1.0238320000000001</c:v>
                </c:pt>
                <c:pt idx="1005">
                  <c:v>1.0232060000000001</c:v>
                </c:pt>
                <c:pt idx="1006">
                  <c:v>1.0235190000000001</c:v>
                </c:pt>
                <c:pt idx="1007">
                  <c:v>1.0232060000000001</c:v>
                </c:pt>
                <c:pt idx="1008">
                  <c:v>1.022894</c:v>
                </c:pt>
                <c:pt idx="1009">
                  <c:v>1.022894</c:v>
                </c:pt>
                <c:pt idx="1010">
                  <c:v>1.022581</c:v>
                </c:pt>
                <c:pt idx="1011">
                  <c:v>1.022581</c:v>
                </c:pt>
                <c:pt idx="1012">
                  <c:v>1.0219549999999999</c:v>
                </c:pt>
                <c:pt idx="1013">
                  <c:v>1.022581</c:v>
                </c:pt>
                <c:pt idx="1014">
                  <c:v>1.022581</c:v>
                </c:pt>
                <c:pt idx="1015">
                  <c:v>1.022581</c:v>
                </c:pt>
                <c:pt idx="1016">
                  <c:v>1.022268</c:v>
                </c:pt>
                <c:pt idx="1017">
                  <c:v>1.0219549999999999</c:v>
                </c:pt>
                <c:pt idx="1018">
                  <c:v>1.022268</c:v>
                </c:pt>
                <c:pt idx="1019">
                  <c:v>1.022268</c:v>
                </c:pt>
                <c:pt idx="1020">
                  <c:v>1.0235190000000001</c:v>
                </c:pt>
                <c:pt idx="1021">
                  <c:v>1.0241450000000001</c:v>
                </c:pt>
                <c:pt idx="1022">
                  <c:v>1.024457</c:v>
                </c:pt>
                <c:pt idx="1023">
                  <c:v>1.024457</c:v>
                </c:pt>
                <c:pt idx="1024">
                  <c:v>1.02477</c:v>
                </c:pt>
                <c:pt idx="1025">
                  <c:v>1.025396</c:v>
                </c:pt>
                <c:pt idx="1026">
                  <c:v>1.025396</c:v>
                </c:pt>
                <c:pt idx="1027">
                  <c:v>1.0260210000000001</c:v>
                </c:pt>
                <c:pt idx="1028">
                  <c:v>1.0266470000000001</c:v>
                </c:pt>
                <c:pt idx="1029">
                  <c:v>1.0266470000000001</c:v>
                </c:pt>
                <c:pt idx="1030">
                  <c:v>1.0263340000000001</c:v>
                </c:pt>
                <c:pt idx="1031">
                  <c:v>1.0260210000000001</c:v>
                </c:pt>
                <c:pt idx="1032">
                  <c:v>1.0260210000000001</c:v>
                </c:pt>
                <c:pt idx="1033">
                  <c:v>1.0263340000000001</c:v>
                </c:pt>
                <c:pt idx="1034">
                  <c:v>1.0260210000000001</c:v>
                </c:pt>
                <c:pt idx="1035">
                  <c:v>1.0260210000000001</c:v>
                </c:pt>
                <c:pt idx="1036">
                  <c:v>1.0260210000000001</c:v>
                </c:pt>
                <c:pt idx="1037">
                  <c:v>1.0260210000000001</c:v>
                </c:pt>
                <c:pt idx="1038">
                  <c:v>1.0257080000000001</c:v>
                </c:pt>
                <c:pt idx="1039">
                  <c:v>1.0257080000000001</c:v>
                </c:pt>
                <c:pt idx="1040">
                  <c:v>1.0260210000000001</c:v>
                </c:pt>
                <c:pt idx="1041">
                  <c:v>1.0257080000000001</c:v>
                </c:pt>
                <c:pt idx="1042">
                  <c:v>1.0260210000000001</c:v>
                </c:pt>
                <c:pt idx="1043">
                  <c:v>1.0263340000000001</c:v>
                </c:pt>
                <c:pt idx="1044">
                  <c:v>1.0263340000000001</c:v>
                </c:pt>
                <c:pt idx="1045">
                  <c:v>1.0260210000000001</c:v>
                </c:pt>
                <c:pt idx="1046">
                  <c:v>1.0260210000000001</c:v>
                </c:pt>
                <c:pt idx="1047">
                  <c:v>1.025396</c:v>
                </c:pt>
                <c:pt idx="1048">
                  <c:v>1.02477</c:v>
                </c:pt>
                <c:pt idx="1049">
                  <c:v>1.02477</c:v>
                </c:pt>
                <c:pt idx="1050">
                  <c:v>1.025083</c:v>
                </c:pt>
                <c:pt idx="1051">
                  <c:v>1.025396</c:v>
                </c:pt>
                <c:pt idx="1052">
                  <c:v>1.0257080000000001</c:v>
                </c:pt>
                <c:pt idx="1053">
                  <c:v>1.0257080000000001</c:v>
                </c:pt>
                <c:pt idx="1054">
                  <c:v>1.0257080000000001</c:v>
                </c:pt>
                <c:pt idx="1055">
                  <c:v>1.0257080000000001</c:v>
                </c:pt>
                <c:pt idx="1056">
                  <c:v>1.0260210000000001</c:v>
                </c:pt>
                <c:pt idx="1057">
                  <c:v>1.0266470000000001</c:v>
                </c:pt>
                <c:pt idx="1058">
                  <c:v>1.0266470000000001</c:v>
                </c:pt>
                <c:pt idx="1059">
                  <c:v>1.0266470000000001</c:v>
                </c:pt>
                <c:pt idx="1060">
                  <c:v>1.0263340000000001</c:v>
                </c:pt>
                <c:pt idx="1061">
                  <c:v>1.0263340000000001</c:v>
                </c:pt>
                <c:pt idx="1062">
                  <c:v>1.0260210000000001</c:v>
                </c:pt>
                <c:pt idx="1063">
                  <c:v>1.0263340000000001</c:v>
                </c:pt>
                <c:pt idx="1064">
                  <c:v>1.0257080000000001</c:v>
                </c:pt>
                <c:pt idx="1065">
                  <c:v>1.0257080000000001</c:v>
                </c:pt>
                <c:pt idx="1066">
                  <c:v>1.0257080000000001</c:v>
                </c:pt>
                <c:pt idx="1067">
                  <c:v>1.0260210000000001</c:v>
                </c:pt>
                <c:pt idx="1068">
                  <c:v>1.0263340000000001</c:v>
                </c:pt>
                <c:pt idx="1069">
                  <c:v>1.0263340000000001</c:v>
                </c:pt>
                <c:pt idx="1070">
                  <c:v>1.0263340000000001</c:v>
                </c:pt>
                <c:pt idx="1071">
                  <c:v>1.025396</c:v>
                </c:pt>
                <c:pt idx="1072">
                  <c:v>1.025396</c:v>
                </c:pt>
                <c:pt idx="1073">
                  <c:v>1.0257080000000001</c:v>
                </c:pt>
                <c:pt idx="1074">
                  <c:v>1.0260210000000001</c:v>
                </c:pt>
                <c:pt idx="1075">
                  <c:v>1.0266470000000001</c:v>
                </c:pt>
                <c:pt idx="1076">
                  <c:v>1.026959</c:v>
                </c:pt>
                <c:pt idx="1077">
                  <c:v>1.0266470000000001</c:v>
                </c:pt>
                <c:pt idx="1078">
                  <c:v>1.025396</c:v>
                </c:pt>
                <c:pt idx="1079">
                  <c:v>1.025396</c:v>
                </c:pt>
                <c:pt idx="1080">
                  <c:v>1.025396</c:v>
                </c:pt>
                <c:pt idx="1081">
                  <c:v>1.025396</c:v>
                </c:pt>
                <c:pt idx="1082">
                  <c:v>1.025396</c:v>
                </c:pt>
                <c:pt idx="1083">
                  <c:v>1.025083</c:v>
                </c:pt>
                <c:pt idx="1084">
                  <c:v>1.025396</c:v>
                </c:pt>
                <c:pt idx="1085">
                  <c:v>1.025396</c:v>
                </c:pt>
                <c:pt idx="1086">
                  <c:v>1.025083</c:v>
                </c:pt>
                <c:pt idx="1087">
                  <c:v>1.025083</c:v>
                </c:pt>
                <c:pt idx="1088">
                  <c:v>1.02477</c:v>
                </c:pt>
                <c:pt idx="1089">
                  <c:v>1.02477</c:v>
                </c:pt>
                <c:pt idx="1090">
                  <c:v>1.024457</c:v>
                </c:pt>
                <c:pt idx="1091">
                  <c:v>1.025083</c:v>
                </c:pt>
                <c:pt idx="1092">
                  <c:v>1.025396</c:v>
                </c:pt>
                <c:pt idx="1093">
                  <c:v>1.025396</c:v>
                </c:pt>
                <c:pt idx="1094">
                  <c:v>1.025396</c:v>
                </c:pt>
                <c:pt idx="1095">
                  <c:v>1.025083</c:v>
                </c:pt>
                <c:pt idx="1096">
                  <c:v>1.025083</c:v>
                </c:pt>
                <c:pt idx="1097">
                  <c:v>1.025396</c:v>
                </c:pt>
                <c:pt idx="1098">
                  <c:v>1.0266470000000001</c:v>
                </c:pt>
                <c:pt idx="1099">
                  <c:v>1.0266470000000001</c:v>
                </c:pt>
                <c:pt idx="1100">
                  <c:v>1.0266470000000001</c:v>
                </c:pt>
                <c:pt idx="1101">
                  <c:v>1.0263340000000001</c:v>
                </c:pt>
                <c:pt idx="1102">
                  <c:v>1.0260210000000001</c:v>
                </c:pt>
                <c:pt idx="1103">
                  <c:v>1.0257080000000001</c:v>
                </c:pt>
                <c:pt idx="1104">
                  <c:v>1.0257080000000001</c:v>
                </c:pt>
                <c:pt idx="1105">
                  <c:v>1.0260210000000001</c:v>
                </c:pt>
                <c:pt idx="1106">
                  <c:v>1.0266470000000001</c:v>
                </c:pt>
                <c:pt idx="1107">
                  <c:v>1.0266470000000001</c:v>
                </c:pt>
                <c:pt idx="1108">
                  <c:v>1.0266470000000001</c:v>
                </c:pt>
                <c:pt idx="1109">
                  <c:v>1.0266470000000001</c:v>
                </c:pt>
                <c:pt idx="1110">
                  <c:v>1.0266470000000001</c:v>
                </c:pt>
                <c:pt idx="1111">
                  <c:v>1.026959</c:v>
                </c:pt>
                <c:pt idx="1112">
                  <c:v>1.0266470000000001</c:v>
                </c:pt>
                <c:pt idx="1113">
                  <c:v>1.0266470000000001</c:v>
                </c:pt>
                <c:pt idx="1114">
                  <c:v>1.0263340000000001</c:v>
                </c:pt>
                <c:pt idx="1115">
                  <c:v>1.0260210000000001</c:v>
                </c:pt>
                <c:pt idx="1116">
                  <c:v>1.0257080000000001</c:v>
                </c:pt>
                <c:pt idx="1117">
                  <c:v>1.025083</c:v>
                </c:pt>
                <c:pt idx="1118">
                  <c:v>1.025083</c:v>
                </c:pt>
                <c:pt idx="1119">
                  <c:v>1.025083</c:v>
                </c:pt>
                <c:pt idx="1120">
                  <c:v>1.025083</c:v>
                </c:pt>
                <c:pt idx="1121">
                  <c:v>1.025083</c:v>
                </c:pt>
                <c:pt idx="1122">
                  <c:v>1.025396</c:v>
                </c:pt>
                <c:pt idx="1123">
                  <c:v>1.0257080000000001</c:v>
                </c:pt>
                <c:pt idx="1124">
                  <c:v>1.0257080000000001</c:v>
                </c:pt>
                <c:pt idx="1125">
                  <c:v>1.0257080000000001</c:v>
                </c:pt>
                <c:pt idx="1126">
                  <c:v>1.025396</c:v>
                </c:pt>
                <c:pt idx="1127">
                  <c:v>1.025396</c:v>
                </c:pt>
                <c:pt idx="1128">
                  <c:v>1.0260210000000001</c:v>
                </c:pt>
                <c:pt idx="1129">
                  <c:v>1.0257080000000001</c:v>
                </c:pt>
                <c:pt idx="1130">
                  <c:v>1.0260210000000001</c:v>
                </c:pt>
                <c:pt idx="1131">
                  <c:v>1.0260210000000001</c:v>
                </c:pt>
                <c:pt idx="1132">
                  <c:v>1.0260210000000001</c:v>
                </c:pt>
                <c:pt idx="1133">
                  <c:v>1.0260210000000001</c:v>
                </c:pt>
                <c:pt idx="1134">
                  <c:v>1.0260210000000001</c:v>
                </c:pt>
                <c:pt idx="1135">
                  <c:v>1.026959</c:v>
                </c:pt>
                <c:pt idx="1136">
                  <c:v>1.026959</c:v>
                </c:pt>
                <c:pt idx="1137">
                  <c:v>1.027272</c:v>
                </c:pt>
                <c:pt idx="1138">
                  <c:v>1.027272</c:v>
                </c:pt>
                <c:pt idx="1139">
                  <c:v>1.027272</c:v>
                </c:pt>
                <c:pt idx="1140">
                  <c:v>1.027272</c:v>
                </c:pt>
                <c:pt idx="1141">
                  <c:v>1.027585</c:v>
                </c:pt>
                <c:pt idx="1142">
                  <c:v>1.026959</c:v>
                </c:pt>
                <c:pt idx="1143">
                  <c:v>1.027272</c:v>
                </c:pt>
                <c:pt idx="1144">
                  <c:v>1.027272</c:v>
                </c:pt>
                <c:pt idx="1145">
                  <c:v>1.0266470000000001</c:v>
                </c:pt>
                <c:pt idx="1146">
                  <c:v>1.0266470000000001</c:v>
                </c:pt>
                <c:pt idx="1147">
                  <c:v>1.0263340000000001</c:v>
                </c:pt>
                <c:pt idx="1148">
                  <c:v>1.0257080000000001</c:v>
                </c:pt>
                <c:pt idx="1149">
                  <c:v>1.02477</c:v>
                </c:pt>
                <c:pt idx="1150">
                  <c:v>1.02477</c:v>
                </c:pt>
                <c:pt idx="1151">
                  <c:v>1.024457</c:v>
                </c:pt>
                <c:pt idx="1152">
                  <c:v>1.024457</c:v>
                </c:pt>
                <c:pt idx="1153">
                  <c:v>1.0241450000000001</c:v>
                </c:pt>
                <c:pt idx="1154">
                  <c:v>1.024457</c:v>
                </c:pt>
                <c:pt idx="1155">
                  <c:v>1.0235190000000001</c:v>
                </c:pt>
                <c:pt idx="1156">
                  <c:v>1.022268</c:v>
                </c:pt>
                <c:pt idx="1157">
                  <c:v>1.022268</c:v>
                </c:pt>
                <c:pt idx="1158">
                  <c:v>1.022581</c:v>
                </c:pt>
                <c:pt idx="1159">
                  <c:v>1.022581</c:v>
                </c:pt>
                <c:pt idx="1160">
                  <c:v>1.022581</c:v>
                </c:pt>
                <c:pt idx="1161">
                  <c:v>1.022581</c:v>
                </c:pt>
                <c:pt idx="1162">
                  <c:v>1.0232060000000001</c:v>
                </c:pt>
                <c:pt idx="1163">
                  <c:v>1.0232060000000001</c:v>
                </c:pt>
                <c:pt idx="1164">
                  <c:v>1.0232060000000001</c:v>
                </c:pt>
                <c:pt idx="1165">
                  <c:v>1.0232060000000001</c:v>
                </c:pt>
                <c:pt idx="1166">
                  <c:v>1.0232060000000001</c:v>
                </c:pt>
                <c:pt idx="1167">
                  <c:v>1.0238320000000001</c:v>
                </c:pt>
                <c:pt idx="1168">
                  <c:v>1.0241450000000001</c:v>
                </c:pt>
                <c:pt idx="1169">
                  <c:v>1.0257080000000001</c:v>
                </c:pt>
                <c:pt idx="1170">
                  <c:v>1.0263340000000001</c:v>
                </c:pt>
                <c:pt idx="1171">
                  <c:v>1.0266470000000001</c:v>
                </c:pt>
                <c:pt idx="1172">
                  <c:v>1.0266470000000001</c:v>
                </c:pt>
                <c:pt idx="1173">
                  <c:v>1.0266470000000001</c:v>
                </c:pt>
                <c:pt idx="1174">
                  <c:v>1.0266470000000001</c:v>
                </c:pt>
                <c:pt idx="1175">
                  <c:v>1.0266470000000001</c:v>
                </c:pt>
                <c:pt idx="1176">
                  <c:v>1.027898</c:v>
                </c:pt>
                <c:pt idx="1177">
                  <c:v>1.027898</c:v>
                </c:pt>
                <c:pt idx="1178">
                  <c:v>1.027585</c:v>
                </c:pt>
                <c:pt idx="1179">
                  <c:v>1.027585</c:v>
                </c:pt>
                <c:pt idx="1180">
                  <c:v>1.027272</c:v>
                </c:pt>
                <c:pt idx="1181">
                  <c:v>1.027585</c:v>
                </c:pt>
                <c:pt idx="1182">
                  <c:v>1.027585</c:v>
                </c:pt>
                <c:pt idx="1183">
                  <c:v>1.027272</c:v>
                </c:pt>
                <c:pt idx="1184">
                  <c:v>1.027272</c:v>
                </c:pt>
                <c:pt idx="1185">
                  <c:v>1.027585</c:v>
                </c:pt>
                <c:pt idx="1186">
                  <c:v>1.027272</c:v>
                </c:pt>
                <c:pt idx="1187">
                  <c:v>1.026959</c:v>
                </c:pt>
                <c:pt idx="1188">
                  <c:v>1.026959</c:v>
                </c:pt>
                <c:pt idx="1189">
                  <c:v>1.026959</c:v>
                </c:pt>
                <c:pt idx="1190">
                  <c:v>1.0266470000000001</c:v>
                </c:pt>
                <c:pt idx="1191">
                  <c:v>1.0263340000000001</c:v>
                </c:pt>
                <c:pt idx="1192">
                  <c:v>1.0260210000000001</c:v>
                </c:pt>
                <c:pt idx="1193">
                  <c:v>1.0260210000000001</c:v>
                </c:pt>
                <c:pt idx="1194">
                  <c:v>1.0257080000000001</c:v>
                </c:pt>
                <c:pt idx="1195">
                  <c:v>1.0257080000000001</c:v>
                </c:pt>
                <c:pt idx="1196">
                  <c:v>1.0257080000000001</c:v>
                </c:pt>
                <c:pt idx="1197">
                  <c:v>1.0260210000000001</c:v>
                </c:pt>
                <c:pt idx="1198">
                  <c:v>1.0263340000000001</c:v>
                </c:pt>
                <c:pt idx="1199">
                  <c:v>1.0260210000000001</c:v>
                </c:pt>
                <c:pt idx="1200">
                  <c:v>1.0263340000000001</c:v>
                </c:pt>
                <c:pt idx="1201">
                  <c:v>1.0260210000000001</c:v>
                </c:pt>
                <c:pt idx="1202">
                  <c:v>1.0263340000000001</c:v>
                </c:pt>
                <c:pt idx="1203">
                  <c:v>1.0266470000000001</c:v>
                </c:pt>
                <c:pt idx="1204">
                  <c:v>1.0266470000000001</c:v>
                </c:pt>
                <c:pt idx="1205">
                  <c:v>1.0266470000000001</c:v>
                </c:pt>
                <c:pt idx="1206">
                  <c:v>1.027272</c:v>
                </c:pt>
                <c:pt idx="1207">
                  <c:v>1.027272</c:v>
                </c:pt>
                <c:pt idx="1208">
                  <c:v>1.027272</c:v>
                </c:pt>
                <c:pt idx="1209">
                  <c:v>1.026959</c:v>
                </c:pt>
                <c:pt idx="1210">
                  <c:v>1.0266470000000001</c:v>
                </c:pt>
                <c:pt idx="1211">
                  <c:v>1.026959</c:v>
                </c:pt>
                <c:pt idx="1212">
                  <c:v>1.026959</c:v>
                </c:pt>
                <c:pt idx="1213">
                  <c:v>1.027585</c:v>
                </c:pt>
                <c:pt idx="1214">
                  <c:v>1.027272</c:v>
                </c:pt>
                <c:pt idx="1215">
                  <c:v>1.026959</c:v>
                </c:pt>
                <c:pt idx="1216">
                  <c:v>1.026959</c:v>
                </c:pt>
                <c:pt idx="1217">
                  <c:v>1.0266470000000001</c:v>
                </c:pt>
                <c:pt idx="1218">
                  <c:v>1.0263340000000001</c:v>
                </c:pt>
                <c:pt idx="1219">
                  <c:v>1.0266470000000001</c:v>
                </c:pt>
                <c:pt idx="1220">
                  <c:v>1.0260210000000001</c:v>
                </c:pt>
                <c:pt idx="1221">
                  <c:v>1.0260210000000001</c:v>
                </c:pt>
                <c:pt idx="1222">
                  <c:v>1.0257080000000001</c:v>
                </c:pt>
                <c:pt idx="1223">
                  <c:v>1.025396</c:v>
                </c:pt>
                <c:pt idx="1224">
                  <c:v>1.025396</c:v>
                </c:pt>
                <c:pt idx="1225">
                  <c:v>1.025396</c:v>
                </c:pt>
                <c:pt idx="1226">
                  <c:v>1.025083</c:v>
                </c:pt>
                <c:pt idx="1227">
                  <c:v>1.0238320000000001</c:v>
                </c:pt>
                <c:pt idx="1228">
                  <c:v>1.0238320000000001</c:v>
                </c:pt>
                <c:pt idx="1229">
                  <c:v>1.0238320000000001</c:v>
                </c:pt>
                <c:pt idx="1230">
                  <c:v>1.0235190000000001</c:v>
                </c:pt>
                <c:pt idx="1231">
                  <c:v>1.0235190000000001</c:v>
                </c:pt>
                <c:pt idx="1232">
                  <c:v>1.0238320000000001</c:v>
                </c:pt>
                <c:pt idx="1233">
                  <c:v>1.0232060000000001</c:v>
                </c:pt>
                <c:pt idx="1234">
                  <c:v>1.022581</c:v>
                </c:pt>
                <c:pt idx="1235">
                  <c:v>1.022894</c:v>
                </c:pt>
                <c:pt idx="1236">
                  <c:v>1.0232060000000001</c:v>
                </c:pt>
                <c:pt idx="1237">
                  <c:v>1.022894</c:v>
                </c:pt>
                <c:pt idx="1238">
                  <c:v>1.022894</c:v>
                </c:pt>
                <c:pt idx="1239">
                  <c:v>1.022581</c:v>
                </c:pt>
                <c:pt idx="1240">
                  <c:v>1.0232060000000001</c:v>
                </c:pt>
                <c:pt idx="1241">
                  <c:v>1.0232060000000001</c:v>
                </c:pt>
                <c:pt idx="1242">
                  <c:v>1.022894</c:v>
                </c:pt>
                <c:pt idx="1243">
                  <c:v>1.022581</c:v>
                </c:pt>
                <c:pt idx="1244">
                  <c:v>1.022268</c:v>
                </c:pt>
                <c:pt idx="1245">
                  <c:v>1.022268</c:v>
                </c:pt>
                <c:pt idx="1246">
                  <c:v>1.022268</c:v>
                </c:pt>
                <c:pt idx="1247">
                  <c:v>1.0235190000000001</c:v>
                </c:pt>
                <c:pt idx="1248">
                  <c:v>1.0238320000000001</c:v>
                </c:pt>
                <c:pt idx="1249">
                  <c:v>1.0238320000000001</c:v>
                </c:pt>
                <c:pt idx="1250">
                  <c:v>1.0241450000000001</c:v>
                </c:pt>
                <c:pt idx="1251">
                  <c:v>1.024457</c:v>
                </c:pt>
                <c:pt idx="1252">
                  <c:v>1.02477</c:v>
                </c:pt>
                <c:pt idx="1253">
                  <c:v>1.02477</c:v>
                </c:pt>
                <c:pt idx="1254">
                  <c:v>1.025396</c:v>
                </c:pt>
                <c:pt idx="1255">
                  <c:v>1.025396</c:v>
                </c:pt>
                <c:pt idx="1256">
                  <c:v>1.025083</c:v>
                </c:pt>
                <c:pt idx="1257">
                  <c:v>1.025396</c:v>
                </c:pt>
                <c:pt idx="1258">
                  <c:v>1.025396</c:v>
                </c:pt>
                <c:pt idx="1259">
                  <c:v>1.0260210000000001</c:v>
                </c:pt>
                <c:pt idx="1260">
                  <c:v>1.0260210000000001</c:v>
                </c:pt>
                <c:pt idx="1261">
                  <c:v>1.0260210000000001</c:v>
                </c:pt>
                <c:pt idx="1262">
                  <c:v>1.0263340000000001</c:v>
                </c:pt>
                <c:pt idx="1263">
                  <c:v>1.0266470000000001</c:v>
                </c:pt>
                <c:pt idx="1264">
                  <c:v>1.026959</c:v>
                </c:pt>
                <c:pt idx="1265">
                  <c:v>1.026959</c:v>
                </c:pt>
                <c:pt idx="1266">
                  <c:v>1.026959</c:v>
                </c:pt>
                <c:pt idx="1267">
                  <c:v>1.026959</c:v>
                </c:pt>
                <c:pt idx="1268">
                  <c:v>1.0266470000000001</c:v>
                </c:pt>
                <c:pt idx="1269">
                  <c:v>1.0266470000000001</c:v>
                </c:pt>
                <c:pt idx="1270">
                  <c:v>1.0266470000000001</c:v>
                </c:pt>
                <c:pt idx="1271">
                  <c:v>1.0263340000000001</c:v>
                </c:pt>
                <c:pt idx="1272">
                  <c:v>1.0260210000000001</c:v>
                </c:pt>
                <c:pt idx="1273">
                  <c:v>1.0260210000000001</c:v>
                </c:pt>
                <c:pt idx="1274">
                  <c:v>1.0266470000000001</c:v>
                </c:pt>
                <c:pt idx="1275">
                  <c:v>1.0266470000000001</c:v>
                </c:pt>
                <c:pt idx="1276">
                  <c:v>1.026959</c:v>
                </c:pt>
                <c:pt idx="1277">
                  <c:v>1.0266470000000001</c:v>
                </c:pt>
                <c:pt idx="1278">
                  <c:v>1.0266470000000001</c:v>
                </c:pt>
                <c:pt idx="1279">
                  <c:v>1.0263340000000001</c:v>
                </c:pt>
                <c:pt idx="1280">
                  <c:v>1.0263340000000001</c:v>
                </c:pt>
                <c:pt idx="1281">
                  <c:v>1.0263340000000001</c:v>
                </c:pt>
                <c:pt idx="1282">
                  <c:v>1.0266470000000001</c:v>
                </c:pt>
                <c:pt idx="1283">
                  <c:v>1.0266470000000001</c:v>
                </c:pt>
                <c:pt idx="1284">
                  <c:v>1.026959</c:v>
                </c:pt>
                <c:pt idx="1285">
                  <c:v>1.026959</c:v>
                </c:pt>
                <c:pt idx="1286">
                  <c:v>1.027272</c:v>
                </c:pt>
                <c:pt idx="1287">
                  <c:v>1.027272</c:v>
                </c:pt>
                <c:pt idx="1288">
                  <c:v>1.027272</c:v>
                </c:pt>
                <c:pt idx="1289">
                  <c:v>1.027272</c:v>
                </c:pt>
                <c:pt idx="1290">
                  <c:v>1.027272</c:v>
                </c:pt>
                <c:pt idx="1291">
                  <c:v>1.027898</c:v>
                </c:pt>
                <c:pt idx="1292">
                  <c:v>1.027898</c:v>
                </c:pt>
                <c:pt idx="1293">
                  <c:v>1.027898</c:v>
                </c:pt>
                <c:pt idx="1294">
                  <c:v>1.027585</c:v>
                </c:pt>
                <c:pt idx="1295">
                  <c:v>1.027585</c:v>
                </c:pt>
                <c:pt idx="1296">
                  <c:v>1.027272</c:v>
                </c:pt>
                <c:pt idx="1297">
                  <c:v>1.027898</c:v>
                </c:pt>
                <c:pt idx="1298">
                  <c:v>1.027585</c:v>
                </c:pt>
                <c:pt idx="1299">
                  <c:v>1.027898</c:v>
                </c:pt>
                <c:pt idx="1300">
                  <c:v>1.027898</c:v>
                </c:pt>
                <c:pt idx="1301">
                  <c:v>1.027898</c:v>
                </c:pt>
                <c:pt idx="1302">
                  <c:v>1.027585</c:v>
                </c:pt>
                <c:pt idx="1303">
                  <c:v>1.027585</c:v>
                </c:pt>
                <c:pt idx="1304">
                  <c:v>1.027272</c:v>
                </c:pt>
                <c:pt idx="1305">
                  <c:v>1.0263340000000001</c:v>
                </c:pt>
                <c:pt idx="1306">
                  <c:v>1.0263340000000001</c:v>
                </c:pt>
                <c:pt idx="1307">
                  <c:v>1.0263340000000001</c:v>
                </c:pt>
                <c:pt idx="1308">
                  <c:v>1.0266470000000001</c:v>
                </c:pt>
                <c:pt idx="1309">
                  <c:v>1.026959</c:v>
                </c:pt>
                <c:pt idx="1310">
                  <c:v>1.026959</c:v>
                </c:pt>
                <c:pt idx="1311">
                  <c:v>1.0266470000000001</c:v>
                </c:pt>
                <c:pt idx="1312">
                  <c:v>1.025396</c:v>
                </c:pt>
                <c:pt idx="1313">
                  <c:v>1.025083</c:v>
                </c:pt>
                <c:pt idx="1314">
                  <c:v>1.025083</c:v>
                </c:pt>
                <c:pt idx="1315">
                  <c:v>1.02477</c:v>
                </c:pt>
                <c:pt idx="1316">
                  <c:v>1.02477</c:v>
                </c:pt>
                <c:pt idx="1317">
                  <c:v>1.024457</c:v>
                </c:pt>
                <c:pt idx="1318">
                  <c:v>1.025083</c:v>
                </c:pt>
                <c:pt idx="1319">
                  <c:v>1.025083</c:v>
                </c:pt>
                <c:pt idx="1320">
                  <c:v>1.025083</c:v>
                </c:pt>
                <c:pt idx="1321">
                  <c:v>1.025083</c:v>
                </c:pt>
                <c:pt idx="1322">
                  <c:v>1.025396</c:v>
                </c:pt>
                <c:pt idx="1323">
                  <c:v>1.0257080000000001</c:v>
                </c:pt>
                <c:pt idx="1324">
                  <c:v>1.0257080000000001</c:v>
                </c:pt>
                <c:pt idx="1325">
                  <c:v>1.0266470000000001</c:v>
                </c:pt>
                <c:pt idx="1326">
                  <c:v>1.0266470000000001</c:v>
                </c:pt>
                <c:pt idx="1327">
                  <c:v>1.0266470000000001</c:v>
                </c:pt>
                <c:pt idx="1328">
                  <c:v>1.0260210000000001</c:v>
                </c:pt>
                <c:pt idx="1329">
                  <c:v>1.0260210000000001</c:v>
                </c:pt>
                <c:pt idx="1330">
                  <c:v>1.0263340000000001</c:v>
                </c:pt>
                <c:pt idx="1331">
                  <c:v>1.0260210000000001</c:v>
                </c:pt>
                <c:pt idx="1332">
                  <c:v>1.027272</c:v>
                </c:pt>
                <c:pt idx="1333">
                  <c:v>1.027898</c:v>
                </c:pt>
                <c:pt idx="1334">
                  <c:v>1.027898</c:v>
                </c:pt>
                <c:pt idx="1335">
                  <c:v>1.0282100000000001</c:v>
                </c:pt>
                <c:pt idx="1336">
                  <c:v>1.0282100000000001</c:v>
                </c:pt>
                <c:pt idx="1337">
                  <c:v>1.0282100000000001</c:v>
                </c:pt>
                <c:pt idx="1338">
                  <c:v>1.027585</c:v>
                </c:pt>
                <c:pt idx="1339">
                  <c:v>1.027585</c:v>
                </c:pt>
                <c:pt idx="1340">
                  <c:v>1.027585</c:v>
                </c:pt>
                <c:pt idx="1341">
                  <c:v>1.027585</c:v>
                </c:pt>
                <c:pt idx="1342">
                  <c:v>1.026959</c:v>
                </c:pt>
                <c:pt idx="1343">
                  <c:v>1.0263340000000001</c:v>
                </c:pt>
                <c:pt idx="1344">
                  <c:v>1.0260210000000001</c:v>
                </c:pt>
                <c:pt idx="1345">
                  <c:v>1.0260210000000001</c:v>
                </c:pt>
                <c:pt idx="1346">
                  <c:v>1.0257080000000001</c:v>
                </c:pt>
                <c:pt idx="1347">
                  <c:v>1.0257080000000001</c:v>
                </c:pt>
                <c:pt idx="1348">
                  <c:v>1.0257080000000001</c:v>
                </c:pt>
                <c:pt idx="1349">
                  <c:v>1.025396</c:v>
                </c:pt>
                <c:pt idx="1350">
                  <c:v>1.025083</c:v>
                </c:pt>
                <c:pt idx="1351">
                  <c:v>1.02477</c:v>
                </c:pt>
                <c:pt idx="1352">
                  <c:v>1.02477</c:v>
                </c:pt>
                <c:pt idx="1353">
                  <c:v>1.0241450000000001</c:v>
                </c:pt>
                <c:pt idx="1354">
                  <c:v>1.0241450000000001</c:v>
                </c:pt>
                <c:pt idx="1355">
                  <c:v>1.0238320000000001</c:v>
                </c:pt>
                <c:pt idx="1356">
                  <c:v>1.0235190000000001</c:v>
                </c:pt>
                <c:pt idx="1357">
                  <c:v>1.0232060000000001</c:v>
                </c:pt>
                <c:pt idx="1358">
                  <c:v>1.0232060000000001</c:v>
                </c:pt>
                <c:pt idx="1359">
                  <c:v>1.022894</c:v>
                </c:pt>
                <c:pt idx="1360">
                  <c:v>1.022894</c:v>
                </c:pt>
                <c:pt idx="1361">
                  <c:v>1.022894</c:v>
                </c:pt>
                <c:pt idx="1362">
                  <c:v>1.0238320000000001</c:v>
                </c:pt>
                <c:pt idx="1363">
                  <c:v>1.0241450000000001</c:v>
                </c:pt>
                <c:pt idx="1364">
                  <c:v>1.024457</c:v>
                </c:pt>
                <c:pt idx="1365">
                  <c:v>1.024457</c:v>
                </c:pt>
                <c:pt idx="1366">
                  <c:v>1.024457</c:v>
                </c:pt>
                <c:pt idx="1367">
                  <c:v>1.02477</c:v>
                </c:pt>
                <c:pt idx="1368">
                  <c:v>1.025083</c:v>
                </c:pt>
                <c:pt idx="1369">
                  <c:v>1.025396</c:v>
                </c:pt>
                <c:pt idx="1370">
                  <c:v>1.025396</c:v>
                </c:pt>
                <c:pt idx="1371">
                  <c:v>1.0260210000000001</c:v>
                </c:pt>
                <c:pt idx="1372">
                  <c:v>1.0260210000000001</c:v>
                </c:pt>
                <c:pt idx="1373">
                  <c:v>1.0263340000000001</c:v>
                </c:pt>
                <c:pt idx="1374">
                  <c:v>1.0266470000000001</c:v>
                </c:pt>
                <c:pt idx="1375">
                  <c:v>1.026959</c:v>
                </c:pt>
                <c:pt idx="1376">
                  <c:v>1.0263340000000001</c:v>
                </c:pt>
                <c:pt idx="1377">
                  <c:v>1.0266470000000001</c:v>
                </c:pt>
                <c:pt idx="1378">
                  <c:v>1.026959</c:v>
                </c:pt>
                <c:pt idx="1379">
                  <c:v>1.026959</c:v>
                </c:pt>
                <c:pt idx="1380">
                  <c:v>1.027272</c:v>
                </c:pt>
                <c:pt idx="1381">
                  <c:v>1.027585</c:v>
                </c:pt>
                <c:pt idx="1382">
                  <c:v>1.027272</c:v>
                </c:pt>
                <c:pt idx="1383">
                  <c:v>1.0263340000000001</c:v>
                </c:pt>
                <c:pt idx="1384">
                  <c:v>1.0263340000000001</c:v>
                </c:pt>
                <c:pt idx="1385">
                  <c:v>1.0263340000000001</c:v>
                </c:pt>
                <c:pt idx="1386">
                  <c:v>1.0263340000000001</c:v>
                </c:pt>
                <c:pt idx="1387">
                  <c:v>1.0263340000000001</c:v>
                </c:pt>
                <c:pt idx="1388">
                  <c:v>1.0266470000000001</c:v>
                </c:pt>
                <c:pt idx="1389">
                  <c:v>1.0266470000000001</c:v>
                </c:pt>
                <c:pt idx="1390">
                  <c:v>1.0260210000000001</c:v>
                </c:pt>
                <c:pt idx="1391">
                  <c:v>1.0257080000000001</c:v>
                </c:pt>
                <c:pt idx="1392">
                  <c:v>1.0257080000000001</c:v>
                </c:pt>
                <c:pt idx="1393">
                  <c:v>1.0257080000000001</c:v>
                </c:pt>
                <c:pt idx="1394">
                  <c:v>1.025396</c:v>
                </c:pt>
                <c:pt idx="1395">
                  <c:v>1.025396</c:v>
                </c:pt>
                <c:pt idx="1396">
                  <c:v>1.0263340000000001</c:v>
                </c:pt>
                <c:pt idx="1397">
                  <c:v>1.0263340000000001</c:v>
                </c:pt>
                <c:pt idx="1398">
                  <c:v>1.0260210000000001</c:v>
                </c:pt>
                <c:pt idx="1399">
                  <c:v>1.0260210000000001</c:v>
                </c:pt>
                <c:pt idx="1400">
                  <c:v>1.0257080000000001</c:v>
                </c:pt>
                <c:pt idx="1401">
                  <c:v>1.025396</c:v>
                </c:pt>
                <c:pt idx="1402">
                  <c:v>1.025083</c:v>
                </c:pt>
                <c:pt idx="1403">
                  <c:v>1.0260210000000001</c:v>
                </c:pt>
                <c:pt idx="1404">
                  <c:v>1.0263340000000001</c:v>
                </c:pt>
                <c:pt idx="1405">
                  <c:v>1.0263340000000001</c:v>
                </c:pt>
                <c:pt idx="1406">
                  <c:v>1.0263340000000001</c:v>
                </c:pt>
                <c:pt idx="1407">
                  <c:v>1.0260210000000001</c:v>
                </c:pt>
                <c:pt idx="1408">
                  <c:v>1.0260210000000001</c:v>
                </c:pt>
                <c:pt idx="1409">
                  <c:v>1.025396</c:v>
                </c:pt>
                <c:pt idx="1410">
                  <c:v>1.0260210000000001</c:v>
                </c:pt>
                <c:pt idx="1411">
                  <c:v>1.0263340000000001</c:v>
                </c:pt>
                <c:pt idx="1412">
                  <c:v>1.0263340000000001</c:v>
                </c:pt>
                <c:pt idx="1413">
                  <c:v>1.0260210000000001</c:v>
                </c:pt>
                <c:pt idx="1414">
                  <c:v>1.0260210000000001</c:v>
                </c:pt>
                <c:pt idx="1415">
                  <c:v>1.0260210000000001</c:v>
                </c:pt>
                <c:pt idx="1416">
                  <c:v>1.0260210000000001</c:v>
                </c:pt>
                <c:pt idx="1417">
                  <c:v>1.0260210000000001</c:v>
                </c:pt>
                <c:pt idx="1418">
                  <c:v>1.0263340000000001</c:v>
                </c:pt>
                <c:pt idx="1419">
                  <c:v>1.0266470000000001</c:v>
                </c:pt>
                <c:pt idx="1420">
                  <c:v>1.0263340000000001</c:v>
                </c:pt>
                <c:pt idx="1421">
                  <c:v>1.0260210000000001</c:v>
                </c:pt>
                <c:pt idx="1422">
                  <c:v>1.0257080000000001</c:v>
                </c:pt>
                <c:pt idx="1423">
                  <c:v>1.0257080000000001</c:v>
                </c:pt>
                <c:pt idx="1424">
                  <c:v>1.025396</c:v>
                </c:pt>
                <c:pt idx="1425">
                  <c:v>1.025396</c:v>
                </c:pt>
                <c:pt idx="1426">
                  <c:v>1.025083</c:v>
                </c:pt>
                <c:pt idx="1427">
                  <c:v>1.02477</c:v>
                </c:pt>
                <c:pt idx="1428">
                  <c:v>1.0241450000000001</c:v>
                </c:pt>
                <c:pt idx="1429">
                  <c:v>1.0241450000000001</c:v>
                </c:pt>
                <c:pt idx="1430">
                  <c:v>1.024457</c:v>
                </c:pt>
                <c:pt idx="1431">
                  <c:v>1.024457</c:v>
                </c:pt>
                <c:pt idx="1432">
                  <c:v>1.02477</c:v>
                </c:pt>
                <c:pt idx="1433">
                  <c:v>1.025083</c:v>
                </c:pt>
                <c:pt idx="1434">
                  <c:v>1.025083</c:v>
                </c:pt>
                <c:pt idx="1435">
                  <c:v>1.025083</c:v>
                </c:pt>
                <c:pt idx="1436">
                  <c:v>1.025083</c:v>
                </c:pt>
                <c:pt idx="1437">
                  <c:v>1.025396</c:v>
                </c:pt>
                <c:pt idx="1438">
                  <c:v>1.025396</c:v>
                </c:pt>
                <c:pt idx="1439">
                  <c:v>1.025396</c:v>
                </c:pt>
                <c:pt idx="1440">
                  <c:v>1.0260210000000001</c:v>
                </c:pt>
                <c:pt idx="1441">
                  <c:v>1.0260210000000001</c:v>
                </c:pt>
                <c:pt idx="1442">
                  <c:v>1.0263340000000001</c:v>
                </c:pt>
                <c:pt idx="1443">
                  <c:v>1.0263340000000001</c:v>
                </c:pt>
                <c:pt idx="1444">
                  <c:v>1.0263340000000001</c:v>
                </c:pt>
                <c:pt idx="1445">
                  <c:v>1.0266470000000001</c:v>
                </c:pt>
                <c:pt idx="1446">
                  <c:v>1.026959</c:v>
                </c:pt>
                <c:pt idx="1447">
                  <c:v>1.027898</c:v>
                </c:pt>
                <c:pt idx="1448">
                  <c:v>1.0282100000000001</c:v>
                </c:pt>
                <c:pt idx="1449">
                  <c:v>1.0282100000000001</c:v>
                </c:pt>
                <c:pt idx="1450">
                  <c:v>1.027898</c:v>
                </c:pt>
                <c:pt idx="1451">
                  <c:v>1.027585</c:v>
                </c:pt>
                <c:pt idx="1452">
                  <c:v>1.027272</c:v>
                </c:pt>
                <c:pt idx="1453">
                  <c:v>1.027272</c:v>
                </c:pt>
                <c:pt idx="1454">
                  <c:v>1.026959</c:v>
                </c:pt>
                <c:pt idx="1455">
                  <c:v>1.027272</c:v>
                </c:pt>
                <c:pt idx="1456">
                  <c:v>1.027272</c:v>
                </c:pt>
                <c:pt idx="1457">
                  <c:v>1.026959</c:v>
                </c:pt>
                <c:pt idx="1458">
                  <c:v>1.027272</c:v>
                </c:pt>
                <c:pt idx="1459">
                  <c:v>1.026959</c:v>
                </c:pt>
                <c:pt idx="1460">
                  <c:v>1.0266470000000001</c:v>
                </c:pt>
                <c:pt idx="1461">
                  <c:v>1.0257080000000001</c:v>
                </c:pt>
                <c:pt idx="1462">
                  <c:v>1.0257080000000001</c:v>
                </c:pt>
                <c:pt idx="1463">
                  <c:v>1.025396</c:v>
                </c:pt>
                <c:pt idx="1464">
                  <c:v>1.025083</c:v>
                </c:pt>
                <c:pt idx="1465">
                  <c:v>1.025083</c:v>
                </c:pt>
                <c:pt idx="1466">
                  <c:v>1.025083</c:v>
                </c:pt>
                <c:pt idx="1467">
                  <c:v>1.0241450000000001</c:v>
                </c:pt>
                <c:pt idx="1468">
                  <c:v>1.022581</c:v>
                </c:pt>
                <c:pt idx="1469">
                  <c:v>1.022894</c:v>
                </c:pt>
                <c:pt idx="1470">
                  <c:v>1.022894</c:v>
                </c:pt>
                <c:pt idx="1471">
                  <c:v>1.022894</c:v>
                </c:pt>
                <c:pt idx="1472">
                  <c:v>1.0232060000000001</c:v>
                </c:pt>
                <c:pt idx="1473">
                  <c:v>1.0235190000000001</c:v>
                </c:pt>
                <c:pt idx="1474">
                  <c:v>1.0241450000000001</c:v>
                </c:pt>
                <c:pt idx="1475">
                  <c:v>1.0241450000000001</c:v>
                </c:pt>
                <c:pt idx="1476">
                  <c:v>1.024457</c:v>
                </c:pt>
                <c:pt idx="1477">
                  <c:v>1.024457</c:v>
                </c:pt>
                <c:pt idx="1478">
                  <c:v>1.0241450000000001</c:v>
                </c:pt>
                <c:pt idx="1479">
                  <c:v>1.0238320000000001</c:v>
                </c:pt>
                <c:pt idx="1480">
                  <c:v>1.0235190000000001</c:v>
                </c:pt>
                <c:pt idx="1481">
                  <c:v>1.02477</c:v>
                </c:pt>
                <c:pt idx="1482">
                  <c:v>1.025083</c:v>
                </c:pt>
                <c:pt idx="1483">
                  <c:v>1.025396</c:v>
                </c:pt>
                <c:pt idx="1484">
                  <c:v>1.0257080000000001</c:v>
                </c:pt>
                <c:pt idx="1485">
                  <c:v>1.0257080000000001</c:v>
                </c:pt>
                <c:pt idx="1486">
                  <c:v>1.0257080000000001</c:v>
                </c:pt>
                <c:pt idx="1487">
                  <c:v>1.0260210000000001</c:v>
                </c:pt>
                <c:pt idx="1488">
                  <c:v>1.027585</c:v>
                </c:pt>
                <c:pt idx="1489">
                  <c:v>1.027585</c:v>
                </c:pt>
                <c:pt idx="1490">
                  <c:v>1.027585</c:v>
                </c:pt>
                <c:pt idx="1491">
                  <c:v>1.027585</c:v>
                </c:pt>
                <c:pt idx="1492">
                  <c:v>1.027272</c:v>
                </c:pt>
                <c:pt idx="1493">
                  <c:v>1.027272</c:v>
                </c:pt>
                <c:pt idx="1494">
                  <c:v>1.027272</c:v>
                </c:pt>
                <c:pt idx="1495">
                  <c:v>1.026959</c:v>
                </c:pt>
                <c:pt idx="1496">
                  <c:v>1.0266470000000001</c:v>
                </c:pt>
                <c:pt idx="1497">
                  <c:v>1.0266470000000001</c:v>
                </c:pt>
                <c:pt idx="1498">
                  <c:v>1.0263340000000001</c:v>
                </c:pt>
                <c:pt idx="1499">
                  <c:v>1.0263340000000001</c:v>
                </c:pt>
                <c:pt idx="1500">
                  <c:v>1.0263340000000001</c:v>
                </c:pt>
                <c:pt idx="1501">
                  <c:v>1.0263340000000001</c:v>
                </c:pt>
                <c:pt idx="1502">
                  <c:v>1.0260210000000001</c:v>
                </c:pt>
                <c:pt idx="1503">
                  <c:v>1.0260210000000001</c:v>
                </c:pt>
                <c:pt idx="1504">
                  <c:v>1.0257080000000001</c:v>
                </c:pt>
                <c:pt idx="1505">
                  <c:v>1.025083</c:v>
                </c:pt>
                <c:pt idx="1506">
                  <c:v>1.02477</c:v>
                </c:pt>
                <c:pt idx="1507">
                  <c:v>1.024457</c:v>
                </c:pt>
                <c:pt idx="1508">
                  <c:v>1.02477</c:v>
                </c:pt>
                <c:pt idx="1509">
                  <c:v>1.025083</c:v>
                </c:pt>
                <c:pt idx="1510">
                  <c:v>1.025396</c:v>
                </c:pt>
                <c:pt idx="1511">
                  <c:v>1.025083</c:v>
                </c:pt>
                <c:pt idx="1512">
                  <c:v>1.025083</c:v>
                </c:pt>
                <c:pt idx="1513">
                  <c:v>1.02477</c:v>
                </c:pt>
                <c:pt idx="1514">
                  <c:v>1.024457</c:v>
                </c:pt>
                <c:pt idx="1515">
                  <c:v>1.02477</c:v>
                </c:pt>
                <c:pt idx="1516">
                  <c:v>1.025083</c:v>
                </c:pt>
                <c:pt idx="1517">
                  <c:v>1.025396</c:v>
                </c:pt>
                <c:pt idx="1518">
                  <c:v>1.0263340000000001</c:v>
                </c:pt>
                <c:pt idx="1519">
                  <c:v>1.0266470000000001</c:v>
                </c:pt>
                <c:pt idx="1520">
                  <c:v>1.026959</c:v>
                </c:pt>
                <c:pt idx="1521">
                  <c:v>1.026959</c:v>
                </c:pt>
                <c:pt idx="1522">
                  <c:v>1.026959</c:v>
                </c:pt>
                <c:pt idx="1523">
                  <c:v>1.026959</c:v>
                </c:pt>
                <c:pt idx="1524">
                  <c:v>1.027272</c:v>
                </c:pt>
                <c:pt idx="1525">
                  <c:v>1.0282100000000001</c:v>
                </c:pt>
                <c:pt idx="1526">
                  <c:v>1.0282100000000001</c:v>
                </c:pt>
                <c:pt idx="1527">
                  <c:v>1.0282100000000001</c:v>
                </c:pt>
                <c:pt idx="1528">
                  <c:v>1.027898</c:v>
                </c:pt>
                <c:pt idx="1529">
                  <c:v>1.027585</c:v>
                </c:pt>
                <c:pt idx="1530">
                  <c:v>1.027272</c:v>
                </c:pt>
                <c:pt idx="1531">
                  <c:v>1.027585</c:v>
                </c:pt>
                <c:pt idx="1532">
                  <c:v>1.026959</c:v>
                </c:pt>
                <c:pt idx="1533">
                  <c:v>1.026959</c:v>
                </c:pt>
                <c:pt idx="1534">
                  <c:v>1.0266470000000001</c:v>
                </c:pt>
                <c:pt idx="1535">
                  <c:v>1.0263340000000001</c:v>
                </c:pt>
                <c:pt idx="1536">
                  <c:v>1.0260210000000001</c:v>
                </c:pt>
                <c:pt idx="1537">
                  <c:v>1.0257080000000001</c:v>
                </c:pt>
                <c:pt idx="1538">
                  <c:v>1.02477</c:v>
                </c:pt>
                <c:pt idx="1539">
                  <c:v>1.0235190000000001</c:v>
                </c:pt>
                <c:pt idx="1540">
                  <c:v>1.0235190000000001</c:v>
                </c:pt>
                <c:pt idx="1541">
                  <c:v>1.0235190000000001</c:v>
                </c:pt>
                <c:pt idx="1542">
                  <c:v>1.0232060000000001</c:v>
                </c:pt>
                <c:pt idx="1543">
                  <c:v>1.0232060000000001</c:v>
                </c:pt>
                <c:pt idx="1544">
                  <c:v>1.0235190000000001</c:v>
                </c:pt>
                <c:pt idx="1545">
                  <c:v>1.022894</c:v>
                </c:pt>
                <c:pt idx="1546">
                  <c:v>1.0219549999999999</c:v>
                </c:pt>
                <c:pt idx="1547">
                  <c:v>1.0219549999999999</c:v>
                </c:pt>
                <c:pt idx="1548">
                  <c:v>1.0216430000000001</c:v>
                </c:pt>
                <c:pt idx="1549">
                  <c:v>1.0213300000000001</c:v>
                </c:pt>
                <c:pt idx="1550">
                  <c:v>1.0213300000000001</c:v>
                </c:pt>
                <c:pt idx="1551">
                  <c:v>1.0213300000000001</c:v>
                </c:pt>
                <c:pt idx="1552">
                  <c:v>1.0219549999999999</c:v>
                </c:pt>
                <c:pt idx="1553">
                  <c:v>1.0219549999999999</c:v>
                </c:pt>
                <c:pt idx="1554">
                  <c:v>1.0219549999999999</c:v>
                </c:pt>
                <c:pt idx="1555">
                  <c:v>1.0216430000000001</c:v>
                </c:pt>
                <c:pt idx="1556">
                  <c:v>1.0216430000000001</c:v>
                </c:pt>
                <c:pt idx="1557">
                  <c:v>1.0216430000000001</c:v>
                </c:pt>
                <c:pt idx="1558">
                  <c:v>1.0219549999999999</c:v>
                </c:pt>
                <c:pt idx="1559">
                  <c:v>1.0232060000000001</c:v>
                </c:pt>
                <c:pt idx="1560">
                  <c:v>1.0235190000000001</c:v>
                </c:pt>
                <c:pt idx="1561">
                  <c:v>1.0235190000000001</c:v>
                </c:pt>
                <c:pt idx="1562">
                  <c:v>1.0238320000000001</c:v>
                </c:pt>
                <c:pt idx="1563">
                  <c:v>1.0238320000000001</c:v>
                </c:pt>
                <c:pt idx="1564">
                  <c:v>1.0238320000000001</c:v>
                </c:pt>
                <c:pt idx="1565">
                  <c:v>1.0241450000000001</c:v>
                </c:pt>
                <c:pt idx="1566">
                  <c:v>1.025396</c:v>
                </c:pt>
                <c:pt idx="1567">
                  <c:v>1.0257080000000001</c:v>
                </c:pt>
                <c:pt idx="1568">
                  <c:v>1.0260210000000001</c:v>
                </c:pt>
                <c:pt idx="1569">
                  <c:v>1.0260210000000001</c:v>
                </c:pt>
                <c:pt idx="1570">
                  <c:v>1.0260210000000001</c:v>
                </c:pt>
                <c:pt idx="1571">
                  <c:v>1.0260210000000001</c:v>
                </c:pt>
                <c:pt idx="1572">
                  <c:v>1.0260210000000001</c:v>
                </c:pt>
                <c:pt idx="1573">
                  <c:v>1.0260210000000001</c:v>
                </c:pt>
                <c:pt idx="1574">
                  <c:v>1.0260210000000001</c:v>
                </c:pt>
                <c:pt idx="1575">
                  <c:v>1.0263340000000001</c:v>
                </c:pt>
                <c:pt idx="1576">
                  <c:v>1.0263340000000001</c:v>
                </c:pt>
                <c:pt idx="1577">
                  <c:v>1.0263340000000001</c:v>
                </c:pt>
                <c:pt idx="1578">
                  <c:v>1.0263340000000001</c:v>
                </c:pt>
                <c:pt idx="1579">
                  <c:v>1.0263340000000001</c:v>
                </c:pt>
                <c:pt idx="1580">
                  <c:v>1.0260210000000001</c:v>
                </c:pt>
                <c:pt idx="1581">
                  <c:v>1.0260210000000001</c:v>
                </c:pt>
                <c:pt idx="1582">
                  <c:v>1.0260210000000001</c:v>
                </c:pt>
                <c:pt idx="1583">
                  <c:v>1.0260210000000001</c:v>
                </c:pt>
                <c:pt idx="1584">
                  <c:v>1.0257080000000001</c:v>
                </c:pt>
                <c:pt idx="1585">
                  <c:v>1.025396</c:v>
                </c:pt>
                <c:pt idx="1586">
                  <c:v>1.025396</c:v>
                </c:pt>
                <c:pt idx="1587">
                  <c:v>1.025396</c:v>
                </c:pt>
                <c:pt idx="1588">
                  <c:v>1.025396</c:v>
                </c:pt>
                <c:pt idx="1589">
                  <c:v>1.025396</c:v>
                </c:pt>
                <c:pt idx="1590">
                  <c:v>1.025396</c:v>
                </c:pt>
                <c:pt idx="1591">
                  <c:v>1.025396</c:v>
                </c:pt>
                <c:pt idx="1592">
                  <c:v>1.025396</c:v>
                </c:pt>
                <c:pt idx="1593">
                  <c:v>1.025396</c:v>
                </c:pt>
                <c:pt idx="1594">
                  <c:v>1.0260210000000001</c:v>
                </c:pt>
                <c:pt idx="1595">
                  <c:v>1.0260210000000001</c:v>
                </c:pt>
                <c:pt idx="1596">
                  <c:v>1.0260210000000001</c:v>
                </c:pt>
                <c:pt idx="1597">
                  <c:v>1.0260210000000001</c:v>
                </c:pt>
                <c:pt idx="1598">
                  <c:v>1.0260210000000001</c:v>
                </c:pt>
                <c:pt idx="1599">
                  <c:v>1.0260210000000001</c:v>
                </c:pt>
                <c:pt idx="1600">
                  <c:v>1.0260210000000001</c:v>
                </c:pt>
                <c:pt idx="1601">
                  <c:v>1.0263340000000001</c:v>
                </c:pt>
                <c:pt idx="1602">
                  <c:v>1.0266470000000001</c:v>
                </c:pt>
                <c:pt idx="1603">
                  <c:v>1.027272</c:v>
                </c:pt>
                <c:pt idx="1604">
                  <c:v>1.027272</c:v>
                </c:pt>
                <c:pt idx="1605">
                  <c:v>1.027272</c:v>
                </c:pt>
                <c:pt idx="1606">
                  <c:v>1.027272</c:v>
                </c:pt>
                <c:pt idx="1607">
                  <c:v>1.027585</c:v>
                </c:pt>
                <c:pt idx="1608">
                  <c:v>1.027585</c:v>
                </c:pt>
                <c:pt idx="1609">
                  <c:v>1.027898</c:v>
                </c:pt>
                <c:pt idx="1610">
                  <c:v>1.027585</c:v>
                </c:pt>
                <c:pt idx="1611">
                  <c:v>1.027585</c:v>
                </c:pt>
                <c:pt idx="1612">
                  <c:v>1.027585</c:v>
                </c:pt>
                <c:pt idx="1613">
                  <c:v>1.027585</c:v>
                </c:pt>
                <c:pt idx="1614">
                  <c:v>1.027585</c:v>
                </c:pt>
                <c:pt idx="1615">
                  <c:v>1.027898</c:v>
                </c:pt>
                <c:pt idx="1616">
                  <c:v>1.0282100000000001</c:v>
                </c:pt>
                <c:pt idx="1617">
                  <c:v>1.027272</c:v>
                </c:pt>
                <c:pt idx="1618">
                  <c:v>1.026959</c:v>
                </c:pt>
                <c:pt idx="1619">
                  <c:v>1.0266470000000001</c:v>
                </c:pt>
                <c:pt idx="1620">
                  <c:v>1.0266470000000001</c:v>
                </c:pt>
                <c:pt idx="1621">
                  <c:v>1.0266470000000001</c:v>
                </c:pt>
                <c:pt idx="1622">
                  <c:v>1.0266470000000001</c:v>
                </c:pt>
                <c:pt idx="1623">
                  <c:v>1.0260210000000001</c:v>
                </c:pt>
                <c:pt idx="1624">
                  <c:v>1.02477</c:v>
                </c:pt>
                <c:pt idx="1625">
                  <c:v>1.02477</c:v>
                </c:pt>
                <c:pt idx="1626">
                  <c:v>1.02477</c:v>
                </c:pt>
                <c:pt idx="1627">
                  <c:v>1.024457</c:v>
                </c:pt>
                <c:pt idx="1628">
                  <c:v>1.024457</c:v>
                </c:pt>
                <c:pt idx="1629">
                  <c:v>1.024457</c:v>
                </c:pt>
                <c:pt idx="1630">
                  <c:v>1.02477</c:v>
                </c:pt>
                <c:pt idx="1631">
                  <c:v>1.024457</c:v>
                </c:pt>
                <c:pt idx="1632">
                  <c:v>1.0241450000000001</c:v>
                </c:pt>
                <c:pt idx="1633">
                  <c:v>1.0241450000000001</c:v>
                </c:pt>
                <c:pt idx="1634">
                  <c:v>1.0238320000000001</c:v>
                </c:pt>
                <c:pt idx="1635">
                  <c:v>1.0235190000000001</c:v>
                </c:pt>
                <c:pt idx="1636">
                  <c:v>1.0232060000000001</c:v>
                </c:pt>
                <c:pt idx="1637">
                  <c:v>1.0241450000000001</c:v>
                </c:pt>
                <c:pt idx="1638">
                  <c:v>1.024457</c:v>
                </c:pt>
                <c:pt idx="1639">
                  <c:v>1.025083</c:v>
                </c:pt>
                <c:pt idx="1640">
                  <c:v>1.025083</c:v>
                </c:pt>
                <c:pt idx="1641">
                  <c:v>1.02477</c:v>
                </c:pt>
                <c:pt idx="1642">
                  <c:v>1.02477</c:v>
                </c:pt>
                <c:pt idx="1643">
                  <c:v>1.02477</c:v>
                </c:pt>
                <c:pt idx="1644">
                  <c:v>1.0263340000000001</c:v>
                </c:pt>
                <c:pt idx="1645">
                  <c:v>1.0266470000000001</c:v>
                </c:pt>
                <c:pt idx="1646">
                  <c:v>1.0263340000000001</c:v>
                </c:pt>
                <c:pt idx="1647">
                  <c:v>1.0263340000000001</c:v>
                </c:pt>
                <c:pt idx="1648">
                  <c:v>1.0263340000000001</c:v>
                </c:pt>
                <c:pt idx="1649">
                  <c:v>1.0266470000000001</c:v>
                </c:pt>
                <c:pt idx="1650">
                  <c:v>1.026959</c:v>
                </c:pt>
                <c:pt idx="1651">
                  <c:v>1.027272</c:v>
                </c:pt>
                <c:pt idx="1652">
                  <c:v>1.027898</c:v>
                </c:pt>
                <c:pt idx="1653">
                  <c:v>1.0282100000000001</c:v>
                </c:pt>
                <c:pt idx="1654">
                  <c:v>1.0282100000000001</c:v>
                </c:pt>
                <c:pt idx="1655">
                  <c:v>1.0282100000000001</c:v>
                </c:pt>
                <c:pt idx="1656">
                  <c:v>1.027898</c:v>
                </c:pt>
                <c:pt idx="1657">
                  <c:v>1.027898</c:v>
                </c:pt>
                <c:pt idx="1658">
                  <c:v>1.027898</c:v>
                </c:pt>
                <c:pt idx="1659">
                  <c:v>1.027898</c:v>
                </c:pt>
                <c:pt idx="1660">
                  <c:v>1.027898</c:v>
                </c:pt>
                <c:pt idx="1661">
                  <c:v>1.027898</c:v>
                </c:pt>
                <c:pt idx="1662">
                  <c:v>1.027272</c:v>
                </c:pt>
                <c:pt idx="1663">
                  <c:v>1.026959</c:v>
                </c:pt>
                <c:pt idx="1664">
                  <c:v>1.0266470000000001</c:v>
                </c:pt>
                <c:pt idx="1665">
                  <c:v>1.0263340000000001</c:v>
                </c:pt>
                <c:pt idx="1666">
                  <c:v>1.0266470000000001</c:v>
                </c:pt>
                <c:pt idx="1667">
                  <c:v>1.0263340000000001</c:v>
                </c:pt>
                <c:pt idx="1668">
                  <c:v>1.0263340000000001</c:v>
                </c:pt>
                <c:pt idx="1669">
                  <c:v>1.0260210000000001</c:v>
                </c:pt>
                <c:pt idx="1670">
                  <c:v>1.0257080000000001</c:v>
                </c:pt>
                <c:pt idx="1671">
                  <c:v>1.0257080000000001</c:v>
                </c:pt>
                <c:pt idx="1672">
                  <c:v>1.025396</c:v>
                </c:pt>
                <c:pt idx="1673">
                  <c:v>1.025396</c:v>
                </c:pt>
                <c:pt idx="1674">
                  <c:v>1.0257080000000001</c:v>
                </c:pt>
                <c:pt idx="1675">
                  <c:v>1.0257080000000001</c:v>
                </c:pt>
                <c:pt idx="1676">
                  <c:v>1.0260210000000001</c:v>
                </c:pt>
                <c:pt idx="1677">
                  <c:v>1.0260210000000001</c:v>
                </c:pt>
                <c:pt idx="1678">
                  <c:v>1.0263340000000001</c:v>
                </c:pt>
                <c:pt idx="1679">
                  <c:v>1.0260210000000001</c:v>
                </c:pt>
                <c:pt idx="1680">
                  <c:v>1.0260210000000001</c:v>
                </c:pt>
                <c:pt idx="1681">
                  <c:v>1.0266470000000001</c:v>
                </c:pt>
                <c:pt idx="1682">
                  <c:v>1.026959</c:v>
                </c:pt>
                <c:pt idx="1683">
                  <c:v>1.027272</c:v>
                </c:pt>
                <c:pt idx="1684">
                  <c:v>1.027272</c:v>
                </c:pt>
                <c:pt idx="1685">
                  <c:v>1.027272</c:v>
                </c:pt>
                <c:pt idx="1686">
                  <c:v>1.027585</c:v>
                </c:pt>
                <c:pt idx="1687">
                  <c:v>1.0282100000000001</c:v>
                </c:pt>
                <c:pt idx="1688">
                  <c:v>1.0282100000000001</c:v>
                </c:pt>
                <c:pt idx="1689">
                  <c:v>1.0282100000000001</c:v>
                </c:pt>
                <c:pt idx="1690">
                  <c:v>1.027898</c:v>
                </c:pt>
                <c:pt idx="1691">
                  <c:v>1.0282100000000001</c:v>
                </c:pt>
                <c:pt idx="1692">
                  <c:v>1.0282100000000001</c:v>
                </c:pt>
                <c:pt idx="1693">
                  <c:v>1.027585</c:v>
                </c:pt>
                <c:pt idx="1694">
                  <c:v>1.027272</c:v>
                </c:pt>
                <c:pt idx="1695">
                  <c:v>1.0263340000000001</c:v>
                </c:pt>
                <c:pt idx="1696">
                  <c:v>1.0263340000000001</c:v>
                </c:pt>
                <c:pt idx="1697">
                  <c:v>1.0260210000000001</c:v>
                </c:pt>
                <c:pt idx="1698">
                  <c:v>1.0257080000000001</c:v>
                </c:pt>
                <c:pt idx="1699">
                  <c:v>1.0257080000000001</c:v>
                </c:pt>
                <c:pt idx="1700">
                  <c:v>1.0257080000000001</c:v>
                </c:pt>
                <c:pt idx="1701">
                  <c:v>1.02477</c:v>
                </c:pt>
                <c:pt idx="1702">
                  <c:v>1.0232060000000001</c:v>
                </c:pt>
                <c:pt idx="1703">
                  <c:v>1.0232060000000001</c:v>
                </c:pt>
                <c:pt idx="1704">
                  <c:v>1.022894</c:v>
                </c:pt>
                <c:pt idx="1705">
                  <c:v>1.022894</c:v>
                </c:pt>
                <c:pt idx="1706">
                  <c:v>1.022581</c:v>
                </c:pt>
                <c:pt idx="1707">
                  <c:v>1.022268</c:v>
                </c:pt>
                <c:pt idx="1708">
                  <c:v>1.022581</c:v>
                </c:pt>
                <c:pt idx="1709">
                  <c:v>1.0219549999999999</c:v>
                </c:pt>
                <c:pt idx="1710">
                  <c:v>1.0219549999999999</c:v>
                </c:pt>
                <c:pt idx="1711">
                  <c:v>1.0216430000000001</c:v>
                </c:pt>
                <c:pt idx="1712">
                  <c:v>1.0213300000000001</c:v>
                </c:pt>
                <c:pt idx="1713">
                  <c:v>1.0216430000000001</c:v>
                </c:pt>
                <c:pt idx="1714">
                  <c:v>1.0216430000000001</c:v>
                </c:pt>
                <c:pt idx="1715">
                  <c:v>1.022581</c:v>
                </c:pt>
                <c:pt idx="1716">
                  <c:v>1.022894</c:v>
                </c:pt>
                <c:pt idx="1717">
                  <c:v>1.0232060000000001</c:v>
                </c:pt>
                <c:pt idx="1718">
                  <c:v>1.0232060000000001</c:v>
                </c:pt>
                <c:pt idx="1719">
                  <c:v>1.0232060000000001</c:v>
                </c:pt>
                <c:pt idx="1720">
                  <c:v>1.0232060000000001</c:v>
                </c:pt>
                <c:pt idx="1721">
                  <c:v>1.0235190000000001</c:v>
                </c:pt>
                <c:pt idx="1722">
                  <c:v>1.025083</c:v>
                </c:pt>
                <c:pt idx="1723">
                  <c:v>1.025396</c:v>
                </c:pt>
                <c:pt idx="1724">
                  <c:v>1.0260210000000001</c:v>
                </c:pt>
                <c:pt idx="1725">
                  <c:v>1.0260210000000001</c:v>
                </c:pt>
                <c:pt idx="1726">
                  <c:v>1.0263340000000001</c:v>
                </c:pt>
                <c:pt idx="1727">
                  <c:v>1.0266470000000001</c:v>
                </c:pt>
                <c:pt idx="1728">
                  <c:v>1.0263340000000001</c:v>
                </c:pt>
                <c:pt idx="1729">
                  <c:v>1.026959</c:v>
                </c:pt>
                <c:pt idx="1730">
                  <c:v>1.027272</c:v>
                </c:pt>
                <c:pt idx="1731">
                  <c:v>1.027272</c:v>
                </c:pt>
                <c:pt idx="1732">
                  <c:v>1.027585</c:v>
                </c:pt>
                <c:pt idx="1733">
                  <c:v>1.027585</c:v>
                </c:pt>
                <c:pt idx="1734">
                  <c:v>1.027898</c:v>
                </c:pt>
                <c:pt idx="1735">
                  <c:v>1.027898</c:v>
                </c:pt>
                <c:pt idx="1736">
                  <c:v>1.027898</c:v>
                </c:pt>
                <c:pt idx="1737">
                  <c:v>1.027898</c:v>
                </c:pt>
                <c:pt idx="1738">
                  <c:v>1.027898</c:v>
                </c:pt>
                <c:pt idx="1739">
                  <c:v>1.027898</c:v>
                </c:pt>
                <c:pt idx="1740">
                  <c:v>1.027585</c:v>
                </c:pt>
                <c:pt idx="1741">
                  <c:v>1.027585</c:v>
                </c:pt>
                <c:pt idx="1742">
                  <c:v>1.027898</c:v>
                </c:pt>
                <c:pt idx="1743">
                  <c:v>1.027898</c:v>
                </c:pt>
                <c:pt idx="1744">
                  <c:v>1.027585</c:v>
                </c:pt>
                <c:pt idx="1745">
                  <c:v>1.026959</c:v>
                </c:pt>
                <c:pt idx="1746">
                  <c:v>1.0263340000000001</c:v>
                </c:pt>
                <c:pt idx="1747">
                  <c:v>1.0260210000000001</c:v>
                </c:pt>
                <c:pt idx="1748">
                  <c:v>1.0260210000000001</c:v>
                </c:pt>
                <c:pt idx="1749">
                  <c:v>1.0263340000000001</c:v>
                </c:pt>
                <c:pt idx="1750">
                  <c:v>1.0266470000000001</c:v>
                </c:pt>
                <c:pt idx="1751">
                  <c:v>1.026959</c:v>
                </c:pt>
                <c:pt idx="1752">
                  <c:v>1.026959</c:v>
                </c:pt>
                <c:pt idx="1753">
                  <c:v>1.0266470000000001</c:v>
                </c:pt>
                <c:pt idx="1754">
                  <c:v>1.0263340000000001</c:v>
                </c:pt>
                <c:pt idx="1755">
                  <c:v>1.0266470000000001</c:v>
                </c:pt>
                <c:pt idx="1756">
                  <c:v>1.0266470000000001</c:v>
                </c:pt>
                <c:pt idx="1757">
                  <c:v>1.026959</c:v>
                </c:pt>
                <c:pt idx="1758">
                  <c:v>1.026959</c:v>
                </c:pt>
                <c:pt idx="1759">
                  <c:v>1.027585</c:v>
                </c:pt>
                <c:pt idx="1760">
                  <c:v>1.027585</c:v>
                </c:pt>
                <c:pt idx="1761">
                  <c:v>1.027585</c:v>
                </c:pt>
                <c:pt idx="1762">
                  <c:v>1.027272</c:v>
                </c:pt>
                <c:pt idx="1763">
                  <c:v>1.026959</c:v>
                </c:pt>
                <c:pt idx="1764">
                  <c:v>1.026959</c:v>
                </c:pt>
                <c:pt idx="1765">
                  <c:v>1.027585</c:v>
                </c:pt>
                <c:pt idx="1766">
                  <c:v>1.027585</c:v>
                </c:pt>
                <c:pt idx="1767">
                  <c:v>1.027585</c:v>
                </c:pt>
                <c:pt idx="1768">
                  <c:v>1.027585</c:v>
                </c:pt>
                <c:pt idx="1769">
                  <c:v>1.027272</c:v>
                </c:pt>
                <c:pt idx="1770">
                  <c:v>1.027272</c:v>
                </c:pt>
                <c:pt idx="1771">
                  <c:v>1.026959</c:v>
                </c:pt>
                <c:pt idx="1772">
                  <c:v>1.026959</c:v>
                </c:pt>
                <c:pt idx="1773">
                  <c:v>1.0263340000000001</c:v>
                </c:pt>
                <c:pt idx="1774">
                  <c:v>1.0263340000000001</c:v>
                </c:pt>
                <c:pt idx="1775">
                  <c:v>1.0257080000000001</c:v>
                </c:pt>
                <c:pt idx="1776">
                  <c:v>1.025396</c:v>
                </c:pt>
                <c:pt idx="1777">
                  <c:v>1.025083</c:v>
                </c:pt>
                <c:pt idx="1778">
                  <c:v>1.025083</c:v>
                </c:pt>
                <c:pt idx="1779">
                  <c:v>1.024457</c:v>
                </c:pt>
                <c:pt idx="1780">
                  <c:v>1.0235190000000001</c:v>
                </c:pt>
                <c:pt idx="1781">
                  <c:v>1.0235190000000001</c:v>
                </c:pt>
                <c:pt idx="1782">
                  <c:v>1.0232060000000001</c:v>
                </c:pt>
                <c:pt idx="1783">
                  <c:v>1.0232060000000001</c:v>
                </c:pt>
                <c:pt idx="1784">
                  <c:v>1.0235190000000001</c:v>
                </c:pt>
                <c:pt idx="1785">
                  <c:v>1.0235190000000001</c:v>
                </c:pt>
                <c:pt idx="1786">
                  <c:v>1.0241450000000001</c:v>
                </c:pt>
                <c:pt idx="1787">
                  <c:v>1.0238320000000001</c:v>
                </c:pt>
                <c:pt idx="1788">
                  <c:v>1.0238320000000001</c:v>
                </c:pt>
                <c:pt idx="1789">
                  <c:v>1.0235190000000001</c:v>
                </c:pt>
                <c:pt idx="1790">
                  <c:v>1.0232060000000001</c:v>
                </c:pt>
                <c:pt idx="1791">
                  <c:v>1.0232060000000001</c:v>
                </c:pt>
                <c:pt idx="1792">
                  <c:v>1.0235190000000001</c:v>
                </c:pt>
                <c:pt idx="1793">
                  <c:v>1.024457</c:v>
                </c:pt>
                <c:pt idx="1794">
                  <c:v>1.024457</c:v>
                </c:pt>
                <c:pt idx="1795">
                  <c:v>1.024457</c:v>
                </c:pt>
                <c:pt idx="1796">
                  <c:v>1.0241450000000001</c:v>
                </c:pt>
                <c:pt idx="1797">
                  <c:v>1.0238320000000001</c:v>
                </c:pt>
                <c:pt idx="1798">
                  <c:v>1.0238320000000001</c:v>
                </c:pt>
                <c:pt idx="1799">
                  <c:v>1.0238320000000001</c:v>
                </c:pt>
                <c:pt idx="1800">
                  <c:v>1.025083</c:v>
                </c:pt>
                <c:pt idx="1801">
                  <c:v>1.0257080000000001</c:v>
                </c:pt>
                <c:pt idx="1802">
                  <c:v>1.0263340000000001</c:v>
                </c:pt>
                <c:pt idx="1803">
                  <c:v>1.0263340000000001</c:v>
                </c:pt>
                <c:pt idx="1804">
                  <c:v>1.0260210000000001</c:v>
                </c:pt>
                <c:pt idx="1805">
                  <c:v>1.0260210000000001</c:v>
                </c:pt>
                <c:pt idx="1806">
                  <c:v>1.0257080000000001</c:v>
                </c:pt>
                <c:pt idx="1807">
                  <c:v>1.0260210000000001</c:v>
                </c:pt>
                <c:pt idx="1808">
                  <c:v>1.0260210000000001</c:v>
                </c:pt>
                <c:pt idx="1809">
                  <c:v>1.0263340000000001</c:v>
                </c:pt>
                <c:pt idx="1810">
                  <c:v>1.0263340000000001</c:v>
                </c:pt>
                <c:pt idx="1811">
                  <c:v>1.0263340000000001</c:v>
                </c:pt>
                <c:pt idx="1812">
                  <c:v>1.0260210000000001</c:v>
                </c:pt>
                <c:pt idx="1813">
                  <c:v>1.0260210000000001</c:v>
                </c:pt>
                <c:pt idx="1814">
                  <c:v>1.0260210000000001</c:v>
                </c:pt>
                <c:pt idx="1815">
                  <c:v>1.0266470000000001</c:v>
                </c:pt>
                <c:pt idx="1816">
                  <c:v>1.0266470000000001</c:v>
                </c:pt>
                <c:pt idx="1817">
                  <c:v>1.026959</c:v>
                </c:pt>
                <c:pt idx="1818">
                  <c:v>1.026959</c:v>
                </c:pt>
                <c:pt idx="1819">
                  <c:v>1.0266470000000001</c:v>
                </c:pt>
                <c:pt idx="1820">
                  <c:v>1.0266470000000001</c:v>
                </c:pt>
                <c:pt idx="1821">
                  <c:v>1.0260210000000001</c:v>
                </c:pt>
                <c:pt idx="1822">
                  <c:v>1.0260210000000001</c:v>
                </c:pt>
                <c:pt idx="1823">
                  <c:v>1.025396</c:v>
                </c:pt>
                <c:pt idx="1824">
                  <c:v>1.025396</c:v>
                </c:pt>
                <c:pt idx="1825">
                  <c:v>1.025083</c:v>
                </c:pt>
                <c:pt idx="1826">
                  <c:v>1.02477</c:v>
                </c:pt>
                <c:pt idx="1827">
                  <c:v>1.02477</c:v>
                </c:pt>
                <c:pt idx="1828">
                  <c:v>1.024457</c:v>
                </c:pt>
                <c:pt idx="1829">
                  <c:v>1.02477</c:v>
                </c:pt>
                <c:pt idx="1830">
                  <c:v>1.025083</c:v>
                </c:pt>
                <c:pt idx="1831">
                  <c:v>1.025083</c:v>
                </c:pt>
                <c:pt idx="1832">
                  <c:v>1.025083</c:v>
                </c:pt>
                <c:pt idx="1833">
                  <c:v>1.025083</c:v>
                </c:pt>
                <c:pt idx="1834">
                  <c:v>1.025083</c:v>
                </c:pt>
                <c:pt idx="1835">
                  <c:v>1.02477</c:v>
                </c:pt>
                <c:pt idx="1836">
                  <c:v>1.025396</c:v>
                </c:pt>
                <c:pt idx="1837">
                  <c:v>1.0260210000000001</c:v>
                </c:pt>
                <c:pt idx="1838">
                  <c:v>1.0260210000000001</c:v>
                </c:pt>
                <c:pt idx="1839">
                  <c:v>1.0260210000000001</c:v>
                </c:pt>
                <c:pt idx="1840">
                  <c:v>1.0257080000000001</c:v>
                </c:pt>
                <c:pt idx="1841">
                  <c:v>1.0257080000000001</c:v>
                </c:pt>
              </c:numCache>
            </c:numRef>
          </c:val>
          <c:smooth val="0"/>
          <c:extLst>
            <c:ext xmlns:c16="http://schemas.microsoft.com/office/drawing/2014/chart" uri="{C3380CC4-5D6E-409C-BE32-E72D297353CC}">
              <c16:uniqueId val="{00000005-9012-45BD-9C2F-9C12A8F37E68}"/>
            </c:ext>
          </c:extLst>
        </c:ser>
        <c:ser>
          <c:idx val="6"/>
          <c:order val="6"/>
          <c:spPr>
            <a:ln w="28575" cap="rnd">
              <a:solidFill>
                <a:schemeClr val="accent1">
                  <a:lumMod val="60000"/>
                </a:schemeClr>
              </a:solidFill>
              <a:round/>
            </a:ln>
            <a:effectLst/>
          </c:spPr>
          <c:marker>
            <c:symbol val="none"/>
          </c:marker>
          <c:val>
            <c:numRef>
              <c:f>Motion1!$G$2:$G$1843</c:f>
              <c:numCache>
                <c:formatCode>General</c:formatCode>
                <c:ptCount val="18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3.4727000000000001E-2</c:v>
                </c:pt>
                <c:pt idx="100">
                  <c:v>3.4662999999999999E-2</c:v>
                </c:pt>
                <c:pt idx="101">
                  <c:v>3.4598999999999998E-2</c:v>
                </c:pt>
                <c:pt idx="102">
                  <c:v>3.4535999999999997E-2</c:v>
                </c:pt>
                <c:pt idx="103">
                  <c:v>3.4408000000000001E-2</c:v>
                </c:pt>
                <c:pt idx="104">
                  <c:v>3.4408000000000001E-2</c:v>
                </c:pt>
                <c:pt idx="105">
                  <c:v>3.4408000000000001E-2</c:v>
                </c:pt>
                <c:pt idx="106">
                  <c:v>3.4472000000000003E-2</c:v>
                </c:pt>
                <c:pt idx="107">
                  <c:v>3.4472000000000003E-2</c:v>
                </c:pt>
                <c:pt idx="108">
                  <c:v>3.4472000000000003E-2</c:v>
                </c:pt>
                <c:pt idx="109">
                  <c:v>3.4472000000000003E-2</c:v>
                </c:pt>
                <c:pt idx="110">
                  <c:v>3.4279999999999998E-2</c:v>
                </c:pt>
                <c:pt idx="111">
                  <c:v>3.4216000000000003E-2</c:v>
                </c:pt>
                <c:pt idx="112">
                  <c:v>3.4153000000000003E-2</c:v>
                </c:pt>
                <c:pt idx="113">
                  <c:v>3.4089000000000001E-2</c:v>
                </c:pt>
                <c:pt idx="114">
                  <c:v>3.4089000000000001E-2</c:v>
                </c:pt>
                <c:pt idx="115">
                  <c:v>3.4025E-2</c:v>
                </c:pt>
                <c:pt idx="116">
                  <c:v>3.3960999999999998E-2</c:v>
                </c:pt>
                <c:pt idx="117">
                  <c:v>3.3641999999999998E-2</c:v>
                </c:pt>
                <c:pt idx="118">
                  <c:v>3.3577999999999997E-2</c:v>
                </c:pt>
                <c:pt idx="119">
                  <c:v>3.3514000000000002E-2</c:v>
                </c:pt>
                <c:pt idx="120">
                  <c:v>3.3387E-2</c:v>
                </c:pt>
                <c:pt idx="121">
                  <c:v>3.3322999999999998E-2</c:v>
                </c:pt>
                <c:pt idx="122">
                  <c:v>3.3258999999999997E-2</c:v>
                </c:pt>
                <c:pt idx="123">
                  <c:v>3.3195000000000002E-2</c:v>
                </c:pt>
                <c:pt idx="124">
                  <c:v>3.3066999999999999E-2</c:v>
                </c:pt>
                <c:pt idx="125">
                  <c:v>3.3066999999999999E-2</c:v>
                </c:pt>
                <c:pt idx="126">
                  <c:v>3.3131000000000001E-2</c:v>
                </c:pt>
                <c:pt idx="127">
                  <c:v>3.3131000000000001E-2</c:v>
                </c:pt>
                <c:pt idx="128">
                  <c:v>3.3131000000000001E-2</c:v>
                </c:pt>
                <c:pt idx="129">
                  <c:v>3.3131000000000001E-2</c:v>
                </c:pt>
                <c:pt idx="130">
                  <c:v>3.3131000000000001E-2</c:v>
                </c:pt>
                <c:pt idx="131">
                  <c:v>3.3258999999999997E-2</c:v>
                </c:pt>
                <c:pt idx="132">
                  <c:v>3.3258999999999997E-2</c:v>
                </c:pt>
                <c:pt idx="133">
                  <c:v>3.3322999999999998E-2</c:v>
                </c:pt>
                <c:pt idx="134">
                  <c:v>3.3322999999999998E-2</c:v>
                </c:pt>
                <c:pt idx="135">
                  <c:v>3.3322999999999998E-2</c:v>
                </c:pt>
                <c:pt idx="136">
                  <c:v>3.3258999999999997E-2</c:v>
                </c:pt>
                <c:pt idx="137">
                  <c:v>3.3195000000000002E-2</c:v>
                </c:pt>
                <c:pt idx="138">
                  <c:v>3.3387E-2</c:v>
                </c:pt>
                <c:pt idx="139">
                  <c:v>3.3322999999999998E-2</c:v>
                </c:pt>
                <c:pt idx="140">
                  <c:v>3.3322999999999998E-2</c:v>
                </c:pt>
                <c:pt idx="141">
                  <c:v>3.3387E-2</c:v>
                </c:pt>
                <c:pt idx="142">
                  <c:v>3.3387E-2</c:v>
                </c:pt>
                <c:pt idx="143">
                  <c:v>3.3322999999999998E-2</c:v>
                </c:pt>
                <c:pt idx="144">
                  <c:v>3.3387E-2</c:v>
                </c:pt>
                <c:pt idx="145">
                  <c:v>3.3514000000000002E-2</c:v>
                </c:pt>
                <c:pt idx="146">
                  <c:v>3.3514000000000002E-2</c:v>
                </c:pt>
                <c:pt idx="147">
                  <c:v>3.3514000000000002E-2</c:v>
                </c:pt>
                <c:pt idx="148">
                  <c:v>3.3514000000000002E-2</c:v>
                </c:pt>
                <c:pt idx="149">
                  <c:v>3.3450000000000001E-2</c:v>
                </c:pt>
                <c:pt idx="150">
                  <c:v>3.3387E-2</c:v>
                </c:pt>
                <c:pt idx="151">
                  <c:v>3.3322999999999998E-2</c:v>
                </c:pt>
                <c:pt idx="152">
                  <c:v>3.3258999999999997E-2</c:v>
                </c:pt>
                <c:pt idx="153">
                  <c:v>3.3258999999999997E-2</c:v>
                </c:pt>
                <c:pt idx="154">
                  <c:v>3.3195000000000002E-2</c:v>
                </c:pt>
                <c:pt idx="155">
                  <c:v>3.3195000000000002E-2</c:v>
                </c:pt>
                <c:pt idx="156">
                  <c:v>3.3066999999999999E-2</c:v>
                </c:pt>
                <c:pt idx="157">
                  <c:v>3.3003999999999999E-2</c:v>
                </c:pt>
                <c:pt idx="158">
                  <c:v>3.2939999999999997E-2</c:v>
                </c:pt>
                <c:pt idx="159">
                  <c:v>3.2876000000000002E-2</c:v>
                </c:pt>
                <c:pt idx="160">
                  <c:v>3.2812000000000001E-2</c:v>
                </c:pt>
                <c:pt idx="161">
                  <c:v>3.2747999999999999E-2</c:v>
                </c:pt>
                <c:pt idx="162">
                  <c:v>3.2747999999999999E-2</c:v>
                </c:pt>
                <c:pt idx="163">
                  <c:v>3.2747999999999999E-2</c:v>
                </c:pt>
                <c:pt idx="164">
                  <c:v>3.2747999999999999E-2</c:v>
                </c:pt>
                <c:pt idx="165">
                  <c:v>3.2683999999999998E-2</c:v>
                </c:pt>
                <c:pt idx="166">
                  <c:v>3.2620000000000003E-2</c:v>
                </c:pt>
                <c:pt idx="167">
                  <c:v>3.2620000000000003E-2</c:v>
                </c:pt>
                <c:pt idx="168">
                  <c:v>3.2557000000000003E-2</c:v>
                </c:pt>
                <c:pt idx="169">
                  <c:v>3.2557000000000003E-2</c:v>
                </c:pt>
                <c:pt idx="170">
                  <c:v>3.2557000000000003E-2</c:v>
                </c:pt>
                <c:pt idx="171">
                  <c:v>3.2557000000000003E-2</c:v>
                </c:pt>
                <c:pt idx="172">
                  <c:v>3.2683999999999998E-2</c:v>
                </c:pt>
                <c:pt idx="173">
                  <c:v>3.2812000000000001E-2</c:v>
                </c:pt>
                <c:pt idx="174">
                  <c:v>3.3003999999999999E-2</c:v>
                </c:pt>
                <c:pt idx="175">
                  <c:v>3.3003999999999999E-2</c:v>
                </c:pt>
                <c:pt idx="176">
                  <c:v>3.3003999999999999E-2</c:v>
                </c:pt>
                <c:pt idx="177">
                  <c:v>3.2939999999999997E-2</c:v>
                </c:pt>
                <c:pt idx="178">
                  <c:v>3.2876000000000002E-2</c:v>
                </c:pt>
                <c:pt idx="179">
                  <c:v>3.2812000000000001E-2</c:v>
                </c:pt>
                <c:pt idx="180">
                  <c:v>3.2812000000000001E-2</c:v>
                </c:pt>
                <c:pt idx="181">
                  <c:v>3.2812000000000001E-2</c:v>
                </c:pt>
                <c:pt idx="182">
                  <c:v>3.2812000000000001E-2</c:v>
                </c:pt>
                <c:pt idx="183">
                  <c:v>3.2812000000000001E-2</c:v>
                </c:pt>
                <c:pt idx="184">
                  <c:v>3.2747999999999999E-2</c:v>
                </c:pt>
                <c:pt idx="185">
                  <c:v>3.2812000000000001E-2</c:v>
                </c:pt>
                <c:pt idx="186">
                  <c:v>3.2876000000000002E-2</c:v>
                </c:pt>
                <c:pt idx="187">
                  <c:v>3.2876000000000002E-2</c:v>
                </c:pt>
                <c:pt idx="188">
                  <c:v>3.2683999999999998E-2</c:v>
                </c:pt>
                <c:pt idx="189">
                  <c:v>3.2683999999999998E-2</c:v>
                </c:pt>
                <c:pt idx="190">
                  <c:v>3.2683999999999998E-2</c:v>
                </c:pt>
                <c:pt idx="191">
                  <c:v>3.2683999999999998E-2</c:v>
                </c:pt>
                <c:pt idx="192">
                  <c:v>3.2747999999999999E-2</c:v>
                </c:pt>
                <c:pt idx="193">
                  <c:v>3.2747999999999999E-2</c:v>
                </c:pt>
                <c:pt idx="194">
                  <c:v>3.2683999999999998E-2</c:v>
                </c:pt>
                <c:pt idx="195">
                  <c:v>3.2428999999999999E-2</c:v>
                </c:pt>
                <c:pt idx="196">
                  <c:v>3.2428999999999999E-2</c:v>
                </c:pt>
                <c:pt idx="197">
                  <c:v>3.2428999999999999E-2</c:v>
                </c:pt>
                <c:pt idx="198">
                  <c:v>3.2428999999999999E-2</c:v>
                </c:pt>
                <c:pt idx="199">
                  <c:v>3.2493000000000001E-2</c:v>
                </c:pt>
                <c:pt idx="200">
                  <c:v>3.2557000000000003E-2</c:v>
                </c:pt>
                <c:pt idx="201">
                  <c:v>3.2620000000000003E-2</c:v>
                </c:pt>
                <c:pt idx="202">
                  <c:v>3.2683999999999998E-2</c:v>
                </c:pt>
                <c:pt idx="203">
                  <c:v>3.2812000000000001E-2</c:v>
                </c:pt>
                <c:pt idx="204">
                  <c:v>3.2876000000000002E-2</c:v>
                </c:pt>
                <c:pt idx="205">
                  <c:v>3.2939999999999997E-2</c:v>
                </c:pt>
                <c:pt idx="206">
                  <c:v>3.2939999999999997E-2</c:v>
                </c:pt>
                <c:pt idx="207">
                  <c:v>3.2939999999999997E-2</c:v>
                </c:pt>
                <c:pt idx="208">
                  <c:v>3.2876000000000002E-2</c:v>
                </c:pt>
                <c:pt idx="209">
                  <c:v>3.2876000000000002E-2</c:v>
                </c:pt>
                <c:pt idx="210">
                  <c:v>3.3003999999999999E-2</c:v>
                </c:pt>
                <c:pt idx="211">
                  <c:v>3.3003999999999999E-2</c:v>
                </c:pt>
                <c:pt idx="212">
                  <c:v>3.3066999999999999E-2</c:v>
                </c:pt>
                <c:pt idx="213">
                  <c:v>3.3131000000000001E-2</c:v>
                </c:pt>
                <c:pt idx="214">
                  <c:v>3.3066999999999999E-2</c:v>
                </c:pt>
                <c:pt idx="215">
                  <c:v>3.3003999999999999E-2</c:v>
                </c:pt>
                <c:pt idx="216">
                  <c:v>3.3066999999999999E-2</c:v>
                </c:pt>
                <c:pt idx="217">
                  <c:v>3.3195000000000002E-2</c:v>
                </c:pt>
                <c:pt idx="218">
                  <c:v>3.3195000000000002E-2</c:v>
                </c:pt>
                <c:pt idx="219">
                  <c:v>3.3195000000000002E-2</c:v>
                </c:pt>
                <c:pt idx="220">
                  <c:v>3.3195000000000002E-2</c:v>
                </c:pt>
                <c:pt idx="221">
                  <c:v>3.3258999999999997E-2</c:v>
                </c:pt>
                <c:pt idx="222">
                  <c:v>3.3322999999999998E-2</c:v>
                </c:pt>
                <c:pt idx="223">
                  <c:v>3.3387E-2</c:v>
                </c:pt>
                <c:pt idx="224">
                  <c:v>3.3514000000000002E-2</c:v>
                </c:pt>
                <c:pt idx="225">
                  <c:v>3.3450000000000001E-2</c:v>
                </c:pt>
                <c:pt idx="226">
                  <c:v>3.3387E-2</c:v>
                </c:pt>
                <c:pt idx="227">
                  <c:v>3.3387E-2</c:v>
                </c:pt>
                <c:pt idx="228">
                  <c:v>3.3387E-2</c:v>
                </c:pt>
                <c:pt idx="229">
                  <c:v>3.3387E-2</c:v>
                </c:pt>
                <c:pt idx="230">
                  <c:v>3.3387E-2</c:v>
                </c:pt>
                <c:pt idx="231">
                  <c:v>3.3322999999999998E-2</c:v>
                </c:pt>
                <c:pt idx="232">
                  <c:v>3.3322999999999998E-2</c:v>
                </c:pt>
                <c:pt idx="233">
                  <c:v>3.3322999999999998E-2</c:v>
                </c:pt>
                <c:pt idx="234">
                  <c:v>3.3322999999999998E-2</c:v>
                </c:pt>
                <c:pt idx="235">
                  <c:v>3.3258999999999997E-2</c:v>
                </c:pt>
                <c:pt idx="236">
                  <c:v>3.3195000000000002E-2</c:v>
                </c:pt>
                <c:pt idx="237">
                  <c:v>3.3258999999999997E-2</c:v>
                </c:pt>
                <c:pt idx="238">
                  <c:v>3.3195000000000002E-2</c:v>
                </c:pt>
                <c:pt idx="239">
                  <c:v>3.3131000000000001E-2</c:v>
                </c:pt>
                <c:pt idx="240">
                  <c:v>3.3066999999999999E-2</c:v>
                </c:pt>
                <c:pt idx="241">
                  <c:v>3.3003999999999999E-2</c:v>
                </c:pt>
                <c:pt idx="242">
                  <c:v>3.3003999999999999E-2</c:v>
                </c:pt>
                <c:pt idx="243">
                  <c:v>3.3131000000000001E-2</c:v>
                </c:pt>
                <c:pt idx="244">
                  <c:v>3.3066999999999999E-2</c:v>
                </c:pt>
                <c:pt idx="245">
                  <c:v>3.3066999999999999E-2</c:v>
                </c:pt>
                <c:pt idx="246">
                  <c:v>3.3003999999999999E-2</c:v>
                </c:pt>
                <c:pt idx="247">
                  <c:v>3.3003999999999999E-2</c:v>
                </c:pt>
                <c:pt idx="248">
                  <c:v>3.3003999999999999E-2</c:v>
                </c:pt>
                <c:pt idx="249">
                  <c:v>3.3066999999999999E-2</c:v>
                </c:pt>
                <c:pt idx="250">
                  <c:v>3.3131000000000001E-2</c:v>
                </c:pt>
                <c:pt idx="251">
                  <c:v>3.3195000000000002E-2</c:v>
                </c:pt>
                <c:pt idx="252">
                  <c:v>3.3258999999999997E-2</c:v>
                </c:pt>
                <c:pt idx="253">
                  <c:v>3.3258999999999997E-2</c:v>
                </c:pt>
                <c:pt idx="254">
                  <c:v>3.3258999999999997E-2</c:v>
                </c:pt>
                <c:pt idx="255">
                  <c:v>3.3258999999999997E-2</c:v>
                </c:pt>
                <c:pt idx="256">
                  <c:v>3.3322999999999998E-2</c:v>
                </c:pt>
                <c:pt idx="257">
                  <c:v>3.3387E-2</c:v>
                </c:pt>
                <c:pt idx="258">
                  <c:v>3.3450000000000001E-2</c:v>
                </c:pt>
                <c:pt idx="259">
                  <c:v>3.3322999999999998E-2</c:v>
                </c:pt>
                <c:pt idx="260">
                  <c:v>3.3387E-2</c:v>
                </c:pt>
                <c:pt idx="261">
                  <c:v>3.3450000000000001E-2</c:v>
                </c:pt>
                <c:pt idx="262">
                  <c:v>3.3450000000000001E-2</c:v>
                </c:pt>
                <c:pt idx="263">
                  <c:v>3.3450000000000001E-2</c:v>
                </c:pt>
                <c:pt idx="264">
                  <c:v>3.3450000000000001E-2</c:v>
                </c:pt>
                <c:pt idx="265">
                  <c:v>3.3514000000000002E-2</c:v>
                </c:pt>
                <c:pt idx="266">
                  <c:v>3.3387E-2</c:v>
                </c:pt>
                <c:pt idx="267">
                  <c:v>3.3322999999999998E-2</c:v>
                </c:pt>
                <c:pt idx="268">
                  <c:v>3.3322999999999998E-2</c:v>
                </c:pt>
                <c:pt idx="269">
                  <c:v>3.3322999999999998E-2</c:v>
                </c:pt>
                <c:pt idx="270">
                  <c:v>3.3387E-2</c:v>
                </c:pt>
                <c:pt idx="271">
                  <c:v>3.3387E-2</c:v>
                </c:pt>
                <c:pt idx="272">
                  <c:v>3.3322999999999998E-2</c:v>
                </c:pt>
                <c:pt idx="273">
                  <c:v>3.3131000000000001E-2</c:v>
                </c:pt>
                <c:pt idx="274">
                  <c:v>3.3003999999999999E-2</c:v>
                </c:pt>
                <c:pt idx="275">
                  <c:v>3.3003999999999999E-2</c:v>
                </c:pt>
                <c:pt idx="276">
                  <c:v>3.2939999999999997E-2</c:v>
                </c:pt>
                <c:pt idx="277">
                  <c:v>3.2939999999999997E-2</c:v>
                </c:pt>
                <c:pt idx="278">
                  <c:v>3.3003999999999999E-2</c:v>
                </c:pt>
                <c:pt idx="279">
                  <c:v>3.2939999999999997E-2</c:v>
                </c:pt>
                <c:pt idx="280">
                  <c:v>3.2939999999999997E-2</c:v>
                </c:pt>
                <c:pt idx="281">
                  <c:v>3.3003999999999999E-2</c:v>
                </c:pt>
                <c:pt idx="282">
                  <c:v>3.3003999999999999E-2</c:v>
                </c:pt>
                <c:pt idx="283">
                  <c:v>3.3003999999999999E-2</c:v>
                </c:pt>
                <c:pt idx="284">
                  <c:v>3.3066999999999999E-2</c:v>
                </c:pt>
                <c:pt idx="285">
                  <c:v>3.3066999999999999E-2</c:v>
                </c:pt>
                <c:pt idx="286">
                  <c:v>3.3066999999999999E-2</c:v>
                </c:pt>
                <c:pt idx="287">
                  <c:v>3.3131000000000001E-2</c:v>
                </c:pt>
                <c:pt idx="288">
                  <c:v>3.3322999999999998E-2</c:v>
                </c:pt>
                <c:pt idx="289">
                  <c:v>3.3322999999999998E-2</c:v>
                </c:pt>
                <c:pt idx="290">
                  <c:v>3.3322999999999998E-2</c:v>
                </c:pt>
                <c:pt idx="291">
                  <c:v>3.3387E-2</c:v>
                </c:pt>
                <c:pt idx="292">
                  <c:v>3.3322999999999998E-2</c:v>
                </c:pt>
                <c:pt idx="293">
                  <c:v>3.3258999999999997E-2</c:v>
                </c:pt>
                <c:pt idx="294">
                  <c:v>3.3322999999999998E-2</c:v>
                </c:pt>
                <c:pt idx="295">
                  <c:v>3.3450000000000001E-2</c:v>
                </c:pt>
                <c:pt idx="296">
                  <c:v>3.3514000000000002E-2</c:v>
                </c:pt>
                <c:pt idx="297">
                  <c:v>3.3577999999999997E-2</c:v>
                </c:pt>
                <c:pt idx="298">
                  <c:v>3.3641999999999998E-2</c:v>
                </c:pt>
                <c:pt idx="299">
                  <c:v>3.3577999999999997E-2</c:v>
                </c:pt>
                <c:pt idx="300">
                  <c:v>3.3577999999999997E-2</c:v>
                </c:pt>
                <c:pt idx="301">
                  <c:v>3.3577999999999997E-2</c:v>
                </c:pt>
                <c:pt idx="302">
                  <c:v>3.3514000000000002E-2</c:v>
                </c:pt>
                <c:pt idx="303">
                  <c:v>3.3450000000000001E-2</c:v>
                </c:pt>
                <c:pt idx="304">
                  <c:v>3.3322999999999998E-2</c:v>
                </c:pt>
                <c:pt idx="305">
                  <c:v>3.3195000000000002E-2</c:v>
                </c:pt>
                <c:pt idx="306">
                  <c:v>3.3066999999999999E-2</c:v>
                </c:pt>
                <c:pt idx="307">
                  <c:v>3.3003999999999999E-2</c:v>
                </c:pt>
                <c:pt idx="308">
                  <c:v>3.3066999999999999E-2</c:v>
                </c:pt>
                <c:pt idx="309">
                  <c:v>3.3003999999999999E-2</c:v>
                </c:pt>
                <c:pt idx="310">
                  <c:v>3.3066999999999999E-2</c:v>
                </c:pt>
                <c:pt idx="311">
                  <c:v>3.3131000000000001E-2</c:v>
                </c:pt>
                <c:pt idx="312">
                  <c:v>3.3131000000000001E-2</c:v>
                </c:pt>
                <c:pt idx="313">
                  <c:v>3.3066999999999999E-2</c:v>
                </c:pt>
                <c:pt idx="314">
                  <c:v>3.3066999999999999E-2</c:v>
                </c:pt>
                <c:pt idx="315">
                  <c:v>3.3131000000000001E-2</c:v>
                </c:pt>
                <c:pt idx="316">
                  <c:v>3.3131000000000001E-2</c:v>
                </c:pt>
                <c:pt idx="317">
                  <c:v>3.3131000000000001E-2</c:v>
                </c:pt>
                <c:pt idx="318">
                  <c:v>3.3131000000000001E-2</c:v>
                </c:pt>
                <c:pt idx="319">
                  <c:v>3.3131000000000001E-2</c:v>
                </c:pt>
                <c:pt idx="320">
                  <c:v>3.3131000000000001E-2</c:v>
                </c:pt>
                <c:pt idx="321">
                  <c:v>3.3131000000000001E-2</c:v>
                </c:pt>
                <c:pt idx="322">
                  <c:v>3.3131000000000001E-2</c:v>
                </c:pt>
                <c:pt idx="323">
                  <c:v>3.3195000000000002E-2</c:v>
                </c:pt>
                <c:pt idx="324">
                  <c:v>3.3195000000000002E-2</c:v>
                </c:pt>
                <c:pt idx="325">
                  <c:v>3.3195000000000002E-2</c:v>
                </c:pt>
                <c:pt idx="326">
                  <c:v>3.3258999999999997E-2</c:v>
                </c:pt>
                <c:pt idx="327">
                  <c:v>3.3258999999999997E-2</c:v>
                </c:pt>
                <c:pt idx="328">
                  <c:v>3.3195000000000002E-2</c:v>
                </c:pt>
                <c:pt idx="329">
                  <c:v>3.3195000000000002E-2</c:v>
                </c:pt>
                <c:pt idx="330">
                  <c:v>3.3066999999999999E-2</c:v>
                </c:pt>
                <c:pt idx="331">
                  <c:v>3.3066999999999999E-2</c:v>
                </c:pt>
                <c:pt idx="332">
                  <c:v>3.3003999999999999E-2</c:v>
                </c:pt>
                <c:pt idx="333">
                  <c:v>3.2939999999999997E-2</c:v>
                </c:pt>
                <c:pt idx="334">
                  <c:v>3.2876000000000002E-2</c:v>
                </c:pt>
                <c:pt idx="335">
                  <c:v>3.2876000000000002E-2</c:v>
                </c:pt>
                <c:pt idx="336">
                  <c:v>3.2939999999999997E-2</c:v>
                </c:pt>
                <c:pt idx="337">
                  <c:v>3.2747999999999999E-2</c:v>
                </c:pt>
                <c:pt idx="338">
                  <c:v>3.2747999999999999E-2</c:v>
                </c:pt>
                <c:pt idx="339">
                  <c:v>3.2747999999999999E-2</c:v>
                </c:pt>
                <c:pt idx="340">
                  <c:v>3.2747999999999999E-2</c:v>
                </c:pt>
                <c:pt idx="341">
                  <c:v>3.2747999999999999E-2</c:v>
                </c:pt>
                <c:pt idx="342">
                  <c:v>3.2683999999999998E-2</c:v>
                </c:pt>
                <c:pt idx="343">
                  <c:v>3.2557000000000003E-2</c:v>
                </c:pt>
                <c:pt idx="344">
                  <c:v>3.2364999999999998E-2</c:v>
                </c:pt>
                <c:pt idx="345">
                  <c:v>3.2301000000000003E-2</c:v>
                </c:pt>
                <c:pt idx="346">
                  <c:v>3.2364999999999998E-2</c:v>
                </c:pt>
                <c:pt idx="347">
                  <c:v>3.2364999999999998E-2</c:v>
                </c:pt>
                <c:pt idx="348">
                  <c:v>3.2428999999999999E-2</c:v>
                </c:pt>
                <c:pt idx="349">
                  <c:v>3.2364999999999998E-2</c:v>
                </c:pt>
                <c:pt idx="350">
                  <c:v>3.2364999999999998E-2</c:v>
                </c:pt>
                <c:pt idx="351">
                  <c:v>3.2364999999999998E-2</c:v>
                </c:pt>
                <c:pt idx="352">
                  <c:v>3.2301000000000003E-2</c:v>
                </c:pt>
                <c:pt idx="353">
                  <c:v>3.2301000000000003E-2</c:v>
                </c:pt>
                <c:pt idx="354">
                  <c:v>3.2301000000000003E-2</c:v>
                </c:pt>
                <c:pt idx="355">
                  <c:v>3.2364999999999998E-2</c:v>
                </c:pt>
                <c:pt idx="356">
                  <c:v>3.2301000000000003E-2</c:v>
                </c:pt>
                <c:pt idx="357">
                  <c:v>3.2301000000000003E-2</c:v>
                </c:pt>
                <c:pt idx="358">
                  <c:v>3.2301000000000003E-2</c:v>
                </c:pt>
                <c:pt idx="359">
                  <c:v>3.2364999999999998E-2</c:v>
                </c:pt>
                <c:pt idx="360">
                  <c:v>3.2301000000000003E-2</c:v>
                </c:pt>
                <c:pt idx="361">
                  <c:v>3.2301000000000003E-2</c:v>
                </c:pt>
                <c:pt idx="362">
                  <c:v>3.2301000000000003E-2</c:v>
                </c:pt>
                <c:pt idx="363">
                  <c:v>3.2301000000000003E-2</c:v>
                </c:pt>
                <c:pt idx="364">
                  <c:v>3.2301000000000003E-2</c:v>
                </c:pt>
                <c:pt idx="365">
                  <c:v>3.2301000000000003E-2</c:v>
                </c:pt>
                <c:pt idx="366">
                  <c:v>3.2428999999999999E-2</c:v>
                </c:pt>
                <c:pt idx="367">
                  <c:v>3.2428999999999999E-2</c:v>
                </c:pt>
                <c:pt idx="368">
                  <c:v>3.2428999999999999E-2</c:v>
                </c:pt>
                <c:pt idx="369">
                  <c:v>3.2428999999999999E-2</c:v>
                </c:pt>
                <c:pt idx="370">
                  <c:v>3.2301000000000003E-2</c:v>
                </c:pt>
                <c:pt idx="371">
                  <c:v>3.2301000000000003E-2</c:v>
                </c:pt>
                <c:pt idx="372">
                  <c:v>3.2237000000000002E-2</c:v>
                </c:pt>
                <c:pt idx="373">
                  <c:v>3.2364999999999998E-2</c:v>
                </c:pt>
                <c:pt idx="374">
                  <c:v>3.2301000000000003E-2</c:v>
                </c:pt>
                <c:pt idx="375">
                  <c:v>3.2237000000000002E-2</c:v>
                </c:pt>
                <c:pt idx="376">
                  <c:v>3.2174000000000001E-2</c:v>
                </c:pt>
                <c:pt idx="377">
                  <c:v>3.2174000000000001E-2</c:v>
                </c:pt>
                <c:pt idx="378">
                  <c:v>3.2174000000000001E-2</c:v>
                </c:pt>
                <c:pt idx="379">
                  <c:v>3.2237000000000002E-2</c:v>
                </c:pt>
                <c:pt idx="380">
                  <c:v>3.2237000000000002E-2</c:v>
                </c:pt>
                <c:pt idx="381">
                  <c:v>3.2301000000000003E-2</c:v>
                </c:pt>
                <c:pt idx="382">
                  <c:v>3.2364999999999998E-2</c:v>
                </c:pt>
                <c:pt idx="383">
                  <c:v>3.2428999999999999E-2</c:v>
                </c:pt>
                <c:pt idx="384">
                  <c:v>3.2364999999999998E-2</c:v>
                </c:pt>
                <c:pt idx="385">
                  <c:v>3.2301000000000003E-2</c:v>
                </c:pt>
                <c:pt idx="386">
                  <c:v>3.2237000000000002E-2</c:v>
                </c:pt>
                <c:pt idx="387">
                  <c:v>3.2174000000000001E-2</c:v>
                </c:pt>
                <c:pt idx="388">
                  <c:v>3.2045999999999998E-2</c:v>
                </c:pt>
                <c:pt idx="389">
                  <c:v>3.2045999999999998E-2</c:v>
                </c:pt>
                <c:pt idx="390">
                  <c:v>3.2045999999999998E-2</c:v>
                </c:pt>
                <c:pt idx="391">
                  <c:v>3.1981999999999997E-2</c:v>
                </c:pt>
                <c:pt idx="392">
                  <c:v>3.2045999999999998E-2</c:v>
                </c:pt>
                <c:pt idx="393">
                  <c:v>3.211E-2</c:v>
                </c:pt>
                <c:pt idx="394">
                  <c:v>3.2174000000000001E-2</c:v>
                </c:pt>
                <c:pt idx="395">
                  <c:v>3.2237000000000002E-2</c:v>
                </c:pt>
                <c:pt idx="396">
                  <c:v>3.2237000000000002E-2</c:v>
                </c:pt>
                <c:pt idx="397">
                  <c:v>3.2174000000000001E-2</c:v>
                </c:pt>
                <c:pt idx="398">
                  <c:v>3.2174000000000001E-2</c:v>
                </c:pt>
                <c:pt idx="399">
                  <c:v>3.2237000000000002E-2</c:v>
                </c:pt>
                <c:pt idx="400">
                  <c:v>3.2174000000000001E-2</c:v>
                </c:pt>
                <c:pt idx="401">
                  <c:v>3.2237000000000002E-2</c:v>
                </c:pt>
                <c:pt idx="402">
                  <c:v>3.2174000000000001E-2</c:v>
                </c:pt>
                <c:pt idx="403">
                  <c:v>3.2237000000000002E-2</c:v>
                </c:pt>
                <c:pt idx="404">
                  <c:v>3.2364999999999998E-2</c:v>
                </c:pt>
                <c:pt idx="405">
                  <c:v>3.2428999999999999E-2</c:v>
                </c:pt>
                <c:pt idx="406">
                  <c:v>3.2493000000000001E-2</c:v>
                </c:pt>
                <c:pt idx="407">
                  <c:v>3.2493000000000001E-2</c:v>
                </c:pt>
                <c:pt idx="408">
                  <c:v>3.2364999999999998E-2</c:v>
                </c:pt>
                <c:pt idx="409">
                  <c:v>3.2428999999999999E-2</c:v>
                </c:pt>
                <c:pt idx="410">
                  <c:v>3.2364999999999998E-2</c:v>
                </c:pt>
                <c:pt idx="411">
                  <c:v>3.2364999999999998E-2</c:v>
                </c:pt>
                <c:pt idx="412">
                  <c:v>3.2364999999999998E-2</c:v>
                </c:pt>
                <c:pt idx="413">
                  <c:v>3.2364999999999998E-2</c:v>
                </c:pt>
                <c:pt idx="414">
                  <c:v>3.2428999999999999E-2</c:v>
                </c:pt>
                <c:pt idx="415">
                  <c:v>3.2237000000000002E-2</c:v>
                </c:pt>
                <c:pt idx="416">
                  <c:v>3.2174000000000001E-2</c:v>
                </c:pt>
                <c:pt idx="417">
                  <c:v>3.2237000000000002E-2</c:v>
                </c:pt>
                <c:pt idx="418">
                  <c:v>3.2237000000000002E-2</c:v>
                </c:pt>
                <c:pt idx="419">
                  <c:v>3.2301000000000003E-2</c:v>
                </c:pt>
                <c:pt idx="420">
                  <c:v>3.2364999999999998E-2</c:v>
                </c:pt>
                <c:pt idx="421">
                  <c:v>3.2364999999999998E-2</c:v>
                </c:pt>
                <c:pt idx="422">
                  <c:v>3.2174000000000001E-2</c:v>
                </c:pt>
                <c:pt idx="423">
                  <c:v>3.2045999999999998E-2</c:v>
                </c:pt>
                <c:pt idx="424">
                  <c:v>3.1981999999999997E-2</c:v>
                </c:pt>
                <c:pt idx="425">
                  <c:v>3.1981999999999997E-2</c:v>
                </c:pt>
                <c:pt idx="426">
                  <c:v>3.1981999999999997E-2</c:v>
                </c:pt>
                <c:pt idx="427">
                  <c:v>3.1981999999999997E-2</c:v>
                </c:pt>
                <c:pt idx="428">
                  <c:v>3.2045999999999998E-2</c:v>
                </c:pt>
                <c:pt idx="429">
                  <c:v>3.2045999999999998E-2</c:v>
                </c:pt>
                <c:pt idx="430">
                  <c:v>3.211E-2</c:v>
                </c:pt>
                <c:pt idx="431">
                  <c:v>3.211E-2</c:v>
                </c:pt>
                <c:pt idx="432">
                  <c:v>3.211E-2</c:v>
                </c:pt>
                <c:pt idx="433">
                  <c:v>3.2174000000000001E-2</c:v>
                </c:pt>
                <c:pt idx="434">
                  <c:v>3.2174000000000001E-2</c:v>
                </c:pt>
                <c:pt idx="435">
                  <c:v>3.2174000000000001E-2</c:v>
                </c:pt>
                <c:pt idx="436">
                  <c:v>3.2174000000000001E-2</c:v>
                </c:pt>
                <c:pt idx="437">
                  <c:v>3.2364999999999998E-2</c:v>
                </c:pt>
                <c:pt idx="438">
                  <c:v>3.2428999999999999E-2</c:v>
                </c:pt>
                <c:pt idx="439">
                  <c:v>3.2493000000000001E-2</c:v>
                </c:pt>
                <c:pt idx="440">
                  <c:v>3.2557000000000003E-2</c:v>
                </c:pt>
                <c:pt idx="441">
                  <c:v>3.2557000000000003E-2</c:v>
                </c:pt>
                <c:pt idx="442">
                  <c:v>3.2557000000000003E-2</c:v>
                </c:pt>
                <c:pt idx="443">
                  <c:v>3.2620000000000003E-2</c:v>
                </c:pt>
                <c:pt idx="444">
                  <c:v>3.2812000000000001E-2</c:v>
                </c:pt>
                <c:pt idx="445">
                  <c:v>3.2812000000000001E-2</c:v>
                </c:pt>
                <c:pt idx="446">
                  <c:v>3.2812000000000001E-2</c:v>
                </c:pt>
                <c:pt idx="447">
                  <c:v>3.2876000000000002E-2</c:v>
                </c:pt>
                <c:pt idx="448">
                  <c:v>3.2876000000000002E-2</c:v>
                </c:pt>
                <c:pt idx="449">
                  <c:v>3.2876000000000002E-2</c:v>
                </c:pt>
                <c:pt idx="450">
                  <c:v>3.2812000000000001E-2</c:v>
                </c:pt>
                <c:pt idx="451">
                  <c:v>3.2812000000000001E-2</c:v>
                </c:pt>
                <c:pt idx="452">
                  <c:v>3.2812000000000001E-2</c:v>
                </c:pt>
                <c:pt idx="453">
                  <c:v>3.2876000000000002E-2</c:v>
                </c:pt>
                <c:pt idx="454">
                  <c:v>3.2939999999999997E-2</c:v>
                </c:pt>
                <c:pt idx="455">
                  <c:v>3.2939999999999997E-2</c:v>
                </c:pt>
                <c:pt idx="456">
                  <c:v>3.3003999999999999E-2</c:v>
                </c:pt>
                <c:pt idx="457">
                  <c:v>3.3003999999999999E-2</c:v>
                </c:pt>
                <c:pt idx="458">
                  <c:v>3.2939999999999997E-2</c:v>
                </c:pt>
                <c:pt idx="459">
                  <c:v>3.3003999999999999E-2</c:v>
                </c:pt>
                <c:pt idx="460">
                  <c:v>3.3066999999999999E-2</c:v>
                </c:pt>
                <c:pt idx="461">
                  <c:v>3.3066999999999999E-2</c:v>
                </c:pt>
                <c:pt idx="462">
                  <c:v>3.3066999999999999E-2</c:v>
                </c:pt>
                <c:pt idx="463">
                  <c:v>3.3066999999999999E-2</c:v>
                </c:pt>
                <c:pt idx="464">
                  <c:v>3.3003999999999999E-2</c:v>
                </c:pt>
                <c:pt idx="465">
                  <c:v>3.2939999999999997E-2</c:v>
                </c:pt>
                <c:pt idx="466">
                  <c:v>3.3003999999999999E-2</c:v>
                </c:pt>
                <c:pt idx="467">
                  <c:v>3.3066999999999999E-2</c:v>
                </c:pt>
                <c:pt idx="468">
                  <c:v>3.3131000000000001E-2</c:v>
                </c:pt>
                <c:pt idx="469">
                  <c:v>3.3131000000000001E-2</c:v>
                </c:pt>
                <c:pt idx="470">
                  <c:v>3.3195000000000002E-2</c:v>
                </c:pt>
                <c:pt idx="471">
                  <c:v>3.3195000000000002E-2</c:v>
                </c:pt>
                <c:pt idx="472">
                  <c:v>3.3322999999999998E-2</c:v>
                </c:pt>
                <c:pt idx="473">
                  <c:v>3.3258999999999997E-2</c:v>
                </c:pt>
                <c:pt idx="474">
                  <c:v>3.3258999999999997E-2</c:v>
                </c:pt>
                <c:pt idx="475">
                  <c:v>3.3258999999999997E-2</c:v>
                </c:pt>
                <c:pt idx="476">
                  <c:v>3.3322999999999998E-2</c:v>
                </c:pt>
                <c:pt idx="477">
                  <c:v>3.3387E-2</c:v>
                </c:pt>
                <c:pt idx="478">
                  <c:v>3.3322999999999998E-2</c:v>
                </c:pt>
                <c:pt idx="479">
                  <c:v>3.3322999999999998E-2</c:v>
                </c:pt>
                <c:pt idx="480">
                  <c:v>3.3322999999999998E-2</c:v>
                </c:pt>
                <c:pt idx="481">
                  <c:v>3.3322999999999998E-2</c:v>
                </c:pt>
                <c:pt idx="482">
                  <c:v>3.3322999999999998E-2</c:v>
                </c:pt>
                <c:pt idx="483">
                  <c:v>3.3322999999999998E-2</c:v>
                </c:pt>
                <c:pt idx="484">
                  <c:v>3.3322999999999998E-2</c:v>
                </c:pt>
                <c:pt idx="485">
                  <c:v>3.3322999999999998E-2</c:v>
                </c:pt>
                <c:pt idx="486">
                  <c:v>3.3195000000000002E-2</c:v>
                </c:pt>
                <c:pt idx="487">
                  <c:v>3.3258999999999997E-2</c:v>
                </c:pt>
                <c:pt idx="488">
                  <c:v>3.3387E-2</c:v>
                </c:pt>
                <c:pt idx="489">
                  <c:v>3.3322999999999998E-2</c:v>
                </c:pt>
                <c:pt idx="490">
                  <c:v>3.3322999999999998E-2</c:v>
                </c:pt>
                <c:pt idx="491">
                  <c:v>3.3387E-2</c:v>
                </c:pt>
                <c:pt idx="492">
                  <c:v>3.3387E-2</c:v>
                </c:pt>
                <c:pt idx="493">
                  <c:v>3.3195000000000002E-2</c:v>
                </c:pt>
                <c:pt idx="494">
                  <c:v>3.3066999999999999E-2</c:v>
                </c:pt>
                <c:pt idx="495">
                  <c:v>3.3066999999999999E-2</c:v>
                </c:pt>
                <c:pt idx="496">
                  <c:v>3.3066999999999999E-2</c:v>
                </c:pt>
                <c:pt idx="497">
                  <c:v>3.3131000000000001E-2</c:v>
                </c:pt>
                <c:pt idx="498">
                  <c:v>3.3131000000000001E-2</c:v>
                </c:pt>
                <c:pt idx="499">
                  <c:v>3.3131000000000001E-2</c:v>
                </c:pt>
                <c:pt idx="500">
                  <c:v>3.3066999999999999E-2</c:v>
                </c:pt>
                <c:pt idx="501">
                  <c:v>3.3003999999999999E-2</c:v>
                </c:pt>
                <c:pt idx="502">
                  <c:v>3.3066999999999999E-2</c:v>
                </c:pt>
                <c:pt idx="503">
                  <c:v>3.3003999999999999E-2</c:v>
                </c:pt>
                <c:pt idx="504">
                  <c:v>3.3003999999999999E-2</c:v>
                </c:pt>
                <c:pt idx="505">
                  <c:v>3.3066999999999999E-2</c:v>
                </c:pt>
                <c:pt idx="506">
                  <c:v>3.3131000000000001E-2</c:v>
                </c:pt>
                <c:pt idx="507">
                  <c:v>3.3195000000000002E-2</c:v>
                </c:pt>
                <c:pt idx="508">
                  <c:v>3.3258999999999997E-2</c:v>
                </c:pt>
                <c:pt idx="509">
                  <c:v>3.3195000000000002E-2</c:v>
                </c:pt>
                <c:pt idx="510">
                  <c:v>3.3258999999999997E-2</c:v>
                </c:pt>
                <c:pt idx="511">
                  <c:v>3.3258999999999997E-2</c:v>
                </c:pt>
                <c:pt idx="512">
                  <c:v>3.3258999999999997E-2</c:v>
                </c:pt>
                <c:pt idx="513">
                  <c:v>3.3322999999999998E-2</c:v>
                </c:pt>
                <c:pt idx="514">
                  <c:v>3.3387E-2</c:v>
                </c:pt>
                <c:pt idx="515">
                  <c:v>3.3641999999999998E-2</c:v>
                </c:pt>
                <c:pt idx="516">
                  <c:v>3.3641999999999998E-2</c:v>
                </c:pt>
                <c:pt idx="517">
                  <c:v>3.3641999999999998E-2</c:v>
                </c:pt>
                <c:pt idx="518">
                  <c:v>3.3706E-2</c:v>
                </c:pt>
                <c:pt idx="519">
                  <c:v>3.3706E-2</c:v>
                </c:pt>
                <c:pt idx="520">
                  <c:v>3.3706E-2</c:v>
                </c:pt>
                <c:pt idx="521">
                  <c:v>3.3706E-2</c:v>
                </c:pt>
                <c:pt idx="522">
                  <c:v>3.3896999999999997E-2</c:v>
                </c:pt>
                <c:pt idx="523">
                  <c:v>3.3960999999999998E-2</c:v>
                </c:pt>
                <c:pt idx="524">
                  <c:v>3.3960999999999998E-2</c:v>
                </c:pt>
                <c:pt idx="525">
                  <c:v>3.3960999999999998E-2</c:v>
                </c:pt>
                <c:pt idx="526">
                  <c:v>3.3960999999999998E-2</c:v>
                </c:pt>
                <c:pt idx="527">
                  <c:v>3.3960999999999998E-2</c:v>
                </c:pt>
                <c:pt idx="528">
                  <c:v>3.3960999999999998E-2</c:v>
                </c:pt>
                <c:pt idx="529">
                  <c:v>3.3896999999999997E-2</c:v>
                </c:pt>
                <c:pt idx="530">
                  <c:v>3.3960999999999998E-2</c:v>
                </c:pt>
                <c:pt idx="531">
                  <c:v>3.3960999999999998E-2</c:v>
                </c:pt>
                <c:pt idx="532">
                  <c:v>3.3960999999999998E-2</c:v>
                </c:pt>
                <c:pt idx="533">
                  <c:v>3.3960999999999998E-2</c:v>
                </c:pt>
                <c:pt idx="534">
                  <c:v>3.3960999999999998E-2</c:v>
                </c:pt>
                <c:pt idx="535">
                  <c:v>3.3960999999999998E-2</c:v>
                </c:pt>
                <c:pt idx="536">
                  <c:v>3.3896999999999997E-2</c:v>
                </c:pt>
                <c:pt idx="537">
                  <c:v>3.3833000000000002E-2</c:v>
                </c:pt>
                <c:pt idx="538">
                  <c:v>3.3770000000000001E-2</c:v>
                </c:pt>
                <c:pt idx="539">
                  <c:v>3.3770000000000001E-2</c:v>
                </c:pt>
                <c:pt idx="540">
                  <c:v>3.3770000000000001E-2</c:v>
                </c:pt>
                <c:pt idx="541">
                  <c:v>3.3770000000000001E-2</c:v>
                </c:pt>
                <c:pt idx="542">
                  <c:v>3.3833000000000002E-2</c:v>
                </c:pt>
                <c:pt idx="543">
                  <c:v>3.3833000000000002E-2</c:v>
                </c:pt>
                <c:pt idx="544">
                  <c:v>3.3896999999999997E-2</c:v>
                </c:pt>
                <c:pt idx="545">
                  <c:v>3.3960999999999998E-2</c:v>
                </c:pt>
                <c:pt idx="546">
                  <c:v>3.3960999999999998E-2</c:v>
                </c:pt>
                <c:pt idx="547">
                  <c:v>3.3960999999999998E-2</c:v>
                </c:pt>
                <c:pt idx="548">
                  <c:v>3.3960999999999998E-2</c:v>
                </c:pt>
                <c:pt idx="549">
                  <c:v>3.3960999999999998E-2</c:v>
                </c:pt>
                <c:pt idx="550">
                  <c:v>3.4089000000000001E-2</c:v>
                </c:pt>
                <c:pt idx="551">
                  <c:v>3.4089000000000001E-2</c:v>
                </c:pt>
                <c:pt idx="552">
                  <c:v>3.4089000000000001E-2</c:v>
                </c:pt>
                <c:pt idx="553">
                  <c:v>3.4089000000000001E-2</c:v>
                </c:pt>
                <c:pt idx="554">
                  <c:v>3.4089000000000001E-2</c:v>
                </c:pt>
                <c:pt idx="555">
                  <c:v>3.4089000000000001E-2</c:v>
                </c:pt>
                <c:pt idx="556">
                  <c:v>3.4153000000000003E-2</c:v>
                </c:pt>
                <c:pt idx="557">
                  <c:v>3.4089000000000001E-2</c:v>
                </c:pt>
                <c:pt idx="558">
                  <c:v>3.4153000000000003E-2</c:v>
                </c:pt>
                <c:pt idx="559">
                  <c:v>3.4153000000000003E-2</c:v>
                </c:pt>
                <c:pt idx="560">
                  <c:v>3.4153000000000003E-2</c:v>
                </c:pt>
                <c:pt idx="561">
                  <c:v>3.4216000000000003E-2</c:v>
                </c:pt>
                <c:pt idx="562">
                  <c:v>3.4216000000000003E-2</c:v>
                </c:pt>
                <c:pt idx="563">
                  <c:v>3.4153000000000003E-2</c:v>
                </c:pt>
                <c:pt idx="564">
                  <c:v>3.4025E-2</c:v>
                </c:pt>
                <c:pt idx="565">
                  <c:v>3.4089000000000001E-2</c:v>
                </c:pt>
                <c:pt idx="566">
                  <c:v>3.4089000000000001E-2</c:v>
                </c:pt>
                <c:pt idx="567">
                  <c:v>3.4089000000000001E-2</c:v>
                </c:pt>
                <c:pt idx="568">
                  <c:v>3.4089000000000001E-2</c:v>
                </c:pt>
                <c:pt idx="569">
                  <c:v>3.4089000000000001E-2</c:v>
                </c:pt>
                <c:pt idx="570">
                  <c:v>3.4089000000000001E-2</c:v>
                </c:pt>
                <c:pt idx="571">
                  <c:v>3.3896999999999997E-2</c:v>
                </c:pt>
                <c:pt idx="572">
                  <c:v>3.3833000000000002E-2</c:v>
                </c:pt>
                <c:pt idx="573">
                  <c:v>3.3896999999999997E-2</c:v>
                </c:pt>
                <c:pt idx="574">
                  <c:v>3.3896999999999997E-2</c:v>
                </c:pt>
                <c:pt idx="575">
                  <c:v>3.3960999999999998E-2</c:v>
                </c:pt>
                <c:pt idx="576">
                  <c:v>3.4025E-2</c:v>
                </c:pt>
                <c:pt idx="577">
                  <c:v>3.4025E-2</c:v>
                </c:pt>
                <c:pt idx="578">
                  <c:v>3.4089000000000001E-2</c:v>
                </c:pt>
                <c:pt idx="579">
                  <c:v>3.4089000000000001E-2</c:v>
                </c:pt>
                <c:pt idx="580">
                  <c:v>3.4089000000000001E-2</c:v>
                </c:pt>
                <c:pt idx="581">
                  <c:v>3.4089000000000001E-2</c:v>
                </c:pt>
                <c:pt idx="582">
                  <c:v>3.4089000000000001E-2</c:v>
                </c:pt>
                <c:pt idx="583">
                  <c:v>3.4089000000000001E-2</c:v>
                </c:pt>
                <c:pt idx="584">
                  <c:v>3.4153000000000003E-2</c:v>
                </c:pt>
                <c:pt idx="585">
                  <c:v>3.4216000000000003E-2</c:v>
                </c:pt>
                <c:pt idx="586">
                  <c:v>3.4344E-2</c:v>
                </c:pt>
                <c:pt idx="587">
                  <c:v>3.4344E-2</c:v>
                </c:pt>
                <c:pt idx="588">
                  <c:v>3.4344E-2</c:v>
                </c:pt>
                <c:pt idx="589">
                  <c:v>3.4472000000000003E-2</c:v>
                </c:pt>
                <c:pt idx="590">
                  <c:v>3.4472000000000003E-2</c:v>
                </c:pt>
                <c:pt idx="591">
                  <c:v>3.4472000000000003E-2</c:v>
                </c:pt>
                <c:pt idx="592">
                  <c:v>3.4472000000000003E-2</c:v>
                </c:pt>
                <c:pt idx="593">
                  <c:v>3.4598999999999998E-2</c:v>
                </c:pt>
                <c:pt idx="594">
                  <c:v>3.4662999999999999E-2</c:v>
                </c:pt>
                <c:pt idx="595">
                  <c:v>3.4598999999999998E-2</c:v>
                </c:pt>
                <c:pt idx="596">
                  <c:v>3.4598999999999998E-2</c:v>
                </c:pt>
                <c:pt idx="597">
                  <c:v>3.4598999999999998E-2</c:v>
                </c:pt>
                <c:pt idx="598">
                  <c:v>3.4598999999999998E-2</c:v>
                </c:pt>
                <c:pt idx="599">
                  <c:v>3.4598999999999998E-2</c:v>
                </c:pt>
                <c:pt idx="600">
                  <c:v>3.4727000000000001E-2</c:v>
                </c:pt>
                <c:pt idx="601">
                  <c:v>3.4727000000000001E-2</c:v>
                </c:pt>
                <c:pt idx="602">
                  <c:v>3.4662999999999999E-2</c:v>
                </c:pt>
                <c:pt idx="603">
                  <c:v>3.4662999999999999E-2</c:v>
                </c:pt>
                <c:pt idx="604">
                  <c:v>3.4598999999999998E-2</c:v>
                </c:pt>
                <c:pt idx="605">
                  <c:v>3.4598999999999998E-2</c:v>
                </c:pt>
                <c:pt idx="606">
                  <c:v>3.4598999999999998E-2</c:v>
                </c:pt>
                <c:pt idx="607">
                  <c:v>3.4535999999999997E-2</c:v>
                </c:pt>
                <c:pt idx="608">
                  <c:v>3.4535999999999997E-2</c:v>
                </c:pt>
                <c:pt idx="609">
                  <c:v>3.4535999999999997E-2</c:v>
                </c:pt>
                <c:pt idx="610">
                  <c:v>3.4472000000000003E-2</c:v>
                </c:pt>
                <c:pt idx="611">
                  <c:v>3.4408000000000001E-2</c:v>
                </c:pt>
                <c:pt idx="612">
                  <c:v>3.4408000000000001E-2</c:v>
                </c:pt>
                <c:pt idx="613">
                  <c:v>3.4408000000000001E-2</c:v>
                </c:pt>
                <c:pt idx="614">
                  <c:v>3.4279999999999998E-2</c:v>
                </c:pt>
                <c:pt idx="615">
                  <c:v>3.4153000000000003E-2</c:v>
                </c:pt>
                <c:pt idx="616">
                  <c:v>3.4216000000000003E-2</c:v>
                </c:pt>
                <c:pt idx="617">
                  <c:v>3.4279999999999998E-2</c:v>
                </c:pt>
                <c:pt idx="618">
                  <c:v>3.4279999999999998E-2</c:v>
                </c:pt>
                <c:pt idx="619">
                  <c:v>3.4279999999999998E-2</c:v>
                </c:pt>
                <c:pt idx="620">
                  <c:v>3.4279999999999998E-2</c:v>
                </c:pt>
                <c:pt idx="621">
                  <c:v>3.4344E-2</c:v>
                </c:pt>
                <c:pt idx="622">
                  <c:v>3.4279999999999998E-2</c:v>
                </c:pt>
                <c:pt idx="623">
                  <c:v>3.4216000000000003E-2</c:v>
                </c:pt>
                <c:pt idx="624">
                  <c:v>3.4153000000000003E-2</c:v>
                </c:pt>
                <c:pt idx="625">
                  <c:v>3.4153000000000003E-2</c:v>
                </c:pt>
                <c:pt idx="626">
                  <c:v>3.4089000000000001E-2</c:v>
                </c:pt>
                <c:pt idx="627">
                  <c:v>3.4089000000000001E-2</c:v>
                </c:pt>
                <c:pt idx="628">
                  <c:v>3.4153000000000003E-2</c:v>
                </c:pt>
                <c:pt idx="629">
                  <c:v>3.4216000000000003E-2</c:v>
                </c:pt>
                <c:pt idx="630">
                  <c:v>3.4216000000000003E-2</c:v>
                </c:pt>
                <c:pt idx="631">
                  <c:v>3.4216000000000003E-2</c:v>
                </c:pt>
                <c:pt idx="632">
                  <c:v>3.4279999999999998E-2</c:v>
                </c:pt>
                <c:pt idx="633">
                  <c:v>3.4344E-2</c:v>
                </c:pt>
                <c:pt idx="634">
                  <c:v>3.4408000000000001E-2</c:v>
                </c:pt>
                <c:pt idx="635">
                  <c:v>3.4279999999999998E-2</c:v>
                </c:pt>
                <c:pt idx="636">
                  <c:v>3.4344E-2</c:v>
                </c:pt>
                <c:pt idx="637">
                  <c:v>3.4344E-2</c:v>
                </c:pt>
                <c:pt idx="638">
                  <c:v>3.4408000000000001E-2</c:v>
                </c:pt>
                <c:pt idx="639">
                  <c:v>3.4472000000000003E-2</c:v>
                </c:pt>
                <c:pt idx="640">
                  <c:v>3.4408000000000001E-2</c:v>
                </c:pt>
                <c:pt idx="641">
                  <c:v>3.4408000000000001E-2</c:v>
                </c:pt>
                <c:pt idx="642">
                  <c:v>3.4153000000000003E-2</c:v>
                </c:pt>
                <c:pt idx="643">
                  <c:v>3.4089000000000001E-2</c:v>
                </c:pt>
                <c:pt idx="644">
                  <c:v>3.4025E-2</c:v>
                </c:pt>
                <c:pt idx="645">
                  <c:v>3.3960999999999998E-2</c:v>
                </c:pt>
                <c:pt idx="646">
                  <c:v>3.3960999999999998E-2</c:v>
                </c:pt>
                <c:pt idx="647">
                  <c:v>3.3896999999999997E-2</c:v>
                </c:pt>
                <c:pt idx="648">
                  <c:v>3.3833000000000002E-2</c:v>
                </c:pt>
                <c:pt idx="649">
                  <c:v>3.3770000000000001E-2</c:v>
                </c:pt>
                <c:pt idx="650">
                  <c:v>3.3706E-2</c:v>
                </c:pt>
                <c:pt idx="651">
                  <c:v>3.3641999999999998E-2</c:v>
                </c:pt>
                <c:pt idx="652">
                  <c:v>3.3577999999999997E-2</c:v>
                </c:pt>
                <c:pt idx="653">
                  <c:v>3.3514000000000002E-2</c:v>
                </c:pt>
                <c:pt idx="654">
                  <c:v>3.3450000000000001E-2</c:v>
                </c:pt>
                <c:pt idx="655">
                  <c:v>3.3450000000000001E-2</c:v>
                </c:pt>
                <c:pt idx="656">
                  <c:v>3.3387E-2</c:v>
                </c:pt>
                <c:pt idx="657">
                  <c:v>3.3387E-2</c:v>
                </c:pt>
                <c:pt idx="658">
                  <c:v>3.3322999999999998E-2</c:v>
                </c:pt>
                <c:pt idx="659">
                  <c:v>3.3258999999999997E-2</c:v>
                </c:pt>
                <c:pt idx="660">
                  <c:v>3.3258999999999997E-2</c:v>
                </c:pt>
                <c:pt idx="661">
                  <c:v>3.3195000000000002E-2</c:v>
                </c:pt>
                <c:pt idx="662">
                  <c:v>3.3195000000000002E-2</c:v>
                </c:pt>
                <c:pt idx="663">
                  <c:v>3.3322999999999998E-2</c:v>
                </c:pt>
                <c:pt idx="664">
                  <c:v>3.3450000000000001E-2</c:v>
                </c:pt>
                <c:pt idx="665">
                  <c:v>3.3387E-2</c:v>
                </c:pt>
                <c:pt idx="666">
                  <c:v>3.3450000000000001E-2</c:v>
                </c:pt>
                <c:pt idx="667">
                  <c:v>3.3450000000000001E-2</c:v>
                </c:pt>
                <c:pt idx="668">
                  <c:v>3.3450000000000001E-2</c:v>
                </c:pt>
                <c:pt idx="669">
                  <c:v>3.3387E-2</c:v>
                </c:pt>
                <c:pt idx="670">
                  <c:v>3.3387E-2</c:v>
                </c:pt>
                <c:pt idx="671">
                  <c:v>3.3514000000000002E-2</c:v>
                </c:pt>
                <c:pt idx="672">
                  <c:v>3.3450000000000001E-2</c:v>
                </c:pt>
                <c:pt idx="673">
                  <c:v>3.3450000000000001E-2</c:v>
                </c:pt>
                <c:pt idx="674">
                  <c:v>3.3514000000000002E-2</c:v>
                </c:pt>
                <c:pt idx="675">
                  <c:v>3.3514000000000002E-2</c:v>
                </c:pt>
                <c:pt idx="676">
                  <c:v>3.3514000000000002E-2</c:v>
                </c:pt>
                <c:pt idx="677">
                  <c:v>3.3514000000000002E-2</c:v>
                </c:pt>
                <c:pt idx="678">
                  <c:v>3.3450000000000001E-2</c:v>
                </c:pt>
                <c:pt idx="679">
                  <c:v>3.3450000000000001E-2</c:v>
                </c:pt>
                <c:pt idx="680">
                  <c:v>3.3450000000000001E-2</c:v>
                </c:pt>
                <c:pt idx="681">
                  <c:v>3.3450000000000001E-2</c:v>
                </c:pt>
                <c:pt idx="682">
                  <c:v>3.3450000000000001E-2</c:v>
                </c:pt>
                <c:pt idx="683">
                  <c:v>3.3450000000000001E-2</c:v>
                </c:pt>
                <c:pt idx="684">
                  <c:v>3.3450000000000001E-2</c:v>
                </c:pt>
                <c:pt idx="685">
                  <c:v>3.3387E-2</c:v>
                </c:pt>
                <c:pt idx="686">
                  <c:v>3.3450000000000001E-2</c:v>
                </c:pt>
                <c:pt idx="687">
                  <c:v>3.3450000000000001E-2</c:v>
                </c:pt>
                <c:pt idx="688">
                  <c:v>3.3450000000000001E-2</c:v>
                </c:pt>
                <c:pt idx="689">
                  <c:v>3.3387E-2</c:v>
                </c:pt>
                <c:pt idx="690">
                  <c:v>3.3387E-2</c:v>
                </c:pt>
                <c:pt idx="691">
                  <c:v>3.3387E-2</c:v>
                </c:pt>
                <c:pt idx="692">
                  <c:v>3.3387E-2</c:v>
                </c:pt>
                <c:pt idx="693">
                  <c:v>3.3450000000000001E-2</c:v>
                </c:pt>
                <c:pt idx="694">
                  <c:v>3.3387E-2</c:v>
                </c:pt>
                <c:pt idx="695">
                  <c:v>3.3450000000000001E-2</c:v>
                </c:pt>
                <c:pt idx="696">
                  <c:v>3.3450000000000001E-2</c:v>
                </c:pt>
                <c:pt idx="697">
                  <c:v>3.3387E-2</c:v>
                </c:pt>
                <c:pt idx="698">
                  <c:v>3.3387E-2</c:v>
                </c:pt>
                <c:pt idx="699">
                  <c:v>3.3450000000000001E-2</c:v>
                </c:pt>
                <c:pt idx="700">
                  <c:v>3.3387E-2</c:v>
                </c:pt>
                <c:pt idx="701">
                  <c:v>3.3322999999999998E-2</c:v>
                </c:pt>
                <c:pt idx="702">
                  <c:v>3.3322999999999998E-2</c:v>
                </c:pt>
                <c:pt idx="703">
                  <c:v>3.3387E-2</c:v>
                </c:pt>
                <c:pt idx="704">
                  <c:v>3.3450000000000001E-2</c:v>
                </c:pt>
                <c:pt idx="705">
                  <c:v>3.3450000000000001E-2</c:v>
                </c:pt>
                <c:pt idx="706">
                  <c:v>3.3450000000000001E-2</c:v>
                </c:pt>
                <c:pt idx="707">
                  <c:v>3.3514000000000002E-2</c:v>
                </c:pt>
                <c:pt idx="708">
                  <c:v>3.3577999999999997E-2</c:v>
                </c:pt>
                <c:pt idx="709">
                  <c:v>3.3577999999999997E-2</c:v>
                </c:pt>
                <c:pt idx="710">
                  <c:v>3.3577999999999997E-2</c:v>
                </c:pt>
                <c:pt idx="711">
                  <c:v>3.3577999999999997E-2</c:v>
                </c:pt>
                <c:pt idx="712">
                  <c:v>3.3577999999999997E-2</c:v>
                </c:pt>
                <c:pt idx="713">
                  <c:v>3.3450000000000001E-2</c:v>
                </c:pt>
                <c:pt idx="714">
                  <c:v>3.3514000000000002E-2</c:v>
                </c:pt>
                <c:pt idx="715">
                  <c:v>3.3577999999999997E-2</c:v>
                </c:pt>
                <c:pt idx="716">
                  <c:v>3.3514000000000002E-2</c:v>
                </c:pt>
                <c:pt idx="717">
                  <c:v>3.3450000000000001E-2</c:v>
                </c:pt>
                <c:pt idx="718">
                  <c:v>3.3450000000000001E-2</c:v>
                </c:pt>
                <c:pt idx="719">
                  <c:v>3.3450000000000001E-2</c:v>
                </c:pt>
                <c:pt idx="720">
                  <c:v>3.3258999999999997E-2</c:v>
                </c:pt>
                <c:pt idx="721">
                  <c:v>3.3195000000000002E-2</c:v>
                </c:pt>
                <c:pt idx="722">
                  <c:v>3.3195000000000002E-2</c:v>
                </c:pt>
                <c:pt idx="723">
                  <c:v>3.3195000000000002E-2</c:v>
                </c:pt>
                <c:pt idx="724">
                  <c:v>3.3322999999999998E-2</c:v>
                </c:pt>
                <c:pt idx="725">
                  <c:v>3.3322999999999998E-2</c:v>
                </c:pt>
                <c:pt idx="726">
                  <c:v>3.3387E-2</c:v>
                </c:pt>
                <c:pt idx="727">
                  <c:v>3.3258999999999997E-2</c:v>
                </c:pt>
                <c:pt idx="728">
                  <c:v>3.3131000000000001E-2</c:v>
                </c:pt>
                <c:pt idx="729">
                  <c:v>3.3066999999999999E-2</c:v>
                </c:pt>
                <c:pt idx="730">
                  <c:v>3.3003999999999999E-2</c:v>
                </c:pt>
                <c:pt idx="731">
                  <c:v>3.3066999999999999E-2</c:v>
                </c:pt>
                <c:pt idx="732">
                  <c:v>3.3066999999999999E-2</c:v>
                </c:pt>
                <c:pt idx="733">
                  <c:v>3.3003999999999999E-2</c:v>
                </c:pt>
                <c:pt idx="734">
                  <c:v>3.3003999999999999E-2</c:v>
                </c:pt>
                <c:pt idx="735">
                  <c:v>3.3131000000000001E-2</c:v>
                </c:pt>
                <c:pt idx="736">
                  <c:v>3.3066999999999999E-2</c:v>
                </c:pt>
                <c:pt idx="737">
                  <c:v>3.3066999999999999E-2</c:v>
                </c:pt>
                <c:pt idx="738">
                  <c:v>3.3003999999999999E-2</c:v>
                </c:pt>
                <c:pt idx="739">
                  <c:v>3.2876000000000002E-2</c:v>
                </c:pt>
                <c:pt idx="740">
                  <c:v>3.2876000000000002E-2</c:v>
                </c:pt>
                <c:pt idx="741">
                  <c:v>3.2939999999999997E-2</c:v>
                </c:pt>
                <c:pt idx="742">
                  <c:v>3.3131000000000001E-2</c:v>
                </c:pt>
                <c:pt idx="743">
                  <c:v>3.3131000000000001E-2</c:v>
                </c:pt>
                <c:pt idx="744">
                  <c:v>3.3258999999999997E-2</c:v>
                </c:pt>
                <c:pt idx="745">
                  <c:v>3.3387E-2</c:v>
                </c:pt>
                <c:pt idx="746">
                  <c:v>3.3450000000000001E-2</c:v>
                </c:pt>
                <c:pt idx="747">
                  <c:v>3.3450000000000001E-2</c:v>
                </c:pt>
                <c:pt idx="748">
                  <c:v>3.3514000000000002E-2</c:v>
                </c:pt>
                <c:pt idx="749">
                  <c:v>3.3641999999999998E-2</c:v>
                </c:pt>
                <c:pt idx="750">
                  <c:v>3.3577999999999997E-2</c:v>
                </c:pt>
                <c:pt idx="751">
                  <c:v>3.3577999999999997E-2</c:v>
                </c:pt>
                <c:pt idx="752">
                  <c:v>3.3641999999999998E-2</c:v>
                </c:pt>
                <c:pt idx="753">
                  <c:v>3.3706E-2</c:v>
                </c:pt>
                <c:pt idx="754">
                  <c:v>3.3770000000000001E-2</c:v>
                </c:pt>
                <c:pt idx="755">
                  <c:v>3.3770000000000001E-2</c:v>
                </c:pt>
                <c:pt idx="756">
                  <c:v>3.3770000000000001E-2</c:v>
                </c:pt>
                <c:pt idx="757">
                  <c:v>3.3833000000000002E-2</c:v>
                </c:pt>
                <c:pt idx="758">
                  <c:v>3.3833000000000002E-2</c:v>
                </c:pt>
                <c:pt idx="759">
                  <c:v>3.3833000000000002E-2</c:v>
                </c:pt>
                <c:pt idx="760">
                  <c:v>3.3833000000000002E-2</c:v>
                </c:pt>
                <c:pt idx="761">
                  <c:v>3.3770000000000001E-2</c:v>
                </c:pt>
                <c:pt idx="762">
                  <c:v>3.3706E-2</c:v>
                </c:pt>
                <c:pt idx="763">
                  <c:v>3.3577999999999997E-2</c:v>
                </c:pt>
                <c:pt idx="764">
                  <c:v>3.3641999999999998E-2</c:v>
                </c:pt>
                <c:pt idx="765">
                  <c:v>3.3641999999999998E-2</c:v>
                </c:pt>
                <c:pt idx="766">
                  <c:v>3.3514000000000002E-2</c:v>
                </c:pt>
                <c:pt idx="767">
                  <c:v>3.3514000000000002E-2</c:v>
                </c:pt>
                <c:pt idx="768">
                  <c:v>3.3514000000000002E-2</c:v>
                </c:pt>
                <c:pt idx="769">
                  <c:v>3.3577999999999997E-2</c:v>
                </c:pt>
                <c:pt idx="770">
                  <c:v>3.3577999999999997E-2</c:v>
                </c:pt>
                <c:pt idx="771">
                  <c:v>3.3577999999999997E-2</c:v>
                </c:pt>
                <c:pt idx="772">
                  <c:v>3.3641999999999998E-2</c:v>
                </c:pt>
                <c:pt idx="773">
                  <c:v>3.3641999999999998E-2</c:v>
                </c:pt>
                <c:pt idx="774">
                  <c:v>3.3641999999999998E-2</c:v>
                </c:pt>
                <c:pt idx="775">
                  <c:v>3.3641999999999998E-2</c:v>
                </c:pt>
                <c:pt idx="776">
                  <c:v>3.3641999999999998E-2</c:v>
                </c:pt>
                <c:pt idx="777">
                  <c:v>3.3770000000000001E-2</c:v>
                </c:pt>
                <c:pt idx="778">
                  <c:v>3.3833000000000002E-2</c:v>
                </c:pt>
                <c:pt idx="779">
                  <c:v>3.3833000000000002E-2</c:v>
                </c:pt>
                <c:pt idx="780">
                  <c:v>3.3833000000000002E-2</c:v>
                </c:pt>
                <c:pt idx="781">
                  <c:v>3.3770000000000001E-2</c:v>
                </c:pt>
                <c:pt idx="782">
                  <c:v>3.3706E-2</c:v>
                </c:pt>
                <c:pt idx="783">
                  <c:v>3.3641999999999998E-2</c:v>
                </c:pt>
                <c:pt idx="784">
                  <c:v>3.3514000000000002E-2</c:v>
                </c:pt>
                <c:pt idx="785">
                  <c:v>3.3514000000000002E-2</c:v>
                </c:pt>
                <c:pt idx="786">
                  <c:v>3.3450000000000001E-2</c:v>
                </c:pt>
                <c:pt idx="787">
                  <c:v>3.3450000000000001E-2</c:v>
                </c:pt>
                <c:pt idx="788">
                  <c:v>3.3450000000000001E-2</c:v>
                </c:pt>
                <c:pt idx="789">
                  <c:v>3.3450000000000001E-2</c:v>
                </c:pt>
                <c:pt idx="790">
                  <c:v>3.3450000000000001E-2</c:v>
                </c:pt>
                <c:pt idx="791">
                  <c:v>3.3258999999999997E-2</c:v>
                </c:pt>
                <c:pt idx="792">
                  <c:v>3.3258999999999997E-2</c:v>
                </c:pt>
                <c:pt idx="793">
                  <c:v>3.3195000000000002E-2</c:v>
                </c:pt>
                <c:pt idx="794">
                  <c:v>3.3195000000000002E-2</c:v>
                </c:pt>
                <c:pt idx="795">
                  <c:v>3.3131000000000001E-2</c:v>
                </c:pt>
                <c:pt idx="796">
                  <c:v>3.3066999999999999E-2</c:v>
                </c:pt>
                <c:pt idx="797">
                  <c:v>3.3066999999999999E-2</c:v>
                </c:pt>
                <c:pt idx="798">
                  <c:v>3.2812000000000001E-2</c:v>
                </c:pt>
                <c:pt idx="799">
                  <c:v>3.2620000000000003E-2</c:v>
                </c:pt>
                <c:pt idx="800">
                  <c:v>3.2620000000000003E-2</c:v>
                </c:pt>
                <c:pt idx="801">
                  <c:v>3.2620000000000003E-2</c:v>
                </c:pt>
                <c:pt idx="802">
                  <c:v>3.2683999999999998E-2</c:v>
                </c:pt>
                <c:pt idx="803">
                  <c:v>3.2683999999999998E-2</c:v>
                </c:pt>
                <c:pt idx="804">
                  <c:v>3.2683999999999998E-2</c:v>
                </c:pt>
                <c:pt idx="805">
                  <c:v>3.2683999999999998E-2</c:v>
                </c:pt>
                <c:pt idx="806">
                  <c:v>3.2683999999999998E-2</c:v>
                </c:pt>
                <c:pt idx="807">
                  <c:v>3.2747999999999999E-2</c:v>
                </c:pt>
                <c:pt idx="808">
                  <c:v>3.2683999999999998E-2</c:v>
                </c:pt>
                <c:pt idx="809">
                  <c:v>3.2747999999999999E-2</c:v>
                </c:pt>
                <c:pt idx="810">
                  <c:v>3.2747999999999999E-2</c:v>
                </c:pt>
                <c:pt idx="811">
                  <c:v>3.2812000000000001E-2</c:v>
                </c:pt>
                <c:pt idx="812">
                  <c:v>3.2747999999999999E-2</c:v>
                </c:pt>
                <c:pt idx="813">
                  <c:v>3.2812000000000001E-2</c:v>
                </c:pt>
                <c:pt idx="814">
                  <c:v>3.2812000000000001E-2</c:v>
                </c:pt>
                <c:pt idx="815">
                  <c:v>3.2812000000000001E-2</c:v>
                </c:pt>
                <c:pt idx="816">
                  <c:v>3.2876000000000002E-2</c:v>
                </c:pt>
                <c:pt idx="817">
                  <c:v>3.2812000000000001E-2</c:v>
                </c:pt>
                <c:pt idx="818">
                  <c:v>3.2747999999999999E-2</c:v>
                </c:pt>
                <c:pt idx="819">
                  <c:v>3.2747999999999999E-2</c:v>
                </c:pt>
                <c:pt idx="820">
                  <c:v>3.2876000000000002E-2</c:v>
                </c:pt>
                <c:pt idx="821">
                  <c:v>3.2812000000000001E-2</c:v>
                </c:pt>
                <c:pt idx="822">
                  <c:v>3.2876000000000002E-2</c:v>
                </c:pt>
                <c:pt idx="823">
                  <c:v>3.2939999999999997E-2</c:v>
                </c:pt>
                <c:pt idx="824">
                  <c:v>3.2939999999999997E-2</c:v>
                </c:pt>
                <c:pt idx="825">
                  <c:v>3.3003999999999999E-2</c:v>
                </c:pt>
                <c:pt idx="826">
                  <c:v>3.3003999999999999E-2</c:v>
                </c:pt>
                <c:pt idx="827">
                  <c:v>3.3131000000000001E-2</c:v>
                </c:pt>
                <c:pt idx="828">
                  <c:v>3.3195000000000002E-2</c:v>
                </c:pt>
                <c:pt idx="829">
                  <c:v>3.3258999999999997E-2</c:v>
                </c:pt>
                <c:pt idx="830">
                  <c:v>3.3258999999999997E-2</c:v>
                </c:pt>
                <c:pt idx="831">
                  <c:v>3.3258999999999997E-2</c:v>
                </c:pt>
                <c:pt idx="832">
                  <c:v>3.3258999999999997E-2</c:v>
                </c:pt>
                <c:pt idx="833">
                  <c:v>3.3258999999999997E-2</c:v>
                </c:pt>
                <c:pt idx="834">
                  <c:v>3.3195000000000002E-2</c:v>
                </c:pt>
                <c:pt idx="835">
                  <c:v>3.3195000000000002E-2</c:v>
                </c:pt>
                <c:pt idx="836">
                  <c:v>3.3195000000000002E-2</c:v>
                </c:pt>
                <c:pt idx="837">
                  <c:v>3.3258999999999997E-2</c:v>
                </c:pt>
                <c:pt idx="838">
                  <c:v>3.3322999999999998E-2</c:v>
                </c:pt>
                <c:pt idx="839">
                  <c:v>3.3387E-2</c:v>
                </c:pt>
                <c:pt idx="840">
                  <c:v>3.3450000000000001E-2</c:v>
                </c:pt>
                <c:pt idx="841">
                  <c:v>3.3450000000000001E-2</c:v>
                </c:pt>
                <c:pt idx="842">
                  <c:v>3.3514000000000002E-2</c:v>
                </c:pt>
                <c:pt idx="843">
                  <c:v>3.3577999999999997E-2</c:v>
                </c:pt>
                <c:pt idx="844">
                  <c:v>3.3514000000000002E-2</c:v>
                </c:pt>
                <c:pt idx="845">
                  <c:v>3.3514000000000002E-2</c:v>
                </c:pt>
                <c:pt idx="846">
                  <c:v>3.3514000000000002E-2</c:v>
                </c:pt>
                <c:pt idx="847">
                  <c:v>3.3641999999999998E-2</c:v>
                </c:pt>
                <c:pt idx="848">
                  <c:v>3.3770000000000001E-2</c:v>
                </c:pt>
                <c:pt idx="849">
                  <c:v>3.3706E-2</c:v>
                </c:pt>
                <c:pt idx="850">
                  <c:v>3.3833000000000002E-2</c:v>
                </c:pt>
                <c:pt idx="851">
                  <c:v>3.3896999999999997E-2</c:v>
                </c:pt>
                <c:pt idx="852">
                  <c:v>3.3833000000000002E-2</c:v>
                </c:pt>
                <c:pt idx="853">
                  <c:v>3.3833000000000002E-2</c:v>
                </c:pt>
                <c:pt idx="854">
                  <c:v>3.3833000000000002E-2</c:v>
                </c:pt>
                <c:pt idx="855">
                  <c:v>3.3833000000000002E-2</c:v>
                </c:pt>
                <c:pt idx="856">
                  <c:v>3.3770000000000001E-2</c:v>
                </c:pt>
                <c:pt idx="857">
                  <c:v>3.3706E-2</c:v>
                </c:pt>
                <c:pt idx="858">
                  <c:v>3.3706E-2</c:v>
                </c:pt>
                <c:pt idx="859">
                  <c:v>3.3706E-2</c:v>
                </c:pt>
                <c:pt idx="860">
                  <c:v>3.3641999999999998E-2</c:v>
                </c:pt>
                <c:pt idx="861">
                  <c:v>3.3641999999999998E-2</c:v>
                </c:pt>
                <c:pt idx="862">
                  <c:v>3.3577999999999997E-2</c:v>
                </c:pt>
                <c:pt idx="863">
                  <c:v>3.3641999999999998E-2</c:v>
                </c:pt>
                <c:pt idx="864">
                  <c:v>3.3577999999999997E-2</c:v>
                </c:pt>
                <c:pt idx="865">
                  <c:v>3.3641999999999998E-2</c:v>
                </c:pt>
                <c:pt idx="866">
                  <c:v>3.3706E-2</c:v>
                </c:pt>
                <c:pt idx="867">
                  <c:v>3.3706E-2</c:v>
                </c:pt>
                <c:pt idx="868">
                  <c:v>3.3706E-2</c:v>
                </c:pt>
                <c:pt idx="869">
                  <c:v>3.3514000000000002E-2</c:v>
                </c:pt>
                <c:pt idx="870">
                  <c:v>3.3450000000000001E-2</c:v>
                </c:pt>
                <c:pt idx="871">
                  <c:v>3.3450000000000001E-2</c:v>
                </c:pt>
                <c:pt idx="872">
                  <c:v>3.3450000000000001E-2</c:v>
                </c:pt>
                <c:pt idx="873">
                  <c:v>3.3450000000000001E-2</c:v>
                </c:pt>
                <c:pt idx="874">
                  <c:v>3.3387E-2</c:v>
                </c:pt>
                <c:pt idx="875">
                  <c:v>3.3387E-2</c:v>
                </c:pt>
                <c:pt idx="876">
                  <c:v>3.3258999999999997E-2</c:v>
                </c:pt>
                <c:pt idx="877">
                  <c:v>3.3131000000000001E-2</c:v>
                </c:pt>
                <c:pt idx="878">
                  <c:v>3.3131000000000001E-2</c:v>
                </c:pt>
                <c:pt idx="879">
                  <c:v>3.3131000000000001E-2</c:v>
                </c:pt>
                <c:pt idx="880">
                  <c:v>3.3131000000000001E-2</c:v>
                </c:pt>
                <c:pt idx="881">
                  <c:v>3.3195000000000002E-2</c:v>
                </c:pt>
                <c:pt idx="882">
                  <c:v>3.3195000000000002E-2</c:v>
                </c:pt>
                <c:pt idx="883">
                  <c:v>3.3258999999999997E-2</c:v>
                </c:pt>
                <c:pt idx="884">
                  <c:v>3.3322999999999998E-2</c:v>
                </c:pt>
                <c:pt idx="885">
                  <c:v>3.3387E-2</c:v>
                </c:pt>
                <c:pt idx="886">
                  <c:v>3.3450000000000001E-2</c:v>
                </c:pt>
                <c:pt idx="887">
                  <c:v>3.3387E-2</c:v>
                </c:pt>
                <c:pt idx="888">
                  <c:v>3.3322999999999998E-2</c:v>
                </c:pt>
                <c:pt idx="889">
                  <c:v>3.3322999999999998E-2</c:v>
                </c:pt>
                <c:pt idx="890">
                  <c:v>3.3387E-2</c:v>
                </c:pt>
                <c:pt idx="891">
                  <c:v>3.3514000000000002E-2</c:v>
                </c:pt>
                <c:pt idx="892">
                  <c:v>3.3514000000000002E-2</c:v>
                </c:pt>
                <c:pt idx="893">
                  <c:v>3.3641999999999998E-2</c:v>
                </c:pt>
                <c:pt idx="894">
                  <c:v>3.3706E-2</c:v>
                </c:pt>
                <c:pt idx="895">
                  <c:v>3.3770000000000001E-2</c:v>
                </c:pt>
                <c:pt idx="896">
                  <c:v>3.3833000000000002E-2</c:v>
                </c:pt>
                <c:pt idx="897">
                  <c:v>3.3960999999999998E-2</c:v>
                </c:pt>
                <c:pt idx="898">
                  <c:v>3.4216000000000003E-2</c:v>
                </c:pt>
                <c:pt idx="899">
                  <c:v>3.4344E-2</c:v>
                </c:pt>
                <c:pt idx="900">
                  <c:v>3.4408000000000001E-2</c:v>
                </c:pt>
                <c:pt idx="901">
                  <c:v>3.4472000000000003E-2</c:v>
                </c:pt>
                <c:pt idx="902">
                  <c:v>3.4408000000000001E-2</c:v>
                </c:pt>
                <c:pt idx="903">
                  <c:v>3.4408000000000001E-2</c:v>
                </c:pt>
                <c:pt idx="904">
                  <c:v>3.4408000000000001E-2</c:v>
                </c:pt>
                <c:pt idx="905">
                  <c:v>3.4408000000000001E-2</c:v>
                </c:pt>
                <c:pt idx="906">
                  <c:v>3.4344E-2</c:v>
                </c:pt>
                <c:pt idx="907">
                  <c:v>3.4216000000000003E-2</c:v>
                </c:pt>
                <c:pt idx="908">
                  <c:v>3.4216000000000003E-2</c:v>
                </c:pt>
                <c:pt idx="909">
                  <c:v>3.4153000000000003E-2</c:v>
                </c:pt>
                <c:pt idx="910">
                  <c:v>3.4153000000000003E-2</c:v>
                </c:pt>
                <c:pt idx="911">
                  <c:v>3.4153000000000003E-2</c:v>
                </c:pt>
                <c:pt idx="912">
                  <c:v>3.4089000000000001E-2</c:v>
                </c:pt>
                <c:pt idx="913">
                  <c:v>3.4089000000000001E-2</c:v>
                </c:pt>
                <c:pt idx="914">
                  <c:v>3.4025E-2</c:v>
                </c:pt>
                <c:pt idx="915">
                  <c:v>3.3960999999999998E-2</c:v>
                </c:pt>
                <c:pt idx="916">
                  <c:v>3.3960999999999998E-2</c:v>
                </c:pt>
                <c:pt idx="917">
                  <c:v>3.3960999999999998E-2</c:v>
                </c:pt>
                <c:pt idx="918">
                  <c:v>3.3960999999999998E-2</c:v>
                </c:pt>
                <c:pt idx="919">
                  <c:v>3.3896999999999997E-2</c:v>
                </c:pt>
                <c:pt idx="920">
                  <c:v>3.3833000000000002E-2</c:v>
                </c:pt>
                <c:pt idx="921">
                  <c:v>3.3770000000000001E-2</c:v>
                </c:pt>
                <c:pt idx="922">
                  <c:v>3.3641999999999998E-2</c:v>
                </c:pt>
                <c:pt idx="923">
                  <c:v>3.3577999999999997E-2</c:v>
                </c:pt>
                <c:pt idx="924">
                  <c:v>3.3514000000000002E-2</c:v>
                </c:pt>
                <c:pt idx="925">
                  <c:v>3.3450000000000001E-2</c:v>
                </c:pt>
                <c:pt idx="926">
                  <c:v>3.3514000000000002E-2</c:v>
                </c:pt>
                <c:pt idx="927">
                  <c:v>3.3450000000000001E-2</c:v>
                </c:pt>
                <c:pt idx="928">
                  <c:v>3.3450000000000001E-2</c:v>
                </c:pt>
                <c:pt idx="929">
                  <c:v>3.3387E-2</c:v>
                </c:pt>
                <c:pt idx="930">
                  <c:v>3.3450000000000001E-2</c:v>
                </c:pt>
                <c:pt idx="931">
                  <c:v>3.3450000000000001E-2</c:v>
                </c:pt>
                <c:pt idx="932">
                  <c:v>3.3450000000000001E-2</c:v>
                </c:pt>
                <c:pt idx="933">
                  <c:v>3.3450000000000001E-2</c:v>
                </c:pt>
                <c:pt idx="934">
                  <c:v>3.3514000000000002E-2</c:v>
                </c:pt>
                <c:pt idx="935">
                  <c:v>3.3450000000000001E-2</c:v>
                </c:pt>
                <c:pt idx="936">
                  <c:v>3.3514000000000002E-2</c:v>
                </c:pt>
                <c:pt idx="937">
                  <c:v>3.3450000000000001E-2</c:v>
                </c:pt>
                <c:pt idx="938">
                  <c:v>3.3450000000000001E-2</c:v>
                </c:pt>
                <c:pt idx="939">
                  <c:v>3.3450000000000001E-2</c:v>
                </c:pt>
                <c:pt idx="940">
                  <c:v>3.3322999999999998E-2</c:v>
                </c:pt>
                <c:pt idx="941">
                  <c:v>3.3258999999999997E-2</c:v>
                </c:pt>
                <c:pt idx="942">
                  <c:v>3.3195000000000002E-2</c:v>
                </c:pt>
                <c:pt idx="943">
                  <c:v>3.3131000000000001E-2</c:v>
                </c:pt>
                <c:pt idx="944">
                  <c:v>3.3066999999999999E-2</c:v>
                </c:pt>
                <c:pt idx="945">
                  <c:v>3.2939999999999997E-2</c:v>
                </c:pt>
                <c:pt idx="946">
                  <c:v>3.2876000000000002E-2</c:v>
                </c:pt>
                <c:pt idx="947">
                  <c:v>3.2557000000000003E-2</c:v>
                </c:pt>
                <c:pt idx="948">
                  <c:v>3.2364999999999998E-2</c:v>
                </c:pt>
                <c:pt idx="949">
                  <c:v>3.2428999999999999E-2</c:v>
                </c:pt>
                <c:pt idx="950">
                  <c:v>3.2364999999999998E-2</c:v>
                </c:pt>
                <c:pt idx="951">
                  <c:v>3.2364999999999998E-2</c:v>
                </c:pt>
                <c:pt idx="952">
                  <c:v>3.2428999999999999E-2</c:v>
                </c:pt>
                <c:pt idx="953">
                  <c:v>3.2428999999999999E-2</c:v>
                </c:pt>
                <c:pt idx="954">
                  <c:v>3.2301000000000003E-2</c:v>
                </c:pt>
                <c:pt idx="955">
                  <c:v>3.2237000000000002E-2</c:v>
                </c:pt>
                <c:pt idx="956">
                  <c:v>3.2301000000000003E-2</c:v>
                </c:pt>
                <c:pt idx="957">
                  <c:v>3.2364999999999998E-2</c:v>
                </c:pt>
                <c:pt idx="958">
                  <c:v>3.2364999999999998E-2</c:v>
                </c:pt>
                <c:pt idx="959">
                  <c:v>3.2364999999999998E-2</c:v>
                </c:pt>
                <c:pt idx="960">
                  <c:v>3.2364999999999998E-2</c:v>
                </c:pt>
                <c:pt idx="961">
                  <c:v>3.2493000000000001E-2</c:v>
                </c:pt>
                <c:pt idx="962">
                  <c:v>3.2620000000000003E-2</c:v>
                </c:pt>
                <c:pt idx="963">
                  <c:v>3.2620000000000003E-2</c:v>
                </c:pt>
                <c:pt idx="964">
                  <c:v>3.2683999999999998E-2</c:v>
                </c:pt>
                <c:pt idx="965">
                  <c:v>3.2683999999999998E-2</c:v>
                </c:pt>
                <c:pt idx="966">
                  <c:v>3.2683999999999998E-2</c:v>
                </c:pt>
                <c:pt idx="967">
                  <c:v>3.2620000000000003E-2</c:v>
                </c:pt>
                <c:pt idx="968">
                  <c:v>3.2620000000000003E-2</c:v>
                </c:pt>
                <c:pt idx="969">
                  <c:v>3.2812000000000001E-2</c:v>
                </c:pt>
                <c:pt idx="970">
                  <c:v>3.2939999999999997E-2</c:v>
                </c:pt>
                <c:pt idx="971">
                  <c:v>3.3003999999999999E-2</c:v>
                </c:pt>
                <c:pt idx="972">
                  <c:v>3.3003999999999999E-2</c:v>
                </c:pt>
                <c:pt idx="973">
                  <c:v>3.3003999999999999E-2</c:v>
                </c:pt>
                <c:pt idx="974">
                  <c:v>3.3003999999999999E-2</c:v>
                </c:pt>
                <c:pt idx="975">
                  <c:v>3.3003999999999999E-2</c:v>
                </c:pt>
                <c:pt idx="976">
                  <c:v>3.3195000000000002E-2</c:v>
                </c:pt>
                <c:pt idx="977">
                  <c:v>3.3195000000000002E-2</c:v>
                </c:pt>
                <c:pt idx="978">
                  <c:v>3.3195000000000002E-2</c:v>
                </c:pt>
                <c:pt idx="979">
                  <c:v>3.3195000000000002E-2</c:v>
                </c:pt>
                <c:pt idx="980">
                  <c:v>3.3195000000000002E-2</c:v>
                </c:pt>
                <c:pt idx="981">
                  <c:v>3.3195000000000002E-2</c:v>
                </c:pt>
                <c:pt idx="982">
                  <c:v>3.3258999999999997E-2</c:v>
                </c:pt>
                <c:pt idx="983">
                  <c:v>3.3258999999999997E-2</c:v>
                </c:pt>
                <c:pt idx="984">
                  <c:v>3.3258999999999997E-2</c:v>
                </c:pt>
                <c:pt idx="985">
                  <c:v>3.3195000000000002E-2</c:v>
                </c:pt>
                <c:pt idx="986">
                  <c:v>3.3131000000000001E-2</c:v>
                </c:pt>
                <c:pt idx="987">
                  <c:v>3.3131000000000001E-2</c:v>
                </c:pt>
                <c:pt idx="988">
                  <c:v>3.3131000000000001E-2</c:v>
                </c:pt>
                <c:pt idx="989">
                  <c:v>3.3131000000000001E-2</c:v>
                </c:pt>
                <c:pt idx="990">
                  <c:v>3.3003999999999999E-2</c:v>
                </c:pt>
                <c:pt idx="991">
                  <c:v>3.3066999999999999E-2</c:v>
                </c:pt>
                <c:pt idx="992">
                  <c:v>3.3003999999999999E-2</c:v>
                </c:pt>
                <c:pt idx="993">
                  <c:v>3.2939999999999997E-2</c:v>
                </c:pt>
                <c:pt idx="994">
                  <c:v>3.3003999999999999E-2</c:v>
                </c:pt>
                <c:pt idx="995">
                  <c:v>3.3003999999999999E-2</c:v>
                </c:pt>
                <c:pt idx="996">
                  <c:v>3.3003999999999999E-2</c:v>
                </c:pt>
                <c:pt idx="997">
                  <c:v>3.2939999999999997E-2</c:v>
                </c:pt>
                <c:pt idx="998">
                  <c:v>3.2939999999999997E-2</c:v>
                </c:pt>
                <c:pt idx="999">
                  <c:v>3.2939999999999997E-2</c:v>
                </c:pt>
                <c:pt idx="1000">
                  <c:v>3.2939999999999997E-2</c:v>
                </c:pt>
                <c:pt idx="1001">
                  <c:v>3.3003999999999999E-2</c:v>
                </c:pt>
                <c:pt idx="1002">
                  <c:v>3.3066999999999999E-2</c:v>
                </c:pt>
                <c:pt idx="1003">
                  <c:v>3.3003999999999999E-2</c:v>
                </c:pt>
                <c:pt idx="1004">
                  <c:v>3.3066999999999999E-2</c:v>
                </c:pt>
                <c:pt idx="1005">
                  <c:v>3.3003999999999999E-2</c:v>
                </c:pt>
                <c:pt idx="1006">
                  <c:v>3.3066999999999999E-2</c:v>
                </c:pt>
                <c:pt idx="1007">
                  <c:v>3.3131000000000001E-2</c:v>
                </c:pt>
                <c:pt idx="1008">
                  <c:v>3.3195000000000002E-2</c:v>
                </c:pt>
                <c:pt idx="1009">
                  <c:v>3.3258999999999997E-2</c:v>
                </c:pt>
                <c:pt idx="1010">
                  <c:v>3.3258999999999997E-2</c:v>
                </c:pt>
                <c:pt idx="1011">
                  <c:v>3.3195000000000002E-2</c:v>
                </c:pt>
                <c:pt idx="1012">
                  <c:v>3.3258999999999997E-2</c:v>
                </c:pt>
                <c:pt idx="1013">
                  <c:v>3.3258999999999997E-2</c:v>
                </c:pt>
                <c:pt idx="1014">
                  <c:v>3.3258999999999997E-2</c:v>
                </c:pt>
                <c:pt idx="1015">
                  <c:v>3.3258999999999997E-2</c:v>
                </c:pt>
                <c:pt idx="1016">
                  <c:v>3.3195000000000002E-2</c:v>
                </c:pt>
                <c:pt idx="1017">
                  <c:v>3.3195000000000002E-2</c:v>
                </c:pt>
                <c:pt idx="1018">
                  <c:v>3.3066999999999999E-2</c:v>
                </c:pt>
                <c:pt idx="1019">
                  <c:v>3.3066999999999999E-2</c:v>
                </c:pt>
                <c:pt idx="1020">
                  <c:v>3.3131000000000001E-2</c:v>
                </c:pt>
                <c:pt idx="1021">
                  <c:v>3.3195000000000002E-2</c:v>
                </c:pt>
                <c:pt idx="1022">
                  <c:v>3.3322999999999998E-2</c:v>
                </c:pt>
                <c:pt idx="1023">
                  <c:v>3.3387E-2</c:v>
                </c:pt>
                <c:pt idx="1024">
                  <c:v>3.3387E-2</c:v>
                </c:pt>
                <c:pt idx="1025">
                  <c:v>3.3195000000000002E-2</c:v>
                </c:pt>
                <c:pt idx="1026">
                  <c:v>3.3066999999999999E-2</c:v>
                </c:pt>
                <c:pt idx="1027">
                  <c:v>3.3066999999999999E-2</c:v>
                </c:pt>
                <c:pt idx="1028">
                  <c:v>3.3003999999999999E-2</c:v>
                </c:pt>
                <c:pt idx="1029">
                  <c:v>3.3003999999999999E-2</c:v>
                </c:pt>
                <c:pt idx="1030">
                  <c:v>3.3003999999999999E-2</c:v>
                </c:pt>
                <c:pt idx="1031">
                  <c:v>3.3003999999999999E-2</c:v>
                </c:pt>
                <c:pt idx="1032">
                  <c:v>3.3003999999999999E-2</c:v>
                </c:pt>
                <c:pt idx="1033">
                  <c:v>3.3003999999999999E-2</c:v>
                </c:pt>
                <c:pt idx="1034">
                  <c:v>3.3003999999999999E-2</c:v>
                </c:pt>
                <c:pt idx="1035">
                  <c:v>3.3066999999999999E-2</c:v>
                </c:pt>
                <c:pt idx="1036">
                  <c:v>3.3066999999999999E-2</c:v>
                </c:pt>
                <c:pt idx="1037">
                  <c:v>3.3066999999999999E-2</c:v>
                </c:pt>
                <c:pt idx="1038">
                  <c:v>3.3003999999999999E-2</c:v>
                </c:pt>
                <c:pt idx="1039">
                  <c:v>3.3003999999999999E-2</c:v>
                </c:pt>
                <c:pt idx="1040">
                  <c:v>3.3131000000000001E-2</c:v>
                </c:pt>
                <c:pt idx="1041">
                  <c:v>3.3195000000000002E-2</c:v>
                </c:pt>
                <c:pt idx="1042">
                  <c:v>3.3258999999999997E-2</c:v>
                </c:pt>
                <c:pt idx="1043">
                  <c:v>3.3322999999999998E-2</c:v>
                </c:pt>
                <c:pt idx="1044">
                  <c:v>3.3387E-2</c:v>
                </c:pt>
                <c:pt idx="1045">
                  <c:v>3.3450000000000001E-2</c:v>
                </c:pt>
                <c:pt idx="1046">
                  <c:v>3.3577999999999997E-2</c:v>
                </c:pt>
                <c:pt idx="1047">
                  <c:v>3.3896999999999997E-2</c:v>
                </c:pt>
                <c:pt idx="1048">
                  <c:v>3.3960999999999998E-2</c:v>
                </c:pt>
                <c:pt idx="1049">
                  <c:v>3.3960999999999998E-2</c:v>
                </c:pt>
                <c:pt idx="1050">
                  <c:v>3.3960999999999998E-2</c:v>
                </c:pt>
                <c:pt idx="1051">
                  <c:v>3.3960999999999998E-2</c:v>
                </c:pt>
                <c:pt idx="1052">
                  <c:v>3.3960999999999998E-2</c:v>
                </c:pt>
                <c:pt idx="1053">
                  <c:v>3.3960999999999998E-2</c:v>
                </c:pt>
                <c:pt idx="1054">
                  <c:v>3.4089000000000001E-2</c:v>
                </c:pt>
                <c:pt idx="1055">
                  <c:v>3.4153000000000003E-2</c:v>
                </c:pt>
                <c:pt idx="1056">
                  <c:v>3.4153000000000003E-2</c:v>
                </c:pt>
                <c:pt idx="1057">
                  <c:v>3.4153000000000003E-2</c:v>
                </c:pt>
                <c:pt idx="1058">
                  <c:v>3.4216000000000003E-2</c:v>
                </c:pt>
                <c:pt idx="1059">
                  <c:v>3.4216000000000003E-2</c:v>
                </c:pt>
                <c:pt idx="1060">
                  <c:v>3.4279999999999998E-2</c:v>
                </c:pt>
                <c:pt idx="1061">
                  <c:v>3.4216000000000003E-2</c:v>
                </c:pt>
                <c:pt idx="1062">
                  <c:v>3.4216000000000003E-2</c:v>
                </c:pt>
                <c:pt idx="1063">
                  <c:v>3.4216000000000003E-2</c:v>
                </c:pt>
                <c:pt idx="1064">
                  <c:v>3.4216000000000003E-2</c:v>
                </c:pt>
                <c:pt idx="1065">
                  <c:v>3.4216000000000003E-2</c:v>
                </c:pt>
                <c:pt idx="1066">
                  <c:v>3.4216000000000003E-2</c:v>
                </c:pt>
                <c:pt idx="1067">
                  <c:v>3.4279999999999998E-2</c:v>
                </c:pt>
                <c:pt idx="1068">
                  <c:v>3.4216000000000003E-2</c:v>
                </c:pt>
                <c:pt idx="1069">
                  <c:v>3.4216000000000003E-2</c:v>
                </c:pt>
                <c:pt idx="1070">
                  <c:v>3.4089000000000001E-2</c:v>
                </c:pt>
                <c:pt idx="1071">
                  <c:v>3.4089000000000001E-2</c:v>
                </c:pt>
                <c:pt idx="1072">
                  <c:v>3.4025E-2</c:v>
                </c:pt>
                <c:pt idx="1073">
                  <c:v>3.3960999999999998E-2</c:v>
                </c:pt>
                <c:pt idx="1074">
                  <c:v>3.3960999999999998E-2</c:v>
                </c:pt>
                <c:pt idx="1075">
                  <c:v>3.3960999999999998E-2</c:v>
                </c:pt>
                <c:pt idx="1076">
                  <c:v>3.3896999999999997E-2</c:v>
                </c:pt>
                <c:pt idx="1077">
                  <c:v>3.3896999999999997E-2</c:v>
                </c:pt>
                <c:pt idx="1078">
                  <c:v>3.3896999999999997E-2</c:v>
                </c:pt>
                <c:pt idx="1079">
                  <c:v>3.3896999999999997E-2</c:v>
                </c:pt>
                <c:pt idx="1080">
                  <c:v>3.3896999999999997E-2</c:v>
                </c:pt>
                <c:pt idx="1081">
                  <c:v>3.3896999999999997E-2</c:v>
                </c:pt>
                <c:pt idx="1082">
                  <c:v>3.4025E-2</c:v>
                </c:pt>
                <c:pt idx="1083">
                  <c:v>3.3960999999999998E-2</c:v>
                </c:pt>
                <c:pt idx="1084">
                  <c:v>3.4025E-2</c:v>
                </c:pt>
                <c:pt idx="1085">
                  <c:v>3.4089000000000001E-2</c:v>
                </c:pt>
                <c:pt idx="1086">
                  <c:v>3.4153000000000003E-2</c:v>
                </c:pt>
                <c:pt idx="1087">
                  <c:v>3.4279999999999998E-2</c:v>
                </c:pt>
                <c:pt idx="1088">
                  <c:v>3.4344E-2</c:v>
                </c:pt>
                <c:pt idx="1089">
                  <c:v>3.4216000000000003E-2</c:v>
                </c:pt>
                <c:pt idx="1090">
                  <c:v>3.4279999999999998E-2</c:v>
                </c:pt>
                <c:pt idx="1091">
                  <c:v>3.4279999999999998E-2</c:v>
                </c:pt>
                <c:pt idx="1092">
                  <c:v>3.4344E-2</c:v>
                </c:pt>
                <c:pt idx="1093">
                  <c:v>3.4408000000000001E-2</c:v>
                </c:pt>
                <c:pt idx="1094">
                  <c:v>3.4408000000000001E-2</c:v>
                </c:pt>
                <c:pt idx="1095">
                  <c:v>3.4472000000000003E-2</c:v>
                </c:pt>
                <c:pt idx="1096">
                  <c:v>3.4279999999999998E-2</c:v>
                </c:pt>
                <c:pt idx="1097">
                  <c:v>3.4279999999999998E-2</c:v>
                </c:pt>
                <c:pt idx="1098">
                  <c:v>3.4279999999999998E-2</c:v>
                </c:pt>
                <c:pt idx="1099">
                  <c:v>3.4279999999999998E-2</c:v>
                </c:pt>
                <c:pt idx="1100">
                  <c:v>3.4279999999999998E-2</c:v>
                </c:pt>
                <c:pt idx="1101">
                  <c:v>3.4216000000000003E-2</c:v>
                </c:pt>
                <c:pt idx="1102">
                  <c:v>3.4153000000000003E-2</c:v>
                </c:pt>
                <c:pt idx="1103">
                  <c:v>3.4025E-2</c:v>
                </c:pt>
                <c:pt idx="1104">
                  <c:v>3.3896999999999997E-2</c:v>
                </c:pt>
                <c:pt idx="1105">
                  <c:v>3.3896999999999997E-2</c:v>
                </c:pt>
                <c:pt idx="1106">
                  <c:v>3.3896999999999997E-2</c:v>
                </c:pt>
                <c:pt idx="1107">
                  <c:v>3.3896999999999997E-2</c:v>
                </c:pt>
                <c:pt idx="1108">
                  <c:v>3.3896999999999997E-2</c:v>
                </c:pt>
                <c:pt idx="1109">
                  <c:v>3.3896999999999997E-2</c:v>
                </c:pt>
                <c:pt idx="1110">
                  <c:v>3.3896999999999997E-2</c:v>
                </c:pt>
                <c:pt idx="1111">
                  <c:v>3.3896999999999997E-2</c:v>
                </c:pt>
                <c:pt idx="1112">
                  <c:v>3.3896999999999997E-2</c:v>
                </c:pt>
                <c:pt idx="1113">
                  <c:v>3.3896999999999997E-2</c:v>
                </c:pt>
                <c:pt idx="1114">
                  <c:v>3.3896999999999997E-2</c:v>
                </c:pt>
                <c:pt idx="1115">
                  <c:v>3.3896999999999997E-2</c:v>
                </c:pt>
                <c:pt idx="1116">
                  <c:v>3.3896999999999997E-2</c:v>
                </c:pt>
                <c:pt idx="1117">
                  <c:v>3.3960999999999998E-2</c:v>
                </c:pt>
                <c:pt idx="1118">
                  <c:v>3.4089000000000001E-2</c:v>
                </c:pt>
                <c:pt idx="1119">
                  <c:v>3.4089000000000001E-2</c:v>
                </c:pt>
                <c:pt idx="1120">
                  <c:v>3.4089000000000001E-2</c:v>
                </c:pt>
                <c:pt idx="1121">
                  <c:v>3.4153000000000003E-2</c:v>
                </c:pt>
                <c:pt idx="1122">
                  <c:v>3.4089000000000001E-2</c:v>
                </c:pt>
                <c:pt idx="1123">
                  <c:v>3.4025E-2</c:v>
                </c:pt>
                <c:pt idx="1124">
                  <c:v>3.4089000000000001E-2</c:v>
                </c:pt>
                <c:pt idx="1125">
                  <c:v>3.4344E-2</c:v>
                </c:pt>
                <c:pt idx="1126">
                  <c:v>3.4344E-2</c:v>
                </c:pt>
                <c:pt idx="1127">
                  <c:v>3.4344E-2</c:v>
                </c:pt>
                <c:pt idx="1128">
                  <c:v>3.4408000000000001E-2</c:v>
                </c:pt>
                <c:pt idx="1129">
                  <c:v>3.4472000000000003E-2</c:v>
                </c:pt>
                <c:pt idx="1130">
                  <c:v>3.4408000000000001E-2</c:v>
                </c:pt>
                <c:pt idx="1131">
                  <c:v>3.4408000000000001E-2</c:v>
                </c:pt>
                <c:pt idx="1132">
                  <c:v>3.4408000000000001E-2</c:v>
                </c:pt>
                <c:pt idx="1133">
                  <c:v>3.4408000000000001E-2</c:v>
                </c:pt>
                <c:pt idx="1134">
                  <c:v>3.4408000000000001E-2</c:v>
                </c:pt>
                <c:pt idx="1135">
                  <c:v>3.4408000000000001E-2</c:v>
                </c:pt>
                <c:pt idx="1136">
                  <c:v>3.4408000000000001E-2</c:v>
                </c:pt>
                <c:pt idx="1137">
                  <c:v>3.4472000000000003E-2</c:v>
                </c:pt>
                <c:pt idx="1138">
                  <c:v>3.4535999999999997E-2</c:v>
                </c:pt>
                <c:pt idx="1139">
                  <c:v>3.4472000000000003E-2</c:v>
                </c:pt>
                <c:pt idx="1140">
                  <c:v>3.4472000000000003E-2</c:v>
                </c:pt>
                <c:pt idx="1141">
                  <c:v>3.4408000000000001E-2</c:v>
                </c:pt>
                <c:pt idx="1142">
                  <c:v>3.4408000000000001E-2</c:v>
                </c:pt>
                <c:pt idx="1143">
                  <c:v>3.4408000000000001E-2</c:v>
                </c:pt>
                <c:pt idx="1144">
                  <c:v>3.4408000000000001E-2</c:v>
                </c:pt>
                <c:pt idx="1145">
                  <c:v>3.4408000000000001E-2</c:v>
                </c:pt>
                <c:pt idx="1146">
                  <c:v>3.4279999999999998E-2</c:v>
                </c:pt>
                <c:pt idx="1147">
                  <c:v>3.4153000000000003E-2</c:v>
                </c:pt>
                <c:pt idx="1148">
                  <c:v>3.4153000000000003E-2</c:v>
                </c:pt>
                <c:pt idx="1149">
                  <c:v>3.4089000000000001E-2</c:v>
                </c:pt>
                <c:pt idx="1150">
                  <c:v>3.4089000000000001E-2</c:v>
                </c:pt>
                <c:pt idx="1151">
                  <c:v>3.4089000000000001E-2</c:v>
                </c:pt>
                <c:pt idx="1152">
                  <c:v>3.4025E-2</c:v>
                </c:pt>
                <c:pt idx="1153">
                  <c:v>3.4089000000000001E-2</c:v>
                </c:pt>
                <c:pt idx="1154">
                  <c:v>3.4089000000000001E-2</c:v>
                </c:pt>
                <c:pt idx="1155">
                  <c:v>3.4025E-2</c:v>
                </c:pt>
                <c:pt idx="1156">
                  <c:v>3.3960999999999998E-2</c:v>
                </c:pt>
                <c:pt idx="1157">
                  <c:v>3.3960999999999998E-2</c:v>
                </c:pt>
                <c:pt idx="1158">
                  <c:v>3.3960999999999998E-2</c:v>
                </c:pt>
                <c:pt idx="1159">
                  <c:v>3.4025E-2</c:v>
                </c:pt>
                <c:pt idx="1160">
                  <c:v>3.4153000000000003E-2</c:v>
                </c:pt>
                <c:pt idx="1161">
                  <c:v>3.4153000000000003E-2</c:v>
                </c:pt>
                <c:pt idx="1162">
                  <c:v>3.4089000000000001E-2</c:v>
                </c:pt>
                <c:pt idx="1163">
                  <c:v>3.4025E-2</c:v>
                </c:pt>
                <c:pt idx="1164">
                  <c:v>3.4025E-2</c:v>
                </c:pt>
                <c:pt idx="1165">
                  <c:v>3.4025E-2</c:v>
                </c:pt>
                <c:pt idx="1166">
                  <c:v>3.4025E-2</c:v>
                </c:pt>
                <c:pt idx="1167">
                  <c:v>3.3896999999999997E-2</c:v>
                </c:pt>
                <c:pt idx="1168">
                  <c:v>3.3960999999999998E-2</c:v>
                </c:pt>
                <c:pt idx="1169">
                  <c:v>3.3960999999999998E-2</c:v>
                </c:pt>
                <c:pt idx="1170">
                  <c:v>3.3960999999999998E-2</c:v>
                </c:pt>
                <c:pt idx="1171">
                  <c:v>3.3960999999999998E-2</c:v>
                </c:pt>
                <c:pt idx="1172">
                  <c:v>3.4025E-2</c:v>
                </c:pt>
                <c:pt idx="1173">
                  <c:v>3.4089000000000001E-2</c:v>
                </c:pt>
                <c:pt idx="1174">
                  <c:v>3.3960999999999998E-2</c:v>
                </c:pt>
                <c:pt idx="1175">
                  <c:v>3.3896999999999997E-2</c:v>
                </c:pt>
                <c:pt idx="1176">
                  <c:v>3.3960999999999998E-2</c:v>
                </c:pt>
                <c:pt idx="1177">
                  <c:v>3.3960999999999998E-2</c:v>
                </c:pt>
                <c:pt idx="1178">
                  <c:v>3.3960999999999998E-2</c:v>
                </c:pt>
                <c:pt idx="1179">
                  <c:v>3.3960999999999998E-2</c:v>
                </c:pt>
                <c:pt idx="1180">
                  <c:v>3.3896999999999997E-2</c:v>
                </c:pt>
                <c:pt idx="1181">
                  <c:v>3.3706E-2</c:v>
                </c:pt>
                <c:pt idx="1182">
                  <c:v>3.3514000000000002E-2</c:v>
                </c:pt>
                <c:pt idx="1183">
                  <c:v>3.3577999999999997E-2</c:v>
                </c:pt>
                <c:pt idx="1184">
                  <c:v>3.3514000000000002E-2</c:v>
                </c:pt>
                <c:pt idx="1185">
                  <c:v>3.3450000000000001E-2</c:v>
                </c:pt>
                <c:pt idx="1186">
                  <c:v>3.3387E-2</c:v>
                </c:pt>
                <c:pt idx="1187">
                  <c:v>3.3258999999999997E-2</c:v>
                </c:pt>
                <c:pt idx="1188">
                  <c:v>3.3258999999999997E-2</c:v>
                </c:pt>
                <c:pt idx="1189">
                  <c:v>3.3387E-2</c:v>
                </c:pt>
                <c:pt idx="1190">
                  <c:v>3.3387E-2</c:v>
                </c:pt>
                <c:pt idx="1191">
                  <c:v>3.3322999999999998E-2</c:v>
                </c:pt>
                <c:pt idx="1192">
                  <c:v>3.3322999999999998E-2</c:v>
                </c:pt>
                <c:pt idx="1193">
                  <c:v>3.3322999999999998E-2</c:v>
                </c:pt>
                <c:pt idx="1194">
                  <c:v>3.3258999999999997E-2</c:v>
                </c:pt>
                <c:pt idx="1195">
                  <c:v>3.3195000000000002E-2</c:v>
                </c:pt>
                <c:pt idx="1196">
                  <c:v>3.3387E-2</c:v>
                </c:pt>
                <c:pt idx="1197">
                  <c:v>3.3387E-2</c:v>
                </c:pt>
                <c:pt idx="1198">
                  <c:v>3.3387E-2</c:v>
                </c:pt>
                <c:pt idx="1199">
                  <c:v>3.3387E-2</c:v>
                </c:pt>
                <c:pt idx="1200">
                  <c:v>3.3387E-2</c:v>
                </c:pt>
                <c:pt idx="1201">
                  <c:v>3.3387E-2</c:v>
                </c:pt>
                <c:pt idx="1202">
                  <c:v>3.3450000000000001E-2</c:v>
                </c:pt>
                <c:pt idx="1203">
                  <c:v>3.3641999999999998E-2</c:v>
                </c:pt>
                <c:pt idx="1204">
                  <c:v>3.3641999999999998E-2</c:v>
                </c:pt>
                <c:pt idx="1205">
                  <c:v>3.3706E-2</c:v>
                </c:pt>
                <c:pt idx="1206">
                  <c:v>3.3641999999999998E-2</c:v>
                </c:pt>
                <c:pt idx="1207">
                  <c:v>3.3577999999999997E-2</c:v>
                </c:pt>
                <c:pt idx="1208">
                  <c:v>3.3577999999999997E-2</c:v>
                </c:pt>
                <c:pt idx="1209">
                  <c:v>3.3577999999999997E-2</c:v>
                </c:pt>
                <c:pt idx="1210">
                  <c:v>3.3706E-2</c:v>
                </c:pt>
                <c:pt idx="1211">
                  <c:v>3.3770000000000001E-2</c:v>
                </c:pt>
                <c:pt idx="1212">
                  <c:v>3.3770000000000001E-2</c:v>
                </c:pt>
                <c:pt idx="1213">
                  <c:v>3.3706E-2</c:v>
                </c:pt>
                <c:pt idx="1214">
                  <c:v>3.3770000000000001E-2</c:v>
                </c:pt>
                <c:pt idx="1215">
                  <c:v>3.3770000000000001E-2</c:v>
                </c:pt>
                <c:pt idx="1216">
                  <c:v>3.3833000000000002E-2</c:v>
                </c:pt>
                <c:pt idx="1217">
                  <c:v>3.3770000000000001E-2</c:v>
                </c:pt>
                <c:pt idx="1218">
                  <c:v>3.3833000000000002E-2</c:v>
                </c:pt>
                <c:pt idx="1219">
                  <c:v>3.3896999999999997E-2</c:v>
                </c:pt>
                <c:pt idx="1220">
                  <c:v>3.3896999999999997E-2</c:v>
                </c:pt>
                <c:pt idx="1221">
                  <c:v>3.3833000000000002E-2</c:v>
                </c:pt>
                <c:pt idx="1222">
                  <c:v>3.3833000000000002E-2</c:v>
                </c:pt>
                <c:pt idx="1223">
                  <c:v>3.3833000000000002E-2</c:v>
                </c:pt>
                <c:pt idx="1224">
                  <c:v>3.3770000000000001E-2</c:v>
                </c:pt>
                <c:pt idx="1225">
                  <c:v>3.3770000000000001E-2</c:v>
                </c:pt>
                <c:pt idx="1226">
                  <c:v>3.3833000000000002E-2</c:v>
                </c:pt>
                <c:pt idx="1227">
                  <c:v>3.3896999999999997E-2</c:v>
                </c:pt>
                <c:pt idx="1228">
                  <c:v>3.3896999999999997E-2</c:v>
                </c:pt>
                <c:pt idx="1229">
                  <c:v>3.3896999999999997E-2</c:v>
                </c:pt>
                <c:pt idx="1230">
                  <c:v>3.3960999999999998E-2</c:v>
                </c:pt>
                <c:pt idx="1231">
                  <c:v>3.3960999999999998E-2</c:v>
                </c:pt>
                <c:pt idx="1232">
                  <c:v>3.3960999999999998E-2</c:v>
                </c:pt>
                <c:pt idx="1233">
                  <c:v>3.3960999999999998E-2</c:v>
                </c:pt>
                <c:pt idx="1234">
                  <c:v>3.3960999999999998E-2</c:v>
                </c:pt>
                <c:pt idx="1235">
                  <c:v>3.3960999999999998E-2</c:v>
                </c:pt>
                <c:pt idx="1236">
                  <c:v>3.4025E-2</c:v>
                </c:pt>
                <c:pt idx="1237">
                  <c:v>3.4025E-2</c:v>
                </c:pt>
                <c:pt idx="1238">
                  <c:v>3.4089000000000001E-2</c:v>
                </c:pt>
                <c:pt idx="1239">
                  <c:v>3.4089000000000001E-2</c:v>
                </c:pt>
                <c:pt idx="1240">
                  <c:v>3.4025E-2</c:v>
                </c:pt>
                <c:pt idx="1241">
                  <c:v>3.4025E-2</c:v>
                </c:pt>
                <c:pt idx="1242">
                  <c:v>3.3960999999999998E-2</c:v>
                </c:pt>
                <c:pt idx="1243">
                  <c:v>3.3960999999999998E-2</c:v>
                </c:pt>
                <c:pt idx="1244">
                  <c:v>3.3960999999999998E-2</c:v>
                </c:pt>
                <c:pt idx="1245">
                  <c:v>3.3833000000000002E-2</c:v>
                </c:pt>
                <c:pt idx="1246">
                  <c:v>3.3896999999999997E-2</c:v>
                </c:pt>
                <c:pt idx="1247">
                  <c:v>3.3960999999999998E-2</c:v>
                </c:pt>
                <c:pt idx="1248">
                  <c:v>3.3896999999999997E-2</c:v>
                </c:pt>
                <c:pt idx="1249">
                  <c:v>3.3960999999999998E-2</c:v>
                </c:pt>
                <c:pt idx="1250">
                  <c:v>3.3960999999999998E-2</c:v>
                </c:pt>
                <c:pt idx="1251">
                  <c:v>3.3896999999999997E-2</c:v>
                </c:pt>
                <c:pt idx="1252">
                  <c:v>3.3770000000000001E-2</c:v>
                </c:pt>
                <c:pt idx="1253">
                  <c:v>3.3641999999999998E-2</c:v>
                </c:pt>
                <c:pt idx="1254">
                  <c:v>3.3577999999999997E-2</c:v>
                </c:pt>
                <c:pt idx="1255">
                  <c:v>3.3641999999999998E-2</c:v>
                </c:pt>
                <c:pt idx="1256">
                  <c:v>3.3706E-2</c:v>
                </c:pt>
                <c:pt idx="1257">
                  <c:v>3.3641999999999998E-2</c:v>
                </c:pt>
                <c:pt idx="1258">
                  <c:v>3.3577999999999997E-2</c:v>
                </c:pt>
                <c:pt idx="1259">
                  <c:v>3.3387E-2</c:v>
                </c:pt>
                <c:pt idx="1260">
                  <c:v>3.3195000000000002E-2</c:v>
                </c:pt>
                <c:pt idx="1261">
                  <c:v>3.3131000000000001E-2</c:v>
                </c:pt>
                <c:pt idx="1262">
                  <c:v>3.3131000000000001E-2</c:v>
                </c:pt>
                <c:pt idx="1263">
                  <c:v>3.3195000000000002E-2</c:v>
                </c:pt>
                <c:pt idx="1264">
                  <c:v>3.3131000000000001E-2</c:v>
                </c:pt>
                <c:pt idx="1265">
                  <c:v>3.3066999999999999E-2</c:v>
                </c:pt>
                <c:pt idx="1266">
                  <c:v>3.3003999999999999E-2</c:v>
                </c:pt>
                <c:pt idx="1267">
                  <c:v>3.3066999999999999E-2</c:v>
                </c:pt>
                <c:pt idx="1268">
                  <c:v>3.3003999999999999E-2</c:v>
                </c:pt>
                <c:pt idx="1269">
                  <c:v>3.3003999999999999E-2</c:v>
                </c:pt>
                <c:pt idx="1270">
                  <c:v>3.3066999999999999E-2</c:v>
                </c:pt>
                <c:pt idx="1271">
                  <c:v>3.3066999999999999E-2</c:v>
                </c:pt>
                <c:pt idx="1272">
                  <c:v>3.3003999999999999E-2</c:v>
                </c:pt>
                <c:pt idx="1273">
                  <c:v>3.3003999999999999E-2</c:v>
                </c:pt>
                <c:pt idx="1274">
                  <c:v>3.3131000000000001E-2</c:v>
                </c:pt>
                <c:pt idx="1275">
                  <c:v>3.3131000000000001E-2</c:v>
                </c:pt>
                <c:pt idx="1276">
                  <c:v>3.3066999999999999E-2</c:v>
                </c:pt>
                <c:pt idx="1277">
                  <c:v>3.3066999999999999E-2</c:v>
                </c:pt>
                <c:pt idx="1278">
                  <c:v>3.3066999999999999E-2</c:v>
                </c:pt>
                <c:pt idx="1279">
                  <c:v>3.3131000000000001E-2</c:v>
                </c:pt>
                <c:pt idx="1280">
                  <c:v>3.3195000000000002E-2</c:v>
                </c:pt>
                <c:pt idx="1281">
                  <c:v>3.3387E-2</c:v>
                </c:pt>
                <c:pt idx="1282">
                  <c:v>3.3387E-2</c:v>
                </c:pt>
                <c:pt idx="1283">
                  <c:v>3.3387E-2</c:v>
                </c:pt>
                <c:pt idx="1284">
                  <c:v>3.3450000000000001E-2</c:v>
                </c:pt>
                <c:pt idx="1285">
                  <c:v>3.3514000000000002E-2</c:v>
                </c:pt>
                <c:pt idx="1286">
                  <c:v>3.3577999999999997E-2</c:v>
                </c:pt>
                <c:pt idx="1287">
                  <c:v>3.3641999999999998E-2</c:v>
                </c:pt>
                <c:pt idx="1288">
                  <c:v>3.3577999999999997E-2</c:v>
                </c:pt>
                <c:pt idx="1289">
                  <c:v>3.3577999999999997E-2</c:v>
                </c:pt>
                <c:pt idx="1290">
                  <c:v>3.3514000000000002E-2</c:v>
                </c:pt>
                <c:pt idx="1291">
                  <c:v>3.3514000000000002E-2</c:v>
                </c:pt>
                <c:pt idx="1292">
                  <c:v>3.3450000000000001E-2</c:v>
                </c:pt>
                <c:pt idx="1293">
                  <c:v>3.3322999999999998E-2</c:v>
                </c:pt>
                <c:pt idx="1294">
                  <c:v>3.3322999999999998E-2</c:v>
                </c:pt>
                <c:pt idx="1295">
                  <c:v>3.3195000000000002E-2</c:v>
                </c:pt>
                <c:pt idx="1296">
                  <c:v>3.3131000000000001E-2</c:v>
                </c:pt>
                <c:pt idx="1297">
                  <c:v>3.3066999999999999E-2</c:v>
                </c:pt>
                <c:pt idx="1298">
                  <c:v>3.3003999999999999E-2</c:v>
                </c:pt>
                <c:pt idx="1299">
                  <c:v>3.3003999999999999E-2</c:v>
                </c:pt>
                <c:pt idx="1300">
                  <c:v>3.2939999999999997E-2</c:v>
                </c:pt>
                <c:pt idx="1301">
                  <c:v>3.2939999999999997E-2</c:v>
                </c:pt>
                <c:pt idx="1302">
                  <c:v>3.2939999999999997E-2</c:v>
                </c:pt>
                <c:pt idx="1303">
                  <c:v>3.2876000000000002E-2</c:v>
                </c:pt>
                <c:pt idx="1304">
                  <c:v>3.2876000000000002E-2</c:v>
                </c:pt>
                <c:pt idx="1305">
                  <c:v>3.2812000000000001E-2</c:v>
                </c:pt>
                <c:pt idx="1306">
                  <c:v>3.2876000000000002E-2</c:v>
                </c:pt>
                <c:pt idx="1307">
                  <c:v>3.2939999999999997E-2</c:v>
                </c:pt>
                <c:pt idx="1308">
                  <c:v>3.2876000000000002E-2</c:v>
                </c:pt>
                <c:pt idx="1309">
                  <c:v>3.2939999999999997E-2</c:v>
                </c:pt>
                <c:pt idx="1310">
                  <c:v>3.2812000000000001E-2</c:v>
                </c:pt>
                <c:pt idx="1311">
                  <c:v>3.2747999999999999E-2</c:v>
                </c:pt>
                <c:pt idx="1312">
                  <c:v>3.2747999999999999E-2</c:v>
                </c:pt>
                <c:pt idx="1313">
                  <c:v>3.2876000000000002E-2</c:v>
                </c:pt>
                <c:pt idx="1314">
                  <c:v>3.2812000000000001E-2</c:v>
                </c:pt>
                <c:pt idx="1315">
                  <c:v>3.2812000000000001E-2</c:v>
                </c:pt>
                <c:pt idx="1316">
                  <c:v>3.2620000000000003E-2</c:v>
                </c:pt>
                <c:pt idx="1317">
                  <c:v>3.2557000000000003E-2</c:v>
                </c:pt>
                <c:pt idx="1318">
                  <c:v>3.2493000000000001E-2</c:v>
                </c:pt>
                <c:pt idx="1319">
                  <c:v>3.2428999999999999E-2</c:v>
                </c:pt>
                <c:pt idx="1320">
                  <c:v>3.2428999999999999E-2</c:v>
                </c:pt>
                <c:pt idx="1321">
                  <c:v>3.2428999999999999E-2</c:v>
                </c:pt>
                <c:pt idx="1322">
                  <c:v>3.2493000000000001E-2</c:v>
                </c:pt>
                <c:pt idx="1323">
                  <c:v>3.2364999999999998E-2</c:v>
                </c:pt>
                <c:pt idx="1324">
                  <c:v>3.2364999999999998E-2</c:v>
                </c:pt>
                <c:pt idx="1325">
                  <c:v>3.2364999999999998E-2</c:v>
                </c:pt>
                <c:pt idx="1326">
                  <c:v>3.2364999999999998E-2</c:v>
                </c:pt>
                <c:pt idx="1327">
                  <c:v>3.2364999999999998E-2</c:v>
                </c:pt>
                <c:pt idx="1328">
                  <c:v>3.2301000000000003E-2</c:v>
                </c:pt>
                <c:pt idx="1329">
                  <c:v>3.2301000000000003E-2</c:v>
                </c:pt>
                <c:pt idx="1330">
                  <c:v>3.211E-2</c:v>
                </c:pt>
                <c:pt idx="1331">
                  <c:v>3.211E-2</c:v>
                </c:pt>
                <c:pt idx="1332">
                  <c:v>3.211E-2</c:v>
                </c:pt>
                <c:pt idx="1333">
                  <c:v>3.211E-2</c:v>
                </c:pt>
                <c:pt idx="1334">
                  <c:v>3.211E-2</c:v>
                </c:pt>
                <c:pt idx="1335">
                  <c:v>3.211E-2</c:v>
                </c:pt>
                <c:pt idx="1336">
                  <c:v>3.2045999999999998E-2</c:v>
                </c:pt>
                <c:pt idx="1337">
                  <c:v>3.2045999999999998E-2</c:v>
                </c:pt>
                <c:pt idx="1338">
                  <c:v>3.1918000000000002E-2</c:v>
                </c:pt>
                <c:pt idx="1339">
                  <c:v>3.1854E-2</c:v>
                </c:pt>
                <c:pt idx="1340">
                  <c:v>3.1854E-2</c:v>
                </c:pt>
                <c:pt idx="1341">
                  <c:v>3.1854E-2</c:v>
                </c:pt>
                <c:pt idx="1342">
                  <c:v>3.1854E-2</c:v>
                </c:pt>
                <c:pt idx="1343">
                  <c:v>3.1791E-2</c:v>
                </c:pt>
                <c:pt idx="1344">
                  <c:v>3.1726999999999998E-2</c:v>
                </c:pt>
                <c:pt idx="1345">
                  <c:v>3.1791E-2</c:v>
                </c:pt>
                <c:pt idx="1346">
                  <c:v>3.1726999999999998E-2</c:v>
                </c:pt>
                <c:pt idx="1347">
                  <c:v>3.1662999999999997E-2</c:v>
                </c:pt>
                <c:pt idx="1348">
                  <c:v>3.1726999999999998E-2</c:v>
                </c:pt>
                <c:pt idx="1349">
                  <c:v>3.1662999999999997E-2</c:v>
                </c:pt>
                <c:pt idx="1350">
                  <c:v>3.1662999999999997E-2</c:v>
                </c:pt>
                <c:pt idx="1351">
                  <c:v>3.1726999999999998E-2</c:v>
                </c:pt>
                <c:pt idx="1352">
                  <c:v>3.1918000000000002E-2</c:v>
                </c:pt>
                <c:pt idx="1353">
                  <c:v>3.1981999999999997E-2</c:v>
                </c:pt>
                <c:pt idx="1354">
                  <c:v>3.2045999999999998E-2</c:v>
                </c:pt>
                <c:pt idx="1355">
                  <c:v>3.2045999999999998E-2</c:v>
                </c:pt>
                <c:pt idx="1356">
                  <c:v>3.1981999999999997E-2</c:v>
                </c:pt>
                <c:pt idx="1357">
                  <c:v>3.1981999999999997E-2</c:v>
                </c:pt>
                <c:pt idx="1358">
                  <c:v>3.2045999999999998E-2</c:v>
                </c:pt>
                <c:pt idx="1359">
                  <c:v>3.2237000000000002E-2</c:v>
                </c:pt>
                <c:pt idx="1360">
                  <c:v>3.2237000000000002E-2</c:v>
                </c:pt>
                <c:pt idx="1361">
                  <c:v>3.2237000000000002E-2</c:v>
                </c:pt>
                <c:pt idx="1362">
                  <c:v>3.2237000000000002E-2</c:v>
                </c:pt>
                <c:pt idx="1363">
                  <c:v>3.2174000000000001E-2</c:v>
                </c:pt>
                <c:pt idx="1364">
                  <c:v>3.2174000000000001E-2</c:v>
                </c:pt>
                <c:pt idx="1365">
                  <c:v>3.2237000000000002E-2</c:v>
                </c:pt>
                <c:pt idx="1366">
                  <c:v>3.2237000000000002E-2</c:v>
                </c:pt>
                <c:pt idx="1367">
                  <c:v>3.2237000000000002E-2</c:v>
                </c:pt>
                <c:pt idx="1368">
                  <c:v>3.2237000000000002E-2</c:v>
                </c:pt>
                <c:pt idx="1369">
                  <c:v>3.2174000000000001E-2</c:v>
                </c:pt>
                <c:pt idx="1370">
                  <c:v>3.211E-2</c:v>
                </c:pt>
                <c:pt idx="1371">
                  <c:v>3.2045999999999998E-2</c:v>
                </c:pt>
                <c:pt idx="1372">
                  <c:v>3.211E-2</c:v>
                </c:pt>
                <c:pt idx="1373">
                  <c:v>3.2045999999999998E-2</c:v>
                </c:pt>
                <c:pt idx="1374">
                  <c:v>3.2045999999999998E-2</c:v>
                </c:pt>
                <c:pt idx="1375">
                  <c:v>3.211E-2</c:v>
                </c:pt>
                <c:pt idx="1376">
                  <c:v>3.2045999999999998E-2</c:v>
                </c:pt>
                <c:pt idx="1377">
                  <c:v>3.1981999999999997E-2</c:v>
                </c:pt>
                <c:pt idx="1378">
                  <c:v>3.1918000000000002E-2</c:v>
                </c:pt>
                <c:pt idx="1379">
                  <c:v>3.1791E-2</c:v>
                </c:pt>
                <c:pt idx="1380">
                  <c:v>3.1854E-2</c:v>
                </c:pt>
                <c:pt idx="1381">
                  <c:v>3.1791E-2</c:v>
                </c:pt>
                <c:pt idx="1382">
                  <c:v>3.1791E-2</c:v>
                </c:pt>
                <c:pt idx="1383">
                  <c:v>3.1726999999999998E-2</c:v>
                </c:pt>
                <c:pt idx="1384">
                  <c:v>3.1726999999999998E-2</c:v>
                </c:pt>
                <c:pt idx="1385">
                  <c:v>3.1726999999999998E-2</c:v>
                </c:pt>
                <c:pt idx="1386">
                  <c:v>3.1726999999999998E-2</c:v>
                </c:pt>
                <c:pt idx="1387">
                  <c:v>3.1791E-2</c:v>
                </c:pt>
                <c:pt idx="1388">
                  <c:v>3.1854E-2</c:v>
                </c:pt>
                <c:pt idx="1389">
                  <c:v>3.1791E-2</c:v>
                </c:pt>
                <c:pt idx="1390">
                  <c:v>3.1791E-2</c:v>
                </c:pt>
                <c:pt idx="1391">
                  <c:v>3.1854E-2</c:v>
                </c:pt>
                <c:pt idx="1392">
                  <c:v>3.1918000000000002E-2</c:v>
                </c:pt>
                <c:pt idx="1393">
                  <c:v>3.1981999999999997E-2</c:v>
                </c:pt>
                <c:pt idx="1394">
                  <c:v>3.1854E-2</c:v>
                </c:pt>
                <c:pt idx="1395">
                  <c:v>3.1918000000000002E-2</c:v>
                </c:pt>
                <c:pt idx="1396">
                  <c:v>3.1918000000000002E-2</c:v>
                </c:pt>
                <c:pt idx="1397">
                  <c:v>3.1918000000000002E-2</c:v>
                </c:pt>
                <c:pt idx="1398">
                  <c:v>3.1981999999999997E-2</c:v>
                </c:pt>
                <c:pt idx="1399">
                  <c:v>3.1918000000000002E-2</c:v>
                </c:pt>
                <c:pt idx="1400">
                  <c:v>3.1981999999999997E-2</c:v>
                </c:pt>
                <c:pt idx="1401">
                  <c:v>3.1791E-2</c:v>
                </c:pt>
                <c:pt idx="1402">
                  <c:v>3.1726999999999998E-2</c:v>
                </c:pt>
                <c:pt idx="1403">
                  <c:v>3.1791E-2</c:v>
                </c:pt>
                <c:pt idx="1404">
                  <c:v>3.1854E-2</c:v>
                </c:pt>
                <c:pt idx="1405">
                  <c:v>3.1918000000000002E-2</c:v>
                </c:pt>
                <c:pt idx="1406">
                  <c:v>3.1918000000000002E-2</c:v>
                </c:pt>
                <c:pt idx="1407">
                  <c:v>3.1854E-2</c:v>
                </c:pt>
                <c:pt idx="1408">
                  <c:v>3.1726999999999998E-2</c:v>
                </c:pt>
                <c:pt idx="1409">
                  <c:v>3.1662999999999997E-2</c:v>
                </c:pt>
                <c:pt idx="1410">
                  <c:v>3.1726999999999998E-2</c:v>
                </c:pt>
                <c:pt idx="1411">
                  <c:v>3.1791E-2</c:v>
                </c:pt>
                <c:pt idx="1412">
                  <c:v>3.1854E-2</c:v>
                </c:pt>
                <c:pt idx="1413">
                  <c:v>3.1854E-2</c:v>
                </c:pt>
                <c:pt idx="1414">
                  <c:v>3.1854E-2</c:v>
                </c:pt>
                <c:pt idx="1415">
                  <c:v>3.1918000000000002E-2</c:v>
                </c:pt>
                <c:pt idx="1416">
                  <c:v>3.211E-2</c:v>
                </c:pt>
                <c:pt idx="1417">
                  <c:v>3.2237000000000002E-2</c:v>
                </c:pt>
                <c:pt idx="1418">
                  <c:v>3.2237000000000002E-2</c:v>
                </c:pt>
                <c:pt idx="1419">
                  <c:v>3.2301000000000003E-2</c:v>
                </c:pt>
                <c:pt idx="1420">
                  <c:v>3.2364999999999998E-2</c:v>
                </c:pt>
                <c:pt idx="1421">
                  <c:v>3.2428999999999999E-2</c:v>
                </c:pt>
                <c:pt idx="1422">
                  <c:v>3.2428999999999999E-2</c:v>
                </c:pt>
                <c:pt idx="1423">
                  <c:v>3.2557000000000003E-2</c:v>
                </c:pt>
                <c:pt idx="1424">
                  <c:v>3.2557000000000003E-2</c:v>
                </c:pt>
                <c:pt idx="1425">
                  <c:v>3.2557000000000003E-2</c:v>
                </c:pt>
                <c:pt idx="1426">
                  <c:v>3.2557000000000003E-2</c:v>
                </c:pt>
                <c:pt idx="1427">
                  <c:v>3.2493000000000001E-2</c:v>
                </c:pt>
                <c:pt idx="1428">
                  <c:v>3.2493000000000001E-2</c:v>
                </c:pt>
                <c:pt idx="1429">
                  <c:v>3.2493000000000001E-2</c:v>
                </c:pt>
                <c:pt idx="1430">
                  <c:v>3.2620000000000003E-2</c:v>
                </c:pt>
                <c:pt idx="1431">
                  <c:v>3.2557000000000003E-2</c:v>
                </c:pt>
                <c:pt idx="1432">
                  <c:v>3.2493000000000001E-2</c:v>
                </c:pt>
                <c:pt idx="1433">
                  <c:v>3.2493000000000001E-2</c:v>
                </c:pt>
                <c:pt idx="1434">
                  <c:v>3.2493000000000001E-2</c:v>
                </c:pt>
                <c:pt idx="1435">
                  <c:v>3.2493000000000001E-2</c:v>
                </c:pt>
                <c:pt idx="1436">
                  <c:v>3.2493000000000001E-2</c:v>
                </c:pt>
                <c:pt idx="1437">
                  <c:v>3.2428999999999999E-2</c:v>
                </c:pt>
                <c:pt idx="1438">
                  <c:v>3.2364999999999998E-2</c:v>
                </c:pt>
                <c:pt idx="1439">
                  <c:v>3.2364999999999998E-2</c:v>
                </c:pt>
                <c:pt idx="1440">
                  <c:v>3.2364999999999998E-2</c:v>
                </c:pt>
                <c:pt idx="1441">
                  <c:v>3.2428999999999999E-2</c:v>
                </c:pt>
                <c:pt idx="1442">
                  <c:v>3.2493000000000001E-2</c:v>
                </c:pt>
                <c:pt idx="1443">
                  <c:v>3.2557000000000003E-2</c:v>
                </c:pt>
                <c:pt idx="1444">
                  <c:v>3.2557000000000003E-2</c:v>
                </c:pt>
                <c:pt idx="1445">
                  <c:v>3.2620000000000003E-2</c:v>
                </c:pt>
                <c:pt idx="1446">
                  <c:v>3.2683999999999998E-2</c:v>
                </c:pt>
                <c:pt idx="1447">
                  <c:v>3.2747999999999999E-2</c:v>
                </c:pt>
                <c:pt idx="1448">
                  <c:v>3.2747999999999999E-2</c:v>
                </c:pt>
                <c:pt idx="1449">
                  <c:v>3.2812000000000001E-2</c:v>
                </c:pt>
                <c:pt idx="1450">
                  <c:v>3.2812000000000001E-2</c:v>
                </c:pt>
                <c:pt idx="1451">
                  <c:v>3.2747999999999999E-2</c:v>
                </c:pt>
                <c:pt idx="1452">
                  <c:v>3.2747999999999999E-2</c:v>
                </c:pt>
                <c:pt idx="1453">
                  <c:v>3.2747999999999999E-2</c:v>
                </c:pt>
                <c:pt idx="1454">
                  <c:v>3.2747999999999999E-2</c:v>
                </c:pt>
                <c:pt idx="1455">
                  <c:v>3.2747999999999999E-2</c:v>
                </c:pt>
                <c:pt idx="1456">
                  <c:v>3.2812000000000001E-2</c:v>
                </c:pt>
                <c:pt idx="1457">
                  <c:v>3.2876000000000002E-2</c:v>
                </c:pt>
                <c:pt idx="1458">
                  <c:v>3.2939999999999997E-2</c:v>
                </c:pt>
                <c:pt idx="1459">
                  <c:v>3.2876000000000002E-2</c:v>
                </c:pt>
                <c:pt idx="1460">
                  <c:v>3.2939999999999997E-2</c:v>
                </c:pt>
                <c:pt idx="1461">
                  <c:v>3.3003999999999999E-2</c:v>
                </c:pt>
                <c:pt idx="1462">
                  <c:v>3.3066999999999999E-2</c:v>
                </c:pt>
                <c:pt idx="1463">
                  <c:v>3.3131000000000001E-2</c:v>
                </c:pt>
                <c:pt idx="1464">
                  <c:v>3.3195000000000002E-2</c:v>
                </c:pt>
                <c:pt idx="1465">
                  <c:v>3.3258999999999997E-2</c:v>
                </c:pt>
                <c:pt idx="1466">
                  <c:v>3.3322999999999998E-2</c:v>
                </c:pt>
                <c:pt idx="1467">
                  <c:v>3.3387E-2</c:v>
                </c:pt>
                <c:pt idx="1468">
                  <c:v>3.3387E-2</c:v>
                </c:pt>
                <c:pt idx="1469">
                  <c:v>3.3450000000000001E-2</c:v>
                </c:pt>
                <c:pt idx="1470">
                  <c:v>3.3514000000000002E-2</c:v>
                </c:pt>
                <c:pt idx="1471">
                  <c:v>3.3577999999999997E-2</c:v>
                </c:pt>
                <c:pt idx="1472">
                  <c:v>3.3450000000000001E-2</c:v>
                </c:pt>
                <c:pt idx="1473">
                  <c:v>3.3514000000000002E-2</c:v>
                </c:pt>
                <c:pt idx="1474">
                  <c:v>3.3577999999999997E-2</c:v>
                </c:pt>
                <c:pt idx="1475">
                  <c:v>3.3577999999999997E-2</c:v>
                </c:pt>
                <c:pt idx="1476">
                  <c:v>3.3641999999999998E-2</c:v>
                </c:pt>
                <c:pt idx="1477">
                  <c:v>3.3706E-2</c:v>
                </c:pt>
                <c:pt idx="1478">
                  <c:v>3.3770000000000001E-2</c:v>
                </c:pt>
                <c:pt idx="1479">
                  <c:v>3.3641999999999998E-2</c:v>
                </c:pt>
                <c:pt idx="1480">
                  <c:v>3.3514000000000002E-2</c:v>
                </c:pt>
                <c:pt idx="1481">
                  <c:v>3.3514000000000002E-2</c:v>
                </c:pt>
                <c:pt idx="1482">
                  <c:v>3.3514000000000002E-2</c:v>
                </c:pt>
                <c:pt idx="1483">
                  <c:v>3.3514000000000002E-2</c:v>
                </c:pt>
                <c:pt idx="1484">
                  <c:v>3.3514000000000002E-2</c:v>
                </c:pt>
                <c:pt idx="1485">
                  <c:v>3.3450000000000001E-2</c:v>
                </c:pt>
                <c:pt idx="1486">
                  <c:v>3.3258999999999997E-2</c:v>
                </c:pt>
                <c:pt idx="1487">
                  <c:v>3.3131000000000001E-2</c:v>
                </c:pt>
                <c:pt idx="1488">
                  <c:v>3.3131000000000001E-2</c:v>
                </c:pt>
                <c:pt idx="1489">
                  <c:v>3.3195000000000002E-2</c:v>
                </c:pt>
                <c:pt idx="1490">
                  <c:v>3.3258999999999997E-2</c:v>
                </c:pt>
                <c:pt idx="1491">
                  <c:v>3.3258999999999997E-2</c:v>
                </c:pt>
                <c:pt idx="1492">
                  <c:v>3.3258999999999997E-2</c:v>
                </c:pt>
                <c:pt idx="1493">
                  <c:v>3.3258999999999997E-2</c:v>
                </c:pt>
                <c:pt idx="1494">
                  <c:v>3.3322999999999998E-2</c:v>
                </c:pt>
                <c:pt idx="1495">
                  <c:v>3.3322999999999998E-2</c:v>
                </c:pt>
                <c:pt idx="1496">
                  <c:v>3.3387E-2</c:v>
                </c:pt>
                <c:pt idx="1497">
                  <c:v>3.3450000000000001E-2</c:v>
                </c:pt>
                <c:pt idx="1498">
                  <c:v>3.3450000000000001E-2</c:v>
                </c:pt>
                <c:pt idx="1499">
                  <c:v>3.3450000000000001E-2</c:v>
                </c:pt>
                <c:pt idx="1500">
                  <c:v>3.3450000000000001E-2</c:v>
                </c:pt>
                <c:pt idx="1501">
                  <c:v>3.3641999999999998E-2</c:v>
                </c:pt>
                <c:pt idx="1502">
                  <c:v>3.3706E-2</c:v>
                </c:pt>
                <c:pt idx="1503">
                  <c:v>3.3706E-2</c:v>
                </c:pt>
                <c:pt idx="1504">
                  <c:v>3.3706E-2</c:v>
                </c:pt>
                <c:pt idx="1505">
                  <c:v>3.3706E-2</c:v>
                </c:pt>
                <c:pt idx="1506">
                  <c:v>3.3706E-2</c:v>
                </c:pt>
                <c:pt idx="1507">
                  <c:v>3.3770000000000001E-2</c:v>
                </c:pt>
                <c:pt idx="1508">
                  <c:v>3.3896999999999997E-2</c:v>
                </c:pt>
                <c:pt idx="1509">
                  <c:v>3.3833000000000002E-2</c:v>
                </c:pt>
                <c:pt idx="1510">
                  <c:v>3.3833000000000002E-2</c:v>
                </c:pt>
                <c:pt idx="1511">
                  <c:v>3.3833000000000002E-2</c:v>
                </c:pt>
                <c:pt idx="1512">
                  <c:v>3.3770000000000001E-2</c:v>
                </c:pt>
                <c:pt idx="1513">
                  <c:v>3.3706E-2</c:v>
                </c:pt>
                <c:pt idx="1514">
                  <c:v>3.3706E-2</c:v>
                </c:pt>
                <c:pt idx="1515">
                  <c:v>3.3641999999999998E-2</c:v>
                </c:pt>
                <c:pt idx="1516">
                  <c:v>3.3577999999999997E-2</c:v>
                </c:pt>
                <c:pt idx="1517">
                  <c:v>3.3514000000000002E-2</c:v>
                </c:pt>
                <c:pt idx="1518">
                  <c:v>3.3514000000000002E-2</c:v>
                </c:pt>
                <c:pt idx="1519">
                  <c:v>3.3450000000000001E-2</c:v>
                </c:pt>
                <c:pt idx="1520">
                  <c:v>3.3450000000000001E-2</c:v>
                </c:pt>
                <c:pt idx="1521">
                  <c:v>3.3450000000000001E-2</c:v>
                </c:pt>
                <c:pt idx="1522">
                  <c:v>3.3322999999999998E-2</c:v>
                </c:pt>
                <c:pt idx="1523">
                  <c:v>3.3322999999999998E-2</c:v>
                </c:pt>
                <c:pt idx="1524">
                  <c:v>3.3322999999999998E-2</c:v>
                </c:pt>
                <c:pt idx="1525">
                  <c:v>3.3258999999999997E-2</c:v>
                </c:pt>
                <c:pt idx="1526">
                  <c:v>3.3195000000000002E-2</c:v>
                </c:pt>
                <c:pt idx="1527">
                  <c:v>3.3195000000000002E-2</c:v>
                </c:pt>
                <c:pt idx="1528">
                  <c:v>3.3195000000000002E-2</c:v>
                </c:pt>
                <c:pt idx="1529">
                  <c:v>3.3131000000000001E-2</c:v>
                </c:pt>
                <c:pt idx="1530">
                  <c:v>3.3195000000000002E-2</c:v>
                </c:pt>
                <c:pt idx="1531">
                  <c:v>3.3258999999999997E-2</c:v>
                </c:pt>
                <c:pt idx="1532">
                  <c:v>3.3322999999999998E-2</c:v>
                </c:pt>
                <c:pt idx="1533">
                  <c:v>3.3322999999999998E-2</c:v>
                </c:pt>
                <c:pt idx="1534">
                  <c:v>3.3322999999999998E-2</c:v>
                </c:pt>
                <c:pt idx="1535">
                  <c:v>3.3258999999999997E-2</c:v>
                </c:pt>
                <c:pt idx="1536">
                  <c:v>3.3322999999999998E-2</c:v>
                </c:pt>
                <c:pt idx="1537">
                  <c:v>3.3387E-2</c:v>
                </c:pt>
                <c:pt idx="1538">
                  <c:v>3.3514000000000002E-2</c:v>
                </c:pt>
                <c:pt idx="1539">
                  <c:v>3.3641999999999998E-2</c:v>
                </c:pt>
                <c:pt idx="1540">
                  <c:v>3.3770000000000001E-2</c:v>
                </c:pt>
                <c:pt idx="1541">
                  <c:v>3.3833000000000002E-2</c:v>
                </c:pt>
                <c:pt idx="1542">
                  <c:v>3.3896999999999997E-2</c:v>
                </c:pt>
                <c:pt idx="1543">
                  <c:v>3.3960999999999998E-2</c:v>
                </c:pt>
                <c:pt idx="1544">
                  <c:v>3.4025E-2</c:v>
                </c:pt>
                <c:pt idx="1545">
                  <c:v>3.3960999999999998E-2</c:v>
                </c:pt>
                <c:pt idx="1546">
                  <c:v>3.3896999999999997E-2</c:v>
                </c:pt>
                <c:pt idx="1547">
                  <c:v>3.3833000000000002E-2</c:v>
                </c:pt>
                <c:pt idx="1548">
                  <c:v>3.3770000000000001E-2</c:v>
                </c:pt>
                <c:pt idx="1549">
                  <c:v>3.3770000000000001E-2</c:v>
                </c:pt>
                <c:pt idx="1550">
                  <c:v>3.3641999999999998E-2</c:v>
                </c:pt>
                <c:pt idx="1551">
                  <c:v>3.3706E-2</c:v>
                </c:pt>
                <c:pt idx="1552">
                  <c:v>3.3706E-2</c:v>
                </c:pt>
                <c:pt idx="1553">
                  <c:v>3.3706E-2</c:v>
                </c:pt>
                <c:pt idx="1554">
                  <c:v>3.3770000000000001E-2</c:v>
                </c:pt>
                <c:pt idx="1555">
                  <c:v>3.3770000000000001E-2</c:v>
                </c:pt>
                <c:pt idx="1556">
                  <c:v>3.3770000000000001E-2</c:v>
                </c:pt>
                <c:pt idx="1557">
                  <c:v>3.3577999999999997E-2</c:v>
                </c:pt>
                <c:pt idx="1558">
                  <c:v>3.3450000000000001E-2</c:v>
                </c:pt>
                <c:pt idx="1559">
                  <c:v>3.3450000000000001E-2</c:v>
                </c:pt>
                <c:pt idx="1560">
                  <c:v>3.3387E-2</c:v>
                </c:pt>
                <c:pt idx="1561">
                  <c:v>3.3322999999999998E-2</c:v>
                </c:pt>
                <c:pt idx="1562">
                  <c:v>3.3258999999999997E-2</c:v>
                </c:pt>
                <c:pt idx="1563">
                  <c:v>3.3258999999999997E-2</c:v>
                </c:pt>
                <c:pt idx="1564">
                  <c:v>3.3066999999999999E-2</c:v>
                </c:pt>
                <c:pt idx="1565">
                  <c:v>3.2939999999999997E-2</c:v>
                </c:pt>
                <c:pt idx="1566">
                  <c:v>3.2939999999999997E-2</c:v>
                </c:pt>
                <c:pt idx="1567">
                  <c:v>3.2876000000000002E-2</c:v>
                </c:pt>
                <c:pt idx="1568">
                  <c:v>3.2939999999999997E-2</c:v>
                </c:pt>
                <c:pt idx="1569">
                  <c:v>3.2939999999999997E-2</c:v>
                </c:pt>
                <c:pt idx="1570">
                  <c:v>3.2876000000000002E-2</c:v>
                </c:pt>
                <c:pt idx="1571">
                  <c:v>3.2876000000000002E-2</c:v>
                </c:pt>
                <c:pt idx="1572">
                  <c:v>3.2939999999999997E-2</c:v>
                </c:pt>
                <c:pt idx="1573">
                  <c:v>3.2876000000000002E-2</c:v>
                </c:pt>
                <c:pt idx="1574">
                  <c:v>3.2812000000000001E-2</c:v>
                </c:pt>
                <c:pt idx="1575">
                  <c:v>3.2812000000000001E-2</c:v>
                </c:pt>
                <c:pt idx="1576">
                  <c:v>3.2812000000000001E-2</c:v>
                </c:pt>
                <c:pt idx="1577">
                  <c:v>3.2747999999999999E-2</c:v>
                </c:pt>
                <c:pt idx="1578">
                  <c:v>3.2747999999999999E-2</c:v>
                </c:pt>
                <c:pt idx="1579">
                  <c:v>3.2876000000000002E-2</c:v>
                </c:pt>
                <c:pt idx="1580">
                  <c:v>3.2876000000000002E-2</c:v>
                </c:pt>
                <c:pt idx="1581">
                  <c:v>3.2939999999999997E-2</c:v>
                </c:pt>
                <c:pt idx="1582">
                  <c:v>3.3003999999999999E-2</c:v>
                </c:pt>
                <c:pt idx="1583">
                  <c:v>3.3003999999999999E-2</c:v>
                </c:pt>
                <c:pt idx="1584">
                  <c:v>3.2939999999999997E-2</c:v>
                </c:pt>
                <c:pt idx="1585">
                  <c:v>3.3003999999999999E-2</c:v>
                </c:pt>
                <c:pt idx="1586">
                  <c:v>3.3195000000000002E-2</c:v>
                </c:pt>
                <c:pt idx="1587">
                  <c:v>3.3195000000000002E-2</c:v>
                </c:pt>
                <c:pt idx="1588">
                  <c:v>3.3131000000000001E-2</c:v>
                </c:pt>
                <c:pt idx="1589">
                  <c:v>3.3066999999999999E-2</c:v>
                </c:pt>
                <c:pt idx="1590">
                  <c:v>3.3003999999999999E-2</c:v>
                </c:pt>
                <c:pt idx="1591">
                  <c:v>3.2939999999999997E-2</c:v>
                </c:pt>
                <c:pt idx="1592">
                  <c:v>3.2939999999999997E-2</c:v>
                </c:pt>
                <c:pt idx="1593">
                  <c:v>3.2939999999999997E-2</c:v>
                </c:pt>
                <c:pt idx="1594">
                  <c:v>3.3003999999999999E-2</c:v>
                </c:pt>
                <c:pt idx="1595">
                  <c:v>3.3066999999999999E-2</c:v>
                </c:pt>
                <c:pt idx="1596">
                  <c:v>3.3003999999999999E-2</c:v>
                </c:pt>
                <c:pt idx="1597">
                  <c:v>3.3003999999999999E-2</c:v>
                </c:pt>
                <c:pt idx="1598">
                  <c:v>3.3003999999999999E-2</c:v>
                </c:pt>
                <c:pt idx="1599">
                  <c:v>3.3003999999999999E-2</c:v>
                </c:pt>
                <c:pt idx="1600">
                  <c:v>3.2939999999999997E-2</c:v>
                </c:pt>
                <c:pt idx="1601">
                  <c:v>3.2939999999999997E-2</c:v>
                </c:pt>
                <c:pt idx="1602">
                  <c:v>3.2876000000000002E-2</c:v>
                </c:pt>
                <c:pt idx="1603">
                  <c:v>3.2812000000000001E-2</c:v>
                </c:pt>
                <c:pt idx="1604">
                  <c:v>3.2747999999999999E-2</c:v>
                </c:pt>
                <c:pt idx="1605">
                  <c:v>3.2747999999999999E-2</c:v>
                </c:pt>
                <c:pt idx="1606">
                  <c:v>3.2747999999999999E-2</c:v>
                </c:pt>
                <c:pt idx="1607">
                  <c:v>3.2747999999999999E-2</c:v>
                </c:pt>
                <c:pt idx="1608">
                  <c:v>3.2812000000000001E-2</c:v>
                </c:pt>
                <c:pt idx="1609">
                  <c:v>3.2876000000000002E-2</c:v>
                </c:pt>
                <c:pt idx="1610">
                  <c:v>3.2812000000000001E-2</c:v>
                </c:pt>
                <c:pt idx="1611">
                  <c:v>3.2812000000000001E-2</c:v>
                </c:pt>
                <c:pt idx="1612">
                  <c:v>3.2876000000000002E-2</c:v>
                </c:pt>
                <c:pt idx="1613">
                  <c:v>3.2939999999999997E-2</c:v>
                </c:pt>
                <c:pt idx="1614">
                  <c:v>3.3003999999999999E-2</c:v>
                </c:pt>
                <c:pt idx="1615">
                  <c:v>3.3003999999999999E-2</c:v>
                </c:pt>
                <c:pt idx="1616">
                  <c:v>3.3003999999999999E-2</c:v>
                </c:pt>
                <c:pt idx="1617">
                  <c:v>3.3066999999999999E-2</c:v>
                </c:pt>
                <c:pt idx="1618">
                  <c:v>3.3131000000000001E-2</c:v>
                </c:pt>
                <c:pt idx="1619">
                  <c:v>3.3195000000000002E-2</c:v>
                </c:pt>
                <c:pt idx="1620">
                  <c:v>3.3131000000000001E-2</c:v>
                </c:pt>
                <c:pt idx="1621">
                  <c:v>3.3131000000000001E-2</c:v>
                </c:pt>
                <c:pt idx="1622">
                  <c:v>3.3258999999999997E-2</c:v>
                </c:pt>
                <c:pt idx="1623">
                  <c:v>3.3322999999999998E-2</c:v>
                </c:pt>
                <c:pt idx="1624">
                  <c:v>3.3387E-2</c:v>
                </c:pt>
                <c:pt idx="1625">
                  <c:v>3.3450000000000001E-2</c:v>
                </c:pt>
                <c:pt idx="1626">
                  <c:v>3.3514000000000002E-2</c:v>
                </c:pt>
                <c:pt idx="1627">
                  <c:v>3.3514000000000002E-2</c:v>
                </c:pt>
                <c:pt idx="1628">
                  <c:v>3.3450000000000001E-2</c:v>
                </c:pt>
                <c:pt idx="1629">
                  <c:v>3.3450000000000001E-2</c:v>
                </c:pt>
                <c:pt idx="1630">
                  <c:v>3.3387E-2</c:v>
                </c:pt>
                <c:pt idx="1631">
                  <c:v>3.3387E-2</c:v>
                </c:pt>
                <c:pt idx="1632">
                  <c:v>3.3387E-2</c:v>
                </c:pt>
                <c:pt idx="1633">
                  <c:v>3.3387E-2</c:v>
                </c:pt>
                <c:pt idx="1634">
                  <c:v>3.3322999999999998E-2</c:v>
                </c:pt>
                <c:pt idx="1635">
                  <c:v>3.3131000000000001E-2</c:v>
                </c:pt>
                <c:pt idx="1636">
                  <c:v>3.3003999999999999E-2</c:v>
                </c:pt>
                <c:pt idx="1637">
                  <c:v>3.2939999999999997E-2</c:v>
                </c:pt>
                <c:pt idx="1638">
                  <c:v>3.2876000000000002E-2</c:v>
                </c:pt>
                <c:pt idx="1639">
                  <c:v>3.2812000000000001E-2</c:v>
                </c:pt>
                <c:pt idx="1640">
                  <c:v>3.2683999999999998E-2</c:v>
                </c:pt>
                <c:pt idx="1641">
                  <c:v>3.2557000000000003E-2</c:v>
                </c:pt>
                <c:pt idx="1642">
                  <c:v>3.2301000000000003E-2</c:v>
                </c:pt>
                <c:pt idx="1643">
                  <c:v>3.2174000000000001E-2</c:v>
                </c:pt>
                <c:pt idx="1644">
                  <c:v>3.2174000000000001E-2</c:v>
                </c:pt>
                <c:pt idx="1645">
                  <c:v>3.2174000000000001E-2</c:v>
                </c:pt>
                <c:pt idx="1646">
                  <c:v>3.2174000000000001E-2</c:v>
                </c:pt>
                <c:pt idx="1647">
                  <c:v>3.2174000000000001E-2</c:v>
                </c:pt>
                <c:pt idx="1648">
                  <c:v>3.2237000000000002E-2</c:v>
                </c:pt>
                <c:pt idx="1649">
                  <c:v>3.2237000000000002E-2</c:v>
                </c:pt>
                <c:pt idx="1650">
                  <c:v>3.2364999999999998E-2</c:v>
                </c:pt>
                <c:pt idx="1651">
                  <c:v>3.2301000000000003E-2</c:v>
                </c:pt>
                <c:pt idx="1652">
                  <c:v>3.2301000000000003E-2</c:v>
                </c:pt>
                <c:pt idx="1653">
                  <c:v>3.2301000000000003E-2</c:v>
                </c:pt>
                <c:pt idx="1654">
                  <c:v>3.2237000000000002E-2</c:v>
                </c:pt>
                <c:pt idx="1655">
                  <c:v>3.2237000000000002E-2</c:v>
                </c:pt>
                <c:pt idx="1656">
                  <c:v>3.2237000000000002E-2</c:v>
                </c:pt>
                <c:pt idx="1657">
                  <c:v>3.2428999999999999E-2</c:v>
                </c:pt>
                <c:pt idx="1658">
                  <c:v>3.2428999999999999E-2</c:v>
                </c:pt>
                <c:pt idx="1659">
                  <c:v>3.2428999999999999E-2</c:v>
                </c:pt>
                <c:pt idx="1660">
                  <c:v>3.2557000000000003E-2</c:v>
                </c:pt>
                <c:pt idx="1661">
                  <c:v>3.2620000000000003E-2</c:v>
                </c:pt>
                <c:pt idx="1662">
                  <c:v>3.2620000000000003E-2</c:v>
                </c:pt>
                <c:pt idx="1663">
                  <c:v>3.2620000000000003E-2</c:v>
                </c:pt>
                <c:pt idx="1664">
                  <c:v>3.2812000000000001E-2</c:v>
                </c:pt>
                <c:pt idx="1665">
                  <c:v>3.2876000000000002E-2</c:v>
                </c:pt>
                <c:pt idx="1666">
                  <c:v>3.2812000000000001E-2</c:v>
                </c:pt>
                <c:pt idx="1667">
                  <c:v>3.2812000000000001E-2</c:v>
                </c:pt>
                <c:pt idx="1668">
                  <c:v>3.2812000000000001E-2</c:v>
                </c:pt>
                <c:pt idx="1669">
                  <c:v>3.2747999999999999E-2</c:v>
                </c:pt>
                <c:pt idx="1670">
                  <c:v>3.2812000000000001E-2</c:v>
                </c:pt>
                <c:pt idx="1671">
                  <c:v>3.2812000000000001E-2</c:v>
                </c:pt>
                <c:pt idx="1672">
                  <c:v>3.2876000000000002E-2</c:v>
                </c:pt>
                <c:pt idx="1673">
                  <c:v>3.2876000000000002E-2</c:v>
                </c:pt>
                <c:pt idx="1674">
                  <c:v>3.2876000000000002E-2</c:v>
                </c:pt>
                <c:pt idx="1675">
                  <c:v>3.2876000000000002E-2</c:v>
                </c:pt>
                <c:pt idx="1676">
                  <c:v>3.2812000000000001E-2</c:v>
                </c:pt>
                <c:pt idx="1677">
                  <c:v>3.2876000000000002E-2</c:v>
                </c:pt>
                <c:pt idx="1678">
                  <c:v>3.2747999999999999E-2</c:v>
                </c:pt>
                <c:pt idx="1679">
                  <c:v>3.2747999999999999E-2</c:v>
                </c:pt>
                <c:pt idx="1680">
                  <c:v>3.2747999999999999E-2</c:v>
                </c:pt>
                <c:pt idx="1681">
                  <c:v>3.2683999999999998E-2</c:v>
                </c:pt>
                <c:pt idx="1682">
                  <c:v>3.2620000000000003E-2</c:v>
                </c:pt>
                <c:pt idx="1683">
                  <c:v>3.2683999999999998E-2</c:v>
                </c:pt>
                <c:pt idx="1684">
                  <c:v>3.2747999999999999E-2</c:v>
                </c:pt>
                <c:pt idx="1685">
                  <c:v>3.2683999999999998E-2</c:v>
                </c:pt>
                <c:pt idx="1686">
                  <c:v>3.2620000000000003E-2</c:v>
                </c:pt>
                <c:pt idx="1687">
                  <c:v>3.2620000000000003E-2</c:v>
                </c:pt>
                <c:pt idx="1688">
                  <c:v>3.2620000000000003E-2</c:v>
                </c:pt>
                <c:pt idx="1689">
                  <c:v>3.2620000000000003E-2</c:v>
                </c:pt>
                <c:pt idx="1690">
                  <c:v>3.2557000000000003E-2</c:v>
                </c:pt>
                <c:pt idx="1691">
                  <c:v>3.2557000000000003E-2</c:v>
                </c:pt>
                <c:pt idx="1692">
                  <c:v>3.2620000000000003E-2</c:v>
                </c:pt>
                <c:pt idx="1693">
                  <c:v>3.2557000000000003E-2</c:v>
                </c:pt>
                <c:pt idx="1694">
                  <c:v>3.2493000000000001E-2</c:v>
                </c:pt>
                <c:pt idx="1695">
                  <c:v>3.2557000000000003E-2</c:v>
                </c:pt>
                <c:pt idx="1696">
                  <c:v>3.2620000000000003E-2</c:v>
                </c:pt>
                <c:pt idx="1697">
                  <c:v>3.2620000000000003E-2</c:v>
                </c:pt>
                <c:pt idx="1698">
                  <c:v>3.2620000000000003E-2</c:v>
                </c:pt>
                <c:pt idx="1699">
                  <c:v>3.2747999999999999E-2</c:v>
                </c:pt>
                <c:pt idx="1700">
                  <c:v>3.2747999999999999E-2</c:v>
                </c:pt>
                <c:pt idx="1701">
                  <c:v>3.2747999999999999E-2</c:v>
                </c:pt>
                <c:pt idx="1702">
                  <c:v>3.2747999999999999E-2</c:v>
                </c:pt>
                <c:pt idx="1703">
                  <c:v>3.2812000000000001E-2</c:v>
                </c:pt>
                <c:pt idx="1704">
                  <c:v>3.2876000000000002E-2</c:v>
                </c:pt>
                <c:pt idx="1705">
                  <c:v>3.2876000000000002E-2</c:v>
                </c:pt>
                <c:pt idx="1706">
                  <c:v>3.2747999999999999E-2</c:v>
                </c:pt>
                <c:pt idx="1707">
                  <c:v>3.2747999999999999E-2</c:v>
                </c:pt>
                <c:pt idx="1708">
                  <c:v>3.2683999999999998E-2</c:v>
                </c:pt>
                <c:pt idx="1709">
                  <c:v>3.2683999999999998E-2</c:v>
                </c:pt>
                <c:pt idx="1710">
                  <c:v>3.2747999999999999E-2</c:v>
                </c:pt>
                <c:pt idx="1711">
                  <c:v>3.2747999999999999E-2</c:v>
                </c:pt>
                <c:pt idx="1712">
                  <c:v>3.2683999999999998E-2</c:v>
                </c:pt>
                <c:pt idx="1713">
                  <c:v>3.2493000000000001E-2</c:v>
                </c:pt>
                <c:pt idx="1714">
                  <c:v>3.2493000000000001E-2</c:v>
                </c:pt>
                <c:pt idx="1715">
                  <c:v>3.2557000000000003E-2</c:v>
                </c:pt>
                <c:pt idx="1716">
                  <c:v>3.2493000000000001E-2</c:v>
                </c:pt>
                <c:pt idx="1717">
                  <c:v>3.2493000000000001E-2</c:v>
                </c:pt>
                <c:pt idx="1718">
                  <c:v>3.2493000000000001E-2</c:v>
                </c:pt>
                <c:pt idx="1719">
                  <c:v>3.2557000000000003E-2</c:v>
                </c:pt>
                <c:pt idx="1720">
                  <c:v>3.2493000000000001E-2</c:v>
                </c:pt>
                <c:pt idx="1721">
                  <c:v>3.2428999999999999E-2</c:v>
                </c:pt>
                <c:pt idx="1722">
                  <c:v>3.2428999999999999E-2</c:v>
                </c:pt>
                <c:pt idx="1723">
                  <c:v>3.2364999999999998E-2</c:v>
                </c:pt>
                <c:pt idx="1724">
                  <c:v>3.2364999999999998E-2</c:v>
                </c:pt>
                <c:pt idx="1725">
                  <c:v>3.2364999999999998E-2</c:v>
                </c:pt>
                <c:pt idx="1726">
                  <c:v>3.2301000000000003E-2</c:v>
                </c:pt>
                <c:pt idx="1727">
                  <c:v>3.2364999999999998E-2</c:v>
                </c:pt>
                <c:pt idx="1728">
                  <c:v>3.2428999999999999E-2</c:v>
                </c:pt>
                <c:pt idx="1729">
                  <c:v>3.2428999999999999E-2</c:v>
                </c:pt>
                <c:pt idx="1730">
                  <c:v>3.2428999999999999E-2</c:v>
                </c:pt>
                <c:pt idx="1731">
                  <c:v>3.2364999999999998E-2</c:v>
                </c:pt>
                <c:pt idx="1732">
                  <c:v>3.2364999999999998E-2</c:v>
                </c:pt>
                <c:pt idx="1733">
                  <c:v>3.2364999999999998E-2</c:v>
                </c:pt>
                <c:pt idx="1734">
                  <c:v>3.2493000000000001E-2</c:v>
                </c:pt>
                <c:pt idx="1735">
                  <c:v>3.2747999999999999E-2</c:v>
                </c:pt>
                <c:pt idx="1736">
                  <c:v>3.2812000000000001E-2</c:v>
                </c:pt>
                <c:pt idx="1737">
                  <c:v>3.2876000000000002E-2</c:v>
                </c:pt>
                <c:pt idx="1738">
                  <c:v>3.3003999999999999E-2</c:v>
                </c:pt>
                <c:pt idx="1739">
                  <c:v>3.3066999999999999E-2</c:v>
                </c:pt>
                <c:pt idx="1740">
                  <c:v>3.3131000000000001E-2</c:v>
                </c:pt>
                <c:pt idx="1741">
                  <c:v>3.3195000000000002E-2</c:v>
                </c:pt>
                <c:pt idx="1742">
                  <c:v>3.3387E-2</c:v>
                </c:pt>
                <c:pt idx="1743">
                  <c:v>3.3450000000000001E-2</c:v>
                </c:pt>
                <c:pt idx="1744">
                  <c:v>3.3387E-2</c:v>
                </c:pt>
                <c:pt idx="1745">
                  <c:v>3.3387E-2</c:v>
                </c:pt>
                <c:pt idx="1746">
                  <c:v>3.3450000000000001E-2</c:v>
                </c:pt>
                <c:pt idx="1747">
                  <c:v>3.3514000000000002E-2</c:v>
                </c:pt>
                <c:pt idx="1748">
                  <c:v>3.3450000000000001E-2</c:v>
                </c:pt>
                <c:pt idx="1749">
                  <c:v>3.3387E-2</c:v>
                </c:pt>
                <c:pt idx="1750">
                  <c:v>3.3322999999999998E-2</c:v>
                </c:pt>
                <c:pt idx="1751">
                  <c:v>3.3387E-2</c:v>
                </c:pt>
                <c:pt idx="1752">
                  <c:v>3.3322999999999998E-2</c:v>
                </c:pt>
                <c:pt idx="1753">
                  <c:v>3.3322999999999998E-2</c:v>
                </c:pt>
                <c:pt idx="1754">
                  <c:v>3.3322999999999998E-2</c:v>
                </c:pt>
                <c:pt idx="1755">
                  <c:v>3.3322999999999998E-2</c:v>
                </c:pt>
                <c:pt idx="1756">
                  <c:v>3.3258999999999997E-2</c:v>
                </c:pt>
                <c:pt idx="1757">
                  <c:v>3.3258999999999997E-2</c:v>
                </c:pt>
                <c:pt idx="1758">
                  <c:v>3.3258999999999997E-2</c:v>
                </c:pt>
                <c:pt idx="1759">
                  <c:v>3.3322999999999998E-2</c:v>
                </c:pt>
                <c:pt idx="1760">
                  <c:v>3.3258999999999997E-2</c:v>
                </c:pt>
                <c:pt idx="1761">
                  <c:v>3.3195000000000002E-2</c:v>
                </c:pt>
                <c:pt idx="1762">
                  <c:v>3.3195000000000002E-2</c:v>
                </c:pt>
                <c:pt idx="1763">
                  <c:v>3.3131000000000001E-2</c:v>
                </c:pt>
                <c:pt idx="1764">
                  <c:v>3.3066999999999999E-2</c:v>
                </c:pt>
                <c:pt idx="1765">
                  <c:v>3.3003999999999999E-2</c:v>
                </c:pt>
                <c:pt idx="1766">
                  <c:v>3.3003999999999999E-2</c:v>
                </c:pt>
                <c:pt idx="1767">
                  <c:v>3.3066999999999999E-2</c:v>
                </c:pt>
                <c:pt idx="1768">
                  <c:v>3.3066999999999999E-2</c:v>
                </c:pt>
                <c:pt idx="1769">
                  <c:v>3.3066999999999999E-2</c:v>
                </c:pt>
                <c:pt idx="1770">
                  <c:v>3.3131000000000001E-2</c:v>
                </c:pt>
                <c:pt idx="1771">
                  <c:v>3.3066999999999999E-2</c:v>
                </c:pt>
                <c:pt idx="1772">
                  <c:v>3.3003999999999999E-2</c:v>
                </c:pt>
                <c:pt idx="1773">
                  <c:v>3.3003999999999999E-2</c:v>
                </c:pt>
                <c:pt idx="1774">
                  <c:v>3.3066999999999999E-2</c:v>
                </c:pt>
                <c:pt idx="1775">
                  <c:v>3.3066999999999999E-2</c:v>
                </c:pt>
                <c:pt idx="1776">
                  <c:v>3.3131000000000001E-2</c:v>
                </c:pt>
                <c:pt idx="1777">
                  <c:v>3.3066999999999999E-2</c:v>
                </c:pt>
                <c:pt idx="1778">
                  <c:v>3.3131000000000001E-2</c:v>
                </c:pt>
                <c:pt idx="1779">
                  <c:v>3.3195000000000002E-2</c:v>
                </c:pt>
                <c:pt idx="1780">
                  <c:v>3.3195000000000002E-2</c:v>
                </c:pt>
                <c:pt idx="1781">
                  <c:v>3.3258999999999997E-2</c:v>
                </c:pt>
                <c:pt idx="1782">
                  <c:v>3.3322999999999998E-2</c:v>
                </c:pt>
                <c:pt idx="1783">
                  <c:v>3.3322999999999998E-2</c:v>
                </c:pt>
                <c:pt idx="1784">
                  <c:v>3.3195000000000002E-2</c:v>
                </c:pt>
                <c:pt idx="1785">
                  <c:v>3.3258999999999997E-2</c:v>
                </c:pt>
                <c:pt idx="1786">
                  <c:v>3.3258999999999997E-2</c:v>
                </c:pt>
                <c:pt idx="1787">
                  <c:v>3.3322999999999998E-2</c:v>
                </c:pt>
                <c:pt idx="1788">
                  <c:v>3.3387E-2</c:v>
                </c:pt>
                <c:pt idx="1789">
                  <c:v>3.3450000000000001E-2</c:v>
                </c:pt>
                <c:pt idx="1790">
                  <c:v>3.3577999999999997E-2</c:v>
                </c:pt>
                <c:pt idx="1791">
                  <c:v>3.3450000000000001E-2</c:v>
                </c:pt>
                <c:pt idx="1792">
                  <c:v>3.3322999999999998E-2</c:v>
                </c:pt>
                <c:pt idx="1793">
                  <c:v>3.3322999999999998E-2</c:v>
                </c:pt>
                <c:pt idx="1794">
                  <c:v>3.3322999999999998E-2</c:v>
                </c:pt>
                <c:pt idx="1795">
                  <c:v>3.3195000000000002E-2</c:v>
                </c:pt>
                <c:pt idx="1796">
                  <c:v>3.3131000000000001E-2</c:v>
                </c:pt>
                <c:pt idx="1797">
                  <c:v>3.3131000000000001E-2</c:v>
                </c:pt>
                <c:pt idx="1798">
                  <c:v>3.3066999999999999E-2</c:v>
                </c:pt>
                <c:pt idx="1799">
                  <c:v>3.2939999999999997E-2</c:v>
                </c:pt>
                <c:pt idx="1800">
                  <c:v>3.2939999999999997E-2</c:v>
                </c:pt>
                <c:pt idx="1801">
                  <c:v>3.2876000000000002E-2</c:v>
                </c:pt>
                <c:pt idx="1802">
                  <c:v>3.2876000000000002E-2</c:v>
                </c:pt>
                <c:pt idx="1803">
                  <c:v>3.2876000000000002E-2</c:v>
                </c:pt>
                <c:pt idx="1804">
                  <c:v>3.2876000000000002E-2</c:v>
                </c:pt>
                <c:pt idx="1805">
                  <c:v>3.2876000000000002E-2</c:v>
                </c:pt>
                <c:pt idx="1806">
                  <c:v>3.2939999999999997E-2</c:v>
                </c:pt>
                <c:pt idx="1807">
                  <c:v>3.2876000000000002E-2</c:v>
                </c:pt>
                <c:pt idx="1808">
                  <c:v>3.2876000000000002E-2</c:v>
                </c:pt>
                <c:pt idx="1809">
                  <c:v>3.2876000000000002E-2</c:v>
                </c:pt>
                <c:pt idx="1810">
                  <c:v>3.2876000000000002E-2</c:v>
                </c:pt>
                <c:pt idx="1811">
                  <c:v>3.2812000000000001E-2</c:v>
                </c:pt>
                <c:pt idx="1812">
                  <c:v>3.2876000000000002E-2</c:v>
                </c:pt>
                <c:pt idx="1813">
                  <c:v>3.3066999999999999E-2</c:v>
                </c:pt>
                <c:pt idx="1814">
                  <c:v>3.3066999999999999E-2</c:v>
                </c:pt>
                <c:pt idx="1815">
                  <c:v>3.3066999999999999E-2</c:v>
                </c:pt>
                <c:pt idx="1816">
                  <c:v>3.3195000000000002E-2</c:v>
                </c:pt>
                <c:pt idx="1817">
                  <c:v>3.3195000000000002E-2</c:v>
                </c:pt>
                <c:pt idx="1818">
                  <c:v>3.3195000000000002E-2</c:v>
                </c:pt>
                <c:pt idx="1819">
                  <c:v>3.3131000000000001E-2</c:v>
                </c:pt>
                <c:pt idx="1820">
                  <c:v>3.3258999999999997E-2</c:v>
                </c:pt>
                <c:pt idx="1821">
                  <c:v>3.3258999999999997E-2</c:v>
                </c:pt>
                <c:pt idx="1822">
                  <c:v>3.3195000000000002E-2</c:v>
                </c:pt>
                <c:pt idx="1823">
                  <c:v>3.3195000000000002E-2</c:v>
                </c:pt>
                <c:pt idx="1824">
                  <c:v>3.3131000000000001E-2</c:v>
                </c:pt>
                <c:pt idx="1825">
                  <c:v>3.3131000000000001E-2</c:v>
                </c:pt>
                <c:pt idx="1826">
                  <c:v>3.3195000000000002E-2</c:v>
                </c:pt>
                <c:pt idx="1827">
                  <c:v>3.3195000000000002E-2</c:v>
                </c:pt>
                <c:pt idx="1828">
                  <c:v>3.3258999999999997E-2</c:v>
                </c:pt>
                <c:pt idx="1829">
                  <c:v>3.3322999999999998E-2</c:v>
                </c:pt>
                <c:pt idx="1830">
                  <c:v>3.3322999999999998E-2</c:v>
                </c:pt>
                <c:pt idx="1831">
                  <c:v>3.3387E-2</c:v>
                </c:pt>
                <c:pt idx="1832">
                  <c:v>3.3322999999999998E-2</c:v>
                </c:pt>
                <c:pt idx="1833">
                  <c:v>3.3258999999999997E-2</c:v>
                </c:pt>
                <c:pt idx="1834">
                  <c:v>3.3066999999999999E-2</c:v>
                </c:pt>
                <c:pt idx="1835">
                  <c:v>3.3003999999999999E-2</c:v>
                </c:pt>
                <c:pt idx="1836">
                  <c:v>3.2876000000000002E-2</c:v>
                </c:pt>
                <c:pt idx="1837">
                  <c:v>3.2812000000000001E-2</c:v>
                </c:pt>
                <c:pt idx="1838">
                  <c:v>3.2683999999999998E-2</c:v>
                </c:pt>
                <c:pt idx="1839">
                  <c:v>3.2620000000000003E-2</c:v>
                </c:pt>
                <c:pt idx="1840">
                  <c:v>3.2557000000000003E-2</c:v>
                </c:pt>
                <c:pt idx="1841">
                  <c:v>3.2557000000000003E-2</c:v>
                </c:pt>
              </c:numCache>
            </c:numRef>
          </c:val>
          <c:smooth val="0"/>
          <c:extLst>
            <c:ext xmlns:c16="http://schemas.microsoft.com/office/drawing/2014/chart" uri="{C3380CC4-5D6E-409C-BE32-E72D297353CC}">
              <c16:uniqueId val="{00000006-9012-45BD-9C2F-9C12A8F37E68}"/>
            </c:ext>
          </c:extLst>
        </c:ser>
        <c:ser>
          <c:idx val="7"/>
          <c:order val="7"/>
          <c:spPr>
            <a:ln w="28575" cap="rnd">
              <a:solidFill>
                <a:schemeClr val="accent2">
                  <a:lumMod val="60000"/>
                </a:schemeClr>
              </a:solidFill>
              <a:round/>
            </a:ln>
            <a:effectLst/>
          </c:spPr>
          <c:marker>
            <c:symbol val="none"/>
          </c:marker>
          <c:val>
            <c:numRef>
              <c:f>Motion1!$H$2:$H$1843</c:f>
              <c:numCache>
                <c:formatCode>General</c:formatCode>
                <c:ptCount val="18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2.7909E-2</c:v>
                </c:pt>
                <c:pt idx="100">
                  <c:v>2.7847E-2</c:v>
                </c:pt>
                <c:pt idx="101">
                  <c:v>2.7785000000000001E-2</c:v>
                </c:pt>
                <c:pt idx="102">
                  <c:v>2.7723000000000001E-2</c:v>
                </c:pt>
                <c:pt idx="103">
                  <c:v>2.7661000000000002E-2</c:v>
                </c:pt>
                <c:pt idx="104">
                  <c:v>2.7661000000000002E-2</c:v>
                </c:pt>
                <c:pt idx="105">
                  <c:v>2.7598999999999999E-2</c:v>
                </c:pt>
                <c:pt idx="106">
                  <c:v>2.7536999999999999E-2</c:v>
                </c:pt>
                <c:pt idx="107">
                  <c:v>2.7536999999999999E-2</c:v>
                </c:pt>
                <c:pt idx="108">
                  <c:v>2.7413E-2</c:v>
                </c:pt>
                <c:pt idx="109">
                  <c:v>2.7413E-2</c:v>
                </c:pt>
                <c:pt idx="110">
                  <c:v>2.7227000000000001E-2</c:v>
                </c:pt>
                <c:pt idx="111">
                  <c:v>2.7165000000000002E-2</c:v>
                </c:pt>
                <c:pt idx="112">
                  <c:v>2.7102999999999999E-2</c:v>
                </c:pt>
                <c:pt idx="113">
                  <c:v>2.7102999999999999E-2</c:v>
                </c:pt>
                <c:pt idx="114">
                  <c:v>2.7165000000000002E-2</c:v>
                </c:pt>
                <c:pt idx="115">
                  <c:v>2.7165000000000002E-2</c:v>
                </c:pt>
                <c:pt idx="116">
                  <c:v>2.7102999999999999E-2</c:v>
                </c:pt>
                <c:pt idx="117">
                  <c:v>2.6853999999999999E-2</c:v>
                </c:pt>
                <c:pt idx="118">
                  <c:v>2.6915999999999999E-2</c:v>
                </c:pt>
                <c:pt idx="119">
                  <c:v>2.6915999999999999E-2</c:v>
                </c:pt>
                <c:pt idx="120">
                  <c:v>2.6853999999999999E-2</c:v>
                </c:pt>
                <c:pt idx="121">
                  <c:v>2.6853999999999999E-2</c:v>
                </c:pt>
                <c:pt idx="122">
                  <c:v>2.6792E-2</c:v>
                </c:pt>
                <c:pt idx="123">
                  <c:v>2.673E-2</c:v>
                </c:pt>
                <c:pt idx="124">
                  <c:v>2.6419999999999999E-2</c:v>
                </c:pt>
                <c:pt idx="125">
                  <c:v>2.6296E-2</c:v>
                </c:pt>
                <c:pt idx="126">
                  <c:v>2.6234E-2</c:v>
                </c:pt>
                <c:pt idx="127">
                  <c:v>2.6234E-2</c:v>
                </c:pt>
                <c:pt idx="128">
                  <c:v>2.6234E-2</c:v>
                </c:pt>
                <c:pt idx="129">
                  <c:v>2.6234E-2</c:v>
                </c:pt>
                <c:pt idx="130">
                  <c:v>2.6234E-2</c:v>
                </c:pt>
                <c:pt idx="131">
                  <c:v>2.6357999999999999E-2</c:v>
                </c:pt>
                <c:pt idx="132">
                  <c:v>2.6296E-2</c:v>
                </c:pt>
                <c:pt idx="133">
                  <c:v>2.6296E-2</c:v>
                </c:pt>
                <c:pt idx="134">
                  <c:v>2.6234E-2</c:v>
                </c:pt>
                <c:pt idx="135">
                  <c:v>2.6172000000000001E-2</c:v>
                </c:pt>
                <c:pt idx="136">
                  <c:v>2.6110000000000001E-2</c:v>
                </c:pt>
                <c:pt idx="137">
                  <c:v>2.6048000000000002E-2</c:v>
                </c:pt>
                <c:pt idx="138">
                  <c:v>2.6234E-2</c:v>
                </c:pt>
                <c:pt idx="139">
                  <c:v>2.6172000000000001E-2</c:v>
                </c:pt>
                <c:pt idx="140">
                  <c:v>2.6172000000000001E-2</c:v>
                </c:pt>
                <c:pt idx="141">
                  <c:v>2.6234E-2</c:v>
                </c:pt>
                <c:pt idx="142">
                  <c:v>2.6234E-2</c:v>
                </c:pt>
                <c:pt idx="143">
                  <c:v>2.6296E-2</c:v>
                </c:pt>
                <c:pt idx="144">
                  <c:v>2.6296E-2</c:v>
                </c:pt>
                <c:pt idx="145">
                  <c:v>2.6481999999999999E-2</c:v>
                </c:pt>
                <c:pt idx="146">
                  <c:v>2.6481999999999999E-2</c:v>
                </c:pt>
                <c:pt idx="147">
                  <c:v>2.6419999999999999E-2</c:v>
                </c:pt>
                <c:pt idx="148">
                  <c:v>2.6419999999999999E-2</c:v>
                </c:pt>
                <c:pt idx="149">
                  <c:v>2.6419999999999999E-2</c:v>
                </c:pt>
                <c:pt idx="150">
                  <c:v>2.6419999999999999E-2</c:v>
                </c:pt>
                <c:pt idx="151">
                  <c:v>2.6419999999999999E-2</c:v>
                </c:pt>
                <c:pt idx="152">
                  <c:v>2.6357999999999999E-2</c:v>
                </c:pt>
                <c:pt idx="153">
                  <c:v>2.6357999999999999E-2</c:v>
                </c:pt>
                <c:pt idx="154">
                  <c:v>2.6357999999999999E-2</c:v>
                </c:pt>
                <c:pt idx="155">
                  <c:v>2.6357999999999999E-2</c:v>
                </c:pt>
                <c:pt idx="156">
                  <c:v>2.6357999999999999E-2</c:v>
                </c:pt>
                <c:pt idx="157">
                  <c:v>2.6357999999999999E-2</c:v>
                </c:pt>
                <c:pt idx="158">
                  <c:v>2.6357999999999999E-2</c:v>
                </c:pt>
                <c:pt idx="159">
                  <c:v>2.6357999999999999E-2</c:v>
                </c:pt>
                <c:pt idx="160">
                  <c:v>2.6296E-2</c:v>
                </c:pt>
                <c:pt idx="161">
                  <c:v>2.6296E-2</c:v>
                </c:pt>
                <c:pt idx="162">
                  <c:v>2.6234E-2</c:v>
                </c:pt>
                <c:pt idx="163">
                  <c:v>2.6172000000000001E-2</c:v>
                </c:pt>
                <c:pt idx="164">
                  <c:v>2.6234E-2</c:v>
                </c:pt>
                <c:pt idx="165">
                  <c:v>2.6234E-2</c:v>
                </c:pt>
                <c:pt idx="166">
                  <c:v>2.6234E-2</c:v>
                </c:pt>
                <c:pt idx="167">
                  <c:v>2.6296E-2</c:v>
                </c:pt>
                <c:pt idx="168">
                  <c:v>2.6357999999999999E-2</c:v>
                </c:pt>
                <c:pt idx="169">
                  <c:v>2.6419999999999999E-2</c:v>
                </c:pt>
                <c:pt idx="170">
                  <c:v>2.6357999999999999E-2</c:v>
                </c:pt>
                <c:pt idx="171">
                  <c:v>2.6357999999999999E-2</c:v>
                </c:pt>
                <c:pt idx="172">
                  <c:v>2.6419999999999999E-2</c:v>
                </c:pt>
                <c:pt idx="173">
                  <c:v>2.6419999999999999E-2</c:v>
                </c:pt>
                <c:pt idx="174">
                  <c:v>2.6481999999999999E-2</c:v>
                </c:pt>
                <c:pt idx="175">
                  <c:v>2.6481999999999999E-2</c:v>
                </c:pt>
                <c:pt idx="176">
                  <c:v>2.6419999999999999E-2</c:v>
                </c:pt>
                <c:pt idx="177">
                  <c:v>2.6481999999999999E-2</c:v>
                </c:pt>
                <c:pt idx="178">
                  <c:v>2.6419999999999999E-2</c:v>
                </c:pt>
                <c:pt idx="179">
                  <c:v>2.6481999999999999E-2</c:v>
                </c:pt>
                <c:pt idx="180">
                  <c:v>2.6419999999999999E-2</c:v>
                </c:pt>
                <c:pt idx="181">
                  <c:v>2.6419999999999999E-2</c:v>
                </c:pt>
                <c:pt idx="182">
                  <c:v>2.6357999999999999E-2</c:v>
                </c:pt>
                <c:pt idx="183">
                  <c:v>2.6357999999999999E-2</c:v>
                </c:pt>
                <c:pt idx="184">
                  <c:v>2.6357999999999999E-2</c:v>
                </c:pt>
                <c:pt idx="185">
                  <c:v>2.6296E-2</c:v>
                </c:pt>
                <c:pt idx="186">
                  <c:v>2.6234E-2</c:v>
                </c:pt>
                <c:pt idx="187">
                  <c:v>2.6234E-2</c:v>
                </c:pt>
                <c:pt idx="188">
                  <c:v>2.6172000000000001E-2</c:v>
                </c:pt>
                <c:pt idx="189">
                  <c:v>2.6234E-2</c:v>
                </c:pt>
                <c:pt idx="190">
                  <c:v>2.6296E-2</c:v>
                </c:pt>
                <c:pt idx="191">
                  <c:v>2.6357999999999999E-2</c:v>
                </c:pt>
                <c:pt idx="192">
                  <c:v>2.6357999999999999E-2</c:v>
                </c:pt>
                <c:pt idx="193">
                  <c:v>2.6296E-2</c:v>
                </c:pt>
                <c:pt idx="194">
                  <c:v>2.6296E-2</c:v>
                </c:pt>
                <c:pt idx="195">
                  <c:v>2.5985999999999999E-2</c:v>
                </c:pt>
                <c:pt idx="196">
                  <c:v>2.5862E-2</c:v>
                </c:pt>
                <c:pt idx="197">
                  <c:v>2.5862E-2</c:v>
                </c:pt>
                <c:pt idx="198">
                  <c:v>2.5862E-2</c:v>
                </c:pt>
                <c:pt idx="199">
                  <c:v>2.5862E-2</c:v>
                </c:pt>
                <c:pt idx="200">
                  <c:v>2.5862E-2</c:v>
                </c:pt>
                <c:pt idx="201">
                  <c:v>2.5862E-2</c:v>
                </c:pt>
                <c:pt idx="202">
                  <c:v>2.5862E-2</c:v>
                </c:pt>
                <c:pt idx="203">
                  <c:v>2.5862E-2</c:v>
                </c:pt>
                <c:pt idx="204">
                  <c:v>2.5862E-2</c:v>
                </c:pt>
                <c:pt idx="205">
                  <c:v>2.5923999999999999E-2</c:v>
                </c:pt>
                <c:pt idx="206">
                  <c:v>2.5923999999999999E-2</c:v>
                </c:pt>
                <c:pt idx="207">
                  <c:v>2.5923999999999999E-2</c:v>
                </c:pt>
                <c:pt idx="208">
                  <c:v>2.5985999999999999E-2</c:v>
                </c:pt>
                <c:pt idx="209">
                  <c:v>2.6048000000000002E-2</c:v>
                </c:pt>
                <c:pt idx="210">
                  <c:v>2.6296E-2</c:v>
                </c:pt>
                <c:pt idx="211">
                  <c:v>2.6296E-2</c:v>
                </c:pt>
                <c:pt idx="212">
                  <c:v>2.6296E-2</c:v>
                </c:pt>
                <c:pt idx="213">
                  <c:v>2.6419999999999999E-2</c:v>
                </c:pt>
                <c:pt idx="214">
                  <c:v>2.6357999999999999E-2</c:v>
                </c:pt>
                <c:pt idx="215">
                  <c:v>2.6357999999999999E-2</c:v>
                </c:pt>
                <c:pt idx="216">
                  <c:v>2.6419999999999999E-2</c:v>
                </c:pt>
                <c:pt idx="217">
                  <c:v>2.6606000000000001E-2</c:v>
                </c:pt>
                <c:pt idx="218">
                  <c:v>2.6606000000000001E-2</c:v>
                </c:pt>
                <c:pt idx="219">
                  <c:v>2.6606000000000001E-2</c:v>
                </c:pt>
                <c:pt idx="220">
                  <c:v>2.6668000000000001E-2</c:v>
                </c:pt>
                <c:pt idx="221">
                  <c:v>2.6668000000000001E-2</c:v>
                </c:pt>
                <c:pt idx="222">
                  <c:v>2.6668000000000001E-2</c:v>
                </c:pt>
                <c:pt idx="223">
                  <c:v>2.673E-2</c:v>
                </c:pt>
                <c:pt idx="224">
                  <c:v>2.6915999999999999E-2</c:v>
                </c:pt>
                <c:pt idx="225">
                  <c:v>2.6915999999999999E-2</c:v>
                </c:pt>
                <c:pt idx="226">
                  <c:v>2.6915999999999999E-2</c:v>
                </c:pt>
                <c:pt idx="227">
                  <c:v>2.6915999999999999E-2</c:v>
                </c:pt>
                <c:pt idx="228">
                  <c:v>2.6915999999999999E-2</c:v>
                </c:pt>
                <c:pt idx="229">
                  <c:v>2.6915999999999999E-2</c:v>
                </c:pt>
                <c:pt idx="230">
                  <c:v>2.6915999999999999E-2</c:v>
                </c:pt>
                <c:pt idx="231">
                  <c:v>2.6792E-2</c:v>
                </c:pt>
                <c:pt idx="232">
                  <c:v>2.673E-2</c:v>
                </c:pt>
                <c:pt idx="233">
                  <c:v>2.6668000000000001E-2</c:v>
                </c:pt>
                <c:pt idx="234">
                  <c:v>2.6606000000000001E-2</c:v>
                </c:pt>
                <c:pt idx="235">
                  <c:v>2.6606000000000001E-2</c:v>
                </c:pt>
                <c:pt idx="236">
                  <c:v>2.6668000000000001E-2</c:v>
                </c:pt>
                <c:pt idx="237">
                  <c:v>2.673E-2</c:v>
                </c:pt>
                <c:pt idx="238">
                  <c:v>2.6668000000000001E-2</c:v>
                </c:pt>
                <c:pt idx="239">
                  <c:v>2.673E-2</c:v>
                </c:pt>
                <c:pt idx="240">
                  <c:v>2.6792E-2</c:v>
                </c:pt>
                <c:pt idx="241">
                  <c:v>2.6792E-2</c:v>
                </c:pt>
                <c:pt idx="242">
                  <c:v>2.6853999999999999E-2</c:v>
                </c:pt>
                <c:pt idx="243">
                  <c:v>2.6853999999999999E-2</c:v>
                </c:pt>
                <c:pt idx="244">
                  <c:v>2.6853999999999999E-2</c:v>
                </c:pt>
                <c:pt idx="245">
                  <c:v>2.6853999999999999E-2</c:v>
                </c:pt>
                <c:pt idx="246">
                  <c:v>2.6853999999999999E-2</c:v>
                </c:pt>
                <c:pt idx="247">
                  <c:v>2.6853999999999999E-2</c:v>
                </c:pt>
                <c:pt idx="248">
                  <c:v>2.6792E-2</c:v>
                </c:pt>
                <c:pt idx="249">
                  <c:v>2.6792E-2</c:v>
                </c:pt>
                <c:pt idx="250">
                  <c:v>2.6792E-2</c:v>
                </c:pt>
                <c:pt idx="251">
                  <c:v>2.6792E-2</c:v>
                </c:pt>
                <c:pt idx="252">
                  <c:v>2.6853999999999999E-2</c:v>
                </c:pt>
                <c:pt idx="253">
                  <c:v>2.6853999999999999E-2</c:v>
                </c:pt>
                <c:pt idx="254">
                  <c:v>2.6853999999999999E-2</c:v>
                </c:pt>
                <c:pt idx="255">
                  <c:v>2.6853999999999999E-2</c:v>
                </c:pt>
                <c:pt idx="256">
                  <c:v>2.6853999999999999E-2</c:v>
                </c:pt>
                <c:pt idx="257">
                  <c:v>2.6915999999999999E-2</c:v>
                </c:pt>
                <c:pt idx="258">
                  <c:v>2.6915999999999999E-2</c:v>
                </c:pt>
                <c:pt idx="259">
                  <c:v>2.6853999999999999E-2</c:v>
                </c:pt>
                <c:pt idx="260">
                  <c:v>2.6915999999999999E-2</c:v>
                </c:pt>
                <c:pt idx="261">
                  <c:v>2.6853999999999999E-2</c:v>
                </c:pt>
                <c:pt idx="262">
                  <c:v>2.6853999999999999E-2</c:v>
                </c:pt>
                <c:pt idx="263">
                  <c:v>2.6915999999999999E-2</c:v>
                </c:pt>
                <c:pt idx="264">
                  <c:v>2.6915999999999999E-2</c:v>
                </c:pt>
                <c:pt idx="265">
                  <c:v>2.6915999999999999E-2</c:v>
                </c:pt>
                <c:pt idx="266">
                  <c:v>2.673E-2</c:v>
                </c:pt>
                <c:pt idx="267">
                  <c:v>2.673E-2</c:v>
                </c:pt>
                <c:pt idx="268">
                  <c:v>2.6668000000000001E-2</c:v>
                </c:pt>
                <c:pt idx="269">
                  <c:v>2.6668000000000001E-2</c:v>
                </c:pt>
                <c:pt idx="270">
                  <c:v>2.6668000000000001E-2</c:v>
                </c:pt>
                <c:pt idx="271">
                  <c:v>2.6668000000000001E-2</c:v>
                </c:pt>
                <c:pt idx="272">
                  <c:v>2.6606000000000001E-2</c:v>
                </c:pt>
                <c:pt idx="273">
                  <c:v>2.6419999999999999E-2</c:v>
                </c:pt>
                <c:pt idx="274">
                  <c:v>2.6357999999999999E-2</c:v>
                </c:pt>
                <c:pt idx="275">
                  <c:v>2.6357999999999999E-2</c:v>
                </c:pt>
                <c:pt idx="276">
                  <c:v>2.6296E-2</c:v>
                </c:pt>
                <c:pt idx="277">
                  <c:v>2.6234E-2</c:v>
                </c:pt>
                <c:pt idx="278">
                  <c:v>2.6172000000000001E-2</c:v>
                </c:pt>
                <c:pt idx="279">
                  <c:v>2.6110000000000001E-2</c:v>
                </c:pt>
                <c:pt idx="280">
                  <c:v>2.6110000000000001E-2</c:v>
                </c:pt>
                <c:pt idx="281">
                  <c:v>2.6110000000000001E-2</c:v>
                </c:pt>
                <c:pt idx="282">
                  <c:v>2.6172000000000001E-2</c:v>
                </c:pt>
                <c:pt idx="283">
                  <c:v>2.6172000000000001E-2</c:v>
                </c:pt>
                <c:pt idx="284">
                  <c:v>2.6234E-2</c:v>
                </c:pt>
                <c:pt idx="285">
                  <c:v>2.6296E-2</c:v>
                </c:pt>
                <c:pt idx="286">
                  <c:v>2.6357999999999999E-2</c:v>
                </c:pt>
                <c:pt idx="287">
                  <c:v>2.6357999999999999E-2</c:v>
                </c:pt>
                <c:pt idx="288">
                  <c:v>2.6419999999999999E-2</c:v>
                </c:pt>
                <c:pt idx="289">
                  <c:v>2.6357999999999999E-2</c:v>
                </c:pt>
                <c:pt idx="290">
                  <c:v>2.6296E-2</c:v>
                </c:pt>
                <c:pt idx="291">
                  <c:v>2.6357999999999999E-2</c:v>
                </c:pt>
                <c:pt idx="292">
                  <c:v>2.6419999999999999E-2</c:v>
                </c:pt>
                <c:pt idx="293">
                  <c:v>2.6419999999999999E-2</c:v>
                </c:pt>
                <c:pt idx="294">
                  <c:v>2.6419999999999999E-2</c:v>
                </c:pt>
                <c:pt idx="295">
                  <c:v>2.6606000000000001E-2</c:v>
                </c:pt>
                <c:pt idx="296">
                  <c:v>2.6606000000000001E-2</c:v>
                </c:pt>
                <c:pt idx="297">
                  <c:v>2.6544000000000002E-2</c:v>
                </c:pt>
                <c:pt idx="298">
                  <c:v>2.6606000000000001E-2</c:v>
                </c:pt>
                <c:pt idx="299">
                  <c:v>2.6606000000000001E-2</c:v>
                </c:pt>
                <c:pt idx="300">
                  <c:v>2.6668000000000001E-2</c:v>
                </c:pt>
                <c:pt idx="301">
                  <c:v>2.673E-2</c:v>
                </c:pt>
                <c:pt idx="302">
                  <c:v>2.6792E-2</c:v>
                </c:pt>
                <c:pt idx="303">
                  <c:v>2.6792E-2</c:v>
                </c:pt>
                <c:pt idx="304">
                  <c:v>2.6792E-2</c:v>
                </c:pt>
                <c:pt idx="305">
                  <c:v>2.673E-2</c:v>
                </c:pt>
                <c:pt idx="306">
                  <c:v>2.6792E-2</c:v>
                </c:pt>
                <c:pt idx="307">
                  <c:v>2.6792E-2</c:v>
                </c:pt>
                <c:pt idx="308">
                  <c:v>2.6792E-2</c:v>
                </c:pt>
                <c:pt idx="309">
                  <c:v>2.6668000000000001E-2</c:v>
                </c:pt>
                <c:pt idx="310">
                  <c:v>2.6606000000000001E-2</c:v>
                </c:pt>
                <c:pt idx="311">
                  <c:v>2.6544000000000002E-2</c:v>
                </c:pt>
                <c:pt idx="312">
                  <c:v>2.6544000000000002E-2</c:v>
                </c:pt>
                <c:pt idx="313">
                  <c:v>2.6419999999999999E-2</c:v>
                </c:pt>
                <c:pt idx="314">
                  <c:v>2.6357999999999999E-2</c:v>
                </c:pt>
                <c:pt idx="315">
                  <c:v>2.6357999999999999E-2</c:v>
                </c:pt>
                <c:pt idx="316">
                  <c:v>2.6296E-2</c:v>
                </c:pt>
                <c:pt idx="317">
                  <c:v>2.6296E-2</c:v>
                </c:pt>
                <c:pt idx="318">
                  <c:v>2.6357999999999999E-2</c:v>
                </c:pt>
                <c:pt idx="319">
                  <c:v>2.6357999999999999E-2</c:v>
                </c:pt>
                <c:pt idx="320">
                  <c:v>2.6357999999999999E-2</c:v>
                </c:pt>
                <c:pt idx="321">
                  <c:v>2.6296E-2</c:v>
                </c:pt>
                <c:pt idx="322">
                  <c:v>2.6296E-2</c:v>
                </c:pt>
                <c:pt idx="323">
                  <c:v>2.6357999999999999E-2</c:v>
                </c:pt>
                <c:pt idx="324">
                  <c:v>2.6296E-2</c:v>
                </c:pt>
                <c:pt idx="325">
                  <c:v>2.6296E-2</c:v>
                </c:pt>
                <c:pt idx="326">
                  <c:v>2.6357999999999999E-2</c:v>
                </c:pt>
                <c:pt idx="327">
                  <c:v>2.6296E-2</c:v>
                </c:pt>
                <c:pt idx="328">
                  <c:v>2.6296E-2</c:v>
                </c:pt>
                <c:pt idx="329">
                  <c:v>2.6234E-2</c:v>
                </c:pt>
                <c:pt idx="330">
                  <c:v>2.6234E-2</c:v>
                </c:pt>
                <c:pt idx="331">
                  <c:v>2.6296E-2</c:v>
                </c:pt>
                <c:pt idx="332">
                  <c:v>2.6357999999999999E-2</c:v>
                </c:pt>
                <c:pt idx="333">
                  <c:v>2.6419999999999999E-2</c:v>
                </c:pt>
                <c:pt idx="334">
                  <c:v>2.6544000000000002E-2</c:v>
                </c:pt>
                <c:pt idx="335">
                  <c:v>2.6544000000000002E-2</c:v>
                </c:pt>
                <c:pt idx="336">
                  <c:v>2.6606000000000001E-2</c:v>
                </c:pt>
                <c:pt idx="337">
                  <c:v>2.6544000000000002E-2</c:v>
                </c:pt>
                <c:pt idx="338">
                  <c:v>2.6606000000000001E-2</c:v>
                </c:pt>
                <c:pt idx="339">
                  <c:v>2.6606000000000001E-2</c:v>
                </c:pt>
                <c:pt idx="340">
                  <c:v>2.6606000000000001E-2</c:v>
                </c:pt>
                <c:pt idx="341">
                  <c:v>2.6606000000000001E-2</c:v>
                </c:pt>
                <c:pt idx="342">
                  <c:v>2.6544000000000002E-2</c:v>
                </c:pt>
                <c:pt idx="343">
                  <c:v>2.6544000000000002E-2</c:v>
                </c:pt>
                <c:pt idx="344">
                  <c:v>2.6357999999999999E-2</c:v>
                </c:pt>
                <c:pt idx="345">
                  <c:v>2.6296E-2</c:v>
                </c:pt>
                <c:pt idx="346">
                  <c:v>2.6234E-2</c:v>
                </c:pt>
                <c:pt idx="347">
                  <c:v>2.6234E-2</c:v>
                </c:pt>
                <c:pt idx="348">
                  <c:v>2.6234E-2</c:v>
                </c:pt>
                <c:pt idx="349">
                  <c:v>2.6234E-2</c:v>
                </c:pt>
                <c:pt idx="350">
                  <c:v>2.6234E-2</c:v>
                </c:pt>
                <c:pt idx="351">
                  <c:v>2.6110000000000001E-2</c:v>
                </c:pt>
                <c:pt idx="352">
                  <c:v>2.6048000000000002E-2</c:v>
                </c:pt>
                <c:pt idx="353">
                  <c:v>2.6048000000000002E-2</c:v>
                </c:pt>
                <c:pt idx="354">
                  <c:v>2.5985999999999999E-2</c:v>
                </c:pt>
                <c:pt idx="355">
                  <c:v>2.5923999999999999E-2</c:v>
                </c:pt>
                <c:pt idx="356">
                  <c:v>2.5862E-2</c:v>
                </c:pt>
                <c:pt idx="357">
                  <c:v>2.5738E-2</c:v>
                </c:pt>
                <c:pt idx="358">
                  <c:v>2.5738E-2</c:v>
                </c:pt>
                <c:pt idx="359">
                  <c:v>2.58E-2</c:v>
                </c:pt>
                <c:pt idx="360">
                  <c:v>2.58E-2</c:v>
                </c:pt>
                <c:pt idx="361">
                  <c:v>2.5862E-2</c:v>
                </c:pt>
                <c:pt idx="362">
                  <c:v>2.5923999999999999E-2</c:v>
                </c:pt>
                <c:pt idx="363">
                  <c:v>2.5985999999999999E-2</c:v>
                </c:pt>
                <c:pt idx="364">
                  <c:v>2.5923999999999999E-2</c:v>
                </c:pt>
                <c:pt idx="365">
                  <c:v>2.5923999999999999E-2</c:v>
                </c:pt>
                <c:pt idx="366">
                  <c:v>2.6110000000000001E-2</c:v>
                </c:pt>
                <c:pt idx="367">
                  <c:v>2.6110000000000001E-2</c:v>
                </c:pt>
                <c:pt idx="368">
                  <c:v>2.6172000000000001E-2</c:v>
                </c:pt>
                <c:pt idx="369">
                  <c:v>2.6234E-2</c:v>
                </c:pt>
                <c:pt idx="370">
                  <c:v>2.6234E-2</c:v>
                </c:pt>
                <c:pt idx="371">
                  <c:v>2.6234E-2</c:v>
                </c:pt>
                <c:pt idx="372">
                  <c:v>2.6296E-2</c:v>
                </c:pt>
                <c:pt idx="373">
                  <c:v>2.6481999999999999E-2</c:v>
                </c:pt>
                <c:pt idx="374">
                  <c:v>2.6481999999999999E-2</c:v>
                </c:pt>
                <c:pt idx="375">
                  <c:v>2.6481999999999999E-2</c:v>
                </c:pt>
                <c:pt idx="376">
                  <c:v>2.6544000000000002E-2</c:v>
                </c:pt>
                <c:pt idx="377">
                  <c:v>2.6544000000000002E-2</c:v>
                </c:pt>
                <c:pt idx="378">
                  <c:v>2.6606000000000001E-2</c:v>
                </c:pt>
                <c:pt idx="379">
                  <c:v>2.6606000000000001E-2</c:v>
                </c:pt>
                <c:pt idx="380">
                  <c:v>2.6606000000000001E-2</c:v>
                </c:pt>
                <c:pt idx="381">
                  <c:v>2.6606000000000001E-2</c:v>
                </c:pt>
                <c:pt idx="382">
                  <c:v>2.6606000000000001E-2</c:v>
                </c:pt>
                <c:pt idx="383">
                  <c:v>2.673E-2</c:v>
                </c:pt>
                <c:pt idx="384">
                  <c:v>2.673E-2</c:v>
                </c:pt>
                <c:pt idx="385">
                  <c:v>2.673E-2</c:v>
                </c:pt>
                <c:pt idx="386">
                  <c:v>2.673E-2</c:v>
                </c:pt>
                <c:pt idx="387">
                  <c:v>2.6668000000000001E-2</c:v>
                </c:pt>
                <c:pt idx="388">
                  <c:v>2.673E-2</c:v>
                </c:pt>
                <c:pt idx="389">
                  <c:v>2.673E-2</c:v>
                </c:pt>
                <c:pt idx="390">
                  <c:v>2.6792E-2</c:v>
                </c:pt>
                <c:pt idx="391">
                  <c:v>2.673E-2</c:v>
                </c:pt>
                <c:pt idx="392">
                  <c:v>2.6668000000000001E-2</c:v>
                </c:pt>
                <c:pt idx="393">
                  <c:v>2.6668000000000001E-2</c:v>
                </c:pt>
                <c:pt idx="394">
                  <c:v>2.6668000000000001E-2</c:v>
                </c:pt>
                <c:pt idx="395">
                  <c:v>2.6668000000000001E-2</c:v>
                </c:pt>
                <c:pt idx="396">
                  <c:v>2.673E-2</c:v>
                </c:pt>
                <c:pt idx="397">
                  <c:v>2.6792E-2</c:v>
                </c:pt>
                <c:pt idx="398">
                  <c:v>2.6792E-2</c:v>
                </c:pt>
                <c:pt idx="399">
                  <c:v>2.6792E-2</c:v>
                </c:pt>
                <c:pt idx="400">
                  <c:v>2.673E-2</c:v>
                </c:pt>
                <c:pt idx="401">
                  <c:v>2.673E-2</c:v>
                </c:pt>
                <c:pt idx="402">
                  <c:v>2.6606000000000001E-2</c:v>
                </c:pt>
                <c:pt idx="403">
                  <c:v>2.6544000000000002E-2</c:v>
                </c:pt>
                <c:pt idx="404">
                  <c:v>2.6481999999999999E-2</c:v>
                </c:pt>
                <c:pt idx="405">
                  <c:v>2.6544000000000002E-2</c:v>
                </c:pt>
                <c:pt idx="406">
                  <c:v>2.6606000000000001E-2</c:v>
                </c:pt>
                <c:pt idx="407">
                  <c:v>2.6606000000000001E-2</c:v>
                </c:pt>
                <c:pt idx="408">
                  <c:v>2.6606000000000001E-2</c:v>
                </c:pt>
                <c:pt idx="409">
                  <c:v>2.6668000000000001E-2</c:v>
                </c:pt>
                <c:pt idx="410">
                  <c:v>2.6668000000000001E-2</c:v>
                </c:pt>
                <c:pt idx="411">
                  <c:v>2.673E-2</c:v>
                </c:pt>
                <c:pt idx="412">
                  <c:v>2.6792E-2</c:v>
                </c:pt>
                <c:pt idx="413">
                  <c:v>2.6792E-2</c:v>
                </c:pt>
                <c:pt idx="414">
                  <c:v>2.6853999999999999E-2</c:v>
                </c:pt>
                <c:pt idx="415">
                  <c:v>2.673E-2</c:v>
                </c:pt>
                <c:pt idx="416">
                  <c:v>2.6668000000000001E-2</c:v>
                </c:pt>
                <c:pt idx="417">
                  <c:v>2.6606000000000001E-2</c:v>
                </c:pt>
                <c:pt idx="418">
                  <c:v>2.6481999999999999E-2</c:v>
                </c:pt>
                <c:pt idx="419">
                  <c:v>2.6481999999999999E-2</c:v>
                </c:pt>
                <c:pt idx="420">
                  <c:v>2.6481999999999999E-2</c:v>
                </c:pt>
                <c:pt idx="421">
                  <c:v>2.6544000000000002E-2</c:v>
                </c:pt>
                <c:pt idx="422">
                  <c:v>2.6357999999999999E-2</c:v>
                </c:pt>
                <c:pt idx="423">
                  <c:v>2.6357999999999999E-2</c:v>
                </c:pt>
                <c:pt idx="424">
                  <c:v>2.6419999999999999E-2</c:v>
                </c:pt>
                <c:pt idx="425">
                  <c:v>2.6481999999999999E-2</c:v>
                </c:pt>
                <c:pt idx="426">
                  <c:v>2.6481999999999999E-2</c:v>
                </c:pt>
                <c:pt idx="427">
                  <c:v>2.6606000000000001E-2</c:v>
                </c:pt>
                <c:pt idx="428">
                  <c:v>2.6606000000000001E-2</c:v>
                </c:pt>
                <c:pt idx="429">
                  <c:v>2.6544000000000002E-2</c:v>
                </c:pt>
                <c:pt idx="430">
                  <c:v>2.6544000000000002E-2</c:v>
                </c:pt>
                <c:pt idx="431">
                  <c:v>2.6544000000000002E-2</c:v>
                </c:pt>
                <c:pt idx="432">
                  <c:v>2.6481999999999999E-2</c:v>
                </c:pt>
                <c:pt idx="433">
                  <c:v>2.6481999999999999E-2</c:v>
                </c:pt>
                <c:pt idx="434">
                  <c:v>2.6419999999999999E-2</c:v>
                </c:pt>
                <c:pt idx="435">
                  <c:v>2.6419999999999999E-2</c:v>
                </c:pt>
                <c:pt idx="436">
                  <c:v>2.6419999999999999E-2</c:v>
                </c:pt>
                <c:pt idx="437">
                  <c:v>2.6481999999999999E-2</c:v>
                </c:pt>
                <c:pt idx="438">
                  <c:v>2.6419999999999999E-2</c:v>
                </c:pt>
                <c:pt idx="439">
                  <c:v>2.6357999999999999E-2</c:v>
                </c:pt>
                <c:pt idx="440">
                  <c:v>2.6357999999999999E-2</c:v>
                </c:pt>
                <c:pt idx="441">
                  <c:v>2.6357999999999999E-2</c:v>
                </c:pt>
                <c:pt idx="442">
                  <c:v>2.6419999999999999E-2</c:v>
                </c:pt>
                <c:pt idx="443">
                  <c:v>2.6544000000000002E-2</c:v>
                </c:pt>
                <c:pt idx="444">
                  <c:v>2.673E-2</c:v>
                </c:pt>
                <c:pt idx="445">
                  <c:v>2.673E-2</c:v>
                </c:pt>
                <c:pt idx="446">
                  <c:v>2.673E-2</c:v>
                </c:pt>
                <c:pt idx="447">
                  <c:v>2.6792E-2</c:v>
                </c:pt>
                <c:pt idx="448">
                  <c:v>2.6853999999999999E-2</c:v>
                </c:pt>
                <c:pt idx="449">
                  <c:v>2.6853999999999999E-2</c:v>
                </c:pt>
                <c:pt idx="450">
                  <c:v>2.6853999999999999E-2</c:v>
                </c:pt>
                <c:pt idx="451">
                  <c:v>2.7040999999999999E-2</c:v>
                </c:pt>
                <c:pt idx="452">
                  <c:v>2.7040999999999999E-2</c:v>
                </c:pt>
                <c:pt idx="453">
                  <c:v>2.6977999999999999E-2</c:v>
                </c:pt>
                <c:pt idx="454">
                  <c:v>2.7040999999999999E-2</c:v>
                </c:pt>
                <c:pt idx="455">
                  <c:v>2.7102999999999999E-2</c:v>
                </c:pt>
                <c:pt idx="456">
                  <c:v>2.7165000000000002E-2</c:v>
                </c:pt>
                <c:pt idx="457">
                  <c:v>2.7289000000000001E-2</c:v>
                </c:pt>
                <c:pt idx="458">
                  <c:v>2.7351E-2</c:v>
                </c:pt>
                <c:pt idx="459">
                  <c:v>2.7413E-2</c:v>
                </c:pt>
                <c:pt idx="460">
                  <c:v>2.7413E-2</c:v>
                </c:pt>
                <c:pt idx="461">
                  <c:v>2.7413E-2</c:v>
                </c:pt>
                <c:pt idx="462">
                  <c:v>2.7413E-2</c:v>
                </c:pt>
                <c:pt idx="463">
                  <c:v>2.7289000000000001E-2</c:v>
                </c:pt>
                <c:pt idx="464">
                  <c:v>2.7289000000000001E-2</c:v>
                </c:pt>
                <c:pt idx="465">
                  <c:v>2.7227000000000001E-2</c:v>
                </c:pt>
                <c:pt idx="466">
                  <c:v>2.7351E-2</c:v>
                </c:pt>
                <c:pt idx="467">
                  <c:v>2.7351E-2</c:v>
                </c:pt>
                <c:pt idx="468">
                  <c:v>2.7351E-2</c:v>
                </c:pt>
                <c:pt idx="469">
                  <c:v>2.7351E-2</c:v>
                </c:pt>
                <c:pt idx="470">
                  <c:v>2.7351E-2</c:v>
                </c:pt>
                <c:pt idx="471">
                  <c:v>2.7351E-2</c:v>
                </c:pt>
                <c:pt idx="472">
                  <c:v>2.7351E-2</c:v>
                </c:pt>
                <c:pt idx="473">
                  <c:v>2.7351E-2</c:v>
                </c:pt>
                <c:pt idx="474">
                  <c:v>2.7351E-2</c:v>
                </c:pt>
                <c:pt idx="475">
                  <c:v>2.7351E-2</c:v>
                </c:pt>
                <c:pt idx="476">
                  <c:v>2.7351E-2</c:v>
                </c:pt>
                <c:pt idx="477">
                  <c:v>2.7289000000000001E-2</c:v>
                </c:pt>
                <c:pt idx="478">
                  <c:v>2.7289000000000001E-2</c:v>
                </c:pt>
                <c:pt idx="479">
                  <c:v>2.7413E-2</c:v>
                </c:pt>
                <c:pt idx="480">
                  <c:v>2.7351E-2</c:v>
                </c:pt>
                <c:pt idx="481">
                  <c:v>2.7289000000000001E-2</c:v>
                </c:pt>
                <c:pt idx="482">
                  <c:v>2.7289000000000001E-2</c:v>
                </c:pt>
                <c:pt idx="483">
                  <c:v>2.7165000000000002E-2</c:v>
                </c:pt>
                <c:pt idx="484">
                  <c:v>2.7165000000000002E-2</c:v>
                </c:pt>
                <c:pt idx="485">
                  <c:v>2.7165000000000002E-2</c:v>
                </c:pt>
                <c:pt idx="486">
                  <c:v>2.7102999999999999E-2</c:v>
                </c:pt>
                <c:pt idx="487">
                  <c:v>2.7102999999999999E-2</c:v>
                </c:pt>
                <c:pt idx="488">
                  <c:v>2.7102999999999999E-2</c:v>
                </c:pt>
                <c:pt idx="489">
                  <c:v>2.7165000000000002E-2</c:v>
                </c:pt>
                <c:pt idx="490">
                  <c:v>2.7165000000000002E-2</c:v>
                </c:pt>
                <c:pt idx="491">
                  <c:v>2.7165000000000002E-2</c:v>
                </c:pt>
                <c:pt idx="492">
                  <c:v>2.7165000000000002E-2</c:v>
                </c:pt>
                <c:pt idx="493">
                  <c:v>2.7040999999999999E-2</c:v>
                </c:pt>
                <c:pt idx="494">
                  <c:v>2.7040999999999999E-2</c:v>
                </c:pt>
                <c:pt idx="495">
                  <c:v>2.7040999999999999E-2</c:v>
                </c:pt>
                <c:pt idx="496">
                  <c:v>2.7040999999999999E-2</c:v>
                </c:pt>
                <c:pt idx="497">
                  <c:v>2.7102999999999999E-2</c:v>
                </c:pt>
                <c:pt idx="498">
                  <c:v>2.7165000000000002E-2</c:v>
                </c:pt>
                <c:pt idx="499">
                  <c:v>2.7165000000000002E-2</c:v>
                </c:pt>
                <c:pt idx="500">
                  <c:v>2.6977999999999999E-2</c:v>
                </c:pt>
                <c:pt idx="501">
                  <c:v>2.6915999999999999E-2</c:v>
                </c:pt>
                <c:pt idx="502">
                  <c:v>2.6977999999999999E-2</c:v>
                </c:pt>
                <c:pt idx="503">
                  <c:v>2.7040999999999999E-2</c:v>
                </c:pt>
                <c:pt idx="504">
                  <c:v>2.7102999999999999E-2</c:v>
                </c:pt>
                <c:pt idx="505">
                  <c:v>2.7102999999999999E-2</c:v>
                </c:pt>
                <c:pt idx="506">
                  <c:v>2.7040999999999999E-2</c:v>
                </c:pt>
                <c:pt idx="507">
                  <c:v>2.7102999999999999E-2</c:v>
                </c:pt>
                <c:pt idx="508">
                  <c:v>2.7102999999999999E-2</c:v>
                </c:pt>
                <c:pt idx="509">
                  <c:v>2.7165000000000002E-2</c:v>
                </c:pt>
                <c:pt idx="510">
                  <c:v>2.7165000000000002E-2</c:v>
                </c:pt>
                <c:pt idx="511">
                  <c:v>2.7165000000000002E-2</c:v>
                </c:pt>
                <c:pt idx="512">
                  <c:v>2.7102999999999999E-2</c:v>
                </c:pt>
                <c:pt idx="513">
                  <c:v>2.7102999999999999E-2</c:v>
                </c:pt>
                <c:pt idx="514">
                  <c:v>2.7040999999999999E-2</c:v>
                </c:pt>
                <c:pt idx="515">
                  <c:v>2.7102999999999999E-2</c:v>
                </c:pt>
                <c:pt idx="516">
                  <c:v>2.7165000000000002E-2</c:v>
                </c:pt>
                <c:pt idx="517">
                  <c:v>2.7227000000000001E-2</c:v>
                </c:pt>
                <c:pt idx="518">
                  <c:v>2.7289000000000001E-2</c:v>
                </c:pt>
                <c:pt idx="519">
                  <c:v>2.7289000000000001E-2</c:v>
                </c:pt>
                <c:pt idx="520">
                  <c:v>2.7227000000000001E-2</c:v>
                </c:pt>
                <c:pt idx="521">
                  <c:v>2.7227000000000001E-2</c:v>
                </c:pt>
                <c:pt idx="522">
                  <c:v>2.7413E-2</c:v>
                </c:pt>
                <c:pt idx="523">
                  <c:v>2.7351E-2</c:v>
                </c:pt>
                <c:pt idx="524">
                  <c:v>2.7351E-2</c:v>
                </c:pt>
                <c:pt idx="525">
                  <c:v>2.7413E-2</c:v>
                </c:pt>
                <c:pt idx="526">
                  <c:v>2.7413E-2</c:v>
                </c:pt>
                <c:pt idx="527">
                  <c:v>2.7351E-2</c:v>
                </c:pt>
                <c:pt idx="528">
                  <c:v>2.7351E-2</c:v>
                </c:pt>
                <c:pt idx="529">
                  <c:v>2.7536999999999999E-2</c:v>
                </c:pt>
                <c:pt idx="530">
                  <c:v>2.7536999999999999E-2</c:v>
                </c:pt>
                <c:pt idx="531">
                  <c:v>2.7474999999999999E-2</c:v>
                </c:pt>
                <c:pt idx="532">
                  <c:v>2.7474999999999999E-2</c:v>
                </c:pt>
                <c:pt idx="533">
                  <c:v>2.7536999999999999E-2</c:v>
                </c:pt>
                <c:pt idx="534">
                  <c:v>2.7536999999999999E-2</c:v>
                </c:pt>
                <c:pt idx="535">
                  <c:v>2.7536999999999999E-2</c:v>
                </c:pt>
                <c:pt idx="536">
                  <c:v>2.7413E-2</c:v>
                </c:pt>
                <c:pt idx="537">
                  <c:v>2.7413E-2</c:v>
                </c:pt>
                <c:pt idx="538">
                  <c:v>2.7413E-2</c:v>
                </c:pt>
                <c:pt idx="539">
                  <c:v>2.7474999999999999E-2</c:v>
                </c:pt>
                <c:pt idx="540">
                  <c:v>2.7474999999999999E-2</c:v>
                </c:pt>
                <c:pt idx="541">
                  <c:v>2.7474999999999999E-2</c:v>
                </c:pt>
                <c:pt idx="542">
                  <c:v>2.7413E-2</c:v>
                </c:pt>
                <c:pt idx="543">
                  <c:v>2.7227000000000001E-2</c:v>
                </c:pt>
                <c:pt idx="544">
                  <c:v>2.7227000000000001E-2</c:v>
                </c:pt>
                <c:pt idx="545">
                  <c:v>2.7289000000000001E-2</c:v>
                </c:pt>
                <c:pt idx="546">
                  <c:v>2.7351E-2</c:v>
                </c:pt>
                <c:pt idx="547">
                  <c:v>2.7351E-2</c:v>
                </c:pt>
                <c:pt idx="548">
                  <c:v>2.7351E-2</c:v>
                </c:pt>
                <c:pt idx="549">
                  <c:v>2.7351E-2</c:v>
                </c:pt>
                <c:pt idx="550">
                  <c:v>2.7474999999999999E-2</c:v>
                </c:pt>
                <c:pt idx="551">
                  <c:v>2.7351E-2</c:v>
                </c:pt>
                <c:pt idx="552">
                  <c:v>2.7289000000000001E-2</c:v>
                </c:pt>
                <c:pt idx="553">
                  <c:v>2.7289000000000001E-2</c:v>
                </c:pt>
                <c:pt idx="554">
                  <c:v>2.7289000000000001E-2</c:v>
                </c:pt>
                <c:pt idx="555">
                  <c:v>2.7351E-2</c:v>
                </c:pt>
                <c:pt idx="556">
                  <c:v>2.7351E-2</c:v>
                </c:pt>
                <c:pt idx="557">
                  <c:v>2.7351E-2</c:v>
                </c:pt>
                <c:pt idx="558">
                  <c:v>2.7289000000000001E-2</c:v>
                </c:pt>
                <c:pt idx="559">
                  <c:v>2.7227000000000001E-2</c:v>
                </c:pt>
                <c:pt idx="560">
                  <c:v>2.7227000000000001E-2</c:v>
                </c:pt>
                <c:pt idx="561">
                  <c:v>2.7227000000000001E-2</c:v>
                </c:pt>
                <c:pt idx="562">
                  <c:v>2.7227000000000001E-2</c:v>
                </c:pt>
                <c:pt idx="563">
                  <c:v>2.7289000000000001E-2</c:v>
                </c:pt>
                <c:pt idx="564">
                  <c:v>2.7227000000000001E-2</c:v>
                </c:pt>
                <c:pt idx="565">
                  <c:v>2.7289000000000001E-2</c:v>
                </c:pt>
                <c:pt idx="566">
                  <c:v>2.7102999999999999E-2</c:v>
                </c:pt>
                <c:pt idx="567">
                  <c:v>2.7040999999999999E-2</c:v>
                </c:pt>
                <c:pt idx="568">
                  <c:v>2.7040999999999999E-2</c:v>
                </c:pt>
                <c:pt idx="569">
                  <c:v>2.6977999999999999E-2</c:v>
                </c:pt>
                <c:pt idx="570">
                  <c:v>2.6977999999999999E-2</c:v>
                </c:pt>
                <c:pt idx="571">
                  <c:v>2.6792E-2</c:v>
                </c:pt>
                <c:pt idx="572">
                  <c:v>2.673E-2</c:v>
                </c:pt>
                <c:pt idx="573">
                  <c:v>2.673E-2</c:v>
                </c:pt>
                <c:pt idx="574">
                  <c:v>2.6668000000000001E-2</c:v>
                </c:pt>
                <c:pt idx="575">
                  <c:v>2.6668000000000001E-2</c:v>
                </c:pt>
                <c:pt idx="576">
                  <c:v>2.6606000000000001E-2</c:v>
                </c:pt>
                <c:pt idx="577">
                  <c:v>2.6606000000000001E-2</c:v>
                </c:pt>
                <c:pt idx="578">
                  <c:v>2.6419999999999999E-2</c:v>
                </c:pt>
                <c:pt idx="579">
                  <c:v>2.6234E-2</c:v>
                </c:pt>
                <c:pt idx="580">
                  <c:v>2.6296E-2</c:v>
                </c:pt>
                <c:pt idx="581">
                  <c:v>2.6357999999999999E-2</c:v>
                </c:pt>
                <c:pt idx="582">
                  <c:v>2.6357999999999999E-2</c:v>
                </c:pt>
                <c:pt idx="583">
                  <c:v>2.6419999999999999E-2</c:v>
                </c:pt>
                <c:pt idx="584">
                  <c:v>2.6419999999999999E-2</c:v>
                </c:pt>
                <c:pt idx="585">
                  <c:v>2.6481999999999999E-2</c:v>
                </c:pt>
                <c:pt idx="586">
                  <c:v>2.6544000000000002E-2</c:v>
                </c:pt>
                <c:pt idx="587">
                  <c:v>2.6606000000000001E-2</c:v>
                </c:pt>
                <c:pt idx="588">
                  <c:v>2.6544000000000002E-2</c:v>
                </c:pt>
                <c:pt idx="589">
                  <c:v>2.6606000000000001E-2</c:v>
                </c:pt>
                <c:pt idx="590">
                  <c:v>2.6606000000000001E-2</c:v>
                </c:pt>
                <c:pt idx="591">
                  <c:v>2.6606000000000001E-2</c:v>
                </c:pt>
                <c:pt idx="592">
                  <c:v>2.6668000000000001E-2</c:v>
                </c:pt>
                <c:pt idx="593">
                  <c:v>2.6792E-2</c:v>
                </c:pt>
                <c:pt idx="594">
                  <c:v>2.673E-2</c:v>
                </c:pt>
                <c:pt idx="595">
                  <c:v>2.673E-2</c:v>
                </c:pt>
                <c:pt idx="596">
                  <c:v>2.673E-2</c:v>
                </c:pt>
                <c:pt idx="597">
                  <c:v>2.6668000000000001E-2</c:v>
                </c:pt>
                <c:pt idx="598">
                  <c:v>2.6606000000000001E-2</c:v>
                </c:pt>
                <c:pt idx="599">
                  <c:v>2.6606000000000001E-2</c:v>
                </c:pt>
                <c:pt idx="600">
                  <c:v>2.6792E-2</c:v>
                </c:pt>
                <c:pt idx="601">
                  <c:v>2.6792E-2</c:v>
                </c:pt>
                <c:pt idx="602">
                  <c:v>2.6792E-2</c:v>
                </c:pt>
                <c:pt idx="603">
                  <c:v>2.673E-2</c:v>
                </c:pt>
                <c:pt idx="604">
                  <c:v>2.673E-2</c:v>
                </c:pt>
                <c:pt idx="605">
                  <c:v>2.673E-2</c:v>
                </c:pt>
                <c:pt idx="606">
                  <c:v>2.6792E-2</c:v>
                </c:pt>
                <c:pt idx="607">
                  <c:v>2.6792E-2</c:v>
                </c:pt>
                <c:pt idx="608">
                  <c:v>2.6792E-2</c:v>
                </c:pt>
                <c:pt idx="609">
                  <c:v>2.673E-2</c:v>
                </c:pt>
                <c:pt idx="610">
                  <c:v>2.673E-2</c:v>
                </c:pt>
                <c:pt idx="611">
                  <c:v>2.673E-2</c:v>
                </c:pt>
                <c:pt idx="612">
                  <c:v>2.673E-2</c:v>
                </c:pt>
                <c:pt idx="613">
                  <c:v>2.673E-2</c:v>
                </c:pt>
                <c:pt idx="614">
                  <c:v>2.673E-2</c:v>
                </c:pt>
                <c:pt idx="615">
                  <c:v>2.6792E-2</c:v>
                </c:pt>
                <c:pt idx="616">
                  <c:v>2.673E-2</c:v>
                </c:pt>
                <c:pt idx="617">
                  <c:v>2.6668000000000001E-2</c:v>
                </c:pt>
                <c:pt idx="618">
                  <c:v>2.6606000000000001E-2</c:v>
                </c:pt>
                <c:pt idx="619">
                  <c:v>2.6544000000000002E-2</c:v>
                </c:pt>
                <c:pt idx="620">
                  <c:v>2.6606000000000001E-2</c:v>
                </c:pt>
                <c:pt idx="621">
                  <c:v>2.6606000000000001E-2</c:v>
                </c:pt>
                <c:pt idx="622">
                  <c:v>2.6606000000000001E-2</c:v>
                </c:pt>
                <c:pt idx="623">
                  <c:v>2.6544000000000002E-2</c:v>
                </c:pt>
                <c:pt idx="624">
                  <c:v>2.6481999999999999E-2</c:v>
                </c:pt>
                <c:pt idx="625">
                  <c:v>2.6419999999999999E-2</c:v>
                </c:pt>
                <c:pt idx="626">
                  <c:v>2.6419999999999999E-2</c:v>
                </c:pt>
                <c:pt idx="627">
                  <c:v>2.6481999999999999E-2</c:v>
                </c:pt>
                <c:pt idx="628">
                  <c:v>2.6606000000000001E-2</c:v>
                </c:pt>
                <c:pt idx="629">
                  <c:v>2.6544000000000002E-2</c:v>
                </c:pt>
                <c:pt idx="630">
                  <c:v>2.6544000000000002E-2</c:v>
                </c:pt>
                <c:pt idx="631">
                  <c:v>2.6606000000000001E-2</c:v>
                </c:pt>
                <c:pt idx="632">
                  <c:v>2.6668000000000001E-2</c:v>
                </c:pt>
                <c:pt idx="633">
                  <c:v>2.6606000000000001E-2</c:v>
                </c:pt>
                <c:pt idx="634">
                  <c:v>2.6544000000000002E-2</c:v>
                </c:pt>
                <c:pt idx="635">
                  <c:v>2.6481999999999999E-2</c:v>
                </c:pt>
                <c:pt idx="636">
                  <c:v>2.6481999999999999E-2</c:v>
                </c:pt>
                <c:pt idx="637">
                  <c:v>2.6419999999999999E-2</c:v>
                </c:pt>
                <c:pt idx="638">
                  <c:v>2.6419999999999999E-2</c:v>
                </c:pt>
                <c:pt idx="639">
                  <c:v>2.6419999999999999E-2</c:v>
                </c:pt>
                <c:pt idx="640">
                  <c:v>2.6419999999999999E-2</c:v>
                </c:pt>
                <c:pt idx="641">
                  <c:v>2.6419999999999999E-2</c:v>
                </c:pt>
                <c:pt idx="642">
                  <c:v>2.6234E-2</c:v>
                </c:pt>
                <c:pt idx="643">
                  <c:v>2.6296E-2</c:v>
                </c:pt>
                <c:pt idx="644">
                  <c:v>2.6234E-2</c:v>
                </c:pt>
                <c:pt idx="645">
                  <c:v>2.6172000000000001E-2</c:v>
                </c:pt>
                <c:pt idx="646">
                  <c:v>2.6110000000000001E-2</c:v>
                </c:pt>
                <c:pt idx="647">
                  <c:v>2.6048000000000002E-2</c:v>
                </c:pt>
                <c:pt idx="648">
                  <c:v>2.5985999999999999E-2</c:v>
                </c:pt>
                <c:pt idx="649">
                  <c:v>2.58E-2</c:v>
                </c:pt>
                <c:pt idx="650">
                  <c:v>2.5614000000000001E-2</c:v>
                </c:pt>
                <c:pt idx="651">
                  <c:v>2.5676000000000001E-2</c:v>
                </c:pt>
                <c:pt idx="652">
                  <c:v>2.5738E-2</c:v>
                </c:pt>
                <c:pt idx="653">
                  <c:v>2.58E-2</c:v>
                </c:pt>
                <c:pt idx="654">
                  <c:v>2.58E-2</c:v>
                </c:pt>
                <c:pt idx="655">
                  <c:v>2.5738E-2</c:v>
                </c:pt>
                <c:pt idx="656">
                  <c:v>2.5676000000000001E-2</c:v>
                </c:pt>
                <c:pt idx="657">
                  <c:v>2.5551999999999998E-2</c:v>
                </c:pt>
                <c:pt idx="658">
                  <c:v>2.5489999999999999E-2</c:v>
                </c:pt>
                <c:pt idx="659">
                  <c:v>2.5427999999999999E-2</c:v>
                </c:pt>
                <c:pt idx="660">
                  <c:v>2.5427999999999999E-2</c:v>
                </c:pt>
                <c:pt idx="661">
                  <c:v>2.5366E-2</c:v>
                </c:pt>
                <c:pt idx="662">
                  <c:v>2.5304E-2</c:v>
                </c:pt>
                <c:pt idx="663">
                  <c:v>2.5304E-2</c:v>
                </c:pt>
                <c:pt idx="664">
                  <c:v>2.5304E-2</c:v>
                </c:pt>
                <c:pt idx="665">
                  <c:v>2.5242000000000001E-2</c:v>
                </c:pt>
                <c:pt idx="666">
                  <c:v>2.5304E-2</c:v>
                </c:pt>
                <c:pt idx="667">
                  <c:v>2.5427999999999999E-2</c:v>
                </c:pt>
                <c:pt idx="668">
                  <c:v>2.5427999999999999E-2</c:v>
                </c:pt>
                <c:pt idx="669">
                  <c:v>2.5427999999999999E-2</c:v>
                </c:pt>
                <c:pt idx="670">
                  <c:v>2.5427999999999999E-2</c:v>
                </c:pt>
                <c:pt idx="671">
                  <c:v>2.5614000000000001E-2</c:v>
                </c:pt>
                <c:pt idx="672">
                  <c:v>2.5614000000000001E-2</c:v>
                </c:pt>
                <c:pt idx="673">
                  <c:v>2.5614000000000001E-2</c:v>
                </c:pt>
                <c:pt idx="674">
                  <c:v>2.5738E-2</c:v>
                </c:pt>
                <c:pt idx="675">
                  <c:v>2.58E-2</c:v>
                </c:pt>
                <c:pt idx="676">
                  <c:v>2.5923999999999999E-2</c:v>
                </c:pt>
                <c:pt idx="677">
                  <c:v>2.6048000000000002E-2</c:v>
                </c:pt>
                <c:pt idx="678">
                  <c:v>2.6234E-2</c:v>
                </c:pt>
                <c:pt idx="679">
                  <c:v>2.6234E-2</c:v>
                </c:pt>
                <c:pt idx="680">
                  <c:v>2.6234E-2</c:v>
                </c:pt>
                <c:pt idx="681">
                  <c:v>2.6234E-2</c:v>
                </c:pt>
                <c:pt idx="682">
                  <c:v>2.6234E-2</c:v>
                </c:pt>
                <c:pt idx="683">
                  <c:v>2.6234E-2</c:v>
                </c:pt>
                <c:pt idx="684">
                  <c:v>2.6296E-2</c:v>
                </c:pt>
                <c:pt idx="685">
                  <c:v>2.6234E-2</c:v>
                </c:pt>
                <c:pt idx="686">
                  <c:v>2.6234E-2</c:v>
                </c:pt>
                <c:pt idx="687">
                  <c:v>2.6234E-2</c:v>
                </c:pt>
                <c:pt idx="688">
                  <c:v>2.6296E-2</c:v>
                </c:pt>
                <c:pt idx="689">
                  <c:v>2.6234E-2</c:v>
                </c:pt>
                <c:pt idx="690">
                  <c:v>2.6234E-2</c:v>
                </c:pt>
                <c:pt idx="691">
                  <c:v>2.6234E-2</c:v>
                </c:pt>
                <c:pt idx="692">
                  <c:v>2.6110000000000001E-2</c:v>
                </c:pt>
                <c:pt idx="693">
                  <c:v>2.6110000000000001E-2</c:v>
                </c:pt>
                <c:pt idx="694">
                  <c:v>2.6172000000000001E-2</c:v>
                </c:pt>
                <c:pt idx="695">
                  <c:v>2.6234E-2</c:v>
                </c:pt>
                <c:pt idx="696">
                  <c:v>2.6234E-2</c:v>
                </c:pt>
                <c:pt idx="697">
                  <c:v>2.6234E-2</c:v>
                </c:pt>
                <c:pt idx="698">
                  <c:v>2.6234E-2</c:v>
                </c:pt>
                <c:pt idx="699">
                  <c:v>2.6296E-2</c:v>
                </c:pt>
                <c:pt idx="700">
                  <c:v>2.6234E-2</c:v>
                </c:pt>
                <c:pt idx="701">
                  <c:v>2.6172000000000001E-2</c:v>
                </c:pt>
                <c:pt idx="702">
                  <c:v>2.6172000000000001E-2</c:v>
                </c:pt>
                <c:pt idx="703">
                  <c:v>2.6234E-2</c:v>
                </c:pt>
                <c:pt idx="704">
                  <c:v>2.6296E-2</c:v>
                </c:pt>
                <c:pt idx="705">
                  <c:v>2.6357999999999999E-2</c:v>
                </c:pt>
                <c:pt idx="706">
                  <c:v>2.6419999999999999E-2</c:v>
                </c:pt>
                <c:pt idx="707">
                  <c:v>2.6357999999999999E-2</c:v>
                </c:pt>
                <c:pt idx="708">
                  <c:v>2.6357999999999999E-2</c:v>
                </c:pt>
                <c:pt idx="709">
                  <c:v>2.6296E-2</c:v>
                </c:pt>
                <c:pt idx="710">
                  <c:v>2.6296E-2</c:v>
                </c:pt>
                <c:pt idx="711">
                  <c:v>2.6296E-2</c:v>
                </c:pt>
                <c:pt idx="712">
                  <c:v>2.6296E-2</c:v>
                </c:pt>
                <c:pt idx="713">
                  <c:v>2.6172000000000001E-2</c:v>
                </c:pt>
                <c:pt idx="714">
                  <c:v>2.6234E-2</c:v>
                </c:pt>
                <c:pt idx="715">
                  <c:v>2.6234E-2</c:v>
                </c:pt>
                <c:pt idx="716">
                  <c:v>2.6296E-2</c:v>
                </c:pt>
                <c:pt idx="717">
                  <c:v>2.6357999999999999E-2</c:v>
                </c:pt>
                <c:pt idx="718">
                  <c:v>2.6419999999999999E-2</c:v>
                </c:pt>
                <c:pt idx="719">
                  <c:v>2.6481999999999999E-2</c:v>
                </c:pt>
                <c:pt idx="720">
                  <c:v>2.6357999999999999E-2</c:v>
                </c:pt>
                <c:pt idx="721">
                  <c:v>2.6357999999999999E-2</c:v>
                </c:pt>
                <c:pt idx="722">
                  <c:v>2.6357999999999999E-2</c:v>
                </c:pt>
                <c:pt idx="723">
                  <c:v>2.6419999999999999E-2</c:v>
                </c:pt>
                <c:pt idx="724">
                  <c:v>2.6544000000000002E-2</c:v>
                </c:pt>
                <c:pt idx="725">
                  <c:v>2.6606000000000001E-2</c:v>
                </c:pt>
                <c:pt idx="726">
                  <c:v>2.6668000000000001E-2</c:v>
                </c:pt>
                <c:pt idx="727">
                  <c:v>2.6481999999999999E-2</c:v>
                </c:pt>
                <c:pt idx="728">
                  <c:v>2.6357999999999999E-2</c:v>
                </c:pt>
                <c:pt idx="729">
                  <c:v>2.6419999999999999E-2</c:v>
                </c:pt>
                <c:pt idx="730">
                  <c:v>2.6419999999999999E-2</c:v>
                </c:pt>
                <c:pt idx="731">
                  <c:v>2.6481999999999999E-2</c:v>
                </c:pt>
                <c:pt idx="732">
                  <c:v>2.6481999999999999E-2</c:v>
                </c:pt>
                <c:pt idx="733">
                  <c:v>2.6481999999999999E-2</c:v>
                </c:pt>
                <c:pt idx="734">
                  <c:v>2.6544000000000002E-2</c:v>
                </c:pt>
                <c:pt idx="735">
                  <c:v>2.6606000000000001E-2</c:v>
                </c:pt>
                <c:pt idx="736">
                  <c:v>2.6668000000000001E-2</c:v>
                </c:pt>
                <c:pt idx="737">
                  <c:v>2.673E-2</c:v>
                </c:pt>
                <c:pt idx="738">
                  <c:v>2.6853999999999999E-2</c:v>
                </c:pt>
                <c:pt idx="739">
                  <c:v>2.6853999999999999E-2</c:v>
                </c:pt>
                <c:pt idx="740">
                  <c:v>2.6853999999999999E-2</c:v>
                </c:pt>
                <c:pt idx="741">
                  <c:v>2.6915999999999999E-2</c:v>
                </c:pt>
                <c:pt idx="742">
                  <c:v>2.7102999999999999E-2</c:v>
                </c:pt>
                <c:pt idx="743">
                  <c:v>2.7102999999999999E-2</c:v>
                </c:pt>
                <c:pt idx="744">
                  <c:v>2.7227000000000001E-2</c:v>
                </c:pt>
                <c:pt idx="745">
                  <c:v>2.7351E-2</c:v>
                </c:pt>
                <c:pt idx="746">
                  <c:v>2.7413E-2</c:v>
                </c:pt>
                <c:pt idx="747">
                  <c:v>2.7474999999999999E-2</c:v>
                </c:pt>
                <c:pt idx="748">
                  <c:v>2.7598999999999999E-2</c:v>
                </c:pt>
                <c:pt idx="749">
                  <c:v>2.7847E-2</c:v>
                </c:pt>
                <c:pt idx="750">
                  <c:v>2.7909E-2</c:v>
                </c:pt>
                <c:pt idx="751">
                  <c:v>2.7909E-2</c:v>
                </c:pt>
                <c:pt idx="752">
                  <c:v>2.7909E-2</c:v>
                </c:pt>
                <c:pt idx="753">
                  <c:v>2.7909E-2</c:v>
                </c:pt>
                <c:pt idx="754">
                  <c:v>2.7909E-2</c:v>
                </c:pt>
                <c:pt idx="755">
                  <c:v>2.7909E-2</c:v>
                </c:pt>
                <c:pt idx="756">
                  <c:v>2.7970999999999999E-2</c:v>
                </c:pt>
                <c:pt idx="757">
                  <c:v>2.8032999999999999E-2</c:v>
                </c:pt>
                <c:pt idx="758">
                  <c:v>2.8094999999999998E-2</c:v>
                </c:pt>
                <c:pt idx="759">
                  <c:v>2.8094999999999998E-2</c:v>
                </c:pt>
                <c:pt idx="760">
                  <c:v>2.8094999999999998E-2</c:v>
                </c:pt>
                <c:pt idx="761">
                  <c:v>2.8094999999999998E-2</c:v>
                </c:pt>
                <c:pt idx="762">
                  <c:v>2.8094999999999998E-2</c:v>
                </c:pt>
                <c:pt idx="763">
                  <c:v>2.7970999999999999E-2</c:v>
                </c:pt>
                <c:pt idx="764">
                  <c:v>2.7970999999999999E-2</c:v>
                </c:pt>
                <c:pt idx="765">
                  <c:v>2.7970999999999999E-2</c:v>
                </c:pt>
                <c:pt idx="766">
                  <c:v>2.7970999999999999E-2</c:v>
                </c:pt>
                <c:pt idx="767">
                  <c:v>2.7909E-2</c:v>
                </c:pt>
                <c:pt idx="768">
                  <c:v>2.7909E-2</c:v>
                </c:pt>
                <c:pt idx="769">
                  <c:v>2.7970999999999999E-2</c:v>
                </c:pt>
                <c:pt idx="770">
                  <c:v>2.7909E-2</c:v>
                </c:pt>
                <c:pt idx="771">
                  <c:v>2.7909E-2</c:v>
                </c:pt>
                <c:pt idx="772">
                  <c:v>2.7909E-2</c:v>
                </c:pt>
                <c:pt idx="773">
                  <c:v>2.7909E-2</c:v>
                </c:pt>
                <c:pt idx="774">
                  <c:v>2.7847E-2</c:v>
                </c:pt>
                <c:pt idx="775">
                  <c:v>2.7785000000000001E-2</c:v>
                </c:pt>
                <c:pt idx="776">
                  <c:v>2.7785000000000001E-2</c:v>
                </c:pt>
                <c:pt idx="777">
                  <c:v>2.7847E-2</c:v>
                </c:pt>
                <c:pt idx="778">
                  <c:v>2.7847E-2</c:v>
                </c:pt>
                <c:pt idx="779">
                  <c:v>2.7847E-2</c:v>
                </c:pt>
                <c:pt idx="780">
                  <c:v>2.7847E-2</c:v>
                </c:pt>
                <c:pt idx="781">
                  <c:v>2.7847E-2</c:v>
                </c:pt>
                <c:pt idx="782">
                  <c:v>2.7847E-2</c:v>
                </c:pt>
                <c:pt idx="783">
                  <c:v>2.7847E-2</c:v>
                </c:pt>
                <c:pt idx="784">
                  <c:v>2.7847E-2</c:v>
                </c:pt>
                <c:pt idx="785">
                  <c:v>2.7847E-2</c:v>
                </c:pt>
                <c:pt idx="786">
                  <c:v>2.7847E-2</c:v>
                </c:pt>
                <c:pt idx="787">
                  <c:v>2.7847E-2</c:v>
                </c:pt>
                <c:pt idx="788">
                  <c:v>2.7909E-2</c:v>
                </c:pt>
                <c:pt idx="789">
                  <c:v>2.7909E-2</c:v>
                </c:pt>
                <c:pt idx="790">
                  <c:v>2.7970999999999999E-2</c:v>
                </c:pt>
                <c:pt idx="791">
                  <c:v>2.7909E-2</c:v>
                </c:pt>
                <c:pt idx="792">
                  <c:v>2.7970999999999999E-2</c:v>
                </c:pt>
                <c:pt idx="793">
                  <c:v>2.7970999999999999E-2</c:v>
                </c:pt>
                <c:pt idx="794">
                  <c:v>2.7970999999999999E-2</c:v>
                </c:pt>
                <c:pt idx="795">
                  <c:v>2.7909E-2</c:v>
                </c:pt>
                <c:pt idx="796">
                  <c:v>2.7909E-2</c:v>
                </c:pt>
                <c:pt idx="797">
                  <c:v>2.7909E-2</c:v>
                </c:pt>
                <c:pt idx="798">
                  <c:v>2.7723000000000001E-2</c:v>
                </c:pt>
                <c:pt idx="799">
                  <c:v>2.7661000000000002E-2</c:v>
                </c:pt>
                <c:pt idx="800">
                  <c:v>2.7723000000000001E-2</c:v>
                </c:pt>
                <c:pt idx="801">
                  <c:v>2.7785000000000001E-2</c:v>
                </c:pt>
                <c:pt idx="802">
                  <c:v>2.7785000000000001E-2</c:v>
                </c:pt>
                <c:pt idx="803">
                  <c:v>2.7785000000000001E-2</c:v>
                </c:pt>
                <c:pt idx="804">
                  <c:v>2.7785000000000001E-2</c:v>
                </c:pt>
                <c:pt idx="805">
                  <c:v>2.7661000000000002E-2</c:v>
                </c:pt>
                <c:pt idx="806">
                  <c:v>2.7536999999999999E-2</c:v>
                </c:pt>
                <c:pt idx="807">
                  <c:v>2.7598999999999999E-2</c:v>
                </c:pt>
                <c:pt idx="808">
                  <c:v>2.7598999999999999E-2</c:v>
                </c:pt>
                <c:pt idx="809">
                  <c:v>2.7661000000000002E-2</c:v>
                </c:pt>
                <c:pt idx="810">
                  <c:v>2.7661000000000002E-2</c:v>
                </c:pt>
                <c:pt idx="811">
                  <c:v>2.7661000000000002E-2</c:v>
                </c:pt>
                <c:pt idx="812">
                  <c:v>2.7661000000000002E-2</c:v>
                </c:pt>
                <c:pt idx="813">
                  <c:v>2.7723000000000001E-2</c:v>
                </c:pt>
                <c:pt idx="814">
                  <c:v>2.7661000000000002E-2</c:v>
                </c:pt>
                <c:pt idx="815">
                  <c:v>2.7598999999999999E-2</c:v>
                </c:pt>
                <c:pt idx="816">
                  <c:v>2.7598999999999999E-2</c:v>
                </c:pt>
                <c:pt idx="817">
                  <c:v>2.7598999999999999E-2</c:v>
                </c:pt>
                <c:pt idx="818">
                  <c:v>2.7598999999999999E-2</c:v>
                </c:pt>
                <c:pt idx="819">
                  <c:v>2.7661000000000002E-2</c:v>
                </c:pt>
                <c:pt idx="820">
                  <c:v>2.7723000000000001E-2</c:v>
                </c:pt>
                <c:pt idx="821">
                  <c:v>2.7723000000000001E-2</c:v>
                </c:pt>
                <c:pt idx="822">
                  <c:v>2.7723000000000001E-2</c:v>
                </c:pt>
                <c:pt idx="823">
                  <c:v>2.7785000000000001E-2</c:v>
                </c:pt>
                <c:pt idx="824">
                  <c:v>2.7723000000000001E-2</c:v>
                </c:pt>
                <c:pt idx="825">
                  <c:v>2.7661000000000002E-2</c:v>
                </c:pt>
                <c:pt idx="826">
                  <c:v>2.7598999999999999E-2</c:v>
                </c:pt>
                <c:pt idx="827">
                  <c:v>2.7723000000000001E-2</c:v>
                </c:pt>
                <c:pt idx="828">
                  <c:v>2.7785000000000001E-2</c:v>
                </c:pt>
                <c:pt idx="829">
                  <c:v>2.7785000000000001E-2</c:v>
                </c:pt>
                <c:pt idx="830">
                  <c:v>2.7785000000000001E-2</c:v>
                </c:pt>
                <c:pt idx="831">
                  <c:v>2.7661000000000002E-2</c:v>
                </c:pt>
                <c:pt idx="832">
                  <c:v>2.7661000000000002E-2</c:v>
                </c:pt>
                <c:pt idx="833">
                  <c:v>2.7598999999999999E-2</c:v>
                </c:pt>
                <c:pt idx="834">
                  <c:v>2.7598999999999999E-2</c:v>
                </c:pt>
                <c:pt idx="835">
                  <c:v>2.7536999999999999E-2</c:v>
                </c:pt>
                <c:pt idx="836">
                  <c:v>2.7474999999999999E-2</c:v>
                </c:pt>
                <c:pt idx="837">
                  <c:v>2.7474999999999999E-2</c:v>
                </c:pt>
                <c:pt idx="838">
                  <c:v>2.7413E-2</c:v>
                </c:pt>
                <c:pt idx="839">
                  <c:v>2.7413E-2</c:v>
                </c:pt>
                <c:pt idx="840">
                  <c:v>2.7413E-2</c:v>
                </c:pt>
                <c:pt idx="841">
                  <c:v>2.7227000000000001E-2</c:v>
                </c:pt>
                <c:pt idx="842">
                  <c:v>2.7165000000000002E-2</c:v>
                </c:pt>
                <c:pt idx="843">
                  <c:v>2.7102999999999999E-2</c:v>
                </c:pt>
                <c:pt idx="844">
                  <c:v>2.7040999999999999E-2</c:v>
                </c:pt>
                <c:pt idx="845">
                  <c:v>2.6977999999999999E-2</c:v>
                </c:pt>
                <c:pt idx="846">
                  <c:v>2.6977999999999999E-2</c:v>
                </c:pt>
                <c:pt idx="847">
                  <c:v>2.7040999999999999E-2</c:v>
                </c:pt>
                <c:pt idx="848">
                  <c:v>2.7040999999999999E-2</c:v>
                </c:pt>
                <c:pt idx="849">
                  <c:v>2.7040999999999999E-2</c:v>
                </c:pt>
                <c:pt idx="850">
                  <c:v>2.7102999999999999E-2</c:v>
                </c:pt>
                <c:pt idx="851">
                  <c:v>2.7040999999999999E-2</c:v>
                </c:pt>
                <c:pt idx="852">
                  <c:v>2.7040999999999999E-2</c:v>
                </c:pt>
                <c:pt idx="853">
                  <c:v>2.7040999999999999E-2</c:v>
                </c:pt>
                <c:pt idx="854">
                  <c:v>2.6977999999999999E-2</c:v>
                </c:pt>
                <c:pt idx="855">
                  <c:v>2.7102999999999999E-2</c:v>
                </c:pt>
                <c:pt idx="856">
                  <c:v>2.7102999999999999E-2</c:v>
                </c:pt>
                <c:pt idx="857">
                  <c:v>2.7102999999999999E-2</c:v>
                </c:pt>
                <c:pt idx="858">
                  <c:v>2.7040999999999999E-2</c:v>
                </c:pt>
                <c:pt idx="859">
                  <c:v>2.7040999999999999E-2</c:v>
                </c:pt>
                <c:pt idx="860">
                  <c:v>2.6977999999999999E-2</c:v>
                </c:pt>
                <c:pt idx="861">
                  <c:v>2.7040999999999999E-2</c:v>
                </c:pt>
                <c:pt idx="862">
                  <c:v>2.7040999999999999E-2</c:v>
                </c:pt>
                <c:pt idx="863">
                  <c:v>2.7102999999999999E-2</c:v>
                </c:pt>
                <c:pt idx="864">
                  <c:v>2.7165000000000002E-2</c:v>
                </c:pt>
                <c:pt idx="865">
                  <c:v>2.7227000000000001E-2</c:v>
                </c:pt>
                <c:pt idx="866">
                  <c:v>2.7227000000000001E-2</c:v>
                </c:pt>
                <c:pt idx="867">
                  <c:v>2.7227000000000001E-2</c:v>
                </c:pt>
                <c:pt idx="868">
                  <c:v>2.7165000000000002E-2</c:v>
                </c:pt>
                <c:pt idx="869">
                  <c:v>2.6915999999999999E-2</c:v>
                </c:pt>
                <c:pt idx="870">
                  <c:v>2.6915999999999999E-2</c:v>
                </c:pt>
                <c:pt idx="871">
                  <c:v>2.6915999999999999E-2</c:v>
                </c:pt>
                <c:pt idx="872">
                  <c:v>2.6853999999999999E-2</c:v>
                </c:pt>
                <c:pt idx="873">
                  <c:v>2.6792E-2</c:v>
                </c:pt>
                <c:pt idx="874">
                  <c:v>2.6792E-2</c:v>
                </c:pt>
                <c:pt idx="875">
                  <c:v>2.6792E-2</c:v>
                </c:pt>
                <c:pt idx="876">
                  <c:v>2.6544000000000002E-2</c:v>
                </c:pt>
                <c:pt idx="877">
                  <c:v>2.6419999999999999E-2</c:v>
                </c:pt>
                <c:pt idx="878">
                  <c:v>2.6419999999999999E-2</c:v>
                </c:pt>
                <c:pt idx="879">
                  <c:v>2.6419999999999999E-2</c:v>
                </c:pt>
                <c:pt idx="880">
                  <c:v>2.6419999999999999E-2</c:v>
                </c:pt>
                <c:pt idx="881">
                  <c:v>2.6419999999999999E-2</c:v>
                </c:pt>
                <c:pt idx="882">
                  <c:v>2.6357999999999999E-2</c:v>
                </c:pt>
                <c:pt idx="883">
                  <c:v>2.6234E-2</c:v>
                </c:pt>
                <c:pt idx="884">
                  <c:v>2.6172000000000001E-2</c:v>
                </c:pt>
                <c:pt idx="885">
                  <c:v>2.6172000000000001E-2</c:v>
                </c:pt>
                <c:pt idx="886">
                  <c:v>2.6172000000000001E-2</c:v>
                </c:pt>
                <c:pt idx="887">
                  <c:v>2.6172000000000001E-2</c:v>
                </c:pt>
                <c:pt idx="888">
                  <c:v>2.6110000000000001E-2</c:v>
                </c:pt>
                <c:pt idx="889">
                  <c:v>2.6172000000000001E-2</c:v>
                </c:pt>
                <c:pt idx="890">
                  <c:v>2.6172000000000001E-2</c:v>
                </c:pt>
                <c:pt idx="891">
                  <c:v>2.6234E-2</c:v>
                </c:pt>
                <c:pt idx="892">
                  <c:v>2.6234E-2</c:v>
                </c:pt>
                <c:pt idx="893">
                  <c:v>2.6234E-2</c:v>
                </c:pt>
                <c:pt idx="894">
                  <c:v>2.6234E-2</c:v>
                </c:pt>
                <c:pt idx="895">
                  <c:v>2.6234E-2</c:v>
                </c:pt>
                <c:pt idx="896">
                  <c:v>2.6296E-2</c:v>
                </c:pt>
                <c:pt idx="897">
                  <c:v>2.6296E-2</c:v>
                </c:pt>
                <c:pt idx="898">
                  <c:v>2.6419999999999999E-2</c:v>
                </c:pt>
                <c:pt idx="899">
                  <c:v>2.6357999999999999E-2</c:v>
                </c:pt>
                <c:pt idx="900">
                  <c:v>2.6357999999999999E-2</c:v>
                </c:pt>
                <c:pt idx="901">
                  <c:v>2.6419999999999999E-2</c:v>
                </c:pt>
                <c:pt idx="902">
                  <c:v>2.6419999999999999E-2</c:v>
                </c:pt>
                <c:pt idx="903">
                  <c:v>2.6419999999999999E-2</c:v>
                </c:pt>
                <c:pt idx="904">
                  <c:v>2.6357999999999999E-2</c:v>
                </c:pt>
                <c:pt idx="905">
                  <c:v>2.6419999999999999E-2</c:v>
                </c:pt>
                <c:pt idx="906">
                  <c:v>2.6419999999999999E-2</c:v>
                </c:pt>
                <c:pt idx="907">
                  <c:v>2.6357999999999999E-2</c:v>
                </c:pt>
                <c:pt idx="908">
                  <c:v>2.6296E-2</c:v>
                </c:pt>
                <c:pt idx="909">
                  <c:v>2.6234E-2</c:v>
                </c:pt>
                <c:pt idx="910">
                  <c:v>2.6172000000000001E-2</c:v>
                </c:pt>
                <c:pt idx="911">
                  <c:v>2.6172000000000001E-2</c:v>
                </c:pt>
                <c:pt idx="912">
                  <c:v>2.6172000000000001E-2</c:v>
                </c:pt>
                <c:pt idx="913">
                  <c:v>2.6234E-2</c:v>
                </c:pt>
                <c:pt idx="914">
                  <c:v>2.6296E-2</c:v>
                </c:pt>
                <c:pt idx="915">
                  <c:v>2.6357999999999999E-2</c:v>
                </c:pt>
                <c:pt idx="916">
                  <c:v>2.6296E-2</c:v>
                </c:pt>
                <c:pt idx="917">
                  <c:v>2.6234E-2</c:v>
                </c:pt>
                <c:pt idx="918">
                  <c:v>2.6234E-2</c:v>
                </c:pt>
                <c:pt idx="919">
                  <c:v>2.6110000000000001E-2</c:v>
                </c:pt>
                <c:pt idx="920">
                  <c:v>2.6110000000000001E-2</c:v>
                </c:pt>
                <c:pt idx="921">
                  <c:v>2.6048000000000002E-2</c:v>
                </c:pt>
                <c:pt idx="922">
                  <c:v>2.5985999999999999E-2</c:v>
                </c:pt>
                <c:pt idx="923">
                  <c:v>2.5923999999999999E-2</c:v>
                </c:pt>
                <c:pt idx="924">
                  <c:v>2.5985999999999999E-2</c:v>
                </c:pt>
                <c:pt idx="925">
                  <c:v>2.5985999999999999E-2</c:v>
                </c:pt>
                <c:pt idx="926">
                  <c:v>2.5985999999999999E-2</c:v>
                </c:pt>
                <c:pt idx="927">
                  <c:v>2.5923999999999999E-2</c:v>
                </c:pt>
                <c:pt idx="928">
                  <c:v>2.58E-2</c:v>
                </c:pt>
                <c:pt idx="929">
                  <c:v>2.5676000000000001E-2</c:v>
                </c:pt>
                <c:pt idx="930">
                  <c:v>2.5614000000000001E-2</c:v>
                </c:pt>
                <c:pt idx="931">
                  <c:v>2.5676000000000001E-2</c:v>
                </c:pt>
                <c:pt idx="932">
                  <c:v>2.5676000000000001E-2</c:v>
                </c:pt>
                <c:pt idx="933">
                  <c:v>2.5862E-2</c:v>
                </c:pt>
                <c:pt idx="934">
                  <c:v>2.5862E-2</c:v>
                </c:pt>
                <c:pt idx="935">
                  <c:v>2.5923999999999999E-2</c:v>
                </c:pt>
                <c:pt idx="936">
                  <c:v>2.5985999999999999E-2</c:v>
                </c:pt>
                <c:pt idx="937">
                  <c:v>2.5985999999999999E-2</c:v>
                </c:pt>
                <c:pt idx="938">
                  <c:v>2.5985999999999999E-2</c:v>
                </c:pt>
                <c:pt idx="939">
                  <c:v>2.6048000000000002E-2</c:v>
                </c:pt>
                <c:pt idx="940">
                  <c:v>2.5985999999999999E-2</c:v>
                </c:pt>
                <c:pt idx="941">
                  <c:v>2.6110000000000001E-2</c:v>
                </c:pt>
                <c:pt idx="942">
                  <c:v>2.6110000000000001E-2</c:v>
                </c:pt>
                <c:pt idx="943">
                  <c:v>2.6172000000000001E-2</c:v>
                </c:pt>
                <c:pt idx="944">
                  <c:v>2.6172000000000001E-2</c:v>
                </c:pt>
                <c:pt idx="945">
                  <c:v>2.6172000000000001E-2</c:v>
                </c:pt>
                <c:pt idx="946">
                  <c:v>2.6172000000000001E-2</c:v>
                </c:pt>
                <c:pt idx="947">
                  <c:v>2.5923999999999999E-2</c:v>
                </c:pt>
                <c:pt idx="948">
                  <c:v>2.58E-2</c:v>
                </c:pt>
                <c:pt idx="949">
                  <c:v>2.5676000000000001E-2</c:v>
                </c:pt>
                <c:pt idx="950">
                  <c:v>2.5551999999999998E-2</c:v>
                </c:pt>
                <c:pt idx="951">
                  <c:v>2.5614000000000001E-2</c:v>
                </c:pt>
                <c:pt idx="952">
                  <c:v>2.5614000000000001E-2</c:v>
                </c:pt>
                <c:pt idx="953">
                  <c:v>2.5676000000000001E-2</c:v>
                </c:pt>
                <c:pt idx="954">
                  <c:v>2.5551999999999998E-2</c:v>
                </c:pt>
                <c:pt idx="955">
                  <c:v>2.5427999999999999E-2</c:v>
                </c:pt>
                <c:pt idx="956">
                  <c:v>2.5366E-2</c:v>
                </c:pt>
                <c:pt idx="957">
                  <c:v>2.5304E-2</c:v>
                </c:pt>
                <c:pt idx="958">
                  <c:v>2.5366E-2</c:v>
                </c:pt>
                <c:pt idx="959">
                  <c:v>2.5427999999999999E-2</c:v>
                </c:pt>
                <c:pt idx="960">
                  <c:v>2.5489999999999999E-2</c:v>
                </c:pt>
                <c:pt idx="961">
                  <c:v>2.5489999999999999E-2</c:v>
                </c:pt>
                <c:pt idx="962">
                  <c:v>2.5551999999999998E-2</c:v>
                </c:pt>
                <c:pt idx="963">
                  <c:v>2.5614000000000001E-2</c:v>
                </c:pt>
                <c:pt idx="964">
                  <c:v>2.5614000000000001E-2</c:v>
                </c:pt>
                <c:pt idx="965">
                  <c:v>2.5614000000000001E-2</c:v>
                </c:pt>
                <c:pt idx="966">
                  <c:v>2.5676000000000001E-2</c:v>
                </c:pt>
                <c:pt idx="967">
                  <c:v>2.5738E-2</c:v>
                </c:pt>
                <c:pt idx="968">
                  <c:v>2.5862E-2</c:v>
                </c:pt>
                <c:pt idx="969">
                  <c:v>2.6048000000000002E-2</c:v>
                </c:pt>
                <c:pt idx="970">
                  <c:v>2.6110000000000001E-2</c:v>
                </c:pt>
                <c:pt idx="971">
                  <c:v>2.6110000000000001E-2</c:v>
                </c:pt>
                <c:pt idx="972">
                  <c:v>2.6234E-2</c:v>
                </c:pt>
                <c:pt idx="973">
                  <c:v>2.6296E-2</c:v>
                </c:pt>
                <c:pt idx="974">
                  <c:v>2.6296E-2</c:v>
                </c:pt>
                <c:pt idx="975">
                  <c:v>2.6296E-2</c:v>
                </c:pt>
                <c:pt idx="976">
                  <c:v>2.6419999999999999E-2</c:v>
                </c:pt>
                <c:pt idx="977">
                  <c:v>2.6357999999999999E-2</c:v>
                </c:pt>
                <c:pt idx="978">
                  <c:v>2.6357999999999999E-2</c:v>
                </c:pt>
                <c:pt idx="979">
                  <c:v>2.6419999999999999E-2</c:v>
                </c:pt>
                <c:pt idx="980">
                  <c:v>2.6419999999999999E-2</c:v>
                </c:pt>
                <c:pt idx="981">
                  <c:v>2.6419999999999999E-2</c:v>
                </c:pt>
                <c:pt idx="982">
                  <c:v>2.6481999999999999E-2</c:v>
                </c:pt>
                <c:pt idx="983">
                  <c:v>2.6606000000000001E-2</c:v>
                </c:pt>
                <c:pt idx="984">
                  <c:v>2.6668000000000001E-2</c:v>
                </c:pt>
                <c:pt idx="985">
                  <c:v>2.6668000000000001E-2</c:v>
                </c:pt>
                <c:pt idx="986">
                  <c:v>2.6668000000000001E-2</c:v>
                </c:pt>
                <c:pt idx="987">
                  <c:v>2.673E-2</c:v>
                </c:pt>
                <c:pt idx="988">
                  <c:v>2.673E-2</c:v>
                </c:pt>
                <c:pt idx="989">
                  <c:v>2.6668000000000001E-2</c:v>
                </c:pt>
                <c:pt idx="990">
                  <c:v>2.6606000000000001E-2</c:v>
                </c:pt>
                <c:pt idx="991">
                  <c:v>2.6668000000000001E-2</c:v>
                </c:pt>
                <c:pt idx="992">
                  <c:v>2.6668000000000001E-2</c:v>
                </c:pt>
                <c:pt idx="993">
                  <c:v>2.6668000000000001E-2</c:v>
                </c:pt>
                <c:pt idx="994">
                  <c:v>2.6668000000000001E-2</c:v>
                </c:pt>
                <c:pt idx="995">
                  <c:v>2.6668000000000001E-2</c:v>
                </c:pt>
                <c:pt idx="996">
                  <c:v>2.6606000000000001E-2</c:v>
                </c:pt>
                <c:pt idx="997">
                  <c:v>2.6544000000000002E-2</c:v>
                </c:pt>
                <c:pt idx="998">
                  <c:v>2.6544000000000002E-2</c:v>
                </c:pt>
                <c:pt idx="999">
                  <c:v>2.6544000000000002E-2</c:v>
                </c:pt>
                <c:pt idx="1000">
                  <c:v>2.6481999999999999E-2</c:v>
                </c:pt>
                <c:pt idx="1001">
                  <c:v>2.6419999999999999E-2</c:v>
                </c:pt>
                <c:pt idx="1002">
                  <c:v>2.6357999999999999E-2</c:v>
                </c:pt>
                <c:pt idx="1003">
                  <c:v>2.6357999999999999E-2</c:v>
                </c:pt>
                <c:pt idx="1004">
                  <c:v>2.6419999999999999E-2</c:v>
                </c:pt>
                <c:pt idx="1005">
                  <c:v>2.6419999999999999E-2</c:v>
                </c:pt>
                <c:pt idx="1006">
                  <c:v>2.6419999999999999E-2</c:v>
                </c:pt>
                <c:pt idx="1007">
                  <c:v>2.6419999999999999E-2</c:v>
                </c:pt>
                <c:pt idx="1008">
                  <c:v>2.6481999999999999E-2</c:v>
                </c:pt>
                <c:pt idx="1009">
                  <c:v>2.6606000000000001E-2</c:v>
                </c:pt>
                <c:pt idx="1010">
                  <c:v>2.6668000000000001E-2</c:v>
                </c:pt>
                <c:pt idx="1011">
                  <c:v>2.6792E-2</c:v>
                </c:pt>
                <c:pt idx="1012">
                  <c:v>2.6792E-2</c:v>
                </c:pt>
                <c:pt idx="1013">
                  <c:v>2.6792E-2</c:v>
                </c:pt>
                <c:pt idx="1014">
                  <c:v>2.673E-2</c:v>
                </c:pt>
                <c:pt idx="1015">
                  <c:v>2.6668000000000001E-2</c:v>
                </c:pt>
                <c:pt idx="1016">
                  <c:v>2.673E-2</c:v>
                </c:pt>
                <c:pt idx="1017">
                  <c:v>2.6792E-2</c:v>
                </c:pt>
                <c:pt idx="1018">
                  <c:v>2.673E-2</c:v>
                </c:pt>
                <c:pt idx="1019">
                  <c:v>2.6792E-2</c:v>
                </c:pt>
                <c:pt idx="1020">
                  <c:v>2.6792E-2</c:v>
                </c:pt>
                <c:pt idx="1021">
                  <c:v>2.6853999999999999E-2</c:v>
                </c:pt>
                <c:pt idx="1022">
                  <c:v>2.6915999999999999E-2</c:v>
                </c:pt>
                <c:pt idx="1023">
                  <c:v>2.6853999999999999E-2</c:v>
                </c:pt>
                <c:pt idx="1024">
                  <c:v>2.6792E-2</c:v>
                </c:pt>
                <c:pt idx="1025">
                  <c:v>2.6606000000000001E-2</c:v>
                </c:pt>
                <c:pt idx="1026">
                  <c:v>2.6544000000000002E-2</c:v>
                </c:pt>
                <c:pt idx="1027">
                  <c:v>2.6544000000000002E-2</c:v>
                </c:pt>
                <c:pt idx="1028">
                  <c:v>2.6606000000000001E-2</c:v>
                </c:pt>
                <c:pt idx="1029">
                  <c:v>2.673E-2</c:v>
                </c:pt>
                <c:pt idx="1030">
                  <c:v>2.6853999999999999E-2</c:v>
                </c:pt>
                <c:pt idx="1031">
                  <c:v>2.6853999999999999E-2</c:v>
                </c:pt>
                <c:pt idx="1032">
                  <c:v>2.673E-2</c:v>
                </c:pt>
                <c:pt idx="1033">
                  <c:v>2.6544000000000002E-2</c:v>
                </c:pt>
                <c:pt idx="1034">
                  <c:v>2.6481999999999999E-2</c:v>
                </c:pt>
                <c:pt idx="1035">
                  <c:v>2.6419999999999999E-2</c:v>
                </c:pt>
                <c:pt idx="1036">
                  <c:v>2.6419999999999999E-2</c:v>
                </c:pt>
                <c:pt idx="1037">
                  <c:v>2.6419999999999999E-2</c:v>
                </c:pt>
                <c:pt idx="1038">
                  <c:v>2.6419999999999999E-2</c:v>
                </c:pt>
                <c:pt idx="1039">
                  <c:v>2.6357999999999999E-2</c:v>
                </c:pt>
                <c:pt idx="1040">
                  <c:v>2.6357999999999999E-2</c:v>
                </c:pt>
                <c:pt idx="1041">
                  <c:v>2.6234E-2</c:v>
                </c:pt>
                <c:pt idx="1042">
                  <c:v>2.6234E-2</c:v>
                </c:pt>
                <c:pt idx="1043">
                  <c:v>2.6172000000000001E-2</c:v>
                </c:pt>
                <c:pt idx="1044">
                  <c:v>2.6172000000000001E-2</c:v>
                </c:pt>
                <c:pt idx="1045">
                  <c:v>2.6234E-2</c:v>
                </c:pt>
                <c:pt idx="1046">
                  <c:v>2.6296E-2</c:v>
                </c:pt>
                <c:pt idx="1047">
                  <c:v>2.6481999999999999E-2</c:v>
                </c:pt>
                <c:pt idx="1048">
                  <c:v>2.6481999999999999E-2</c:v>
                </c:pt>
                <c:pt idx="1049">
                  <c:v>2.6544000000000002E-2</c:v>
                </c:pt>
                <c:pt idx="1050">
                  <c:v>2.6606000000000001E-2</c:v>
                </c:pt>
                <c:pt idx="1051">
                  <c:v>2.6606000000000001E-2</c:v>
                </c:pt>
                <c:pt idx="1052">
                  <c:v>2.6606000000000001E-2</c:v>
                </c:pt>
                <c:pt idx="1053">
                  <c:v>2.6606000000000001E-2</c:v>
                </c:pt>
                <c:pt idx="1054">
                  <c:v>2.6853999999999999E-2</c:v>
                </c:pt>
                <c:pt idx="1055">
                  <c:v>2.6853999999999999E-2</c:v>
                </c:pt>
                <c:pt idx="1056">
                  <c:v>2.6915999999999999E-2</c:v>
                </c:pt>
                <c:pt idx="1057">
                  <c:v>2.6977999999999999E-2</c:v>
                </c:pt>
                <c:pt idx="1058">
                  <c:v>2.6977999999999999E-2</c:v>
                </c:pt>
                <c:pt idx="1059">
                  <c:v>2.6977999999999999E-2</c:v>
                </c:pt>
                <c:pt idx="1060">
                  <c:v>2.6915999999999999E-2</c:v>
                </c:pt>
                <c:pt idx="1061">
                  <c:v>2.6915999999999999E-2</c:v>
                </c:pt>
                <c:pt idx="1062">
                  <c:v>2.6853999999999999E-2</c:v>
                </c:pt>
                <c:pt idx="1063">
                  <c:v>2.6853999999999999E-2</c:v>
                </c:pt>
                <c:pt idx="1064">
                  <c:v>2.6792E-2</c:v>
                </c:pt>
                <c:pt idx="1065">
                  <c:v>2.6792E-2</c:v>
                </c:pt>
                <c:pt idx="1066">
                  <c:v>2.673E-2</c:v>
                </c:pt>
                <c:pt idx="1067">
                  <c:v>2.6668000000000001E-2</c:v>
                </c:pt>
                <c:pt idx="1068">
                  <c:v>2.6544000000000002E-2</c:v>
                </c:pt>
                <c:pt idx="1069">
                  <c:v>2.6544000000000002E-2</c:v>
                </c:pt>
                <c:pt idx="1070">
                  <c:v>2.6544000000000002E-2</c:v>
                </c:pt>
                <c:pt idx="1071">
                  <c:v>2.6481999999999999E-2</c:v>
                </c:pt>
                <c:pt idx="1072">
                  <c:v>2.6419999999999999E-2</c:v>
                </c:pt>
                <c:pt idx="1073">
                  <c:v>2.6419999999999999E-2</c:v>
                </c:pt>
                <c:pt idx="1074">
                  <c:v>2.6419999999999999E-2</c:v>
                </c:pt>
                <c:pt idx="1075">
                  <c:v>2.6481999999999999E-2</c:v>
                </c:pt>
                <c:pt idx="1076">
                  <c:v>2.6606000000000001E-2</c:v>
                </c:pt>
                <c:pt idx="1077">
                  <c:v>2.6668000000000001E-2</c:v>
                </c:pt>
                <c:pt idx="1078">
                  <c:v>2.6668000000000001E-2</c:v>
                </c:pt>
                <c:pt idx="1079">
                  <c:v>2.6668000000000001E-2</c:v>
                </c:pt>
                <c:pt idx="1080">
                  <c:v>2.6668000000000001E-2</c:v>
                </c:pt>
                <c:pt idx="1081">
                  <c:v>2.6606000000000001E-2</c:v>
                </c:pt>
                <c:pt idx="1082">
                  <c:v>2.673E-2</c:v>
                </c:pt>
                <c:pt idx="1083">
                  <c:v>2.673E-2</c:v>
                </c:pt>
                <c:pt idx="1084">
                  <c:v>2.6668000000000001E-2</c:v>
                </c:pt>
                <c:pt idx="1085">
                  <c:v>2.6606000000000001E-2</c:v>
                </c:pt>
                <c:pt idx="1086">
                  <c:v>2.6606000000000001E-2</c:v>
                </c:pt>
                <c:pt idx="1087">
                  <c:v>2.6606000000000001E-2</c:v>
                </c:pt>
                <c:pt idx="1088">
                  <c:v>2.6606000000000001E-2</c:v>
                </c:pt>
                <c:pt idx="1089">
                  <c:v>2.6606000000000001E-2</c:v>
                </c:pt>
                <c:pt idx="1090">
                  <c:v>2.6606000000000001E-2</c:v>
                </c:pt>
                <c:pt idx="1091">
                  <c:v>2.6544000000000002E-2</c:v>
                </c:pt>
                <c:pt idx="1092">
                  <c:v>2.6544000000000002E-2</c:v>
                </c:pt>
                <c:pt idx="1093">
                  <c:v>2.6544000000000002E-2</c:v>
                </c:pt>
                <c:pt idx="1094">
                  <c:v>2.6544000000000002E-2</c:v>
                </c:pt>
                <c:pt idx="1095">
                  <c:v>2.6544000000000002E-2</c:v>
                </c:pt>
                <c:pt idx="1096">
                  <c:v>2.6419999999999999E-2</c:v>
                </c:pt>
                <c:pt idx="1097">
                  <c:v>2.6419999999999999E-2</c:v>
                </c:pt>
                <c:pt idx="1098">
                  <c:v>2.6481999999999999E-2</c:v>
                </c:pt>
                <c:pt idx="1099">
                  <c:v>2.6544000000000002E-2</c:v>
                </c:pt>
                <c:pt idx="1100">
                  <c:v>2.6606000000000001E-2</c:v>
                </c:pt>
                <c:pt idx="1101">
                  <c:v>2.6544000000000002E-2</c:v>
                </c:pt>
                <c:pt idx="1102">
                  <c:v>2.6606000000000001E-2</c:v>
                </c:pt>
                <c:pt idx="1103">
                  <c:v>2.6419999999999999E-2</c:v>
                </c:pt>
                <c:pt idx="1104">
                  <c:v>2.6296E-2</c:v>
                </c:pt>
                <c:pt idx="1105">
                  <c:v>2.6296E-2</c:v>
                </c:pt>
                <c:pt idx="1106">
                  <c:v>2.6234E-2</c:v>
                </c:pt>
                <c:pt idx="1107">
                  <c:v>2.6234E-2</c:v>
                </c:pt>
                <c:pt idx="1108">
                  <c:v>2.6234E-2</c:v>
                </c:pt>
                <c:pt idx="1109">
                  <c:v>2.6172000000000001E-2</c:v>
                </c:pt>
                <c:pt idx="1110">
                  <c:v>2.5985999999999999E-2</c:v>
                </c:pt>
                <c:pt idx="1111">
                  <c:v>2.58E-2</c:v>
                </c:pt>
                <c:pt idx="1112">
                  <c:v>2.5738E-2</c:v>
                </c:pt>
                <c:pt idx="1113">
                  <c:v>2.5676000000000001E-2</c:v>
                </c:pt>
                <c:pt idx="1114">
                  <c:v>2.5738E-2</c:v>
                </c:pt>
                <c:pt idx="1115">
                  <c:v>2.58E-2</c:v>
                </c:pt>
                <c:pt idx="1116">
                  <c:v>2.58E-2</c:v>
                </c:pt>
                <c:pt idx="1117">
                  <c:v>2.58E-2</c:v>
                </c:pt>
                <c:pt idx="1118">
                  <c:v>2.58E-2</c:v>
                </c:pt>
                <c:pt idx="1119">
                  <c:v>2.5738E-2</c:v>
                </c:pt>
                <c:pt idx="1120">
                  <c:v>2.58E-2</c:v>
                </c:pt>
                <c:pt idx="1121">
                  <c:v>2.58E-2</c:v>
                </c:pt>
                <c:pt idx="1122">
                  <c:v>2.5738E-2</c:v>
                </c:pt>
                <c:pt idx="1123">
                  <c:v>2.58E-2</c:v>
                </c:pt>
                <c:pt idx="1124">
                  <c:v>2.58E-2</c:v>
                </c:pt>
                <c:pt idx="1125">
                  <c:v>2.5985999999999999E-2</c:v>
                </c:pt>
                <c:pt idx="1126">
                  <c:v>2.5985999999999999E-2</c:v>
                </c:pt>
                <c:pt idx="1127">
                  <c:v>2.5985999999999999E-2</c:v>
                </c:pt>
                <c:pt idx="1128">
                  <c:v>2.5985999999999999E-2</c:v>
                </c:pt>
                <c:pt idx="1129">
                  <c:v>2.5923999999999999E-2</c:v>
                </c:pt>
                <c:pt idx="1130">
                  <c:v>2.5862E-2</c:v>
                </c:pt>
                <c:pt idx="1131">
                  <c:v>2.5862E-2</c:v>
                </c:pt>
                <c:pt idx="1132">
                  <c:v>2.5985999999999999E-2</c:v>
                </c:pt>
                <c:pt idx="1133">
                  <c:v>2.6110000000000001E-2</c:v>
                </c:pt>
                <c:pt idx="1134">
                  <c:v>2.6172000000000001E-2</c:v>
                </c:pt>
                <c:pt idx="1135">
                  <c:v>2.6234E-2</c:v>
                </c:pt>
                <c:pt idx="1136">
                  <c:v>2.6296E-2</c:v>
                </c:pt>
                <c:pt idx="1137">
                  <c:v>2.6296E-2</c:v>
                </c:pt>
                <c:pt idx="1138">
                  <c:v>2.6296E-2</c:v>
                </c:pt>
                <c:pt idx="1139">
                  <c:v>2.6357999999999999E-2</c:v>
                </c:pt>
                <c:pt idx="1140">
                  <c:v>2.6481999999999999E-2</c:v>
                </c:pt>
                <c:pt idx="1141">
                  <c:v>2.6668000000000001E-2</c:v>
                </c:pt>
                <c:pt idx="1142">
                  <c:v>2.6792E-2</c:v>
                </c:pt>
                <c:pt idx="1143">
                  <c:v>2.6915999999999999E-2</c:v>
                </c:pt>
                <c:pt idx="1144">
                  <c:v>2.6977999999999999E-2</c:v>
                </c:pt>
                <c:pt idx="1145">
                  <c:v>2.6977999999999999E-2</c:v>
                </c:pt>
                <c:pt idx="1146">
                  <c:v>2.6853999999999999E-2</c:v>
                </c:pt>
                <c:pt idx="1147">
                  <c:v>2.6853999999999999E-2</c:v>
                </c:pt>
                <c:pt idx="1148">
                  <c:v>2.6915999999999999E-2</c:v>
                </c:pt>
                <c:pt idx="1149">
                  <c:v>2.6915999999999999E-2</c:v>
                </c:pt>
                <c:pt idx="1150">
                  <c:v>2.6977999999999999E-2</c:v>
                </c:pt>
                <c:pt idx="1151">
                  <c:v>2.6977999999999999E-2</c:v>
                </c:pt>
                <c:pt idx="1152">
                  <c:v>2.7040999999999999E-2</c:v>
                </c:pt>
                <c:pt idx="1153">
                  <c:v>2.6977999999999999E-2</c:v>
                </c:pt>
                <c:pt idx="1154">
                  <c:v>2.6915999999999999E-2</c:v>
                </c:pt>
                <c:pt idx="1155">
                  <c:v>2.6915999999999999E-2</c:v>
                </c:pt>
                <c:pt idx="1156">
                  <c:v>2.6915999999999999E-2</c:v>
                </c:pt>
                <c:pt idx="1157">
                  <c:v>2.6915999999999999E-2</c:v>
                </c:pt>
                <c:pt idx="1158">
                  <c:v>2.6915999999999999E-2</c:v>
                </c:pt>
                <c:pt idx="1159">
                  <c:v>2.6915999999999999E-2</c:v>
                </c:pt>
                <c:pt idx="1160">
                  <c:v>2.7102999999999999E-2</c:v>
                </c:pt>
                <c:pt idx="1161">
                  <c:v>2.7102999999999999E-2</c:v>
                </c:pt>
                <c:pt idx="1162">
                  <c:v>2.7102999999999999E-2</c:v>
                </c:pt>
                <c:pt idx="1163">
                  <c:v>2.7040999999999999E-2</c:v>
                </c:pt>
                <c:pt idx="1164">
                  <c:v>2.7102999999999999E-2</c:v>
                </c:pt>
                <c:pt idx="1165">
                  <c:v>2.7102999999999999E-2</c:v>
                </c:pt>
                <c:pt idx="1166">
                  <c:v>2.7102999999999999E-2</c:v>
                </c:pt>
                <c:pt idx="1167">
                  <c:v>2.7040999999999999E-2</c:v>
                </c:pt>
                <c:pt idx="1168">
                  <c:v>2.7102999999999999E-2</c:v>
                </c:pt>
                <c:pt idx="1169">
                  <c:v>2.7102999999999999E-2</c:v>
                </c:pt>
                <c:pt idx="1170">
                  <c:v>2.7102999999999999E-2</c:v>
                </c:pt>
                <c:pt idx="1171">
                  <c:v>2.7165000000000002E-2</c:v>
                </c:pt>
                <c:pt idx="1172">
                  <c:v>2.7227000000000001E-2</c:v>
                </c:pt>
                <c:pt idx="1173">
                  <c:v>2.7289000000000001E-2</c:v>
                </c:pt>
                <c:pt idx="1174">
                  <c:v>2.7227000000000001E-2</c:v>
                </c:pt>
                <c:pt idx="1175">
                  <c:v>2.7165000000000002E-2</c:v>
                </c:pt>
                <c:pt idx="1176">
                  <c:v>2.7102999999999999E-2</c:v>
                </c:pt>
                <c:pt idx="1177">
                  <c:v>2.7102999999999999E-2</c:v>
                </c:pt>
                <c:pt idx="1178">
                  <c:v>2.7102999999999999E-2</c:v>
                </c:pt>
                <c:pt idx="1179">
                  <c:v>2.7102999999999999E-2</c:v>
                </c:pt>
                <c:pt idx="1180">
                  <c:v>2.7040999999999999E-2</c:v>
                </c:pt>
                <c:pt idx="1181">
                  <c:v>2.6853999999999999E-2</c:v>
                </c:pt>
                <c:pt idx="1182">
                  <c:v>2.673E-2</c:v>
                </c:pt>
                <c:pt idx="1183">
                  <c:v>2.673E-2</c:v>
                </c:pt>
                <c:pt idx="1184">
                  <c:v>2.6668000000000001E-2</c:v>
                </c:pt>
                <c:pt idx="1185">
                  <c:v>2.673E-2</c:v>
                </c:pt>
                <c:pt idx="1186">
                  <c:v>2.673E-2</c:v>
                </c:pt>
                <c:pt idx="1187">
                  <c:v>2.6668000000000001E-2</c:v>
                </c:pt>
                <c:pt idx="1188">
                  <c:v>2.6544000000000002E-2</c:v>
                </c:pt>
                <c:pt idx="1189">
                  <c:v>2.6481999999999999E-2</c:v>
                </c:pt>
                <c:pt idx="1190">
                  <c:v>2.6544000000000002E-2</c:v>
                </c:pt>
                <c:pt idx="1191">
                  <c:v>2.6481999999999999E-2</c:v>
                </c:pt>
                <c:pt idx="1192">
                  <c:v>2.6419999999999999E-2</c:v>
                </c:pt>
                <c:pt idx="1193">
                  <c:v>2.6419999999999999E-2</c:v>
                </c:pt>
                <c:pt idx="1194">
                  <c:v>2.6419999999999999E-2</c:v>
                </c:pt>
                <c:pt idx="1195">
                  <c:v>2.6419999999999999E-2</c:v>
                </c:pt>
                <c:pt idx="1196">
                  <c:v>2.6481999999999999E-2</c:v>
                </c:pt>
                <c:pt idx="1197">
                  <c:v>2.6481999999999999E-2</c:v>
                </c:pt>
                <c:pt idx="1198">
                  <c:v>2.6481999999999999E-2</c:v>
                </c:pt>
                <c:pt idx="1199">
                  <c:v>2.6481999999999999E-2</c:v>
                </c:pt>
                <c:pt idx="1200">
                  <c:v>2.6544000000000002E-2</c:v>
                </c:pt>
                <c:pt idx="1201">
                  <c:v>2.6606000000000001E-2</c:v>
                </c:pt>
                <c:pt idx="1202">
                  <c:v>2.6668000000000001E-2</c:v>
                </c:pt>
                <c:pt idx="1203">
                  <c:v>2.6853999999999999E-2</c:v>
                </c:pt>
                <c:pt idx="1204">
                  <c:v>2.6915999999999999E-2</c:v>
                </c:pt>
                <c:pt idx="1205">
                  <c:v>2.6915999999999999E-2</c:v>
                </c:pt>
                <c:pt idx="1206">
                  <c:v>2.6977999999999999E-2</c:v>
                </c:pt>
                <c:pt idx="1207">
                  <c:v>2.6977999999999999E-2</c:v>
                </c:pt>
                <c:pt idx="1208">
                  <c:v>2.6977999999999999E-2</c:v>
                </c:pt>
                <c:pt idx="1209">
                  <c:v>2.6977999999999999E-2</c:v>
                </c:pt>
                <c:pt idx="1210">
                  <c:v>2.7165000000000002E-2</c:v>
                </c:pt>
                <c:pt idx="1211">
                  <c:v>2.7165000000000002E-2</c:v>
                </c:pt>
                <c:pt idx="1212">
                  <c:v>2.7165000000000002E-2</c:v>
                </c:pt>
                <c:pt idx="1213">
                  <c:v>2.7227000000000001E-2</c:v>
                </c:pt>
                <c:pt idx="1214">
                  <c:v>2.7227000000000001E-2</c:v>
                </c:pt>
                <c:pt idx="1215">
                  <c:v>2.7227000000000001E-2</c:v>
                </c:pt>
                <c:pt idx="1216">
                  <c:v>2.7227000000000001E-2</c:v>
                </c:pt>
                <c:pt idx="1217">
                  <c:v>2.7227000000000001E-2</c:v>
                </c:pt>
                <c:pt idx="1218">
                  <c:v>2.7227000000000001E-2</c:v>
                </c:pt>
                <c:pt idx="1219">
                  <c:v>2.7289000000000001E-2</c:v>
                </c:pt>
                <c:pt idx="1220">
                  <c:v>2.7227000000000001E-2</c:v>
                </c:pt>
                <c:pt idx="1221">
                  <c:v>2.7227000000000001E-2</c:v>
                </c:pt>
                <c:pt idx="1222">
                  <c:v>2.7289000000000001E-2</c:v>
                </c:pt>
                <c:pt idx="1223">
                  <c:v>2.7289000000000001E-2</c:v>
                </c:pt>
                <c:pt idx="1224">
                  <c:v>2.7227000000000001E-2</c:v>
                </c:pt>
                <c:pt idx="1225">
                  <c:v>2.7227000000000001E-2</c:v>
                </c:pt>
                <c:pt idx="1226">
                  <c:v>2.7289000000000001E-2</c:v>
                </c:pt>
                <c:pt idx="1227">
                  <c:v>2.7351E-2</c:v>
                </c:pt>
                <c:pt idx="1228">
                  <c:v>2.7413E-2</c:v>
                </c:pt>
                <c:pt idx="1229">
                  <c:v>2.7351E-2</c:v>
                </c:pt>
                <c:pt idx="1230">
                  <c:v>2.7351E-2</c:v>
                </c:pt>
                <c:pt idx="1231">
                  <c:v>2.7413E-2</c:v>
                </c:pt>
                <c:pt idx="1232">
                  <c:v>2.7413E-2</c:v>
                </c:pt>
                <c:pt idx="1233">
                  <c:v>2.7351E-2</c:v>
                </c:pt>
                <c:pt idx="1234">
                  <c:v>2.7351E-2</c:v>
                </c:pt>
                <c:pt idx="1235">
                  <c:v>2.7351E-2</c:v>
                </c:pt>
                <c:pt idx="1236">
                  <c:v>2.7289000000000001E-2</c:v>
                </c:pt>
                <c:pt idx="1237">
                  <c:v>2.7351E-2</c:v>
                </c:pt>
                <c:pt idx="1238">
                  <c:v>2.7474999999999999E-2</c:v>
                </c:pt>
                <c:pt idx="1239">
                  <c:v>2.7413E-2</c:v>
                </c:pt>
                <c:pt idx="1240">
                  <c:v>2.7351E-2</c:v>
                </c:pt>
                <c:pt idx="1241">
                  <c:v>2.7289000000000001E-2</c:v>
                </c:pt>
                <c:pt idx="1242">
                  <c:v>2.7227000000000001E-2</c:v>
                </c:pt>
                <c:pt idx="1243">
                  <c:v>2.7165000000000002E-2</c:v>
                </c:pt>
                <c:pt idx="1244">
                  <c:v>2.7040999999999999E-2</c:v>
                </c:pt>
                <c:pt idx="1245">
                  <c:v>2.6915999999999999E-2</c:v>
                </c:pt>
                <c:pt idx="1246">
                  <c:v>2.6977999999999999E-2</c:v>
                </c:pt>
                <c:pt idx="1247">
                  <c:v>2.6977999999999999E-2</c:v>
                </c:pt>
                <c:pt idx="1248">
                  <c:v>2.6977999999999999E-2</c:v>
                </c:pt>
                <c:pt idx="1249">
                  <c:v>2.6977999999999999E-2</c:v>
                </c:pt>
                <c:pt idx="1250">
                  <c:v>2.6915999999999999E-2</c:v>
                </c:pt>
                <c:pt idx="1251">
                  <c:v>2.6977999999999999E-2</c:v>
                </c:pt>
                <c:pt idx="1252">
                  <c:v>2.673E-2</c:v>
                </c:pt>
                <c:pt idx="1253">
                  <c:v>2.6668000000000001E-2</c:v>
                </c:pt>
                <c:pt idx="1254">
                  <c:v>2.6606000000000001E-2</c:v>
                </c:pt>
                <c:pt idx="1255">
                  <c:v>2.6606000000000001E-2</c:v>
                </c:pt>
                <c:pt idx="1256">
                  <c:v>2.6606000000000001E-2</c:v>
                </c:pt>
                <c:pt idx="1257">
                  <c:v>2.6606000000000001E-2</c:v>
                </c:pt>
                <c:pt idx="1258">
                  <c:v>2.6668000000000001E-2</c:v>
                </c:pt>
                <c:pt idx="1259">
                  <c:v>2.6481999999999999E-2</c:v>
                </c:pt>
                <c:pt idx="1260">
                  <c:v>2.6357999999999999E-2</c:v>
                </c:pt>
                <c:pt idx="1261">
                  <c:v>2.6357999999999999E-2</c:v>
                </c:pt>
                <c:pt idx="1262">
                  <c:v>2.6419999999999999E-2</c:v>
                </c:pt>
                <c:pt idx="1263">
                  <c:v>2.6544000000000002E-2</c:v>
                </c:pt>
                <c:pt idx="1264">
                  <c:v>2.6606000000000001E-2</c:v>
                </c:pt>
                <c:pt idx="1265">
                  <c:v>2.6668000000000001E-2</c:v>
                </c:pt>
                <c:pt idx="1266">
                  <c:v>2.6668000000000001E-2</c:v>
                </c:pt>
                <c:pt idx="1267">
                  <c:v>2.673E-2</c:v>
                </c:pt>
                <c:pt idx="1268">
                  <c:v>2.6668000000000001E-2</c:v>
                </c:pt>
                <c:pt idx="1269">
                  <c:v>2.6668000000000001E-2</c:v>
                </c:pt>
                <c:pt idx="1270">
                  <c:v>2.6668000000000001E-2</c:v>
                </c:pt>
                <c:pt idx="1271">
                  <c:v>2.6668000000000001E-2</c:v>
                </c:pt>
                <c:pt idx="1272">
                  <c:v>2.6606000000000001E-2</c:v>
                </c:pt>
                <c:pt idx="1273">
                  <c:v>2.6606000000000001E-2</c:v>
                </c:pt>
                <c:pt idx="1274">
                  <c:v>2.6668000000000001E-2</c:v>
                </c:pt>
                <c:pt idx="1275">
                  <c:v>2.6668000000000001E-2</c:v>
                </c:pt>
                <c:pt idx="1276">
                  <c:v>2.6668000000000001E-2</c:v>
                </c:pt>
                <c:pt idx="1277">
                  <c:v>2.673E-2</c:v>
                </c:pt>
                <c:pt idx="1278">
                  <c:v>2.673E-2</c:v>
                </c:pt>
                <c:pt idx="1279">
                  <c:v>2.673E-2</c:v>
                </c:pt>
                <c:pt idx="1280">
                  <c:v>2.6853999999999999E-2</c:v>
                </c:pt>
                <c:pt idx="1281">
                  <c:v>2.7102999999999999E-2</c:v>
                </c:pt>
                <c:pt idx="1282">
                  <c:v>2.7102999999999999E-2</c:v>
                </c:pt>
                <c:pt idx="1283">
                  <c:v>2.7040999999999999E-2</c:v>
                </c:pt>
                <c:pt idx="1284">
                  <c:v>2.7102999999999999E-2</c:v>
                </c:pt>
                <c:pt idx="1285">
                  <c:v>2.7102999999999999E-2</c:v>
                </c:pt>
                <c:pt idx="1286">
                  <c:v>2.7102999999999999E-2</c:v>
                </c:pt>
                <c:pt idx="1287">
                  <c:v>2.7102999999999999E-2</c:v>
                </c:pt>
                <c:pt idx="1288">
                  <c:v>2.7227000000000001E-2</c:v>
                </c:pt>
                <c:pt idx="1289">
                  <c:v>2.7289000000000001E-2</c:v>
                </c:pt>
                <c:pt idx="1290">
                  <c:v>2.7227000000000001E-2</c:v>
                </c:pt>
                <c:pt idx="1291">
                  <c:v>2.7289000000000001E-2</c:v>
                </c:pt>
                <c:pt idx="1292">
                  <c:v>2.7351E-2</c:v>
                </c:pt>
                <c:pt idx="1293">
                  <c:v>2.7351E-2</c:v>
                </c:pt>
                <c:pt idx="1294">
                  <c:v>2.7351E-2</c:v>
                </c:pt>
                <c:pt idx="1295">
                  <c:v>2.7289000000000001E-2</c:v>
                </c:pt>
                <c:pt idx="1296">
                  <c:v>2.7351E-2</c:v>
                </c:pt>
                <c:pt idx="1297">
                  <c:v>2.7351E-2</c:v>
                </c:pt>
                <c:pt idx="1298">
                  <c:v>2.7289000000000001E-2</c:v>
                </c:pt>
                <c:pt idx="1299">
                  <c:v>2.7289000000000001E-2</c:v>
                </c:pt>
                <c:pt idx="1300">
                  <c:v>2.7227000000000001E-2</c:v>
                </c:pt>
                <c:pt idx="1301">
                  <c:v>2.7289000000000001E-2</c:v>
                </c:pt>
                <c:pt idx="1302">
                  <c:v>2.7227000000000001E-2</c:v>
                </c:pt>
                <c:pt idx="1303">
                  <c:v>2.7165000000000002E-2</c:v>
                </c:pt>
                <c:pt idx="1304">
                  <c:v>2.7102999999999999E-2</c:v>
                </c:pt>
                <c:pt idx="1305">
                  <c:v>2.7102999999999999E-2</c:v>
                </c:pt>
                <c:pt idx="1306">
                  <c:v>2.7102999999999999E-2</c:v>
                </c:pt>
                <c:pt idx="1307">
                  <c:v>2.7102999999999999E-2</c:v>
                </c:pt>
                <c:pt idx="1308">
                  <c:v>2.7102999999999999E-2</c:v>
                </c:pt>
                <c:pt idx="1309">
                  <c:v>2.7165000000000002E-2</c:v>
                </c:pt>
                <c:pt idx="1310">
                  <c:v>2.7165000000000002E-2</c:v>
                </c:pt>
                <c:pt idx="1311">
                  <c:v>2.7227000000000001E-2</c:v>
                </c:pt>
                <c:pt idx="1312">
                  <c:v>2.7289000000000001E-2</c:v>
                </c:pt>
                <c:pt idx="1313">
                  <c:v>2.7289000000000001E-2</c:v>
                </c:pt>
                <c:pt idx="1314">
                  <c:v>2.7289000000000001E-2</c:v>
                </c:pt>
                <c:pt idx="1315">
                  <c:v>2.7289000000000001E-2</c:v>
                </c:pt>
                <c:pt idx="1316">
                  <c:v>2.7289000000000001E-2</c:v>
                </c:pt>
                <c:pt idx="1317">
                  <c:v>2.7289000000000001E-2</c:v>
                </c:pt>
                <c:pt idx="1318">
                  <c:v>2.7289000000000001E-2</c:v>
                </c:pt>
                <c:pt idx="1319">
                  <c:v>2.7289000000000001E-2</c:v>
                </c:pt>
                <c:pt idx="1320">
                  <c:v>2.7413E-2</c:v>
                </c:pt>
                <c:pt idx="1321">
                  <c:v>2.7413E-2</c:v>
                </c:pt>
                <c:pt idx="1322">
                  <c:v>2.7413E-2</c:v>
                </c:pt>
                <c:pt idx="1323">
                  <c:v>2.7289000000000001E-2</c:v>
                </c:pt>
                <c:pt idx="1324">
                  <c:v>2.7351E-2</c:v>
                </c:pt>
                <c:pt idx="1325">
                  <c:v>2.7351E-2</c:v>
                </c:pt>
                <c:pt idx="1326">
                  <c:v>2.7351E-2</c:v>
                </c:pt>
                <c:pt idx="1327">
                  <c:v>2.7351E-2</c:v>
                </c:pt>
                <c:pt idx="1328">
                  <c:v>2.7227000000000001E-2</c:v>
                </c:pt>
                <c:pt idx="1329">
                  <c:v>2.7227000000000001E-2</c:v>
                </c:pt>
                <c:pt idx="1330">
                  <c:v>2.6977999999999999E-2</c:v>
                </c:pt>
                <c:pt idx="1331">
                  <c:v>2.6853999999999999E-2</c:v>
                </c:pt>
                <c:pt idx="1332">
                  <c:v>2.6853999999999999E-2</c:v>
                </c:pt>
                <c:pt idx="1333">
                  <c:v>2.6853999999999999E-2</c:v>
                </c:pt>
                <c:pt idx="1334">
                  <c:v>2.6853999999999999E-2</c:v>
                </c:pt>
                <c:pt idx="1335">
                  <c:v>2.6853999999999999E-2</c:v>
                </c:pt>
                <c:pt idx="1336">
                  <c:v>2.6853999999999999E-2</c:v>
                </c:pt>
                <c:pt idx="1337">
                  <c:v>2.6668000000000001E-2</c:v>
                </c:pt>
                <c:pt idx="1338">
                  <c:v>2.6544000000000002E-2</c:v>
                </c:pt>
                <c:pt idx="1339">
                  <c:v>2.6544000000000002E-2</c:v>
                </c:pt>
                <c:pt idx="1340">
                  <c:v>2.6544000000000002E-2</c:v>
                </c:pt>
                <c:pt idx="1341">
                  <c:v>2.6544000000000002E-2</c:v>
                </c:pt>
                <c:pt idx="1342">
                  <c:v>2.6544000000000002E-2</c:v>
                </c:pt>
                <c:pt idx="1343">
                  <c:v>2.6544000000000002E-2</c:v>
                </c:pt>
                <c:pt idx="1344">
                  <c:v>2.6668000000000001E-2</c:v>
                </c:pt>
                <c:pt idx="1345">
                  <c:v>2.6668000000000001E-2</c:v>
                </c:pt>
                <c:pt idx="1346">
                  <c:v>2.6668000000000001E-2</c:v>
                </c:pt>
                <c:pt idx="1347">
                  <c:v>2.6606000000000001E-2</c:v>
                </c:pt>
                <c:pt idx="1348">
                  <c:v>2.6606000000000001E-2</c:v>
                </c:pt>
                <c:pt idx="1349">
                  <c:v>2.6606000000000001E-2</c:v>
                </c:pt>
                <c:pt idx="1350">
                  <c:v>2.6606000000000001E-2</c:v>
                </c:pt>
                <c:pt idx="1351">
                  <c:v>2.6606000000000001E-2</c:v>
                </c:pt>
                <c:pt idx="1352">
                  <c:v>2.6792E-2</c:v>
                </c:pt>
                <c:pt idx="1353">
                  <c:v>2.6792E-2</c:v>
                </c:pt>
                <c:pt idx="1354">
                  <c:v>2.6853999999999999E-2</c:v>
                </c:pt>
                <c:pt idx="1355">
                  <c:v>2.6853999999999999E-2</c:v>
                </c:pt>
                <c:pt idx="1356">
                  <c:v>2.6915999999999999E-2</c:v>
                </c:pt>
                <c:pt idx="1357">
                  <c:v>2.6915999999999999E-2</c:v>
                </c:pt>
                <c:pt idx="1358">
                  <c:v>2.6853999999999999E-2</c:v>
                </c:pt>
                <c:pt idx="1359">
                  <c:v>2.7040999999999999E-2</c:v>
                </c:pt>
                <c:pt idx="1360">
                  <c:v>2.7040999999999999E-2</c:v>
                </c:pt>
                <c:pt idx="1361">
                  <c:v>2.7040999999999999E-2</c:v>
                </c:pt>
                <c:pt idx="1362">
                  <c:v>2.7040999999999999E-2</c:v>
                </c:pt>
                <c:pt idx="1363">
                  <c:v>2.6977999999999999E-2</c:v>
                </c:pt>
                <c:pt idx="1364">
                  <c:v>2.6915999999999999E-2</c:v>
                </c:pt>
                <c:pt idx="1365">
                  <c:v>2.6915999999999999E-2</c:v>
                </c:pt>
                <c:pt idx="1366">
                  <c:v>2.6915999999999999E-2</c:v>
                </c:pt>
                <c:pt idx="1367">
                  <c:v>2.6977999999999999E-2</c:v>
                </c:pt>
                <c:pt idx="1368">
                  <c:v>2.7040999999999999E-2</c:v>
                </c:pt>
                <c:pt idx="1369">
                  <c:v>2.7040999999999999E-2</c:v>
                </c:pt>
                <c:pt idx="1370">
                  <c:v>2.7040999999999999E-2</c:v>
                </c:pt>
                <c:pt idx="1371">
                  <c:v>2.7040999999999999E-2</c:v>
                </c:pt>
                <c:pt idx="1372">
                  <c:v>2.7040999999999999E-2</c:v>
                </c:pt>
                <c:pt idx="1373">
                  <c:v>2.6915999999999999E-2</c:v>
                </c:pt>
                <c:pt idx="1374">
                  <c:v>2.6853999999999999E-2</c:v>
                </c:pt>
                <c:pt idx="1375">
                  <c:v>2.6792E-2</c:v>
                </c:pt>
                <c:pt idx="1376">
                  <c:v>2.6792E-2</c:v>
                </c:pt>
                <c:pt idx="1377">
                  <c:v>2.673E-2</c:v>
                </c:pt>
                <c:pt idx="1378">
                  <c:v>2.673E-2</c:v>
                </c:pt>
                <c:pt idx="1379">
                  <c:v>2.673E-2</c:v>
                </c:pt>
                <c:pt idx="1380">
                  <c:v>2.6668000000000001E-2</c:v>
                </c:pt>
                <c:pt idx="1381">
                  <c:v>2.6668000000000001E-2</c:v>
                </c:pt>
                <c:pt idx="1382">
                  <c:v>2.6668000000000001E-2</c:v>
                </c:pt>
                <c:pt idx="1383">
                  <c:v>2.6668000000000001E-2</c:v>
                </c:pt>
                <c:pt idx="1384">
                  <c:v>2.6668000000000001E-2</c:v>
                </c:pt>
                <c:pt idx="1385">
                  <c:v>2.6668000000000001E-2</c:v>
                </c:pt>
                <c:pt idx="1386">
                  <c:v>2.6668000000000001E-2</c:v>
                </c:pt>
                <c:pt idx="1387">
                  <c:v>2.673E-2</c:v>
                </c:pt>
                <c:pt idx="1388">
                  <c:v>2.6668000000000001E-2</c:v>
                </c:pt>
                <c:pt idx="1389">
                  <c:v>2.6606000000000001E-2</c:v>
                </c:pt>
                <c:pt idx="1390">
                  <c:v>2.6544000000000002E-2</c:v>
                </c:pt>
                <c:pt idx="1391">
                  <c:v>2.6544000000000002E-2</c:v>
                </c:pt>
                <c:pt idx="1392">
                  <c:v>2.6544000000000002E-2</c:v>
                </c:pt>
                <c:pt idx="1393">
                  <c:v>2.6544000000000002E-2</c:v>
                </c:pt>
                <c:pt idx="1394">
                  <c:v>2.6481999999999999E-2</c:v>
                </c:pt>
                <c:pt idx="1395">
                  <c:v>2.6544000000000002E-2</c:v>
                </c:pt>
                <c:pt idx="1396">
                  <c:v>2.6544000000000002E-2</c:v>
                </c:pt>
                <c:pt idx="1397">
                  <c:v>2.6544000000000002E-2</c:v>
                </c:pt>
                <c:pt idx="1398">
                  <c:v>2.6606000000000001E-2</c:v>
                </c:pt>
                <c:pt idx="1399">
                  <c:v>2.6606000000000001E-2</c:v>
                </c:pt>
                <c:pt idx="1400">
                  <c:v>2.6544000000000002E-2</c:v>
                </c:pt>
                <c:pt idx="1401">
                  <c:v>2.6296E-2</c:v>
                </c:pt>
                <c:pt idx="1402">
                  <c:v>2.6296E-2</c:v>
                </c:pt>
                <c:pt idx="1403">
                  <c:v>2.6296E-2</c:v>
                </c:pt>
                <c:pt idx="1404">
                  <c:v>2.6357999999999999E-2</c:v>
                </c:pt>
                <c:pt idx="1405">
                  <c:v>2.6357999999999999E-2</c:v>
                </c:pt>
                <c:pt idx="1406">
                  <c:v>2.6357999999999999E-2</c:v>
                </c:pt>
                <c:pt idx="1407">
                  <c:v>2.6357999999999999E-2</c:v>
                </c:pt>
                <c:pt idx="1408">
                  <c:v>2.6234E-2</c:v>
                </c:pt>
                <c:pt idx="1409">
                  <c:v>2.6172000000000001E-2</c:v>
                </c:pt>
                <c:pt idx="1410">
                  <c:v>2.6172000000000001E-2</c:v>
                </c:pt>
                <c:pt idx="1411">
                  <c:v>2.6172000000000001E-2</c:v>
                </c:pt>
                <c:pt idx="1412">
                  <c:v>2.6172000000000001E-2</c:v>
                </c:pt>
                <c:pt idx="1413">
                  <c:v>2.6172000000000001E-2</c:v>
                </c:pt>
                <c:pt idx="1414">
                  <c:v>2.6172000000000001E-2</c:v>
                </c:pt>
                <c:pt idx="1415">
                  <c:v>2.6048000000000002E-2</c:v>
                </c:pt>
                <c:pt idx="1416">
                  <c:v>2.6048000000000002E-2</c:v>
                </c:pt>
                <c:pt idx="1417">
                  <c:v>2.6048000000000002E-2</c:v>
                </c:pt>
                <c:pt idx="1418">
                  <c:v>2.6110000000000001E-2</c:v>
                </c:pt>
                <c:pt idx="1419">
                  <c:v>2.6110000000000001E-2</c:v>
                </c:pt>
                <c:pt idx="1420">
                  <c:v>2.6048000000000002E-2</c:v>
                </c:pt>
                <c:pt idx="1421">
                  <c:v>2.6048000000000002E-2</c:v>
                </c:pt>
                <c:pt idx="1422">
                  <c:v>2.6110000000000001E-2</c:v>
                </c:pt>
                <c:pt idx="1423">
                  <c:v>2.6234E-2</c:v>
                </c:pt>
                <c:pt idx="1424">
                  <c:v>2.6172000000000001E-2</c:v>
                </c:pt>
                <c:pt idx="1425">
                  <c:v>2.6110000000000001E-2</c:v>
                </c:pt>
                <c:pt idx="1426">
                  <c:v>2.6110000000000001E-2</c:v>
                </c:pt>
                <c:pt idx="1427">
                  <c:v>2.6110000000000001E-2</c:v>
                </c:pt>
                <c:pt idx="1428">
                  <c:v>2.6172000000000001E-2</c:v>
                </c:pt>
                <c:pt idx="1429">
                  <c:v>2.6234E-2</c:v>
                </c:pt>
                <c:pt idx="1430">
                  <c:v>2.6419999999999999E-2</c:v>
                </c:pt>
                <c:pt idx="1431">
                  <c:v>2.6419999999999999E-2</c:v>
                </c:pt>
                <c:pt idx="1432">
                  <c:v>2.6357999999999999E-2</c:v>
                </c:pt>
                <c:pt idx="1433">
                  <c:v>2.6357999999999999E-2</c:v>
                </c:pt>
                <c:pt idx="1434">
                  <c:v>2.6357999999999999E-2</c:v>
                </c:pt>
                <c:pt idx="1435">
                  <c:v>2.6357999999999999E-2</c:v>
                </c:pt>
                <c:pt idx="1436">
                  <c:v>2.6357999999999999E-2</c:v>
                </c:pt>
                <c:pt idx="1437">
                  <c:v>2.6481999999999999E-2</c:v>
                </c:pt>
                <c:pt idx="1438">
                  <c:v>2.6481999999999999E-2</c:v>
                </c:pt>
                <c:pt idx="1439">
                  <c:v>2.6481999999999999E-2</c:v>
                </c:pt>
                <c:pt idx="1440">
                  <c:v>2.6481999999999999E-2</c:v>
                </c:pt>
                <c:pt idx="1441">
                  <c:v>2.6481999999999999E-2</c:v>
                </c:pt>
                <c:pt idx="1442">
                  <c:v>2.6419999999999999E-2</c:v>
                </c:pt>
                <c:pt idx="1443">
                  <c:v>2.6419999999999999E-2</c:v>
                </c:pt>
                <c:pt idx="1444">
                  <c:v>2.6357999999999999E-2</c:v>
                </c:pt>
                <c:pt idx="1445">
                  <c:v>2.6419999999999999E-2</c:v>
                </c:pt>
                <c:pt idx="1446">
                  <c:v>2.6357999999999999E-2</c:v>
                </c:pt>
                <c:pt idx="1447">
                  <c:v>2.6419999999999999E-2</c:v>
                </c:pt>
                <c:pt idx="1448">
                  <c:v>2.6419999999999999E-2</c:v>
                </c:pt>
                <c:pt idx="1449">
                  <c:v>2.6419999999999999E-2</c:v>
                </c:pt>
                <c:pt idx="1450">
                  <c:v>2.6419999999999999E-2</c:v>
                </c:pt>
                <c:pt idx="1451">
                  <c:v>2.6234E-2</c:v>
                </c:pt>
                <c:pt idx="1452">
                  <c:v>2.6172000000000001E-2</c:v>
                </c:pt>
                <c:pt idx="1453">
                  <c:v>2.6234E-2</c:v>
                </c:pt>
                <c:pt idx="1454">
                  <c:v>2.6234E-2</c:v>
                </c:pt>
                <c:pt idx="1455">
                  <c:v>2.6234E-2</c:v>
                </c:pt>
                <c:pt idx="1456">
                  <c:v>2.6172000000000001E-2</c:v>
                </c:pt>
                <c:pt idx="1457">
                  <c:v>2.6234E-2</c:v>
                </c:pt>
                <c:pt idx="1458">
                  <c:v>2.6234E-2</c:v>
                </c:pt>
                <c:pt idx="1459">
                  <c:v>2.6234E-2</c:v>
                </c:pt>
                <c:pt idx="1460">
                  <c:v>2.6234E-2</c:v>
                </c:pt>
                <c:pt idx="1461">
                  <c:v>2.6234E-2</c:v>
                </c:pt>
                <c:pt idx="1462">
                  <c:v>2.6234E-2</c:v>
                </c:pt>
                <c:pt idx="1463">
                  <c:v>2.6234E-2</c:v>
                </c:pt>
                <c:pt idx="1464">
                  <c:v>2.6234E-2</c:v>
                </c:pt>
                <c:pt idx="1465">
                  <c:v>2.6234E-2</c:v>
                </c:pt>
                <c:pt idx="1466">
                  <c:v>2.6234E-2</c:v>
                </c:pt>
                <c:pt idx="1467">
                  <c:v>2.6172000000000001E-2</c:v>
                </c:pt>
                <c:pt idx="1468">
                  <c:v>2.6110000000000001E-2</c:v>
                </c:pt>
                <c:pt idx="1469">
                  <c:v>2.6110000000000001E-2</c:v>
                </c:pt>
                <c:pt idx="1470">
                  <c:v>2.6110000000000001E-2</c:v>
                </c:pt>
                <c:pt idx="1471">
                  <c:v>2.6110000000000001E-2</c:v>
                </c:pt>
                <c:pt idx="1472">
                  <c:v>2.6048000000000002E-2</c:v>
                </c:pt>
                <c:pt idx="1473">
                  <c:v>2.6110000000000001E-2</c:v>
                </c:pt>
                <c:pt idx="1474">
                  <c:v>2.6172000000000001E-2</c:v>
                </c:pt>
                <c:pt idx="1475">
                  <c:v>2.6234E-2</c:v>
                </c:pt>
                <c:pt idx="1476">
                  <c:v>2.6357999999999999E-2</c:v>
                </c:pt>
                <c:pt idx="1477">
                  <c:v>2.6357999999999999E-2</c:v>
                </c:pt>
                <c:pt idx="1478">
                  <c:v>2.6357999999999999E-2</c:v>
                </c:pt>
                <c:pt idx="1479">
                  <c:v>2.6234E-2</c:v>
                </c:pt>
                <c:pt idx="1480">
                  <c:v>2.6172000000000001E-2</c:v>
                </c:pt>
                <c:pt idx="1481">
                  <c:v>2.6110000000000001E-2</c:v>
                </c:pt>
                <c:pt idx="1482">
                  <c:v>2.6110000000000001E-2</c:v>
                </c:pt>
                <c:pt idx="1483">
                  <c:v>2.6110000000000001E-2</c:v>
                </c:pt>
                <c:pt idx="1484">
                  <c:v>2.6110000000000001E-2</c:v>
                </c:pt>
                <c:pt idx="1485">
                  <c:v>2.6110000000000001E-2</c:v>
                </c:pt>
                <c:pt idx="1486">
                  <c:v>2.5923999999999999E-2</c:v>
                </c:pt>
                <c:pt idx="1487">
                  <c:v>2.58E-2</c:v>
                </c:pt>
                <c:pt idx="1488">
                  <c:v>2.5862E-2</c:v>
                </c:pt>
                <c:pt idx="1489">
                  <c:v>2.5862E-2</c:v>
                </c:pt>
                <c:pt idx="1490">
                  <c:v>2.5923999999999999E-2</c:v>
                </c:pt>
                <c:pt idx="1491">
                  <c:v>2.5923999999999999E-2</c:v>
                </c:pt>
                <c:pt idx="1492">
                  <c:v>2.5923999999999999E-2</c:v>
                </c:pt>
                <c:pt idx="1493">
                  <c:v>2.5862E-2</c:v>
                </c:pt>
                <c:pt idx="1494">
                  <c:v>2.5923999999999999E-2</c:v>
                </c:pt>
                <c:pt idx="1495">
                  <c:v>2.5923999999999999E-2</c:v>
                </c:pt>
                <c:pt idx="1496">
                  <c:v>2.5923999999999999E-2</c:v>
                </c:pt>
                <c:pt idx="1497">
                  <c:v>2.5985999999999999E-2</c:v>
                </c:pt>
                <c:pt idx="1498">
                  <c:v>2.5985999999999999E-2</c:v>
                </c:pt>
                <c:pt idx="1499">
                  <c:v>2.5985999999999999E-2</c:v>
                </c:pt>
                <c:pt idx="1500">
                  <c:v>2.6048000000000002E-2</c:v>
                </c:pt>
                <c:pt idx="1501">
                  <c:v>2.6172000000000001E-2</c:v>
                </c:pt>
                <c:pt idx="1502">
                  <c:v>2.6172000000000001E-2</c:v>
                </c:pt>
                <c:pt idx="1503">
                  <c:v>2.6234E-2</c:v>
                </c:pt>
                <c:pt idx="1504">
                  <c:v>2.6296E-2</c:v>
                </c:pt>
                <c:pt idx="1505">
                  <c:v>2.6296E-2</c:v>
                </c:pt>
                <c:pt idx="1506">
                  <c:v>2.6357999999999999E-2</c:v>
                </c:pt>
                <c:pt idx="1507">
                  <c:v>2.6419999999999999E-2</c:v>
                </c:pt>
                <c:pt idx="1508">
                  <c:v>2.6544000000000002E-2</c:v>
                </c:pt>
                <c:pt idx="1509">
                  <c:v>2.6544000000000002E-2</c:v>
                </c:pt>
                <c:pt idx="1510">
                  <c:v>2.6544000000000002E-2</c:v>
                </c:pt>
                <c:pt idx="1511">
                  <c:v>2.6544000000000002E-2</c:v>
                </c:pt>
                <c:pt idx="1512">
                  <c:v>2.6481999999999999E-2</c:v>
                </c:pt>
                <c:pt idx="1513">
                  <c:v>2.6419999999999999E-2</c:v>
                </c:pt>
                <c:pt idx="1514">
                  <c:v>2.6357999999999999E-2</c:v>
                </c:pt>
                <c:pt idx="1515">
                  <c:v>2.6481999999999999E-2</c:v>
                </c:pt>
                <c:pt idx="1516">
                  <c:v>2.6419999999999999E-2</c:v>
                </c:pt>
                <c:pt idx="1517">
                  <c:v>2.6419999999999999E-2</c:v>
                </c:pt>
                <c:pt idx="1518">
                  <c:v>2.6357999999999999E-2</c:v>
                </c:pt>
                <c:pt idx="1519">
                  <c:v>2.6357999999999999E-2</c:v>
                </c:pt>
                <c:pt idx="1520">
                  <c:v>2.6357999999999999E-2</c:v>
                </c:pt>
                <c:pt idx="1521">
                  <c:v>2.6419999999999999E-2</c:v>
                </c:pt>
                <c:pt idx="1522">
                  <c:v>2.6357999999999999E-2</c:v>
                </c:pt>
                <c:pt idx="1523">
                  <c:v>2.6357999999999999E-2</c:v>
                </c:pt>
                <c:pt idx="1524">
                  <c:v>2.6419999999999999E-2</c:v>
                </c:pt>
                <c:pt idx="1525">
                  <c:v>2.6419999999999999E-2</c:v>
                </c:pt>
                <c:pt idx="1526">
                  <c:v>2.6357999999999999E-2</c:v>
                </c:pt>
                <c:pt idx="1527">
                  <c:v>2.6296E-2</c:v>
                </c:pt>
                <c:pt idx="1528">
                  <c:v>2.6296E-2</c:v>
                </c:pt>
                <c:pt idx="1529">
                  <c:v>2.6234E-2</c:v>
                </c:pt>
                <c:pt idx="1530">
                  <c:v>2.6234E-2</c:v>
                </c:pt>
                <c:pt idx="1531">
                  <c:v>2.6234E-2</c:v>
                </c:pt>
                <c:pt idx="1532">
                  <c:v>2.6296E-2</c:v>
                </c:pt>
                <c:pt idx="1533">
                  <c:v>2.6357999999999999E-2</c:v>
                </c:pt>
                <c:pt idx="1534">
                  <c:v>2.6296E-2</c:v>
                </c:pt>
                <c:pt idx="1535">
                  <c:v>2.6234E-2</c:v>
                </c:pt>
                <c:pt idx="1536">
                  <c:v>2.6234E-2</c:v>
                </c:pt>
                <c:pt idx="1537">
                  <c:v>2.6234E-2</c:v>
                </c:pt>
                <c:pt idx="1538">
                  <c:v>2.6234E-2</c:v>
                </c:pt>
                <c:pt idx="1539">
                  <c:v>2.6172000000000001E-2</c:v>
                </c:pt>
                <c:pt idx="1540">
                  <c:v>2.6172000000000001E-2</c:v>
                </c:pt>
                <c:pt idx="1541">
                  <c:v>2.6172000000000001E-2</c:v>
                </c:pt>
                <c:pt idx="1542">
                  <c:v>2.6234E-2</c:v>
                </c:pt>
                <c:pt idx="1543">
                  <c:v>2.6357999999999999E-2</c:v>
                </c:pt>
                <c:pt idx="1544">
                  <c:v>2.6357999999999999E-2</c:v>
                </c:pt>
                <c:pt idx="1545">
                  <c:v>2.6296E-2</c:v>
                </c:pt>
                <c:pt idx="1546">
                  <c:v>2.6357999999999999E-2</c:v>
                </c:pt>
                <c:pt idx="1547">
                  <c:v>2.6357999999999999E-2</c:v>
                </c:pt>
                <c:pt idx="1548">
                  <c:v>2.6357999999999999E-2</c:v>
                </c:pt>
                <c:pt idx="1549">
                  <c:v>2.6357999999999999E-2</c:v>
                </c:pt>
                <c:pt idx="1550">
                  <c:v>2.6296E-2</c:v>
                </c:pt>
                <c:pt idx="1551">
                  <c:v>2.6419999999999999E-2</c:v>
                </c:pt>
                <c:pt idx="1552">
                  <c:v>2.6481999999999999E-2</c:v>
                </c:pt>
                <c:pt idx="1553">
                  <c:v>2.6481999999999999E-2</c:v>
                </c:pt>
                <c:pt idx="1554">
                  <c:v>2.6481999999999999E-2</c:v>
                </c:pt>
                <c:pt idx="1555">
                  <c:v>2.6481999999999999E-2</c:v>
                </c:pt>
                <c:pt idx="1556">
                  <c:v>2.6481999999999999E-2</c:v>
                </c:pt>
                <c:pt idx="1557">
                  <c:v>2.6296E-2</c:v>
                </c:pt>
                <c:pt idx="1558">
                  <c:v>2.6296E-2</c:v>
                </c:pt>
                <c:pt idx="1559">
                  <c:v>2.6296E-2</c:v>
                </c:pt>
                <c:pt idx="1560">
                  <c:v>2.6296E-2</c:v>
                </c:pt>
                <c:pt idx="1561">
                  <c:v>2.6357999999999999E-2</c:v>
                </c:pt>
                <c:pt idx="1562">
                  <c:v>2.6357999999999999E-2</c:v>
                </c:pt>
                <c:pt idx="1563">
                  <c:v>2.6357999999999999E-2</c:v>
                </c:pt>
                <c:pt idx="1564">
                  <c:v>2.6172000000000001E-2</c:v>
                </c:pt>
                <c:pt idx="1565">
                  <c:v>2.6048000000000002E-2</c:v>
                </c:pt>
                <c:pt idx="1566">
                  <c:v>2.6048000000000002E-2</c:v>
                </c:pt>
                <c:pt idx="1567">
                  <c:v>2.6048000000000002E-2</c:v>
                </c:pt>
                <c:pt idx="1568">
                  <c:v>2.6110000000000001E-2</c:v>
                </c:pt>
                <c:pt idx="1569">
                  <c:v>2.6172000000000001E-2</c:v>
                </c:pt>
                <c:pt idx="1570">
                  <c:v>2.6172000000000001E-2</c:v>
                </c:pt>
                <c:pt idx="1571">
                  <c:v>2.6172000000000001E-2</c:v>
                </c:pt>
                <c:pt idx="1572">
                  <c:v>2.6234E-2</c:v>
                </c:pt>
                <c:pt idx="1573">
                  <c:v>2.6234E-2</c:v>
                </c:pt>
                <c:pt idx="1574">
                  <c:v>2.6234E-2</c:v>
                </c:pt>
                <c:pt idx="1575">
                  <c:v>2.6234E-2</c:v>
                </c:pt>
                <c:pt idx="1576">
                  <c:v>2.6110000000000001E-2</c:v>
                </c:pt>
                <c:pt idx="1577">
                  <c:v>2.6110000000000001E-2</c:v>
                </c:pt>
                <c:pt idx="1578">
                  <c:v>2.6110000000000001E-2</c:v>
                </c:pt>
                <c:pt idx="1579">
                  <c:v>2.6234E-2</c:v>
                </c:pt>
                <c:pt idx="1580">
                  <c:v>2.6296E-2</c:v>
                </c:pt>
                <c:pt idx="1581">
                  <c:v>2.6357999999999999E-2</c:v>
                </c:pt>
                <c:pt idx="1582">
                  <c:v>2.6419999999999999E-2</c:v>
                </c:pt>
                <c:pt idx="1583">
                  <c:v>2.6481999999999999E-2</c:v>
                </c:pt>
                <c:pt idx="1584">
                  <c:v>2.6481999999999999E-2</c:v>
                </c:pt>
                <c:pt idx="1585">
                  <c:v>2.6544000000000002E-2</c:v>
                </c:pt>
                <c:pt idx="1586">
                  <c:v>2.673E-2</c:v>
                </c:pt>
                <c:pt idx="1587">
                  <c:v>2.6792E-2</c:v>
                </c:pt>
                <c:pt idx="1588">
                  <c:v>2.6792E-2</c:v>
                </c:pt>
                <c:pt idx="1589">
                  <c:v>2.6915999999999999E-2</c:v>
                </c:pt>
                <c:pt idx="1590">
                  <c:v>2.6977999999999999E-2</c:v>
                </c:pt>
                <c:pt idx="1591">
                  <c:v>2.7040999999999999E-2</c:v>
                </c:pt>
                <c:pt idx="1592">
                  <c:v>2.7040999999999999E-2</c:v>
                </c:pt>
                <c:pt idx="1593">
                  <c:v>2.7102999999999999E-2</c:v>
                </c:pt>
                <c:pt idx="1594">
                  <c:v>2.7102999999999999E-2</c:v>
                </c:pt>
                <c:pt idx="1595">
                  <c:v>2.7102999999999999E-2</c:v>
                </c:pt>
                <c:pt idx="1596">
                  <c:v>2.7040999999999999E-2</c:v>
                </c:pt>
                <c:pt idx="1597">
                  <c:v>2.7040999999999999E-2</c:v>
                </c:pt>
                <c:pt idx="1598">
                  <c:v>2.6977999999999999E-2</c:v>
                </c:pt>
                <c:pt idx="1599">
                  <c:v>2.6977999999999999E-2</c:v>
                </c:pt>
                <c:pt idx="1600">
                  <c:v>2.6915999999999999E-2</c:v>
                </c:pt>
                <c:pt idx="1601">
                  <c:v>2.6977999999999999E-2</c:v>
                </c:pt>
                <c:pt idx="1602">
                  <c:v>2.6915999999999999E-2</c:v>
                </c:pt>
                <c:pt idx="1603">
                  <c:v>2.6915999999999999E-2</c:v>
                </c:pt>
                <c:pt idx="1604">
                  <c:v>2.6853999999999999E-2</c:v>
                </c:pt>
                <c:pt idx="1605">
                  <c:v>2.6853999999999999E-2</c:v>
                </c:pt>
                <c:pt idx="1606">
                  <c:v>2.673E-2</c:v>
                </c:pt>
                <c:pt idx="1607">
                  <c:v>2.6544000000000002E-2</c:v>
                </c:pt>
                <c:pt idx="1608">
                  <c:v>2.6481999999999999E-2</c:v>
                </c:pt>
                <c:pt idx="1609">
                  <c:v>2.6481999999999999E-2</c:v>
                </c:pt>
                <c:pt idx="1610">
                  <c:v>2.6481999999999999E-2</c:v>
                </c:pt>
                <c:pt idx="1611">
                  <c:v>2.6481999999999999E-2</c:v>
                </c:pt>
                <c:pt idx="1612">
                  <c:v>2.6544000000000002E-2</c:v>
                </c:pt>
                <c:pt idx="1613">
                  <c:v>2.6606000000000001E-2</c:v>
                </c:pt>
                <c:pt idx="1614">
                  <c:v>2.673E-2</c:v>
                </c:pt>
                <c:pt idx="1615">
                  <c:v>2.673E-2</c:v>
                </c:pt>
                <c:pt idx="1616">
                  <c:v>2.6853999999999999E-2</c:v>
                </c:pt>
                <c:pt idx="1617">
                  <c:v>2.6915999999999999E-2</c:v>
                </c:pt>
                <c:pt idx="1618">
                  <c:v>2.7040999999999999E-2</c:v>
                </c:pt>
                <c:pt idx="1619">
                  <c:v>2.7040999999999999E-2</c:v>
                </c:pt>
                <c:pt idx="1620">
                  <c:v>2.7040999999999999E-2</c:v>
                </c:pt>
                <c:pt idx="1621">
                  <c:v>2.7040999999999999E-2</c:v>
                </c:pt>
                <c:pt idx="1622">
                  <c:v>2.7040999999999999E-2</c:v>
                </c:pt>
                <c:pt idx="1623">
                  <c:v>2.7040999999999999E-2</c:v>
                </c:pt>
                <c:pt idx="1624">
                  <c:v>2.6977999999999999E-2</c:v>
                </c:pt>
                <c:pt idx="1625">
                  <c:v>2.7040999999999999E-2</c:v>
                </c:pt>
                <c:pt idx="1626">
                  <c:v>2.7102999999999999E-2</c:v>
                </c:pt>
                <c:pt idx="1627">
                  <c:v>2.7165000000000002E-2</c:v>
                </c:pt>
                <c:pt idx="1628">
                  <c:v>2.7040999999999999E-2</c:v>
                </c:pt>
                <c:pt idx="1629">
                  <c:v>2.7102999999999999E-2</c:v>
                </c:pt>
                <c:pt idx="1630">
                  <c:v>2.7165000000000002E-2</c:v>
                </c:pt>
                <c:pt idx="1631">
                  <c:v>2.7227000000000001E-2</c:v>
                </c:pt>
                <c:pt idx="1632">
                  <c:v>2.7227000000000001E-2</c:v>
                </c:pt>
                <c:pt idx="1633">
                  <c:v>2.7165000000000002E-2</c:v>
                </c:pt>
                <c:pt idx="1634">
                  <c:v>2.7165000000000002E-2</c:v>
                </c:pt>
                <c:pt idx="1635">
                  <c:v>2.7040999999999999E-2</c:v>
                </c:pt>
                <c:pt idx="1636">
                  <c:v>2.7040999999999999E-2</c:v>
                </c:pt>
                <c:pt idx="1637">
                  <c:v>2.6977999999999999E-2</c:v>
                </c:pt>
                <c:pt idx="1638">
                  <c:v>2.6977999999999999E-2</c:v>
                </c:pt>
                <c:pt idx="1639">
                  <c:v>2.7040999999999999E-2</c:v>
                </c:pt>
                <c:pt idx="1640">
                  <c:v>2.7040999999999999E-2</c:v>
                </c:pt>
                <c:pt idx="1641">
                  <c:v>2.7040999999999999E-2</c:v>
                </c:pt>
                <c:pt idx="1642">
                  <c:v>2.6792E-2</c:v>
                </c:pt>
                <c:pt idx="1643">
                  <c:v>2.6606000000000001E-2</c:v>
                </c:pt>
                <c:pt idx="1644">
                  <c:v>2.6606000000000001E-2</c:v>
                </c:pt>
                <c:pt idx="1645">
                  <c:v>2.6668000000000001E-2</c:v>
                </c:pt>
                <c:pt idx="1646">
                  <c:v>2.6668000000000001E-2</c:v>
                </c:pt>
                <c:pt idx="1647">
                  <c:v>2.6668000000000001E-2</c:v>
                </c:pt>
                <c:pt idx="1648">
                  <c:v>2.6668000000000001E-2</c:v>
                </c:pt>
                <c:pt idx="1649">
                  <c:v>2.6606000000000001E-2</c:v>
                </c:pt>
                <c:pt idx="1650">
                  <c:v>2.6668000000000001E-2</c:v>
                </c:pt>
                <c:pt idx="1651">
                  <c:v>2.6668000000000001E-2</c:v>
                </c:pt>
                <c:pt idx="1652">
                  <c:v>2.6606000000000001E-2</c:v>
                </c:pt>
                <c:pt idx="1653">
                  <c:v>2.6668000000000001E-2</c:v>
                </c:pt>
                <c:pt idx="1654">
                  <c:v>2.6668000000000001E-2</c:v>
                </c:pt>
                <c:pt idx="1655">
                  <c:v>2.6668000000000001E-2</c:v>
                </c:pt>
                <c:pt idx="1656">
                  <c:v>2.673E-2</c:v>
                </c:pt>
                <c:pt idx="1657">
                  <c:v>2.6853999999999999E-2</c:v>
                </c:pt>
                <c:pt idx="1658">
                  <c:v>2.6853999999999999E-2</c:v>
                </c:pt>
                <c:pt idx="1659">
                  <c:v>2.6853999999999999E-2</c:v>
                </c:pt>
                <c:pt idx="1660">
                  <c:v>2.6915999999999999E-2</c:v>
                </c:pt>
                <c:pt idx="1661">
                  <c:v>2.6977999999999999E-2</c:v>
                </c:pt>
                <c:pt idx="1662">
                  <c:v>2.7040999999999999E-2</c:v>
                </c:pt>
                <c:pt idx="1663">
                  <c:v>2.7102999999999999E-2</c:v>
                </c:pt>
                <c:pt idx="1664">
                  <c:v>2.7227000000000001E-2</c:v>
                </c:pt>
                <c:pt idx="1665">
                  <c:v>2.7289000000000001E-2</c:v>
                </c:pt>
                <c:pt idx="1666">
                  <c:v>2.7289000000000001E-2</c:v>
                </c:pt>
                <c:pt idx="1667">
                  <c:v>2.7289000000000001E-2</c:v>
                </c:pt>
                <c:pt idx="1668">
                  <c:v>2.7289000000000001E-2</c:v>
                </c:pt>
                <c:pt idx="1669">
                  <c:v>2.7227000000000001E-2</c:v>
                </c:pt>
                <c:pt idx="1670">
                  <c:v>2.7227000000000001E-2</c:v>
                </c:pt>
                <c:pt idx="1671">
                  <c:v>2.7227000000000001E-2</c:v>
                </c:pt>
                <c:pt idx="1672">
                  <c:v>2.7227000000000001E-2</c:v>
                </c:pt>
                <c:pt idx="1673">
                  <c:v>2.7227000000000001E-2</c:v>
                </c:pt>
                <c:pt idx="1674">
                  <c:v>2.7227000000000001E-2</c:v>
                </c:pt>
                <c:pt idx="1675">
                  <c:v>2.7227000000000001E-2</c:v>
                </c:pt>
                <c:pt idx="1676">
                  <c:v>2.7227000000000001E-2</c:v>
                </c:pt>
                <c:pt idx="1677">
                  <c:v>2.7227000000000001E-2</c:v>
                </c:pt>
                <c:pt idx="1678">
                  <c:v>2.7165000000000002E-2</c:v>
                </c:pt>
                <c:pt idx="1679">
                  <c:v>2.7102999999999999E-2</c:v>
                </c:pt>
                <c:pt idx="1680">
                  <c:v>2.7040999999999999E-2</c:v>
                </c:pt>
                <c:pt idx="1681">
                  <c:v>2.6977999999999999E-2</c:v>
                </c:pt>
                <c:pt idx="1682">
                  <c:v>2.6915999999999999E-2</c:v>
                </c:pt>
                <c:pt idx="1683">
                  <c:v>2.6853999999999999E-2</c:v>
                </c:pt>
                <c:pt idx="1684">
                  <c:v>2.6853999999999999E-2</c:v>
                </c:pt>
                <c:pt idx="1685">
                  <c:v>2.673E-2</c:v>
                </c:pt>
                <c:pt idx="1686">
                  <c:v>2.673E-2</c:v>
                </c:pt>
                <c:pt idx="1687">
                  <c:v>2.673E-2</c:v>
                </c:pt>
                <c:pt idx="1688">
                  <c:v>2.673E-2</c:v>
                </c:pt>
                <c:pt idx="1689">
                  <c:v>2.6668000000000001E-2</c:v>
                </c:pt>
                <c:pt idx="1690">
                  <c:v>2.6668000000000001E-2</c:v>
                </c:pt>
                <c:pt idx="1691">
                  <c:v>2.6606000000000001E-2</c:v>
                </c:pt>
                <c:pt idx="1692">
                  <c:v>2.6606000000000001E-2</c:v>
                </c:pt>
                <c:pt idx="1693">
                  <c:v>2.6606000000000001E-2</c:v>
                </c:pt>
                <c:pt idx="1694">
                  <c:v>2.6606000000000001E-2</c:v>
                </c:pt>
                <c:pt idx="1695">
                  <c:v>2.6606000000000001E-2</c:v>
                </c:pt>
                <c:pt idx="1696">
                  <c:v>2.6668000000000001E-2</c:v>
                </c:pt>
                <c:pt idx="1697">
                  <c:v>2.6668000000000001E-2</c:v>
                </c:pt>
                <c:pt idx="1698">
                  <c:v>2.673E-2</c:v>
                </c:pt>
                <c:pt idx="1699">
                  <c:v>2.6792E-2</c:v>
                </c:pt>
                <c:pt idx="1700">
                  <c:v>2.6853999999999999E-2</c:v>
                </c:pt>
                <c:pt idx="1701">
                  <c:v>2.6853999999999999E-2</c:v>
                </c:pt>
                <c:pt idx="1702">
                  <c:v>2.6915999999999999E-2</c:v>
                </c:pt>
                <c:pt idx="1703">
                  <c:v>2.6915999999999999E-2</c:v>
                </c:pt>
                <c:pt idx="1704">
                  <c:v>2.6977999999999999E-2</c:v>
                </c:pt>
                <c:pt idx="1705">
                  <c:v>2.6977999999999999E-2</c:v>
                </c:pt>
                <c:pt idx="1706">
                  <c:v>2.6977999999999999E-2</c:v>
                </c:pt>
                <c:pt idx="1707">
                  <c:v>2.7102999999999999E-2</c:v>
                </c:pt>
                <c:pt idx="1708">
                  <c:v>2.7165000000000002E-2</c:v>
                </c:pt>
                <c:pt idx="1709">
                  <c:v>2.7165000000000002E-2</c:v>
                </c:pt>
                <c:pt idx="1710">
                  <c:v>2.7165000000000002E-2</c:v>
                </c:pt>
                <c:pt idx="1711">
                  <c:v>2.7165000000000002E-2</c:v>
                </c:pt>
                <c:pt idx="1712">
                  <c:v>2.7165000000000002E-2</c:v>
                </c:pt>
                <c:pt idx="1713">
                  <c:v>2.6977999999999999E-2</c:v>
                </c:pt>
                <c:pt idx="1714">
                  <c:v>2.6853999999999999E-2</c:v>
                </c:pt>
                <c:pt idx="1715">
                  <c:v>2.6853999999999999E-2</c:v>
                </c:pt>
                <c:pt idx="1716">
                  <c:v>2.6792E-2</c:v>
                </c:pt>
                <c:pt idx="1717">
                  <c:v>2.673E-2</c:v>
                </c:pt>
                <c:pt idx="1718">
                  <c:v>2.673E-2</c:v>
                </c:pt>
                <c:pt idx="1719">
                  <c:v>2.673E-2</c:v>
                </c:pt>
                <c:pt idx="1720">
                  <c:v>2.6544000000000002E-2</c:v>
                </c:pt>
                <c:pt idx="1721">
                  <c:v>2.6419999999999999E-2</c:v>
                </c:pt>
                <c:pt idx="1722">
                  <c:v>2.6357999999999999E-2</c:v>
                </c:pt>
                <c:pt idx="1723">
                  <c:v>2.6296E-2</c:v>
                </c:pt>
                <c:pt idx="1724">
                  <c:v>2.6296E-2</c:v>
                </c:pt>
                <c:pt idx="1725">
                  <c:v>2.6296E-2</c:v>
                </c:pt>
                <c:pt idx="1726">
                  <c:v>2.6357999999999999E-2</c:v>
                </c:pt>
                <c:pt idx="1727">
                  <c:v>2.6357999999999999E-2</c:v>
                </c:pt>
                <c:pt idx="1728">
                  <c:v>2.6481999999999999E-2</c:v>
                </c:pt>
                <c:pt idx="1729">
                  <c:v>2.6419999999999999E-2</c:v>
                </c:pt>
                <c:pt idx="1730">
                  <c:v>2.6357999999999999E-2</c:v>
                </c:pt>
                <c:pt idx="1731">
                  <c:v>2.6296E-2</c:v>
                </c:pt>
                <c:pt idx="1732">
                  <c:v>2.6234E-2</c:v>
                </c:pt>
                <c:pt idx="1733">
                  <c:v>2.6172000000000001E-2</c:v>
                </c:pt>
                <c:pt idx="1734">
                  <c:v>2.6296E-2</c:v>
                </c:pt>
                <c:pt idx="1735">
                  <c:v>2.6481999999999999E-2</c:v>
                </c:pt>
                <c:pt idx="1736">
                  <c:v>2.6481999999999999E-2</c:v>
                </c:pt>
                <c:pt idx="1737">
                  <c:v>2.6544000000000002E-2</c:v>
                </c:pt>
                <c:pt idx="1738">
                  <c:v>2.6544000000000002E-2</c:v>
                </c:pt>
                <c:pt idx="1739">
                  <c:v>2.6544000000000002E-2</c:v>
                </c:pt>
                <c:pt idx="1740">
                  <c:v>2.6544000000000002E-2</c:v>
                </c:pt>
                <c:pt idx="1741">
                  <c:v>2.6606000000000001E-2</c:v>
                </c:pt>
                <c:pt idx="1742">
                  <c:v>2.6853999999999999E-2</c:v>
                </c:pt>
                <c:pt idx="1743">
                  <c:v>2.6915999999999999E-2</c:v>
                </c:pt>
                <c:pt idx="1744">
                  <c:v>2.6915999999999999E-2</c:v>
                </c:pt>
                <c:pt idx="1745">
                  <c:v>2.6915999999999999E-2</c:v>
                </c:pt>
                <c:pt idx="1746">
                  <c:v>2.6915999999999999E-2</c:v>
                </c:pt>
                <c:pt idx="1747">
                  <c:v>2.6915999999999999E-2</c:v>
                </c:pt>
                <c:pt idx="1748">
                  <c:v>2.6915999999999999E-2</c:v>
                </c:pt>
                <c:pt idx="1749">
                  <c:v>2.6915999999999999E-2</c:v>
                </c:pt>
                <c:pt idx="1750">
                  <c:v>2.6853999999999999E-2</c:v>
                </c:pt>
                <c:pt idx="1751">
                  <c:v>2.6792E-2</c:v>
                </c:pt>
                <c:pt idx="1752">
                  <c:v>2.6792E-2</c:v>
                </c:pt>
                <c:pt idx="1753">
                  <c:v>2.6792E-2</c:v>
                </c:pt>
                <c:pt idx="1754">
                  <c:v>2.6792E-2</c:v>
                </c:pt>
                <c:pt idx="1755">
                  <c:v>2.6853999999999999E-2</c:v>
                </c:pt>
                <c:pt idx="1756">
                  <c:v>2.6792E-2</c:v>
                </c:pt>
                <c:pt idx="1757">
                  <c:v>2.6792E-2</c:v>
                </c:pt>
                <c:pt idx="1758">
                  <c:v>2.673E-2</c:v>
                </c:pt>
                <c:pt idx="1759">
                  <c:v>2.6668000000000001E-2</c:v>
                </c:pt>
                <c:pt idx="1760">
                  <c:v>2.6544000000000002E-2</c:v>
                </c:pt>
                <c:pt idx="1761">
                  <c:v>2.6357999999999999E-2</c:v>
                </c:pt>
                <c:pt idx="1762">
                  <c:v>2.6296E-2</c:v>
                </c:pt>
                <c:pt idx="1763">
                  <c:v>2.6172000000000001E-2</c:v>
                </c:pt>
                <c:pt idx="1764">
                  <c:v>2.6234E-2</c:v>
                </c:pt>
                <c:pt idx="1765">
                  <c:v>2.6172000000000001E-2</c:v>
                </c:pt>
                <c:pt idx="1766">
                  <c:v>2.6172000000000001E-2</c:v>
                </c:pt>
                <c:pt idx="1767">
                  <c:v>2.6172000000000001E-2</c:v>
                </c:pt>
                <c:pt idx="1768">
                  <c:v>2.6110000000000001E-2</c:v>
                </c:pt>
                <c:pt idx="1769">
                  <c:v>2.6110000000000001E-2</c:v>
                </c:pt>
                <c:pt idx="1770">
                  <c:v>2.6172000000000001E-2</c:v>
                </c:pt>
                <c:pt idx="1771">
                  <c:v>2.6172000000000001E-2</c:v>
                </c:pt>
                <c:pt idx="1772">
                  <c:v>2.6110000000000001E-2</c:v>
                </c:pt>
                <c:pt idx="1773">
                  <c:v>2.6048000000000002E-2</c:v>
                </c:pt>
                <c:pt idx="1774">
                  <c:v>2.6048000000000002E-2</c:v>
                </c:pt>
                <c:pt idx="1775">
                  <c:v>2.6048000000000002E-2</c:v>
                </c:pt>
                <c:pt idx="1776">
                  <c:v>2.6048000000000002E-2</c:v>
                </c:pt>
                <c:pt idx="1777">
                  <c:v>2.6172000000000001E-2</c:v>
                </c:pt>
                <c:pt idx="1778">
                  <c:v>2.6234E-2</c:v>
                </c:pt>
                <c:pt idx="1779">
                  <c:v>2.6296E-2</c:v>
                </c:pt>
                <c:pt idx="1780">
                  <c:v>2.6357999999999999E-2</c:v>
                </c:pt>
                <c:pt idx="1781">
                  <c:v>2.6419999999999999E-2</c:v>
                </c:pt>
                <c:pt idx="1782">
                  <c:v>2.6419999999999999E-2</c:v>
                </c:pt>
                <c:pt idx="1783">
                  <c:v>2.6481999999999999E-2</c:v>
                </c:pt>
                <c:pt idx="1784">
                  <c:v>2.6419999999999999E-2</c:v>
                </c:pt>
                <c:pt idx="1785">
                  <c:v>2.6481999999999999E-2</c:v>
                </c:pt>
                <c:pt idx="1786">
                  <c:v>2.6481999999999999E-2</c:v>
                </c:pt>
                <c:pt idx="1787">
                  <c:v>2.6481999999999999E-2</c:v>
                </c:pt>
                <c:pt idx="1788">
                  <c:v>2.6481999999999999E-2</c:v>
                </c:pt>
                <c:pt idx="1789">
                  <c:v>2.6419999999999999E-2</c:v>
                </c:pt>
                <c:pt idx="1790">
                  <c:v>2.6357999999999999E-2</c:v>
                </c:pt>
                <c:pt idx="1791">
                  <c:v>2.6234E-2</c:v>
                </c:pt>
                <c:pt idx="1792">
                  <c:v>2.6234E-2</c:v>
                </c:pt>
                <c:pt idx="1793">
                  <c:v>2.6234E-2</c:v>
                </c:pt>
                <c:pt idx="1794">
                  <c:v>2.6172000000000001E-2</c:v>
                </c:pt>
                <c:pt idx="1795">
                  <c:v>2.6110000000000001E-2</c:v>
                </c:pt>
                <c:pt idx="1796">
                  <c:v>2.6110000000000001E-2</c:v>
                </c:pt>
                <c:pt idx="1797">
                  <c:v>2.6110000000000001E-2</c:v>
                </c:pt>
                <c:pt idx="1798">
                  <c:v>2.5923999999999999E-2</c:v>
                </c:pt>
                <c:pt idx="1799">
                  <c:v>2.5862E-2</c:v>
                </c:pt>
                <c:pt idx="1800">
                  <c:v>2.5862E-2</c:v>
                </c:pt>
                <c:pt idx="1801">
                  <c:v>2.5862E-2</c:v>
                </c:pt>
                <c:pt idx="1802">
                  <c:v>2.5862E-2</c:v>
                </c:pt>
                <c:pt idx="1803">
                  <c:v>2.5862E-2</c:v>
                </c:pt>
                <c:pt idx="1804">
                  <c:v>2.58E-2</c:v>
                </c:pt>
                <c:pt idx="1805">
                  <c:v>2.58E-2</c:v>
                </c:pt>
                <c:pt idx="1806">
                  <c:v>2.5862E-2</c:v>
                </c:pt>
                <c:pt idx="1807">
                  <c:v>2.5862E-2</c:v>
                </c:pt>
                <c:pt idx="1808">
                  <c:v>2.5862E-2</c:v>
                </c:pt>
                <c:pt idx="1809">
                  <c:v>2.5923999999999999E-2</c:v>
                </c:pt>
                <c:pt idx="1810">
                  <c:v>2.5862E-2</c:v>
                </c:pt>
                <c:pt idx="1811">
                  <c:v>2.5862E-2</c:v>
                </c:pt>
                <c:pt idx="1812">
                  <c:v>2.5923999999999999E-2</c:v>
                </c:pt>
                <c:pt idx="1813">
                  <c:v>2.6048000000000002E-2</c:v>
                </c:pt>
                <c:pt idx="1814">
                  <c:v>2.6048000000000002E-2</c:v>
                </c:pt>
                <c:pt idx="1815">
                  <c:v>2.6048000000000002E-2</c:v>
                </c:pt>
                <c:pt idx="1816">
                  <c:v>2.6048000000000002E-2</c:v>
                </c:pt>
                <c:pt idx="1817">
                  <c:v>2.6048000000000002E-2</c:v>
                </c:pt>
                <c:pt idx="1818">
                  <c:v>2.5985999999999999E-2</c:v>
                </c:pt>
                <c:pt idx="1819">
                  <c:v>2.5985999999999999E-2</c:v>
                </c:pt>
                <c:pt idx="1820">
                  <c:v>2.6110000000000001E-2</c:v>
                </c:pt>
                <c:pt idx="1821">
                  <c:v>2.6110000000000001E-2</c:v>
                </c:pt>
                <c:pt idx="1822">
                  <c:v>2.6172000000000001E-2</c:v>
                </c:pt>
                <c:pt idx="1823">
                  <c:v>2.6296E-2</c:v>
                </c:pt>
                <c:pt idx="1824">
                  <c:v>2.6357999999999999E-2</c:v>
                </c:pt>
                <c:pt idx="1825">
                  <c:v>2.6357999999999999E-2</c:v>
                </c:pt>
                <c:pt idx="1826">
                  <c:v>2.6296E-2</c:v>
                </c:pt>
                <c:pt idx="1827">
                  <c:v>2.6234E-2</c:v>
                </c:pt>
                <c:pt idx="1828">
                  <c:v>2.6172000000000001E-2</c:v>
                </c:pt>
                <c:pt idx="1829">
                  <c:v>2.6172000000000001E-2</c:v>
                </c:pt>
                <c:pt idx="1830">
                  <c:v>2.6172000000000001E-2</c:v>
                </c:pt>
                <c:pt idx="1831">
                  <c:v>2.6234E-2</c:v>
                </c:pt>
                <c:pt idx="1832">
                  <c:v>2.6296E-2</c:v>
                </c:pt>
                <c:pt idx="1833">
                  <c:v>2.6357999999999999E-2</c:v>
                </c:pt>
                <c:pt idx="1834">
                  <c:v>2.6234E-2</c:v>
                </c:pt>
                <c:pt idx="1835">
                  <c:v>2.6234E-2</c:v>
                </c:pt>
                <c:pt idx="1836">
                  <c:v>2.6234E-2</c:v>
                </c:pt>
                <c:pt idx="1837">
                  <c:v>2.6234E-2</c:v>
                </c:pt>
                <c:pt idx="1838">
                  <c:v>2.6234E-2</c:v>
                </c:pt>
                <c:pt idx="1839">
                  <c:v>2.6234E-2</c:v>
                </c:pt>
                <c:pt idx="1840">
                  <c:v>2.6234E-2</c:v>
                </c:pt>
                <c:pt idx="1841">
                  <c:v>2.6172000000000001E-2</c:v>
                </c:pt>
              </c:numCache>
            </c:numRef>
          </c:val>
          <c:smooth val="0"/>
          <c:extLst>
            <c:ext xmlns:c16="http://schemas.microsoft.com/office/drawing/2014/chart" uri="{C3380CC4-5D6E-409C-BE32-E72D297353CC}">
              <c16:uniqueId val="{00000007-9012-45BD-9C2F-9C12A8F37E68}"/>
            </c:ext>
          </c:extLst>
        </c:ser>
        <c:ser>
          <c:idx val="8"/>
          <c:order val="8"/>
          <c:spPr>
            <a:ln w="28575" cap="rnd">
              <a:solidFill>
                <a:schemeClr val="accent3">
                  <a:lumMod val="60000"/>
                </a:schemeClr>
              </a:solidFill>
              <a:round/>
            </a:ln>
            <a:effectLst/>
          </c:spPr>
          <c:marker>
            <c:symbol val="none"/>
          </c:marker>
          <c:val>
            <c:numRef>
              <c:f>Motion1!$I$2:$I$1843</c:f>
              <c:numCache>
                <c:formatCode>General</c:formatCode>
                <c:ptCount val="184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1.0273350000000001</c:v>
                </c:pt>
                <c:pt idx="100">
                  <c:v>1.02721</c:v>
                </c:pt>
                <c:pt idx="101">
                  <c:v>1.027085</c:v>
                </c:pt>
                <c:pt idx="102">
                  <c:v>1.0270220000000001</c:v>
                </c:pt>
                <c:pt idx="103">
                  <c:v>1.027147</c:v>
                </c:pt>
                <c:pt idx="104">
                  <c:v>1.02721</c:v>
                </c:pt>
                <c:pt idx="105">
                  <c:v>1.02721</c:v>
                </c:pt>
                <c:pt idx="106">
                  <c:v>1.02721</c:v>
                </c:pt>
                <c:pt idx="107">
                  <c:v>1.027085</c:v>
                </c:pt>
                <c:pt idx="108">
                  <c:v>1.026959</c:v>
                </c:pt>
                <c:pt idx="109">
                  <c:v>1.026834</c:v>
                </c:pt>
                <c:pt idx="110">
                  <c:v>1.0266470000000001</c:v>
                </c:pt>
                <c:pt idx="111">
                  <c:v>1.0265839999999999</c:v>
                </c:pt>
                <c:pt idx="112">
                  <c:v>1.0265219999999999</c:v>
                </c:pt>
                <c:pt idx="113">
                  <c:v>1.026459</c:v>
                </c:pt>
                <c:pt idx="114">
                  <c:v>1.026459</c:v>
                </c:pt>
                <c:pt idx="115">
                  <c:v>1.026459</c:v>
                </c:pt>
                <c:pt idx="116">
                  <c:v>1.026459</c:v>
                </c:pt>
                <c:pt idx="117">
                  <c:v>1.0262089999999999</c:v>
                </c:pt>
                <c:pt idx="118">
                  <c:v>1.026146</c:v>
                </c:pt>
                <c:pt idx="119">
                  <c:v>1.026084</c:v>
                </c:pt>
                <c:pt idx="120">
                  <c:v>1.026084</c:v>
                </c:pt>
                <c:pt idx="121">
                  <c:v>1.026084</c:v>
                </c:pt>
                <c:pt idx="122">
                  <c:v>1.026146</c:v>
                </c:pt>
                <c:pt idx="123">
                  <c:v>1.026146</c:v>
                </c:pt>
                <c:pt idx="124">
                  <c:v>1.0258339999999999</c:v>
                </c:pt>
                <c:pt idx="125">
                  <c:v>1.0259590000000001</c:v>
                </c:pt>
                <c:pt idx="126">
                  <c:v>1.0259590000000001</c:v>
                </c:pt>
                <c:pt idx="127">
                  <c:v>1.0259590000000001</c:v>
                </c:pt>
                <c:pt idx="128">
                  <c:v>1.0259590000000001</c:v>
                </c:pt>
                <c:pt idx="129">
                  <c:v>1.0259590000000001</c:v>
                </c:pt>
                <c:pt idx="130">
                  <c:v>1.0258959999999999</c:v>
                </c:pt>
                <c:pt idx="131">
                  <c:v>1.0257080000000001</c:v>
                </c:pt>
                <c:pt idx="132">
                  <c:v>1.0255829999999999</c:v>
                </c:pt>
                <c:pt idx="133">
                  <c:v>1.0255829999999999</c:v>
                </c:pt>
                <c:pt idx="134">
                  <c:v>1.0255209999999999</c:v>
                </c:pt>
                <c:pt idx="135">
                  <c:v>1.0255209999999999</c:v>
                </c:pt>
                <c:pt idx="136">
                  <c:v>1.0255209999999999</c:v>
                </c:pt>
                <c:pt idx="137">
                  <c:v>1.0255209999999999</c:v>
                </c:pt>
                <c:pt idx="138">
                  <c:v>1.025771</c:v>
                </c:pt>
                <c:pt idx="139">
                  <c:v>1.0257080000000001</c:v>
                </c:pt>
                <c:pt idx="140">
                  <c:v>1.0257080000000001</c:v>
                </c:pt>
                <c:pt idx="141">
                  <c:v>1.0257080000000001</c:v>
                </c:pt>
                <c:pt idx="142">
                  <c:v>1.0256460000000001</c:v>
                </c:pt>
                <c:pt idx="143">
                  <c:v>1.0256460000000001</c:v>
                </c:pt>
                <c:pt idx="144">
                  <c:v>1.0255829999999999</c:v>
                </c:pt>
                <c:pt idx="145">
                  <c:v>1.0258339999999999</c:v>
                </c:pt>
                <c:pt idx="146">
                  <c:v>1.0258959999999999</c:v>
                </c:pt>
                <c:pt idx="147">
                  <c:v>1.0258959999999999</c:v>
                </c:pt>
                <c:pt idx="148">
                  <c:v>1.0260210000000001</c:v>
                </c:pt>
                <c:pt idx="149">
                  <c:v>1.0259590000000001</c:v>
                </c:pt>
                <c:pt idx="150">
                  <c:v>1.0258959999999999</c:v>
                </c:pt>
                <c:pt idx="151">
                  <c:v>1.0258959999999999</c:v>
                </c:pt>
                <c:pt idx="152">
                  <c:v>1.0260210000000001</c:v>
                </c:pt>
                <c:pt idx="153">
                  <c:v>1.0259590000000001</c:v>
                </c:pt>
                <c:pt idx="154">
                  <c:v>1.0259590000000001</c:v>
                </c:pt>
                <c:pt idx="155">
                  <c:v>1.0260210000000001</c:v>
                </c:pt>
                <c:pt idx="156">
                  <c:v>1.0259590000000001</c:v>
                </c:pt>
                <c:pt idx="157">
                  <c:v>1.0259590000000001</c:v>
                </c:pt>
                <c:pt idx="158">
                  <c:v>1.0259590000000001</c:v>
                </c:pt>
                <c:pt idx="159">
                  <c:v>1.0258959999999999</c:v>
                </c:pt>
                <c:pt idx="160">
                  <c:v>1.0259590000000001</c:v>
                </c:pt>
                <c:pt idx="161">
                  <c:v>1.0260210000000001</c:v>
                </c:pt>
                <c:pt idx="162">
                  <c:v>1.0260210000000001</c:v>
                </c:pt>
                <c:pt idx="163">
                  <c:v>1.0259590000000001</c:v>
                </c:pt>
                <c:pt idx="164">
                  <c:v>1.0258959999999999</c:v>
                </c:pt>
                <c:pt idx="165">
                  <c:v>1.0259590000000001</c:v>
                </c:pt>
                <c:pt idx="166">
                  <c:v>1.0259590000000001</c:v>
                </c:pt>
                <c:pt idx="167">
                  <c:v>1.0258959999999999</c:v>
                </c:pt>
                <c:pt idx="168">
                  <c:v>1.0259590000000001</c:v>
                </c:pt>
                <c:pt idx="169">
                  <c:v>1.0260210000000001</c:v>
                </c:pt>
                <c:pt idx="170">
                  <c:v>1.0259590000000001</c:v>
                </c:pt>
                <c:pt idx="171">
                  <c:v>1.0259590000000001</c:v>
                </c:pt>
                <c:pt idx="172">
                  <c:v>1.0259590000000001</c:v>
                </c:pt>
                <c:pt idx="173">
                  <c:v>1.0258959999999999</c:v>
                </c:pt>
                <c:pt idx="174">
                  <c:v>1.0258959999999999</c:v>
                </c:pt>
                <c:pt idx="175">
                  <c:v>1.0258959999999999</c:v>
                </c:pt>
                <c:pt idx="176">
                  <c:v>1.0259590000000001</c:v>
                </c:pt>
                <c:pt idx="177">
                  <c:v>1.0259590000000001</c:v>
                </c:pt>
                <c:pt idx="178">
                  <c:v>1.026084</c:v>
                </c:pt>
                <c:pt idx="179">
                  <c:v>1.0262089999999999</c:v>
                </c:pt>
                <c:pt idx="180">
                  <c:v>1.026146</c:v>
                </c:pt>
                <c:pt idx="181">
                  <c:v>1.0263340000000001</c:v>
                </c:pt>
                <c:pt idx="182">
                  <c:v>1.0263340000000001</c:v>
                </c:pt>
                <c:pt idx="183">
                  <c:v>1.0263960000000001</c:v>
                </c:pt>
                <c:pt idx="184">
                  <c:v>1.026459</c:v>
                </c:pt>
                <c:pt idx="185">
                  <c:v>1.026459</c:v>
                </c:pt>
                <c:pt idx="186">
                  <c:v>1.026459</c:v>
                </c:pt>
                <c:pt idx="187">
                  <c:v>1.026459</c:v>
                </c:pt>
                <c:pt idx="188">
                  <c:v>1.0263960000000001</c:v>
                </c:pt>
                <c:pt idx="189">
                  <c:v>1.0263960000000001</c:v>
                </c:pt>
                <c:pt idx="190">
                  <c:v>1.0263340000000001</c:v>
                </c:pt>
                <c:pt idx="191">
                  <c:v>1.0263340000000001</c:v>
                </c:pt>
                <c:pt idx="192">
                  <c:v>1.0263340000000001</c:v>
                </c:pt>
                <c:pt idx="193">
                  <c:v>1.0263340000000001</c:v>
                </c:pt>
                <c:pt idx="194">
                  <c:v>1.0262709999999999</c:v>
                </c:pt>
                <c:pt idx="195">
                  <c:v>1.0260210000000001</c:v>
                </c:pt>
                <c:pt idx="196">
                  <c:v>1.0260210000000001</c:v>
                </c:pt>
                <c:pt idx="197">
                  <c:v>1.0260210000000001</c:v>
                </c:pt>
                <c:pt idx="198">
                  <c:v>1.0260210000000001</c:v>
                </c:pt>
                <c:pt idx="199">
                  <c:v>1.0260210000000001</c:v>
                </c:pt>
                <c:pt idx="200">
                  <c:v>1.0260210000000001</c:v>
                </c:pt>
                <c:pt idx="201">
                  <c:v>1.0260210000000001</c:v>
                </c:pt>
                <c:pt idx="202">
                  <c:v>1.025771</c:v>
                </c:pt>
                <c:pt idx="203">
                  <c:v>1.0256460000000001</c:v>
                </c:pt>
                <c:pt idx="204">
                  <c:v>1.0257080000000001</c:v>
                </c:pt>
                <c:pt idx="205">
                  <c:v>1.025771</c:v>
                </c:pt>
                <c:pt idx="206">
                  <c:v>1.0258339999999999</c:v>
                </c:pt>
                <c:pt idx="207">
                  <c:v>1.0258339999999999</c:v>
                </c:pt>
                <c:pt idx="208">
                  <c:v>1.0258339999999999</c:v>
                </c:pt>
                <c:pt idx="209">
                  <c:v>1.0258339999999999</c:v>
                </c:pt>
                <c:pt idx="210">
                  <c:v>1.0258959999999999</c:v>
                </c:pt>
                <c:pt idx="211">
                  <c:v>1.0258959999999999</c:v>
                </c:pt>
                <c:pt idx="212">
                  <c:v>1.0258339999999999</c:v>
                </c:pt>
                <c:pt idx="213">
                  <c:v>1.0258339999999999</c:v>
                </c:pt>
                <c:pt idx="214">
                  <c:v>1.0258339999999999</c:v>
                </c:pt>
                <c:pt idx="215">
                  <c:v>1.0258339999999999</c:v>
                </c:pt>
                <c:pt idx="216">
                  <c:v>1.0258959999999999</c:v>
                </c:pt>
                <c:pt idx="217">
                  <c:v>1.026084</c:v>
                </c:pt>
                <c:pt idx="218">
                  <c:v>1.026084</c:v>
                </c:pt>
                <c:pt idx="219">
                  <c:v>1.0260210000000001</c:v>
                </c:pt>
                <c:pt idx="220">
                  <c:v>1.0260210000000001</c:v>
                </c:pt>
                <c:pt idx="221">
                  <c:v>1.0259590000000001</c:v>
                </c:pt>
                <c:pt idx="222">
                  <c:v>1.0258959999999999</c:v>
                </c:pt>
                <c:pt idx="223">
                  <c:v>1.0258959999999999</c:v>
                </c:pt>
                <c:pt idx="224">
                  <c:v>1.026084</c:v>
                </c:pt>
                <c:pt idx="225">
                  <c:v>1.0259590000000001</c:v>
                </c:pt>
                <c:pt idx="226">
                  <c:v>1.0259590000000001</c:v>
                </c:pt>
                <c:pt idx="227">
                  <c:v>1.0260210000000001</c:v>
                </c:pt>
                <c:pt idx="228">
                  <c:v>1.0259590000000001</c:v>
                </c:pt>
                <c:pt idx="229">
                  <c:v>1.0258959999999999</c:v>
                </c:pt>
                <c:pt idx="230">
                  <c:v>1.0258959999999999</c:v>
                </c:pt>
                <c:pt idx="231">
                  <c:v>1.0259590000000001</c:v>
                </c:pt>
                <c:pt idx="232">
                  <c:v>1.0259590000000001</c:v>
                </c:pt>
                <c:pt idx="233">
                  <c:v>1.0259590000000001</c:v>
                </c:pt>
                <c:pt idx="234">
                  <c:v>1.0259590000000001</c:v>
                </c:pt>
                <c:pt idx="235">
                  <c:v>1.0259590000000001</c:v>
                </c:pt>
                <c:pt idx="236">
                  <c:v>1.0259590000000001</c:v>
                </c:pt>
                <c:pt idx="237">
                  <c:v>1.0259590000000001</c:v>
                </c:pt>
                <c:pt idx="238">
                  <c:v>1.0258339999999999</c:v>
                </c:pt>
                <c:pt idx="239">
                  <c:v>1.025771</c:v>
                </c:pt>
                <c:pt idx="240">
                  <c:v>1.025771</c:v>
                </c:pt>
                <c:pt idx="241">
                  <c:v>1.0258339999999999</c:v>
                </c:pt>
                <c:pt idx="242">
                  <c:v>1.0258959999999999</c:v>
                </c:pt>
                <c:pt idx="243">
                  <c:v>1.0258959999999999</c:v>
                </c:pt>
                <c:pt idx="244">
                  <c:v>1.0259590000000001</c:v>
                </c:pt>
                <c:pt idx="245">
                  <c:v>1.0258959999999999</c:v>
                </c:pt>
                <c:pt idx="246">
                  <c:v>1.0258339999999999</c:v>
                </c:pt>
                <c:pt idx="247">
                  <c:v>1.025771</c:v>
                </c:pt>
                <c:pt idx="248">
                  <c:v>1.0256460000000001</c:v>
                </c:pt>
                <c:pt idx="249">
                  <c:v>1.0257080000000001</c:v>
                </c:pt>
                <c:pt idx="250">
                  <c:v>1.0257080000000001</c:v>
                </c:pt>
                <c:pt idx="251">
                  <c:v>1.0257080000000001</c:v>
                </c:pt>
                <c:pt idx="252">
                  <c:v>1.025771</c:v>
                </c:pt>
                <c:pt idx="253">
                  <c:v>1.025771</c:v>
                </c:pt>
                <c:pt idx="254">
                  <c:v>1.025771</c:v>
                </c:pt>
                <c:pt idx="255">
                  <c:v>1.025771</c:v>
                </c:pt>
                <c:pt idx="256">
                  <c:v>1.0258339999999999</c:v>
                </c:pt>
                <c:pt idx="257">
                  <c:v>1.0258959999999999</c:v>
                </c:pt>
                <c:pt idx="258">
                  <c:v>1.0258959999999999</c:v>
                </c:pt>
                <c:pt idx="259">
                  <c:v>1.0259590000000001</c:v>
                </c:pt>
                <c:pt idx="260">
                  <c:v>1.0258959999999999</c:v>
                </c:pt>
                <c:pt idx="261">
                  <c:v>1.0258959999999999</c:v>
                </c:pt>
                <c:pt idx="262">
                  <c:v>1.0259590000000001</c:v>
                </c:pt>
                <c:pt idx="263">
                  <c:v>1.026084</c:v>
                </c:pt>
                <c:pt idx="264">
                  <c:v>1.026146</c:v>
                </c:pt>
                <c:pt idx="265">
                  <c:v>1.026084</c:v>
                </c:pt>
                <c:pt idx="266">
                  <c:v>1.0258339999999999</c:v>
                </c:pt>
                <c:pt idx="267">
                  <c:v>1.0258959999999999</c:v>
                </c:pt>
                <c:pt idx="268">
                  <c:v>1.0258339999999999</c:v>
                </c:pt>
                <c:pt idx="269">
                  <c:v>1.025771</c:v>
                </c:pt>
                <c:pt idx="270">
                  <c:v>1.0258339999999999</c:v>
                </c:pt>
                <c:pt idx="271">
                  <c:v>1.0259590000000001</c:v>
                </c:pt>
                <c:pt idx="272">
                  <c:v>1.0260210000000001</c:v>
                </c:pt>
                <c:pt idx="273">
                  <c:v>1.0258959999999999</c:v>
                </c:pt>
                <c:pt idx="274">
                  <c:v>1.0258959999999999</c:v>
                </c:pt>
                <c:pt idx="275">
                  <c:v>1.0258959999999999</c:v>
                </c:pt>
                <c:pt idx="276">
                  <c:v>1.0258339999999999</c:v>
                </c:pt>
                <c:pt idx="277">
                  <c:v>1.0258959999999999</c:v>
                </c:pt>
                <c:pt idx="278">
                  <c:v>1.0258959999999999</c:v>
                </c:pt>
                <c:pt idx="279">
                  <c:v>1.0258339999999999</c:v>
                </c:pt>
                <c:pt idx="280">
                  <c:v>1.0257080000000001</c:v>
                </c:pt>
                <c:pt idx="281">
                  <c:v>1.0255209999999999</c:v>
                </c:pt>
                <c:pt idx="282">
                  <c:v>1.0255209999999999</c:v>
                </c:pt>
                <c:pt idx="283">
                  <c:v>1.0255209999999999</c:v>
                </c:pt>
                <c:pt idx="284">
                  <c:v>1.0255829999999999</c:v>
                </c:pt>
                <c:pt idx="285">
                  <c:v>1.0256460000000001</c:v>
                </c:pt>
                <c:pt idx="286">
                  <c:v>1.0256460000000001</c:v>
                </c:pt>
                <c:pt idx="287">
                  <c:v>1.025771</c:v>
                </c:pt>
                <c:pt idx="288">
                  <c:v>1.0259590000000001</c:v>
                </c:pt>
                <c:pt idx="289">
                  <c:v>1.0259590000000001</c:v>
                </c:pt>
                <c:pt idx="290">
                  <c:v>1.0260210000000001</c:v>
                </c:pt>
                <c:pt idx="291">
                  <c:v>1.0260210000000001</c:v>
                </c:pt>
                <c:pt idx="292">
                  <c:v>1.0260210000000001</c:v>
                </c:pt>
                <c:pt idx="293">
                  <c:v>1.026084</c:v>
                </c:pt>
                <c:pt idx="294">
                  <c:v>1.026146</c:v>
                </c:pt>
                <c:pt idx="295">
                  <c:v>1.0263340000000001</c:v>
                </c:pt>
                <c:pt idx="296">
                  <c:v>1.0263340000000001</c:v>
                </c:pt>
                <c:pt idx="297">
                  <c:v>1.0263340000000001</c:v>
                </c:pt>
                <c:pt idx="298">
                  <c:v>1.026459</c:v>
                </c:pt>
                <c:pt idx="299">
                  <c:v>1.026459</c:v>
                </c:pt>
                <c:pt idx="300">
                  <c:v>1.0265219999999999</c:v>
                </c:pt>
                <c:pt idx="301">
                  <c:v>1.0265839999999999</c:v>
                </c:pt>
                <c:pt idx="302">
                  <c:v>1.026834</c:v>
                </c:pt>
                <c:pt idx="303">
                  <c:v>1.026834</c:v>
                </c:pt>
                <c:pt idx="304">
                  <c:v>1.026772</c:v>
                </c:pt>
                <c:pt idx="305">
                  <c:v>1.026772</c:v>
                </c:pt>
                <c:pt idx="306">
                  <c:v>1.0267090000000001</c:v>
                </c:pt>
                <c:pt idx="307">
                  <c:v>1.0267090000000001</c:v>
                </c:pt>
                <c:pt idx="308">
                  <c:v>1.0267090000000001</c:v>
                </c:pt>
                <c:pt idx="309">
                  <c:v>1.0267090000000001</c:v>
                </c:pt>
                <c:pt idx="310">
                  <c:v>1.0267090000000001</c:v>
                </c:pt>
                <c:pt idx="311">
                  <c:v>1.0267090000000001</c:v>
                </c:pt>
                <c:pt idx="312">
                  <c:v>1.0267090000000001</c:v>
                </c:pt>
                <c:pt idx="313">
                  <c:v>1.0267090000000001</c:v>
                </c:pt>
                <c:pt idx="314">
                  <c:v>1.026772</c:v>
                </c:pt>
                <c:pt idx="315">
                  <c:v>1.026834</c:v>
                </c:pt>
                <c:pt idx="316">
                  <c:v>1.0266470000000001</c:v>
                </c:pt>
                <c:pt idx="317">
                  <c:v>1.0265839999999999</c:v>
                </c:pt>
                <c:pt idx="318">
                  <c:v>1.0266470000000001</c:v>
                </c:pt>
                <c:pt idx="319">
                  <c:v>1.0267090000000001</c:v>
                </c:pt>
                <c:pt idx="320">
                  <c:v>1.0267090000000001</c:v>
                </c:pt>
                <c:pt idx="321">
                  <c:v>1.0267090000000001</c:v>
                </c:pt>
                <c:pt idx="322">
                  <c:v>1.026772</c:v>
                </c:pt>
                <c:pt idx="323">
                  <c:v>1.026834</c:v>
                </c:pt>
                <c:pt idx="324">
                  <c:v>1.0268969999999999</c:v>
                </c:pt>
                <c:pt idx="325">
                  <c:v>1.0268969999999999</c:v>
                </c:pt>
                <c:pt idx="326">
                  <c:v>1.026834</c:v>
                </c:pt>
                <c:pt idx="327">
                  <c:v>1.026772</c:v>
                </c:pt>
                <c:pt idx="328">
                  <c:v>1.026772</c:v>
                </c:pt>
                <c:pt idx="329">
                  <c:v>1.026834</c:v>
                </c:pt>
                <c:pt idx="330">
                  <c:v>1.0270220000000001</c:v>
                </c:pt>
                <c:pt idx="331">
                  <c:v>1.0270220000000001</c:v>
                </c:pt>
                <c:pt idx="332">
                  <c:v>1.0270220000000001</c:v>
                </c:pt>
                <c:pt idx="333">
                  <c:v>1.0270220000000001</c:v>
                </c:pt>
                <c:pt idx="334">
                  <c:v>1.027085</c:v>
                </c:pt>
                <c:pt idx="335">
                  <c:v>1.027085</c:v>
                </c:pt>
                <c:pt idx="336">
                  <c:v>1.027147</c:v>
                </c:pt>
                <c:pt idx="337">
                  <c:v>1.027085</c:v>
                </c:pt>
                <c:pt idx="338">
                  <c:v>1.027147</c:v>
                </c:pt>
                <c:pt idx="339">
                  <c:v>1.02721</c:v>
                </c:pt>
                <c:pt idx="340">
                  <c:v>1.027272</c:v>
                </c:pt>
                <c:pt idx="341">
                  <c:v>1.02721</c:v>
                </c:pt>
                <c:pt idx="342">
                  <c:v>1.027147</c:v>
                </c:pt>
                <c:pt idx="343">
                  <c:v>1.02721</c:v>
                </c:pt>
                <c:pt idx="344">
                  <c:v>1.026959</c:v>
                </c:pt>
                <c:pt idx="345">
                  <c:v>1.026959</c:v>
                </c:pt>
                <c:pt idx="346">
                  <c:v>1.0270220000000001</c:v>
                </c:pt>
                <c:pt idx="347">
                  <c:v>1.027147</c:v>
                </c:pt>
                <c:pt idx="348">
                  <c:v>1.027147</c:v>
                </c:pt>
                <c:pt idx="349">
                  <c:v>1.027085</c:v>
                </c:pt>
                <c:pt idx="350">
                  <c:v>1.027085</c:v>
                </c:pt>
                <c:pt idx="351">
                  <c:v>1.026834</c:v>
                </c:pt>
                <c:pt idx="352">
                  <c:v>1.026772</c:v>
                </c:pt>
                <c:pt idx="353">
                  <c:v>1.026834</c:v>
                </c:pt>
                <c:pt idx="354">
                  <c:v>1.026772</c:v>
                </c:pt>
                <c:pt idx="355">
                  <c:v>1.026772</c:v>
                </c:pt>
                <c:pt idx="356">
                  <c:v>1.026772</c:v>
                </c:pt>
                <c:pt idx="357">
                  <c:v>1.0267090000000001</c:v>
                </c:pt>
                <c:pt idx="358">
                  <c:v>1.0265839999999999</c:v>
                </c:pt>
                <c:pt idx="359">
                  <c:v>1.0265219999999999</c:v>
                </c:pt>
                <c:pt idx="360">
                  <c:v>1.0265219999999999</c:v>
                </c:pt>
                <c:pt idx="361">
                  <c:v>1.0265219999999999</c:v>
                </c:pt>
                <c:pt idx="362">
                  <c:v>1.026459</c:v>
                </c:pt>
                <c:pt idx="363">
                  <c:v>1.0263960000000001</c:v>
                </c:pt>
                <c:pt idx="364">
                  <c:v>1.0263960000000001</c:v>
                </c:pt>
                <c:pt idx="365">
                  <c:v>1.026459</c:v>
                </c:pt>
                <c:pt idx="366">
                  <c:v>1.0267090000000001</c:v>
                </c:pt>
                <c:pt idx="367">
                  <c:v>1.026772</c:v>
                </c:pt>
                <c:pt idx="368">
                  <c:v>1.026772</c:v>
                </c:pt>
                <c:pt idx="369">
                  <c:v>1.026834</c:v>
                </c:pt>
                <c:pt idx="370">
                  <c:v>1.026772</c:v>
                </c:pt>
                <c:pt idx="371">
                  <c:v>1.0265839999999999</c:v>
                </c:pt>
                <c:pt idx="372">
                  <c:v>1.0265219999999999</c:v>
                </c:pt>
                <c:pt idx="373">
                  <c:v>1.0267090000000001</c:v>
                </c:pt>
                <c:pt idx="374">
                  <c:v>1.0266470000000001</c:v>
                </c:pt>
                <c:pt idx="375">
                  <c:v>1.0267090000000001</c:v>
                </c:pt>
                <c:pt idx="376">
                  <c:v>1.026834</c:v>
                </c:pt>
                <c:pt idx="377">
                  <c:v>1.0268969999999999</c:v>
                </c:pt>
                <c:pt idx="378">
                  <c:v>1.0268969999999999</c:v>
                </c:pt>
                <c:pt idx="379">
                  <c:v>1.026959</c:v>
                </c:pt>
                <c:pt idx="380">
                  <c:v>1.027147</c:v>
                </c:pt>
                <c:pt idx="381">
                  <c:v>1.027147</c:v>
                </c:pt>
                <c:pt idx="382">
                  <c:v>1.027147</c:v>
                </c:pt>
                <c:pt idx="383">
                  <c:v>1.027147</c:v>
                </c:pt>
                <c:pt idx="384">
                  <c:v>1.027147</c:v>
                </c:pt>
                <c:pt idx="385">
                  <c:v>1.027147</c:v>
                </c:pt>
                <c:pt idx="386">
                  <c:v>1.02721</c:v>
                </c:pt>
                <c:pt idx="387">
                  <c:v>1.0270220000000001</c:v>
                </c:pt>
                <c:pt idx="388">
                  <c:v>1.0268969999999999</c:v>
                </c:pt>
                <c:pt idx="389">
                  <c:v>1.0268969999999999</c:v>
                </c:pt>
                <c:pt idx="390">
                  <c:v>1.0268969999999999</c:v>
                </c:pt>
                <c:pt idx="391">
                  <c:v>1.026959</c:v>
                </c:pt>
                <c:pt idx="392">
                  <c:v>1.0270220000000001</c:v>
                </c:pt>
                <c:pt idx="393">
                  <c:v>1.0270220000000001</c:v>
                </c:pt>
                <c:pt idx="394">
                  <c:v>1.026959</c:v>
                </c:pt>
                <c:pt idx="395">
                  <c:v>1.026959</c:v>
                </c:pt>
                <c:pt idx="396">
                  <c:v>1.026959</c:v>
                </c:pt>
                <c:pt idx="397">
                  <c:v>1.026959</c:v>
                </c:pt>
                <c:pt idx="398">
                  <c:v>1.026834</c:v>
                </c:pt>
                <c:pt idx="399">
                  <c:v>1.026834</c:v>
                </c:pt>
                <c:pt idx="400">
                  <c:v>1.026772</c:v>
                </c:pt>
                <c:pt idx="401">
                  <c:v>1.026772</c:v>
                </c:pt>
                <c:pt idx="402">
                  <c:v>1.026772</c:v>
                </c:pt>
                <c:pt idx="403">
                  <c:v>1.026834</c:v>
                </c:pt>
                <c:pt idx="404">
                  <c:v>1.026834</c:v>
                </c:pt>
                <c:pt idx="405">
                  <c:v>1.026834</c:v>
                </c:pt>
                <c:pt idx="406">
                  <c:v>1.026834</c:v>
                </c:pt>
                <c:pt idx="407">
                  <c:v>1.026834</c:v>
                </c:pt>
                <c:pt idx="408">
                  <c:v>1.026959</c:v>
                </c:pt>
                <c:pt idx="409">
                  <c:v>1.026959</c:v>
                </c:pt>
                <c:pt idx="410">
                  <c:v>1.026959</c:v>
                </c:pt>
                <c:pt idx="411">
                  <c:v>1.026959</c:v>
                </c:pt>
                <c:pt idx="412">
                  <c:v>1.0270220000000001</c:v>
                </c:pt>
                <c:pt idx="413">
                  <c:v>1.027085</c:v>
                </c:pt>
                <c:pt idx="414">
                  <c:v>1.027085</c:v>
                </c:pt>
                <c:pt idx="415">
                  <c:v>1.0268969999999999</c:v>
                </c:pt>
                <c:pt idx="416">
                  <c:v>1.026959</c:v>
                </c:pt>
                <c:pt idx="417">
                  <c:v>1.0270220000000001</c:v>
                </c:pt>
                <c:pt idx="418">
                  <c:v>1.0270220000000001</c:v>
                </c:pt>
                <c:pt idx="419">
                  <c:v>1.027085</c:v>
                </c:pt>
                <c:pt idx="420">
                  <c:v>1.027085</c:v>
                </c:pt>
                <c:pt idx="421">
                  <c:v>1.027085</c:v>
                </c:pt>
                <c:pt idx="422">
                  <c:v>1.026834</c:v>
                </c:pt>
                <c:pt idx="423">
                  <c:v>1.026772</c:v>
                </c:pt>
                <c:pt idx="424">
                  <c:v>1.026772</c:v>
                </c:pt>
                <c:pt idx="425">
                  <c:v>1.026834</c:v>
                </c:pt>
                <c:pt idx="426">
                  <c:v>1.0268969999999999</c:v>
                </c:pt>
                <c:pt idx="427">
                  <c:v>1.026959</c:v>
                </c:pt>
                <c:pt idx="428">
                  <c:v>1.0270220000000001</c:v>
                </c:pt>
                <c:pt idx="429">
                  <c:v>1.026772</c:v>
                </c:pt>
                <c:pt idx="430">
                  <c:v>1.0265839999999999</c:v>
                </c:pt>
                <c:pt idx="431">
                  <c:v>1.0265839999999999</c:v>
                </c:pt>
                <c:pt idx="432">
                  <c:v>1.0265839999999999</c:v>
                </c:pt>
                <c:pt idx="433">
                  <c:v>1.0265839999999999</c:v>
                </c:pt>
                <c:pt idx="434">
                  <c:v>1.0265839999999999</c:v>
                </c:pt>
                <c:pt idx="435">
                  <c:v>1.0265839999999999</c:v>
                </c:pt>
                <c:pt idx="436">
                  <c:v>1.0265219999999999</c:v>
                </c:pt>
                <c:pt idx="437">
                  <c:v>1.0266470000000001</c:v>
                </c:pt>
                <c:pt idx="438">
                  <c:v>1.0265839999999999</c:v>
                </c:pt>
                <c:pt idx="439">
                  <c:v>1.0265219999999999</c:v>
                </c:pt>
                <c:pt idx="440">
                  <c:v>1.026459</c:v>
                </c:pt>
                <c:pt idx="441">
                  <c:v>1.026459</c:v>
                </c:pt>
                <c:pt idx="442">
                  <c:v>1.0263960000000001</c:v>
                </c:pt>
                <c:pt idx="443">
                  <c:v>1.0263960000000001</c:v>
                </c:pt>
                <c:pt idx="444">
                  <c:v>1.0265839999999999</c:v>
                </c:pt>
                <c:pt idx="445">
                  <c:v>1.0265839999999999</c:v>
                </c:pt>
                <c:pt idx="446">
                  <c:v>1.0265219999999999</c:v>
                </c:pt>
                <c:pt idx="447">
                  <c:v>1.026459</c:v>
                </c:pt>
                <c:pt idx="448">
                  <c:v>1.026459</c:v>
                </c:pt>
                <c:pt idx="449">
                  <c:v>1.026459</c:v>
                </c:pt>
                <c:pt idx="450">
                  <c:v>1.026459</c:v>
                </c:pt>
                <c:pt idx="451">
                  <c:v>1.0267090000000001</c:v>
                </c:pt>
                <c:pt idx="452">
                  <c:v>1.0267090000000001</c:v>
                </c:pt>
                <c:pt idx="453">
                  <c:v>1.0266470000000001</c:v>
                </c:pt>
                <c:pt idx="454">
                  <c:v>1.0267090000000001</c:v>
                </c:pt>
                <c:pt idx="455">
                  <c:v>1.026772</c:v>
                </c:pt>
                <c:pt idx="456">
                  <c:v>1.026834</c:v>
                </c:pt>
                <c:pt idx="457">
                  <c:v>1.0268969999999999</c:v>
                </c:pt>
                <c:pt idx="458">
                  <c:v>1.027085</c:v>
                </c:pt>
                <c:pt idx="459">
                  <c:v>1.027085</c:v>
                </c:pt>
                <c:pt idx="460">
                  <c:v>1.027085</c:v>
                </c:pt>
                <c:pt idx="461">
                  <c:v>1.027085</c:v>
                </c:pt>
                <c:pt idx="462">
                  <c:v>1.027085</c:v>
                </c:pt>
                <c:pt idx="463">
                  <c:v>1.027085</c:v>
                </c:pt>
                <c:pt idx="464">
                  <c:v>1.0270220000000001</c:v>
                </c:pt>
                <c:pt idx="465">
                  <c:v>1.0268969999999999</c:v>
                </c:pt>
                <c:pt idx="466">
                  <c:v>1.026772</c:v>
                </c:pt>
                <c:pt idx="467">
                  <c:v>1.0267090000000001</c:v>
                </c:pt>
                <c:pt idx="468">
                  <c:v>1.0267090000000001</c:v>
                </c:pt>
                <c:pt idx="469">
                  <c:v>1.0266470000000001</c:v>
                </c:pt>
                <c:pt idx="470">
                  <c:v>1.0266470000000001</c:v>
                </c:pt>
                <c:pt idx="471">
                  <c:v>1.026772</c:v>
                </c:pt>
                <c:pt idx="472">
                  <c:v>1.026772</c:v>
                </c:pt>
                <c:pt idx="473">
                  <c:v>1.026772</c:v>
                </c:pt>
                <c:pt idx="474">
                  <c:v>1.0267090000000001</c:v>
                </c:pt>
                <c:pt idx="475">
                  <c:v>1.0266470000000001</c:v>
                </c:pt>
                <c:pt idx="476">
                  <c:v>1.0265839999999999</c:v>
                </c:pt>
                <c:pt idx="477">
                  <c:v>1.0265219999999999</c:v>
                </c:pt>
                <c:pt idx="478">
                  <c:v>1.0265219999999999</c:v>
                </c:pt>
                <c:pt idx="479">
                  <c:v>1.0265839999999999</c:v>
                </c:pt>
                <c:pt idx="480">
                  <c:v>1.0265839999999999</c:v>
                </c:pt>
                <c:pt idx="481">
                  <c:v>1.0265839999999999</c:v>
                </c:pt>
                <c:pt idx="482">
                  <c:v>1.0265839999999999</c:v>
                </c:pt>
                <c:pt idx="483">
                  <c:v>1.0266470000000001</c:v>
                </c:pt>
                <c:pt idx="484">
                  <c:v>1.0265839999999999</c:v>
                </c:pt>
                <c:pt idx="485">
                  <c:v>1.0265219999999999</c:v>
                </c:pt>
                <c:pt idx="486">
                  <c:v>1.0265219999999999</c:v>
                </c:pt>
                <c:pt idx="487">
                  <c:v>1.0265839999999999</c:v>
                </c:pt>
                <c:pt idx="488">
                  <c:v>1.0265839999999999</c:v>
                </c:pt>
                <c:pt idx="489">
                  <c:v>1.0265839999999999</c:v>
                </c:pt>
                <c:pt idx="490">
                  <c:v>1.0265839999999999</c:v>
                </c:pt>
                <c:pt idx="491">
                  <c:v>1.026459</c:v>
                </c:pt>
                <c:pt idx="492">
                  <c:v>1.0263960000000001</c:v>
                </c:pt>
                <c:pt idx="493">
                  <c:v>1.0262709999999999</c:v>
                </c:pt>
                <c:pt idx="494">
                  <c:v>1.0263340000000001</c:v>
                </c:pt>
                <c:pt idx="495">
                  <c:v>1.0263340000000001</c:v>
                </c:pt>
                <c:pt idx="496">
                  <c:v>1.0263340000000001</c:v>
                </c:pt>
                <c:pt idx="497">
                  <c:v>1.0263960000000001</c:v>
                </c:pt>
                <c:pt idx="498">
                  <c:v>1.026459</c:v>
                </c:pt>
                <c:pt idx="499">
                  <c:v>1.026459</c:v>
                </c:pt>
                <c:pt idx="500">
                  <c:v>1.0262089999999999</c:v>
                </c:pt>
                <c:pt idx="501">
                  <c:v>1.026146</c:v>
                </c:pt>
                <c:pt idx="502">
                  <c:v>1.026146</c:v>
                </c:pt>
                <c:pt idx="503">
                  <c:v>1.026146</c:v>
                </c:pt>
                <c:pt idx="504">
                  <c:v>1.026146</c:v>
                </c:pt>
                <c:pt idx="505">
                  <c:v>1.0262089999999999</c:v>
                </c:pt>
                <c:pt idx="506">
                  <c:v>1.0262709999999999</c:v>
                </c:pt>
                <c:pt idx="507">
                  <c:v>1.026146</c:v>
                </c:pt>
                <c:pt idx="508">
                  <c:v>1.0260210000000001</c:v>
                </c:pt>
                <c:pt idx="509">
                  <c:v>1.0260210000000001</c:v>
                </c:pt>
                <c:pt idx="510">
                  <c:v>1.0260210000000001</c:v>
                </c:pt>
                <c:pt idx="511">
                  <c:v>1.026084</c:v>
                </c:pt>
                <c:pt idx="512">
                  <c:v>1.026146</c:v>
                </c:pt>
                <c:pt idx="513">
                  <c:v>1.026084</c:v>
                </c:pt>
                <c:pt idx="514">
                  <c:v>1.026084</c:v>
                </c:pt>
                <c:pt idx="515">
                  <c:v>1.0262089999999999</c:v>
                </c:pt>
                <c:pt idx="516">
                  <c:v>1.0262709999999999</c:v>
                </c:pt>
                <c:pt idx="517">
                  <c:v>1.0262709999999999</c:v>
                </c:pt>
                <c:pt idx="518">
                  <c:v>1.0262709999999999</c:v>
                </c:pt>
                <c:pt idx="519">
                  <c:v>1.0262089999999999</c:v>
                </c:pt>
                <c:pt idx="520">
                  <c:v>1.0262709999999999</c:v>
                </c:pt>
                <c:pt idx="521">
                  <c:v>1.0263340000000001</c:v>
                </c:pt>
                <c:pt idx="522">
                  <c:v>1.026459</c:v>
                </c:pt>
                <c:pt idx="523">
                  <c:v>1.026459</c:v>
                </c:pt>
                <c:pt idx="524">
                  <c:v>1.026459</c:v>
                </c:pt>
                <c:pt idx="525">
                  <c:v>1.0265839999999999</c:v>
                </c:pt>
                <c:pt idx="526">
                  <c:v>1.0265839999999999</c:v>
                </c:pt>
                <c:pt idx="527">
                  <c:v>1.0265219999999999</c:v>
                </c:pt>
                <c:pt idx="528">
                  <c:v>1.026459</c:v>
                </c:pt>
                <c:pt idx="529">
                  <c:v>1.0267090000000001</c:v>
                </c:pt>
                <c:pt idx="530">
                  <c:v>1.0267090000000001</c:v>
                </c:pt>
                <c:pt idx="531">
                  <c:v>1.0266470000000001</c:v>
                </c:pt>
                <c:pt idx="532">
                  <c:v>1.0267090000000001</c:v>
                </c:pt>
                <c:pt idx="533">
                  <c:v>1.026772</c:v>
                </c:pt>
                <c:pt idx="534">
                  <c:v>1.026834</c:v>
                </c:pt>
                <c:pt idx="535">
                  <c:v>1.026834</c:v>
                </c:pt>
                <c:pt idx="536">
                  <c:v>1.026834</c:v>
                </c:pt>
                <c:pt idx="537">
                  <c:v>1.026772</c:v>
                </c:pt>
                <c:pt idx="538">
                  <c:v>1.026834</c:v>
                </c:pt>
                <c:pt idx="539">
                  <c:v>1.0268969999999999</c:v>
                </c:pt>
                <c:pt idx="540">
                  <c:v>1.0268969999999999</c:v>
                </c:pt>
                <c:pt idx="541">
                  <c:v>1.026959</c:v>
                </c:pt>
                <c:pt idx="542">
                  <c:v>1.027085</c:v>
                </c:pt>
                <c:pt idx="543">
                  <c:v>1.026959</c:v>
                </c:pt>
                <c:pt idx="544">
                  <c:v>1.026959</c:v>
                </c:pt>
                <c:pt idx="545">
                  <c:v>1.026959</c:v>
                </c:pt>
                <c:pt idx="546">
                  <c:v>1.026959</c:v>
                </c:pt>
                <c:pt idx="547">
                  <c:v>1.0270220000000001</c:v>
                </c:pt>
                <c:pt idx="548">
                  <c:v>1.0270220000000001</c:v>
                </c:pt>
                <c:pt idx="549">
                  <c:v>1.027085</c:v>
                </c:pt>
                <c:pt idx="550">
                  <c:v>1.027147</c:v>
                </c:pt>
                <c:pt idx="551">
                  <c:v>1.027147</c:v>
                </c:pt>
                <c:pt idx="552">
                  <c:v>1.027147</c:v>
                </c:pt>
                <c:pt idx="553">
                  <c:v>1.02721</c:v>
                </c:pt>
                <c:pt idx="554">
                  <c:v>1.027272</c:v>
                </c:pt>
                <c:pt idx="555">
                  <c:v>1.02721</c:v>
                </c:pt>
                <c:pt idx="556">
                  <c:v>1.027147</c:v>
                </c:pt>
                <c:pt idx="557">
                  <c:v>1.02721</c:v>
                </c:pt>
                <c:pt idx="558">
                  <c:v>1.027147</c:v>
                </c:pt>
                <c:pt idx="559">
                  <c:v>1.027147</c:v>
                </c:pt>
                <c:pt idx="560">
                  <c:v>1.027147</c:v>
                </c:pt>
                <c:pt idx="561">
                  <c:v>1.027147</c:v>
                </c:pt>
                <c:pt idx="562">
                  <c:v>1.02721</c:v>
                </c:pt>
                <c:pt idx="563">
                  <c:v>1.027272</c:v>
                </c:pt>
                <c:pt idx="564">
                  <c:v>1.027272</c:v>
                </c:pt>
                <c:pt idx="565">
                  <c:v>1.0273350000000001</c:v>
                </c:pt>
                <c:pt idx="566">
                  <c:v>1.0273969999999999</c:v>
                </c:pt>
                <c:pt idx="567">
                  <c:v>1.0273969999999999</c:v>
                </c:pt>
                <c:pt idx="568">
                  <c:v>1.02746</c:v>
                </c:pt>
                <c:pt idx="569">
                  <c:v>1.027522</c:v>
                </c:pt>
                <c:pt idx="570">
                  <c:v>1.027585</c:v>
                </c:pt>
                <c:pt idx="571">
                  <c:v>1.0273969999999999</c:v>
                </c:pt>
                <c:pt idx="572">
                  <c:v>1.0273969999999999</c:v>
                </c:pt>
                <c:pt idx="573">
                  <c:v>1.0273969999999999</c:v>
                </c:pt>
                <c:pt idx="574">
                  <c:v>1.02746</c:v>
                </c:pt>
                <c:pt idx="575">
                  <c:v>1.027522</c:v>
                </c:pt>
                <c:pt idx="576">
                  <c:v>1.027522</c:v>
                </c:pt>
                <c:pt idx="577">
                  <c:v>1.02746</c:v>
                </c:pt>
                <c:pt idx="578">
                  <c:v>1.027147</c:v>
                </c:pt>
                <c:pt idx="579">
                  <c:v>1.0270220000000001</c:v>
                </c:pt>
                <c:pt idx="580">
                  <c:v>1.026959</c:v>
                </c:pt>
                <c:pt idx="581">
                  <c:v>1.026959</c:v>
                </c:pt>
                <c:pt idx="582">
                  <c:v>1.0270220000000001</c:v>
                </c:pt>
                <c:pt idx="583">
                  <c:v>1.0270220000000001</c:v>
                </c:pt>
                <c:pt idx="584">
                  <c:v>1.0270220000000001</c:v>
                </c:pt>
                <c:pt idx="585">
                  <c:v>1.026959</c:v>
                </c:pt>
                <c:pt idx="586">
                  <c:v>1.0268969999999999</c:v>
                </c:pt>
                <c:pt idx="587">
                  <c:v>1.026834</c:v>
                </c:pt>
                <c:pt idx="588">
                  <c:v>1.026834</c:v>
                </c:pt>
                <c:pt idx="589">
                  <c:v>1.026834</c:v>
                </c:pt>
                <c:pt idx="590">
                  <c:v>1.026834</c:v>
                </c:pt>
                <c:pt idx="591">
                  <c:v>1.0268969999999999</c:v>
                </c:pt>
                <c:pt idx="592">
                  <c:v>1.0268969999999999</c:v>
                </c:pt>
                <c:pt idx="593">
                  <c:v>1.0268969999999999</c:v>
                </c:pt>
                <c:pt idx="594">
                  <c:v>1.026834</c:v>
                </c:pt>
                <c:pt idx="595">
                  <c:v>1.026834</c:v>
                </c:pt>
                <c:pt idx="596">
                  <c:v>1.0268969999999999</c:v>
                </c:pt>
                <c:pt idx="597">
                  <c:v>1.026834</c:v>
                </c:pt>
                <c:pt idx="598">
                  <c:v>1.026772</c:v>
                </c:pt>
                <c:pt idx="599">
                  <c:v>1.026834</c:v>
                </c:pt>
                <c:pt idx="600">
                  <c:v>1.027085</c:v>
                </c:pt>
                <c:pt idx="601">
                  <c:v>1.0270220000000001</c:v>
                </c:pt>
                <c:pt idx="602">
                  <c:v>1.0270220000000001</c:v>
                </c:pt>
                <c:pt idx="603">
                  <c:v>1.026959</c:v>
                </c:pt>
                <c:pt idx="604">
                  <c:v>1.026959</c:v>
                </c:pt>
                <c:pt idx="605">
                  <c:v>1.026834</c:v>
                </c:pt>
                <c:pt idx="606">
                  <c:v>1.026772</c:v>
                </c:pt>
                <c:pt idx="607">
                  <c:v>1.0268969999999999</c:v>
                </c:pt>
                <c:pt idx="608">
                  <c:v>1.026834</c:v>
                </c:pt>
                <c:pt idx="609">
                  <c:v>1.026772</c:v>
                </c:pt>
                <c:pt idx="610">
                  <c:v>1.0267090000000001</c:v>
                </c:pt>
                <c:pt idx="611">
                  <c:v>1.0265839999999999</c:v>
                </c:pt>
                <c:pt idx="612">
                  <c:v>1.0265219999999999</c:v>
                </c:pt>
                <c:pt idx="613">
                  <c:v>1.0265219999999999</c:v>
                </c:pt>
                <c:pt idx="614">
                  <c:v>1.026459</c:v>
                </c:pt>
                <c:pt idx="615">
                  <c:v>1.026459</c:v>
                </c:pt>
                <c:pt idx="616">
                  <c:v>1.0263960000000001</c:v>
                </c:pt>
                <c:pt idx="617">
                  <c:v>1.0263960000000001</c:v>
                </c:pt>
                <c:pt idx="618">
                  <c:v>1.026459</c:v>
                </c:pt>
                <c:pt idx="619">
                  <c:v>1.026459</c:v>
                </c:pt>
                <c:pt idx="620">
                  <c:v>1.026459</c:v>
                </c:pt>
                <c:pt idx="621">
                  <c:v>1.0263340000000001</c:v>
                </c:pt>
                <c:pt idx="622">
                  <c:v>1.0263960000000001</c:v>
                </c:pt>
                <c:pt idx="623">
                  <c:v>1.0263340000000001</c:v>
                </c:pt>
                <c:pt idx="624">
                  <c:v>1.0263340000000001</c:v>
                </c:pt>
                <c:pt idx="625">
                  <c:v>1.0262089999999999</c:v>
                </c:pt>
                <c:pt idx="626">
                  <c:v>1.0262709999999999</c:v>
                </c:pt>
                <c:pt idx="627">
                  <c:v>1.0263340000000001</c:v>
                </c:pt>
                <c:pt idx="628">
                  <c:v>1.0263960000000001</c:v>
                </c:pt>
                <c:pt idx="629">
                  <c:v>1.0263340000000001</c:v>
                </c:pt>
                <c:pt idx="630">
                  <c:v>1.0263340000000001</c:v>
                </c:pt>
                <c:pt idx="631">
                  <c:v>1.0263960000000001</c:v>
                </c:pt>
                <c:pt idx="632">
                  <c:v>1.0263960000000001</c:v>
                </c:pt>
                <c:pt idx="633">
                  <c:v>1.0263340000000001</c:v>
                </c:pt>
                <c:pt idx="634">
                  <c:v>1.0262709999999999</c:v>
                </c:pt>
                <c:pt idx="635">
                  <c:v>1.0263960000000001</c:v>
                </c:pt>
                <c:pt idx="636">
                  <c:v>1.0263960000000001</c:v>
                </c:pt>
                <c:pt idx="637">
                  <c:v>1.0263960000000001</c:v>
                </c:pt>
                <c:pt idx="638">
                  <c:v>1.0263340000000001</c:v>
                </c:pt>
                <c:pt idx="639">
                  <c:v>1.0263340000000001</c:v>
                </c:pt>
                <c:pt idx="640">
                  <c:v>1.0263340000000001</c:v>
                </c:pt>
                <c:pt idx="641">
                  <c:v>1.0262709999999999</c:v>
                </c:pt>
                <c:pt idx="642">
                  <c:v>1.026084</c:v>
                </c:pt>
                <c:pt idx="643">
                  <c:v>1.026146</c:v>
                </c:pt>
                <c:pt idx="644">
                  <c:v>1.026146</c:v>
                </c:pt>
                <c:pt idx="645">
                  <c:v>1.026146</c:v>
                </c:pt>
                <c:pt idx="646">
                  <c:v>1.0262089999999999</c:v>
                </c:pt>
                <c:pt idx="647">
                  <c:v>1.026146</c:v>
                </c:pt>
                <c:pt idx="648">
                  <c:v>1.026146</c:v>
                </c:pt>
                <c:pt idx="649">
                  <c:v>1.0258959999999999</c:v>
                </c:pt>
                <c:pt idx="650">
                  <c:v>1.0258339999999999</c:v>
                </c:pt>
                <c:pt idx="651">
                  <c:v>1.0258339999999999</c:v>
                </c:pt>
                <c:pt idx="652">
                  <c:v>1.025771</c:v>
                </c:pt>
                <c:pt idx="653">
                  <c:v>1.025771</c:v>
                </c:pt>
                <c:pt idx="654">
                  <c:v>1.0257080000000001</c:v>
                </c:pt>
                <c:pt idx="655">
                  <c:v>1.0257080000000001</c:v>
                </c:pt>
                <c:pt idx="656">
                  <c:v>1.0255209999999999</c:v>
                </c:pt>
                <c:pt idx="657">
                  <c:v>1.025396</c:v>
                </c:pt>
                <c:pt idx="658">
                  <c:v>1.025396</c:v>
                </c:pt>
                <c:pt idx="659">
                  <c:v>1.025333</c:v>
                </c:pt>
                <c:pt idx="660">
                  <c:v>1.025396</c:v>
                </c:pt>
                <c:pt idx="661">
                  <c:v>1.025458</c:v>
                </c:pt>
                <c:pt idx="662">
                  <c:v>1.025458</c:v>
                </c:pt>
                <c:pt idx="663">
                  <c:v>1.025458</c:v>
                </c:pt>
                <c:pt idx="664">
                  <c:v>1.025458</c:v>
                </c:pt>
                <c:pt idx="665">
                  <c:v>1.025458</c:v>
                </c:pt>
                <c:pt idx="666">
                  <c:v>1.025458</c:v>
                </c:pt>
                <c:pt idx="667">
                  <c:v>1.0255209999999999</c:v>
                </c:pt>
                <c:pt idx="668">
                  <c:v>1.0255209999999999</c:v>
                </c:pt>
                <c:pt idx="669">
                  <c:v>1.025458</c:v>
                </c:pt>
                <c:pt idx="670">
                  <c:v>1.025458</c:v>
                </c:pt>
                <c:pt idx="671">
                  <c:v>1.0255829999999999</c:v>
                </c:pt>
                <c:pt idx="672">
                  <c:v>1.0255829999999999</c:v>
                </c:pt>
                <c:pt idx="673">
                  <c:v>1.0255829999999999</c:v>
                </c:pt>
                <c:pt idx="674">
                  <c:v>1.0256460000000001</c:v>
                </c:pt>
                <c:pt idx="675">
                  <c:v>1.0255829999999999</c:v>
                </c:pt>
                <c:pt idx="676">
                  <c:v>1.0255209999999999</c:v>
                </c:pt>
                <c:pt idx="677">
                  <c:v>1.0255829999999999</c:v>
                </c:pt>
                <c:pt idx="678">
                  <c:v>1.0258339999999999</c:v>
                </c:pt>
                <c:pt idx="679">
                  <c:v>1.025771</c:v>
                </c:pt>
                <c:pt idx="680">
                  <c:v>1.025771</c:v>
                </c:pt>
                <c:pt idx="681">
                  <c:v>1.0258339999999999</c:v>
                </c:pt>
                <c:pt idx="682">
                  <c:v>1.0258339999999999</c:v>
                </c:pt>
                <c:pt idx="683">
                  <c:v>1.0258339999999999</c:v>
                </c:pt>
                <c:pt idx="684">
                  <c:v>1.0258959999999999</c:v>
                </c:pt>
                <c:pt idx="685">
                  <c:v>1.0260210000000001</c:v>
                </c:pt>
                <c:pt idx="686">
                  <c:v>1.0260210000000001</c:v>
                </c:pt>
                <c:pt idx="687">
                  <c:v>1.026084</c:v>
                </c:pt>
                <c:pt idx="688">
                  <c:v>1.026146</c:v>
                </c:pt>
                <c:pt idx="689">
                  <c:v>1.026146</c:v>
                </c:pt>
                <c:pt idx="690">
                  <c:v>1.026146</c:v>
                </c:pt>
                <c:pt idx="691">
                  <c:v>1.0262089999999999</c:v>
                </c:pt>
                <c:pt idx="692">
                  <c:v>1.0262089999999999</c:v>
                </c:pt>
                <c:pt idx="693">
                  <c:v>1.0262089999999999</c:v>
                </c:pt>
                <c:pt idx="694">
                  <c:v>1.026146</c:v>
                </c:pt>
                <c:pt idx="695">
                  <c:v>1.026084</c:v>
                </c:pt>
                <c:pt idx="696">
                  <c:v>1.0260210000000001</c:v>
                </c:pt>
                <c:pt idx="697">
                  <c:v>1.0260210000000001</c:v>
                </c:pt>
                <c:pt idx="698">
                  <c:v>1.0260210000000001</c:v>
                </c:pt>
                <c:pt idx="699">
                  <c:v>1.0258959999999999</c:v>
                </c:pt>
                <c:pt idx="700">
                  <c:v>1.0258959999999999</c:v>
                </c:pt>
                <c:pt idx="701">
                  <c:v>1.0259590000000001</c:v>
                </c:pt>
                <c:pt idx="702">
                  <c:v>1.0259590000000001</c:v>
                </c:pt>
                <c:pt idx="703">
                  <c:v>1.0259590000000001</c:v>
                </c:pt>
                <c:pt idx="704">
                  <c:v>1.0260210000000001</c:v>
                </c:pt>
                <c:pt idx="705">
                  <c:v>1.026084</c:v>
                </c:pt>
                <c:pt idx="706">
                  <c:v>1.0262089999999999</c:v>
                </c:pt>
                <c:pt idx="707">
                  <c:v>1.026146</c:v>
                </c:pt>
                <c:pt idx="708">
                  <c:v>1.0262089999999999</c:v>
                </c:pt>
                <c:pt idx="709">
                  <c:v>1.0262709999999999</c:v>
                </c:pt>
                <c:pt idx="710">
                  <c:v>1.0263340000000001</c:v>
                </c:pt>
                <c:pt idx="711">
                  <c:v>1.0263960000000001</c:v>
                </c:pt>
                <c:pt idx="712">
                  <c:v>1.0263960000000001</c:v>
                </c:pt>
                <c:pt idx="713">
                  <c:v>1.026459</c:v>
                </c:pt>
                <c:pt idx="714">
                  <c:v>1.026459</c:v>
                </c:pt>
                <c:pt idx="715">
                  <c:v>1.026459</c:v>
                </c:pt>
                <c:pt idx="716">
                  <c:v>1.0265219999999999</c:v>
                </c:pt>
                <c:pt idx="717">
                  <c:v>1.0265219999999999</c:v>
                </c:pt>
                <c:pt idx="718">
                  <c:v>1.0265219999999999</c:v>
                </c:pt>
                <c:pt idx="719">
                  <c:v>1.0265219999999999</c:v>
                </c:pt>
                <c:pt idx="720">
                  <c:v>1.0263340000000001</c:v>
                </c:pt>
                <c:pt idx="721">
                  <c:v>1.0263960000000001</c:v>
                </c:pt>
                <c:pt idx="722">
                  <c:v>1.0263960000000001</c:v>
                </c:pt>
                <c:pt idx="723">
                  <c:v>1.026459</c:v>
                </c:pt>
                <c:pt idx="724">
                  <c:v>1.0265219999999999</c:v>
                </c:pt>
                <c:pt idx="725">
                  <c:v>1.0265839999999999</c:v>
                </c:pt>
                <c:pt idx="726">
                  <c:v>1.0265219999999999</c:v>
                </c:pt>
                <c:pt idx="727">
                  <c:v>1.026146</c:v>
                </c:pt>
                <c:pt idx="728">
                  <c:v>1.0260210000000001</c:v>
                </c:pt>
                <c:pt idx="729">
                  <c:v>1.0260210000000001</c:v>
                </c:pt>
                <c:pt idx="730">
                  <c:v>1.0260210000000001</c:v>
                </c:pt>
                <c:pt idx="731">
                  <c:v>1.0260210000000001</c:v>
                </c:pt>
                <c:pt idx="732">
                  <c:v>1.026084</c:v>
                </c:pt>
                <c:pt idx="733">
                  <c:v>1.026146</c:v>
                </c:pt>
                <c:pt idx="734">
                  <c:v>1.026084</c:v>
                </c:pt>
                <c:pt idx="735">
                  <c:v>1.0259590000000001</c:v>
                </c:pt>
                <c:pt idx="736">
                  <c:v>1.0260210000000001</c:v>
                </c:pt>
                <c:pt idx="737">
                  <c:v>1.0260210000000001</c:v>
                </c:pt>
                <c:pt idx="738">
                  <c:v>1.026084</c:v>
                </c:pt>
                <c:pt idx="739">
                  <c:v>1.026084</c:v>
                </c:pt>
                <c:pt idx="740">
                  <c:v>1.026146</c:v>
                </c:pt>
                <c:pt idx="741">
                  <c:v>1.0262089999999999</c:v>
                </c:pt>
                <c:pt idx="742">
                  <c:v>1.0263340000000001</c:v>
                </c:pt>
                <c:pt idx="743">
                  <c:v>1.0263340000000001</c:v>
                </c:pt>
                <c:pt idx="744">
                  <c:v>1.0263340000000001</c:v>
                </c:pt>
                <c:pt idx="745">
                  <c:v>1.0263340000000001</c:v>
                </c:pt>
                <c:pt idx="746">
                  <c:v>1.0263340000000001</c:v>
                </c:pt>
                <c:pt idx="747">
                  <c:v>1.0263960000000001</c:v>
                </c:pt>
                <c:pt idx="748">
                  <c:v>1.026459</c:v>
                </c:pt>
                <c:pt idx="749">
                  <c:v>1.0266470000000001</c:v>
                </c:pt>
                <c:pt idx="750">
                  <c:v>1.0266470000000001</c:v>
                </c:pt>
                <c:pt idx="751">
                  <c:v>1.0267090000000001</c:v>
                </c:pt>
                <c:pt idx="752">
                  <c:v>1.026834</c:v>
                </c:pt>
                <c:pt idx="753">
                  <c:v>1.026834</c:v>
                </c:pt>
                <c:pt idx="754">
                  <c:v>1.026834</c:v>
                </c:pt>
                <c:pt idx="755">
                  <c:v>1.0268969999999999</c:v>
                </c:pt>
                <c:pt idx="756">
                  <c:v>1.027147</c:v>
                </c:pt>
                <c:pt idx="757">
                  <c:v>1.027147</c:v>
                </c:pt>
                <c:pt idx="758">
                  <c:v>1.027147</c:v>
                </c:pt>
                <c:pt idx="759">
                  <c:v>1.02721</c:v>
                </c:pt>
                <c:pt idx="760">
                  <c:v>1.027147</c:v>
                </c:pt>
                <c:pt idx="761">
                  <c:v>1.027085</c:v>
                </c:pt>
                <c:pt idx="762">
                  <c:v>1.027085</c:v>
                </c:pt>
                <c:pt idx="763">
                  <c:v>1.0270220000000001</c:v>
                </c:pt>
                <c:pt idx="764">
                  <c:v>1.0270220000000001</c:v>
                </c:pt>
                <c:pt idx="765">
                  <c:v>1.026959</c:v>
                </c:pt>
                <c:pt idx="766">
                  <c:v>1.026959</c:v>
                </c:pt>
                <c:pt idx="767">
                  <c:v>1.0268969999999999</c:v>
                </c:pt>
                <c:pt idx="768">
                  <c:v>1.026834</c:v>
                </c:pt>
                <c:pt idx="769">
                  <c:v>1.026834</c:v>
                </c:pt>
                <c:pt idx="770">
                  <c:v>1.0267090000000001</c:v>
                </c:pt>
                <c:pt idx="771">
                  <c:v>1.0267090000000001</c:v>
                </c:pt>
                <c:pt idx="772">
                  <c:v>1.026772</c:v>
                </c:pt>
                <c:pt idx="773">
                  <c:v>1.026772</c:v>
                </c:pt>
                <c:pt idx="774">
                  <c:v>1.0267090000000001</c:v>
                </c:pt>
                <c:pt idx="775">
                  <c:v>1.0267090000000001</c:v>
                </c:pt>
                <c:pt idx="776">
                  <c:v>1.0267090000000001</c:v>
                </c:pt>
                <c:pt idx="777">
                  <c:v>1.0266470000000001</c:v>
                </c:pt>
                <c:pt idx="778">
                  <c:v>1.0265839999999999</c:v>
                </c:pt>
                <c:pt idx="779">
                  <c:v>1.0265839999999999</c:v>
                </c:pt>
                <c:pt idx="780">
                  <c:v>1.0265839999999999</c:v>
                </c:pt>
                <c:pt idx="781">
                  <c:v>1.0265219999999999</c:v>
                </c:pt>
                <c:pt idx="782">
                  <c:v>1.026459</c:v>
                </c:pt>
                <c:pt idx="783">
                  <c:v>1.0263960000000001</c:v>
                </c:pt>
                <c:pt idx="784">
                  <c:v>1.0265219999999999</c:v>
                </c:pt>
                <c:pt idx="785">
                  <c:v>1.026459</c:v>
                </c:pt>
                <c:pt idx="786">
                  <c:v>1.026459</c:v>
                </c:pt>
                <c:pt idx="787">
                  <c:v>1.026459</c:v>
                </c:pt>
                <c:pt idx="788">
                  <c:v>1.0265219999999999</c:v>
                </c:pt>
                <c:pt idx="789">
                  <c:v>1.0265839999999999</c:v>
                </c:pt>
                <c:pt idx="790">
                  <c:v>1.0266470000000001</c:v>
                </c:pt>
                <c:pt idx="791">
                  <c:v>1.0265219999999999</c:v>
                </c:pt>
                <c:pt idx="792">
                  <c:v>1.0265839999999999</c:v>
                </c:pt>
                <c:pt idx="793">
                  <c:v>1.0265839999999999</c:v>
                </c:pt>
                <c:pt idx="794">
                  <c:v>1.0266470000000001</c:v>
                </c:pt>
                <c:pt idx="795">
                  <c:v>1.026772</c:v>
                </c:pt>
                <c:pt idx="796">
                  <c:v>1.026834</c:v>
                </c:pt>
                <c:pt idx="797">
                  <c:v>1.026834</c:v>
                </c:pt>
                <c:pt idx="798">
                  <c:v>1.0266470000000001</c:v>
                </c:pt>
                <c:pt idx="799">
                  <c:v>1.0267090000000001</c:v>
                </c:pt>
                <c:pt idx="800">
                  <c:v>1.0267090000000001</c:v>
                </c:pt>
                <c:pt idx="801">
                  <c:v>1.026772</c:v>
                </c:pt>
                <c:pt idx="802">
                  <c:v>1.026772</c:v>
                </c:pt>
                <c:pt idx="803">
                  <c:v>1.026772</c:v>
                </c:pt>
                <c:pt idx="804">
                  <c:v>1.0267090000000001</c:v>
                </c:pt>
                <c:pt idx="805">
                  <c:v>1.0265219999999999</c:v>
                </c:pt>
                <c:pt idx="806">
                  <c:v>1.0263960000000001</c:v>
                </c:pt>
                <c:pt idx="807">
                  <c:v>1.0265219999999999</c:v>
                </c:pt>
                <c:pt idx="808">
                  <c:v>1.026459</c:v>
                </c:pt>
                <c:pt idx="809">
                  <c:v>1.026459</c:v>
                </c:pt>
                <c:pt idx="810">
                  <c:v>1.026459</c:v>
                </c:pt>
                <c:pt idx="811">
                  <c:v>1.026459</c:v>
                </c:pt>
                <c:pt idx="812">
                  <c:v>1.0263960000000001</c:v>
                </c:pt>
                <c:pt idx="813">
                  <c:v>1.0263340000000001</c:v>
                </c:pt>
                <c:pt idx="814">
                  <c:v>1.0263340000000001</c:v>
                </c:pt>
                <c:pt idx="815">
                  <c:v>1.0263960000000001</c:v>
                </c:pt>
                <c:pt idx="816">
                  <c:v>1.0263960000000001</c:v>
                </c:pt>
                <c:pt idx="817">
                  <c:v>1.026459</c:v>
                </c:pt>
                <c:pt idx="818">
                  <c:v>1.0263960000000001</c:v>
                </c:pt>
                <c:pt idx="819">
                  <c:v>1.026459</c:v>
                </c:pt>
                <c:pt idx="820">
                  <c:v>1.0265839999999999</c:v>
                </c:pt>
                <c:pt idx="821">
                  <c:v>1.0265839999999999</c:v>
                </c:pt>
                <c:pt idx="822">
                  <c:v>1.0265839999999999</c:v>
                </c:pt>
                <c:pt idx="823">
                  <c:v>1.0266470000000001</c:v>
                </c:pt>
                <c:pt idx="824">
                  <c:v>1.0266470000000001</c:v>
                </c:pt>
                <c:pt idx="825">
                  <c:v>1.0265839999999999</c:v>
                </c:pt>
                <c:pt idx="826">
                  <c:v>1.0266470000000001</c:v>
                </c:pt>
                <c:pt idx="827">
                  <c:v>1.026959</c:v>
                </c:pt>
                <c:pt idx="828">
                  <c:v>1.0270220000000001</c:v>
                </c:pt>
                <c:pt idx="829">
                  <c:v>1.027085</c:v>
                </c:pt>
                <c:pt idx="830">
                  <c:v>1.027147</c:v>
                </c:pt>
                <c:pt idx="831">
                  <c:v>1.027147</c:v>
                </c:pt>
                <c:pt idx="832">
                  <c:v>1.027147</c:v>
                </c:pt>
                <c:pt idx="833">
                  <c:v>1.027147</c:v>
                </c:pt>
                <c:pt idx="834">
                  <c:v>1.027272</c:v>
                </c:pt>
                <c:pt idx="835">
                  <c:v>1.0273350000000001</c:v>
                </c:pt>
                <c:pt idx="836">
                  <c:v>1.027272</c:v>
                </c:pt>
                <c:pt idx="837">
                  <c:v>1.027272</c:v>
                </c:pt>
                <c:pt idx="838">
                  <c:v>1.027272</c:v>
                </c:pt>
                <c:pt idx="839">
                  <c:v>1.027272</c:v>
                </c:pt>
                <c:pt idx="840">
                  <c:v>1.02721</c:v>
                </c:pt>
                <c:pt idx="841">
                  <c:v>1.027147</c:v>
                </c:pt>
                <c:pt idx="842">
                  <c:v>1.027147</c:v>
                </c:pt>
                <c:pt idx="843">
                  <c:v>1.027147</c:v>
                </c:pt>
                <c:pt idx="844">
                  <c:v>1.027147</c:v>
                </c:pt>
                <c:pt idx="845">
                  <c:v>1.02721</c:v>
                </c:pt>
                <c:pt idx="846">
                  <c:v>1.027147</c:v>
                </c:pt>
                <c:pt idx="847">
                  <c:v>1.027147</c:v>
                </c:pt>
                <c:pt idx="848">
                  <c:v>1.0270220000000001</c:v>
                </c:pt>
                <c:pt idx="849">
                  <c:v>1.0270220000000001</c:v>
                </c:pt>
                <c:pt idx="850">
                  <c:v>1.0270220000000001</c:v>
                </c:pt>
                <c:pt idx="851">
                  <c:v>1.0270220000000001</c:v>
                </c:pt>
                <c:pt idx="852">
                  <c:v>1.026959</c:v>
                </c:pt>
                <c:pt idx="853">
                  <c:v>1.026959</c:v>
                </c:pt>
                <c:pt idx="854">
                  <c:v>1.026959</c:v>
                </c:pt>
                <c:pt idx="855">
                  <c:v>1.026959</c:v>
                </c:pt>
                <c:pt idx="856">
                  <c:v>1.026834</c:v>
                </c:pt>
                <c:pt idx="857">
                  <c:v>1.026834</c:v>
                </c:pt>
                <c:pt idx="858">
                  <c:v>1.026772</c:v>
                </c:pt>
                <c:pt idx="859">
                  <c:v>1.026772</c:v>
                </c:pt>
                <c:pt idx="860">
                  <c:v>1.026772</c:v>
                </c:pt>
                <c:pt idx="861">
                  <c:v>1.026772</c:v>
                </c:pt>
                <c:pt idx="862">
                  <c:v>1.026772</c:v>
                </c:pt>
                <c:pt idx="863">
                  <c:v>1.0267090000000001</c:v>
                </c:pt>
                <c:pt idx="864">
                  <c:v>1.0266470000000001</c:v>
                </c:pt>
                <c:pt idx="865">
                  <c:v>1.0267090000000001</c:v>
                </c:pt>
                <c:pt idx="866">
                  <c:v>1.026772</c:v>
                </c:pt>
                <c:pt idx="867">
                  <c:v>1.026772</c:v>
                </c:pt>
                <c:pt idx="868">
                  <c:v>1.026772</c:v>
                </c:pt>
                <c:pt idx="869">
                  <c:v>1.0265839999999999</c:v>
                </c:pt>
                <c:pt idx="870">
                  <c:v>1.0265839999999999</c:v>
                </c:pt>
                <c:pt idx="871">
                  <c:v>1.0265839999999999</c:v>
                </c:pt>
                <c:pt idx="872">
                  <c:v>1.0265219999999999</c:v>
                </c:pt>
                <c:pt idx="873">
                  <c:v>1.0265219999999999</c:v>
                </c:pt>
                <c:pt idx="874">
                  <c:v>1.0265219999999999</c:v>
                </c:pt>
                <c:pt idx="875">
                  <c:v>1.0265839999999999</c:v>
                </c:pt>
                <c:pt idx="876">
                  <c:v>1.0263960000000001</c:v>
                </c:pt>
                <c:pt idx="877">
                  <c:v>1.0263960000000001</c:v>
                </c:pt>
                <c:pt idx="878">
                  <c:v>1.026459</c:v>
                </c:pt>
                <c:pt idx="879">
                  <c:v>1.0265219999999999</c:v>
                </c:pt>
                <c:pt idx="880">
                  <c:v>1.0265219999999999</c:v>
                </c:pt>
                <c:pt idx="881">
                  <c:v>1.0265219999999999</c:v>
                </c:pt>
                <c:pt idx="882">
                  <c:v>1.0265839999999999</c:v>
                </c:pt>
                <c:pt idx="883">
                  <c:v>1.026459</c:v>
                </c:pt>
                <c:pt idx="884">
                  <c:v>1.0262709999999999</c:v>
                </c:pt>
                <c:pt idx="885">
                  <c:v>1.0263340000000001</c:v>
                </c:pt>
                <c:pt idx="886">
                  <c:v>1.0263340000000001</c:v>
                </c:pt>
                <c:pt idx="887">
                  <c:v>1.0263340000000001</c:v>
                </c:pt>
                <c:pt idx="888">
                  <c:v>1.0262709999999999</c:v>
                </c:pt>
                <c:pt idx="889">
                  <c:v>1.0262089999999999</c:v>
                </c:pt>
                <c:pt idx="890">
                  <c:v>1.0262709999999999</c:v>
                </c:pt>
                <c:pt idx="891">
                  <c:v>1.0263340000000001</c:v>
                </c:pt>
                <c:pt idx="892">
                  <c:v>1.0262089999999999</c:v>
                </c:pt>
                <c:pt idx="893">
                  <c:v>1.0262709999999999</c:v>
                </c:pt>
                <c:pt idx="894">
                  <c:v>1.0262709999999999</c:v>
                </c:pt>
                <c:pt idx="895">
                  <c:v>1.026146</c:v>
                </c:pt>
                <c:pt idx="896">
                  <c:v>1.0260210000000001</c:v>
                </c:pt>
                <c:pt idx="897">
                  <c:v>1.0260210000000001</c:v>
                </c:pt>
                <c:pt idx="898">
                  <c:v>1.0262089999999999</c:v>
                </c:pt>
                <c:pt idx="899">
                  <c:v>1.0262089999999999</c:v>
                </c:pt>
                <c:pt idx="900">
                  <c:v>1.0262089999999999</c:v>
                </c:pt>
                <c:pt idx="901">
                  <c:v>1.0262089999999999</c:v>
                </c:pt>
                <c:pt idx="902">
                  <c:v>1.0262089999999999</c:v>
                </c:pt>
                <c:pt idx="903">
                  <c:v>1.0262089999999999</c:v>
                </c:pt>
                <c:pt idx="904">
                  <c:v>1.0262089999999999</c:v>
                </c:pt>
                <c:pt idx="905">
                  <c:v>1.0263960000000001</c:v>
                </c:pt>
                <c:pt idx="906">
                  <c:v>1.0263960000000001</c:v>
                </c:pt>
                <c:pt idx="907">
                  <c:v>1.0263340000000001</c:v>
                </c:pt>
                <c:pt idx="908">
                  <c:v>1.0263960000000001</c:v>
                </c:pt>
                <c:pt idx="909">
                  <c:v>1.0263960000000001</c:v>
                </c:pt>
                <c:pt idx="910">
                  <c:v>1.0263960000000001</c:v>
                </c:pt>
                <c:pt idx="911">
                  <c:v>1.0263960000000001</c:v>
                </c:pt>
                <c:pt idx="912">
                  <c:v>1.026459</c:v>
                </c:pt>
                <c:pt idx="913">
                  <c:v>1.026459</c:v>
                </c:pt>
                <c:pt idx="914">
                  <c:v>1.0265219999999999</c:v>
                </c:pt>
                <c:pt idx="915">
                  <c:v>1.0265219999999999</c:v>
                </c:pt>
                <c:pt idx="916">
                  <c:v>1.0265839999999999</c:v>
                </c:pt>
                <c:pt idx="917">
                  <c:v>1.0265219999999999</c:v>
                </c:pt>
                <c:pt idx="918">
                  <c:v>1.0265839999999999</c:v>
                </c:pt>
                <c:pt idx="919">
                  <c:v>1.026459</c:v>
                </c:pt>
                <c:pt idx="920">
                  <c:v>1.0263960000000001</c:v>
                </c:pt>
                <c:pt idx="921">
                  <c:v>1.0263340000000001</c:v>
                </c:pt>
                <c:pt idx="922">
                  <c:v>1.0262709999999999</c:v>
                </c:pt>
                <c:pt idx="923">
                  <c:v>1.026146</c:v>
                </c:pt>
                <c:pt idx="924">
                  <c:v>1.0260210000000001</c:v>
                </c:pt>
                <c:pt idx="925">
                  <c:v>1.0260210000000001</c:v>
                </c:pt>
                <c:pt idx="926">
                  <c:v>1.0259590000000001</c:v>
                </c:pt>
                <c:pt idx="927">
                  <c:v>1.0259590000000001</c:v>
                </c:pt>
                <c:pt idx="928">
                  <c:v>1.0258959999999999</c:v>
                </c:pt>
                <c:pt idx="929">
                  <c:v>1.025771</c:v>
                </c:pt>
                <c:pt idx="930">
                  <c:v>1.025771</c:v>
                </c:pt>
                <c:pt idx="931">
                  <c:v>1.0258339999999999</c:v>
                </c:pt>
                <c:pt idx="932">
                  <c:v>1.0258339999999999</c:v>
                </c:pt>
                <c:pt idx="933">
                  <c:v>1.0258959999999999</c:v>
                </c:pt>
                <c:pt idx="934">
                  <c:v>1.025771</c:v>
                </c:pt>
                <c:pt idx="935">
                  <c:v>1.0256460000000001</c:v>
                </c:pt>
                <c:pt idx="936">
                  <c:v>1.0255829999999999</c:v>
                </c:pt>
                <c:pt idx="937">
                  <c:v>1.0255829999999999</c:v>
                </c:pt>
                <c:pt idx="938">
                  <c:v>1.0255829999999999</c:v>
                </c:pt>
                <c:pt idx="939">
                  <c:v>1.0255829999999999</c:v>
                </c:pt>
                <c:pt idx="940">
                  <c:v>1.0257080000000001</c:v>
                </c:pt>
                <c:pt idx="941">
                  <c:v>1.0257080000000001</c:v>
                </c:pt>
                <c:pt idx="942">
                  <c:v>1.0257080000000001</c:v>
                </c:pt>
                <c:pt idx="943">
                  <c:v>1.0257080000000001</c:v>
                </c:pt>
                <c:pt idx="944">
                  <c:v>1.0257080000000001</c:v>
                </c:pt>
                <c:pt idx="945">
                  <c:v>1.0257080000000001</c:v>
                </c:pt>
                <c:pt idx="946">
                  <c:v>1.025771</c:v>
                </c:pt>
                <c:pt idx="947">
                  <c:v>1.0255829999999999</c:v>
                </c:pt>
                <c:pt idx="948">
                  <c:v>1.0257080000000001</c:v>
                </c:pt>
                <c:pt idx="949">
                  <c:v>1.0257080000000001</c:v>
                </c:pt>
                <c:pt idx="950">
                  <c:v>1.0257080000000001</c:v>
                </c:pt>
                <c:pt idx="951">
                  <c:v>1.0256460000000001</c:v>
                </c:pt>
                <c:pt idx="952">
                  <c:v>1.0256460000000001</c:v>
                </c:pt>
                <c:pt idx="953">
                  <c:v>1.0256460000000001</c:v>
                </c:pt>
                <c:pt idx="954">
                  <c:v>1.025396</c:v>
                </c:pt>
                <c:pt idx="955">
                  <c:v>1.025333</c:v>
                </c:pt>
                <c:pt idx="956">
                  <c:v>1.025396</c:v>
                </c:pt>
                <c:pt idx="957">
                  <c:v>1.025333</c:v>
                </c:pt>
                <c:pt idx="958">
                  <c:v>1.025396</c:v>
                </c:pt>
                <c:pt idx="959">
                  <c:v>1.025396</c:v>
                </c:pt>
                <c:pt idx="960">
                  <c:v>1.025396</c:v>
                </c:pt>
                <c:pt idx="961">
                  <c:v>1.0252079999999999</c:v>
                </c:pt>
                <c:pt idx="962">
                  <c:v>1.025145</c:v>
                </c:pt>
                <c:pt idx="963">
                  <c:v>1.0252079999999999</c:v>
                </c:pt>
                <c:pt idx="964">
                  <c:v>1.025271</c:v>
                </c:pt>
                <c:pt idx="965">
                  <c:v>1.025271</c:v>
                </c:pt>
                <c:pt idx="966">
                  <c:v>1.025271</c:v>
                </c:pt>
                <c:pt idx="967">
                  <c:v>1.025333</c:v>
                </c:pt>
                <c:pt idx="968">
                  <c:v>1.025458</c:v>
                </c:pt>
                <c:pt idx="969">
                  <c:v>1.0256460000000001</c:v>
                </c:pt>
                <c:pt idx="970">
                  <c:v>1.0257080000000001</c:v>
                </c:pt>
                <c:pt idx="971">
                  <c:v>1.0257080000000001</c:v>
                </c:pt>
                <c:pt idx="972">
                  <c:v>1.0257080000000001</c:v>
                </c:pt>
                <c:pt idx="973">
                  <c:v>1.025771</c:v>
                </c:pt>
                <c:pt idx="974">
                  <c:v>1.0258339999999999</c:v>
                </c:pt>
                <c:pt idx="975">
                  <c:v>1.0258339999999999</c:v>
                </c:pt>
                <c:pt idx="976">
                  <c:v>1.0259590000000001</c:v>
                </c:pt>
                <c:pt idx="977">
                  <c:v>1.0258959999999999</c:v>
                </c:pt>
                <c:pt idx="978">
                  <c:v>1.0259590000000001</c:v>
                </c:pt>
                <c:pt idx="979">
                  <c:v>1.0260210000000001</c:v>
                </c:pt>
                <c:pt idx="980">
                  <c:v>1.026084</c:v>
                </c:pt>
                <c:pt idx="981">
                  <c:v>1.026146</c:v>
                </c:pt>
                <c:pt idx="982">
                  <c:v>1.026146</c:v>
                </c:pt>
                <c:pt idx="983">
                  <c:v>1.0262709999999999</c:v>
                </c:pt>
                <c:pt idx="984">
                  <c:v>1.0262709999999999</c:v>
                </c:pt>
                <c:pt idx="985">
                  <c:v>1.026146</c:v>
                </c:pt>
                <c:pt idx="986">
                  <c:v>1.0262089999999999</c:v>
                </c:pt>
                <c:pt idx="987">
                  <c:v>1.0262709999999999</c:v>
                </c:pt>
                <c:pt idx="988">
                  <c:v>1.0262709999999999</c:v>
                </c:pt>
                <c:pt idx="989">
                  <c:v>1.0262709999999999</c:v>
                </c:pt>
                <c:pt idx="990">
                  <c:v>1.026146</c:v>
                </c:pt>
                <c:pt idx="991">
                  <c:v>1.0262089999999999</c:v>
                </c:pt>
                <c:pt idx="992">
                  <c:v>1.0262709999999999</c:v>
                </c:pt>
                <c:pt idx="993">
                  <c:v>1.0262709999999999</c:v>
                </c:pt>
                <c:pt idx="994">
                  <c:v>1.0263340000000001</c:v>
                </c:pt>
                <c:pt idx="995">
                  <c:v>1.0263960000000001</c:v>
                </c:pt>
                <c:pt idx="996">
                  <c:v>1.0265219999999999</c:v>
                </c:pt>
                <c:pt idx="997">
                  <c:v>1.0265219999999999</c:v>
                </c:pt>
                <c:pt idx="998">
                  <c:v>1.0265839999999999</c:v>
                </c:pt>
                <c:pt idx="999">
                  <c:v>1.0265839999999999</c:v>
                </c:pt>
                <c:pt idx="1000">
                  <c:v>1.0265839999999999</c:v>
                </c:pt>
                <c:pt idx="1001">
                  <c:v>1.0265839999999999</c:v>
                </c:pt>
                <c:pt idx="1002">
                  <c:v>1.0265839999999999</c:v>
                </c:pt>
                <c:pt idx="1003">
                  <c:v>1.0266470000000001</c:v>
                </c:pt>
                <c:pt idx="1004">
                  <c:v>1.0266470000000001</c:v>
                </c:pt>
                <c:pt idx="1005">
                  <c:v>1.0267090000000001</c:v>
                </c:pt>
                <c:pt idx="1006">
                  <c:v>1.026772</c:v>
                </c:pt>
                <c:pt idx="1007">
                  <c:v>1.026834</c:v>
                </c:pt>
                <c:pt idx="1008">
                  <c:v>1.0268969999999999</c:v>
                </c:pt>
                <c:pt idx="1009">
                  <c:v>1.0268969999999999</c:v>
                </c:pt>
                <c:pt idx="1010">
                  <c:v>1.0268969999999999</c:v>
                </c:pt>
                <c:pt idx="1011">
                  <c:v>1.026959</c:v>
                </c:pt>
                <c:pt idx="1012">
                  <c:v>1.0268969999999999</c:v>
                </c:pt>
                <c:pt idx="1013">
                  <c:v>1.0268969999999999</c:v>
                </c:pt>
                <c:pt idx="1014">
                  <c:v>1.026834</c:v>
                </c:pt>
                <c:pt idx="1015">
                  <c:v>1.026772</c:v>
                </c:pt>
                <c:pt idx="1016">
                  <c:v>1.0267090000000001</c:v>
                </c:pt>
                <c:pt idx="1017">
                  <c:v>1.0267090000000001</c:v>
                </c:pt>
                <c:pt idx="1018">
                  <c:v>1.0266470000000001</c:v>
                </c:pt>
                <c:pt idx="1019">
                  <c:v>1.0266470000000001</c:v>
                </c:pt>
                <c:pt idx="1020">
                  <c:v>1.0267090000000001</c:v>
                </c:pt>
                <c:pt idx="1021">
                  <c:v>1.026772</c:v>
                </c:pt>
                <c:pt idx="1022">
                  <c:v>1.0268969999999999</c:v>
                </c:pt>
                <c:pt idx="1023">
                  <c:v>1.026959</c:v>
                </c:pt>
                <c:pt idx="1024">
                  <c:v>1.0270220000000001</c:v>
                </c:pt>
                <c:pt idx="1025">
                  <c:v>1.0268969999999999</c:v>
                </c:pt>
                <c:pt idx="1026">
                  <c:v>1.026959</c:v>
                </c:pt>
                <c:pt idx="1027">
                  <c:v>1.026959</c:v>
                </c:pt>
                <c:pt idx="1028">
                  <c:v>1.026959</c:v>
                </c:pt>
                <c:pt idx="1029">
                  <c:v>1.0270220000000001</c:v>
                </c:pt>
                <c:pt idx="1030">
                  <c:v>1.026959</c:v>
                </c:pt>
                <c:pt idx="1031">
                  <c:v>1.026959</c:v>
                </c:pt>
                <c:pt idx="1032">
                  <c:v>1.0266470000000001</c:v>
                </c:pt>
                <c:pt idx="1033">
                  <c:v>1.0265219999999999</c:v>
                </c:pt>
                <c:pt idx="1034">
                  <c:v>1.0265839999999999</c:v>
                </c:pt>
                <c:pt idx="1035">
                  <c:v>1.0265839999999999</c:v>
                </c:pt>
                <c:pt idx="1036">
                  <c:v>1.0266470000000001</c:v>
                </c:pt>
                <c:pt idx="1037">
                  <c:v>1.0266470000000001</c:v>
                </c:pt>
                <c:pt idx="1038">
                  <c:v>1.0266470000000001</c:v>
                </c:pt>
                <c:pt idx="1039">
                  <c:v>1.0265839999999999</c:v>
                </c:pt>
                <c:pt idx="1040">
                  <c:v>1.0265219999999999</c:v>
                </c:pt>
                <c:pt idx="1041">
                  <c:v>1.0265839999999999</c:v>
                </c:pt>
                <c:pt idx="1042">
                  <c:v>1.0265839999999999</c:v>
                </c:pt>
                <c:pt idx="1043">
                  <c:v>1.0266470000000001</c:v>
                </c:pt>
                <c:pt idx="1044">
                  <c:v>1.0267090000000001</c:v>
                </c:pt>
                <c:pt idx="1045">
                  <c:v>1.0267090000000001</c:v>
                </c:pt>
                <c:pt idx="1046">
                  <c:v>1.026772</c:v>
                </c:pt>
                <c:pt idx="1047">
                  <c:v>1.0268969999999999</c:v>
                </c:pt>
                <c:pt idx="1048">
                  <c:v>1.026834</c:v>
                </c:pt>
                <c:pt idx="1049">
                  <c:v>1.0268969999999999</c:v>
                </c:pt>
                <c:pt idx="1050">
                  <c:v>1.026959</c:v>
                </c:pt>
                <c:pt idx="1051">
                  <c:v>1.0270220000000001</c:v>
                </c:pt>
                <c:pt idx="1052">
                  <c:v>1.027085</c:v>
                </c:pt>
                <c:pt idx="1053">
                  <c:v>1.027085</c:v>
                </c:pt>
                <c:pt idx="1054">
                  <c:v>1.0273350000000001</c:v>
                </c:pt>
                <c:pt idx="1055">
                  <c:v>1.0273350000000001</c:v>
                </c:pt>
                <c:pt idx="1056">
                  <c:v>1.0273350000000001</c:v>
                </c:pt>
                <c:pt idx="1057">
                  <c:v>1.02746</c:v>
                </c:pt>
                <c:pt idx="1058">
                  <c:v>1.027522</c:v>
                </c:pt>
                <c:pt idx="1059">
                  <c:v>1.027585</c:v>
                </c:pt>
                <c:pt idx="1060">
                  <c:v>1.027585</c:v>
                </c:pt>
                <c:pt idx="1061">
                  <c:v>1.0278350000000001</c:v>
                </c:pt>
                <c:pt idx="1062">
                  <c:v>1.0278350000000001</c:v>
                </c:pt>
                <c:pt idx="1063">
                  <c:v>1.027898</c:v>
                </c:pt>
                <c:pt idx="1064">
                  <c:v>1.027898</c:v>
                </c:pt>
                <c:pt idx="1065">
                  <c:v>1.02796</c:v>
                </c:pt>
                <c:pt idx="1066">
                  <c:v>1.027898</c:v>
                </c:pt>
                <c:pt idx="1067">
                  <c:v>1.027898</c:v>
                </c:pt>
                <c:pt idx="1068">
                  <c:v>1.027773</c:v>
                </c:pt>
                <c:pt idx="1069">
                  <c:v>1.027773</c:v>
                </c:pt>
                <c:pt idx="1070">
                  <c:v>1.027773</c:v>
                </c:pt>
                <c:pt idx="1071">
                  <c:v>1.0277099999999999</c:v>
                </c:pt>
                <c:pt idx="1072">
                  <c:v>1.0277099999999999</c:v>
                </c:pt>
                <c:pt idx="1073">
                  <c:v>1.027647</c:v>
                </c:pt>
                <c:pt idx="1074">
                  <c:v>1.027647</c:v>
                </c:pt>
                <c:pt idx="1075">
                  <c:v>1.027585</c:v>
                </c:pt>
                <c:pt idx="1076">
                  <c:v>1.0277099999999999</c:v>
                </c:pt>
                <c:pt idx="1077">
                  <c:v>1.027773</c:v>
                </c:pt>
                <c:pt idx="1078">
                  <c:v>1.0277099999999999</c:v>
                </c:pt>
                <c:pt idx="1079">
                  <c:v>1.0277099999999999</c:v>
                </c:pt>
                <c:pt idx="1080">
                  <c:v>1.0277099999999999</c:v>
                </c:pt>
                <c:pt idx="1081">
                  <c:v>1.0277099999999999</c:v>
                </c:pt>
                <c:pt idx="1082">
                  <c:v>1.0277099999999999</c:v>
                </c:pt>
                <c:pt idx="1083">
                  <c:v>1.0277099999999999</c:v>
                </c:pt>
                <c:pt idx="1084">
                  <c:v>1.0277099999999999</c:v>
                </c:pt>
                <c:pt idx="1085">
                  <c:v>1.0278350000000001</c:v>
                </c:pt>
                <c:pt idx="1086">
                  <c:v>1.027773</c:v>
                </c:pt>
                <c:pt idx="1087">
                  <c:v>1.027773</c:v>
                </c:pt>
                <c:pt idx="1088">
                  <c:v>1.027773</c:v>
                </c:pt>
                <c:pt idx="1089">
                  <c:v>1.02796</c:v>
                </c:pt>
                <c:pt idx="1090">
                  <c:v>1.0280229999999999</c:v>
                </c:pt>
                <c:pt idx="1091">
                  <c:v>1.0280229999999999</c:v>
                </c:pt>
                <c:pt idx="1092">
                  <c:v>1.0280229999999999</c:v>
                </c:pt>
                <c:pt idx="1093">
                  <c:v>1.0280229999999999</c:v>
                </c:pt>
                <c:pt idx="1094">
                  <c:v>1.02796</c:v>
                </c:pt>
                <c:pt idx="1095">
                  <c:v>1.02796</c:v>
                </c:pt>
                <c:pt idx="1096">
                  <c:v>1.0278350000000001</c:v>
                </c:pt>
                <c:pt idx="1097">
                  <c:v>1.0278350000000001</c:v>
                </c:pt>
                <c:pt idx="1098">
                  <c:v>1.0278350000000001</c:v>
                </c:pt>
                <c:pt idx="1099">
                  <c:v>1.027898</c:v>
                </c:pt>
                <c:pt idx="1100">
                  <c:v>1.027898</c:v>
                </c:pt>
                <c:pt idx="1101">
                  <c:v>1.0278350000000001</c:v>
                </c:pt>
                <c:pt idx="1102">
                  <c:v>1.0278350000000001</c:v>
                </c:pt>
                <c:pt idx="1103">
                  <c:v>1.027585</c:v>
                </c:pt>
                <c:pt idx="1104">
                  <c:v>1.027585</c:v>
                </c:pt>
                <c:pt idx="1105">
                  <c:v>1.02746</c:v>
                </c:pt>
                <c:pt idx="1106">
                  <c:v>1.0273350000000001</c:v>
                </c:pt>
                <c:pt idx="1107">
                  <c:v>1.027272</c:v>
                </c:pt>
                <c:pt idx="1108">
                  <c:v>1.02721</c:v>
                </c:pt>
                <c:pt idx="1109">
                  <c:v>1.02721</c:v>
                </c:pt>
                <c:pt idx="1110">
                  <c:v>1.026959</c:v>
                </c:pt>
                <c:pt idx="1111">
                  <c:v>1.0268969999999999</c:v>
                </c:pt>
                <c:pt idx="1112">
                  <c:v>1.026959</c:v>
                </c:pt>
                <c:pt idx="1113">
                  <c:v>1.026959</c:v>
                </c:pt>
                <c:pt idx="1114">
                  <c:v>1.026959</c:v>
                </c:pt>
                <c:pt idx="1115">
                  <c:v>1.0270220000000001</c:v>
                </c:pt>
                <c:pt idx="1116">
                  <c:v>1.027085</c:v>
                </c:pt>
                <c:pt idx="1117">
                  <c:v>1.0270220000000001</c:v>
                </c:pt>
                <c:pt idx="1118">
                  <c:v>1.027085</c:v>
                </c:pt>
                <c:pt idx="1119">
                  <c:v>1.027147</c:v>
                </c:pt>
                <c:pt idx="1120">
                  <c:v>1.027147</c:v>
                </c:pt>
                <c:pt idx="1121">
                  <c:v>1.02721</c:v>
                </c:pt>
                <c:pt idx="1122">
                  <c:v>1.027147</c:v>
                </c:pt>
                <c:pt idx="1123">
                  <c:v>1.027147</c:v>
                </c:pt>
                <c:pt idx="1124">
                  <c:v>1.027147</c:v>
                </c:pt>
                <c:pt idx="1125">
                  <c:v>1.027272</c:v>
                </c:pt>
                <c:pt idx="1126">
                  <c:v>1.027147</c:v>
                </c:pt>
                <c:pt idx="1127">
                  <c:v>1.027085</c:v>
                </c:pt>
                <c:pt idx="1128">
                  <c:v>1.027147</c:v>
                </c:pt>
                <c:pt idx="1129">
                  <c:v>1.027147</c:v>
                </c:pt>
                <c:pt idx="1130">
                  <c:v>1.027085</c:v>
                </c:pt>
                <c:pt idx="1131">
                  <c:v>1.0270220000000001</c:v>
                </c:pt>
                <c:pt idx="1132">
                  <c:v>1.027272</c:v>
                </c:pt>
                <c:pt idx="1133">
                  <c:v>1.027272</c:v>
                </c:pt>
                <c:pt idx="1134">
                  <c:v>1.0273350000000001</c:v>
                </c:pt>
                <c:pt idx="1135">
                  <c:v>1.02746</c:v>
                </c:pt>
                <c:pt idx="1136">
                  <c:v>1.027522</c:v>
                </c:pt>
                <c:pt idx="1137">
                  <c:v>1.027522</c:v>
                </c:pt>
                <c:pt idx="1138">
                  <c:v>1.027585</c:v>
                </c:pt>
                <c:pt idx="1139">
                  <c:v>1.027647</c:v>
                </c:pt>
                <c:pt idx="1140">
                  <c:v>1.027522</c:v>
                </c:pt>
                <c:pt idx="1141">
                  <c:v>1.0273969999999999</c:v>
                </c:pt>
                <c:pt idx="1142">
                  <c:v>1.027272</c:v>
                </c:pt>
                <c:pt idx="1143">
                  <c:v>1.027147</c:v>
                </c:pt>
                <c:pt idx="1144">
                  <c:v>1.027085</c:v>
                </c:pt>
                <c:pt idx="1145">
                  <c:v>1.027085</c:v>
                </c:pt>
                <c:pt idx="1146">
                  <c:v>1.0270220000000001</c:v>
                </c:pt>
                <c:pt idx="1147">
                  <c:v>1.0270220000000001</c:v>
                </c:pt>
                <c:pt idx="1148">
                  <c:v>1.0270220000000001</c:v>
                </c:pt>
                <c:pt idx="1149">
                  <c:v>1.026959</c:v>
                </c:pt>
                <c:pt idx="1150">
                  <c:v>1.0268969999999999</c:v>
                </c:pt>
                <c:pt idx="1151">
                  <c:v>1.026834</c:v>
                </c:pt>
                <c:pt idx="1152">
                  <c:v>1.026772</c:v>
                </c:pt>
                <c:pt idx="1153">
                  <c:v>1.0267090000000001</c:v>
                </c:pt>
                <c:pt idx="1154">
                  <c:v>1.0266470000000001</c:v>
                </c:pt>
                <c:pt idx="1155">
                  <c:v>1.0266470000000001</c:v>
                </c:pt>
                <c:pt idx="1156">
                  <c:v>1.0266470000000001</c:v>
                </c:pt>
                <c:pt idx="1157">
                  <c:v>1.0265219999999999</c:v>
                </c:pt>
                <c:pt idx="1158">
                  <c:v>1.0263960000000001</c:v>
                </c:pt>
                <c:pt idx="1159">
                  <c:v>1.0262709999999999</c:v>
                </c:pt>
                <c:pt idx="1160">
                  <c:v>1.0263340000000001</c:v>
                </c:pt>
                <c:pt idx="1161">
                  <c:v>1.0263340000000001</c:v>
                </c:pt>
                <c:pt idx="1162">
                  <c:v>1.0262709999999999</c:v>
                </c:pt>
                <c:pt idx="1163">
                  <c:v>1.026146</c:v>
                </c:pt>
                <c:pt idx="1164">
                  <c:v>1.026146</c:v>
                </c:pt>
                <c:pt idx="1165">
                  <c:v>1.026084</c:v>
                </c:pt>
                <c:pt idx="1166">
                  <c:v>1.026084</c:v>
                </c:pt>
                <c:pt idx="1167">
                  <c:v>1.026146</c:v>
                </c:pt>
                <c:pt idx="1168">
                  <c:v>1.026146</c:v>
                </c:pt>
                <c:pt idx="1169">
                  <c:v>1.026146</c:v>
                </c:pt>
                <c:pt idx="1170">
                  <c:v>1.026146</c:v>
                </c:pt>
                <c:pt idx="1171">
                  <c:v>1.0262709999999999</c:v>
                </c:pt>
                <c:pt idx="1172">
                  <c:v>1.0263340000000001</c:v>
                </c:pt>
                <c:pt idx="1173">
                  <c:v>1.0263960000000001</c:v>
                </c:pt>
                <c:pt idx="1174">
                  <c:v>1.0262709999999999</c:v>
                </c:pt>
                <c:pt idx="1175">
                  <c:v>1.0263340000000001</c:v>
                </c:pt>
                <c:pt idx="1176">
                  <c:v>1.0263340000000001</c:v>
                </c:pt>
                <c:pt idx="1177">
                  <c:v>1.0263340000000001</c:v>
                </c:pt>
                <c:pt idx="1178">
                  <c:v>1.0263340000000001</c:v>
                </c:pt>
                <c:pt idx="1179">
                  <c:v>1.0262089999999999</c:v>
                </c:pt>
                <c:pt idx="1180">
                  <c:v>1.026146</c:v>
                </c:pt>
                <c:pt idx="1181">
                  <c:v>1.0258339999999999</c:v>
                </c:pt>
                <c:pt idx="1182">
                  <c:v>1.025771</c:v>
                </c:pt>
                <c:pt idx="1183">
                  <c:v>1.025771</c:v>
                </c:pt>
                <c:pt idx="1184">
                  <c:v>1.025771</c:v>
                </c:pt>
                <c:pt idx="1185">
                  <c:v>1.025771</c:v>
                </c:pt>
                <c:pt idx="1186">
                  <c:v>1.025771</c:v>
                </c:pt>
                <c:pt idx="1187">
                  <c:v>1.0257080000000001</c:v>
                </c:pt>
                <c:pt idx="1188">
                  <c:v>1.0255209999999999</c:v>
                </c:pt>
                <c:pt idx="1189">
                  <c:v>1.025333</c:v>
                </c:pt>
                <c:pt idx="1190">
                  <c:v>1.025333</c:v>
                </c:pt>
                <c:pt idx="1191">
                  <c:v>1.025333</c:v>
                </c:pt>
                <c:pt idx="1192">
                  <c:v>1.025396</c:v>
                </c:pt>
                <c:pt idx="1193">
                  <c:v>1.025396</c:v>
                </c:pt>
                <c:pt idx="1194">
                  <c:v>1.025396</c:v>
                </c:pt>
                <c:pt idx="1195">
                  <c:v>1.025333</c:v>
                </c:pt>
                <c:pt idx="1196">
                  <c:v>1.025333</c:v>
                </c:pt>
                <c:pt idx="1197">
                  <c:v>1.025333</c:v>
                </c:pt>
                <c:pt idx="1198">
                  <c:v>1.0252079999999999</c:v>
                </c:pt>
                <c:pt idx="1199">
                  <c:v>1.025145</c:v>
                </c:pt>
                <c:pt idx="1200">
                  <c:v>1.025145</c:v>
                </c:pt>
                <c:pt idx="1201">
                  <c:v>1.025145</c:v>
                </c:pt>
                <c:pt idx="1202">
                  <c:v>1.025145</c:v>
                </c:pt>
                <c:pt idx="1203">
                  <c:v>1.025333</c:v>
                </c:pt>
                <c:pt idx="1204">
                  <c:v>1.025396</c:v>
                </c:pt>
                <c:pt idx="1205">
                  <c:v>1.025458</c:v>
                </c:pt>
                <c:pt idx="1206">
                  <c:v>1.0255829999999999</c:v>
                </c:pt>
                <c:pt idx="1207">
                  <c:v>1.0255829999999999</c:v>
                </c:pt>
                <c:pt idx="1208">
                  <c:v>1.0255829999999999</c:v>
                </c:pt>
                <c:pt idx="1209">
                  <c:v>1.0256460000000001</c:v>
                </c:pt>
                <c:pt idx="1210">
                  <c:v>1.0258959999999999</c:v>
                </c:pt>
                <c:pt idx="1211">
                  <c:v>1.0258959999999999</c:v>
                </c:pt>
                <c:pt idx="1212">
                  <c:v>1.0258959999999999</c:v>
                </c:pt>
                <c:pt idx="1213">
                  <c:v>1.0258959999999999</c:v>
                </c:pt>
                <c:pt idx="1214">
                  <c:v>1.0258959999999999</c:v>
                </c:pt>
                <c:pt idx="1215">
                  <c:v>1.0258339999999999</c:v>
                </c:pt>
                <c:pt idx="1216">
                  <c:v>1.025771</c:v>
                </c:pt>
                <c:pt idx="1217">
                  <c:v>1.0258339999999999</c:v>
                </c:pt>
                <c:pt idx="1218">
                  <c:v>1.025771</c:v>
                </c:pt>
                <c:pt idx="1219">
                  <c:v>1.025771</c:v>
                </c:pt>
                <c:pt idx="1220">
                  <c:v>1.025771</c:v>
                </c:pt>
                <c:pt idx="1221">
                  <c:v>1.0257080000000001</c:v>
                </c:pt>
                <c:pt idx="1222">
                  <c:v>1.0257080000000001</c:v>
                </c:pt>
                <c:pt idx="1223">
                  <c:v>1.0257080000000001</c:v>
                </c:pt>
                <c:pt idx="1224">
                  <c:v>1.0257080000000001</c:v>
                </c:pt>
                <c:pt idx="1225">
                  <c:v>1.0257080000000001</c:v>
                </c:pt>
                <c:pt idx="1226">
                  <c:v>1.0257080000000001</c:v>
                </c:pt>
                <c:pt idx="1227">
                  <c:v>1.0257080000000001</c:v>
                </c:pt>
                <c:pt idx="1228">
                  <c:v>1.0257080000000001</c:v>
                </c:pt>
                <c:pt idx="1229">
                  <c:v>1.0256460000000001</c:v>
                </c:pt>
                <c:pt idx="1230">
                  <c:v>1.0257080000000001</c:v>
                </c:pt>
                <c:pt idx="1231">
                  <c:v>1.0256460000000001</c:v>
                </c:pt>
                <c:pt idx="1232">
                  <c:v>1.0255829999999999</c:v>
                </c:pt>
                <c:pt idx="1233">
                  <c:v>1.0255829999999999</c:v>
                </c:pt>
                <c:pt idx="1234">
                  <c:v>1.0255829999999999</c:v>
                </c:pt>
                <c:pt idx="1235">
                  <c:v>1.0255829999999999</c:v>
                </c:pt>
                <c:pt idx="1236">
                  <c:v>1.0255209999999999</c:v>
                </c:pt>
                <c:pt idx="1237">
                  <c:v>1.0255209999999999</c:v>
                </c:pt>
                <c:pt idx="1238">
                  <c:v>1.0255209999999999</c:v>
                </c:pt>
                <c:pt idx="1239">
                  <c:v>1.0255209999999999</c:v>
                </c:pt>
                <c:pt idx="1240">
                  <c:v>1.0255829999999999</c:v>
                </c:pt>
                <c:pt idx="1241">
                  <c:v>1.0256460000000001</c:v>
                </c:pt>
                <c:pt idx="1242">
                  <c:v>1.0258339999999999</c:v>
                </c:pt>
                <c:pt idx="1243">
                  <c:v>1.0259590000000001</c:v>
                </c:pt>
                <c:pt idx="1244">
                  <c:v>1.0259590000000001</c:v>
                </c:pt>
                <c:pt idx="1245">
                  <c:v>1.0259590000000001</c:v>
                </c:pt>
                <c:pt idx="1246">
                  <c:v>1.0258959999999999</c:v>
                </c:pt>
                <c:pt idx="1247">
                  <c:v>1.0258959999999999</c:v>
                </c:pt>
                <c:pt idx="1248">
                  <c:v>1.0258959999999999</c:v>
                </c:pt>
                <c:pt idx="1249">
                  <c:v>1.0258959999999999</c:v>
                </c:pt>
                <c:pt idx="1250">
                  <c:v>1.0259590000000001</c:v>
                </c:pt>
                <c:pt idx="1251">
                  <c:v>1.0260210000000001</c:v>
                </c:pt>
                <c:pt idx="1252">
                  <c:v>1.0258959999999999</c:v>
                </c:pt>
                <c:pt idx="1253">
                  <c:v>1.0259590000000001</c:v>
                </c:pt>
                <c:pt idx="1254">
                  <c:v>1.0260210000000001</c:v>
                </c:pt>
                <c:pt idx="1255">
                  <c:v>1.0260210000000001</c:v>
                </c:pt>
                <c:pt idx="1256">
                  <c:v>1.0260210000000001</c:v>
                </c:pt>
                <c:pt idx="1257">
                  <c:v>1.026146</c:v>
                </c:pt>
                <c:pt idx="1258">
                  <c:v>1.0262089999999999</c:v>
                </c:pt>
                <c:pt idx="1259">
                  <c:v>1.0260210000000001</c:v>
                </c:pt>
                <c:pt idx="1260">
                  <c:v>1.0259590000000001</c:v>
                </c:pt>
                <c:pt idx="1261">
                  <c:v>1.0258959999999999</c:v>
                </c:pt>
                <c:pt idx="1262">
                  <c:v>1.0259590000000001</c:v>
                </c:pt>
                <c:pt idx="1263">
                  <c:v>1.026084</c:v>
                </c:pt>
                <c:pt idx="1264">
                  <c:v>1.0262089999999999</c:v>
                </c:pt>
                <c:pt idx="1265">
                  <c:v>1.0262089999999999</c:v>
                </c:pt>
                <c:pt idx="1266">
                  <c:v>1.026084</c:v>
                </c:pt>
                <c:pt idx="1267">
                  <c:v>1.0258959999999999</c:v>
                </c:pt>
                <c:pt idx="1268">
                  <c:v>1.0258959999999999</c:v>
                </c:pt>
                <c:pt idx="1269">
                  <c:v>1.0258959999999999</c:v>
                </c:pt>
                <c:pt idx="1270">
                  <c:v>1.0258959999999999</c:v>
                </c:pt>
                <c:pt idx="1271">
                  <c:v>1.0258339999999999</c:v>
                </c:pt>
                <c:pt idx="1272">
                  <c:v>1.0258339999999999</c:v>
                </c:pt>
                <c:pt idx="1273">
                  <c:v>1.0258339999999999</c:v>
                </c:pt>
                <c:pt idx="1274">
                  <c:v>1.0259590000000001</c:v>
                </c:pt>
                <c:pt idx="1275">
                  <c:v>1.0259590000000001</c:v>
                </c:pt>
                <c:pt idx="1276">
                  <c:v>1.0258959999999999</c:v>
                </c:pt>
                <c:pt idx="1277">
                  <c:v>1.0259590000000001</c:v>
                </c:pt>
                <c:pt idx="1278">
                  <c:v>1.0259590000000001</c:v>
                </c:pt>
                <c:pt idx="1279">
                  <c:v>1.0260210000000001</c:v>
                </c:pt>
                <c:pt idx="1280">
                  <c:v>1.026084</c:v>
                </c:pt>
                <c:pt idx="1281">
                  <c:v>1.0263960000000001</c:v>
                </c:pt>
                <c:pt idx="1282">
                  <c:v>1.0263960000000001</c:v>
                </c:pt>
                <c:pt idx="1283">
                  <c:v>1.0263960000000001</c:v>
                </c:pt>
                <c:pt idx="1284">
                  <c:v>1.026459</c:v>
                </c:pt>
                <c:pt idx="1285">
                  <c:v>1.026459</c:v>
                </c:pt>
                <c:pt idx="1286">
                  <c:v>1.026459</c:v>
                </c:pt>
                <c:pt idx="1287">
                  <c:v>1.026459</c:v>
                </c:pt>
                <c:pt idx="1288">
                  <c:v>1.0266470000000001</c:v>
                </c:pt>
                <c:pt idx="1289">
                  <c:v>1.0265839999999999</c:v>
                </c:pt>
                <c:pt idx="1290">
                  <c:v>1.0265219999999999</c:v>
                </c:pt>
                <c:pt idx="1291">
                  <c:v>1.0265219999999999</c:v>
                </c:pt>
                <c:pt idx="1292">
                  <c:v>1.0265219999999999</c:v>
                </c:pt>
                <c:pt idx="1293">
                  <c:v>1.0265219999999999</c:v>
                </c:pt>
                <c:pt idx="1294">
                  <c:v>1.0265219999999999</c:v>
                </c:pt>
                <c:pt idx="1295">
                  <c:v>1.0265219999999999</c:v>
                </c:pt>
                <c:pt idx="1296">
                  <c:v>1.0265839999999999</c:v>
                </c:pt>
                <c:pt idx="1297">
                  <c:v>1.0265219999999999</c:v>
                </c:pt>
                <c:pt idx="1298">
                  <c:v>1.0265219999999999</c:v>
                </c:pt>
                <c:pt idx="1299">
                  <c:v>1.0265839999999999</c:v>
                </c:pt>
                <c:pt idx="1300">
                  <c:v>1.0265839999999999</c:v>
                </c:pt>
                <c:pt idx="1301">
                  <c:v>1.0265839999999999</c:v>
                </c:pt>
                <c:pt idx="1302">
                  <c:v>1.0265219999999999</c:v>
                </c:pt>
                <c:pt idx="1303">
                  <c:v>1.0265219999999999</c:v>
                </c:pt>
                <c:pt idx="1304">
                  <c:v>1.0263960000000001</c:v>
                </c:pt>
                <c:pt idx="1305">
                  <c:v>1.0263960000000001</c:v>
                </c:pt>
                <c:pt idx="1306">
                  <c:v>1.0263340000000001</c:v>
                </c:pt>
                <c:pt idx="1307">
                  <c:v>1.0263960000000001</c:v>
                </c:pt>
                <c:pt idx="1308">
                  <c:v>1.0263960000000001</c:v>
                </c:pt>
                <c:pt idx="1309">
                  <c:v>1.0263960000000001</c:v>
                </c:pt>
                <c:pt idx="1310">
                  <c:v>1.026459</c:v>
                </c:pt>
                <c:pt idx="1311">
                  <c:v>1.0265219999999999</c:v>
                </c:pt>
                <c:pt idx="1312">
                  <c:v>1.0265219999999999</c:v>
                </c:pt>
                <c:pt idx="1313">
                  <c:v>1.0265219999999999</c:v>
                </c:pt>
                <c:pt idx="1314">
                  <c:v>1.0265839999999999</c:v>
                </c:pt>
                <c:pt idx="1315">
                  <c:v>1.0265839999999999</c:v>
                </c:pt>
                <c:pt idx="1316">
                  <c:v>1.026772</c:v>
                </c:pt>
                <c:pt idx="1317">
                  <c:v>1.026772</c:v>
                </c:pt>
                <c:pt idx="1318">
                  <c:v>1.026772</c:v>
                </c:pt>
                <c:pt idx="1319">
                  <c:v>1.026772</c:v>
                </c:pt>
                <c:pt idx="1320">
                  <c:v>1.026772</c:v>
                </c:pt>
                <c:pt idx="1321">
                  <c:v>1.026772</c:v>
                </c:pt>
                <c:pt idx="1322">
                  <c:v>1.026772</c:v>
                </c:pt>
                <c:pt idx="1323">
                  <c:v>1.0266470000000001</c:v>
                </c:pt>
                <c:pt idx="1324">
                  <c:v>1.0265839999999999</c:v>
                </c:pt>
                <c:pt idx="1325">
                  <c:v>1.0265219999999999</c:v>
                </c:pt>
                <c:pt idx="1326">
                  <c:v>1.0265839999999999</c:v>
                </c:pt>
                <c:pt idx="1327">
                  <c:v>1.0267090000000001</c:v>
                </c:pt>
                <c:pt idx="1328">
                  <c:v>1.026772</c:v>
                </c:pt>
                <c:pt idx="1329">
                  <c:v>1.026834</c:v>
                </c:pt>
                <c:pt idx="1330">
                  <c:v>1.0265839999999999</c:v>
                </c:pt>
                <c:pt idx="1331">
                  <c:v>1.0266470000000001</c:v>
                </c:pt>
                <c:pt idx="1332">
                  <c:v>1.0267090000000001</c:v>
                </c:pt>
                <c:pt idx="1333">
                  <c:v>1.0266470000000001</c:v>
                </c:pt>
                <c:pt idx="1334">
                  <c:v>1.0265839999999999</c:v>
                </c:pt>
                <c:pt idx="1335">
                  <c:v>1.0265219999999999</c:v>
                </c:pt>
                <c:pt idx="1336">
                  <c:v>1.0265219999999999</c:v>
                </c:pt>
                <c:pt idx="1337">
                  <c:v>1.0262709999999999</c:v>
                </c:pt>
                <c:pt idx="1338">
                  <c:v>1.0262089999999999</c:v>
                </c:pt>
                <c:pt idx="1339">
                  <c:v>1.026146</c:v>
                </c:pt>
                <c:pt idx="1340">
                  <c:v>1.026084</c:v>
                </c:pt>
                <c:pt idx="1341">
                  <c:v>1.026084</c:v>
                </c:pt>
                <c:pt idx="1342">
                  <c:v>1.0260210000000001</c:v>
                </c:pt>
                <c:pt idx="1343">
                  <c:v>1.0259590000000001</c:v>
                </c:pt>
                <c:pt idx="1344">
                  <c:v>1.0258959999999999</c:v>
                </c:pt>
                <c:pt idx="1345">
                  <c:v>1.0258339999999999</c:v>
                </c:pt>
                <c:pt idx="1346">
                  <c:v>1.0258959999999999</c:v>
                </c:pt>
                <c:pt idx="1347">
                  <c:v>1.0258959999999999</c:v>
                </c:pt>
                <c:pt idx="1348">
                  <c:v>1.0259590000000001</c:v>
                </c:pt>
                <c:pt idx="1349">
                  <c:v>1.0260210000000001</c:v>
                </c:pt>
                <c:pt idx="1350">
                  <c:v>1.0259590000000001</c:v>
                </c:pt>
                <c:pt idx="1351">
                  <c:v>1.0258959999999999</c:v>
                </c:pt>
                <c:pt idx="1352">
                  <c:v>1.0259590000000001</c:v>
                </c:pt>
                <c:pt idx="1353">
                  <c:v>1.0258959999999999</c:v>
                </c:pt>
                <c:pt idx="1354">
                  <c:v>1.0258959999999999</c:v>
                </c:pt>
                <c:pt idx="1355">
                  <c:v>1.0258959999999999</c:v>
                </c:pt>
                <c:pt idx="1356">
                  <c:v>1.0258959999999999</c:v>
                </c:pt>
                <c:pt idx="1357">
                  <c:v>1.0258339999999999</c:v>
                </c:pt>
                <c:pt idx="1358">
                  <c:v>1.0258959999999999</c:v>
                </c:pt>
                <c:pt idx="1359">
                  <c:v>1.026146</c:v>
                </c:pt>
                <c:pt idx="1360">
                  <c:v>1.026146</c:v>
                </c:pt>
                <c:pt idx="1361">
                  <c:v>1.026146</c:v>
                </c:pt>
                <c:pt idx="1362">
                  <c:v>1.026146</c:v>
                </c:pt>
                <c:pt idx="1363">
                  <c:v>1.026084</c:v>
                </c:pt>
                <c:pt idx="1364">
                  <c:v>1.0259590000000001</c:v>
                </c:pt>
                <c:pt idx="1365">
                  <c:v>1.0259590000000001</c:v>
                </c:pt>
                <c:pt idx="1366">
                  <c:v>1.026146</c:v>
                </c:pt>
                <c:pt idx="1367">
                  <c:v>1.0262089999999999</c:v>
                </c:pt>
                <c:pt idx="1368">
                  <c:v>1.026146</c:v>
                </c:pt>
                <c:pt idx="1369">
                  <c:v>1.026084</c:v>
                </c:pt>
                <c:pt idx="1370">
                  <c:v>1.026146</c:v>
                </c:pt>
                <c:pt idx="1371">
                  <c:v>1.026146</c:v>
                </c:pt>
                <c:pt idx="1372">
                  <c:v>1.026084</c:v>
                </c:pt>
                <c:pt idx="1373">
                  <c:v>1.0260210000000001</c:v>
                </c:pt>
                <c:pt idx="1374">
                  <c:v>1.0259590000000001</c:v>
                </c:pt>
                <c:pt idx="1375">
                  <c:v>1.0258959999999999</c:v>
                </c:pt>
                <c:pt idx="1376">
                  <c:v>1.0258959999999999</c:v>
                </c:pt>
                <c:pt idx="1377">
                  <c:v>1.0258339999999999</c:v>
                </c:pt>
                <c:pt idx="1378">
                  <c:v>1.0258339999999999</c:v>
                </c:pt>
                <c:pt idx="1379">
                  <c:v>1.0258339999999999</c:v>
                </c:pt>
                <c:pt idx="1380">
                  <c:v>1.025771</c:v>
                </c:pt>
                <c:pt idx="1381">
                  <c:v>1.0257080000000001</c:v>
                </c:pt>
                <c:pt idx="1382">
                  <c:v>1.0257080000000001</c:v>
                </c:pt>
                <c:pt idx="1383">
                  <c:v>1.0257080000000001</c:v>
                </c:pt>
                <c:pt idx="1384">
                  <c:v>1.0255829999999999</c:v>
                </c:pt>
                <c:pt idx="1385">
                  <c:v>1.0255209999999999</c:v>
                </c:pt>
                <c:pt idx="1386">
                  <c:v>1.0255209999999999</c:v>
                </c:pt>
                <c:pt idx="1387">
                  <c:v>1.0255829999999999</c:v>
                </c:pt>
                <c:pt idx="1388">
                  <c:v>1.0255829999999999</c:v>
                </c:pt>
                <c:pt idx="1389">
                  <c:v>1.0256460000000001</c:v>
                </c:pt>
                <c:pt idx="1390">
                  <c:v>1.0256460000000001</c:v>
                </c:pt>
                <c:pt idx="1391">
                  <c:v>1.0255829999999999</c:v>
                </c:pt>
                <c:pt idx="1392">
                  <c:v>1.0255209999999999</c:v>
                </c:pt>
                <c:pt idx="1393">
                  <c:v>1.0255209999999999</c:v>
                </c:pt>
                <c:pt idx="1394">
                  <c:v>1.0257080000000001</c:v>
                </c:pt>
                <c:pt idx="1395">
                  <c:v>1.025771</c:v>
                </c:pt>
                <c:pt idx="1396">
                  <c:v>1.025771</c:v>
                </c:pt>
                <c:pt idx="1397">
                  <c:v>1.0258339999999999</c:v>
                </c:pt>
                <c:pt idx="1398">
                  <c:v>1.0258959999999999</c:v>
                </c:pt>
                <c:pt idx="1399">
                  <c:v>1.0258959999999999</c:v>
                </c:pt>
                <c:pt idx="1400">
                  <c:v>1.0258959999999999</c:v>
                </c:pt>
                <c:pt idx="1401">
                  <c:v>1.025771</c:v>
                </c:pt>
                <c:pt idx="1402">
                  <c:v>1.025771</c:v>
                </c:pt>
                <c:pt idx="1403">
                  <c:v>1.025771</c:v>
                </c:pt>
                <c:pt idx="1404">
                  <c:v>1.0258339999999999</c:v>
                </c:pt>
                <c:pt idx="1405">
                  <c:v>1.0258959999999999</c:v>
                </c:pt>
                <c:pt idx="1406">
                  <c:v>1.0259590000000001</c:v>
                </c:pt>
                <c:pt idx="1407">
                  <c:v>1.0258959999999999</c:v>
                </c:pt>
                <c:pt idx="1408">
                  <c:v>1.0257080000000001</c:v>
                </c:pt>
                <c:pt idx="1409">
                  <c:v>1.0256460000000001</c:v>
                </c:pt>
                <c:pt idx="1410">
                  <c:v>1.0255829999999999</c:v>
                </c:pt>
                <c:pt idx="1411">
                  <c:v>1.025458</c:v>
                </c:pt>
                <c:pt idx="1412">
                  <c:v>1.025458</c:v>
                </c:pt>
                <c:pt idx="1413">
                  <c:v>1.025458</c:v>
                </c:pt>
                <c:pt idx="1414">
                  <c:v>1.025396</c:v>
                </c:pt>
                <c:pt idx="1415">
                  <c:v>1.025145</c:v>
                </c:pt>
                <c:pt idx="1416">
                  <c:v>1.024958</c:v>
                </c:pt>
                <c:pt idx="1417">
                  <c:v>1.024958</c:v>
                </c:pt>
                <c:pt idx="1418">
                  <c:v>1.024958</c:v>
                </c:pt>
                <c:pt idx="1419">
                  <c:v>1.02502</c:v>
                </c:pt>
                <c:pt idx="1420">
                  <c:v>1.02502</c:v>
                </c:pt>
                <c:pt idx="1421">
                  <c:v>1.02502</c:v>
                </c:pt>
                <c:pt idx="1422">
                  <c:v>1.024958</c:v>
                </c:pt>
                <c:pt idx="1423">
                  <c:v>1.025083</c:v>
                </c:pt>
                <c:pt idx="1424">
                  <c:v>1.025083</c:v>
                </c:pt>
                <c:pt idx="1425">
                  <c:v>1.025145</c:v>
                </c:pt>
                <c:pt idx="1426">
                  <c:v>1.025145</c:v>
                </c:pt>
                <c:pt idx="1427">
                  <c:v>1.025083</c:v>
                </c:pt>
                <c:pt idx="1428">
                  <c:v>1.02502</c:v>
                </c:pt>
                <c:pt idx="1429">
                  <c:v>1.025145</c:v>
                </c:pt>
                <c:pt idx="1430">
                  <c:v>1.025458</c:v>
                </c:pt>
                <c:pt idx="1431">
                  <c:v>1.0255209999999999</c:v>
                </c:pt>
                <c:pt idx="1432">
                  <c:v>1.0255209999999999</c:v>
                </c:pt>
                <c:pt idx="1433">
                  <c:v>1.0256460000000001</c:v>
                </c:pt>
                <c:pt idx="1434">
                  <c:v>1.0256460000000001</c:v>
                </c:pt>
                <c:pt idx="1435">
                  <c:v>1.0256460000000001</c:v>
                </c:pt>
                <c:pt idx="1436">
                  <c:v>1.0257080000000001</c:v>
                </c:pt>
                <c:pt idx="1437">
                  <c:v>1.0259590000000001</c:v>
                </c:pt>
                <c:pt idx="1438">
                  <c:v>1.0259590000000001</c:v>
                </c:pt>
                <c:pt idx="1439">
                  <c:v>1.0260210000000001</c:v>
                </c:pt>
                <c:pt idx="1440">
                  <c:v>1.026084</c:v>
                </c:pt>
                <c:pt idx="1441">
                  <c:v>1.026084</c:v>
                </c:pt>
                <c:pt idx="1442">
                  <c:v>1.026084</c:v>
                </c:pt>
                <c:pt idx="1443">
                  <c:v>1.026084</c:v>
                </c:pt>
                <c:pt idx="1444">
                  <c:v>1.0262089999999999</c:v>
                </c:pt>
                <c:pt idx="1445">
                  <c:v>1.0262089999999999</c:v>
                </c:pt>
                <c:pt idx="1446">
                  <c:v>1.026146</c:v>
                </c:pt>
                <c:pt idx="1447">
                  <c:v>1.026146</c:v>
                </c:pt>
                <c:pt idx="1448">
                  <c:v>1.026084</c:v>
                </c:pt>
                <c:pt idx="1449">
                  <c:v>1.0259590000000001</c:v>
                </c:pt>
                <c:pt idx="1450">
                  <c:v>1.0259590000000001</c:v>
                </c:pt>
                <c:pt idx="1451">
                  <c:v>1.0258959999999999</c:v>
                </c:pt>
                <c:pt idx="1452">
                  <c:v>1.0259590000000001</c:v>
                </c:pt>
                <c:pt idx="1453">
                  <c:v>1.0260210000000001</c:v>
                </c:pt>
                <c:pt idx="1454">
                  <c:v>1.0260210000000001</c:v>
                </c:pt>
                <c:pt idx="1455">
                  <c:v>1.026084</c:v>
                </c:pt>
                <c:pt idx="1456">
                  <c:v>1.026084</c:v>
                </c:pt>
                <c:pt idx="1457">
                  <c:v>1.026084</c:v>
                </c:pt>
                <c:pt idx="1458">
                  <c:v>1.0259590000000001</c:v>
                </c:pt>
                <c:pt idx="1459">
                  <c:v>1.0259590000000001</c:v>
                </c:pt>
                <c:pt idx="1460">
                  <c:v>1.0259590000000001</c:v>
                </c:pt>
                <c:pt idx="1461">
                  <c:v>1.0260210000000001</c:v>
                </c:pt>
                <c:pt idx="1462">
                  <c:v>1.0260210000000001</c:v>
                </c:pt>
                <c:pt idx="1463">
                  <c:v>1.0259590000000001</c:v>
                </c:pt>
                <c:pt idx="1464">
                  <c:v>1.0258959999999999</c:v>
                </c:pt>
                <c:pt idx="1465">
                  <c:v>1.0259590000000001</c:v>
                </c:pt>
                <c:pt idx="1466">
                  <c:v>1.0258959999999999</c:v>
                </c:pt>
                <c:pt idx="1467">
                  <c:v>1.0259590000000001</c:v>
                </c:pt>
                <c:pt idx="1468">
                  <c:v>1.026084</c:v>
                </c:pt>
                <c:pt idx="1469">
                  <c:v>1.0262089999999999</c:v>
                </c:pt>
                <c:pt idx="1470">
                  <c:v>1.0262709999999999</c:v>
                </c:pt>
                <c:pt idx="1471">
                  <c:v>1.0263340000000001</c:v>
                </c:pt>
                <c:pt idx="1472">
                  <c:v>1.0265219999999999</c:v>
                </c:pt>
                <c:pt idx="1473">
                  <c:v>1.0265219999999999</c:v>
                </c:pt>
                <c:pt idx="1474">
                  <c:v>1.0265219999999999</c:v>
                </c:pt>
                <c:pt idx="1475">
                  <c:v>1.026459</c:v>
                </c:pt>
                <c:pt idx="1476">
                  <c:v>1.026459</c:v>
                </c:pt>
                <c:pt idx="1477">
                  <c:v>1.0265219999999999</c:v>
                </c:pt>
                <c:pt idx="1478">
                  <c:v>1.0265219999999999</c:v>
                </c:pt>
                <c:pt idx="1479">
                  <c:v>1.0263960000000001</c:v>
                </c:pt>
                <c:pt idx="1480">
                  <c:v>1.0263340000000001</c:v>
                </c:pt>
                <c:pt idx="1481">
                  <c:v>1.0262709999999999</c:v>
                </c:pt>
                <c:pt idx="1482">
                  <c:v>1.0262089999999999</c:v>
                </c:pt>
                <c:pt idx="1483">
                  <c:v>1.0262089999999999</c:v>
                </c:pt>
                <c:pt idx="1484">
                  <c:v>1.0262709999999999</c:v>
                </c:pt>
                <c:pt idx="1485">
                  <c:v>1.0262089999999999</c:v>
                </c:pt>
                <c:pt idx="1486">
                  <c:v>1.0260210000000001</c:v>
                </c:pt>
                <c:pt idx="1487">
                  <c:v>1.0259590000000001</c:v>
                </c:pt>
                <c:pt idx="1488">
                  <c:v>1.0259590000000001</c:v>
                </c:pt>
                <c:pt idx="1489">
                  <c:v>1.0259590000000001</c:v>
                </c:pt>
                <c:pt idx="1490">
                  <c:v>1.0260210000000001</c:v>
                </c:pt>
                <c:pt idx="1491">
                  <c:v>1.026084</c:v>
                </c:pt>
                <c:pt idx="1492">
                  <c:v>1.026084</c:v>
                </c:pt>
                <c:pt idx="1493">
                  <c:v>1.0258959999999999</c:v>
                </c:pt>
                <c:pt idx="1494">
                  <c:v>1.025771</c:v>
                </c:pt>
                <c:pt idx="1495">
                  <c:v>1.025771</c:v>
                </c:pt>
                <c:pt idx="1496">
                  <c:v>1.025771</c:v>
                </c:pt>
                <c:pt idx="1497">
                  <c:v>1.0258339999999999</c:v>
                </c:pt>
                <c:pt idx="1498">
                  <c:v>1.0258959999999999</c:v>
                </c:pt>
                <c:pt idx="1499">
                  <c:v>1.0258339999999999</c:v>
                </c:pt>
                <c:pt idx="1500">
                  <c:v>1.0258339999999999</c:v>
                </c:pt>
                <c:pt idx="1501">
                  <c:v>1.0259590000000001</c:v>
                </c:pt>
                <c:pt idx="1502">
                  <c:v>1.0259590000000001</c:v>
                </c:pt>
                <c:pt idx="1503">
                  <c:v>1.0259590000000001</c:v>
                </c:pt>
                <c:pt idx="1504">
                  <c:v>1.0259590000000001</c:v>
                </c:pt>
                <c:pt idx="1505">
                  <c:v>1.0258959999999999</c:v>
                </c:pt>
                <c:pt idx="1506">
                  <c:v>1.0258339999999999</c:v>
                </c:pt>
                <c:pt idx="1507">
                  <c:v>1.0258339999999999</c:v>
                </c:pt>
                <c:pt idx="1508">
                  <c:v>1.0260210000000001</c:v>
                </c:pt>
                <c:pt idx="1509">
                  <c:v>1.0260210000000001</c:v>
                </c:pt>
                <c:pt idx="1510">
                  <c:v>1.026084</c:v>
                </c:pt>
                <c:pt idx="1511">
                  <c:v>1.0262089999999999</c:v>
                </c:pt>
                <c:pt idx="1512">
                  <c:v>1.0262089999999999</c:v>
                </c:pt>
                <c:pt idx="1513">
                  <c:v>1.0262089999999999</c:v>
                </c:pt>
                <c:pt idx="1514">
                  <c:v>1.0262089999999999</c:v>
                </c:pt>
                <c:pt idx="1515">
                  <c:v>1.026459</c:v>
                </c:pt>
                <c:pt idx="1516">
                  <c:v>1.026459</c:v>
                </c:pt>
                <c:pt idx="1517">
                  <c:v>1.026459</c:v>
                </c:pt>
                <c:pt idx="1518">
                  <c:v>1.026459</c:v>
                </c:pt>
                <c:pt idx="1519">
                  <c:v>1.0263960000000001</c:v>
                </c:pt>
                <c:pt idx="1520">
                  <c:v>1.0263960000000001</c:v>
                </c:pt>
                <c:pt idx="1521">
                  <c:v>1.0263960000000001</c:v>
                </c:pt>
                <c:pt idx="1522">
                  <c:v>1.026459</c:v>
                </c:pt>
                <c:pt idx="1523">
                  <c:v>1.026459</c:v>
                </c:pt>
                <c:pt idx="1524">
                  <c:v>1.026459</c:v>
                </c:pt>
                <c:pt idx="1525">
                  <c:v>1.026459</c:v>
                </c:pt>
                <c:pt idx="1526">
                  <c:v>1.026459</c:v>
                </c:pt>
                <c:pt idx="1527">
                  <c:v>1.026459</c:v>
                </c:pt>
                <c:pt idx="1528">
                  <c:v>1.0265219999999999</c:v>
                </c:pt>
                <c:pt idx="1529">
                  <c:v>1.0263960000000001</c:v>
                </c:pt>
                <c:pt idx="1530">
                  <c:v>1.0263960000000001</c:v>
                </c:pt>
                <c:pt idx="1531">
                  <c:v>1.0263340000000001</c:v>
                </c:pt>
                <c:pt idx="1532">
                  <c:v>1.0263340000000001</c:v>
                </c:pt>
                <c:pt idx="1533">
                  <c:v>1.0262709999999999</c:v>
                </c:pt>
                <c:pt idx="1534">
                  <c:v>1.0262709999999999</c:v>
                </c:pt>
                <c:pt idx="1535">
                  <c:v>1.0262709999999999</c:v>
                </c:pt>
                <c:pt idx="1536">
                  <c:v>1.026146</c:v>
                </c:pt>
                <c:pt idx="1537">
                  <c:v>1.026146</c:v>
                </c:pt>
                <c:pt idx="1538">
                  <c:v>1.026146</c:v>
                </c:pt>
                <c:pt idx="1539">
                  <c:v>1.0262089999999999</c:v>
                </c:pt>
                <c:pt idx="1540">
                  <c:v>1.0262709999999999</c:v>
                </c:pt>
                <c:pt idx="1541">
                  <c:v>1.0262709999999999</c:v>
                </c:pt>
                <c:pt idx="1542">
                  <c:v>1.0262709999999999</c:v>
                </c:pt>
                <c:pt idx="1543">
                  <c:v>1.0263340000000001</c:v>
                </c:pt>
                <c:pt idx="1544">
                  <c:v>1.0262089999999999</c:v>
                </c:pt>
                <c:pt idx="1545">
                  <c:v>1.026146</c:v>
                </c:pt>
                <c:pt idx="1546">
                  <c:v>1.026084</c:v>
                </c:pt>
                <c:pt idx="1547">
                  <c:v>1.026084</c:v>
                </c:pt>
                <c:pt idx="1548">
                  <c:v>1.026146</c:v>
                </c:pt>
                <c:pt idx="1549">
                  <c:v>1.0262089999999999</c:v>
                </c:pt>
                <c:pt idx="1550">
                  <c:v>1.0263340000000001</c:v>
                </c:pt>
                <c:pt idx="1551">
                  <c:v>1.026459</c:v>
                </c:pt>
                <c:pt idx="1552">
                  <c:v>1.026459</c:v>
                </c:pt>
                <c:pt idx="1553">
                  <c:v>1.0263960000000001</c:v>
                </c:pt>
                <c:pt idx="1554">
                  <c:v>1.0263340000000001</c:v>
                </c:pt>
                <c:pt idx="1555">
                  <c:v>1.0262089999999999</c:v>
                </c:pt>
                <c:pt idx="1556">
                  <c:v>1.026146</c:v>
                </c:pt>
                <c:pt idx="1557">
                  <c:v>1.0260210000000001</c:v>
                </c:pt>
                <c:pt idx="1558">
                  <c:v>1.026084</c:v>
                </c:pt>
                <c:pt idx="1559">
                  <c:v>1.026146</c:v>
                </c:pt>
                <c:pt idx="1560">
                  <c:v>1.026146</c:v>
                </c:pt>
                <c:pt idx="1561">
                  <c:v>1.026084</c:v>
                </c:pt>
                <c:pt idx="1562">
                  <c:v>1.026084</c:v>
                </c:pt>
                <c:pt idx="1563">
                  <c:v>1.026146</c:v>
                </c:pt>
                <c:pt idx="1564">
                  <c:v>1.0259590000000001</c:v>
                </c:pt>
                <c:pt idx="1565">
                  <c:v>1.0258959999999999</c:v>
                </c:pt>
                <c:pt idx="1566">
                  <c:v>1.0258959999999999</c:v>
                </c:pt>
                <c:pt idx="1567">
                  <c:v>1.025771</c:v>
                </c:pt>
                <c:pt idx="1568">
                  <c:v>1.025771</c:v>
                </c:pt>
                <c:pt idx="1569">
                  <c:v>1.0257080000000001</c:v>
                </c:pt>
                <c:pt idx="1570">
                  <c:v>1.0256460000000001</c:v>
                </c:pt>
                <c:pt idx="1571">
                  <c:v>1.025396</c:v>
                </c:pt>
                <c:pt idx="1572">
                  <c:v>1.025271</c:v>
                </c:pt>
                <c:pt idx="1573">
                  <c:v>1.025271</c:v>
                </c:pt>
                <c:pt idx="1574">
                  <c:v>1.025271</c:v>
                </c:pt>
                <c:pt idx="1575">
                  <c:v>1.025333</c:v>
                </c:pt>
                <c:pt idx="1576">
                  <c:v>1.025396</c:v>
                </c:pt>
                <c:pt idx="1577">
                  <c:v>1.025396</c:v>
                </c:pt>
                <c:pt idx="1578">
                  <c:v>1.025458</c:v>
                </c:pt>
                <c:pt idx="1579">
                  <c:v>1.0255829999999999</c:v>
                </c:pt>
                <c:pt idx="1580">
                  <c:v>1.0255829999999999</c:v>
                </c:pt>
                <c:pt idx="1581">
                  <c:v>1.0256460000000001</c:v>
                </c:pt>
                <c:pt idx="1582">
                  <c:v>1.0257080000000001</c:v>
                </c:pt>
                <c:pt idx="1583">
                  <c:v>1.0257080000000001</c:v>
                </c:pt>
                <c:pt idx="1584">
                  <c:v>1.0257080000000001</c:v>
                </c:pt>
                <c:pt idx="1585">
                  <c:v>1.0258339999999999</c:v>
                </c:pt>
                <c:pt idx="1586">
                  <c:v>1.0259590000000001</c:v>
                </c:pt>
                <c:pt idx="1587">
                  <c:v>1.0258959999999999</c:v>
                </c:pt>
                <c:pt idx="1588">
                  <c:v>1.0258959999999999</c:v>
                </c:pt>
                <c:pt idx="1589">
                  <c:v>1.0259590000000001</c:v>
                </c:pt>
                <c:pt idx="1590">
                  <c:v>1.0259590000000001</c:v>
                </c:pt>
                <c:pt idx="1591">
                  <c:v>1.0258959999999999</c:v>
                </c:pt>
                <c:pt idx="1592">
                  <c:v>1.0259590000000001</c:v>
                </c:pt>
                <c:pt idx="1593">
                  <c:v>1.0262089999999999</c:v>
                </c:pt>
                <c:pt idx="1594">
                  <c:v>1.026084</c:v>
                </c:pt>
                <c:pt idx="1595">
                  <c:v>1.0260210000000001</c:v>
                </c:pt>
                <c:pt idx="1596">
                  <c:v>1.0260210000000001</c:v>
                </c:pt>
                <c:pt idx="1597">
                  <c:v>1.0259590000000001</c:v>
                </c:pt>
                <c:pt idx="1598">
                  <c:v>1.0258959999999999</c:v>
                </c:pt>
                <c:pt idx="1599">
                  <c:v>1.0259590000000001</c:v>
                </c:pt>
                <c:pt idx="1600">
                  <c:v>1.0259590000000001</c:v>
                </c:pt>
                <c:pt idx="1601">
                  <c:v>1.0259590000000001</c:v>
                </c:pt>
                <c:pt idx="1602">
                  <c:v>1.0260210000000001</c:v>
                </c:pt>
                <c:pt idx="1603">
                  <c:v>1.0260210000000001</c:v>
                </c:pt>
                <c:pt idx="1604">
                  <c:v>1.0260210000000001</c:v>
                </c:pt>
                <c:pt idx="1605">
                  <c:v>1.0259590000000001</c:v>
                </c:pt>
                <c:pt idx="1606">
                  <c:v>1.0259590000000001</c:v>
                </c:pt>
                <c:pt idx="1607">
                  <c:v>1.0259590000000001</c:v>
                </c:pt>
                <c:pt idx="1608">
                  <c:v>1.0259590000000001</c:v>
                </c:pt>
                <c:pt idx="1609">
                  <c:v>1.0260210000000001</c:v>
                </c:pt>
                <c:pt idx="1610">
                  <c:v>1.0260210000000001</c:v>
                </c:pt>
                <c:pt idx="1611">
                  <c:v>1.0260210000000001</c:v>
                </c:pt>
                <c:pt idx="1612">
                  <c:v>1.0260210000000001</c:v>
                </c:pt>
                <c:pt idx="1613">
                  <c:v>1.0260210000000001</c:v>
                </c:pt>
                <c:pt idx="1614">
                  <c:v>1.0259590000000001</c:v>
                </c:pt>
                <c:pt idx="1615">
                  <c:v>1.0259590000000001</c:v>
                </c:pt>
                <c:pt idx="1616">
                  <c:v>1.0259590000000001</c:v>
                </c:pt>
                <c:pt idx="1617">
                  <c:v>1.0259590000000001</c:v>
                </c:pt>
                <c:pt idx="1618">
                  <c:v>1.0260210000000001</c:v>
                </c:pt>
                <c:pt idx="1619">
                  <c:v>1.0260210000000001</c:v>
                </c:pt>
                <c:pt idx="1620">
                  <c:v>1.026084</c:v>
                </c:pt>
                <c:pt idx="1621">
                  <c:v>1.0262089999999999</c:v>
                </c:pt>
                <c:pt idx="1622">
                  <c:v>1.0262089999999999</c:v>
                </c:pt>
                <c:pt idx="1623">
                  <c:v>1.0262089999999999</c:v>
                </c:pt>
                <c:pt idx="1624">
                  <c:v>1.0262709999999999</c:v>
                </c:pt>
                <c:pt idx="1625">
                  <c:v>1.0263340000000001</c:v>
                </c:pt>
                <c:pt idx="1626">
                  <c:v>1.0263960000000001</c:v>
                </c:pt>
                <c:pt idx="1627">
                  <c:v>1.0263960000000001</c:v>
                </c:pt>
                <c:pt idx="1628">
                  <c:v>1.0263960000000001</c:v>
                </c:pt>
                <c:pt idx="1629">
                  <c:v>1.0263960000000001</c:v>
                </c:pt>
                <c:pt idx="1630">
                  <c:v>1.0263340000000001</c:v>
                </c:pt>
                <c:pt idx="1631">
                  <c:v>1.0263340000000001</c:v>
                </c:pt>
                <c:pt idx="1632">
                  <c:v>1.0263340000000001</c:v>
                </c:pt>
                <c:pt idx="1633">
                  <c:v>1.0263340000000001</c:v>
                </c:pt>
                <c:pt idx="1634">
                  <c:v>1.0263340000000001</c:v>
                </c:pt>
                <c:pt idx="1635">
                  <c:v>1.026146</c:v>
                </c:pt>
                <c:pt idx="1636">
                  <c:v>1.0262089999999999</c:v>
                </c:pt>
                <c:pt idx="1637">
                  <c:v>1.0262089999999999</c:v>
                </c:pt>
                <c:pt idx="1638">
                  <c:v>1.0262089999999999</c:v>
                </c:pt>
                <c:pt idx="1639">
                  <c:v>1.0262089999999999</c:v>
                </c:pt>
                <c:pt idx="1640">
                  <c:v>1.0262089999999999</c:v>
                </c:pt>
                <c:pt idx="1641">
                  <c:v>1.0262089999999999</c:v>
                </c:pt>
                <c:pt idx="1642">
                  <c:v>1.0259590000000001</c:v>
                </c:pt>
                <c:pt idx="1643">
                  <c:v>1.0258339999999999</c:v>
                </c:pt>
                <c:pt idx="1644">
                  <c:v>1.0258339999999999</c:v>
                </c:pt>
                <c:pt idx="1645">
                  <c:v>1.0258959999999999</c:v>
                </c:pt>
                <c:pt idx="1646">
                  <c:v>1.0259590000000001</c:v>
                </c:pt>
                <c:pt idx="1647">
                  <c:v>1.0259590000000001</c:v>
                </c:pt>
                <c:pt idx="1648">
                  <c:v>1.0258959999999999</c:v>
                </c:pt>
                <c:pt idx="1649">
                  <c:v>1.0257080000000001</c:v>
                </c:pt>
                <c:pt idx="1650">
                  <c:v>1.0255209999999999</c:v>
                </c:pt>
                <c:pt idx="1651">
                  <c:v>1.025458</c:v>
                </c:pt>
                <c:pt idx="1652">
                  <c:v>1.025458</c:v>
                </c:pt>
                <c:pt idx="1653">
                  <c:v>1.0255829999999999</c:v>
                </c:pt>
                <c:pt idx="1654">
                  <c:v>1.0256460000000001</c:v>
                </c:pt>
                <c:pt idx="1655">
                  <c:v>1.025771</c:v>
                </c:pt>
                <c:pt idx="1656">
                  <c:v>1.0258959999999999</c:v>
                </c:pt>
                <c:pt idx="1657">
                  <c:v>1.026084</c:v>
                </c:pt>
                <c:pt idx="1658">
                  <c:v>1.026084</c:v>
                </c:pt>
                <c:pt idx="1659">
                  <c:v>1.0260210000000001</c:v>
                </c:pt>
                <c:pt idx="1660">
                  <c:v>1.0260210000000001</c:v>
                </c:pt>
                <c:pt idx="1661">
                  <c:v>1.0260210000000001</c:v>
                </c:pt>
                <c:pt idx="1662">
                  <c:v>1.0260210000000001</c:v>
                </c:pt>
                <c:pt idx="1663">
                  <c:v>1.0260210000000001</c:v>
                </c:pt>
                <c:pt idx="1664">
                  <c:v>1.0262709999999999</c:v>
                </c:pt>
                <c:pt idx="1665">
                  <c:v>1.0262709999999999</c:v>
                </c:pt>
                <c:pt idx="1666">
                  <c:v>1.0262709999999999</c:v>
                </c:pt>
                <c:pt idx="1667">
                  <c:v>1.0263340000000001</c:v>
                </c:pt>
                <c:pt idx="1668">
                  <c:v>1.0262709999999999</c:v>
                </c:pt>
                <c:pt idx="1669">
                  <c:v>1.0262709999999999</c:v>
                </c:pt>
                <c:pt idx="1670">
                  <c:v>1.0262709999999999</c:v>
                </c:pt>
                <c:pt idx="1671">
                  <c:v>1.026459</c:v>
                </c:pt>
                <c:pt idx="1672">
                  <c:v>1.0263340000000001</c:v>
                </c:pt>
                <c:pt idx="1673">
                  <c:v>1.0262709999999999</c:v>
                </c:pt>
                <c:pt idx="1674">
                  <c:v>1.0263340000000001</c:v>
                </c:pt>
                <c:pt idx="1675">
                  <c:v>1.0263340000000001</c:v>
                </c:pt>
                <c:pt idx="1676">
                  <c:v>1.0262709999999999</c:v>
                </c:pt>
                <c:pt idx="1677">
                  <c:v>1.0262709999999999</c:v>
                </c:pt>
                <c:pt idx="1678">
                  <c:v>1.0262709999999999</c:v>
                </c:pt>
                <c:pt idx="1679">
                  <c:v>1.0262709999999999</c:v>
                </c:pt>
                <c:pt idx="1680">
                  <c:v>1.0263340000000001</c:v>
                </c:pt>
                <c:pt idx="1681">
                  <c:v>1.0263340000000001</c:v>
                </c:pt>
                <c:pt idx="1682">
                  <c:v>1.0263340000000001</c:v>
                </c:pt>
                <c:pt idx="1683">
                  <c:v>1.0263960000000001</c:v>
                </c:pt>
                <c:pt idx="1684">
                  <c:v>1.026459</c:v>
                </c:pt>
                <c:pt idx="1685">
                  <c:v>1.0263960000000001</c:v>
                </c:pt>
                <c:pt idx="1686">
                  <c:v>1.0265219999999999</c:v>
                </c:pt>
                <c:pt idx="1687">
                  <c:v>1.0265839999999999</c:v>
                </c:pt>
                <c:pt idx="1688">
                  <c:v>1.0265839999999999</c:v>
                </c:pt>
                <c:pt idx="1689">
                  <c:v>1.0265839999999999</c:v>
                </c:pt>
                <c:pt idx="1690">
                  <c:v>1.0265839999999999</c:v>
                </c:pt>
                <c:pt idx="1691">
                  <c:v>1.0266470000000001</c:v>
                </c:pt>
                <c:pt idx="1692">
                  <c:v>1.0265219999999999</c:v>
                </c:pt>
                <c:pt idx="1693">
                  <c:v>1.026459</c:v>
                </c:pt>
                <c:pt idx="1694">
                  <c:v>1.0265219999999999</c:v>
                </c:pt>
                <c:pt idx="1695">
                  <c:v>1.0265219999999999</c:v>
                </c:pt>
                <c:pt idx="1696">
                  <c:v>1.0265219999999999</c:v>
                </c:pt>
                <c:pt idx="1697">
                  <c:v>1.0265219999999999</c:v>
                </c:pt>
                <c:pt idx="1698">
                  <c:v>1.0265839999999999</c:v>
                </c:pt>
                <c:pt idx="1699">
                  <c:v>1.0266470000000001</c:v>
                </c:pt>
                <c:pt idx="1700">
                  <c:v>1.0266470000000001</c:v>
                </c:pt>
                <c:pt idx="1701">
                  <c:v>1.0266470000000001</c:v>
                </c:pt>
                <c:pt idx="1702">
                  <c:v>1.0266470000000001</c:v>
                </c:pt>
                <c:pt idx="1703">
                  <c:v>1.0266470000000001</c:v>
                </c:pt>
                <c:pt idx="1704">
                  <c:v>1.0267090000000001</c:v>
                </c:pt>
                <c:pt idx="1705">
                  <c:v>1.026772</c:v>
                </c:pt>
                <c:pt idx="1706">
                  <c:v>1.026834</c:v>
                </c:pt>
                <c:pt idx="1707">
                  <c:v>1.026834</c:v>
                </c:pt>
                <c:pt idx="1708">
                  <c:v>1.026834</c:v>
                </c:pt>
                <c:pt idx="1709">
                  <c:v>1.026772</c:v>
                </c:pt>
                <c:pt idx="1710">
                  <c:v>1.0267090000000001</c:v>
                </c:pt>
                <c:pt idx="1711">
                  <c:v>1.0266470000000001</c:v>
                </c:pt>
                <c:pt idx="1712">
                  <c:v>1.0266470000000001</c:v>
                </c:pt>
                <c:pt idx="1713">
                  <c:v>1.0265219999999999</c:v>
                </c:pt>
                <c:pt idx="1714">
                  <c:v>1.0265839999999999</c:v>
                </c:pt>
                <c:pt idx="1715">
                  <c:v>1.0265219999999999</c:v>
                </c:pt>
                <c:pt idx="1716">
                  <c:v>1.0265219999999999</c:v>
                </c:pt>
                <c:pt idx="1717">
                  <c:v>1.0265219999999999</c:v>
                </c:pt>
                <c:pt idx="1718">
                  <c:v>1.026459</c:v>
                </c:pt>
                <c:pt idx="1719">
                  <c:v>1.0265219999999999</c:v>
                </c:pt>
                <c:pt idx="1720">
                  <c:v>1.0262089999999999</c:v>
                </c:pt>
                <c:pt idx="1721">
                  <c:v>1.026084</c:v>
                </c:pt>
                <c:pt idx="1722">
                  <c:v>1.0260210000000001</c:v>
                </c:pt>
                <c:pt idx="1723">
                  <c:v>1.0259590000000001</c:v>
                </c:pt>
                <c:pt idx="1724">
                  <c:v>1.0259590000000001</c:v>
                </c:pt>
                <c:pt idx="1725">
                  <c:v>1.0258959999999999</c:v>
                </c:pt>
                <c:pt idx="1726">
                  <c:v>1.0258339999999999</c:v>
                </c:pt>
                <c:pt idx="1727">
                  <c:v>1.0257080000000001</c:v>
                </c:pt>
                <c:pt idx="1728">
                  <c:v>1.0256460000000001</c:v>
                </c:pt>
                <c:pt idx="1729">
                  <c:v>1.0256460000000001</c:v>
                </c:pt>
                <c:pt idx="1730">
                  <c:v>1.0255829999999999</c:v>
                </c:pt>
                <c:pt idx="1731">
                  <c:v>1.0255829999999999</c:v>
                </c:pt>
                <c:pt idx="1732">
                  <c:v>1.0255209999999999</c:v>
                </c:pt>
                <c:pt idx="1733">
                  <c:v>1.0255209999999999</c:v>
                </c:pt>
                <c:pt idx="1734">
                  <c:v>1.0255829999999999</c:v>
                </c:pt>
                <c:pt idx="1735">
                  <c:v>1.025771</c:v>
                </c:pt>
                <c:pt idx="1736">
                  <c:v>1.025771</c:v>
                </c:pt>
                <c:pt idx="1737">
                  <c:v>1.025771</c:v>
                </c:pt>
                <c:pt idx="1738">
                  <c:v>1.0258339999999999</c:v>
                </c:pt>
                <c:pt idx="1739">
                  <c:v>1.025771</c:v>
                </c:pt>
                <c:pt idx="1740">
                  <c:v>1.025771</c:v>
                </c:pt>
                <c:pt idx="1741">
                  <c:v>1.025771</c:v>
                </c:pt>
                <c:pt idx="1742">
                  <c:v>1.0260210000000001</c:v>
                </c:pt>
                <c:pt idx="1743">
                  <c:v>1.026084</c:v>
                </c:pt>
                <c:pt idx="1744">
                  <c:v>1.026146</c:v>
                </c:pt>
                <c:pt idx="1745">
                  <c:v>1.026146</c:v>
                </c:pt>
                <c:pt idx="1746">
                  <c:v>1.026146</c:v>
                </c:pt>
                <c:pt idx="1747">
                  <c:v>1.026146</c:v>
                </c:pt>
                <c:pt idx="1748">
                  <c:v>1.0262089999999999</c:v>
                </c:pt>
                <c:pt idx="1749">
                  <c:v>1.026459</c:v>
                </c:pt>
                <c:pt idx="1750">
                  <c:v>1.0265219999999999</c:v>
                </c:pt>
                <c:pt idx="1751">
                  <c:v>1.0265219999999999</c:v>
                </c:pt>
                <c:pt idx="1752">
                  <c:v>1.0265839999999999</c:v>
                </c:pt>
                <c:pt idx="1753">
                  <c:v>1.0265839999999999</c:v>
                </c:pt>
                <c:pt idx="1754">
                  <c:v>1.0265839999999999</c:v>
                </c:pt>
                <c:pt idx="1755">
                  <c:v>1.0265219999999999</c:v>
                </c:pt>
                <c:pt idx="1756">
                  <c:v>1.026459</c:v>
                </c:pt>
                <c:pt idx="1757">
                  <c:v>1.0263340000000001</c:v>
                </c:pt>
                <c:pt idx="1758">
                  <c:v>1.0263340000000001</c:v>
                </c:pt>
                <c:pt idx="1759">
                  <c:v>1.0262709999999999</c:v>
                </c:pt>
                <c:pt idx="1760">
                  <c:v>1.0262709999999999</c:v>
                </c:pt>
                <c:pt idx="1761">
                  <c:v>1.0262709999999999</c:v>
                </c:pt>
                <c:pt idx="1762">
                  <c:v>1.0263340000000001</c:v>
                </c:pt>
                <c:pt idx="1763">
                  <c:v>1.0263340000000001</c:v>
                </c:pt>
                <c:pt idx="1764">
                  <c:v>1.0263960000000001</c:v>
                </c:pt>
                <c:pt idx="1765">
                  <c:v>1.0263960000000001</c:v>
                </c:pt>
                <c:pt idx="1766">
                  <c:v>1.026459</c:v>
                </c:pt>
                <c:pt idx="1767">
                  <c:v>1.0265839999999999</c:v>
                </c:pt>
                <c:pt idx="1768">
                  <c:v>1.0266470000000001</c:v>
                </c:pt>
                <c:pt idx="1769">
                  <c:v>1.0267090000000001</c:v>
                </c:pt>
                <c:pt idx="1770">
                  <c:v>1.0266470000000001</c:v>
                </c:pt>
                <c:pt idx="1771">
                  <c:v>1.0266470000000001</c:v>
                </c:pt>
                <c:pt idx="1772">
                  <c:v>1.0267090000000001</c:v>
                </c:pt>
                <c:pt idx="1773">
                  <c:v>1.026772</c:v>
                </c:pt>
                <c:pt idx="1774">
                  <c:v>1.026772</c:v>
                </c:pt>
                <c:pt idx="1775">
                  <c:v>1.026834</c:v>
                </c:pt>
                <c:pt idx="1776">
                  <c:v>1.0268969999999999</c:v>
                </c:pt>
                <c:pt idx="1777">
                  <c:v>1.0270220000000001</c:v>
                </c:pt>
                <c:pt idx="1778">
                  <c:v>1.0268969999999999</c:v>
                </c:pt>
                <c:pt idx="1779">
                  <c:v>1.026834</c:v>
                </c:pt>
                <c:pt idx="1780">
                  <c:v>1.026772</c:v>
                </c:pt>
                <c:pt idx="1781">
                  <c:v>1.026772</c:v>
                </c:pt>
                <c:pt idx="1782">
                  <c:v>1.026834</c:v>
                </c:pt>
                <c:pt idx="1783">
                  <c:v>1.026772</c:v>
                </c:pt>
                <c:pt idx="1784">
                  <c:v>1.026772</c:v>
                </c:pt>
                <c:pt idx="1785">
                  <c:v>1.026772</c:v>
                </c:pt>
                <c:pt idx="1786">
                  <c:v>1.0267090000000001</c:v>
                </c:pt>
                <c:pt idx="1787">
                  <c:v>1.026772</c:v>
                </c:pt>
                <c:pt idx="1788">
                  <c:v>1.026772</c:v>
                </c:pt>
                <c:pt idx="1789">
                  <c:v>1.026772</c:v>
                </c:pt>
                <c:pt idx="1790">
                  <c:v>1.026772</c:v>
                </c:pt>
                <c:pt idx="1791">
                  <c:v>1.0266470000000001</c:v>
                </c:pt>
                <c:pt idx="1792">
                  <c:v>1.026772</c:v>
                </c:pt>
                <c:pt idx="1793">
                  <c:v>1.026772</c:v>
                </c:pt>
                <c:pt idx="1794">
                  <c:v>1.026772</c:v>
                </c:pt>
                <c:pt idx="1795">
                  <c:v>1.0268969999999999</c:v>
                </c:pt>
                <c:pt idx="1796">
                  <c:v>1.0268969999999999</c:v>
                </c:pt>
                <c:pt idx="1797">
                  <c:v>1.026959</c:v>
                </c:pt>
                <c:pt idx="1798">
                  <c:v>1.0266470000000001</c:v>
                </c:pt>
                <c:pt idx="1799">
                  <c:v>1.0265219999999999</c:v>
                </c:pt>
                <c:pt idx="1800">
                  <c:v>1.026459</c:v>
                </c:pt>
                <c:pt idx="1801">
                  <c:v>1.0263960000000001</c:v>
                </c:pt>
                <c:pt idx="1802">
                  <c:v>1.0263960000000001</c:v>
                </c:pt>
                <c:pt idx="1803">
                  <c:v>1.0263960000000001</c:v>
                </c:pt>
                <c:pt idx="1804">
                  <c:v>1.0263340000000001</c:v>
                </c:pt>
                <c:pt idx="1805">
                  <c:v>1.0262089999999999</c:v>
                </c:pt>
                <c:pt idx="1806">
                  <c:v>1.026146</c:v>
                </c:pt>
                <c:pt idx="1807">
                  <c:v>1.0262089999999999</c:v>
                </c:pt>
                <c:pt idx="1808">
                  <c:v>1.0262089999999999</c:v>
                </c:pt>
                <c:pt idx="1809">
                  <c:v>1.0262089999999999</c:v>
                </c:pt>
                <c:pt idx="1810">
                  <c:v>1.0262709999999999</c:v>
                </c:pt>
                <c:pt idx="1811">
                  <c:v>1.0262709999999999</c:v>
                </c:pt>
                <c:pt idx="1812">
                  <c:v>1.0262709999999999</c:v>
                </c:pt>
                <c:pt idx="1813">
                  <c:v>1.0263340000000001</c:v>
                </c:pt>
                <c:pt idx="1814">
                  <c:v>1.0263340000000001</c:v>
                </c:pt>
                <c:pt idx="1815">
                  <c:v>1.0263960000000001</c:v>
                </c:pt>
                <c:pt idx="1816">
                  <c:v>1.0263960000000001</c:v>
                </c:pt>
                <c:pt idx="1817">
                  <c:v>1.0263960000000001</c:v>
                </c:pt>
                <c:pt idx="1818">
                  <c:v>1.0263960000000001</c:v>
                </c:pt>
                <c:pt idx="1819">
                  <c:v>1.0263340000000001</c:v>
                </c:pt>
                <c:pt idx="1820">
                  <c:v>1.0265219999999999</c:v>
                </c:pt>
                <c:pt idx="1821">
                  <c:v>1.026459</c:v>
                </c:pt>
                <c:pt idx="1822">
                  <c:v>1.026459</c:v>
                </c:pt>
                <c:pt idx="1823">
                  <c:v>1.0265219999999999</c:v>
                </c:pt>
                <c:pt idx="1824">
                  <c:v>1.0265219999999999</c:v>
                </c:pt>
                <c:pt idx="1825">
                  <c:v>1.0265219999999999</c:v>
                </c:pt>
                <c:pt idx="1826">
                  <c:v>1.0265839999999999</c:v>
                </c:pt>
                <c:pt idx="1827">
                  <c:v>1.0267090000000001</c:v>
                </c:pt>
                <c:pt idx="1828">
                  <c:v>1.0267090000000001</c:v>
                </c:pt>
                <c:pt idx="1829">
                  <c:v>1.0267090000000001</c:v>
                </c:pt>
                <c:pt idx="1830">
                  <c:v>1.026772</c:v>
                </c:pt>
                <c:pt idx="1831">
                  <c:v>1.026834</c:v>
                </c:pt>
                <c:pt idx="1832">
                  <c:v>1.026959</c:v>
                </c:pt>
                <c:pt idx="1833">
                  <c:v>1.026959</c:v>
                </c:pt>
                <c:pt idx="1834">
                  <c:v>1.0268969999999999</c:v>
                </c:pt>
                <c:pt idx="1835">
                  <c:v>1.0268969999999999</c:v>
                </c:pt>
                <c:pt idx="1836">
                  <c:v>1.026834</c:v>
                </c:pt>
                <c:pt idx="1837">
                  <c:v>1.026772</c:v>
                </c:pt>
                <c:pt idx="1838">
                  <c:v>1.0267090000000001</c:v>
                </c:pt>
                <c:pt idx="1839">
                  <c:v>1.0267090000000001</c:v>
                </c:pt>
                <c:pt idx="1840">
                  <c:v>1.0266470000000001</c:v>
                </c:pt>
                <c:pt idx="1841">
                  <c:v>1.0265839999999999</c:v>
                </c:pt>
              </c:numCache>
            </c:numRef>
          </c:val>
          <c:smooth val="0"/>
          <c:extLst>
            <c:ext xmlns:c16="http://schemas.microsoft.com/office/drawing/2014/chart" uri="{C3380CC4-5D6E-409C-BE32-E72D297353CC}">
              <c16:uniqueId val="{00000008-9012-45BD-9C2F-9C12A8F37E68}"/>
            </c:ext>
          </c:extLst>
        </c:ser>
        <c:dLbls>
          <c:showLegendKey val="0"/>
          <c:showVal val="0"/>
          <c:showCatName val="0"/>
          <c:showSerName val="0"/>
          <c:showPercent val="0"/>
          <c:showBubbleSize val="0"/>
        </c:dLbls>
        <c:smooth val="0"/>
        <c:axId val="1784086992"/>
        <c:axId val="1784081168"/>
      </c:lineChart>
      <c:catAx>
        <c:axId val="1784086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081168"/>
        <c:crosses val="autoZero"/>
        <c:auto val="1"/>
        <c:lblAlgn val="ctr"/>
        <c:lblOffset val="100"/>
        <c:noMultiLvlLbl val="0"/>
      </c:catAx>
      <c:valAx>
        <c:axId val="178408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08699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Motion 2 - 0,</a:t>
            </a:r>
            <a:r>
              <a:rPr lang="en-US" baseline="0"/>
              <a:t> 20 , 100 Moving Average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Motion2!$A$2:$A$1386</c:f>
              <c:numCache>
                <c:formatCode>General</c:formatCode>
                <c:ptCount val="1385"/>
                <c:pt idx="0">
                  <c:v>-4.6856000000000002E-2</c:v>
                </c:pt>
                <c:pt idx="1">
                  <c:v>-5.3240000000000003E-2</c:v>
                </c:pt>
                <c:pt idx="2">
                  <c:v>-4.6856000000000002E-2</c:v>
                </c:pt>
                <c:pt idx="3">
                  <c:v>-4.6856000000000002E-2</c:v>
                </c:pt>
                <c:pt idx="4">
                  <c:v>-4.0472000000000001E-2</c:v>
                </c:pt>
                <c:pt idx="5">
                  <c:v>-4.0472000000000001E-2</c:v>
                </c:pt>
                <c:pt idx="6">
                  <c:v>-4.6856000000000002E-2</c:v>
                </c:pt>
                <c:pt idx="7">
                  <c:v>-2.1321E-2</c:v>
                </c:pt>
                <c:pt idx="8">
                  <c:v>-1.4938E-2</c:v>
                </c:pt>
                <c:pt idx="9">
                  <c:v>-1.4938E-2</c:v>
                </c:pt>
                <c:pt idx="10">
                  <c:v>-1.4938E-2</c:v>
                </c:pt>
                <c:pt idx="11">
                  <c:v>-2.7705E-2</c:v>
                </c:pt>
                <c:pt idx="12">
                  <c:v>-5.3240000000000003E-2</c:v>
                </c:pt>
                <c:pt idx="13">
                  <c:v>-9.1541999999999998E-2</c:v>
                </c:pt>
                <c:pt idx="14">
                  <c:v>-9.7924999999999998E-2</c:v>
                </c:pt>
                <c:pt idx="15">
                  <c:v>-0.104309</c:v>
                </c:pt>
                <c:pt idx="16">
                  <c:v>-0.104309</c:v>
                </c:pt>
                <c:pt idx="17">
                  <c:v>-9.1541999999999998E-2</c:v>
                </c:pt>
                <c:pt idx="18">
                  <c:v>-8.5157999999999998E-2</c:v>
                </c:pt>
                <c:pt idx="19">
                  <c:v>-9.1541999999999998E-2</c:v>
                </c:pt>
                <c:pt idx="20">
                  <c:v>-0.110693</c:v>
                </c:pt>
                <c:pt idx="21">
                  <c:v>-0.117076</c:v>
                </c:pt>
                <c:pt idx="22">
                  <c:v>-0.12346</c:v>
                </c:pt>
                <c:pt idx="23">
                  <c:v>-0.12346</c:v>
                </c:pt>
                <c:pt idx="24">
                  <c:v>-9.7924999999999998E-2</c:v>
                </c:pt>
                <c:pt idx="25">
                  <c:v>-6.6006999999999996E-2</c:v>
                </c:pt>
                <c:pt idx="26">
                  <c:v>-5.3240000000000003E-2</c:v>
                </c:pt>
                <c:pt idx="27">
                  <c:v>-3.4089000000000001E-2</c:v>
                </c:pt>
                <c:pt idx="28">
                  <c:v>-4.0472000000000001E-2</c:v>
                </c:pt>
                <c:pt idx="29">
                  <c:v>-4.6856000000000002E-2</c:v>
                </c:pt>
                <c:pt idx="30">
                  <c:v>-5.9623000000000002E-2</c:v>
                </c:pt>
                <c:pt idx="31">
                  <c:v>-8.5157999999999998E-2</c:v>
                </c:pt>
                <c:pt idx="32">
                  <c:v>-9.7924999999999998E-2</c:v>
                </c:pt>
                <c:pt idx="33">
                  <c:v>-8.5157999999999998E-2</c:v>
                </c:pt>
                <c:pt idx="34">
                  <c:v>-5.3240000000000003E-2</c:v>
                </c:pt>
                <c:pt idx="35">
                  <c:v>-3.4089000000000001E-2</c:v>
                </c:pt>
                <c:pt idx="36">
                  <c:v>-8.5540000000000008E-3</c:v>
                </c:pt>
                <c:pt idx="37">
                  <c:v>1.6981E-2</c:v>
                </c:pt>
                <c:pt idx="38">
                  <c:v>2.9748E-2</c:v>
                </c:pt>
                <c:pt idx="39">
                  <c:v>3.6131000000000003E-2</c:v>
                </c:pt>
                <c:pt idx="40">
                  <c:v>3.6131000000000003E-2</c:v>
                </c:pt>
                <c:pt idx="41">
                  <c:v>4.2514999999999997E-2</c:v>
                </c:pt>
                <c:pt idx="42">
                  <c:v>4.8898999999999998E-2</c:v>
                </c:pt>
                <c:pt idx="43">
                  <c:v>5.5281999999999998E-2</c:v>
                </c:pt>
                <c:pt idx="44">
                  <c:v>7.4432999999999999E-2</c:v>
                </c:pt>
                <c:pt idx="45">
                  <c:v>8.7201000000000001E-2</c:v>
                </c:pt>
                <c:pt idx="46">
                  <c:v>8.7201000000000001E-2</c:v>
                </c:pt>
                <c:pt idx="47">
                  <c:v>0.106352</c:v>
                </c:pt>
                <c:pt idx="48">
                  <c:v>0.119119</c:v>
                </c:pt>
                <c:pt idx="49">
                  <c:v>0.131886</c:v>
                </c:pt>
                <c:pt idx="50">
                  <c:v>0.13827</c:v>
                </c:pt>
                <c:pt idx="51">
                  <c:v>0.144654</c:v>
                </c:pt>
                <c:pt idx="52">
                  <c:v>0.151037</c:v>
                </c:pt>
                <c:pt idx="53">
                  <c:v>0.16380500000000001</c:v>
                </c:pt>
                <c:pt idx="54">
                  <c:v>0.18295600000000001</c:v>
                </c:pt>
                <c:pt idx="55">
                  <c:v>0.21487400000000001</c:v>
                </c:pt>
                <c:pt idx="56">
                  <c:v>0.24679200000000001</c:v>
                </c:pt>
                <c:pt idx="57">
                  <c:v>0.27871000000000001</c:v>
                </c:pt>
                <c:pt idx="58">
                  <c:v>0.29786099999999999</c:v>
                </c:pt>
                <c:pt idx="59">
                  <c:v>0.31701200000000002</c:v>
                </c:pt>
                <c:pt idx="60">
                  <c:v>0.33616299999999999</c:v>
                </c:pt>
                <c:pt idx="61">
                  <c:v>0.33616299999999999</c:v>
                </c:pt>
                <c:pt idx="62">
                  <c:v>0.34893099999999999</c:v>
                </c:pt>
                <c:pt idx="63">
                  <c:v>0.36808200000000002</c:v>
                </c:pt>
                <c:pt idx="64">
                  <c:v>0.4</c:v>
                </c:pt>
                <c:pt idx="65">
                  <c:v>0.412767</c:v>
                </c:pt>
                <c:pt idx="66">
                  <c:v>0.43191800000000002</c:v>
                </c:pt>
                <c:pt idx="67">
                  <c:v>0.44468600000000003</c:v>
                </c:pt>
                <c:pt idx="68">
                  <c:v>0.457453</c:v>
                </c:pt>
                <c:pt idx="69">
                  <c:v>0.463837</c:v>
                </c:pt>
                <c:pt idx="70">
                  <c:v>0.48298799999999997</c:v>
                </c:pt>
                <c:pt idx="71">
                  <c:v>0.48298799999999997</c:v>
                </c:pt>
                <c:pt idx="72">
                  <c:v>0.48298799999999997</c:v>
                </c:pt>
                <c:pt idx="73">
                  <c:v>0.48298799999999997</c:v>
                </c:pt>
                <c:pt idx="74">
                  <c:v>0.495755</c:v>
                </c:pt>
                <c:pt idx="75">
                  <c:v>0.50852200000000003</c:v>
                </c:pt>
                <c:pt idx="76">
                  <c:v>0.51490599999999997</c:v>
                </c:pt>
                <c:pt idx="77">
                  <c:v>0.54044000000000003</c:v>
                </c:pt>
                <c:pt idx="78">
                  <c:v>0.54682399999999998</c:v>
                </c:pt>
                <c:pt idx="79">
                  <c:v>0.55320800000000003</c:v>
                </c:pt>
                <c:pt idx="80">
                  <c:v>0.55959099999999995</c:v>
                </c:pt>
                <c:pt idx="81">
                  <c:v>0.57235899999999995</c:v>
                </c:pt>
                <c:pt idx="82">
                  <c:v>0.57874199999999998</c:v>
                </c:pt>
                <c:pt idx="83">
                  <c:v>0.57874199999999998</c:v>
                </c:pt>
                <c:pt idx="84">
                  <c:v>0.55959099999999995</c:v>
                </c:pt>
                <c:pt idx="85">
                  <c:v>0.58512600000000003</c:v>
                </c:pt>
                <c:pt idx="86">
                  <c:v>0.59150999999999998</c:v>
                </c:pt>
                <c:pt idx="87">
                  <c:v>0.59789300000000001</c:v>
                </c:pt>
                <c:pt idx="88">
                  <c:v>0.60427699999999995</c:v>
                </c:pt>
                <c:pt idx="89">
                  <c:v>0.60427699999999995</c:v>
                </c:pt>
                <c:pt idx="90">
                  <c:v>0.60427699999999995</c:v>
                </c:pt>
                <c:pt idx="91">
                  <c:v>0.59150999999999998</c:v>
                </c:pt>
                <c:pt idx="92">
                  <c:v>0.61704400000000004</c:v>
                </c:pt>
                <c:pt idx="93">
                  <c:v>0.62981200000000004</c:v>
                </c:pt>
                <c:pt idx="94">
                  <c:v>0.64896299999999996</c:v>
                </c:pt>
                <c:pt idx="95">
                  <c:v>0.66173000000000004</c:v>
                </c:pt>
                <c:pt idx="96">
                  <c:v>0.66811399999999999</c:v>
                </c:pt>
                <c:pt idx="97">
                  <c:v>0.66811399999999999</c:v>
                </c:pt>
                <c:pt idx="98">
                  <c:v>0.66811399999999999</c:v>
                </c:pt>
                <c:pt idx="99">
                  <c:v>0.67449700000000001</c:v>
                </c:pt>
                <c:pt idx="100">
                  <c:v>0.68088099999999996</c:v>
                </c:pt>
                <c:pt idx="101">
                  <c:v>0.68088099999999996</c:v>
                </c:pt>
                <c:pt idx="102">
                  <c:v>0.68726500000000001</c:v>
                </c:pt>
                <c:pt idx="103">
                  <c:v>0.68726500000000001</c:v>
                </c:pt>
                <c:pt idx="104">
                  <c:v>0.70003199999999999</c:v>
                </c:pt>
                <c:pt idx="105">
                  <c:v>0.71279899999999996</c:v>
                </c:pt>
                <c:pt idx="106">
                  <c:v>0.70641600000000004</c:v>
                </c:pt>
                <c:pt idx="107">
                  <c:v>0.69364800000000004</c:v>
                </c:pt>
                <c:pt idx="108">
                  <c:v>0.69364800000000004</c:v>
                </c:pt>
                <c:pt idx="109">
                  <c:v>0.70003199999999999</c:v>
                </c:pt>
                <c:pt idx="110">
                  <c:v>0.70641600000000004</c:v>
                </c:pt>
                <c:pt idx="111">
                  <c:v>0.71918300000000002</c:v>
                </c:pt>
                <c:pt idx="112">
                  <c:v>0.71918300000000002</c:v>
                </c:pt>
                <c:pt idx="113">
                  <c:v>0.70003199999999999</c:v>
                </c:pt>
                <c:pt idx="114">
                  <c:v>0.68088099999999996</c:v>
                </c:pt>
                <c:pt idx="115">
                  <c:v>0.67449700000000001</c:v>
                </c:pt>
                <c:pt idx="116">
                  <c:v>0.66811399999999999</c:v>
                </c:pt>
                <c:pt idx="117">
                  <c:v>0.64896299999999996</c:v>
                </c:pt>
                <c:pt idx="118">
                  <c:v>0.64257900000000001</c:v>
                </c:pt>
                <c:pt idx="119">
                  <c:v>0.64896299999999996</c:v>
                </c:pt>
                <c:pt idx="120">
                  <c:v>0.66173000000000004</c:v>
                </c:pt>
                <c:pt idx="121">
                  <c:v>0.68726500000000001</c:v>
                </c:pt>
                <c:pt idx="122">
                  <c:v>0.71279899999999996</c:v>
                </c:pt>
                <c:pt idx="123">
                  <c:v>0.72556699999999996</c:v>
                </c:pt>
                <c:pt idx="124">
                  <c:v>0.73194999999999999</c:v>
                </c:pt>
                <c:pt idx="125">
                  <c:v>0.73194999999999999</c:v>
                </c:pt>
                <c:pt idx="126">
                  <c:v>0.73194999999999999</c:v>
                </c:pt>
                <c:pt idx="127">
                  <c:v>0.72556699999999996</c:v>
                </c:pt>
                <c:pt idx="128">
                  <c:v>0.71918300000000002</c:v>
                </c:pt>
                <c:pt idx="129">
                  <c:v>0.71279899999999996</c:v>
                </c:pt>
                <c:pt idx="130">
                  <c:v>0.70641600000000004</c:v>
                </c:pt>
                <c:pt idx="131">
                  <c:v>0.70641600000000004</c:v>
                </c:pt>
                <c:pt idx="132">
                  <c:v>0.69364800000000004</c:v>
                </c:pt>
                <c:pt idx="133">
                  <c:v>0.70003199999999999</c:v>
                </c:pt>
                <c:pt idx="134">
                  <c:v>0.69364800000000004</c:v>
                </c:pt>
                <c:pt idx="135">
                  <c:v>0.70641600000000004</c:v>
                </c:pt>
                <c:pt idx="136">
                  <c:v>0.70003199999999999</c:v>
                </c:pt>
                <c:pt idx="137">
                  <c:v>0.70641600000000004</c:v>
                </c:pt>
                <c:pt idx="138">
                  <c:v>0.70641600000000004</c:v>
                </c:pt>
                <c:pt idx="139">
                  <c:v>0.70003199999999999</c:v>
                </c:pt>
                <c:pt idx="140">
                  <c:v>0.70003199999999999</c:v>
                </c:pt>
                <c:pt idx="141">
                  <c:v>0.69364800000000004</c:v>
                </c:pt>
                <c:pt idx="142">
                  <c:v>0.68726500000000001</c:v>
                </c:pt>
                <c:pt idx="143">
                  <c:v>0.68726500000000001</c:v>
                </c:pt>
                <c:pt idx="144">
                  <c:v>0.68726500000000001</c:v>
                </c:pt>
                <c:pt idx="145">
                  <c:v>0.70003199999999999</c:v>
                </c:pt>
                <c:pt idx="146">
                  <c:v>0.70641600000000004</c:v>
                </c:pt>
                <c:pt idx="147">
                  <c:v>0.70641600000000004</c:v>
                </c:pt>
                <c:pt idx="148">
                  <c:v>0.71918300000000002</c:v>
                </c:pt>
                <c:pt idx="149">
                  <c:v>0.71918300000000002</c:v>
                </c:pt>
                <c:pt idx="150">
                  <c:v>0.72556699999999996</c:v>
                </c:pt>
                <c:pt idx="151">
                  <c:v>0.72556699999999996</c:v>
                </c:pt>
                <c:pt idx="152">
                  <c:v>0.71918300000000002</c:v>
                </c:pt>
                <c:pt idx="153">
                  <c:v>0.68088099999999996</c:v>
                </c:pt>
                <c:pt idx="154">
                  <c:v>0.61704400000000004</c:v>
                </c:pt>
                <c:pt idx="155">
                  <c:v>0.54044000000000003</c:v>
                </c:pt>
                <c:pt idx="156">
                  <c:v>0.502139</c:v>
                </c:pt>
                <c:pt idx="157">
                  <c:v>0.489371</c:v>
                </c:pt>
                <c:pt idx="158">
                  <c:v>0.495755</c:v>
                </c:pt>
                <c:pt idx="159">
                  <c:v>0.50852200000000003</c:v>
                </c:pt>
                <c:pt idx="160">
                  <c:v>0.50852200000000003</c:v>
                </c:pt>
                <c:pt idx="161">
                  <c:v>0.489371</c:v>
                </c:pt>
                <c:pt idx="162">
                  <c:v>0.457453</c:v>
                </c:pt>
                <c:pt idx="163">
                  <c:v>0.451069</c:v>
                </c:pt>
                <c:pt idx="164">
                  <c:v>0.425535</c:v>
                </c:pt>
                <c:pt idx="165">
                  <c:v>0.4</c:v>
                </c:pt>
                <c:pt idx="166">
                  <c:v>0.36808200000000002</c:v>
                </c:pt>
                <c:pt idx="167">
                  <c:v>0.34893099999999999</c:v>
                </c:pt>
                <c:pt idx="168">
                  <c:v>0.32339600000000002</c:v>
                </c:pt>
                <c:pt idx="169">
                  <c:v>0.27232699999999999</c:v>
                </c:pt>
                <c:pt idx="170">
                  <c:v>0.26594299999999998</c:v>
                </c:pt>
                <c:pt idx="171">
                  <c:v>0.25956000000000001</c:v>
                </c:pt>
                <c:pt idx="172">
                  <c:v>0.24040900000000001</c:v>
                </c:pt>
                <c:pt idx="173">
                  <c:v>0.21487400000000001</c:v>
                </c:pt>
                <c:pt idx="174">
                  <c:v>0.18933900000000001</c:v>
                </c:pt>
                <c:pt idx="175">
                  <c:v>0.15742100000000001</c:v>
                </c:pt>
                <c:pt idx="176">
                  <c:v>0.112735</c:v>
                </c:pt>
                <c:pt idx="177">
                  <c:v>9.9968000000000001E-2</c:v>
                </c:pt>
                <c:pt idx="178">
                  <c:v>8.0817E-2</c:v>
                </c:pt>
                <c:pt idx="179">
                  <c:v>4.8898999999999998E-2</c:v>
                </c:pt>
                <c:pt idx="180">
                  <c:v>2.3363999999999999E-2</c:v>
                </c:pt>
                <c:pt idx="181">
                  <c:v>-1.4938E-2</c:v>
                </c:pt>
                <c:pt idx="182">
                  <c:v>-4.6856000000000002E-2</c:v>
                </c:pt>
                <c:pt idx="183">
                  <c:v>-7.2390999999999997E-2</c:v>
                </c:pt>
                <c:pt idx="184">
                  <c:v>-0.110693</c:v>
                </c:pt>
                <c:pt idx="185">
                  <c:v>-0.14899499999999999</c:v>
                </c:pt>
                <c:pt idx="186">
                  <c:v>-0.18729699999999999</c:v>
                </c:pt>
                <c:pt idx="187">
                  <c:v>-0.23836599999999999</c:v>
                </c:pt>
                <c:pt idx="188">
                  <c:v>-0.289435</c:v>
                </c:pt>
                <c:pt idx="189">
                  <c:v>-0.334121</c:v>
                </c:pt>
                <c:pt idx="190">
                  <c:v>-0.37880599999999998</c:v>
                </c:pt>
                <c:pt idx="191">
                  <c:v>-0.43625900000000001</c:v>
                </c:pt>
                <c:pt idx="192">
                  <c:v>-0.46817799999999998</c:v>
                </c:pt>
                <c:pt idx="193">
                  <c:v>-0.51286299999999996</c:v>
                </c:pt>
                <c:pt idx="194">
                  <c:v>-0.52563000000000004</c:v>
                </c:pt>
                <c:pt idx="195">
                  <c:v>-0.55116500000000002</c:v>
                </c:pt>
                <c:pt idx="196">
                  <c:v>-0.57669999999999999</c:v>
                </c:pt>
                <c:pt idx="197">
                  <c:v>-0.63415299999999997</c:v>
                </c:pt>
                <c:pt idx="198">
                  <c:v>-0.685222</c:v>
                </c:pt>
                <c:pt idx="199">
                  <c:v>-0.70437300000000003</c:v>
                </c:pt>
                <c:pt idx="200">
                  <c:v>-0.62776900000000002</c:v>
                </c:pt>
                <c:pt idx="201">
                  <c:v>-0.64692000000000005</c:v>
                </c:pt>
                <c:pt idx="202">
                  <c:v>-0.69798899999999997</c:v>
                </c:pt>
                <c:pt idx="203">
                  <c:v>-0.70437300000000003</c:v>
                </c:pt>
                <c:pt idx="204">
                  <c:v>-0.69160600000000005</c:v>
                </c:pt>
                <c:pt idx="205">
                  <c:v>-0.67245500000000002</c:v>
                </c:pt>
                <c:pt idx="206">
                  <c:v>-0.653304</c:v>
                </c:pt>
                <c:pt idx="207">
                  <c:v>-0.61500200000000005</c:v>
                </c:pt>
                <c:pt idx="208">
                  <c:v>-0.67245500000000002</c:v>
                </c:pt>
                <c:pt idx="209">
                  <c:v>-0.71714</c:v>
                </c:pt>
                <c:pt idx="210">
                  <c:v>-0.74267499999999997</c:v>
                </c:pt>
                <c:pt idx="211">
                  <c:v>-0.72990699999999997</c:v>
                </c:pt>
                <c:pt idx="212">
                  <c:v>-0.71714</c:v>
                </c:pt>
                <c:pt idx="213">
                  <c:v>-0.67245500000000002</c:v>
                </c:pt>
                <c:pt idx="214">
                  <c:v>-0.64053599999999999</c:v>
                </c:pt>
                <c:pt idx="215">
                  <c:v>-0.62138499999999997</c:v>
                </c:pt>
                <c:pt idx="216">
                  <c:v>-0.60223400000000005</c:v>
                </c:pt>
                <c:pt idx="217">
                  <c:v>-0.58946699999999996</c:v>
                </c:pt>
                <c:pt idx="218">
                  <c:v>-0.57669999999999999</c:v>
                </c:pt>
                <c:pt idx="219">
                  <c:v>-0.55754899999999996</c:v>
                </c:pt>
                <c:pt idx="220">
                  <c:v>-0.55116500000000002</c:v>
                </c:pt>
                <c:pt idx="221">
                  <c:v>-0.55116500000000002</c:v>
                </c:pt>
                <c:pt idx="222">
                  <c:v>-0.57031600000000005</c:v>
                </c:pt>
                <c:pt idx="223">
                  <c:v>-0.59585100000000002</c:v>
                </c:pt>
                <c:pt idx="224">
                  <c:v>-0.62138499999999997</c:v>
                </c:pt>
                <c:pt idx="225">
                  <c:v>-0.64692000000000005</c:v>
                </c:pt>
                <c:pt idx="226">
                  <c:v>-0.653304</c:v>
                </c:pt>
                <c:pt idx="227">
                  <c:v>-0.67883800000000005</c:v>
                </c:pt>
                <c:pt idx="228">
                  <c:v>-0.685222</c:v>
                </c:pt>
                <c:pt idx="229">
                  <c:v>-0.67883800000000005</c:v>
                </c:pt>
                <c:pt idx="230">
                  <c:v>-0.67245500000000002</c:v>
                </c:pt>
                <c:pt idx="231">
                  <c:v>-0.66607099999999997</c:v>
                </c:pt>
                <c:pt idx="232">
                  <c:v>-0.66607099999999997</c:v>
                </c:pt>
                <c:pt idx="233">
                  <c:v>-0.65968700000000002</c:v>
                </c:pt>
                <c:pt idx="234">
                  <c:v>-0.66607099999999997</c:v>
                </c:pt>
                <c:pt idx="235">
                  <c:v>-0.66607099999999997</c:v>
                </c:pt>
                <c:pt idx="236">
                  <c:v>-0.67883800000000005</c:v>
                </c:pt>
                <c:pt idx="237">
                  <c:v>-0.69160600000000005</c:v>
                </c:pt>
                <c:pt idx="238">
                  <c:v>-0.69798899999999997</c:v>
                </c:pt>
                <c:pt idx="239">
                  <c:v>-0.70437300000000003</c:v>
                </c:pt>
                <c:pt idx="240">
                  <c:v>-0.71714</c:v>
                </c:pt>
                <c:pt idx="241">
                  <c:v>-0.71075600000000005</c:v>
                </c:pt>
                <c:pt idx="242">
                  <c:v>-0.71714</c:v>
                </c:pt>
                <c:pt idx="243">
                  <c:v>-0.71075600000000005</c:v>
                </c:pt>
                <c:pt idx="244">
                  <c:v>-0.69798899999999997</c:v>
                </c:pt>
                <c:pt idx="245">
                  <c:v>-0.685222</c:v>
                </c:pt>
                <c:pt idx="246">
                  <c:v>-0.67245500000000002</c:v>
                </c:pt>
                <c:pt idx="247">
                  <c:v>-0.69160600000000005</c:v>
                </c:pt>
                <c:pt idx="248">
                  <c:v>-0.685222</c:v>
                </c:pt>
                <c:pt idx="249">
                  <c:v>-0.69160600000000005</c:v>
                </c:pt>
                <c:pt idx="250">
                  <c:v>-0.69798899999999997</c:v>
                </c:pt>
                <c:pt idx="251">
                  <c:v>-0.70437300000000003</c:v>
                </c:pt>
                <c:pt idx="252">
                  <c:v>-0.71075600000000005</c:v>
                </c:pt>
                <c:pt idx="253">
                  <c:v>-0.71714</c:v>
                </c:pt>
                <c:pt idx="254">
                  <c:v>-0.70437300000000003</c:v>
                </c:pt>
                <c:pt idx="255">
                  <c:v>-0.69160600000000005</c:v>
                </c:pt>
                <c:pt idx="256">
                  <c:v>-0.66607099999999997</c:v>
                </c:pt>
                <c:pt idx="257">
                  <c:v>-0.64053599999999999</c:v>
                </c:pt>
                <c:pt idx="258">
                  <c:v>-0.61500200000000005</c:v>
                </c:pt>
                <c:pt idx="259">
                  <c:v>-0.58946699999999996</c:v>
                </c:pt>
                <c:pt idx="260">
                  <c:v>-0.57031600000000005</c:v>
                </c:pt>
                <c:pt idx="261">
                  <c:v>-0.53839800000000004</c:v>
                </c:pt>
                <c:pt idx="262">
                  <c:v>-0.51286299999999996</c:v>
                </c:pt>
                <c:pt idx="263">
                  <c:v>-0.48732799999999998</c:v>
                </c:pt>
                <c:pt idx="264">
                  <c:v>-0.46179399999999998</c:v>
                </c:pt>
                <c:pt idx="265">
                  <c:v>-0.43625900000000001</c:v>
                </c:pt>
                <c:pt idx="266">
                  <c:v>-0.40434100000000001</c:v>
                </c:pt>
                <c:pt idx="267">
                  <c:v>-0.37880599999999998</c:v>
                </c:pt>
                <c:pt idx="268">
                  <c:v>-0.35327199999999997</c:v>
                </c:pt>
                <c:pt idx="269">
                  <c:v>-0.327737</c:v>
                </c:pt>
                <c:pt idx="270">
                  <c:v>-0.30858600000000003</c:v>
                </c:pt>
                <c:pt idx="271">
                  <c:v>-0.27666800000000003</c:v>
                </c:pt>
                <c:pt idx="272">
                  <c:v>-0.23836599999999999</c:v>
                </c:pt>
                <c:pt idx="273">
                  <c:v>-0.20644699999999999</c:v>
                </c:pt>
                <c:pt idx="274">
                  <c:v>-0.16176199999999999</c:v>
                </c:pt>
                <c:pt idx="275">
                  <c:v>-0.12346</c:v>
                </c:pt>
                <c:pt idx="276">
                  <c:v>-7.8773999999999997E-2</c:v>
                </c:pt>
                <c:pt idx="277">
                  <c:v>-5.3240000000000003E-2</c:v>
                </c:pt>
                <c:pt idx="278">
                  <c:v>-2.7705E-2</c:v>
                </c:pt>
                <c:pt idx="279">
                  <c:v>-8.5540000000000008E-3</c:v>
                </c:pt>
                <c:pt idx="280">
                  <c:v>4.2129999999999997E-3</c:v>
                </c:pt>
                <c:pt idx="281">
                  <c:v>2.9748E-2</c:v>
                </c:pt>
                <c:pt idx="282">
                  <c:v>5.5281999999999998E-2</c:v>
                </c:pt>
                <c:pt idx="283">
                  <c:v>7.4432999999999999E-2</c:v>
                </c:pt>
                <c:pt idx="284">
                  <c:v>9.3584000000000001E-2</c:v>
                </c:pt>
                <c:pt idx="285">
                  <c:v>0.112735</c:v>
                </c:pt>
                <c:pt idx="286">
                  <c:v>0.125503</c:v>
                </c:pt>
                <c:pt idx="287">
                  <c:v>0.144654</c:v>
                </c:pt>
                <c:pt idx="288">
                  <c:v>0.16380500000000001</c:v>
                </c:pt>
                <c:pt idx="289">
                  <c:v>0.17657200000000001</c:v>
                </c:pt>
                <c:pt idx="290">
                  <c:v>0.18295600000000001</c:v>
                </c:pt>
                <c:pt idx="291">
                  <c:v>0.20849000000000001</c:v>
                </c:pt>
                <c:pt idx="292">
                  <c:v>0.22764100000000001</c:v>
                </c:pt>
                <c:pt idx="293">
                  <c:v>0.24679200000000001</c:v>
                </c:pt>
                <c:pt idx="294">
                  <c:v>0.26594299999999998</c:v>
                </c:pt>
                <c:pt idx="295">
                  <c:v>0.27232699999999999</c:v>
                </c:pt>
                <c:pt idx="296">
                  <c:v>0.26594299999999998</c:v>
                </c:pt>
                <c:pt idx="297">
                  <c:v>0.25956000000000001</c:v>
                </c:pt>
                <c:pt idx="298">
                  <c:v>0.26594299999999998</c:v>
                </c:pt>
                <c:pt idx="299">
                  <c:v>0.26594299999999998</c:v>
                </c:pt>
                <c:pt idx="300">
                  <c:v>0.26594299999999998</c:v>
                </c:pt>
                <c:pt idx="301">
                  <c:v>0.27232699999999999</c:v>
                </c:pt>
                <c:pt idx="302">
                  <c:v>0.29147800000000001</c:v>
                </c:pt>
                <c:pt idx="303">
                  <c:v>0.30424499999999999</c:v>
                </c:pt>
                <c:pt idx="304">
                  <c:v>0.33616299999999999</c:v>
                </c:pt>
                <c:pt idx="305">
                  <c:v>0.34893099999999999</c:v>
                </c:pt>
                <c:pt idx="306">
                  <c:v>0.36808200000000002</c:v>
                </c:pt>
                <c:pt idx="307">
                  <c:v>0.36808200000000002</c:v>
                </c:pt>
                <c:pt idx="308">
                  <c:v>0.36808200000000002</c:v>
                </c:pt>
                <c:pt idx="309">
                  <c:v>0.37446499999999999</c:v>
                </c:pt>
                <c:pt idx="310">
                  <c:v>0.38723299999999999</c:v>
                </c:pt>
                <c:pt idx="311">
                  <c:v>0.4</c:v>
                </c:pt>
                <c:pt idx="312">
                  <c:v>0.412767</c:v>
                </c:pt>
                <c:pt idx="313">
                  <c:v>0.43830200000000002</c:v>
                </c:pt>
                <c:pt idx="314">
                  <c:v>0.47022000000000003</c:v>
                </c:pt>
                <c:pt idx="315">
                  <c:v>0.495755</c:v>
                </c:pt>
                <c:pt idx="316">
                  <c:v>0.502139</c:v>
                </c:pt>
                <c:pt idx="317">
                  <c:v>0.502139</c:v>
                </c:pt>
                <c:pt idx="318">
                  <c:v>0.489371</c:v>
                </c:pt>
                <c:pt idx="319">
                  <c:v>0.50852200000000003</c:v>
                </c:pt>
                <c:pt idx="320">
                  <c:v>0.51490599999999997</c:v>
                </c:pt>
                <c:pt idx="321">
                  <c:v>0.534057</c:v>
                </c:pt>
                <c:pt idx="322">
                  <c:v>0.55959099999999995</c:v>
                </c:pt>
                <c:pt idx="323">
                  <c:v>0.57874199999999998</c:v>
                </c:pt>
                <c:pt idx="324">
                  <c:v>0.58512600000000003</c:v>
                </c:pt>
                <c:pt idx="325">
                  <c:v>0.56597500000000001</c:v>
                </c:pt>
                <c:pt idx="326">
                  <c:v>0.59150999999999998</c:v>
                </c:pt>
                <c:pt idx="327">
                  <c:v>0.59789300000000001</c:v>
                </c:pt>
                <c:pt idx="328">
                  <c:v>0.59789300000000001</c:v>
                </c:pt>
                <c:pt idx="329">
                  <c:v>0.59789300000000001</c:v>
                </c:pt>
                <c:pt idx="330">
                  <c:v>0.59150999999999998</c:v>
                </c:pt>
                <c:pt idx="331">
                  <c:v>0.59150999999999998</c:v>
                </c:pt>
                <c:pt idx="332">
                  <c:v>0.58512600000000003</c:v>
                </c:pt>
                <c:pt idx="333">
                  <c:v>0.59789300000000001</c:v>
                </c:pt>
                <c:pt idx="334">
                  <c:v>0.61066100000000001</c:v>
                </c:pt>
                <c:pt idx="335">
                  <c:v>0.61704400000000004</c:v>
                </c:pt>
                <c:pt idx="336">
                  <c:v>0.62342799999999998</c:v>
                </c:pt>
                <c:pt idx="337">
                  <c:v>0.61704400000000004</c:v>
                </c:pt>
                <c:pt idx="338">
                  <c:v>0.61066100000000001</c:v>
                </c:pt>
                <c:pt idx="339">
                  <c:v>0.61704400000000004</c:v>
                </c:pt>
                <c:pt idx="340">
                  <c:v>0.59789300000000001</c:v>
                </c:pt>
                <c:pt idx="341">
                  <c:v>0.59150999999999998</c:v>
                </c:pt>
                <c:pt idx="342">
                  <c:v>0.59150999999999998</c:v>
                </c:pt>
                <c:pt idx="343">
                  <c:v>0.59150999999999998</c:v>
                </c:pt>
                <c:pt idx="344">
                  <c:v>0.58512600000000003</c:v>
                </c:pt>
                <c:pt idx="345">
                  <c:v>0.57874199999999998</c:v>
                </c:pt>
                <c:pt idx="346">
                  <c:v>0.58512600000000003</c:v>
                </c:pt>
                <c:pt idx="347">
                  <c:v>0.58512600000000003</c:v>
                </c:pt>
                <c:pt idx="348">
                  <c:v>0.59150999999999998</c:v>
                </c:pt>
                <c:pt idx="349">
                  <c:v>0.59789300000000001</c:v>
                </c:pt>
                <c:pt idx="350">
                  <c:v>0.59789300000000001</c:v>
                </c:pt>
                <c:pt idx="351">
                  <c:v>0.59789300000000001</c:v>
                </c:pt>
                <c:pt idx="352">
                  <c:v>0.59150999999999998</c:v>
                </c:pt>
                <c:pt idx="353">
                  <c:v>0.59150999999999998</c:v>
                </c:pt>
                <c:pt idx="354">
                  <c:v>0.58512600000000003</c:v>
                </c:pt>
                <c:pt idx="355">
                  <c:v>0.58512600000000003</c:v>
                </c:pt>
                <c:pt idx="356">
                  <c:v>0.57874199999999998</c:v>
                </c:pt>
                <c:pt idx="357">
                  <c:v>0.57874199999999998</c:v>
                </c:pt>
                <c:pt idx="358">
                  <c:v>0.57874199999999998</c:v>
                </c:pt>
                <c:pt idx="359">
                  <c:v>0.57874199999999998</c:v>
                </c:pt>
                <c:pt idx="360">
                  <c:v>0.57235899999999995</c:v>
                </c:pt>
                <c:pt idx="361">
                  <c:v>0.56597500000000001</c:v>
                </c:pt>
                <c:pt idx="362">
                  <c:v>0.55959099999999995</c:v>
                </c:pt>
                <c:pt idx="363">
                  <c:v>0.54682399999999998</c:v>
                </c:pt>
                <c:pt idx="364">
                  <c:v>0.52767299999999995</c:v>
                </c:pt>
                <c:pt idx="365">
                  <c:v>0.51490599999999997</c:v>
                </c:pt>
                <c:pt idx="366">
                  <c:v>0.489371</c:v>
                </c:pt>
                <c:pt idx="367">
                  <c:v>0.47660400000000003</c:v>
                </c:pt>
                <c:pt idx="368">
                  <c:v>0.457453</c:v>
                </c:pt>
                <c:pt idx="369">
                  <c:v>0.44468600000000003</c:v>
                </c:pt>
                <c:pt idx="370">
                  <c:v>0.419151</c:v>
                </c:pt>
                <c:pt idx="371">
                  <c:v>0.40638400000000002</c:v>
                </c:pt>
                <c:pt idx="372">
                  <c:v>0.39361600000000002</c:v>
                </c:pt>
                <c:pt idx="373">
                  <c:v>0.37446499999999999</c:v>
                </c:pt>
                <c:pt idx="374">
                  <c:v>0.37446499999999999</c:v>
                </c:pt>
                <c:pt idx="375">
                  <c:v>0.36808200000000002</c:v>
                </c:pt>
                <c:pt idx="376">
                  <c:v>0.35531400000000002</c:v>
                </c:pt>
                <c:pt idx="377">
                  <c:v>0.33616299999999999</c:v>
                </c:pt>
                <c:pt idx="378">
                  <c:v>0.31062899999999999</c:v>
                </c:pt>
                <c:pt idx="379">
                  <c:v>0.29786099999999999</c:v>
                </c:pt>
                <c:pt idx="380">
                  <c:v>0.27871000000000001</c:v>
                </c:pt>
                <c:pt idx="381">
                  <c:v>0.28509400000000001</c:v>
                </c:pt>
                <c:pt idx="382">
                  <c:v>0.28509400000000001</c:v>
                </c:pt>
                <c:pt idx="383">
                  <c:v>0.23402500000000001</c:v>
                </c:pt>
                <c:pt idx="384">
                  <c:v>0.19572300000000001</c:v>
                </c:pt>
                <c:pt idx="385">
                  <c:v>0.17657200000000001</c:v>
                </c:pt>
                <c:pt idx="386">
                  <c:v>0.15742100000000001</c:v>
                </c:pt>
                <c:pt idx="387">
                  <c:v>0.144654</c:v>
                </c:pt>
                <c:pt idx="388">
                  <c:v>0.125503</c:v>
                </c:pt>
                <c:pt idx="389">
                  <c:v>9.3584000000000001E-2</c:v>
                </c:pt>
                <c:pt idx="390">
                  <c:v>5.5281999999999998E-2</c:v>
                </c:pt>
                <c:pt idx="391">
                  <c:v>2.3363999999999999E-2</c:v>
                </c:pt>
                <c:pt idx="392">
                  <c:v>-1.4938E-2</c:v>
                </c:pt>
                <c:pt idx="393">
                  <c:v>-4.0472000000000001E-2</c:v>
                </c:pt>
                <c:pt idx="394">
                  <c:v>-9.1541999999999998E-2</c:v>
                </c:pt>
                <c:pt idx="395">
                  <c:v>-0.14899499999999999</c:v>
                </c:pt>
                <c:pt idx="396">
                  <c:v>-0.21921499999999999</c:v>
                </c:pt>
                <c:pt idx="397">
                  <c:v>-0.257517</c:v>
                </c:pt>
                <c:pt idx="398">
                  <c:v>-0.321353</c:v>
                </c:pt>
                <c:pt idx="399">
                  <c:v>-0.38518999999999998</c:v>
                </c:pt>
                <c:pt idx="400">
                  <c:v>-0.45540999999999998</c:v>
                </c:pt>
                <c:pt idx="401">
                  <c:v>-0.51286299999999996</c:v>
                </c:pt>
                <c:pt idx="402">
                  <c:v>-0.56393199999999999</c:v>
                </c:pt>
                <c:pt idx="403">
                  <c:v>-0.59585100000000002</c:v>
                </c:pt>
                <c:pt idx="404">
                  <c:v>-0.60861799999999999</c:v>
                </c:pt>
                <c:pt idx="405">
                  <c:v>-0.62138499999999997</c:v>
                </c:pt>
                <c:pt idx="406">
                  <c:v>-0.65968700000000002</c:v>
                </c:pt>
                <c:pt idx="407">
                  <c:v>-0.74267499999999997</c:v>
                </c:pt>
                <c:pt idx="408">
                  <c:v>-0.62138499999999997</c:v>
                </c:pt>
                <c:pt idx="409">
                  <c:v>-0.55754899999999996</c:v>
                </c:pt>
                <c:pt idx="410">
                  <c:v>-0.61500200000000005</c:v>
                </c:pt>
                <c:pt idx="411">
                  <c:v>-0.61500200000000005</c:v>
                </c:pt>
                <c:pt idx="412">
                  <c:v>-0.53201399999999999</c:v>
                </c:pt>
                <c:pt idx="413">
                  <c:v>-0.50009599999999998</c:v>
                </c:pt>
                <c:pt idx="414">
                  <c:v>-0.53201399999999999</c:v>
                </c:pt>
                <c:pt idx="415">
                  <c:v>-0.60861799999999999</c:v>
                </c:pt>
                <c:pt idx="416">
                  <c:v>-0.64692000000000005</c:v>
                </c:pt>
                <c:pt idx="417">
                  <c:v>-0.64053599999999999</c:v>
                </c:pt>
                <c:pt idx="418">
                  <c:v>-0.62776900000000002</c:v>
                </c:pt>
                <c:pt idx="419">
                  <c:v>-0.60223400000000005</c:v>
                </c:pt>
                <c:pt idx="420">
                  <c:v>-0.58308300000000002</c:v>
                </c:pt>
                <c:pt idx="421">
                  <c:v>-0.55754899999999996</c:v>
                </c:pt>
                <c:pt idx="422">
                  <c:v>-0.51924700000000001</c:v>
                </c:pt>
                <c:pt idx="423">
                  <c:v>-0.51924700000000001</c:v>
                </c:pt>
                <c:pt idx="424">
                  <c:v>-0.50009599999999998</c:v>
                </c:pt>
                <c:pt idx="425">
                  <c:v>-0.48094500000000001</c:v>
                </c:pt>
                <c:pt idx="426">
                  <c:v>-0.49371199999999998</c:v>
                </c:pt>
                <c:pt idx="427">
                  <c:v>-0.53839800000000004</c:v>
                </c:pt>
                <c:pt idx="428">
                  <c:v>-0.47456100000000001</c:v>
                </c:pt>
                <c:pt idx="429">
                  <c:v>-0.55116500000000002</c:v>
                </c:pt>
                <c:pt idx="430">
                  <c:v>-0.53201399999999999</c:v>
                </c:pt>
                <c:pt idx="431">
                  <c:v>-0.53201399999999999</c:v>
                </c:pt>
                <c:pt idx="432">
                  <c:v>-0.53839800000000004</c:v>
                </c:pt>
                <c:pt idx="433">
                  <c:v>-0.54478099999999996</c:v>
                </c:pt>
                <c:pt idx="434">
                  <c:v>-0.55754899999999996</c:v>
                </c:pt>
                <c:pt idx="435">
                  <c:v>-0.58946699999999996</c:v>
                </c:pt>
                <c:pt idx="436">
                  <c:v>-0.61500200000000005</c:v>
                </c:pt>
                <c:pt idx="437">
                  <c:v>-0.64692000000000005</c:v>
                </c:pt>
                <c:pt idx="438">
                  <c:v>-0.67245500000000002</c:v>
                </c:pt>
                <c:pt idx="439">
                  <c:v>-0.65968700000000002</c:v>
                </c:pt>
                <c:pt idx="440">
                  <c:v>-0.64053599999999999</c:v>
                </c:pt>
                <c:pt idx="441">
                  <c:v>-0.62138499999999997</c:v>
                </c:pt>
                <c:pt idx="442">
                  <c:v>-0.61500200000000005</c:v>
                </c:pt>
                <c:pt idx="443">
                  <c:v>-0.60861799999999999</c:v>
                </c:pt>
                <c:pt idx="444">
                  <c:v>-0.60861799999999999</c:v>
                </c:pt>
                <c:pt idx="445">
                  <c:v>-0.60861799999999999</c:v>
                </c:pt>
                <c:pt idx="446">
                  <c:v>-0.62138499999999997</c:v>
                </c:pt>
                <c:pt idx="447">
                  <c:v>-0.63415299999999997</c:v>
                </c:pt>
                <c:pt idx="448">
                  <c:v>-0.65968700000000002</c:v>
                </c:pt>
                <c:pt idx="449">
                  <c:v>-0.685222</c:v>
                </c:pt>
                <c:pt idx="450">
                  <c:v>-0.69798899999999997</c:v>
                </c:pt>
                <c:pt idx="451">
                  <c:v>-0.69798899999999997</c:v>
                </c:pt>
                <c:pt idx="452">
                  <c:v>-0.69160600000000005</c:v>
                </c:pt>
                <c:pt idx="453">
                  <c:v>-0.685222</c:v>
                </c:pt>
                <c:pt idx="454">
                  <c:v>-0.67245500000000002</c:v>
                </c:pt>
                <c:pt idx="455">
                  <c:v>-0.65968700000000002</c:v>
                </c:pt>
                <c:pt idx="456">
                  <c:v>-0.64692000000000005</c:v>
                </c:pt>
                <c:pt idx="457">
                  <c:v>-0.62776900000000002</c:v>
                </c:pt>
                <c:pt idx="458">
                  <c:v>-0.60223400000000005</c:v>
                </c:pt>
                <c:pt idx="459">
                  <c:v>-0.59585100000000002</c:v>
                </c:pt>
                <c:pt idx="460">
                  <c:v>-0.57669999999999999</c:v>
                </c:pt>
                <c:pt idx="461">
                  <c:v>-0.57031600000000005</c:v>
                </c:pt>
                <c:pt idx="462">
                  <c:v>-0.55754899999999996</c:v>
                </c:pt>
                <c:pt idx="463">
                  <c:v>-0.55116500000000002</c:v>
                </c:pt>
                <c:pt idx="464">
                  <c:v>-0.54478099999999996</c:v>
                </c:pt>
                <c:pt idx="465">
                  <c:v>-0.52563000000000004</c:v>
                </c:pt>
                <c:pt idx="466">
                  <c:v>-0.51286299999999996</c:v>
                </c:pt>
                <c:pt idx="467">
                  <c:v>-0.51286299999999996</c:v>
                </c:pt>
                <c:pt idx="468">
                  <c:v>-0.48094500000000001</c:v>
                </c:pt>
                <c:pt idx="469">
                  <c:v>-0.46179399999999998</c:v>
                </c:pt>
                <c:pt idx="470">
                  <c:v>-0.43625900000000001</c:v>
                </c:pt>
                <c:pt idx="471">
                  <c:v>-0.40434100000000001</c:v>
                </c:pt>
                <c:pt idx="472">
                  <c:v>-0.39157399999999998</c:v>
                </c:pt>
                <c:pt idx="473">
                  <c:v>-0.372423</c:v>
                </c:pt>
                <c:pt idx="474">
                  <c:v>-0.366039</c:v>
                </c:pt>
                <c:pt idx="475">
                  <c:v>-0.34050399999999997</c:v>
                </c:pt>
                <c:pt idx="476">
                  <c:v>-0.34050399999999997</c:v>
                </c:pt>
                <c:pt idx="477">
                  <c:v>-0.327737</c:v>
                </c:pt>
                <c:pt idx="478">
                  <c:v>-0.30220200000000003</c:v>
                </c:pt>
                <c:pt idx="479">
                  <c:v>-0.27666800000000003</c:v>
                </c:pt>
                <c:pt idx="480">
                  <c:v>-0.24474899999999999</c:v>
                </c:pt>
                <c:pt idx="481">
                  <c:v>-0.23198199999999999</c:v>
                </c:pt>
                <c:pt idx="482">
                  <c:v>-0.18091299999999999</c:v>
                </c:pt>
                <c:pt idx="483">
                  <c:v>-0.14899499999999999</c:v>
                </c:pt>
                <c:pt idx="484">
                  <c:v>-0.110693</c:v>
                </c:pt>
                <c:pt idx="485">
                  <c:v>-8.5157999999999998E-2</c:v>
                </c:pt>
                <c:pt idx="486">
                  <c:v>-5.3240000000000003E-2</c:v>
                </c:pt>
                <c:pt idx="487">
                  <c:v>-4.0472000000000001E-2</c:v>
                </c:pt>
                <c:pt idx="488">
                  <c:v>-2.7705E-2</c:v>
                </c:pt>
                <c:pt idx="489">
                  <c:v>-1.4938E-2</c:v>
                </c:pt>
                <c:pt idx="490">
                  <c:v>4.2129999999999997E-3</c:v>
                </c:pt>
                <c:pt idx="491">
                  <c:v>1.6981E-2</c:v>
                </c:pt>
                <c:pt idx="492">
                  <c:v>2.9748E-2</c:v>
                </c:pt>
                <c:pt idx="493">
                  <c:v>4.2514999999999997E-2</c:v>
                </c:pt>
                <c:pt idx="494">
                  <c:v>6.1665999999999999E-2</c:v>
                </c:pt>
                <c:pt idx="495">
                  <c:v>8.0817E-2</c:v>
                </c:pt>
                <c:pt idx="496">
                  <c:v>8.7201000000000001E-2</c:v>
                </c:pt>
                <c:pt idx="497">
                  <c:v>9.9968000000000001E-2</c:v>
                </c:pt>
                <c:pt idx="498">
                  <c:v>0.112735</c:v>
                </c:pt>
                <c:pt idx="499">
                  <c:v>0.119119</c:v>
                </c:pt>
                <c:pt idx="500">
                  <c:v>0.119119</c:v>
                </c:pt>
                <c:pt idx="501">
                  <c:v>0.125503</c:v>
                </c:pt>
                <c:pt idx="502">
                  <c:v>0.131886</c:v>
                </c:pt>
                <c:pt idx="503">
                  <c:v>0.131886</c:v>
                </c:pt>
                <c:pt idx="504">
                  <c:v>0.144654</c:v>
                </c:pt>
                <c:pt idx="505">
                  <c:v>0.15742100000000001</c:v>
                </c:pt>
                <c:pt idx="506">
                  <c:v>0.17018800000000001</c:v>
                </c:pt>
                <c:pt idx="507">
                  <c:v>0.17657200000000001</c:v>
                </c:pt>
                <c:pt idx="508">
                  <c:v>0.19572300000000001</c:v>
                </c:pt>
                <c:pt idx="509">
                  <c:v>0.21487400000000001</c:v>
                </c:pt>
                <c:pt idx="510">
                  <c:v>0.22764100000000001</c:v>
                </c:pt>
                <c:pt idx="511">
                  <c:v>0.24679200000000001</c:v>
                </c:pt>
                <c:pt idx="512">
                  <c:v>0.26594299999999998</c:v>
                </c:pt>
                <c:pt idx="513">
                  <c:v>0.27871000000000001</c:v>
                </c:pt>
                <c:pt idx="514">
                  <c:v>0.29147800000000001</c:v>
                </c:pt>
                <c:pt idx="515">
                  <c:v>0.31062899999999999</c:v>
                </c:pt>
                <c:pt idx="516">
                  <c:v>0.32339600000000002</c:v>
                </c:pt>
                <c:pt idx="517">
                  <c:v>0.32339600000000002</c:v>
                </c:pt>
                <c:pt idx="518">
                  <c:v>0.32339600000000002</c:v>
                </c:pt>
                <c:pt idx="519">
                  <c:v>0.32978000000000002</c:v>
                </c:pt>
                <c:pt idx="520">
                  <c:v>0.32978000000000002</c:v>
                </c:pt>
                <c:pt idx="521">
                  <c:v>0.32978000000000002</c:v>
                </c:pt>
                <c:pt idx="522">
                  <c:v>0.33616299999999999</c:v>
                </c:pt>
                <c:pt idx="523">
                  <c:v>0.34893099999999999</c:v>
                </c:pt>
                <c:pt idx="524">
                  <c:v>0.34254699999999999</c:v>
                </c:pt>
                <c:pt idx="525">
                  <c:v>0.34893099999999999</c:v>
                </c:pt>
                <c:pt idx="526">
                  <c:v>0.34254699999999999</c:v>
                </c:pt>
                <c:pt idx="527">
                  <c:v>0.34254699999999999</c:v>
                </c:pt>
                <c:pt idx="528">
                  <c:v>0.34254699999999999</c:v>
                </c:pt>
                <c:pt idx="529">
                  <c:v>0.34254699999999999</c:v>
                </c:pt>
                <c:pt idx="530">
                  <c:v>0.36169800000000002</c:v>
                </c:pt>
                <c:pt idx="531">
                  <c:v>0.37446499999999999</c:v>
                </c:pt>
                <c:pt idx="532">
                  <c:v>0.38084899999999999</c:v>
                </c:pt>
                <c:pt idx="533">
                  <c:v>0.40638400000000002</c:v>
                </c:pt>
                <c:pt idx="534">
                  <c:v>0.425535</c:v>
                </c:pt>
                <c:pt idx="535">
                  <c:v>0.451069</c:v>
                </c:pt>
                <c:pt idx="536">
                  <c:v>0.463837</c:v>
                </c:pt>
                <c:pt idx="537">
                  <c:v>0.48298799999999997</c:v>
                </c:pt>
                <c:pt idx="538">
                  <c:v>0.50852200000000003</c:v>
                </c:pt>
                <c:pt idx="539">
                  <c:v>0.502139</c:v>
                </c:pt>
                <c:pt idx="540">
                  <c:v>0.495755</c:v>
                </c:pt>
                <c:pt idx="541">
                  <c:v>0.47022000000000003</c:v>
                </c:pt>
                <c:pt idx="542">
                  <c:v>0.457453</c:v>
                </c:pt>
                <c:pt idx="543">
                  <c:v>0.44468600000000003</c:v>
                </c:pt>
                <c:pt idx="544">
                  <c:v>0.44468600000000003</c:v>
                </c:pt>
                <c:pt idx="545">
                  <c:v>0.47022000000000003</c:v>
                </c:pt>
                <c:pt idx="546">
                  <c:v>0.489371</c:v>
                </c:pt>
                <c:pt idx="547">
                  <c:v>0.52767299999999995</c:v>
                </c:pt>
                <c:pt idx="548">
                  <c:v>0.55320800000000003</c:v>
                </c:pt>
                <c:pt idx="549">
                  <c:v>0.57235899999999995</c:v>
                </c:pt>
                <c:pt idx="550">
                  <c:v>0.58512600000000003</c:v>
                </c:pt>
                <c:pt idx="551">
                  <c:v>0.59150999999999998</c:v>
                </c:pt>
                <c:pt idx="552">
                  <c:v>0.59150999999999998</c:v>
                </c:pt>
                <c:pt idx="553">
                  <c:v>0.61066100000000001</c:v>
                </c:pt>
                <c:pt idx="554">
                  <c:v>0.62342799999999998</c:v>
                </c:pt>
                <c:pt idx="555">
                  <c:v>0.62981200000000004</c:v>
                </c:pt>
                <c:pt idx="556">
                  <c:v>0.63619499999999995</c:v>
                </c:pt>
                <c:pt idx="557">
                  <c:v>0.63619499999999995</c:v>
                </c:pt>
                <c:pt idx="558">
                  <c:v>0.63619499999999995</c:v>
                </c:pt>
                <c:pt idx="559">
                  <c:v>0.62981200000000004</c:v>
                </c:pt>
                <c:pt idx="560">
                  <c:v>0.66173000000000004</c:v>
                </c:pt>
                <c:pt idx="561">
                  <c:v>0.65534599999999998</c:v>
                </c:pt>
                <c:pt idx="562">
                  <c:v>0.66811399999999999</c:v>
                </c:pt>
                <c:pt idx="563">
                  <c:v>0.66811399999999999</c:v>
                </c:pt>
                <c:pt idx="564">
                  <c:v>0.68088099999999996</c:v>
                </c:pt>
                <c:pt idx="565">
                  <c:v>0.68088099999999996</c:v>
                </c:pt>
                <c:pt idx="566">
                  <c:v>0.66173000000000004</c:v>
                </c:pt>
                <c:pt idx="567">
                  <c:v>0.66173000000000004</c:v>
                </c:pt>
                <c:pt idx="568">
                  <c:v>0.64257900000000001</c:v>
                </c:pt>
                <c:pt idx="569">
                  <c:v>0.64257900000000001</c:v>
                </c:pt>
                <c:pt idx="570">
                  <c:v>0.64896299999999996</c:v>
                </c:pt>
                <c:pt idx="571">
                  <c:v>0.64896299999999996</c:v>
                </c:pt>
                <c:pt idx="572">
                  <c:v>0.64257900000000001</c:v>
                </c:pt>
                <c:pt idx="573">
                  <c:v>0.63619499999999995</c:v>
                </c:pt>
                <c:pt idx="574">
                  <c:v>0.62342799999999998</c:v>
                </c:pt>
                <c:pt idx="575">
                  <c:v>0.60427699999999995</c:v>
                </c:pt>
                <c:pt idx="576">
                  <c:v>0.59150999999999998</c:v>
                </c:pt>
                <c:pt idx="577">
                  <c:v>0.57874199999999998</c:v>
                </c:pt>
                <c:pt idx="578">
                  <c:v>0.55959099999999995</c:v>
                </c:pt>
                <c:pt idx="579">
                  <c:v>0.54682399999999998</c:v>
                </c:pt>
                <c:pt idx="580">
                  <c:v>0.54044000000000003</c:v>
                </c:pt>
                <c:pt idx="581">
                  <c:v>0.521289</c:v>
                </c:pt>
                <c:pt idx="582">
                  <c:v>0.50852200000000003</c:v>
                </c:pt>
                <c:pt idx="583">
                  <c:v>0.502139</c:v>
                </c:pt>
                <c:pt idx="584">
                  <c:v>0.502139</c:v>
                </c:pt>
                <c:pt idx="585">
                  <c:v>0.489371</c:v>
                </c:pt>
                <c:pt idx="586">
                  <c:v>0.47660400000000003</c:v>
                </c:pt>
                <c:pt idx="587">
                  <c:v>0.47660400000000003</c:v>
                </c:pt>
                <c:pt idx="588">
                  <c:v>0.463837</c:v>
                </c:pt>
                <c:pt idx="589">
                  <c:v>0.463837</c:v>
                </c:pt>
                <c:pt idx="590">
                  <c:v>0.457453</c:v>
                </c:pt>
                <c:pt idx="591">
                  <c:v>0.451069</c:v>
                </c:pt>
                <c:pt idx="592">
                  <c:v>0.44468600000000003</c:v>
                </c:pt>
                <c:pt idx="593">
                  <c:v>0.44468600000000003</c:v>
                </c:pt>
                <c:pt idx="594">
                  <c:v>0.44468600000000003</c:v>
                </c:pt>
                <c:pt idx="595">
                  <c:v>0.44468600000000003</c:v>
                </c:pt>
                <c:pt idx="596">
                  <c:v>0.451069</c:v>
                </c:pt>
                <c:pt idx="597">
                  <c:v>0.44468600000000003</c:v>
                </c:pt>
                <c:pt idx="598">
                  <c:v>0.44468600000000003</c:v>
                </c:pt>
                <c:pt idx="599">
                  <c:v>0.43191800000000002</c:v>
                </c:pt>
                <c:pt idx="600">
                  <c:v>0.425535</c:v>
                </c:pt>
                <c:pt idx="601">
                  <c:v>0.412767</c:v>
                </c:pt>
                <c:pt idx="602">
                  <c:v>0.40638400000000002</c:v>
                </c:pt>
                <c:pt idx="603">
                  <c:v>0.412767</c:v>
                </c:pt>
                <c:pt idx="604">
                  <c:v>0.419151</c:v>
                </c:pt>
                <c:pt idx="605">
                  <c:v>0.425535</c:v>
                </c:pt>
                <c:pt idx="606">
                  <c:v>0.419151</c:v>
                </c:pt>
                <c:pt idx="607">
                  <c:v>0.419151</c:v>
                </c:pt>
                <c:pt idx="608">
                  <c:v>0.425535</c:v>
                </c:pt>
                <c:pt idx="609">
                  <c:v>0.425535</c:v>
                </c:pt>
                <c:pt idx="610">
                  <c:v>0.419151</c:v>
                </c:pt>
                <c:pt idx="611">
                  <c:v>0.40638400000000002</c:v>
                </c:pt>
                <c:pt idx="612">
                  <c:v>0.38723299999999999</c:v>
                </c:pt>
                <c:pt idx="613">
                  <c:v>0.37446499999999999</c:v>
                </c:pt>
                <c:pt idx="614">
                  <c:v>0.34893099999999999</c:v>
                </c:pt>
                <c:pt idx="615">
                  <c:v>0.32339600000000002</c:v>
                </c:pt>
                <c:pt idx="616">
                  <c:v>0.30424499999999999</c:v>
                </c:pt>
                <c:pt idx="617">
                  <c:v>0.25956000000000001</c:v>
                </c:pt>
                <c:pt idx="618">
                  <c:v>0.22764100000000001</c:v>
                </c:pt>
                <c:pt idx="619">
                  <c:v>0.19572300000000001</c:v>
                </c:pt>
                <c:pt idx="620">
                  <c:v>0.15742100000000001</c:v>
                </c:pt>
                <c:pt idx="621">
                  <c:v>0.112735</c:v>
                </c:pt>
                <c:pt idx="622">
                  <c:v>6.1665999999999999E-2</c:v>
                </c:pt>
                <c:pt idx="623">
                  <c:v>2.3363999999999999E-2</c:v>
                </c:pt>
                <c:pt idx="624">
                  <c:v>-1.4938E-2</c:v>
                </c:pt>
                <c:pt idx="625">
                  <c:v>-4.6856000000000002E-2</c:v>
                </c:pt>
                <c:pt idx="626">
                  <c:v>-7.2390999999999997E-2</c:v>
                </c:pt>
                <c:pt idx="627">
                  <c:v>-0.104309</c:v>
                </c:pt>
                <c:pt idx="628">
                  <c:v>-0.13622699999999999</c:v>
                </c:pt>
                <c:pt idx="629">
                  <c:v>-0.16176199999999999</c:v>
                </c:pt>
                <c:pt idx="630">
                  <c:v>-0.19367999999999999</c:v>
                </c:pt>
                <c:pt idx="631">
                  <c:v>-0.20006399999999999</c:v>
                </c:pt>
                <c:pt idx="632">
                  <c:v>-0.21921499999999999</c:v>
                </c:pt>
                <c:pt idx="633">
                  <c:v>-0.251133</c:v>
                </c:pt>
                <c:pt idx="634">
                  <c:v>-0.27666800000000003</c:v>
                </c:pt>
                <c:pt idx="635">
                  <c:v>-0.295819</c:v>
                </c:pt>
                <c:pt idx="636">
                  <c:v>-0.30858600000000003</c:v>
                </c:pt>
                <c:pt idx="637">
                  <c:v>-0.34050399999999997</c:v>
                </c:pt>
                <c:pt idx="638">
                  <c:v>-0.321353</c:v>
                </c:pt>
                <c:pt idx="639">
                  <c:v>-0.327737</c:v>
                </c:pt>
                <c:pt idx="640">
                  <c:v>-0.34050399999999997</c:v>
                </c:pt>
                <c:pt idx="641">
                  <c:v>-0.366039</c:v>
                </c:pt>
                <c:pt idx="642">
                  <c:v>-0.41072500000000001</c:v>
                </c:pt>
                <c:pt idx="643">
                  <c:v>-0.39795700000000001</c:v>
                </c:pt>
                <c:pt idx="644">
                  <c:v>-0.27028400000000002</c:v>
                </c:pt>
                <c:pt idx="645">
                  <c:v>-0.251133</c:v>
                </c:pt>
                <c:pt idx="646">
                  <c:v>-0.283051</c:v>
                </c:pt>
                <c:pt idx="647">
                  <c:v>-0.289435</c:v>
                </c:pt>
                <c:pt idx="648">
                  <c:v>-0.21921499999999999</c:v>
                </c:pt>
                <c:pt idx="649">
                  <c:v>-0.20006399999999999</c:v>
                </c:pt>
                <c:pt idx="650">
                  <c:v>-0.257517</c:v>
                </c:pt>
                <c:pt idx="651">
                  <c:v>-0.34050399999999997</c:v>
                </c:pt>
                <c:pt idx="652">
                  <c:v>-0.40434100000000001</c:v>
                </c:pt>
                <c:pt idx="653">
                  <c:v>-0.41072500000000001</c:v>
                </c:pt>
                <c:pt idx="654">
                  <c:v>-0.38518999999999998</c:v>
                </c:pt>
                <c:pt idx="655">
                  <c:v>-0.372423</c:v>
                </c:pt>
                <c:pt idx="656">
                  <c:v>-0.366039</c:v>
                </c:pt>
                <c:pt idx="657">
                  <c:v>-0.359655</c:v>
                </c:pt>
                <c:pt idx="658">
                  <c:v>-0.35327199999999997</c:v>
                </c:pt>
                <c:pt idx="659">
                  <c:v>-0.34688799999999997</c:v>
                </c:pt>
                <c:pt idx="660">
                  <c:v>-0.359655</c:v>
                </c:pt>
                <c:pt idx="661">
                  <c:v>-0.372423</c:v>
                </c:pt>
                <c:pt idx="662">
                  <c:v>-0.37880599999999998</c:v>
                </c:pt>
                <c:pt idx="663">
                  <c:v>-0.40434100000000001</c:v>
                </c:pt>
                <c:pt idx="664">
                  <c:v>-0.43625900000000001</c:v>
                </c:pt>
                <c:pt idx="665">
                  <c:v>-0.46817799999999998</c:v>
                </c:pt>
                <c:pt idx="666">
                  <c:v>-0.50009599999999998</c:v>
                </c:pt>
                <c:pt idx="667">
                  <c:v>-0.53201399999999999</c:v>
                </c:pt>
                <c:pt idx="668">
                  <c:v>-0.53839800000000004</c:v>
                </c:pt>
                <c:pt idx="669">
                  <c:v>-0.55116500000000002</c:v>
                </c:pt>
                <c:pt idx="670">
                  <c:v>-0.57669999999999999</c:v>
                </c:pt>
                <c:pt idx="671">
                  <c:v>-0.62138499999999997</c:v>
                </c:pt>
                <c:pt idx="672">
                  <c:v>-0.64053599999999999</c:v>
                </c:pt>
                <c:pt idx="673">
                  <c:v>-0.65968700000000002</c:v>
                </c:pt>
                <c:pt idx="674">
                  <c:v>-0.65968700000000002</c:v>
                </c:pt>
                <c:pt idx="675">
                  <c:v>-0.64053599999999999</c:v>
                </c:pt>
                <c:pt idx="676">
                  <c:v>-0.62138499999999997</c:v>
                </c:pt>
                <c:pt idx="677">
                  <c:v>-0.59585100000000002</c:v>
                </c:pt>
                <c:pt idx="678">
                  <c:v>-0.57031600000000005</c:v>
                </c:pt>
                <c:pt idx="679">
                  <c:v>-0.55116500000000002</c:v>
                </c:pt>
                <c:pt idx="680">
                  <c:v>-0.53839800000000004</c:v>
                </c:pt>
                <c:pt idx="681">
                  <c:v>-0.51286299999999996</c:v>
                </c:pt>
                <c:pt idx="682">
                  <c:v>-0.50009599999999998</c:v>
                </c:pt>
                <c:pt idx="683">
                  <c:v>-0.49371199999999998</c:v>
                </c:pt>
                <c:pt idx="684">
                  <c:v>-0.48732799999999998</c:v>
                </c:pt>
                <c:pt idx="685">
                  <c:v>-0.49371199999999998</c:v>
                </c:pt>
                <c:pt idx="686">
                  <c:v>-0.49371199999999998</c:v>
                </c:pt>
                <c:pt idx="687">
                  <c:v>-0.50009599999999998</c:v>
                </c:pt>
                <c:pt idx="688">
                  <c:v>-0.50647900000000001</c:v>
                </c:pt>
                <c:pt idx="689">
                  <c:v>-0.51286299999999996</c:v>
                </c:pt>
                <c:pt idx="690">
                  <c:v>-0.52563000000000004</c:v>
                </c:pt>
                <c:pt idx="691">
                  <c:v>-0.53839800000000004</c:v>
                </c:pt>
                <c:pt idx="692">
                  <c:v>-0.54478099999999996</c:v>
                </c:pt>
                <c:pt idx="693">
                  <c:v>-0.56393199999999999</c:v>
                </c:pt>
                <c:pt idx="694">
                  <c:v>-0.57669999999999999</c:v>
                </c:pt>
                <c:pt idx="695">
                  <c:v>-0.62138499999999997</c:v>
                </c:pt>
                <c:pt idx="696">
                  <c:v>-0.653304</c:v>
                </c:pt>
                <c:pt idx="697">
                  <c:v>-0.67245500000000002</c:v>
                </c:pt>
                <c:pt idx="698">
                  <c:v>-0.67883800000000005</c:v>
                </c:pt>
                <c:pt idx="699">
                  <c:v>-0.67245500000000002</c:v>
                </c:pt>
                <c:pt idx="700">
                  <c:v>-0.66607099999999997</c:v>
                </c:pt>
                <c:pt idx="701">
                  <c:v>-0.653304</c:v>
                </c:pt>
                <c:pt idx="702">
                  <c:v>-0.64053599999999999</c:v>
                </c:pt>
                <c:pt idx="703">
                  <c:v>-0.62776900000000002</c:v>
                </c:pt>
                <c:pt idx="704">
                  <c:v>-0.63415299999999997</c:v>
                </c:pt>
                <c:pt idx="705">
                  <c:v>-0.64053599999999999</c:v>
                </c:pt>
                <c:pt idx="706">
                  <c:v>-0.63415299999999997</c:v>
                </c:pt>
                <c:pt idx="707">
                  <c:v>-0.63415299999999997</c:v>
                </c:pt>
                <c:pt idx="708">
                  <c:v>-0.64053599999999999</c:v>
                </c:pt>
                <c:pt idx="709">
                  <c:v>-0.61500200000000005</c:v>
                </c:pt>
                <c:pt idx="710">
                  <c:v>-0.58946699999999996</c:v>
                </c:pt>
                <c:pt idx="711">
                  <c:v>-0.55116500000000002</c:v>
                </c:pt>
                <c:pt idx="712">
                  <c:v>-0.51924700000000001</c:v>
                </c:pt>
                <c:pt idx="713">
                  <c:v>-0.49371199999999998</c:v>
                </c:pt>
                <c:pt idx="714">
                  <c:v>-0.45540999999999998</c:v>
                </c:pt>
                <c:pt idx="715">
                  <c:v>-0.44264300000000001</c:v>
                </c:pt>
                <c:pt idx="716">
                  <c:v>-0.39795700000000001</c:v>
                </c:pt>
                <c:pt idx="717">
                  <c:v>-0.372423</c:v>
                </c:pt>
                <c:pt idx="718">
                  <c:v>-0.34688799999999997</c:v>
                </c:pt>
                <c:pt idx="719">
                  <c:v>-0.321353</c:v>
                </c:pt>
                <c:pt idx="720">
                  <c:v>-0.295819</c:v>
                </c:pt>
                <c:pt idx="721">
                  <c:v>-0.26390000000000002</c:v>
                </c:pt>
                <c:pt idx="722">
                  <c:v>-0.23836599999999999</c:v>
                </c:pt>
                <c:pt idx="723">
                  <c:v>-0.20006399999999999</c:v>
                </c:pt>
                <c:pt idx="724">
                  <c:v>-0.16814599999999999</c:v>
                </c:pt>
                <c:pt idx="725">
                  <c:v>-0.13622699999999999</c:v>
                </c:pt>
                <c:pt idx="726">
                  <c:v>-0.104309</c:v>
                </c:pt>
                <c:pt idx="727">
                  <c:v>-7.2390999999999997E-2</c:v>
                </c:pt>
                <c:pt idx="728">
                  <c:v>-4.6856000000000002E-2</c:v>
                </c:pt>
                <c:pt idx="729">
                  <c:v>-1.4938E-2</c:v>
                </c:pt>
                <c:pt idx="730">
                  <c:v>-8.5540000000000008E-3</c:v>
                </c:pt>
                <c:pt idx="731">
                  <c:v>1.0597000000000001E-2</c:v>
                </c:pt>
                <c:pt idx="732">
                  <c:v>1.6981E-2</c:v>
                </c:pt>
                <c:pt idx="733">
                  <c:v>2.9748E-2</c:v>
                </c:pt>
                <c:pt idx="734">
                  <c:v>2.9748E-2</c:v>
                </c:pt>
                <c:pt idx="735">
                  <c:v>3.6131000000000003E-2</c:v>
                </c:pt>
                <c:pt idx="736">
                  <c:v>3.6131000000000003E-2</c:v>
                </c:pt>
                <c:pt idx="737">
                  <c:v>3.6131000000000003E-2</c:v>
                </c:pt>
                <c:pt idx="738">
                  <c:v>3.6131000000000003E-2</c:v>
                </c:pt>
                <c:pt idx="739">
                  <c:v>3.6131000000000003E-2</c:v>
                </c:pt>
                <c:pt idx="740">
                  <c:v>3.6131000000000003E-2</c:v>
                </c:pt>
                <c:pt idx="741">
                  <c:v>2.9748E-2</c:v>
                </c:pt>
                <c:pt idx="742">
                  <c:v>2.3363999999999999E-2</c:v>
                </c:pt>
                <c:pt idx="743">
                  <c:v>2.9748E-2</c:v>
                </c:pt>
                <c:pt idx="744">
                  <c:v>2.9748E-2</c:v>
                </c:pt>
                <c:pt idx="745">
                  <c:v>2.9748E-2</c:v>
                </c:pt>
                <c:pt idx="746">
                  <c:v>2.9748E-2</c:v>
                </c:pt>
                <c:pt idx="747">
                  <c:v>4.2514999999999997E-2</c:v>
                </c:pt>
                <c:pt idx="748">
                  <c:v>5.5281999999999998E-2</c:v>
                </c:pt>
                <c:pt idx="749">
                  <c:v>6.8049999999999999E-2</c:v>
                </c:pt>
                <c:pt idx="750">
                  <c:v>7.4432999999999999E-2</c:v>
                </c:pt>
                <c:pt idx="751">
                  <c:v>8.0817E-2</c:v>
                </c:pt>
                <c:pt idx="752">
                  <c:v>9.3584000000000001E-2</c:v>
                </c:pt>
                <c:pt idx="753">
                  <c:v>9.9968000000000001E-2</c:v>
                </c:pt>
                <c:pt idx="754">
                  <c:v>0.106352</c:v>
                </c:pt>
                <c:pt idx="755">
                  <c:v>0.119119</c:v>
                </c:pt>
                <c:pt idx="756">
                  <c:v>0.144654</c:v>
                </c:pt>
                <c:pt idx="757">
                  <c:v>0.17018800000000001</c:v>
                </c:pt>
                <c:pt idx="758">
                  <c:v>0.17018800000000001</c:v>
                </c:pt>
                <c:pt idx="759">
                  <c:v>0.17657200000000001</c:v>
                </c:pt>
                <c:pt idx="760">
                  <c:v>0.17018800000000001</c:v>
                </c:pt>
                <c:pt idx="761">
                  <c:v>0.18295600000000001</c:v>
                </c:pt>
                <c:pt idx="762">
                  <c:v>0.17657200000000001</c:v>
                </c:pt>
                <c:pt idx="763">
                  <c:v>0.18933900000000001</c:v>
                </c:pt>
                <c:pt idx="764">
                  <c:v>0.21487400000000001</c:v>
                </c:pt>
                <c:pt idx="765">
                  <c:v>0.24040900000000001</c:v>
                </c:pt>
                <c:pt idx="766">
                  <c:v>0.26594299999999998</c:v>
                </c:pt>
                <c:pt idx="767">
                  <c:v>0.29147800000000001</c:v>
                </c:pt>
                <c:pt idx="768">
                  <c:v>0.31701200000000002</c:v>
                </c:pt>
                <c:pt idx="769">
                  <c:v>0.32978000000000002</c:v>
                </c:pt>
                <c:pt idx="770">
                  <c:v>0.33616299999999999</c:v>
                </c:pt>
                <c:pt idx="771">
                  <c:v>0.36169800000000002</c:v>
                </c:pt>
                <c:pt idx="772">
                  <c:v>0.4</c:v>
                </c:pt>
                <c:pt idx="773">
                  <c:v>0.412767</c:v>
                </c:pt>
                <c:pt idx="774">
                  <c:v>0.43830200000000002</c:v>
                </c:pt>
                <c:pt idx="775">
                  <c:v>0.47022000000000003</c:v>
                </c:pt>
                <c:pt idx="776">
                  <c:v>0.502139</c:v>
                </c:pt>
                <c:pt idx="777">
                  <c:v>0.52767299999999995</c:v>
                </c:pt>
                <c:pt idx="778">
                  <c:v>0.54682399999999998</c:v>
                </c:pt>
                <c:pt idx="779">
                  <c:v>0.56597500000000001</c:v>
                </c:pt>
                <c:pt idx="780">
                  <c:v>0.56597500000000001</c:v>
                </c:pt>
                <c:pt idx="781">
                  <c:v>0.58512600000000003</c:v>
                </c:pt>
                <c:pt idx="782">
                  <c:v>0.59789300000000001</c:v>
                </c:pt>
                <c:pt idx="783">
                  <c:v>0.56597500000000001</c:v>
                </c:pt>
                <c:pt idx="784">
                  <c:v>0.51490599999999997</c:v>
                </c:pt>
                <c:pt idx="785">
                  <c:v>0.48298799999999997</c:v>
                </c:pt>
                <c:pt idx="786">
                  <c:v>0.48298799999999997</c:v>
                </c:pt>
                <c:pt idx="787">
                  <c:v>0.51490599999999997</c:v>
                </c:pt>
                <c:pt idx="788">
                  <c:v>0.521289</c:v>
                </c:pt>
                <c:pt idx="789">
                  <c:v>0.521289</c:v>
                </c:pt>
                <c:pt idx="790">
                  <c:v>0.495755</c:v>
                </c:pt>
                <c:pt idx="791">
                  <c:v>0.47660400000000003</c:v>
                </c:pt>
                <c:pt idx="792">
                  <c:v>0.47022000000000003</c:v>
                </c:pt>
                <c:pt idx="793">
                  <c:v>0.463837</c:v>
                </c:pt>
                <c:pt idx="794">
                  <c:v>0.50852200000000003</c:v>
                </c:pt>
                <c:pt idx="795">
                  <c:v>0.521289</c:v>
                </c:pt>
                <c:pt idx="796">
                  <c:v>0.52767299999999995</c:v>
                </c:pt>
                <c:pt idx="797">
                  <c:v>0.534057</c:v>
                </c:pt>
                <c:pt idx="798">
                  <c:v>0.534057</c:v>
                </c:pt>
                <c:pt idx="799">
                  <c:v>0.54044000000000003</c:v>
                </c:pt>
                <c:pt idx="800">
                  <c:v>0.521289</c:v>
                </c:pt>
                <c:pt idx="801">
                  <c:v>0.56597500000000001</c:v>
                </c:pt>
                <c:pt idx="802">
                  <c:v>0.59150999999999998</c:v>
                </c:pt>
                <c:pt idx="803">
                  <c:v>0.61066100000000001</c:v>
                </c:pt>
                <c:pt idx="804">
                  <c:v>0.62981200000000004</c:v>
                </c:pt>
                <c:pt idx="805">
                  <c:v>0.63619499999999995</c:v>
                </c:pt>
                <c:pt idx="806">
                  <c:v>0.63619499999999995</c:v>
                </c:pt>
                <c:pt idx="807">
                  <c:v>0.62342799999999998</c:v>
                </c:pt>
                <c:pt idx="808">
                  <c:v>0.61704400000000004</c:v>
                </c:pt>
                <c:pt idx="809">
                  <c:v>0.61066100000000001</c:v>
                </c:pt>
                <c:pt idx="810">
                  <c:v>0.61066100000000001</c:v>
                </c:pt>
                <c:pt idx="811">
                  <c:v>0.60427699999999995</c:v>
                </c:pt>
                <c:pt idx="812">
                  <c:v>0.60427699999999995</c:v>
                </c:pt>
                <c:pt idx="813">
                  <c:v>0.59789300000000001</c:v>
                </c:pt>
                <c:pt idx="814">
                  <c:v>0.59150999999999998</c:v>
                </c:pt>
                <c:pt idx="815">
                  <c:v>0.57874199999999998</c:v>
                </c:pt>
                <c:pt idx="816">
                  <c:v>0.57235899999999995</c:v>
                </c:pt>
                <c:pt idx="817">
                  <c:v>0.56597500000000001</c:v>
                </c:pt>
                <c:pt idx="818">
                  <c:v>0.56597500000000001</c:v>
                </c:pt>
                <c:pt idx="819">
                  <c:v>0.54682399999999998</c:v>
                </c:pt>
                <c:pt idx="820">
                  <c:v>0.54682399999999998</c:v>
                </c:pt>
                <c:pt idx="821">
                  <c:v>0.55320800000000003</c:v>
                </c:pt>
                <c:pt idx="822">
                  <c:v>0.54682399999999998</c:v>
                </c:pt>
                <c:pt idx="823">
                  <c:v>0.54044000000000003</c:v>
                </c:pt>
                <c:pt idx="824">
                  <c:v>0.54044000000000003</c:v>
                </c:pt>
                <c:pt idx="825">
                  <c:v>0.54682399999999998</c:v>
                </c:pt>
                <c:pt idx="826">
                  <c:v>0.54682399999999998</c:v>
                </c:pt>
                <c:pt idx="827">
                  <c:v>0.54682399999999998</c:v>
                </c:pt>
                <c:pt idx="828">
                  <c:v>0.55320800000000003</c:v>
                </c:pt>
                <c:pt idx="829">
                  <c:v>0.55959099999999995</c:v>
                </c:pt>
                <c:pt idx="830">
                  <c:v>0.54682399999999998</c:v>
                </c:pt>
                <c:pt idx="831">
                  <c:v>0.534057</c:v>
                </c:pt>
                <c:pt idx="832">
                  <c:v>0.521289</c:v>
                </c:pt>
                <c:pt idx="833">
                  <c:v>0.50852200000000003</c:v>
                </c:pt>
                <c:pt idx="834">
                  <c:v>0.502139</c:v>
                </c:pt>
                <c:pt idx="835">
                  <c:v>0.502139</c:v>
                </c:pt>
                <c:pt idx="836">
                  <c:v>0.495755</c:v>
                </c:pt>
                <c:pt idx="837">
                  <c:v>0.489371</c:v>
                </c:pt>
                <c:pt idx="838">
                  <c:v>0.48298799999999997</c:v>
                </c:pt>
                <c:pt idx="839">
                  <c:v>0.51490599999999997</c:v>
                </c:pt>
                <c:pt idx="840">
                  <c:v>0.52767299999999995</c:v>
                </c:pt>
                <c:pt idx="841">
                  <c:v>0.50852200000000003</c:v>
                </c:pt>
                <c:pt idx="842">
                  <c:v>0.47660400000000003</c:v>
                </c:pt>
                <c:pt idx="843">
                  <c:v>0.44468600000000003</c:v>
                </c:pt>
                <c:pt idx="844">
                  <c:v>0.451069</c:v>
                </c:pt>
                <c:pt idx="845">
                  <c:v>0.47022000000000003</c:v>
                </c:pt>
                <c:pt idx="846">
                  <c:v>0.495755</c:v>
                </c:pt>
                <c:pt idx="847">
                  <c:v>0.51490599999999997</c:v>
                </c:pt>
                <c:pt idx="848">
                  <c:v>0.50852200000000003</c:v>
                </c:pt>
                <c:pt idx="849">
                  <c:v>0.495755</c:v>
                </c:pt>
                <c:pt idx="850">
                  <c:v>0.47660400000000003</c:v>
                </c:pt>
                <c:pt idx="851">
                  <c:v>0.44468600000000003</c:v>
                </c:pt>
                <c:pt idx="852">
                  <c:v>0.43191800000000002</c:v>
                </c:pt>
                <c:pt idx="853">
                  <c:v>0.412767</c:v>
                </c:pt>
                <c:pt idx="854">
                  <c:v>0.39361600000000002</c:v>
                </c:pt>
                <c:pt idx="855">
                  <c:v>0.36808200000000002</c:v>
                </c:pt>
                <c:pt idx="856">
                  <c:v>0.34893099999999999</c:v>
                </c:pt>
                <c:pt idx="857">
                  <c:v>0.32978000000000002</c:v>
                </c:pt>
                <c:pt idx="858">
                  <c:v>0.27871000000000001</c:v>
                </c:pt>
                <c:pt idx="859">
                  <c:v>0.24040900000000001</c:v>
                </c:pt>
                <c:pt idx="860">
                  <c:v>0.18933900000000001</c:v>
                </c:pt>
                <c:pt idx="861">
                  <c:v>0.144654</c:v>
                </c:pt>
                <c:pt idx="862">
                  <c:v>0.106352</c:v>
                </c:pt>
                <c:pt idx="863">
                  <c:v>5.5281999999999998E-2</c:v>
                </c:pt>
                <c:pt idx="864">
                  <c:v>1.0597000000000001E-2</c:v>
                </c:pt>
                <c:pt idx="865">
                  <c:v>-2.1321E-2</c:v>
                </c:pt>
                <c:pt idx="866">
                  <c:v>-4.0472000000000001E-2</c:v>
                </c:pt>
                <c:pt idx="867">
                  <c:v>-4.6856000000000002E-2</c:v>
                </c:pt>
                <c:pt idx="868">
                  <c:v>-5.3240000000000003E-2</c:v>
                </c:pt>
                <c:pt idx="869">
                  <c:v>-7.8773999999999997E-2</c:v>
                </c:pt>
                <c:pt idx="870">
                  <c:v>-0.117076</c:v>
                </c:pt>
                <c:pt idx="871">
                  <c:v>-0.16176199999999999</c:v>
                </c:pt>
                <c:pt idx="872">
                  <c:v>-0.17452899999999999</c:v>
                </c:pt>
                <c:pt idx="873">
                  <c:v>-0.18729699999999999</c:v>
                </c:pt>
                <c:pt idx="874">
                  <c:v>-0.20644699999999999</c:v>
                </c:pt>
                <c:pt idx="875">
                  <c:v>-0.21921499999999999</c:v>
                </c:pt>
                <c:pt idx="876">
                  <c:v>-0.23836599999999999</c:v>
                </c:pt>
                <c:pt idx="877">
                  <c:v>-0.23836599999999999</c:v>
                </c:pt>
                <c:pt idx="878">
                  <c:v>-0.26390000000000002</c:v>
                </c:pt>
                <c:pt idx="879">
                  <c:v>-0.327737</c:v>
                </c:pt>
                <c:pt idx="880">
                  <c:v>-0.22559799999999999</c:v>
                </c:pt>
                <c:pt idx="881">
                  <c:v>-0.13622699999999999</c:v>
                </c:pt>
                <c:pt idx="882">
                  <c:v>-0.18091299999999999</c:v>
                </c:pt>
                <c:pt idx="883">
                  <c:v>-0.21921499999999999</c:v>
                </c:pt>
                <c:pt idx="884">
                  <c:v>-0.21921499999999999</c:v>
                </c:pt>
                <c:pt idx="885">
                  <c:v>-0.17452899999999999</c:v>
                </c:pt>
                <c:pt idx="886">
                  <c:v>-0.12984399999999999</c:v>
                </c:pt>
                <c:pt idx="887">
                  <c:v>-0.110693</c:v>
                </c:pt>
                <c:pt idx="888">
                  <c:v>-0.117076</c:v>
                </c:pt>
                <c:pt idx="889">
                  <c:v>-0.14261099999999999</c:v>
                </c:pt>
                <c:pt idx="890">
                  <c:v>-0.14899499999999999</c:v>
                </c:pt>
                <c:pt idx="891">
                  <c:v>-0.13622699999999999</c:v>
                </c:pt>
                <c:pt idx="892">
                  <c:v>-0.12984399999999999</c:v>
                </c:pt>
                <c:pt idx="893">
                  <c:v>-0.14261099999999999</c:v>
                </c:pt>
                <c:pt idx="894">
                  <c:v>-0.15537799999999999</c:v>
                </c:pt>
                <c:pt idx="895">
                  <c:v>-0.18091299999999999</c:v>
                </c:pt>
                <c:pt idx="896">
                  <c:v>-0.23198199999999999</c:v>
                </c:pt>
                <c:pt idx="897">
                  <c:v>-0.283051</c:v>
                </c:pt>
                <c:pt idx="898">
                  <c:v>-0.295819</c:v>
                </c:pt>
                <c:pt idx="899">
                  <c:v>-0.327737</c:v>
                </c:pt>
                <c:pt idx="900">
                  <c:v>-0.40434100000000001</c:v>
                </c:pt>
                <c:pt idx="901">
                  <c:v>-0.46817799999999998</c:v>
                </c:pt>
                <c:pt idx="902">
                  <c:v>-0.52563000000000004</c:v>
                </c:pt>
                <c:pt idx="903">
                  <c:v>-0.59585100000000002</c:v>
                </c:pt>
                <c:pt idx="904">
                  <c:v>-0.64692000000000005</c:v>
                </c:pt>
                <c:pt idx="905">
                  <c:v>-0.67883800000000005</c:v>
                </c:pt>
                <c:pt idx="906">
                  <c:v>-0.70437300000000003</c:v>
                </c:pt>
                <c:pt idx="907">
                  <c:v>-0.71075600000000005</c:v>
                </c:pt>
                <c:pt idx="908">
                  <c:v>-0.71714</c:v>
                </c:pt>
                <c:pt idx="909">
                  <c:v>-0.71075600000000005</c:v>
                </c:pt>
                <c:pt idx="910">
                  <c:v>-0.71075600000000005</c:v>
                </c:pt>
                <c:pt idx="911">
                  <c:v>-0.69798899999999997</c:v>
                </c:pt>
                <c:pt idx="912">
                  <c:v>-0.69160600000000005</c:v>
                </c:pt>
                <c:pt idx="913">
                  <c:v>-0.685222</c:v>
                </c:pt>
                <c:pt idx="914">
                  <c:v>-0.67245500000000002</c:v>
                </c:pt>
                <c:pt idx="915">
                  <c:v>-0.64692000000000005</c:v>
                </c:pt>
                <c:pt idx="916">
                  <c:v>-0.63415299999999997</c:v>
                </c:pt>
                <c:pt idx="917">
                  <c:v>-0.61500200000000005</c:v>
                </c:pt>
                <c:pt idx="918">
                  <c:v>-0.57031600000000005</c:v>
                </c:pt>
                <c:pt idx="919">
                  <c:v>-0.55116500000000002</c:v>
                </c:pt>
                <c:pt idx="920">
                  <c:v>-0.52563000000000004</c:v>
                </c:pt>
                <c:pt idx="921">
                  <c:v>-0.50647900000000001</c:v>
                </c:pt>
                <c:pt idx="922">
                  <c:v>-0.48094500000000001</c:v>
                </c:pt>
                <c:pt idx="923">
                  <c:v>-0.46817799999999998</c:v>
                </c:pt>
                <c:pt idx="924">
                  <c:v>-0.46179399999999998</c:v>
                </c:pt>
                <c:pt idx="925">
                  <c:v>-0.46817799999999998</c:v>
                </c:pt>
                <c:pt idx="926">
                  <c:v>-0.47456100000000001</c:v>
                </c:pt>
                <c:pt idx="927">
                  <c:v>-0.48094500000000001</c:v>
                </c:pt>
                <c:pt idx="928">
                  <c:v>-0.47456100000000001</c:v>
                </c:pt>
                <c:pt idx="929">
                  <c:v>-0.48094500000000001</c:v>
                </c:pt>
                <c:pt idx="930">
                  <c:v>-0.49371199999999998</c:v>
                </c:pt>
                <c:pt idx="931">
                  <c:v>-0.50009599999999998</c:v>
                </c:pt>
                <c:pt idx="932">
                  <c:v>-0.51286299999999996</c:v>
                </c:pt>
                <c:pt idx="933">
                  <c:v>-0.53839800000000004</c:v>
                </c:pt>
                <c:pt idx="934">
                  <c:v>-0.55116500000000002</c:v>
                </c:pt>
                <c:pt idx="935">
                  <c:v>-0.55754899999999996</c:v>
                </c:pt>
                <c:pt idx="936">
                  <c:v>-0.57669999999999999</c:v>
                </c:pt>
                <c:pt idx="937">
                  <c:v>-0.59585100000000002</c:v>
                </c:pt>
                <c:pt idx="938">
                  <c:v>-0.60861799999999999</c:v>
                </c:pt>
                <c:pt idx="939">
                  <c:v>-0.62776900000000002</c:v>
                </c:pt>
                <c:pt idx="940">
                  <c:v>-0.64692000000000005</c:v>
                </c:pt>
                <c:pt idx="941">
                  <c:v>-0.653304</c:v>
                </c:pt>
                <c:pt idx="942">
                  <c:v>-0.66607099999999997</c:v>
                </c:pt>
                <c:pt idx="943">
                  <c:v>-0.653304</c:v>
                </c:pt>
                <c:pt idx="944">
                  <c:v>-0.63415299999999997</c:v>
                </c:pt>
                <c:pt idx="945">
                  <c:v>-0.61500200000000005</c:v>
                </c:pt>
                <c:pt idx="946">
                  <c:v>-0.60223400000000005</c:v>
                </c:pt>
                <c:pt idx="947">
                  <c:v>-0.58946699999999996</c:v>
                </c:pt>
                <c:pt idx="948">
                  <c:v>-0.57669999999999999</c:v>
                </c:pt>
                <c:pt idx="949">
                  <c:v>-0.57031600000000005</c:v>
                </c:pt>
                <c:pt idx="950">
                  <c:v>-0.53839800000000004</c:v>
                </c:pt>
                <c:pt idx="951">
                  <c:v>-0.51924700000000001</c:v>
                </c:pt>
                <c:pt idx="952">
                  <c:v>-0.50009599999999998</c:v>
                </c:pt>
                <c:pt idx="953">
                  <c:v>-0.46817799999999998</c:v>
                </c:pt>
                <c:pt idx="954">
                  <c:v>-0.44264300000000001</c:v>
                </c:pt>
                <c:pt idx="955">
                  <c:v>-0.41072500000000001</c:v>
                </c:pt>
                <c:pt idx="956">
                  <c:v>-0.40434100000000001</c:v>
                </c:pt>
                <c:pt idx="957">
                  <c:v>-0.35327199999999997</c:v>
                </c:pt>
                <c:pt idx="958">
                  <c:v>-0.321353</c:v>
                </c:pt>
                <c:pt idx="959">
                  <c:v>-0.295819</c:v>
                </c:pt>
                <c:pt idx="960">
                  <c:v>-0.26390000000000002</c:v>
                </c:pt>
                <c:pt idx="961">
                  <c:v>-0.23198199999999999</c:v>
                </c:pt>
                <c:pt idx="962">
                  <c:v>-0.21283099999999999</c:v>
                </c:pt>
                <c:pt idx="963">
                  <c:v>-0.19367999999999999</c:v>
                </c:pt>
                <c:pt idx="964">
                  <c:v>-0.16814599999999999</c:v>
                </c:pt>
                <c:pt idx="965">
                  <c:v>-0.14261099999999999</c:v>
                </c:pt>
                <c:pt idx="966">
                  <c:v>-0.12346</c:v>
                </c:pt>
                <c:pt idx="967">
                  <c:v>-9.7924999999999998E-2</c:v>
                </c:pt>
                <c:pt idx="968">
                  <c:v>-7.8773999999999997E-2</c:v>
                </c:pt>
                <c:pt idx="969">
                  <c:v>-5.9623000000000002E-2</c:v>
                </c:pt>
                <c:pt idx="970">
                  <c:v>-4.0472000000000001E-2</c:v>
                </c:pt>
                <c:pt idx="971">
                  <c:v>-2.7705E-2</c:v>
                </c:pt>
                <c:pt idx="972">
                  <c:v>-1.4938E-2</c:v>
                </c:pt>
                <c:pt idx="973">
                  <c:v>-2.1700000000000001E-3</c:v>
                </c:pt>
                <c:pt idx="974">
                  <c:v>1.6981E-2</c:v>
                </c:pt>
                <c:pt idx="975">
                  <c:v>2.9748E-2</c:v>
                </c:pt>
                <c:pt idx="976">
                  <c:v>4.2514999999999997E-2</c:v>
                </c:pt>
                <c:pt idx="977">
                  <c:v>6.1665999999999999E-2</c:v>
                </c:pt>
                <c:pt idx="978">
                  <c:v>7.4432999999999999E-2</c:v>
                </c:pt>
                <c:pt idx="979">
                  <c:v>9.3584000000000001E-2</c:v>
                </c:pt>
                <c:pt idx="980">
                  <c:v>0.119119</c:v>
                </c:pt>
                <c:pt idx="981">
                  <c:v>0.119119</c:v>
                </c:pt>
                <c:pt idx="982">
                  <c:v>0.119119</c:v>
                </c:pt>
                <c:pt idx="983">
                  <c:v>0.125503</c:v>
                </c:pt>
                <c:pt idx="984">
                  <c:v>0.131886</c:v>
                </c:pt>
                <c:pt idx="985">
                  <c:v>0.13827</c:v>
                </c:pt>
                <c:pt idx="986">
                  <c:v>0.144654</c:v>
                </c:pt>
                <c:pt idx="987">
                  <c:v>0.16380500000000001</c:v>
                </c:pt>
                <c:pt idx="988">
                  <c:v>0.17657200000000001</c:v>
                </c:pt>
                <c:pt idx="989">
                  <c:v>0.18933900000000001</c:v>
                </c:pt>
                <c:pt idx="990">
                  <c:v>0.18295600000000001</c:v>
                </c:pt>
                <c:pt idx="991">
                  <c:v>0.18295600000000001</c:v>
                </c:pt>
                <c:pt idx="992">
                  <c:v>0.18295600000000001</c:v>
                </c:pt>
                <c:pt idx="993">
                  <c:v>0.18933900000000001</c:v>
                </c:pt>
                <c:pt idx="994">
                  <c:v>0.18933900000000001</c:v>
                </c:pt>
                <c:pt idx="995">
                  <c:v>0.20210700000000001</c:v>
                </c:pt>
                <c:pt idx="996">
                  <c:v>0.22125800000000001</c:v>
                </c:pt>
                <c:pt idx="997">
                  <c:v>0.24040900000000001</c:v>
                </c:pt>
                <c:pt idx="998">
                  <c:v>0.25956000000000001</c:v>
                </c:pt>
                <c:pt idx="999">
                  <c:v>0.27871000000000001</c:v>
                </c:pt>
                <c:pt idx="1000">
                  <c:v>0.30424499999999999</c:v>
                </c:pt>
                <c:pt idx="1001">
                  <c:v>0.32339600000000002</c:v>
                </c:pt>
                <c:pt idx="1002">
                  <c:v>0.33616299999999999</c:v>
                </c:pt>
                <c:pt idx="1003">
                  <c:v>0.34893099999999999</c:v>
                </c:pt>
                <c:pt idx="1004">
                  <c:v>0.36169800000000002</c:v>
                </c:pt>
                <c:pt idx="1005">
                  <c:v>0.36808200000000002</c:v>
                </c:pt>
                <c:pt idx="1006">
                  <c:v>0.37446499999999999</c:v>
                </c:pt>
                <c:pt idx="1007">
                  <c:v>0.38723299999999999</c:v>
                </c:pt>
                <c:pt idx="1008">
                  <c:v>0.40638400000000002</c:v>
                </c:pt>
                <c:pt idx="1009">
                  <c:v>0.419151</c:v>
                </c:pt>
                <c:pt idx="1010">
                  <c:v>0.425535</c:v>
                </c:pt>
                <c:pt idx="1011">
                  <c:v>0.43830200000000002</c:v>
                </c:pt>
                <c:pt idx="1012">
                  <c:v>0.44468600000000003</c:v>
                </c:pt>
                <c:pt idx="1013">
                  <c:v>0.463837</c:v>
                </c:pt>
                <c:pt idx="1014">
                  <c:v>0.457453</c:v>
                </c:pt>
                <c:pt idx="1015">
                  <c:v>0.457453</c:v>
                </c:pt>
                <c:pt idx="1016">
                  <c:v>0.47022000000000003</c:v>
                </c:pt>
                <c:pt idx="1017">
                  <c:v>0.48298799999999997</c:v>
                </c:pt>
                <c:pt idx="1018">
                  <c:v>0.489371</c:v>
                </c:pt>
                <c:pt idx="1019">
                  <c:v>0.495755</c:v>
                </c:pt>
                <c:pt idx="1020">
                  <c:v>0.495755</c:v>
                </c:pt>
                <c:pt idx="1021">
                  <c:v>0.50852200000000003</c:v>
                </c:pt>
                <c:pt idx="1022">
                  <c:v>0.51490599999999997</c:v>
                </c:pt>
                <c:pt idx="1023">
                  <c:v>0.534057</c:v>
                </c:pt>
                <c:pt idx="1024">
                  <c:v>0.54044000000000003</c:v>
                </c:pt>
                <c:pt idx="1025">
                  <c:v>0.55320800000000003</c:v>
                </c:pt>
                <c:pt idx="1026">
                  <c:v>0.56597500000000001</c:v>
                </c:pt>
                <c:pt idx="1027">
                  <c:v>0.56597500000000001</c:v>
                </c:pt>
                <c:pt idx="1028">
                  <c:v>0.58512600000000003</c:v>
                </c:pt>
                <c:pt idx="1029">
                  <c:v>0.58512600000000003</c:v>
                </c:pt>
                <c:pt idx="1030">
                  <c:v>0.59150999999999998</c:v>
                </c:pt>
                <c:pt idx="1031">
                  <c:v>0.59789300000000001</c:v>
                </c:pt>
                <c:pt idx="1032">
                  <c:v>0.60427699999999995</c:v>
                </c:pt>
                <c:pt idx="1033">
                  <c:v>0.61704400000000004</c:v>
                </c:pt>
                <c:pt idx="1034">
                  <c:v>0.60427699999999995</c:v>
                </c:pt>
                <c:pt idx="1035">
                  <c:v>0.63619499999999995</c:v>
                </c:pt>
                <c:pt idx="1036">
                  <c:v>0.64896299999999996</c:v>
                </c:pt>
                <c:pt idx="1037">
                  <c:v>0.65534599999999998</c:v>
                </c:pt>
                <c:pt idx="1038">
                  <c:v>0.66811399999999999</c:v>
                </c:pt>
                <c:pt idx="1039">
                  <c:v>0.66811399999999999</c:v>
                </c:pt>
                <c:pt idx="1040">
                  <c:v>0.67449700000000001</c:v>
                </c:pt>
                <c:pt idx="1041">
                  <c:v>0.66173000000000004</c:v>
                </c:pt>
                <c:pt idx="1042">
                  <c:v>0.67449700000000001</c:v>
                </c:pt>
                <c:pt idx="1043">
                  <c:v>0.68726500000000001</c:v>
                </c:pt>
                <c:pt idx="1044">
                  <c:v>0.69364800000000004</c:v>
                </c:pt>
                <c:pt idx="1045">
                  <c:v>0.70641600000000004</c:v>
                </c:pt>
                <c:pt idx="1046">
                  <c:v>0.71279899999999996</c:v>
                </c:pt>
                <c:pt idx="1047">
                  <c:v>0.71279899999999996</c:v>
                </c:pt>
                <c:pt idx="1048">
                  <c:v>0.72556699999999996</c:v>
                </c:pt>
                <c:pt idx="1049">
                  <c:v>0.73194999999999999</c:v>
                </c:pt>
                <c:pt idx="1050">
                  <c:v>0.73833400000000005</c:v>
                </c:pt>
                <c:pt idx="1051">
                  <c:v>0.75748499999999996</c:v>
                </c:pt>
                <c:pt idx="1052">
                  <c:v>0.77025200000000005</c:v>
                </c:pt>
                <c:pt idx="1053">
                  <c:v>0.77025200000000005</c:v>
                </c:pt>
                <c:pt idx="1054">
                  <c:v>0.77663599999999999</c:v>
                </c:pt>
                <c:pt idx="1055">
                  <c:v>0.78301900000000002</c:v>
                </c:pt>
                <c:pt idx="1056">
                  <c:v>0.78940299999999997</c:v>
                </c:pt>
                <c:pt idx="1057">
                  <c:v>0.78940299999999997</c:v>
                </c:pt>
                <c:pt idx="1058">
                  <c:v>0.79578700000000002</c:v>
                </c:pt>
                <c:pt idx="1059">
                  <c:v>0.79578700000000002</c:v>
                </c:pt>
                <c:pt idx="1060">
                  <c:v>0.79578700000000002</c:v>
                </c:pt>
                <c:pt idx="1061">
                  <c:v>0.78940299999999997</c:v>
                </c:pt>
                <c:pt idx="1062">
                  <c:v>0.79578700000000002</c:v>
                </c:pt>
                <c:pt idx="1063">
                  <c:v>0.79578700000000002</c:v>
                </c:pt>
                <c:pt idx="1064">
                  <c:v>0.77663599999999999</c:v>
                </c:pt>
                <c:pt idx="1065">
                  <c:v>0.77663599999999999</c:v>
                </c:pt>
                <c:pt idx="1066">
                  <c:v>0.75748499999999996</c:v>
                </c:pt>
                <c:pt idx="1067">
                  <c:v>0.72556699999999996</c:v>
                </c:pt>
                <c:pt idx="1068">
                  <c:v>0.71279899999999996</c:v>
                </c:pt>
                <c:pt idx="1069">
                  <c:v>0.70641600000000004</c:v>
                </c:pt>
                <c:pt idx="1070">
                  <c:v>0.70003199999999999</c:v>
                </c:pt>
                <c:pt idx="1071">
                  <c:v>0.70641600000000004</c:v>
                </c:pt>
                <c:pt idx="1072">
                  <c:v>0.71279899999999996</c:v>
                </c:pt>
                <c:pt idx="1073">
                  <c:v>0.70641600000000004</c:v>
                </c:pt>
                <c:pt idx="1074">
                  <c:v>0.69364800000000004</c:v>
                </c:pt>
                <c:pt idx="1075">
                  <c:v>0.66173000000000004</c:v>
                </c:pt>
                <c:pt idx="1076">
                  <c:v>0.63619499999999995</c:v>
                </c:pt>
                <c:pt idx="1077">
                  <c:v>0.61066100000000001</c:v>
                </c:pt>
                <c:pt idx="1078">
                  <c:v>0.60427699999999995</c:v>
                </c:pt>
                <c:pt idx="1079">
                  <c:v>0.58512600000000003</c:v>
                </c:pt>
                <c:pt idx="1080">
                  <c:v>0.56597500000000001</c:v>
                </c:pt>
                <c:pt idx="1081">
                  <c:v>0.534057</c:v>
                </c:pt>
                <c:pt idx="1082">
                  <c:v>0.502139</c:v>
                </c:pt>
                <c:pt idx="1083">
                  <c:v>0.47660400000000003</c:v>
                </c:pt>
                <c:pt idx="1084">
                  <c:v>0.451069</c:v>
                </c:pt>
                <c:pt idx="1085">
                  <c:v>0.419151</c:v>
                </c:pt>
                <c:pt idx="1086">
                  <c:v>0.39361600000000002</c:v>
                </c:pt>
                <c:pt idx="1087">
                  <c:v>0.37446499999999999</c:v>
                </c:pt>
                <c:pt idx="1088">
                  <c:v>0.36808200000000002</c:v>
                </c:pt>
                <c:pt idx="1089">
                  <c:v>0.36169800000000002</c:v>
                </c:pt>
                <c:pt idx="1090">
                  <c:v>0.34254699999999999</c:v>
                </c:pt>
                <c:pt idx="1091">
                  <c:v>0.34893099999999999</c:v>
                </c:pt>
                <c:pt idx="1092">
                  <c:v>0.31701200000000002</c:v>
                </c:pt>
                <c:pt idx="1093">
                  <c:v>0.29786099999999999</c:v>
                </c:pt>
                <c:pt idx="1094">
                  <c:v>0.29786099999999999</c:v>
                </c:pt>
                <c:pt idx="1095">
                  <c:v>0.29147800000000001</c:v>
                </c:pt>
                <c:pt idx="1096">
                  <c:v>0.29147800000000001</c:v>
                </c:pt>
                <c:pt idx="1097">
                  <c:v>0.26594299999999998</c:v>
                </c:pt>
                <c:pt idx="1098">
                  <c:v>0.24040900000000001</c:v>
                </c:pt>
                <c:pt idx="1099">
                  <c:v>0.23402500000000001</c:v>
                </c:pt>
                <c:pt idx="1100">
                  <c:v>0.21487400000000001</c:v>
                </c:pt>
                <c:pt idx="1101">
                  <c:v>0.18933900000000001</c:v>
                </c:pt>
                <c:pt idx="1102">
                  <c:v>0.16380500000000001</c:v>
                </c:pt>
                <c:pt idx="1103">
                  <c:v>0.144654</c:v>
                </c:pt>
                <c:pt idx="1104">
                  <c:v>0.131886</c:v>
                </c:pt>
                <c:pt idx="1105">
                  <c:v>0.119119</c:v>
                </c:pt>
                <c:pt idx="1106">
                  <c:v>0.131886</c:v>
                </c:pt>
                <c:pt idx="1107">
                  <c:v>0.125503</c:v>
                </c:pt>
                <c:pt idx="1108">
                  <c:v>0.119119</c:v>
                </c:pt>
                <c:pt idx="1109">
                  <c:v>9.9968000000000001E-2</c:v>
                </c:pt>
                <c:pt idx="1110">
                  <c:v>7.4432999999999999E-2</c:v>
                </c:pt>
                <c:pt idx="1111">
                  <c:v>4.2514999999999997E-2</c:v>
                </c:pt>
                <c:pt idx="1112">
                  <c:v>-5.3240000000000003E-2</c:v>
                </c:pt>
                <c:pt idx="1113">
                  <c:v>-0.12984399999999999</c:v>
                </c:pt>
                <c:pt idx="1114">
                  <c:v>-7.8773999999999997E-2</c:v>
                </c:pt>
                <c:pt idx="1115">
                  <c:v>1.0597000000000001E-2</c:v>
                </c:pt>
                <c:pt idx="1116">
                  <c:v>-5.9623000000000002E-2</c:v>
                </c:pt>
                <c:pt idx="1117">
                  <c:v>-0.13622699999999999</c:v>
                </c:pt>
                <c:pt idx="1118">
                  <c:v>-0.18729699999999999</c:v>
                </c:pt>
                <c:pt idx="1119">
                  <c:v>-0.24474899999999999</c:v>
                </c:pt>
                <c:pt idx="1120">
                  <c:v>-0.26390000000000002</c:v>
                </c:pt>
                <c:pt idx="1121">
                  <c:v>-0.27028400000000002</c:v>
                </c:pt>
                <c:pt idx="1122">
                  <c:v>-0.30858600000000003</c:v>
                </c:pt>
                <c:pt idx="1123">
                  <c:v>-0.38518999999999998</c:v>
                </c:pt>
                <c:pt idx="1124">
                  <c:v>-0.46179399999999998</c:v>
                </c:pt>
                <c:pt idx="1125">
                  <c:v>-0.52563000000000004</c:v>
                </c:pt>
                <c:pt idx="1126">
                  <c:v>-0.56393199999999999</c:v>
                </c:pt>
                <c:pt idx="1127">
                  <c:v>-0.58946699999999996</c:v>
                </c:pt>
                <c:pt idx="1128">
                  <c:v>-0.60223400000000005</c:v>
                </c:pt>
                <c:pt idx="1129">
                  <c:v>-0.59585100000000002</c:v>
                </c:pt>
                <c:pt idx="1130">
                  <c:v>-0.56393199999999999</c:v>
                </c:pt>
                <c:pt idx="1131">
                  <c:v>-0.55754899999999996</c:v>
                </c:pt>
                <c:pt idx="1132">
                  <c:v>-0.58946699999999996</c:v>
                </c:pt>
                <c:pt idx="1133">
                  <c:v>-0.59585100000000002</c:v>
                </c:pt>
                <c:pt idx="1134">
                  <c:v>-0.59585100000000002</c:v>
                </c:pt>
                <c:pt idx="1135">
                  <c:v>-0.57669999999999999</c:v>
                </c:pt>
                <c:pt idx="1136">
                  <c:v>-0.55754899999999996</c:v>
                </c:pt>
                <c:pt idx="1137">
                  <c:v>-0.52563000000000004</c:v>
                </c:pt>
                <c:pt idx="1138">
                  <c:v>-0.50009599999999998</c:v>
                </c:pt>
                <c:pt idx="1139">
                  <c:v>-0.44902700000000001</c:v>
                </c:pt>
                <c:pt idx="1140">
                  <c:v>-0.42349199999999998</c:v>
                </c:pt>
                <c:pt idx="1141">
                  <c:v>-0.41710799999999998</c:v>
                </c:pt>
                <c:pt idx="1142">
                  <c:v>-0.41072500000000001</c:v>
                </c:pt>
                <c:pt idx="1143">
                  <c:v>-0.39795700000000001</c:v>
                </c:pt>
                <c:pt idx="1144">
                  <c:v>-0.39157399999999998</c:v>
                </c:pt>
                <c:pt idx="1145">
                  <c:v>-0.35327199999999997</c:v>
                </c:pt>
                <c:pt idx="1146">
                  <c:v>-0.31497000000000003</c:v>
                </c:pt>
                <c:pt idx="1147">
                  <c:v>-0.27666800000000003</c:v>
                </c:pt>
                <c:pt idx="1148">
                  <c:v>-0.24474899999999999</c:v>
                </c:pt>
                <c:pt idx="1149">
                  <c:v>-0.21921499999999999</c:v>
                </c:pt>
                <c:pt idx="1150">
                  <c:v>-0.22559799999999999</c:v>
                </c:pt>
                <c:pt idx="1151">
                  <c:v>-0.23198199999999999</c:v>
                </c:pt>
                <c:pt idx="1152">
                  <c:v>-0.24474899999999999</c:v>
                </c:pt>
                <c:pt idx="1153">
                  <c:v>-0.257517</c:v>
                </c:pt>
                <c:pt idx="1154">
                  <c:v>-0.27028400000000002</c:v>
                </c:pt>
                <c:pt idx="1155">
                  <c:v>-0.295819</c:v>
                </c:pt>
                <c:pt idx="1156">
                  <c:v>-0.31497000000000003</c:v>
                </c:pt>
                <c:pt idx="1157">
                  <c:v>-0.334121</c:v>
                </c:pt>
                <c:pt idx="1158">
                  <c:v>-0.34688799999999997</c:v>
                </c:pt>
                <c:pt idx="1159">
                  <c:v>-0.359655</c:v>
                </c:pt>
                <c:pt idx="1160">
                  <c:v>-0.372423</c:v>
                </c:pt>
                <c:pt idx="1161">
                  <c:v>-0.38518999999999998</c:v>
                </c:pt>
                <c:pt idx="1162">
                  <c:v>-0.39795700000000001</c:v>
                </c:pt>
                <c:pt idx="1163">
                  <c:v>-0.40434100000000001</c:v>
                </c:pt>
                <c:pt idx="1164">
                  <c:v>-0.42987599999999998</c:v>
                </c:pt>
                <c:pt idx="1165">
                  <c:v>-0.44264300000000001</c:v>
                </c:pt>
                <c:pt idx="1166">
                  <c:v>-0.45540999999999998</c:v>
                </c:pt>
                <c:pt idx="1167">
                  <c:v>-0.46817799999999998</c:v>
                </c:pt>
                <c:pt idx="1168">
                  <c:v>-0.48732799999999998</c:v>
                </c:pt>
                <c:pt idx="1169">
                  <c:v>-0.49371199999999998</c:v>
                </c:pt>
                <c:pt idx="1170">
                  <c:v>-0.52563000000000004</c:v>
                </c:pt>
                <c:pt idx="1171">
                  <c:v>-0.53201399999999999</c:v>
                </c:pt>
                <c:pt idx="1172">
                  <c:v>-0.51924700000000001</c:v>
                </c:pt>
                <c:pt idx="1173">
                  <c:v>-0.51286299999999996</c:v>
                </c:pt>
                <c:pt idx="1174">
                  <c:v>-0.50647900000000001</c:v>
                </c:pt>
                <c:pt idx="1175">
                  <c:v>-0.50647900000000001</c:v>
                </c:pt>
                <c:pt idx="1176">
                  <c:v>-0.51286299999999996</c:v>
                </c:pt>
                <c:pt idx="1177">
                  <c:v>-0.51286299999999996</c:v>
                </c:pt>
                <c:pt idx="1178">
                  <c:v>-0.50647900000000001</c:v>
                </c:pt>
                <c:pt idx="1179">
                  <c:v>-0.48094500000000001</c:v>
                </c:pt>
                <c:pt idx="1180">
                  <c:v>-0.44264300000000001</c:v>
                </c:pt>
                <c:pt idx="1181">
                  <c:v>-0.41072500000000001</c:v>
                </c:pt>
                <c:pt idx="1182">
                  <c:v>-0.37880599999999998</c:v>
                </c:pt>
                <c:pt idx="1183">
                  <c:v>-0.34688799999999997</c:v>
                </c:pt>
                <c:pt idx="1184">
                  <c:v>-0.30220200000000003</c:v>
                </c:pt>
                <c:pt idx="1185">
                  <c:v>-0.257517</c:v>
                </c:pt>
                <c:pt idx="1186">
                  <c:v>-0.21921499999999999</c:v>
                </c:pt>
                <c:pt idx="1187">
                  <c:v>-0.18091299999999999</c:v>
                </c:pt>
                <c:pt idx="1188">
                  <c:v>-0.14261099999999999</c:v>
                </c:pt>
                <c:pt idx="1189">
                  <c:v>-9.7924999999999998E-2</c:v>
                </c:pt>
                <c:pt idx="1190">
                  <c:v>-7.8773999999999997E-2</c:v>
                </c:pt>
                <c:pt idx="1191">
                  <c:v>-4.0472000000000001E-2</c:v>
                </c:pt>
                <c:pt idx="1192">
                  <c:v>-2.7705E-2</c:v>
                </c:pt>
                <c:pt idx="1193">
                  <c:v>-1.4938E-2</c:v>
                </c:pt>
                <c:pt idx="1194">
                  <c:v>1.0597000000000001E-2</c:v>
                </c:pt>
                <c:pt idx="1195">
                  <c:v>2.9748E-2</c:v>
                </c:pt>
                <c:pt idx="1196">
                  <c:v>4.8898999999999998E-2</c:v>
                </c:pt>
                <c:pt idx="1197">
                  <c:v>4.8898999999999998E-2</c:v>
                </c:pt>
                <c:pt idx="1198">
                  <c:v>7.4432999999999999E-2</c:v>
                </c:pt>
                <c:pt idx="1199">
                  <c:v>8.7201000000000001E-2</c:v>
                </c:pt>
                <c:pt idx="1200">
                  <c:v>0.106352</c:v>
                </c:pt>
                <c:pt idx="1201">
                  <c:v>0.131886</c:v>
                </c:pt>
                <c:pt idx="1202">
                  <c:v>0.16380500000000001</c:v>
                </c:pt>
                <c:pt idx="1203">
                  <c:v>0.18933900000000001</c:v>
                </c:pt>
                <c:pt idx="1204">
                  <c:v>0.22764100000000001</c:v>
                </c:pt>
                <c:pt idx="1205">
                  <c:v>0.25317600000000001</c:v>
                </c:pt>
                <c:pt idx="1206">
                  <c:v>0.27232699999999999</c:v>
                </c:pt>
                <c:pt idx="1207">
                  <c:v>0.29147800000000001</c:v>
                </c:pt>
                <c:pt idx="1208">
                  <c:v>0.31701200000000002</c:v>
                </c:pt>
                <c:pt idx="1209">
                  <c:v>0.33616299999999999</c:v>
                </c:pt>
                <c:pt idx="1210">
                  <c:v>0.35531400000000002</c:v>
                </c:pt>
                <c:pt idx="1211">
                  <c:v>0.36808200000000002</c:v>
                </c:pt>
                <c:pt idx="1212">
                  <c:v>0.37446499999999999</c:v>
                </c:pt>
                <c:pt idx="1213">
                  <c:v>0.38084899999999999</c:v>
                </c:pt>
                <c:pt idx="1214">
                  <c:v>0.38084899999999999</c:v>
                </c:pt>
                <c:pt idx="1215">
                  <c:v>0.38723299999999999</c:v>
                </c:pt>
                <c:pt idx="1216">
                  <c:v>0.39361600000000002</c:v>
                </c:pt>
                <c:pt idx="1217">
                  <c:v>0.4</c:v>
                </c:pt>
                <c:pt idx="1218">
                  <c:v>0.40638400000000002</c:v>
                </c:pt>
                <c:pt idx="1219">
                  <c:v>0.40638400000000002</c:v>
                </c:pt>
                <c:pt idx="1220">
                  <c:v>0.4</c:v>
                </c:pt>
                <c:pt idx="1221">
                  <c:v>0.38723299999999999</c:v>
                </c:pt>
                <c:pt idx="1222">
                  <c:v>0.38723299999999999</c:v>
                </c:pt>
                <c:pt idx="1223">
                  <c:v>0.38723299999999999</c:v>
                </c:pt>
                <c:pt idx="1224">
                  <c:v>0.4</c:v>
                </c:pt>
                <c:pt idx="1225">
                  <c:v>0.40638400000000002</c:v>
                </c:pt>
                <c:pt idx="1226">
                  <c:v>0.419151</c:v>
                </c:pt>
                <c:pt idx="1227">
                  <c:v>0.43191800000000002</c:v>
                </c:pt>
                <c:pt idx="1228">
                  <c:v>0.43830200000000002</c:v>
                </c:pt>
                <c:pt idx="1229">
                  <c:v>0.43830200000000002</c:v>
                </c:pt>
                <c:pt idx="1230">
                  <c:v>0.44468600000000003</c:v>
                </c:pt>
                <c:pt idx="1231">
                  <c:v>0.451069</c:v>
                </c:pt>
                <c:pt idx="1232">
                  <c:v>0.457453</c:v>
                </c:pt>
                <c:pt idx="1233">
                  <c:v>0.451069</c:v>
                </c:pt>
                <c:pt idx="1234">
                  <c:v>0.451069</c:v>
                </c:pt>
                <c:pt idx="1235">
                  <c:v>0.44468600000000003</c:v>
                </c:pt>
                <c:pt idx="1236">
                  <c:v>0.44468600000000003</c:v>
                </c:pt>
                <c:pt idx="1237">
                  <c:v>0.463837</c:v>
                </c:pt>
                <c:pt idx="1238">
                  <c:v>0.47660400000000003</c:v>
                </c:pt>
                <c:pt idx="1239">
                  <c:v>0.495755</c:v>
                </c:pt>
                <c:pt idx="1240">
                  <c:v>0.51490599999999997</c:v>
                </c:pt>
                <c:pt idx="1241">
                  <c:v>0.52767299999999995</c:v>
                </c:pt>
                <c:pt idx="1242">
                  <c:v>0.54682399999999998</c:v>
                </c:pt>
                <c:pt idx="1243">
                  <c:v>0.55959099999999995</c:v>
                </c:pt>
                <c:pt idx="1244">
                  <c:v>0.55320800000000003</c:v>
                </c:pt>
                <c:pt idx="1245">
                  <c:v>0.55320800000000003</c:v>
                </c:pt>
                <c:pt idx="1246">
                  <c:v>0.55320800000000003</c:v>
                </c:pt>
                <c:pt idx="1247">
                  <c:v>0.56597500000000001</c:v>
                </c:pt>
                <c:pt idx="1248">
                  <c:v>0.55320800000000003</c:v>
                </c:pt>
                <c:pt idx="1249">
                  <c:v>0.55320800000000003</c:v>
                </c:pt>
                <c:pt idx="1250">
                  <c:v>0.54682399999999998</c:v>
                </c:pt>
                <c:pt idx="1251">
                  <c:v>0.54682399999999998</c:v>
                </c:pt>
                <c:pt idx="1252">
                  <c:v>0.55320800000000003</c:v>
                </c:pt>
                <c:pt idx="1253">
                  <c:v>0.57874199999999998</c:v>
                </c:pt>
                <c:pt idx="1254">
                  <c:v>0.61066100000000001</c:v>
                </c:pt>
                <c:pt idx="1255">
                  <c:v>0.62342799999999998</c:v>
                </c:pt>
                <c:pt idx="1256">
                  <c:v>0.62981200000000004</c:v>
                </c:pt>
                <c:pt idx="1257">
                  <c:v>0.62981200000000004</c:v>
                </c:pt>
                <c:pt idx="1258">
                  <c:v>0.61066100000000001</c:v>
                </c:pt>
                <c:pt idx="1259">
                  <c:v>0.61066100000000001</c:v>
                </c:pt>
                <c:pt idx="1260">
                  <c:v>0.60427699999999995</c:v>
                </c:pt>
                <c:pt idx="1261">
                  <c:v>0.59150999999999998</c:v>
                </c:pt>
                <c:pt idx="1262">
                  <c:v>0.61704400000000004</c:v>
                </c:pt>
                <c:pt idx="1263">
                  <c:v>0.62981200000000004</c:v>
                </c:pt>
                <c:pt idx="1264">
                  <c:v>0.64257900000000001</c:v>
                </c:pt>
                <c:pt idx="1265">
                  <c:v>0.65534599999999998</c:v>
                </c:pt>
                <c:pt idx="1266">
                  <c:v>0.64896299999999996</c:v>
                </c:pt>
                <c:pt idx="1267">
                  <c:v>0.64896299999999996</c:v>
                </c:pt>
                <c:pt idx="1268">
                  <c:v>0.62342799999999998</c:v>
                </c:pt>
                <c:pt idx="1269">
                  <c:v>0.63619499999999995</c:v>
                </c:pt>
                <c:pt idx="1270">
                  <c:v>0.62981200000000004</c:v>
                </c:pt>
                <c:pt idx="1271">
                  <c:v>0.62981200000000004</c:v>
                </c:pt>
                <c:pt idx="1272">
                  <c:v>0.64896299999999996</c:v>
                </c:pt>
                <c:pt idx="1273">
                  <c:v>0.66811399999999999</c:v>
                </c:pt>
                <c:pt idx="1274">
                  <c:v>0.67449700000000001</c:v>
                </c:pt>
                <c:pt idx="1275">
                  <c:v>0.66173000000000004</c:v>
                </c:pt>
                <c:pt idx="1276">
                  <c:v>0.68088099999999996</c:v>
                </c:pt>
                <c:pt idx="1277">
                  <c:v>0.68088099999999996</c:v>
                </c:pt>
                <c:pt idx="1278">
                  <c:v>0.68726500000000001</c:v>
                </c:pt>
                <c:pt idx="1279">
                  <c:v>0.70003199999999999</c:v>
                </c:pt>
                <c:pt idx="1280">
                  <c:v>0.70003199999999999</c:v>
                </c:pt>
                <c:pt idx="1281">
                  <c:v>0.70641600000000004</c:v>
                </c:pt>
                <c:pt idx="1282">
                  <c:v>0.71279899999999996</c:v>
                </c:pt>
                <c:pt idx="1283">
                  <c:v>0.70641600000000004</c:v>
                </c:pt>
                <c:pt idx="1284">
                  <c:v>0.70003199999999999</c:v>
                </c:pt>
                <c:pt idx="1285">
                  <c:v>0.69364800000000004</c:v>
                </c:pt>
                <c:pt idx="1286">
                  <c:v>0.68088099999999996</c:v>
                </c:pt>
                <c:pt idx="1287">
                  <c:v>0.67449700000000001</c:v>
                </c:pt>
                <c:pt idx="1288">
                  <c:v>0.66811399999999999</c:v>
                </c:pt>
                <c:pt idx="1289">
                  <c:v>0.66811399999999999</c:v>
                </c:pt>
                <c:pt idx="1290">
                  <c:v>0.66173000000000004</c:v>
                </c:pt>
                <c:pt idx="1291">
                  <c:v>0.64896299999999996</c:v>
                </c:pt>
                <c:pt idx="1292">
                  <c:v>0.64896299999999996</c:v>
                </c:pt>
                <c:pt idx="1293">
                  <c:v>0.63619499999999995</c:v>
                </c:pt>
                <c:pt idx="1294">
                  <c:v>0.62342799999999998</c:v>
                </c:pt>
                <c:pt idx="1295">
                  <c:v>0.60427699999999995</c:v>
                </c:pt>
                <c:pt idx="1296">
                  <c:v>0.59789300000000001</c:v>
                </c:pt>
                <c:pt idx="1297">
                  <c:v>0.59150999999999998</c:v>
                </c:pt>
                <c:pt idx="1298">
                  <c:v>0.57874199999999998</c:v>
                </c:pt>
                <c:pt idx="1299">
                  <c:v>0.57235899999999995</c:v>
                </c:pt>
                <c:pt idx="1300">
                  <c:v>0.57874199999999998</c:v>
                </c:pt>
                <c:pt idx="1301">
                  <c:v>0.56597500000000001</c:v>
                </c:pt>
                <c:pt idx="1302">
                  <c:v>0.56597500000000001</c:v>
                </c:pt>
                <c:pt idx="1303">
                  <c:v>0.55320800000000003</c:v>
                </c:pt>
                <c:pt idx="1304">
                  <c:v>0.52767299999999995</c:v>
                </c:pt>
                <c:pt idx="1305">
                  <c:v>0.50852200000000003</c:v>
                </c:pt>
                <c:pt idx="1306">
                  <c:v>0.48298799999999997</c:v>
                </c:pt>
                <c:pt idx="1307">
                  <c:v>0.47660400000000003</c:v>
                </c:pt>
                <c:pt idx="1308">
                  <c:v>0.47660400000000003</c:v>
                </c:pt>
                <c:pt idx="1309">
                  <c:v>0.47660400000000003</c:v>
                </c:pt>
                <c:pt idx="1310">
                  <c:v>0.47660400000000003</c:v>
                </c:pt>
                <c:pt idx="1311">
                  <c:v>0.463837</c:v>
                </c:pt>
                <c:pt idx="1312">
                  <c:v>0.457453</c:v>
                </c:pt>
                <c:pt idx="1313">
                  <c:v>0.44468600000000003</c:v>
                </c:pt>
                <c:pt idx="1314">
                  <c:v>0.43191800000000002</c:v>
                </c:pt>
                <c:pt idx="1315">
                  <c:v>0.451069</c:v>
                </c:pt>
                <c:pt idx="1316">
                  <c:v>0.451069</c:v>
                </c:pt>
                <c:pt idx="1317">
                  <c:v>0.451069</c:v>
                </c:pt>
                <c:pt idx="1318">
                  <c:v>0.47660400000000003</c:v>
                </c:pt>
                <c:pt idx="1319">
                  <c:v>0.495755</c:v>
                </c:pt>
                <c:pt idx="1320">
                  <c:v>0.495755</c:v>
                </c:pt>
                <c:pt idx="1321">
                  <c:v>0.47660400000000003</c:v>
                </c:pt>
                <c:pt idx="1322">
                  <c:v>0.47660400000000003</c:v>
                </c:pt>
                <c:pt idx="1323">
                  <c:v>0.489371</c:v>
                </c:pt>
                <c:pt idx="1324">
                  <c:v>0.50852200000000003</c:v>
                </c:pt>
                <c:pt idx="1325">
                  <c:v>0.534057</c:v>
                </c:pt>
                <c:pt idx="1326">
                  <c:v>0.534057</c:v>
                </c:pt>
                <c:pt idx="1327">
                  <c:v>0.54682399999999998</c:v>
                </c:pt>
                <c:pt idx="1328">
                  <c:v>0.56597500000000001</c:v>
                </c:pt>
                <c:pt idx="1329">
                  <c:v>0.55959099999999995</c:v>
                </c:pt>
                <c:pt idx="1330">
                  <c:v>0.54682399999999998</c:v>
                </c:pt>
                <c:pt idx="1331">
                  <c:v>0.521289</c:v>
                </c:pt>
                <c:pt idx="1332">
                  <c:v>0.489371</c:v>
                </c:pt>
                <c:pt idx="1333">
                  <c:v>0.47660400000000003</c:v>
                </c:pt>
                <c:pt idx="1334">
                  <c:v>0.451069</c:v>
                </c:pt>
                <c:pt idx="1335">
                  <c:v>0.4</c:v>
                </c:pt>
                <c:pt idx="1336">
                  <c:v>0.32339600000000002</c:v>
                </c:pt>
                <c:pt idx="1337">
                  <c:v>0.24679200000000001</c:v>
                </c:pt>
                <c:pt idx="1338">
                  <c:v>0.18295600000000001</c:v>
                </c:pt>
                <c:pt idx="1339">
                  <c:v>0.119119</c:v>
                </c:pt>
                <c:pt idx="1340">
                  <c:v>9.3584000000000001E-2</c:v>
                </c:pt>
                <c:pt idx="1341">
                  <c:v>6.8049999999999999E-2</c:v>
                </c:pt>
                <c:pt idx="1342">
                  <c:v>4.2514999999999997E-2</c:v>
                </c:pt>
                <c:pt idx="1343">
                  <c:v>4.2129999999999997E-3</c:v>
                </c:pt>
                <c:pt idx="1344">
                  <c:v>-4.6856000000000002E-2</c:v>
                </c:pt>
                <c:pt idx="1345">
                  <c:v>-9.7924999999999998E-2</c:v>
                </c:pt>
                <c:pt idx="1346">
                  <c:v>-0.16814599999999999</c:v>
                </c:pt>
                <c:pt idx="1347">
                  <c:v>-0.21283099999999999</c:v>
                </c:pt>
                <c:pt idx="1348">
                  <c:v>-0.27028400000000002</c:v>
                </c:pt>
                <c:pt idx="1349">
                  <c:v>-0.295819</c:v>
                </c:pt>
                <c:pt idx="1350">
                  <c:v>-0.31497000000000003</c:v>
                </c:pt>
                <c:pt idx="1351">
                  <c:v>-0.34688799999999997</c:v>
                </c:pt>
                <c:pt idx="1352">
                  <c:v>-0.41072500000000001</c:v>
                </c:pt>
                <c:pt idx="1353">
                  <c:v>-0.50647900000000001</c:v>
                </c:pt>
                <c:pt idx="1354">
                  <c:v>-0.54478099999999996</c:v>
                </c:pt>
                <c:pt idx="1355">
                  <c:v>-0.40434100000000001</c:v>
                </c:pt>
                <c:pt idx="1356">
                  <c:v>-0.46179399999999998</c:v>
                </c:pt>
                <c:pt idx="1357">
                  <c:v>-0.54478099999999996</c:v>
                </c:pt>
                <c:pt idx="1358">
                  <c:v>-0.57031600000000005</c:v>
                </c:pt>
                <c:pt idx="1359">
                  <c:v>-0.55754899999999996</c:v>
                </c:pt>
                <c:pt idx="1360">
                  <c:v>-0.50009599999999998</c:v>
                </c:pt>
                <c:pt idx="1361">
                  <c:v>-0.44264300000000001</c:v>
                </c:pt>
                <c:pt idx="1362">
                  <c:v>-0.42349199999999998</c:v>
                </c:pt>
                <c:pt idx="1363">
                  <c:v>-0.42987599999999998</c:v>
                </c:pt>
                <c:pt idx="1364">
                  <c:v>-0.44902700000000001</c:v>
                </c:pt>
                <c:pt idx="1365">
                  <c:v>-0.45540999999999998</c:v>
                </c:pt>
                <c:pt idx="1366">
                  <c:v>-0.44264300000000001</c:v>
                </c:pt>
                <c:pt idx="1367">
                  <c:v>-0.41710799999999998</c:v>
                </c:pt>
                <c:pt idx="1368">
                  <c:v>-0.37880599999999998</c:v>
                </c:pt>
                <c:pt idx="1369">
                  <c:v>-0.35327199999999997</c:v>
                </c:pt>
                <c:pt idx="1370">
                  <c:v>-0.35327199999999997</c:v>
                </c:pt>
                <c:pt idx="1371">
                  <c:v>-0.359655</c:v>
                </c:pt>
                <c:pt idx="1372">
                  <c:v>-0.37880599999999998</c:v>
                </c:pt>
                <c:pt idx="1373">
                  <c:v>-0.40434100000000001</c:v>
                </c:pt>
                <c:pt idx="1374">
                  <c:v>-0.42987599999999998</c:v>
                </c:pt>
                <c:pt idx="1375">
                  <c:v>-0.47456100000000001</c:v>
                </c:pt>
                <c:pt idx="1376">
                  <c:v>-0.55754899999999996</c:v>
                </c:pt>
                <c:pt idx="1377">
                  <c:v>-0.60223400000000005</c:v>
                </c:pt>
                <c:pt idx="1378">
                  <c:v>-0.64053599999999999</c:v>
                </c:pt>
                <c:pt idx="1379">
                  <c:v>-0.67883800000000005</c:v>
                </c:pt>
                <c:pt idx="1380">
                  <c:v>-0.70437300000000003</c:v>
                </c:pt>
                <c:pt idx="1381">
                  <c:v>-0.72990699999999997</c:v>
                </c:pt>
                <c:pt idx="1382">
                  <c:v>-0.77459299999999998</c:v>
                </c:pt>
                <c:pt idx="1383">
                  <c:v>-0.82566200000000001</c:v>
                </c:pt>
                <c:pt idx="1384">
                  <c:v>-0.85119699999999998</c:v>
                </c:pt>
              </c:numCache>
            </c:numRef>
          </c:val>
          <c:smooth val="0"/>
          <c:extLst>
            <c:ext xmlns:c16="http://schemas.microsoft.com/office/drawing/2014/chart" uri="{C3380CC4-5D6E-409C-BE32-E72D297353CC}">
              <c16:uniqueId val="{00000000-5444-475F-A280-F938C1C23A79}"/>
            </c:ext>
          </c:extLst>
        </c:ser>
        <c:ser>
          <c:idx val="1"/>
          <c:order val="1"/>
          <c:spPr>
            <a:ln w="28575" cap="rnd">
              <a:solidFill>
                <a:schemeClr val="accent2"/>
              </a:solidFill>
              <a:round/>
            </a:ln>
            <a:effectLst/>
          </c:spPr>
          <c:marker>
            <c:symbol val="none"/>
          </c:marker>
          <c:val>
            <c:numRef>
              <c:f>Motion2!$B$2:$B$1386</c:f>
              <c:numCache>
                <c:formatCode>General</c:formatCode>
                <c:ptCount val="1385"/>
                <c:pt idx="0">
                  <c:v>0.15790100000000001</c:v>
                </c:pt>
                <c:pt idx="1">
                  <c:v>0.164103</c:v>
                </c:pt>
                <c:pt idx="2">
                  <c:v>0.17030500000000001</c:v>
                </c:pt>
                <c:pt idx="3">
                  <c:v>0.17030500000000001</c:v>
                </c:pt>
                <c:pt idx="4">
                  <c:v>0.164103</c:v>
                </c:pt>
                <c:pt idx="5">
                  <c:v>0.164103</c:v>
                </c:pt>
                <c:pt idx="6">
                  <c:v>0.151699</c:v>
                </c:pt>
                <c:pt idx="7">
                  <c:v>0.164103</c:v>
                </c:pt>
                <c:pt idx="8">
                  <c:v>0.17030500000000001</c:v>
                </c:pt>
                <c:pt idx="9">
                  <c:v>0.17030500000000001</c:v>
                </c:pt>
                <c:pt idx="10">
                  <c:v>0.176507</c:v>
                </c:pt>
                <c:pt idx="11">
                  <c:v>0.18270900000000001</c:v>
                </c:pt>
                <c:pt idx="12">
                  <c:v>0.18270900000000001</c:v>
                </c:pt>
                <c:pt idx="13">
                  <c:v>0.15790100000000001</c:v>
                </c:pt>
                <c:pt idx="14">
                  <c:v>0.17030500000000001</c:v>
                </c:pt>
                <c:pt idx="15">
                  <c:v>0.164103</c:v>
                </c:pt>
                <c:pt idx="16">
                  <c:v>0.164103</c:v>
                </c:pt>
                <c:pt idx="17">
                  <c:v>0.15790100000000001</c:v>
                </c:pt>
                <c:pt idx="18">
                  <c:v>0.151699</c:v>
                </c:pt>
                <c:pt idx="19">
                  <c:v>0.151699</c:v>
                </c:pt>
                <c:pt idx="20">
                  <c:v>0.12069000000000001</c:v>
                </c:pt>
                <c:pt idx="21">
                  <c:v>0.139296</c:v>
                </c:pt>
                <c:pt idx="22">
                  <c:v>0.126892</c:v>
                </c:pt>
                <c:pt idx="23">
                  <c:v>0.12069000000000001</c:v>
                </c:pt>
                <c:pt idx="24">
                  <c:v>0.11448800000000001</c:v>
                </c:pt>
                <c:pt idx="25">
                  <c:v>0.10828599999999999</c:v>
                </c:pt>
                <c:pt idx="26">
                  <c:v>0.10208399999999999</c:v>
                </c:pt>
                <c:pt idx="27">
                  <c:v>8.9679999999999996E-2</c:v>
                </c:pt>
                <c:pt idx="28">
                  <c:v>8.9679999999999996E-2</c:v>
                </c:pt>
                <c:pt idx="29">
                  <c:v>8.3477999999999997E-2</c:v>
                </c:pt>
                <c:pt idx="30">
                  <c:v>7.1073999999999998E-2</c:v>
                </c:pt>
                <c:pt idx="31">
                  <c:v>6.4871999999999999E-2</c:v>
                </c:pt>
                <c:pt idx="32">
                  <c:v>4.6266000000000002E-2</c:v>
                </c:pt>
                <c:pt idx="33">
                  <c:v>4.0065000000000003E-2</c:v>
                </c:pt>
                <c:pt idx="34">
                  <c:v>3.3862999999999997E-2</c:v>
                </c:pt>
                <c:pt idx="35">
                  <c:v>2.1458999999999999E-2</c:v>
                </c:pt>
                <c:pt idx="36">
                  <c:v>1.5257E-2</c:v>
                </c:pt>
                <c:pt idx="37">
                  <c:v>9.0550000000000005E-3</c:v>
                </c:pt>
                <c:pt idx="38">
                  <c:v>9.0550000000000005E-3</c:v>
                </c:pt>
                <c:pt idx="39">
                  <c:v>2.8530000000000001E-3</c:v>
                </c:pt>
                <c:pt idx="40">
                  <c:v>2.8530000000000001E-3</c:v>
                </c:pt>
                <c:pt idx="41">
                  <c:v>9.0550000000000005E-3</c:v>
                </c:pt>
                <c:pt idx="42">
                  <c:v>9.0550000000000005E-3</c:v>
                </c:pt>
                <c:pt idx="43">
                  <c:v>9.0550000000000005E-3</c:v>
                </c:pt>
                <c:pt idx="44">
                  <c:v>9.0550000000000005E-3</c:v>
                </c:pt>
                <c:pt idx="45">
                  <c:v>2.8530000000000001E-3</c:v>
                </c:pt>
                <c:pt idx="46">
                  <c:v>2.8530000000000001E-3</c:v>
                </c:pt>
                <c:pt idx="47">
                  <c:v>9.0550000000000005E-3</c:v>
                </c:pt>
                <c:pt idx="48">
                  <c:v>1.5257E-2</c:v>
                </c:pt>
                <c:pt idx="49">
                  <c:v>9.0550000000000005E-3</c:v>
                </c:pt>
                <c:pt idx="50">
                  <c:v>2.8530000000000001E-3</c:v>
                </c:pt>
                <c:pt idx="51">
                  <c:v>-3.349E-3</c:v>
                </c:pt>
                <c:pt idx="52">
                  <c:v>2.8530000000000001E-3</c:v>
                </c:pt>
                <c:pt idx="53">
                  <c:v>9.0550000000000005E-3</c:v>
                </c:pt>
                <c:pt idx="54">
                  <c:v>2.1458999999999999E-2</c:v>
                </c:pt>
                <c:pt idx="55">
                  <c:v>2.7661000000000002E-2</c:v>
                </c:pt>
                <c:pt idx="56">
                  <c:v>2.7661000000000002E-2</c:v>
                </c:pt>
                <c:pt idx="57">
                  <c:v>2.7661000000000002E-2</c:v>
                </c:pt>
                <c:pt idx="58">
                  <c:v>2.7661000000000002E-2</c:v>
                </c:pt>
                <c:pt idx="59">
                  <c:v>3.3862999999999997E-2</c:v>
                </c:pt>
                <c:pt idx="60">
                  <c:v>4.0065000000000003E-2</c:v>
                </c:pt>
                <c:pt idx="61">
                  <c:v>4.6266000000000002E-2</c:v>
                </c:pt>
                <c:pt idx="62">
                  <c:v>5.867E-2</c:v>
                </c:pt>
                <c:pt idx="63">
                  <c:v>6.4871999999999999E-2</c:v>
                </c:pt>
                <c:pt idx="64">
                  <c:v>7.1073999999999998E-2</c:v>
                </c:pt>
                <c:pt idx="65">
                  <c:v>7.1073999999999998E-2</c:v>
                </c:pt>
                <c:pt idx="66">
                  <c:v>6.4871999999999999E-2</c:v>
                </c:pt>
                <c:pt idx="67">
                  <c:v>5.2468000000000001E-2</c:v>
                </c:pt>
                <c:pt idx="68">
                  <c:v>4.6266000000000002E-2</c:v>
                </c:pt>
                <c:pt idx="69">
                  <c:v>4.0065000000000003E-2</c:v>
                </c:pt>
                <c:pt idx="70">
                  <c:v>4.6266000000000002E-2</c:v>
                </c:pt>
                <c:pt idx="71">
                  <c:v>3.3862999999999997E-2</c:v>
                </c:pt>
                <c:pt idx="72">
                  <c:v>3.3862999999999997E-2</c:v>
                </c:pt>
                <c:pt idx="73">
                  <c:v>3.3862999999999997E-2</c:v>
                </c:pt>
                <c:pt idx="74">
                  <c:v>3.3862999999999997E-2</c:v>
                </c:pt>
                <c:pt idx="75">
                  <c:v>4.0065000000000003E-2</c:v>
                </c:pt>
                <c:pt idx="76">
                  <c:v>3.3862999999999997E-2</c:v>
                </c:pt>
                <c:pt idx="77">
                  <c:v>4.0065000000000003E-2</c:v>
                </c:pt>
                <c:pt idx="78">
                  <c:v>2.7661000000000002E-2</c:v>
                </c:pt>
                <c:pt idx="79">
                  <c:v>3.3862999999999997E-2</c:v>
                </c:pt>
                <c:pt idx="80">
                  <c:v>3.3862999999999997E-2</c:v>
                </c:pt>
                <c:pt idx="81">
                  <c:v>4.0065000000000003E-2</c:v>
                </c:pt>
                <c:pt idx="82">
                  <c:v>5.2468000000000001E-2</c:v>
                </c:pt>
                <c:pt idx="83">
                  <c:v>4.6266000000000002E-2</c:v>
                </c:pt>
                <c:pt idx="84">
                  <c:v>4.0065000000000003E-2</c:v>
                </c:pt>
                <c:pt idx="85">
                  <c:v>5.2468000000000001E-2</c:v>
                </c:pt>
                <c:pt idx="86">
                  <c:v>5.2468000000000001E-2</c:v>
                </c:pt>
                <c:pt idx="87">
                  <c:v>5.867E-2</c:v>
                </c:pt>
                <c:pt idx="88">
                  <c:v>6.4871999999999999E-2</c:v>
                </c:pt>
                <c:pt idx="89">
                  <c:v>7.1073999999999998E-2</c:v>
                </c:pt>
                <c:pt idx="90">
                  <c:v>8.3477999999999997E-2</c:v>
                </c:pt>
                <c:pt idx="91">
                  <c:v>7.1073999999999998E-2</c:v>
                </c:pt>
                <c:pt idx="92">
                  <c:v>8.9679999999999996E-2</c:v>
                </c:pt>
                <c:pt idx="93">
                  <c:v>8.9679999999999996E-2</c:v>
                </c:pt>
                <c:pt idx="94">
                  <c:v>9.5881999999999995E-2</c:v>
                </c:pt>
                <c:pt idx="95">
                  <c:v>0.10828599999999999</c:v>
                </c:pt>
                <c:pt idx="96">
                  <c:v>0.11448800000000001</c:v>
                </c:pt>
                <c:pt idx="97">
                  <c:v>0.12069000000000001</c:v>
                </c:pt>
                <c:pt idx="98">
                  <c:v>0.10828599999999999</c:v>
                </c:pt>
                <c:pt idx="99">
                  <c:v>0.14549699999999999</c:v>
                </c:pt>
                <c:pt idx="100">
                  <c:v>0.151699</c:v>
                </c:pt>
                <c:pt idx="101">
                  <c:v>0.164103</c:v>
                </c:pt>
                <c:pt idx="102">
                  <c:v>0.17030500000000001</c:v>
                </c:pt>
                <c:pt idx="103">
                  <c:v>0.176507</c:v>
                </c:pt>
                <c:pt idx="104">
                  <c:v>0.188911</c:v>
                </c:pt>
                <c:pt idx="105">
                  <c:v>0.188911</c:v>
                </c:pt>
                <c:pt idx="106">
                  <c:v>0.20751700000000001</c:v>
                </c:pt>
                <c:pt idx="107">
                  <c:v>0.21992100000000001</c:v>
                </c:pt>
                <c:pt idx="108">
                  <c:v>0.22612299999999999</c:v>
                </c:pt>
                <c:pt idx="109">
                  <c:v>0.232325</c:v>
                </c:pt>
                <c:pt idx="110">
                  <c:v>0.23852599999999999</c:v>
                </c:pt>
                <c:pt idx="111">
                  <c:v>0.244728</c:v>
                </c:pt>
                <c:pt idx="112">
                  <c:v>0.25092999999999999</c:v>
                </c:pt>
                <c:pt idx="113">
                  <c:v>0.25713200000000003</c:v>
                </c:pt>
                <c:pt idx="114">
                  <c:v>0.26333400000000001</c:v>
                </c:pt>
                <c:pt idx="115">
                  <c:v>0.269536</c:v>
                </c:pt>
                <c:pt idx="116">
                  <c:v>0.269536</c:v>
                </c:pt>
                <c:pt idx="117">
                  <c:v>0.25713200000000003</c:v>
                </c:pt>
                <c:pt idx="118">
                  <c:v>0.244728</c:v>
                </c:pt>
                <c:pt idx="119">
                  <c:v>0.244728</c:v>
                </c:pt>
                <c:pt idx="120">
                  <c:v>0.232325</c:v>
                </c:pt>
                <c:pt idx="121">
                  <c:v>0.22612299999999999</c:v>
                </c:pt>
                <c:pt idx="122">
                  <c:v>0.232325</c:v>
                </c:pt>
                <c:pt idx="123">
                  <c:v>0.22612299999999999</c:v>
                </c:pt>
                <c:pt idx="124">
                  <c:v>0.20751700000000001</c:v>
                </c:pt>
                <c:pt idx="125">
                  <c:v>0.20131499999999999</c:v>
                </c:pt>
                <c:pt idx="126">
                  <c:v>0.188911</c:v>
                </c:pt>
                <c:pt idx="127">
                  <c:v>0.18270900000000001</c:v>
                </c:pt>
                <c:pt idx="128">
                  <c:v>0.176507</c:v>
                </c:pt>
                <c:pt idx="129">
                  <c:v>0.164103</c:v>
                </c:pt>
                <c:pt idx="130">
                  <c:v>0.15790100000000001</c:v>
                </c:pt>
                <c:pt idx="131">
                  <c:v>0.15790100000000001</c:v>
                </c:pt>
                <c:pt idx="132">
                  <c:v>0.15790100000000001</c:v>
                </c:pt>
                <c:pt idx="133">
                  <c:v>0.164103</c:v>
                </c:pt>
                <c:pt idx="134">
                  <c:v>0.15790100000000001</c:v>
                </c:pt>
                <c:pt idx="135">
                  <c:v>0.139296</c:v>
                </c:pt>
                <c:pt idx="136">
                  <c:v>0.13309399999999999</c:v>
                </c:pt>
                <c:pt idx="137">
                  <c:v>0.12069000000000001</c:v>
                </c:pt>
                <c:pt idx="138">
                  <c:v>0.12069000000000001</c:v>
                </c:pt>
                <c:pt idx="139">
                  <c:v>0.11448800000000001</c:v>
                </c:pt>
                <c:pt idx="140">
                  <c:v>0.10208399999999999</c:v>
                </c:pt>
                <c:pt idx="141">
                  <c:v>8.3477999999999997E-2</c:v>
                </c:pt>
                <c:pt idx="142">
                  <c:v>8.3477999999999997E-2</c:v>
                </c:pt>
                <c:pt idx="143">
                  <c:v>7.7275999999999997E-2</c:v>
                </c:pt>
                <c:pt idx="144">
                  <c:v>8.3477999999999997E-2</c:v>
                </c:pt>
                <c:pt idx="145">
                  <c:v>7.7275999999999997E-2</c:v>
                </c:pt>
                <c:pt idx="146">
                  <c:v>7.1073999999999998E-2</c:v>
                </c:pt>
                <c:pt idx="147">
                  <c:v>5.867E-2</c:v>
                </c:pt>
                <c:pt idx="148">
                  <c:v>6.4871999999999999E-2</c:v>
                </c:pt>
                <c:pt idx="149">
                  <c:v>5.867E-2</c:v>
                </c:pt>
                <c:pt idx="150">
                  <c:v>7.1073999999999998E-2</c:v>
                </c:pt>
                <c:pt idx="151">
                  <c:v>7.1073999999999998E-2</c:v>
                </c:pt>
                <c:pt idx="152">
                  <c:v>7.1073999999999998E-2</c:v>
                </c:pt>
                <c:pt idx="153">
                  <c:v>7.1073999999999998E-2</c:v>
                </c:pt>
                <c:pt idx="154">
                  <c:v>5.867E-2</c:v>
                </c:pt>
                <c:pt idx="155">
                  <c:v>5.2468000000000001E-2</c:v>
                </c:pt>
                <c:pt idx="156">
                  <c:v>3.3862999999999997E-2</c:v>
                </c:pt>
                <c:pt idx="157">
                  <c:v>2.7661000000000002E-2</c:v>
                </c:pt>
                <c:pt idx="158">
                  <c:v>2.1458999999999999E-2</c:v>
                </c:pt>
                <c:pt idx="159">
                  <c:v>2.1458999999999999E-2</c:v>
                </c:pt>
                <c:pt idx="160">
                  <c:v>2.1458999999999999E-2</c:v>
                </c:pt>
                <c:pt idx="161">
                  <c:v>1.5257E-2</c:v>
                </c:pt>
                <c:pt idx="162">
                  <c:v>-3.349E-3</c:v>
                </c:pt>
                <c:pt idx="163">
                  <c:v>-9.5510000000000005E-3</c:v>
                </c:pt>
                <c:pt idx="164">
                  <c:v>-1.5753E-2</c:v>
                </c:pt>
                <c:pt idx="165">
                  <c:v>-2.1954999999999999E-2</c:v>
                </c:pt>
                <c:pt idx="166">
                  <c:v>-3.4359000000000001E-2</c:v>
                </c:pt>
                <c:pt idx="167">
                  <c:v>-5.9166000000000003E-2</c:v>
                </c:pt>
                <c:pt idx="168">
                  <c:v>-7.1569999999999995E-2</c:v>
                </c:pt>
                <c:pt idx="169">
                  <c:v>-0.108782</c:v>
                </c:pt>
                <c:pt idx="170">
                  <c:v>-0.108782</c:v>
                </c:pt>
                <c:pt idx="171">
                  <c:v>-0.13358999999999999</c:v>
                </c:pt>
                <c:pt idx="172">
                  <c:v>-0.164599</c:v>
                </c:pt>
                <c:pt idx="173">
                  <c:v>-0.18320500000000001</c:v>
                </c:pt>
                <c:pt idx="174">
                  <c:v>-0.208013</c:v>
                </c:pt>
                <c:pt idx="175">
                  <c:v>-0.232821</c:v>
                </c:pt>
                <c:pt idx="176">
                  <c:v>-0.27003199999999999</c:v>
                </c:pt>
                <c:pt idx="177">
                  <c:v>-0.26383000000000001</c:v>
                </c:pt>
                <c:pt idx="178">
                  <c:v>-0.27623399999999998</c:v>
                </c:pt>
                <c:pt idx="179">
                  <c:v>-0.29483999999999999</c:v>
                </c:pt>
                <c:pt idx="180">
                  <c:v>-0.30724400000000002</c:v>
                </c:pt>
                <c:pt idx="181">
                  <c:v>-0.30724400000000002</c:v>
                </c:pt>
                <c:pt idx="182">
                  <c:v>-0.31964799999999999</c:v>
                </c:pt>
                <c:pt idx="183">
                  <c:v>-0.31964799999999999</c:v>
                </c:pt>
                <c:pt idx="184">
                  <c:v>-0.30724400000000002</c:v>
                </c:pt>
                <c:pt idx="185">
                  <c:v>-0.30104199999999998</c:v>
                </c:pt>
                <c:pt idx="186">
                  <c:v>-0.27623399999999998</c:v>
                </c:pt>
                <c:pt idx="187">
                  <c:v>-0.26383000000000001</c:v>
                </c:pt>
                <c:pt idx="188">
                  <c:v>-0.232821</c:v>
                </c:pt>
                <c:pt idx="189">
                  <c:v>-0.220417</c:v>
                </c:pt>
                <c:pt idx="190">
                  <c:v>-0.18940699999999999</c:v>
                </c:pt>
                <c:pt idx="191">
                  <c:v>-0.17080100000000001</c:v>
                </c:pt>
                <c:pt idx="192">
                  <c:v>-0.15839700000000001</c:v>
                </c:pt>
                <c:pt idx="193">
                  <c:v>-0.13358999999999999</c:v>
                </c:pt>
                <c:pt idx="194">
                  <c:v>-0.10258</c:v>
                </c:pt>
                <c:pt idx="195">
                  <c:v>-7.7771999999999994E-2</c:v>
                </c:pt>
                <c:pt idx="196">
                  <c:v>-5.9166000000000003E-2</c:v>
                </c:pt>
                <c:pt idx="197">
                  <c:v>-9.6378000000000005E-2</c:v>
                </c:pt>
                <c:pt idx="198">
                  <c:v>-0.13358999999999999</c:v>
                </c:pt>
                <c:pt idx="199">
                  <c:v>-6.5367999999999996E-2</c:v>
                </c:pt>
                <c:pt idx="200">
                  <c:v>2.1458999999999999E-2</c:v>
                </c:pt>
                <c:pt idx="201">
                  <c:v>2.7661000000000002E-2</c:v>
                </c:pt>
                <c:pt idx="202">
                  <c:v>-9.5510000000000005E-3</c:v>
                </c:pt>
                <c:pt idx="203">
                  <c:v>-5.2963999999999997E-2</c:v>
                </c:pt>
                <c:pt idx="204">
                  <c:v>-7.1569999999999995E-2</c:v>
                </c:pt>
                <c:pt idx="205">
                  <c:v>-8.3973999999999993E-2</c:v>
                </c:pt>
                <c:pt idx="206">
                  <c:v>-0.10258</c:v>
                </c:pt>
                <c:pt idx="207">
                  <c:v>-0.139792</c:v>
                </c:pt>
                <c:pt idx="208">
                  <c:v>-0.20181099999999999</c:v>
                </c:pt>
                <c:pt idx="209">
                  <c:v>-0.232821</c:v>
                </c:pt>
                <c:pt idx="210">
                  <c:v>-0.232821</c:v>
                </c:pt>
                <c:pt idx="211">
                  <c:v>-0.20181099999999999</c:v>
                </c:pt>
                <c:pt idx="212">
                  <c:v>-0.17700299999999999</c:v>
                </c:pt>
                <c:pt idx="213">
                  <c:v>-0.14599400000000001</c:v>
                </c:pt>
                <c:pt idx="214">
                  <c:v>-0.114984</c:v>
                </c:pt>
                <c:pt idx="215">
                  <c:v>-7.1569999999999995E-2</c:v>
                </c:pt>
                <c:pt idx="216">
                  <c:v>-2.1954999999999999E-2</c:v>
                </c:pt>
                <c:pt idx="217">
                  <c:v>3.3862999999999997E-2</c:v>
                </c:pt>
                <c:pt idx="218">
                  <c:v>8.9679999999999996E-2</c:v>
                </c:pt>
                <c:pt idx="219">
                  <c:v>0.126892</c:v>
                </c:pt>
                <c:pt idx="220">
                  <c:v>0.18270900000000001</c:v>
                </c:pt>
                <c:pt idx="221">
                  <c:v>0.21992100000000001</c:v>
                </c:pt>
                <c:pt idx="222">
                  <c:v>0.25713200000000003</c:v>
                </c:pt>
                <c:pt idx="223">
                  <c:v>0.31295000000000001</c:v>
                </c:pt>
                <c:pt idx="224">
                  <c:v>0.36876700000000001</c:v>
                </c:pt>
                <c:pt idx="225">
                  <c:v>0.418383</c:v>
                </c:pt>
                <c:pt idx="226">
                  <c:v>0.47420000000000001</c:v>
                </c:pt>
                <c:pt idx="227">
                  <c:v>0.51761400000000002</c:v>
                </c:pt>
                <c:pt idx="228">
                  <c:v>0.57343100000000002</c:v>
                </c:pt>
                <c:pt idx="229">
                  <c:v>0.61684499999999998</c:v>
                </c:pt>
                <c:pt idx="230">
                  <c:v>0.65405599999999997</c:v>
                </c:pt>
                <c:pt idx="231">
                  <c:v>0.70367199999999996</c:v>
                </c:pt>
                <c:pt idx="232">
                  <c:v>0.72847899999999999</c:v>
                </c:pt>
                <c:pt idx="233">
                  <c:v>0.77189300000000005</c:v>
                </c:pt>
                <c:pt idx="234">
                  <c:v>0.77189300000000005</c:v>
                </c:pt>
                <c:pt idx="235">
                  <c:v>0.77189300000000005</c:v>
                </c:pt>
                <c:pt idx="236">
                  <c:v>0.77809499999999998</c:v>
                </c:pt>
                <c:pt idx="237">
                  <c:v>0.77809499999999998</c:v>
                </c:pt>
                <c:pt idx="238">
                  <c:v>0.77809499999999998</c:v>
                </c:pt>
                <c:pt idx="239">
                  <c:v>0.75948899999999997</c:v>
                </c:pt>
                <c:pt idx="240">
                  <c:v>0.74088299999999996</c:v>
                </c:pt>
                <c:pt idx="241">
                  <c:v>0.72847899999999999</c:v>
                </c:pt>
                <c:pt idx="242">
                  <c:v>0.69747000000000003</c:v>
                </c:pt>
                <c:pt idx="243">
                  <c:v>0.67266199999999998</c:v>
                </c:pt>
                <c:pt idx="244">
                  <c:v>0.63544999999999996</c:v>
                </c:pt>
                <c:pt idx="245">
                  <c:v>0.59823899999999997</c:v>
                </c:pt>
                <c:pt idx="246">
                  <c:v>0.55482500000000001</c:v>
                </c:pt>
                <c:pt idx="247">
                  <c:v>0.49280600000000002</c:v>
                </c:pt>
                <c:pt idx="248">
                  <c:v>0.46799800000000003</c:v>
                </c:pt>
                <c:pt idx="249">
                  <c:v>0.42458499999999999</c:v>
                </c:pt>
                <c:pt idx="250">
                  <c:v>0.38737300000000002</c:v>
                </c:pt>
                <c:pt idx="251">
                  <c:v>0.34395900000000001</c:v>
                </c:pt>
                <c:pt idx="252">
                  <c:v>0.30674800000000002</c:v>
                </c:pt>
                <c:pt idx="253">
                  <c:v>0.26333400000000001</c:v>
                </c:pt>
                <c:pt idx="254">
                  <c:v>0.21371899999999999</c:v>
                </c:pt>
                <c:pt idx="255">
                  <c:v>0.19511300000000001</c:v>
                </c:pt>
                <c:pt idx="256">
                  <c:v>0.164103</c:v>
                </c:pt>
                <c:pt idx="257">
                  <c:v>0.13309399999999999</c:v>
                </c:pt>
                <c:pt idx="258">
                  <c:v>0.11448800000000001</c:v>
                </c:pt>
                <c:pt idx="259">
                  <c:v>8.3477999999999997E-2</c:v>
                </c:pt>
                <c:pt idx="260">
                  <c:v>6.4871999999999999E-2</c:v>
                </c:pt>
                <c:pt idx="261">
                  <c:v>5.2468000000000001E-2</c:v>
                </c:pt>
                <c:pt idx="262">
                  <c:v>4.6266000000000002E-2</c:v>
                </c:pt>
                <c:pt idx="263">
                  <c:v>4.0065000000000003E-2</c:v>
                </c:pt>
                <c:pt idx="264">
                  <c:v>2.7661000000000002E-2</c:v>
                </c:pt>
                <c:pt idx="265">
                  <c:v>2.1458999999999999E-2</c:v>
                </c:pt>
                <c:pt idx="266">
                  <c:v>2.8530000000000001E-3</c:v>
                </c:pt>
                <c:pt idx="267">
                  <c:v>2.8530000000000001E-3</c:v>
                </c:pt>
                <c:pt idx="268">
                  <c:v>2.8530000000000001E-3</c:v>
                </c:pt>
                <c:pt idx="269">
                  <c:v>-3.349E-3</c:v>
                </c:pt>
                <c:pt idx="270">
                  <c:v>9.0550000000000005E-3</c:v>
                </c:pt>
                <c:pt idx="271">
                  <c:v>2.8530000000000001E-3</c:v>
                </c:pt>
                <c:pt idx="272">
                  <c:v>2.8530000000000001E-3</c:v>
                </c:pt>
                <c:pt idx="273">
                  <c:v>-3.349E-3</c:v>
                </c:pt>
                <c:pt idx="274">
                  <c:v>-9.5510000000000005E-3</c:v>
                </c:pt>
                <c:pt idx="275">
                  <c:v>2.8530000000000001E-3</c:v>
                </c:pt>
                <c:pt idx="276">
                  <c:v>9.0550000000000005E-3</c:v>
                </c:pt>
                <c:pt idx="277">
                  <c:v>1.5257E-2</c:v>
                </c:pt>
                <c:pt idx="278">
                  <c:v>2.7661000000000002E-2</c:v>
                </c:pt>
                <c:pt idx="279">
                  <c:v>4.0065000000000003E-2</c:v>
                </c:pt>
                <c:pt idx="280">
                  <c:v>5.2468000000000001E-2</c:v>
                </c:pt>
                <c:pt idx="281">
                  <c:v>6.4871999999999999E-2</c:v>
                </c:pt>
                <c:pt idx="282">
                  <c:v>7.1073999999999998E-2</c:v>
                </c:pt>
                <c:pt idx="283">
                  <c:v>8.3477999999999997E-2</c:v>
                </c:pt>
                <c:pt idx="284">
                  <c:v>8.9679999999999996E-2</c:v>
                </c:pt>
                <c:pt idx="285">
                  <c:v>0.10208399999999999</c:v>
                </c:pt>
                <c:pt idx="286">
                  <c:v>0.10828599999999999</c:v>
                </c:pt>
                <c:pt idx="287">
                  <c:v>0.126892</c:v>
                </c:pt>
                <c:pt idx="288">
                  <c:v>0.13309399999999999</c:v>
                </c:pt>
                <c:pt idx="289">
                  <c:v>0.14549699999999999</c:v>
                </c:pt>
                <c:pt idx="290">
                  <c:v>0.15790100000000001</c:v>
                </c:pt>
                <c:pt idx="291">
                  <c:v>0.164103</c:v>
                </c:pt>
                <c:pt idx="292">
                  <c:v>0.164103</c:v>
                </c:pt>
                <c:pt idx="293">
                  <c:v>0.164103</c:v>
                </c:pt>
                <c:pt idx="294">
                  <c:v>0.164103</c:v>
                </c:pt>
                <c:pt idx="295">
                  <c:v>0.164103</c:v>
                </c:pt>
                <c:pt idx="296">
                  <c:v>0.17030500000000001</c:v>
                </c:pt>
                <c:pt idx="297">
                  <c:v>0.15790100000000001</c:v>
                </c:pt>
                <c:pt idx="298">
                  <c:v>0.15790100000000001</c:v>
                </c:pt>
                <c:pt idx="299">
                  <c:v>0.14549699999999999</c:v>
                </c:pt>
                <c:pt idx="300">
                  <c:v>0.139296</c:v>
                </c:pt>
                <c:pt idx="301">
                  <c:v>0.13309399999999999</c:v>
                </c:pt>
                <c:pt idx="302">
                  <c:v>0.13309399999999999</c:v>
                </c:pt>
                <c:pt idx="303">
                  <c:v>0.126892</c:v>
                </c:pt>
                <c:pt idx="304">
                  <c:v>0.139296</c:v>
                </c:pt>
                <c:pt idx="305">
                  <c:v>0.13309399999999999</c:v>
                </c:pt>
                <c:pt idx="306">
                  <c:v>0.13309399999999999</c:v>
                </c:pt>
                <c:pt idx="307">
                  <c:v>0.126892</c:v>
                </c:pt>
                <c:pt idx="308">
                  <c:v>0.126892</c:v>
                </c:pt>
                <c:pt idx="309">
                  <c:v>0.13309399999999999</c:v>
                </c:pt>
                <c:pt idx="310">
                  <c:v>0.139296</c:v>
                </c:pt>
                <c:pt idx="311">
                  <c:v>0.14549699999999999</c:v>
                </c:pt>
                <c:pt idx="312">
                  <c:v>0.139296</c:v>
                </c:pt>
                <c:pt idx="313">
                  <c:v>0.14549699999999999</c:v>
                </c:pt>
                <c:pt idx="314">
                  <c:v>0.15790100000000001</c:v>
                </c:pt>
                <c:pt idx="315">
                  <c:v>0.164103</c:v>
                </c:pt>
                <c:pt idx="316">
                  <c:v>0.176507</c:v>
                </c:pt>
                <c:pt idx="317">
                  <c:v>0.176507</c:v>
                </c:pt>
                <c:pt idx="318">
                  <c:v>0.17030500000000001</c:v>
                </c:pt>
                <c:pt idx="319">
                  <c:v>0.18270900000000001</c:v>
                </c:pt>
                <c:pt idx="320">
                  <c:v>0.18270900000000001</c:v>
                </c:pt>
                <c:pt idx="321">
                  <c:v>0.19511300000000001</c:v>
                </c:pt>
                <c:pt idx="322">
                  <c:v>0.20751700000000001</c:v>
                </c:pt>
                <c:pt idx="323">
                  <c:v>0.21992100000000001</c:v>
                </c:pt>
                <c:pt idx="324">
                  <c:v>0.21992100000000001</c:v>
                </c:pt>
                <c:pt idx="325">
                  <c:v>0.21371899999999999</c:v>
                </c:pt>
                <c:pt idx="326">
                  <c:v>0.23852599999999999</c:v>
                </c:pt>
                <c:pt idx="327">
                  <c:v>0.244728</c:v>
                </c:pt>
                <c:pt idx="328">
                  <c:v>0.25092999999999999</c:v>
                </c:pt>
                <c:pt idx="329">
                  <c:v>0.25713200000000003</c:v>
                </c:pt>
                <c:pt idx="330">
                  <c:v>0.269536</c:v>
                </c:pt>
                <c:pt idx="331">
                  <c:v>0.25713200000000003</c:v>
                </c:pt>
                <c:pt idx="332">
                  <c:v>0.23852599999999999</c:v>
                </c:pt>
                <c:pt idx="333">
                  <c:v>0.25092999999999999</c:v>
                </c:pt>
                <c:pt idx="334">
                  <c:v>0.25092999999999999</c:v>
                </c:pt>
                <c:pt idx="335">
                  <c:v>0.244728</c:v>
                </c:pt>
                <c:pt idx="336">
                  <c:v>0.244728</c:v>
                </c:pt>
                <c:pt idx="337">
                  <c:v>0.244728</c:v>
                </c:pt>
                <c:pt idx="338">
                  <c:v>0.244728</c:v>
                </c:pt>
                <c:pt idx="339">
                  <c:v>0.244728</c:v>
                </c:pt>
                <c:pt idx="340">
                  <c:v>0.23852599999999999</c:v>
                </c:pt>
                <c:pt idx="341">
                  <c:v>0.23852599999999999</c:v>
                </c:pt>
                <c:pt idx="342">
                  <c:v>0.23852599999999999</c:v>
                </c:pt>
                <c:pt idx="343">
                  <c:v>0.23852599999999999</c:v>
                </c:pt>
                <c:pt idx="344">
                  <c:v>0.23852599999999999</c:v>
                </c:pt>
                <c:pt idx="345">
                  <c:v>0.23852599999999999</c:v>
                </c:pt>
                <c:pt idx="346">
                  <c:v>0.23852599999999999</c:v>
                </c:pt>
                <c:pt idx="347">
                  <c:v>0.22612299999999999</c:v>
                </c:pt>
                <c:pt idx="348">
                  <c:v>0.232325</c:v>
                </c:pt>
                <c:pt idx="349">
                  <c:v>0.22612299999999999</c:v>
                </c:pt>
                <c:pt idx="350">
                  <c:v>0.232325</c:v>
                </c:pt>
                <c:pt idx="351">
                  <c:v>0.21992100000000001</c:v>
                </c:pt>
                <c:pt idx="352">
                  <c:v>0.21992100000000001</c:v>
                </c:pt>
                <c:pt idx="353">
                  <c:v>0.21992100000000001</c:v>
                </c:pt>
                <c:pt idx="354">
                  <c:v>0.21992100000000001</c:v>
                </c:pt>
                <c:pt idx="355">
                  <c:v>0.22612299999999999</c:v>
                </c:pt>
                <c:pt idx="356">
                  <c:v>0.232325</c:v>
                </c:pt>
                <c:pt idx="357">
                  <c:v>0.23852599999999999</c:v>
                </c:pt>
                <c:pt idx="358">
                  <c:v>0.244728</c:v>
                </c:pt>
                <c:pt idx="359">
                  <c:v>0.25092999999999999</c:v>
                </c:pt>
                <c:pt idx="360">
                  <c:v>0.25092999999999999</c:v>
                </c:pt>
                <c:pt idx="361">
                  <c:v>0.26333400000000001</c:v>
                </c:pt>
                <c:pt idx="362">
                  <c:v>0.26333400000000001</c:v>
                </c:pt>
                <c:pt idx="363">
                  <c:v>0.26333400000000001</c:v>
                </c:pt>
                <c:pt idx="364">
                  <c:v>0.26333400000000001</c:v>
                </c:pt>
                <c:pt idx="365">
                  <c:v>0.269536</c:v>
                </c:pt>
                <c:pt idx="366">
                  <c:v>0.28194000000000002</c:v>
                </c:pt>
                <c:pt idx="367">
                  <c:v>0.28194000000000002</c:v>
                </c:pt>
                <c:pt idx="368">
                  <c:v>0.27573799999999998</c:v>
                </c:pt>
                <c:pt idx="369">
                  <c:v>0.269536</c:v>
                </c:pt>
                <c:pt idx="370">
                  <c:v>0.26333400000000001</c:v>
                </c:pt>
                <c:pt idx="371">
                  <c:v>0.25713200000000003</c:v>
                </c:pt>
                <c:pt idx="372">
                  <c:v>0.244728</c:v>
                </c:pt>
                <c:pt idx="373">
                  <c:v>0.232325</c:v>
                </c:pt>
                <c:pt idx="374">
                  <c:v>0.22612299999999999</c:v>
                </c:pt>
                <c:pt idx="375">
                  <c:v>0.20751700000000001</c:v>
                </c:pt>
                <c:pt idx="376">
                  <c:v>0.19511300000000001</c:v>
                </c:pt>
                <c:pt idx="377">
                  <c:v>0.18270900000000001</c:v>
                </c:pt>
                <c:pt idx="378">
                  <c:v>0.164103</c:v>
                </c:pt>
                <c:pt idx="379">
                  <c:v>0.14549699999999999</c:v>
                </c:pt>
                <c:pt idx="380">
                  <c:v>0.126892</c:v>
                </c:pt>
                <c:pt idx="381">
                  <c:v>0.10208399999999999</c:v>
                </c:pt>
                <c:pt idx="382">
                  <c:v>7.1073999999999998E-2</c:v>
                </c:pt>
                <c:pt idx="383">
                  <c:v>2.7661000000000002E-2</c:v>
                </c:pt>
                <c:pt idx="384">
                  <c:v>2.8530000000000001E-3</c:v>
                </c:pt>
                <c:pt idx="385">
                  <c:v>-1.5753E-2</c:v>
                </c:pt>
                <c:pt idx="386">
                  <c:v>-2.1954999999999999E-2</c:v>
                </c:pt>
                <c:pt idx="387">
                  <c:v>-2.8157000000000001E-2</c:v>
                </c:pt>
                <c:pt idx="388">
                  <c:v>-4.0561E-2</c:v>
                </c:pt>
                <c:pt idx="389">
                  <c:v>-3.4359000000000001E-2</c:v>
                </c:pt>
                <c:pt idx="390">
                  <c:v>-4.6762999999999999E-2</c:v>
                </c:pt>
                <c:pt idx="391">
                  <c:v>-4.6762999999999999E-2</c:v>
                </c:pt>
                <c:pt idx="392">
                  <c:v>-5.2963999999999997E-2</c:v>
                </c:pt>
                <c:pt idx="393">
                  <c:v>-5.2963999999999997E-2</c:v>
                </c:pt>
                <c:pt idx="394">
                  <c:v>-5.9166000000000003E-2</c:v>
                </c:pt>
                <c:pt idx="395">
                  <c:v>-6.5367999999999996E-2</c:v>
                </c:pt>
                <c:pt idx="396">
                  <c:v>-7.7771999999999994E-2</c:v>
                </c:pt>
                <c:pt idx="397">
                  <c:v>-5.9166000000000003E-2</c:v>
                </c:pt>
                <c:pt idx="398">
                  <c:v>-4.0561E-2</c:v>
                </c:pt>
                <c:pt idx="399">
                  <c:v>-3.4359000000000001E-2</c:v>
                </c:pt>
                <c:pt idx="400">
                  <c:v>-4.6762999999999999E-2</c:v>
                </c:pt>
                <c:pt idx="401">
                  <c:v>-4.0561E-2</c:v>
                </c:pt>
                <c:pt idx="402">
                  <c:v>-3.4359000000000001E-2</c:v>
                </c:pt>
                <c:pt idx="403">
                  <c:v>-5.2963999999999997E-2</c:v>
                </c:pt>
                <c:pt idx="404">
                  <c:v>-4.0561E-2</c:v>
                </c:pt>
                <c:pt idx="405">
                  <c:v>-0.108782</c:v>
                </c:pt>
                <c:pt idx="406">
                  <c:v>-0.208013</c:v>
                </c:pt>
                <c:pt idx="407">
                  <c:v>-0.17080100000000001</c:v>
                </c:pt>
                <c:pt idx="408">
                  <c:v>-5.9166000000000003E-2</c:v>
                </c:pt>
                <c:pt idx="409">
                  <c:v>-9.5510000000000005E-3</c:v>
                </c:pt>
                <c:pt idx="410">
                  <c:v>-7.1569999999999995E-2</c:v>
                </c:pt>
                <c:pt idx="411">
                  <c:v>-0.13358999999999999</c:v>
                </c:pt>
                <c:pt idx="412">
                  <c:v>-0.18940699999999999</c:v>
                </c:pt>
                <c:pt idx="413">
                  <c:v>-0.27003199999999999</c:v>
                </c:pt>
                <c:pt idx="414">
                  <c:v>-0.35685899999999998</c:v>
                </c:pt>
                <c:pt idx="415">
                  <c:v>-0.43748399999999998</c:v>
                </c:pt>
                <c:pt idx="416">
                  <c:v>-0.48709999999999998</c:v>
                </c:pt>
                <c:pt idx="417">
                  <c:v>-0.499504</c:v>
                </c:pt>
                <c:pt idx="418">
                  <c:v>-0.49330200000000002</c:v>
                </c:pt>
                <c:pt idx="419">
                  <c:v>-0.46229199999999998</c:v>
                </c:pt>
                <c:pt idx="420">
                  <c:v>-0.43128300000000003</c:v>
                </c:pt>
                <c:pt idx="421">
                  <c:v>-0.36926300000000001</c:v>
                </c:pt>
                <c:pt idx="422">
                  <c:v>-0.29483999999999999</c:v>
                </c:pt>
                <c:pt idx="423">
                  <c:v>-0.245224</c:v>
                </c:pt>
                <c:pt idx="424">
                  <c:v>-0.20181099999999999</c:v>
                </c:pt>
                <c:pt idx="425">
                  <c:v>-0.18320500000000001</c:v>
                </c:pt>
                <c:pt idx="426">
                  <c:v>-0.22661899999999999</c:v>
                </c:pt>
                <c:pt idx="427">
                  <c:v>-0.28243600000000002</c:v>
                </c:pt>
                <c:pt idx="428">
                  <c:v>-5.2963999999999997E-2</c:v>
                </c:pt>
                <c:pt idx="429">
                  <c:v>0.10208399999999999</c:v>
                </c:pt>
                <c:pt idx="430">
                  <c:v>0.21371899999999999</c:v>
                </c:pt>
                <c:pt idx="431">
                  <c:v>0.29434399999999999</c:v>
                </c:pt>
                <c:pt idx="432">
                  <c:v>0.35636299999999999</c:v>
                </c:pt>
                <c:pt idx="433">
                  <c:v>0.39977699999999999</c:v>
                </c:pt>
                <c:pt idx="434">
                  <c:v>0.46179599999999998</c:v>
                </c:pt>
                <c:pt idx="435">
                  <c:v>0.536219</c:v>
                </c:pt>
                <c:pt idx="436">
                  <c:v>0.60444100000000001</c:v>
                </c:pt>
                <c:pt idx="437">
                  <c:v>0.66025800000000001</c:v>
                </c:pt>
                <c:pt idx="438">
                  <c:v>0.70367199999999996</c:v>
                </c:pt>
                <c:pt idx="439">
                  <c:v>0.73468100000000003</c:v>
                </c:pt>
                <c:pt idx="440">
                  <c:v>0.74088299999999996</c:v>
                </c:pt>
                <c:pt idx="441">
                  <c:v>0.73468100000000003</c:v>
                </c:pt>
                <c:pt idx="442">
                  <c:v>0.72227799999999998</c:v>
                </c:pt>
                <c:pt idx="443">
                  <c:v>0.70367199999999996</c:v>
                </c:pt>
                <c:pt idx="444">
                  <c:v>0.67266199999999998</c:v>
                </c:pt>
                <c:pt idx="445">
                  <c:v>0.641652</c:v>
                </c:pt>
                <c:pt idx="446">
                  <c:v>0.60444100000000001</c:v>
                </c:pt>
                <c:pt idx="447">
                  <c:v>0.56722899999999998</c:v>
                </c:pt>
                <c:pt idx="448">
                  <c:v>0.53001799999999999</c:v>
                </c:pt>
                <c:pt idx="449">
                  <c:v>0.49280600000000002</c:v>
                </c:pt>
                <c:pt idx="450">
                  <c:v>0.46179599999999998</c:v>
                </c:pt>
                <c:pt idx="451">
                  <c:v>0.42458499999999999</c:v>
                </c:pt>
                <c:pt idx="452">
                  <c:v>0.39357500000000001</c:v>
                </c:pt>
                <c:pt idx="453">
                  <c:v>0.35636299999999999</c:v>
                </c:pt>
                <c:pt idx="454">
                  <c:v>0.31915199999999999</c:v>
                </c:pt>
                <c:pt idx="455">
                  <c:v>0.27573799999999998</c:v>
                </c:pt>
                <c:pt idx="456">
                  <c:v>0.232325</c:v>
                </c:pt>
                <c:pt idx="457">
                  <c:v>0.188911</c:v>
                </c:pt>
                <c:pt idx="458">
                  <c:v>0.14549699999999999</c:v>
                </c:pt>
                <c:pt idx="459">
                  <c:v>0.10828599999999999</c:v>
                </c:pt>
                <c:pt idx="460">
                  <c:v>7.7275999999999997E-2</c:v>
                </c:pt>
                <c:pt idx="461">
                  <c:v>2.7661000000000002E-2</c:v>
                </c:pt>
                <c:pt idx="462">
                  <c:v>-3.349E-3</c:v>
                </c:pt>
                <c:pt idx="463">
                  <c:v>-2.8157000000000001E-2</c:v>
                </c:pt>
                <c:pt idx="464">
                  <c:v>-4.6762999999999999E-2</c:v>
                </c:pt>
                <c:pt idx="465">
                  <c:v>-5.9166000000000003E-2</c:v>
                </c:pt>
                <c:pt idx="466">
                  <c:v>-7.1569999999999995E-2</c:v>
                </c:pt>
                <c:pt idx="467">
                  <c:v>-7.1569999999999995E-2</c:v>
                </c:pt>
                <c:pt idx="468">
                  <c:v>-7.7771999999999994E-2</c:v>
                </c:pt>
                <c:pt idx="469">
                  <c:v>-7.7771999999999994E-2</c:v>
                </c:pt>
                <c:pt idx="470">
                  <c:v>-6.5367999999999996E-2</c:v>
                </c:pt>
                <c:pt idx="471">
                  <c:v>-5.9166000000000003E-2</c:v>
                </c:pt>
                <c:pt idx="472">
                  <c:v>-5.2963999999999997E-2</c:v>
                </c:pt>
                <c:pt idx="473">
                  <c:v>-4.0561E-2</c:v>
                </c:pt>
                <c:pt idx="474">
                  <c:v>-4.0561E-2</c:v>
                </c:pt>
                <c:pt idx="475">
                  <c:v>-1.5753E-2</c:v>
                </c:pt>
                <c:pt idx="476">
                  <c:v>-1.5753E-2</c:v>
                </c:pt>
                <c:pt idx="477">
                  <c:v>2.8530000000000001E-3</c:v>
                </c:pt>
                <c:pt idx="478">
                  <c:v>9.0550000000000005E-3</c:v>
                </c:pt>
                <c:pt idx="479">
                  <c:v>2.7661000000000002E-2</c:v>
                </c:pt>
                <c:pt idx="480">
                  <c:v>3.3862999999999997E-2</c:v>
                </c:pt>
                <c:pt idx="481">
                  <c:v>3.3862999999999997E-2</c:v>
                </c:pt>
                <c:pt idx="482">
                  <c:v>5.867E-2</c:v>
                </c:pt>
                <c:pt idx="483">
                  <c:v>6.4871999999999999E-2</c:v>
                </c:pt>
                <c:pt idx="484">
                  <c:v>7.1073999999999998E-2</c:v>
                </c:pt>
                <c:pt idx="485">
                  <c:v>7.7275999999999997E-2</c:v>
                </c:pt>
                <c:pt idx="486">
                  <c:v>7.7275999999999997E-2</c:v>
                </c:pt>
                <c:pt idx="487">
                  <c:v>8.3477999999999997E-2</c:v>
                </c:pt>
                <c:pt idx="488">
                  <c:v>7.1073999999999998E-2</c:v>
                </c:pt>
                <c:pt idx="489">
                  <c:v>9.5881999999999995E-2</c:v>
                </c:pt>
                <c:pt idx="490">
                  <c:v>0.10208399999999999</c:v>
                </c:pt>
                <c:pt idx="491">
                  <c:v>0.10208399999999999</c:v>
                </c:pt>
                <c:pt idx="492">
                  <c:v>0.10208399999999999</c:v>
                </c:pt>
                <c:pt idx="493">
                  <c:v>0.10828599999999999</c:v>
                </c:pt>
                <c:pt idx="494">
                  <c:v>0.11448800000000001</c:v>
                </c:pt>
                <c:pt idx="495">
                  <c:v>0.12069000000000001</c:v>
                </c:pt>
                <c:pt idx="496">
                  <c:v>0.12069000000000001</c:v>
                </c:pt>
                <c:pt idx="497">
                  <c:v>0.13309399999999999</c:v>
                </c:pt>
                <c:pt idx="498">
                  <c:v>0.13309399999999999</c:v>
                </c:pt>
                <c:pt idx="499">
                  <c:v>0.139296</c:v>
                </c:pt>
                <c:pt idx="500">
                  <c:v>0.14549699999999999</c:v>
                </c:pt>
                <c:pt idx="501">
                  <c:v>0.14549699999999999</c:v>
                </c:pt>
                <c:pt idx="502">
                  <c:v>0.151699</c:v>
                </c:pt>
                <c:pt idx="503">
                  <c:v>0.14549699999999999</c:v>
                </c:pt>
                <c:pt idx="504">
                  <c:v>0.14549699999999999</c:v>
                </c:pt>
                <c:pt idx="505">
                  <c:v>0.14549699999999999</c:v>
                </c:pt>
                <c:pt idx="506">
                  <c:v>0.151699</c:v>
                </c:pt>
                <c:pt idx="507">
                  <c:v>0.151699</c:v>
                </c:pt>
                <c:pt idx="508">
                  <c:v>0.151699</c:v>
                </c:pt>
                <c:pt idx="509">
                  <c:v>0.164103</c:v>
                </c:pt>
                <c:pt idx="510">
                  <c:v>0.164103</c:v>
                </c:pt>
                <c:pt idx="511">
                  <c:v>0.164103</c:v>
                </c:pt>
                <c:pt idx="512">
                  <c:v>0.176507</c:v>
                </c:pt>
                <c:pt idx="513">
                  <c:v>0.18270900000000001</c:v>
                </c:pt>
                <c:pt idx="514">
                  <c:v>0.188911</c:v>
                </c:pt>
                <c:pt idx="515">
                  <c:v>0.188911</c:v>
                </c:pt>
                <c:pt idx="516">
                  <c:v>0.19511300000000001</c:v>
                </c:pt>
                <c:pt idx="517">
                  <c:v>0.20131499999999999</c:v>
                </c:pt>
                <c:pt idx="518">
                  <c:v>0.20131499999999999</c:v>
                </c:pt>
                <c:pt idx="519">
                  <c:v>0.20751700000000001</c:v>
                </c:pt>
                <c:pt idx="520">
                  <c:v>0.21371899999999999</c:v>
                </c:pt>
                <c:pt idx="521">
                  <c:v>0.21371899999999999</c:v>
                </c:pt>
                <c:pt idx="522">
                  <c:v>0.21371899999999999</c:v>
                </c:pt>
                <c:pt idx="523">
                  <c:v>0.21992100000000001</c:v>
                </c:pt>
                <c:pt idx="524">
                  <c:v>0.22612299999999999</c:v>
                </c:pt>
                <c:pt idx="525">
                  <c:v>0.232325</c:v>
                </c:pt>
                <c:pt idx="526">
                  <c:v>0.23852599999999999</c:v>
                </c:pt>
                <c:pt idx="527">
                  <c:v>0.23852599999999999</c:v>
                </c:pt>
                <c:pt idx="528">
                  <c:v>0.25092999999999999</c:v>
                </c:pt>
                <c:pt idx="529">
                  <c:v>0.25713200000000003</c:v>
                </c:pt>
                <c:pt idx="530">
                  <c:v>0.269536</c:v>
                </c:pt>
                <c:pt idx="531">
                  <c:v>0.28194000000000002</c:v>
                </c:pt>
                <c:pt idx="532">
                  <c:v>0.29434399999999999</c:v>
                </c:pt>
                <c:pt idx="533">
                  <c:v>0.30054599999999998</c:v>
                </c:pt>
                <c:pt idx="534">
                  <c:v>0.31295000000000001</c:v>
                </c:pt>
                <c:pt idx="535">
                  <c:v>0.32535399999999998</c:v>
                </c:pt>
                <c:pt idx="536">
                  <c:v>0.33775699999999997</c:v>
                </c:pt>
                <c:pt idx="537">
                  <c:v>0.34395900000000001</c:v>
                </c:pt>
                <c:pt idx="538">
                  <c:v>0.35636299999999999</c:v>
                </c:pt>
                <c:pt idx="539">
                  <c:v>0.35636299999999999</c:v>
                </c:pt>
                <c:pt idx="540">
                  <c:v>0.350161</c:v>
                </c:pt>
                <c:pt idx="541">
                  <c:v>0.350161</c:v>
                </c:pt>
                <c:pt idx="542">
                  <c:v>0.34395900000000001</c:v>
                </c:pt>
                <c:pt idx="543">
                  <c:v>0.33775699999999997</c:v>
                </c:pt>
                <c:pt idx="544">
                  <c:v>0.32535399999999998</c:v>
                </c:pt>
                <c:pt idx="545">
                  <c:v>0.33775699999999997</c:v>
                </c:pt>
                <c:pt idx="546">
                  <c:v>0.32535399999999998</c:v>
                </c:pt>
                <c:pt idx="547">
                  <c:v>0.31915199999999999</c:v>
                </c:pt>
                <c:pt idx="548">
                  <c:v>0.31915199999999999</c:v>
                </c:pt>
                <c:pt idx="549">
                  <c:v>0.31295000000000001</c:v>
                </c:pt>
                <c:pt idx="550">
                  <c:v>0.30674800000000002</c:v>
                </c:pt>
                <c:pt idx="551">
                  <c:v>0.30054599999999998</c:v>
                </c:pt>
                <c:pt idx="552">
                  <c:v>0.28194000000000002</c:v>
                </c:pt>
                <c:pt idx="553">
                  <c:v>0.28194000000000002</c:v>
                </c:pt>
                <c:pt idx="554">
                  <c:v>0.28814200000000001</c:v>
                </c:pt>
                <c:pt idx="555">
                  <c:v>0.28814200000000001</c:v>
                </c:pt>
                <c:pt idx="556">
                  <c:v>0.29434399999999999</c:v>
                </c:pt>
                <c:pt idx="557">
                  <c:v>0.28814200000000001</c:v>
                </c:pt>
                <c:pt idx="558">
                  <c:v>0.28814200000000001</c:v>
                </c:pt>
                <c:pt idx="559">
                  <c:v>0.25713200000000003</c:v>
                </c:pt>
                <c:pt idx="560">
                  <c:v>0.269536</c:v>
                </c:pt>
                <c:pt idx="561">
                  <c:v>0.269536</c:v>
                </c:pt>
                <c:pt idx="562">
                  <c:v>0.26333400000000001</c:v>
                </c:pt>
                <c:pt idx="563">
                  <c:v>0.26333400000000001</c:v>
                </c:pt>
                <c:pt idx="564">
                  <c:v>0.25092999999999999</c:v>
                </c:pt>
                <c:pt idx="565">
                  <c:v>0.23852599999999999</c:v>
                </c:pt>
                <c:pt idx="566">
                  <c:v>0.20751700000000001</c:v>
                </c:pt>
                <c:pt idx="567">
                  <c:v>0.21371899999999999</c:v>
                </c:pt>
                <c:pt idx="568">
                  <c:v>0.20751700000000001</c:v>
                </c:pt>
                <c:pt idx="569">
                  <c:v>0.20751700000000001</c:v>
                </c:pt>
                <c:pt idx="570">
                  <c:v>0.20751700000000001</c:v>
                </c:pt>
                <c:pt idx="571">
                  <c:v>0.20751700000000001</c:v>
                </c:pt>
                <c:pt idx="572">
                  <c:v>0.21371899999999999</c:v>
                </c:pt>
                <c:pt idx="573">
                  <c:v>0.20751700000000001</c:v>
                </c:pt>
                <c:pt idx="574">
                  <c:v>0.20751700000000001</c:v>
                </c:pt>
                <c:pt idx="575">
                  <c:v>0.20131499999999999</c:v>
                </c:pt>
                <c:pt idx="576">
                  <c:v>0.20131499999999999</c:v>
                </c:pt>
                <c:pt idx="577">
                  <c:v>0.20751700000000001</c:v>
                </c:pt>
                <c:pt idx="578">
                  <c:v>0.20131499999999999</c:v>
                </c:pt>
                <c:pt idx="579">
                  <c:v>0.20751700000000001</c:v>
                </c:pt>
                <c:pt idx="580">
                  <c:v>0.20751700000000001</c:v>
                </c:pt>
                <c:pt idx="581">
                  <c:v>0.20131499999999999</c:v>
                </c:pt>
                <c:pt idx="582">
                  <c:v>0.20751700000000001</c:v>
                </c:pt>
                <c:pt idx="583">
                  <c:v>0.20751700000000001</c:v>
                </c:pt>
                <c:pt idx="584">
                  <c:v>0.21371899999999999</c:v>
                </c:pt>
                <c:pt idx="585">
                  <c:v>0.21992100000000001</c:v>
                </c:pt>
                <c:pt idx="586">
                  <c:v>0.21992100000000001</c:v>
                </c:pt>
                <c:pt idx="587">
                  <c:v>0.22612299999999999</c:v>
                </c:pt>
                <c:pt idx="588">
                  <c:v>0.21992100000000001</c:v>
                </c:pt>
                <c:pt idx="589">
                  <c:v>0.21992100000000001</c:v>
                </c:pt>
                <c:pt idx="590">
                  <c:v>0.22612299999999999</c:v>
                </c:pt>
                <c:pt idx="591">
                  <c:v>0.232325</c:v>
                </c:pt>
                <c:pt idx="592">
                  <c:v>0.22612299999999999</c:v>
                </c:pt>
                <c:pt idx="593">
                  <c:v>0.22612299999999999</c:v>
                </c:pt>
                <c:pt idx="594">
                  <c:v>0.232325</c:v>
                </c:pt>
                <c:pt idx="595">
                  <c:v>0.22612299999999999</c:v>
                </c:pt>
                <c:pt idx="596">
                  <c:v>0.232325</c:v>
                </c:pt>
                <c:pt idx="597">
                  <c:v>0.232325</c:v>
                </c:pt>
                <c:pt idx="598">
                  <c:v>0.232325</c:v>
                </c:pt>
                <c:pt idx="599">
                  <c:v>0.232325</c:v>
                </c:pt>
                <c:pt idx="600">
                  <c:v>0.22612299999999999</c:v>
                </c:pt>
                <c:pt idx="601">
                  <c:v>0.22612299999999999</c:v>
                </c:pt>
                <c:pt idx="602">
                  <c:v>0.21371899999999999</c:v>
                </c:pt>
                <c:pt idx="603">
                  <c:v>0.20751700000000001</c:v>
                </c:pt>
                <c:pt idx="604">
                  <c:v>0.20131499999999999</c:v>
                </c:pt>
                <c:pt idx="605">
                  <c:v>0.19511300000000001</c:v>
                </c:pt>
                <c:pt idx="606">
                  <c:v>0.18270900000000001</c:v>
                </c:pt>
                <c:pt idx="607">
                  <c:v>0.17030500000000001</c:v>
                </c:pt>
                <c:pt idx="608">
                  <c:v>0.15790100000000001</c:v>
                </c:pt>
                <c:pt idx="609">
                  <c:v>0.12069000000000001</c:v>
                </c:pt>
                <c:pt idx="610">
                  <c:v>9.5881999999999995E-2</c:v>
                </c:pt>
                <c:pt idx="611">
                  <c:v>6.4871999999999999E-2</c:v>
                </c:pt>
                <c:pt idx="612">
                  <c:v>4.0065000000000003E-2</c:v>
                </c:pt>
                <c:pt idx="613">
                  <c:v>2.1458999999999999E-2</c:v>
                </c:pt>
                <c:pt idx="614">
                  <c:v>2.8530000000000001E-3</c:v>
                </c:pt>
                <c:pt idx="615">
                  <c:v>-9.5510000000000005E-3</c:v>
                </c:pt>
                <c:pt idx="616">
                  <c:v>-2.1954999999999999E-2</c:v>
                </c:pt>
                <c:pt idx="617">
                  <c:v>-4.0561E-2</c:v>
                </c:pt>
                <c:pt idx="618">
                  <c:v>-5.2963999999999997E-2</c:v>
                </c:pt>
                <c:pt idx="619">
                  <c:v>-5.9166000000000003E-2</c:v>
                </c:pt>
                <c:pt idx="620">
                  <c:v>-7.1569999999999995E-2</c:v>
                </c:pt>
                <c:pt idx="621">
                  <c:v>-6.5367999999999996E-2</c:v>
                </c:pt>
                <c:pt idx="622">
                  <c:v>-7.7771999999999994E-2</c:v>
                </c:pt>
                <c:pt idx="623">
                  <c:v>-6.5367999999999996E-2</c:v>
                </c:pt>
                <c:pt idx="624">
                  <c:v>-6.5367999999999996E-2</c:v>
                </c:pt>
                <c:pt idx="625">
                  <c:v>-5.9166000000000003E-2</c:v>
                </c:pt>
                <c:pt idx="626">
                  <c:v>-4.6762999999999999E-2</c:v>
                </c:pt>
                <c:pt idx="627">
                  <c:v>-3.4359000000000001E-2</c:v>
                </c:pt>
                <c:pt idx="628">
                  <c:v>-1.5753E-2</c:v>
                </c:pt>
                <c:pt idx="629">
                  <c:v>-1.5753E-2</c:v>
                </c:pt>
                <c:pt idx="630">
                  <c:v>-3.349E-3</c:v>
                </c:pt>
                <c:pt idx="631">
                  <c:v>1.5257E-2</c:v>
                </c:pt>
                <c:pt idx="632">
                  <c:v>2.7661000000000002E-2</c:v>
                </c:pt>
                <c:pt idx="633">
                  <c:v>2.7661000000000002E-2</c:v>
                </c:pt>
                <c:pt idx="634">
                  <c:v>4.6266000000000002E-2</c:v>
                </c:pt>
                <c:pt idx="635">
                  <c:v>5.867E-2</c:v>
                </c:pt>
                <c:pt idx="636">
                  <c:v>5.2468000000000001E-2</c:v>
                </c:pt>
                <c:pt idx="637">
                  <c:v>3.3862999999999997E-2</c:v>
                </c:pt>
                <c:pt idx="638">
                  <c:v>6.4871999999999999E-2</c:v>
                </c:pt>
                <c:pt idx="639">
                  <c:v>7.1073999999999998E-2</c:v>
                </c:pt>
                <c:pt idx="640">
                  <c:v>5.867E-2</c:v>
                </c:pt>
                <c:pt idx="641">
                  <c:v>-3.4359000000000001E-2</c:v>
                </c:pt>
                <c:pt idx="642">
                  <c:v>-0.10258</c:v>
                </c:pt>
                <c:pt idx="643">
                  <c:v>-5.9166000000000003E-2</c:v>
                </c:pt>
                <c:pt idx="644">
                  <c:v>-2.1954999999999999E-2</c:v>
                </c:pt>
                <c:pt idx="645">
                  <c:v>-3.349E-3</c:v>
                </c:pt>
                <c:pt idx="646">
                  <c:v>-5.9166000000000003E-2</c:v>
                </c:pt>
                <c:pt idx="647">
                  <c:v>-0.13358999999999999</c:v>
                </c:pt>
                <c:pt idx="648">
                  <c:v>-0.18320500000000001</c:v>
                </c:pt>
                <c:pt idx="649">
                  <c:v>-0.26383000000000001</c:v>
                </c:pt>
                <c:pt idx="650">
                  <c:v>-0.34445500000000001</c:v>
                </c:pt>
                <c:pt idx="651">
                  <c:v>-0.41267700000000002</c:v>
                </c:pt>
                <c:pt idx="652">
                  <c:v>-0.44988800000000001</c:v>
                </c:pt>
                <c:pt idx="653">
                  <c:v>-0.44988800000000001</c:v>
                </c:pt>
                <c:pt idx="654">
                  <c:v>-0.43128300000000003</c:v>
                </c:pt>
                <c:pt idx="655">
                  <c:v>-0.40027299999999999</c:v>
                </c:pt>
                <c:pt idx="656">
                  <c:v>-0.350657</c:v>
                </c:pt>
                <c:pt idx="657">
                  <c:v>-0.30104199999999998</c:v>
                </c:pt>
                <c:pt idx="658">
                  <c:v>-0.245224</c:v>
                </c:pt>
                <c:pt idx="659">
                  <c:v>-0.19560900000000001</c:v>
                </c:pt>
                <c:pt idx="660">
                  <c:v>-0.139792</c:v>
                </c:pt>
                <c:pt idx="661">
                  <c:v>-8.3973999999999993E-2</c:v>
                </c:pt>
                <c:pt idx="662">
                  <c:v>-4.0561E-2</c:v>
                </c:pt>
                <c:pt idx="663">
                  <c:v>2.8530000000000001E-3</c:v>
                </c:pt>
                <c:pt idx="664">
                  <c:v>5.2468000000000001E-2</c:v>
                </c:pt>
                <c:pt idx="665">
                  <c:v>0.10828599999999999</c:v>
                </c:pt>
                <c:pt idx="666">
                  <c:v>0.15790100000000001</c:v>
                </c:pt>
                <c:pt idx="667">
                  <c:v>0.21992100000000001</c:v>
                </c:pt>
                <c:pt idx="668">
                  <c:v>0.27573799999999998</c:v>
                </c:pt>
                <c:pt idx="669">
                  <c:v>0.33775699999999997</c:v>
                </c:pt>
                <c:pt idx="670">
                  <c:v>0.39357500000000001</c:v>
                </c:pt>
                <c:pt idx="671">
                  <c:v>0.43698799999999999</c:v>
                </c:pt>
                <c:pt idx="672">
                  <c:v>0.48660399999999998</c:v>
                </c:pt>
                <c:pt idx="673">
                  <c:v>0.52381599999999995</c:v>
                </c:pt>
                <c:pt idx="674">
                  <c:v>0.56102700000000005</c:v>
                </c:pt>
                <c:pt idx="675">
                  <c:v>0.59823899999999997</c:v>
                </c:pt>
                <c:pt idx="676">
                  <c:v>0.61684499999999998</c:v>
                </c:pt>
                <c:pt idx="677">
                  <c:v>0.62924800000000003</c:v>
                </c:pt>
                <c:pt idx="678">
                  <c:v>0.63544999999999996</c:v>
                </c:pt>
                <c:pt idx="679">
                  <c:v>0.63544999999999996</c:v>
                </c:pt>
                <c:pt idx="680">
                  <c:v>0.62924800000000003</c:v>
                </c:pt>
                <c:pt idx="681">
                  <c:v>0.61684499999999998</c:v>
                </c:pt>
                <c:pt idx="682">
                  <c:v>0.59823899999999997</c:v>
                </c:pt>
                <c:pt idx="683">
                  <c:v>0.57343100000000002</c:v>
                </c:pt>
                <c:pt idx="684">
                  <c:v>0.55482500000000001</c:v>
                </c:pt>
                <c:pt idx="685">
                  <c:v>0.52381599999999995</c:v>
                </c:pt>
                <c:pt idx="686">
                  <c:v>0.49280600000000002</c:v>
                </c:pt>
                <c:pt idx="687">
                  <c:v>0.455594</c:v>
                </c:pt>
                <c:pt idx="688">
                  <c:v>0.42458499999999999</c:v>
                </c:pt>
                <c:pt idx="689">
                  <c:v>0.38737300000000002</c:v>
                </c:pt>
                <c:pt idx="690">
                  <c:v>0.350161</c:v>
                </c:pt>
                <c:pt idx="691">
                  <c:v>0.31295000000000001</c:v>
                </c:pt>
                <c:pt idx="692">
                  <c:v>0.27573799999999998</c:v>
                </c:pt>
                <c:pt idx="693">
                  <c:v>0.244728</c:v>
                </c:pt>
                <c:pt idx="694">
                  <c:v>0.21371899999999999</c:v>
                </c:pt>
                <c:pt idx="695">
                  <c:v>0.17030500000000001</c:v>
                </c:pt>
                <c:pt idx="696">
                  <c:v>0.139296</c:v>
                </c:pt>
                <c:pt idx="697">
                  <c:v>0.10208399999999999</c:v>
                </c:pt>
                <c:pt idx="698">
                  <c:v>7.1073999999999998E-2</c:v>
                </c:pt>
                <c:pt idx="699">
                  <c:v>4.6266000000000002E-2</c:v>
                </c:pt>
                <c:pt idx="700">
                  <c:v>2.1458999999999999E-2</c:v>
                </c:pt>
                <c:pt idx="701">
                  <c:v>9.0550000000000005E-3</c:v>
                </c:pt>
                <c:pt idx="702">
                  <c:v>-2.1954999999999999E-2</c:v>
                </c:pt>
                <c:pt idx="703">
                  <c:v>-4.0561E-2</c:v>
                </c:pt>
                <c:pt idx="704">
                  <c:v>-5.2963999999999997E-2</c:v>
                </c:pt>
                <c:pt idx="705">
                  <c:v>-5.9166000000000003E-2</c:v>
                </c:pt>
                <c:pt idx="706">
                  <c:v>-5.9166000000000003E-2</c:v>
                </c:pt>
                <c:pt idx="707">
                  <c:v>-6.5367999999999996E-2</c:v>
                </c:pt>
                <c:pt idx="708">
                  <c:v>-7.1569999999999995E-2</c:v>
                </c:pt>
                <c:pt idx="709">
                  <c:v>-5.9166000000000003E-2</c:v>
                </c:pt>
                <c:pt idx="710">
                  <c:v>-5.2963999999999997E-2</c:v>
                </c:pt>
                <c:pt idx="711">
                  <c:v>-4.0561E-2</c:v>
                </c:pt>
                <c:pt idx="712">
                  <c:v>-2.8157000000000001E-2</c:v>
                </c:pt>
                <c:pt idx="713">
                  <c:v>-2.8157000000000001E-2</c:v>
                </c:pt>
                <c:pt idx="714">
                  <c:v>-2.1954999999999999E-2</c:v>
                </c:pt>
                <c:pt idx="715">
                  <c:v>-3.4359000000000001E-2</c:v>
                </c:pt>
                <c:pt idx="716">
                  <c:v>-3.349E-3</c:v>
                </c:pt>
                <c:pt idx="717">
                  <c:v>9.0550000000000005E-3</c:v>
                </c:pt>
                <c:pt idx="718">
                  <c:v>2.1458999999999999E-2</c:v>
                </c:pt>
                <c:pt idx="719">
                  <c:v>3.3862999999999997E-2</c:v>
                </c:pt>
                <c:pt idx="720">
                  <c:v>4.6266000000000002E-2</c:v>
                </c:pt>
                <c:pt idx="721">
                  <c:v>5.2468000000000001E-2</c:v>
                </c:pt>
                <c:pt idx="722">
                  <c:v>4.0065000000000003E-2</c:v>
                </c:pt>
                <c:pt idx="723">
                  <c:v>5.867E-2</c:v>
                </c:pt>
                <c:pt idx="724">
                  <c:v>5.867E-2</c:v>
                </c:pt>
                <c:pt idx="725">
                  <c:v>5.2468000000000001E-2</c:v>
                </c:pt>
                <c:pt idx="726">
                  <c:v>6.4871999999999999E-2</c:v>
                </c:pt>
                <c:pt idx="727">
                  <c:v>7.7275999999999997E-2</c:v>
                </c:pt>
                <c:pt idx="728">
                  <c:v>7.7275999999999997E-2</c:v>
                </c:pt>
                <c:pt idx="729">
                  <c:v>8.9679999999999996E-2</c:v>
                </c:pt>
                <c:pt idx="730">
                  <c:v>8.3477999999999997E-2</c:v>
                </c:pt>
                <c:pt idx="731">
                  <c:v>8.3477999999999997E-2</c:v>
                </c:pt>
                <c:pt idx="732">
                  <c:v>8.9679999999999996E-2</c:v>
                </c:pt>
                <c:pt idx="733">
                  <c:v>8.9679999999999996E-2</c:v>
                </c:pt>
                <c:pt idx="734">
                  <c:v>8.9679999999999996E-2</c:v>
                </c:pt>
                <c:pt idx="735">
                  <c:v>8.9679999999999996E-2</c:v>
                </c:pt>
                <c:pt idx="736">
                  <c:v>0.10208399999999999</c:v>
                </c:pt>
                <c:pt idx="737">
                  <c:v>9.5881999999999995E-2</c:v>
                </c:pt>
                <c:pt idx="738">
                  <c:v>0.10828599999999999</c:v>
                </c:pt>
                <c:pt idx="739">
                  <c:v>0.11448800000000001</c:v>
                </c:pt>
                <c:pt idx="740">
                  <c:v>0.12069000000000001</c:v>
                </c:pt>
                <c:pt idx="741">
                  <c:v>0.126892</c:v>
                </c:pt>
                <c:pt idx="742">
                  <c:v>0.126892</c:v>
                </c:pt>
                <c:pt idx="743">
                  <c:v>0.126892</c:v>
                </c:pt>
                <c:pt idx="744">
                  <c:v>0.126892</c:v>
                </c:pt>
                <c:pt idx="745">
                  <c:v>0.126892</c:v>
                </c:pt>
                <c:pt idx="746">
                  <c:v>0.12069000000000001</c:v>
                </c:pt>
                <c:pt idx="747">
                  <c:v>0.12069000000000001</c:v>
                </c:pt>
                <c:pt idx="748">
                  <c:v>0.11448800000000001</c:v>
                </c:pt>
                <c:pt idx="749">
                  <c:v>0.10828599999999999</c:v>
                </c:pt>
                <c:pt idx="750">
                  <c:v>0.11448800000000001</c:v>
                </c:pt>
                <c:pt idx="751">
                  <c:v>0.11448800000000001</c:v>
                </c:pt>
                <c:pt idx="752">
                  <c:v>0.11448800000000001</c:v>
                </c:pt>
                <c:pt idx="753">
                  <c:v>0.11448800000000001</c:v>
                </c:pt>
                <c:pt idx="754">
                  <c:v>0.11448800000000001</c:v>
                </c:pt>
                <c:pt idx="755">
                  <c:v>0.11448800000000001</c:v>
                </c:pt>
                <c:pt idx="756">
                  <c:v>0.11448800000000001</c:v>
                </c:pt>
                <c:pt idx="757">
                  <c:v>0.11448800000000001</c:v>
                </c:pt>
                <c:pt idx="758">
                  <c:v>0.12069000000000001</c:v>
                </c:pt>
                <c:pt idx="759">
                  <c:v>0.11448800000000001</c:v>
                </c:pt>
                <c:pt idx="760">
                  <c:v>0.10828599999999999</c:v>
                </c:pt>
                <c:pt idx="761">
                  <c:v>0.10208399999999999</c:v>
                </c:pt>
                <c:pt idx="762">
                  <c:v>0.10208399999999999</c:v>
                </c:pt>
                <c:pt idx="763">
                  <c:v>0.10208399999999999</c:v>
                </c:pt>
                <c:pt idx="764">
                  <c:v>0.10828599999999999</c:v>
                </c:pt>
                <c:pt idx="765">
                  <c:v>0.10828599999999999</c:v>
                </c:pt>
                <c:pt idx="766">
                  <c:v>0.11448800000000001</c:v>
                </c:pt>
                <c:pt idx="767">
                  <c:v>0.12069000000000001</c:v>
                </c:pt>
                <c:pt idx="768">
                  <c:v>0.139296</c:v>
                </c:pt>
                <c:pt idx="769">
                  <c:v>0.14549699999999999</c:v>
                </c:pt>
                <c:pt idx="770">
                  <c:v>0.15790100000000001</c:v>
                </c:pt>
                <c:pt idx="771">
                  <c:v>0.176507</c:v>
                </c:pt>
                <c:pt idx="772">
                  <c:v>0.19511300000000001</c:v>
                </c:pt>
                <c:pt idx="773">
                  <c:v>0.20751700000000001</c:v>
                </c:pt>
                <c:pt idx="774">
                  <c:v>0.21992100000000001</c:v>
                </c:pt>
                <c:pt idx="775">
                  <c:v>0.232325</c:v>
                </c:pt>
                <c:pt idx="776">
                  <c:v>0.25092999999999999</c:v>
                </c:pt>
                <c:pt idx="777">
                  <c:v>0.25713200000000003</c:v>
                </c:pt>
                <c:pt idx="778">
                  <c:v>0.26333400000000001</c:v>
                </c:pt>
                <c:pt idx="779">
                  <c:v>0.28814200000000001</c:v>
                </c:pt>
                <c:pt idx="780">
                  <c:v>0.28814200000000001</c:v>
                </c:pt>
                <c:pt idx="781">
                  <c:v>0.30674800000000002</c:v>
                </c:pt>
                <c:pt idx="782">
                  <c:v>0.31915199999999999</c:v>
                </c:pt>
                <c:pt idx="783">
                  <c:v>0.31295000000000001</c:v>
                </c:pt>
                <c:pt idx="784">
                  <c:v>0.31295000000000001</c:v>
                </c:pt>
                <c:pt idx="785">
                  <c:v>0.31295000000000001</c:v>
                </c:pt>
                <c:pt idx="786">
                  <c:v>0.31295000000000001</c:v>
                </c:pt>
                <c:pt idx="787">
                  <c:v>0.31295000000000001</c:v>
                </c:pt>
                <c:pt idx="788">
                  <c:v>0.31915199999999999</c:v>
                </c:pt>
                <c:pt idx="789">
                  <c:v>0.30674800000000002</c:v>
                </c:pt>
                <c:pt idx="790">
                  <c:v>0.30054599999999998</c:v>
                </c:pt>
                <c:pt idx="791">
                  <c:v>0.28814200000000001</c:v>
                </c:pt>
                <c:pt idx="792">
                  <c:v>0.28194000000000002</c:v>
                </c:pt>
                <c:pt idx="793">
                  <c:v>0.269536</c:v>
                </c:pt>
                <c:pt idx="794">
                  <c:v>0.28814200000000001</c:v>
                </c:pt>
                <c:pt idx="795">
                  <c:v>0.28194000000000002</c:v>
                </c:pt>
                <c:pt idx="796">
                  <c:v>0.26333400000000001</c:v>
                </c:pt>
                <c:pt idx="797">
                  <c:v>0.244728</c:v>
                </c:pt>
                <c:pt idx="798">
                  <c:v>0.21992100000000001</c:v>
                </c:pt>
                <c:pt idx="799">
                  <c:v>0.20131499999999999</c:v>
                </c:pt>
                <c:pt idx="800">
                  <c:v>0.17030500000000001</c:v>
                </c:pt>
                <c:pt idx="801">
                  <c:v>0.176507</c:v>
                </c:pt>
                <c:pt idx="802">
                  <c:v>0.176507</c:v>
                </c:pt>
                <c:pt idx="803">
                  <c:v>0.17030500000000001</c:v>
                </c:pt>
                <c:pt idx="804">
                  <c:v>0.17030500000000001</c:v>
                </c:pt>
                <c:pt idx="805">
                  <c:v>0.17030500000000001</c:v>
                </c:pt>
                <c:pt idx="806">
                  <c:v>0.17030500000000001</c:v>
                </c:pt>
                <c:pt idx="807">
                  <c:v>0.151699</c:v>
                </c:pt>
                <c:pt idx="808">
                  <c:v>0.15790100000000001</c:v>
                </c:pt>
                <c:pt idx="809">
                  <c:v>0.15790100000000001</c:v>
                </c:pt>
                <c:pt idx="810">
                  <c:v>0.15790100000000001</c:v>
                </c:pt>
                <c:pt idx="811">
                  <c:v>0.164103</c:v>
                </c:pt>
                <c:pt idx="812">
                  <c:v>0.164103</c:v>
                </c:pt>
                <c:pt idx="813">
                  <c:v>0.176507</c:v>
                </c:pt>
                <c:pt idx="814">
                  <c:v>0.176507</c:v>
                </c:pt>
                <c:pt idx="815">
                  <c:v>0.18270900000000001</c:v>
                </c:pt>
                <c:pt idx="816">
                  <c:v>0.18270900000000001</c:v>
                </c:pt>
                <c:pt idx="817">
                  <c:v>0.18270900000000001</c:v>
                </c:pt>
                <c:pt idx="818">
                  <c:v>0.18270900000000001</c:v>
                </c:pt>
                <c:pt idx="819">
                  <c:v>0.188911</c:v>
                </c:pt>
                <c:pt idx="820">
                  <c:v>0.20131499999999999</c:v>
                </c:pt>
                <c:pt idx="821">
                  <c:v>0.21371899999999999</c:v>
                </c:pt>
                <c:pt idx="822">
                  <c:v>0.22612299999999999</c:v>
                </c:pt>
                <c:pt idx="823">
                  <c:v>0.232325</c:v>
                </c:pt>
                <c:pt idx="824">
                  <c:v>0.25092999999999999</c:v>
                </c:pt>
                <c:pt idx="825">
                  <c:v>0.26333400000000001</c:v>
                </c:pt>
                <c:pt idx="826">
                  <c:v>0.27573799999999998</c:v>
                </c:pt>
                <c:pt idx="827">
                  <c:v>0.28814200000000001</c:v>
                </c:pt>
                <c:pt idx="828">
                  <c:v>0.30054599999999998</c:v>
                </c:pt>
                <c:pt idx="829">
                  <c:v>0.30054599999999998</c:v>
                </c:pt>
                <c:pt idx="830">
                  <c:v>0.30054599999999998</c:v>
                </c:pt>
                <c:pt idx="831">
                  <c:v>0.30054599999999998</c:v>
                </c:pt>
                <c:pt idx="832">
                  <c:v>0.30674800000000002</c:v>
                </c:pt>
                <c:pt idx="833">
                  <c:v>0.31295000000000001</c:v>
                </c:pt>
                <c:pt idx="834">
                  <c:v>0.31295000000000001</c:v>
                </c:pt>
                <c:pt idx="835">
                  <c:v>0.31915199999999999</c:v>
                </c:pt>
                <c:pt idx="836">
                  <c:v>0.31915199999999999</c:v>
                </c:pt>
                <c:pt idx="837">
                  <c:v>0.32535399999999998</c:v>
                </c:pt>
                <c:pt idx="838">
                  <c:v>0.33155499999999999</c:v>
                </c:pt>
                <c:pt idx="839">
                  <c:v>0.31915199999999999</c:v>
                </c:pt>
                <c:pt idx="840">
                  <c:v>0.30054599999999998</c:v>
                </c:pt>
                <c:pt idx="841">
                  <c:v>0.269536</c:v>
                </c:pt>
                <c:pt idx="842">
                  <c:v>0.25092999999999999</c:v>
                </c:pt>
                <c:pt idx="843">
                  <c:v>0.232325</c:v>
                </c:pt>
                <c:pt idx="844">
                  <c:v>0.232325</c:v>
                </c:pt>
                <c:pt idx="845">
                  <c:v>0.23852599999999999</c:v>
                </c:pt>
                <c:pt idx="846">
                  <c:v>0.23852599999999999</c:v>
                </c:pt>
                <c:pt idx="847">
                  <c:v>0.23852599999999999</c:v>
                </c:pt>
                <c:pt idx="848">
                  <c:v>0.22612299999999999</c:v>
                </c:pt>
                <c:pt idx="849">
                  <c:v>0.21371899999999999</c:v>
                </c:pt>
                <c:pt idx="850">
                  <c:v>0.20751700000000001</c:v>
                </c:pt>
                <c:pt idx="851">
                  <c:v>0.19511300000000001</c:v>
                </c:pt>
                <c:pt idx="852">
                  <c:v>0.18270900000000001</c:v>
                </c:pt>
                <c:pt idx="853">
                  <c:v>0.15790100000000001</c:v>
                </c:pt>
                <c:pt idx="854">
                  <c:v>0.126892</c:v>
                </c:pt>
                <c:pt idx="855">
                  <c:v>0.10828599999999999</c:v>
                </c:pt>
                <c:pt idx="856">
                  <c:v>8.3477999999999997E-2</c:v>
                </c:pt>
                <c:pt idx="857">
                  <c:v>7.7275999999999997E-2</c:v>
                </c:pt>
                <c:pt idx="858">
                  <c:v>4.6266000000000002E-2</c:v>
                </c:pt>
                <c:pt idx="859">
                  <c:v>2.7661000000000002E-2</c:v>
                </c:pt>
                <c:pt idx="860">
                  <c:v>9.0550000000000005E-3</c:v>
                </c:pt>
                <c:pt idx="861">
                  <c:v>2.8530000000000001E-3</c:v>
                </c:pt>
                <c:pt idx="862">
                  <c:v>-3.349E-3</c:v>
                </c:pt>
                <c:pt idx="863">
                  <c:v>-9.5510000000000005E-3</c:v>
                </c:pt>
                <c:pt idx="864">
                  <c:v>-1.5753E-2</c:v>
                </c:pt>
                <c:pt idx="865">
                  <c:v>-9.5510000000000005E-3</c:v>
                </c:pt>
                <c:pt idx="866">
                  <c:v>-9.5510000000000005E-3</c:v>
                </c:pt>
                <c:pt idx="867">
                  <c:v>-9.5510000000000005E-3</c:v>
                </c:pt>
                <c:pt idx="868">
                  <c:v>-3.4359000000000001E-2</c:v>
                </c:pt>
                <c:pt idx="869">
                  <c:v>-5.2963999999999997E-2</c:v>
                </c:pt>
                <c:pt idx="870">
                  <c:v>-7.7771999999999994E-2</c:v>
                </c:pt>
                <c:pt idx="871">
                  <c:v>-0.121186</c:v>
                </c:pt>
                <c:pt idx="872">
                  <c:v>-0.13358999999999999</c:v>
                </c:pt>
                <c:pt idx="873">
                  <c:v>-0.14599400000000001</c:v>
                </c:pt>
                <c:pt idx="874">
                  <c:v>-0.15839700000000001</c:v>
                </c:pt>
                <c:pt idx="875">
                  <c:v>-0.164599</c:v>
                </c:pt>
                <c:pt idx="876">
                  <c:v>-0.17700299999999999</c:v>
                </c:pt>
                <c:pt idx="877">
                  <c:v>-0.21421499999999999</c:v>
                </c:pt>
                <c:pt idx="878">
                  <c:v>-0.30104199999999998</c:v>
                </c:pt>
                <c:pt idx="879">
                  <c:v>-0.30724400000000002</c:v>
                </c:pt>
                <c:pt idx="880">
                  <c:v>-0.23902300000000001</c:v>
                </c:pt>
                <c:pt idx="881">
                  <c:v>-0.22661899999999999</c:v>
                </c:pt>
                <c:pt idx="882">
                  <c:v>-0.23902300000000001</c:v>
                </c:pt>
                <c:pt idx="883">
                  <c:v>-0.27003199999999999</c:v>
                </c:pt>
                <c:pt idx="884">
                  <c:v>-0.31964799999999999</c:v>
                </c:pt>
                <c:pt idx="885">
                  <c:v>-0.394071</c:v>
                </c:pt>
                <c:pt idx="886">
                  <c:v>-0.47469600000000001</c:v>
                </c:pt>
                <c:pt idx="887">
                  <c:v>-0.55532099999999995</c:v>
                </c:pt>
                <c:pt idx="888">
                  <c:v>-0.62974399999999997</c:v>
                </c:pt>
                <c:pt idx="889">
                  <c:v>-0.685562</c:v>
                </c:pt>
                <c:pt idx="890">
                  <c:v>-0.71657199999999999</c:v>
                </c:pt>
                <c:pt idx="891">
                  <c:v>-0.71657199999999999</c:v>
                </c:pt>
                <c:pt idx="892">
                  <c:v>-0.71657199999999999</c:v>
                </c:pt>
                <c:pt idx="893">
                  <c:v>-0.69176400000000005</c:v>
                </c:pt>
                <c:pt idx="894">
                  <c:v>-0.64214800000000005</c:v>
                </c:pt>
                <c:pt idx="895">
                  <c:v>-0.59253299999999998</c:v>
                </c:pt>
                <c:pt idx="896">
                  <c:v>-0.51810999999999996</c:v>
                </c:pt>
                <c:pt idx="897">
                  <c:v>-0.44988800000000001</c:v>
                </c:pt>
                <c:pt idx="898">
                  <c:v>-0.36306100000000002</c:v>
                </c:pt>
                <c:pt idx="899">
                  <c:v>-0.33825300000000003</c:v>
                </c:pt>
                <c:pt idx="900">
                  <c:v>-0.29483999999999999</c:v>
                </c:pt>
                <c:pt idx="901">
                  <c:v>-0.25142599999999998</c:v>
                </c:pt>
                <c:pt idx="902">
                  <c:v>-0.19560900000000001</c:v>
                </c:pt>
                <c:pt idx="903">
                  <c:v>-0.15839700000000001</c:v>
                </c:pt>
                <c:pt idx="904">
                  <c:v>-0.114984</c:v>
                </c:pt>
                <c:pt idx="905">
                  <c:v>-6.5367999999999996E-2</c:v>
                </c:pt>
                <c:pt idx="906">
                  <c:v>-1.5753E-2</c:v>
                </c:pt>
                <c:pt idx="907">
                  <c:v>2.7661000000000002E-2</c:v>
                </c:pt>
                <c:pt idx="908">
                  <c:v>7.7275999999999997E-2</c:v>
                </c:pt>
                <c:pt idx="909">
                  <c:v>0.13309399999999999</c:v>
                </c:pt>
                <c:pt idx="910">
                  <c:v>0.18270900000000001</c:v>
                </c:pt>
                <c:pt idx="911">
                  <c:v>0.21992100000000001</c:v>
                </c:pt>
                <c:pt idx="912">
                  <c:v>0.244728</c:v>
                </c:pt>
                <c:pt idx="913">
                  <c:v>0.28194000000000002</c:v>
                </c:pt>
                <c:pt idx="914">
                  <c:v>0.32535399999999998</c:v>
                </c:pt>
                <c:pt idx="915">
                  <c:v>0.350161</c:v>
                </c:pt>
                <c:pt idx="916">
                  <c:v>0.374969</c:v>
                </c:pt>
                <c:pt idx="917">
                  <c:v>0.39357500000000001</c:v>
                </c:pt>
                <c:pt idx="918">
                  <c:v>0.418383</c:v>
                </c:pt>
                <c:pt idx="919">
                  <c:v>0.44318999999999997</c:v>
                </c:pt>
                <c:pt idx="920">
                  <c:v>0.46179599999999998</c:v>
                </c:pt>
                <c:pt idx="921">
                  <c:v>0.46799800000000003</c:v>
                </c:pt>
                <c:pt idx="922">
                  <c:v>0.46799800000000003</c:v>
                </c:pt>
                <c:pt idx="923">
                  <c:v>0.455594</c:v>
                </c:pt>
                <c:pt idx="924">
                  <c:v>0.44939200000000001</c:v>
                </c:pt>
                <c:pt idx="925">
                  <c:v>0.42458499999999999</c:v>
                </c:pt>
                <c:pt idx="926">
                  <c:v>0.39357500000000001</c:v>
                </c:pt>
                <c:pt idx="927">
                  <c:v>0.36256500000000003</c:v>
                </c:pt>
                <c:pt idx="928">
                  <c:v>0.32535399999999998</c:v>
                </c:pt>
                <c:pt idx="929">
                  <c:v>0.28814200000000001</c:v>
                </c:pt>
                <c:pt idx="930">
                  <c:v>0.244728</c:v>
                </c:pt>
                <c:pt idx="931">
                  <c:v>0.20131499999999999</c:v>
                </c:pt>
                <c:pt idx="932">
                  <c:v>0.176507</c:v>
                </c:pt>
                <c:pt idx="933">
                  <c:v>0.14549699999999999</c:v>
                </c:pt>
                <c:pt idx="934">
                  <c:v>0.126892</c:v>
                </c:pt>
                <c:pt idx="935">
                  <c:v>0.11448800000000001</c:v>
                </c:pt>
                <c:pt idx="936">
                  <c:v>7.7275999999999997E-2</c:v>
                </c:pt>
                <c:pt idx="937">
                  <c:v>5.2468000000000001E-2</c:v>
                </c:pt>
                <c:pt idx="938">
                  <c:v>2.7661000000000002E-2</c:v>
                </c:pt>
                <c:pt idx="939">
                  <c:v>2.8530000000000001E-3</c:v>
                </c:pt>
                <c:pt idx="940">
                  <c:v>-9.5510000000000005E-3</c:v>
                </c:pt>
                <c:pt idx="941">
                  <c:v>-2.8157000000000001E-2</c:v>
                </c:pt>
                <c:pt idx="942">
                  <c:v>-3.4359000000000001E-2</c:v>
                </c:pt>
                <c:pt idx="943">
                  <c:v>-4.0561E-2</c:v>
                </c:pt>
                <c:pt idx="944">
                  <c:v>-4.0561E-2</c:v>
                </c:pt>
                <c:pt idx="945">
                  <c:v>-4.0561E-2</c:v>
                </c:pt>
                <c:pt idx="946">
                  <c:v>-3.4359000000000001E-2</c:v>
                </c:pt>
                <c:pt idx="947">
                  <c:v>-2.8157000000000001E-2</c:v>
                </c:pt>
                <c:pt idx="948">
                  <c:v>-2.1954999999999999E-2</c:v>
                </c:pt>
                <c:pt idx="949">
                  <c:v>-2.8157000000000001E-2</c:v>
                </c:pt>
                <c:pt idx="950">
                  <c:v>-9.5510000000000005E-3</c:v>
                </c:pt>
                <c:pt idx="951">
                  <c:v>9.0550000000000005E-3</c:v>
                </c:pt>
                <c:pt idx="952">
                  <c:v>2.7661000000000002E-2</c:v>
                </c:pt>
                <c:pt idx="953">
                  <c:v>5.2468000000000001E-2</c:v>
                </c:pt>
                <c:pt idx="954">
                  <c:v>6.4871999999999999E-2</c:v>
                </c:pt>
                <c:pt idx="955">
                  <c:v>7.7275999999999997E-2</c:v>
                </c:pt>
                <c:pt idx="956">
                  <c:v>6.4871999999999999E-2</c:v>
                </c:pt>
                <c:pt idx="957">
                  <c:v>9.5881999999999995E-2</c:v>
                </c:pt>
                <c:pt idx="958">
                  <c:v>0.10828599999999999</c:v>
                </c:pt>
                <c:pt idx="959">
                  <c:v>0.11448800000000001</c:v>
                </c:pt>
                <c:pt idx="960">
                  <c:v>0.12069000000000001</c:v>
                </c:pt>
                <c:pt idx="961">
                  <c:v>0.13309399999999999</c:v>
                </c:pt>
                <c:pt idx="962">
                  <c:v>0.13309399999999999</c:v>
                </c:pt>
                <c:pt idx="963">
                  <c:v>0.126892</c:v>
                </c:pt>
                <c:pt idx="964">
                  <c:v>0.14549699999999999</c:v>
                </c:pt>
                <c:pt idx="965">
                  <c:v>0.15790100000000001</c:v>
                </c:pt>
                <c:pt idx="966">
                  <c:v>0.15790100000000001</c:v>
                </c:pt>
                <c:pt idx="967">
                  <c:v>0.164103</c:v>
                </c:pt>
                <c:pt idx="968">
                  <c:v>0.17030500000000001</c:v>
                </c:pt>
                <c:pt idx="969">
                  <c:v>0.18270900000000001</c:v>
                </c:pt>
                <c:pt idx="970">
                  <c:v>0.188911</c:v>
                </c:pt>
                <c:pt idx="971">
                  <c:v>0.19511300000000001</c:v>
                </c:pt>
                <c:pt idx="972">
                  <c:v>0.20131499999999999</c:v>
                </c:pt>
                <c:pt idx="973">
                  <c:v>0.20131499999999999</c:v>
                </c:pt>
                <c:pt idx="974">
                  <c:v>0.21371899999999999</c:v>
                </c:pt>
                <c:pt idx="975">
                  <c:v>0.21992100000000001</c:v>
                </c:pt>
                <c:pt idx="976">
                  <c:v>0.22612299999999999</c:v>
                </c:pt>
                <c:pt idx="977">
                  <c:v>0.23852599999999999</c:v>
                </c:pt>
                <c:pt idx="978">
                  <c:v>0.244728</c:v>
                </c:pt>
                <c:pt idx="979">
                  <c:v>0.25713200000000003</c:v>
                </c:pt>
                <c:pt idx="980">
                  <c:v>0.27573799999999998</c:v>
                </c:pt>
                <c:pt idx="981">
                  <c:v>0.28814200000000001</c:v>
                </c:pt>
                <c:pt idx="982">
                  <c:v>0.28814200000000001</c:v>
                </c:pt>
                <c:pt idx="983">
                  <c:v>0.28814200000000001</c:v>
                </c:pt>
                <c:pt idx="984">
                  <c:v>0.29434399999999999</c:v>
                </c:pt>
                <c:pt idx="985">
                  <c:v>0.29434399999999999</c:v>
                </c:pt>
                <c:pt idx="986">
                  <c:v>0.29434399999999999</c:v>
                </c:pt>
                <c:pt idx="987">
                  <c:v>0.29434399999999999</c:v>
                </c:pt>
                <c:pt idx="988">
                  <c:v>0.30054599999999998</c:v>
                </c:pt>
                <c:pt idx="989">
                  <c:v>0.29434399999999999</c:v>
                </c:pt>
                <c:pt idx="990">
                  <c:v>0.28814200000000001</c:v>
                </c:pt>
                <c:pt idx="991">
                  <c:v>0.27573799999999998</c:v>
                </c:pt>
                <c:pt idx="992">
                  <c:v>0.27573799999999998</c:v>
                </c:pt>
                <c:pt idx="993">
                  <c:v>0.26333400000000001</c:v>
                </c:pt>
                <c:pt idx="994">
                  <c:v>0.26333400000000001</c:v>
                </c:pt>
                <c:pt idx="995">
                  <c:v>0.25713200000000003</c:v>
                </c:pt>
                <c:pt idx="996">
                  <c:v>0.25713200000000003</c:v>
                </c:pt>
                <c:pt idx="997">
                  <c:v>0.25092999999999999</c:v>
                </c:pt>
                <c:pt idx="998">
                  <c:v>0.25092999999999999</c:v>
                </c:pt>
                <c:pt idx="999">
                  <c:v>0.244728</c:v>
                </c:pt>
                <c:pt idx="1000">
                  <c:v>0.23852599999999999</c:v>
                </c:pt>
                <c:pt idx="1001">
                  <c:v>0.232325</c:v>
                </c:pt>
                <c:pt idx="1002">
                  <c:v>0.232325</c:v>
                </c:pt>
                <c:pt idx="1003">
                  <c:v>0.232325</c:v>
                </c:pt>
                <c:pt idx="1004">
                  <c:v>0.21992100000000001</c:v>
                </c:pt>
                <c:pt idx="1005">
                  <c:v>0.21992100000000001</c:v>
                </c:pt>
                <c:pt idx="1006">
                  <c:v>0.20751700000000001</c:v>
                </c:pt>
                <c:pt idx="1007">
                  <c:v>0.20131499999999999</c:v>
                </c:pt>
                <c:pt idx="1008">
                  <c:v>0.19511300000000001</c:v>
                </c:pt>
                <c:pt idx="1009">
                  <c:v>0.19511300000000001</c:v>
                </c:pt>
                <c:pt idx="1010">
                  <c:v>0.19511300000000001</c:v>
                </c:pt>
                <c:pt idx="1011">
                  <c:v>0.188911</c:v>
                </c:pt>
                <c:pt idx="1012">
                  <c:v>0.188911</c:v>
                </c:pt>
                <c:pt idx="1013">
                  <c:v>0.19511300000000001</c:v>
                </c:pt>
                <c:pt idx="1014">
                  <c:v>0.188911</c:v>
                </c:pt>
                <c:pt idx="1015">
                  <c:v>0.20131499999999999</c:v>
                </c:pt>
                <c:pt idx="1016">
                  <c:v>0.19511300000000001</c:v>
                </c:pt>
                <c:pt idx="1017">
                  <c:v>0.20751700000000001</c:v>
                </c:pt>
                <c:pt idx="1018">
                  <c:v>0.21371899999999999</c:v>
                </c:pt>
                <c:pt idx="1019">
                  <c:v>0.20751700000000001</c:v>
                </c:pt>
                <c:pt idx="1020">
                  <c:v>0.22612299999999999</c:v>
                </c:pt>
                <c:pt idx="1021">
                  <c:v>0.21992100000000001</c:v>
                </c:pt>
                <c:pt idx="1022">
                  <c:v>0.21992100000000001</c:v>
                </c:pt>
                <c:pt idx="1023">
                  <c:v>0.22612299999999999</c:v>
                </c:pt>
                <c:pt idx="1024">
                  <c:v>0.22612299999999999</c:v>
                </c:pt>
                <c:pt idx="1025">
                  <c:v>0.22612299999999999</c:v>
                </c:pt>
                <c:pt idx="1026">
                  <c:v>0.232325</c:v>
                </c:pt>
                <c:pt idx="1027">
                  <c:v>0.21992100000000001</c:v>
                </c:pt>
                <c:pt idx="1028">
                  <c:v>0.232325</c:v>
                </c:pt>
                <c:pt idx="1029">
                  <c:v>0.232325</c:v>
                </c:pt>
                <c:pt idx="1030">
                  <c:v>0.232325</c:v>
                </c:pt>
                <c:pt idx="1031">
                  <c:v>0.22612299999999999</c:v>
                </c:pt>
                <c:pt idx="1032">
                  <c:v>0.22612299999999999</c:v>
                </c:pt>
                <c:pt idx="1033">
                  <c:v>0.232325</c:v>
                </c:pt>
                <c:pt idx="1034">
                  <c:v>0.21371899999999999</c:v>
                </c:pt>
                <c:pt idx="1035">
                  <c:v>0.22612299999999999</c:v>
                </c:pt>
                <c:pt idx="1036">
                  <c:v>0.232325</c:v>
                </c:pt>
                <c:pt idx="1037">
                  <c:v>0.232325</c:v>
                </c:pt>
                <c:pt idx="1038">
                  <c:v>0.244728</c:v>
                </c:pt>
                <c:pt idx="1039">
                  <c:v>0.244728</c:v>
                </c:pt>
                <c:pt idx="1040">
                  <c:v>0.25092999999999999</c:v>
                </c:pt>
                <c:pt idx="1041">
                  <c:v>0.23852599999999999</c:v>
                </c:pt>
                <c:pt idx="1042">
                  <c:v>0.26333400000000001</c:v>
                </c:pt>
                <c:pt idx="1043">
                  <c:v>0.26333400000000001</c:v>
                </c:pt>
                <c:pt idx="1044">
                  <c:v>0.269536</c:v>
                </c:pt>
                <c:pt idx="1045">
                  <c:v>0.28194000000000002</c:v>
                </c:pt>
                <c:pt idx="1046">
                  <c:v>0.28194000000000002</c:v>
                </c:pt>
                <c:pt idx="1047">
                  <c:v>0.28814200000000001</c:v>
                </c:pt>
                <c:pt idx="1048">
                  <c:v>0.28814200000000001</c:v>
                </c:pt>
                <c:pt idx="1049">
                  <c:v>0.28194000000000002</c:v>
                </c:pt>
                <c:pt idx="1050">
                  <c:v>0.28194000000000002</c:v>
                </c:pt>
                <c:pt idx="1051">
                  <c:v>0.28194000000000002</c:v>
                </c:pt>
                <c:pt idx="1052">
                  <c:v>0.28194000000000002</c:v>
                </c:pt>
                <c:pt idx="1053">
                  <c:v>0.28194000000000002</c:v>
                </c:pt>
                <c:pt idx="1054">
                  <c:v>0.28194000000000002</c:v>
                </c:pt>
                <c:pt idx="1055">
                  <c:v>0.28194000000000002</c:v>
                </c:pt>
                <c:pt idx="1056">
                  <c:v>0.28194000000000002</c:v>
                </c:pt>
                <c:pt idx="1057">
                  <c:v>0.27573799999999998</c:v>
                </c:pt>
                <c:pt idx="1058">
                  <c:v>0.269536</c:v>
                </c:pt>
                <c:pt idx="1059">
                  <c:v>0.269536</c:v>
                </c:pt>
                <c:pt idx="1060">
                  <c:v>0.26333400000000001</c:v>
                </c:pt>
                <c:pt idx="1061">
                  <c:v>0.26333400000000001</c:v>
                </c:pt>
                <c:pt idx="1062">
                  <c:v>0.26333400000000001</c:v>
                </c:pt>
                <c:pt idx="1063">
                  <c:v>0.25092999999999999</c:v>
                </c:pt>
                <c:pt idx="1064">
                  <c:v>0.23852599999999999</c:v>
                </c:pt>
                <c:pt idx="1065">
                  <c:v>0.21371899999999999</c:v>
                </c:pt>
                <c:pt idx="1066">
                  <c:v>0.176507</c:v>
                </c:pt>
                <c:pt idx="1067">
                  <c:v>0.14549699999999999</c:v>
                </c:pt>
                <c:pt idx="1068">
                  <c:v>0.12069000000000001</c:v>
                </c:pt>
                <c:pt idx="1069">
                  <c:v>0.10208399999999999</c:v>
                </c:pt>
                <c:pt idx="1070">
                  <c:v>9.5881999999999995E-2</c:v>
                </c:pt>
                <c:pt idx="1071">
                  <c:v>8.3477999999999997E-2</c:v>
                </c:pt>
                <c:pt idx="1072">
                  <c:v>7.1073999999999998E-2</c:v>
                </c:pt>
                <c:pt idx="1073">
                  <c:v>5.2468000000000001E-2</c:v>
                </c:pt>
                <c:pt idx="1074">
                  <c:v>4.0065000000000003E-2</c:v>
                </c:pt>
                <c:pt idx="1075">
                  <c:v>9.0550000000000005E-3</c:v>
                </c:pt>
                <c:pt idx="1076">
                  <c:v>-9.5510000000000005E-3</c:v>
                </c:pt>
                <c:pt idx="1077">
                  <c:v>-4.0561E-2</c:v>
                </c:pt>
                <c:pt idx="1078">
                  <c:v>-4.6762999999999999E-2</c:v>
                </c:pt>
                <c:pt idx="1079">
                  <c:v>-5.9166000000000003E-2</c:v>
                </c:pt>
                <c:pt idx="1080">
                  <c:v>-7.1569999999999995E-2</c:v>
                </c:pt>
                <c:pt idx="1081">
                  <c:v>-0.10258</c:v>
                </c:pt>
                <c:pt idx="1082">
                  <c:v>-0.114984</c:v>
                </c:pt>
                <c:pt idx="1083">
                  <c:v>-0.127388</c:v>
                </c:pt>
                <c:pt idx="1084">
                  <c:v>-0.139792</c:v>
                </c:pt>
                <c:pt idx="1085">
                  <c:v>-0.152195</c:v>
                </c:pt>
                <c:pt idx="1086">
                  <c:v>-0.17080100000000001</c:v>
                </c:pt>
                <c:pt idx="1087">
                  <c:v>-0.17700299999999999</c:v>
                </c:pt>
                <c:pt idx="1088">
                  <c:v>-0.18320500000000001</c:v>
                </c:pt>
                <c:pt idx="1089">
                  <c:v>-0.19560900000000001</c:v>
                </c:pt>
                <c:pt idx="1090">
                  <c:v>-0.21421499999999999</c:v>
                </c:pt>
                <c:pt idx="1091">
                  <c:v>-0.22661899999999999</c:v>
                </c:pt>
                <c:pt idx="1092">
                  <c:v>-0.245224</c:v>
                </c:pt>
                <c:pt idx="1093">
                  <c:v>-0.25762800000000002</c:v>
                </c:pt>
                <c:pt idx="1094">
                  <c:v>-0.26383000000000001</c:v>
                </c:pt>
                <c:pt idx="1095">
                  <c:v>-0.27003199999999999</c:v>
                </c:pt>
                <c:pt idx="1096">
                  <c:v>-0.28863800000000001</c:v>
                </c:pt>
                <c:pt idx="1097">
                  <c:v>-0.313446</c:v>
                </c:pt>
                <c:pt idx="1098">
                  <c:v>-0.31964799999999999</c:v>
                </c:pt>
                <c:pt idx="1099">
                  <c:v>-0.32584999999999997</c:v>
                </c:pt>
                <c:pt idx="1100">
                  <c:v>-0.33205200000000001</c:v>
                </c:pt>
                <c:pt idx="1101">
                  <c:v>-0.33205200000000001</c:v>
                </c:pt>
                <c:pt idx="1102">
                  <c:v>-0.32584999999999997</c:v>
                </c:pt>
                <c:pt idx="1103">
                  <c:v>-0.33205200000000001</c:v>
                </c:pt>
                <c:pt idx="1104">
                  <c:v>-0.34445500000000001</c:v>
                </c:pt>
                <c:pt idx="1105">
                  <c:v>-0.350657</c:v>
                </c:pt>
                <c:pt idx="1106">
                  <c:v>-0.34445500000000001</c:v>
                </c:pt>
                <c:pt idx="1107">
                  <c:v>-0.350657</c:v>
                </c:pt>
                <c:pt idx="1108">
                  <c:v>-0.350657</c:v>
                </c:pt>
                <c:pt idx="1109">
                  <c:v>-0.350657</c:v>
                </c:pt>
                <c:pt idx="1110">
                  <c:v>-0.35685899999999998</c:v>
                </c:pt>
                <c:pt idx="1111">
                  <c:v>-0.38786900000000002</c:v>
                </c:pt>
                <c:pt idx="1112">
                  <c:v>-0.45609</c:v>
                </c:pt>
                <c:pt idx="1113">
                  <c:v>-0.48709999999999998</c:v>
                </c:pt>
                <c:pt idx="1114">
                  <c:v>-0.42508099999999999</c:v>
                </c:pt>
                <c:pt idx="1115">
                  <c:v>-0.40027299999999999</c:v>
                </c:pt>
                <c:pt idx="1116">
                  <c:v>-0.394071</c:v>
                </c:pt>
                <c:pt idx="1117">
                  <c:v>-0.40647499999999998</c:v>
                </c:pt>
                <c:pt idx="1118">
                  <c:v>-0.44988800000000001</c:v>
                </c:pt>
                <c:pt idx="1119">
                  <c:v>-0.50570599999999999</c:v>
                </c:pt>
                <c:pt idx="1120">
                  <c:v>-0.54291699999999998</c:v>
                </c:pt>
                <c:pt idx="1121">
                  <c:v>-0.59253299999999998</c:v>
                </c:pt>
                <c:pt idx="1122">
                  <c:v>-0.66695599999999999</c:v>
                </c:pt>
                <c:pt idx="1123">
                  <c:v>-0.71657199999999999</c:v>
                </c:pt>
                <c:pt idx="1124">
                  <c:v>-0.74137900000000001</c:v>
                </c:pt>
                <c:pt idx="1125">
                  <c:v>-0.72897500000000004</c:v>
                </c:pt>
                <c:pt idx="1126">
                  <c:v>-0.70416800000000002</c:v>
                </c:pt>
                <c:pt idx="1127">
                  <c:v>-0.66075399999999995</c:v>
                </c:pt>
                <c:pt idx="1128">
                  <c:v>-0.61113899999999999</c:v>
                </c:pt>
                <c:pt idx="1129">
                  <c:v>-0.56772500000000004</c:v>
                </c:pt>
                <c:pt idx="1130">
                  <c:v>-0.524312</c:v>
                </c:pt>
                <c:pt idx="1131">
                  <c:v>-0.48709999999999998</c:v>
                </c:pt>
                <c:pt idx="1132">
                  <c:v>-0.45609</c:v>
                </c:pt>
                <c:pt idx="1133">
                  <c:v>-0.418879</c:v>
                </c:pt>
                <c:pt idx="1134">
                  <c:v>-0.394071</c:v>
                </c:pt>
                <c:pt idx="1135">
                  <c:v>-0.35685899999999998</c:v>
                </c:pt>
                <c:pt idx="1136">
                  <c:v>-0.313446</c:v>
                </c:pt>
                <c:pt idx="1137">
                  <c:v>-0.27623399999999998</c:v>
                </c:pt>
                <c:pt idx="1138">
                  <c:v>-0.245224</c:v>
                </c:pt>
                <c:pt idx="1139">
                  <c:v>-0.208013</c:v>
                </c:pt>
                <c:pt idx="1140">
                  <c:v>-0.18320500000000001</c:v>
                </c:pt>
                <c:pt idx="1141">
                  <c:v>-0.152195</c:v>
                </c:pt>
                <c:pt idx="1142">
                  <c:v>-0.108782</c:v>
                </c:pt>
                <c:pt idx="1143">
                  <c:v>-7.7771999999999994E-2</c:v>
                </c:pt>
                <c:pt idx="1144">
                  <c:v>-4.6762999999999999E-2</c:v>
                </c:pt>
                <c:pt idx="1145">
                  <c:v>-2.1954999999999999E-2</c:v>
                </c:pt>
                <c:pt idx="1146">
                  <c:v>1.5257E-2</c:v>
                </c:pt>
                <c:pt idx="1147">
                  <c:v>6.4871999999999999E-2</c:v>
                </c:pt>
                <c:pt idx="1148">
                  <c:v>0.11448800000000001</c:v>
                </c:pt>
                <c:pt idx="1149">
                  <c:v>0.14549699999999999</c:v>
                </c:pt>
                <c:pt idx="1150">
                  <c:v>0.17030500000000001</c:v>
                </c:pt>
                <c:pt idx="1151">
                  <c:v>0.188911</c:v>
                </c:pt>
                <c:pt idx="1152">
                  <c:v>0.20751700000000001</c:v>
                </c:pt>
                <c:pt idx="1153">
                  <c:v>0.21371899999999999</c:v>
                </c:pt>
                <c:pt idx="1154">
                  <c:v>0.21371899999999999</c:v>
                </c:pt>
                <c:pt idx="1155">
                  <c:v>0.20131499999999999</c:v>
                </c:pt>
                <c:pt idx="1156">
                  <c:v>0.19511300000000001</c:v>
                </c:pt>
                <c:pt idx="1157">
                  <c:v>0.18270900000000001</c:v>
                </c:pt>
                <c:pt idx="1158">
                  <c:v>0.164103</c:v>
                </c:pt>
                <c:pt idx="1159">
                  <c:v>0.151699</c:v>
                </c:pt>
                <c:pt idx="1160">
                  <c:v>0.139296</c:v>
                </c:pt>
                <c:pt idx="1161">
                  <c:v>0.12069000000000001</c:v>
                </c:pt>
                <c:pt idx="1162">
                  <c:v>0.11448800000000001</c:v>
                </c:pt>
                <c:pt idx="1163">
                  <c:v>9.5881999999999995E-2</c:v>
                </c:pt>
                <c:pt idx="1164">
                  <c:v>7.7275999999999997E-2</c:v>
                </c:pt>
                <c:pt idx="1165">
                  <c:v>7.1073999999999998E-2</c:v>
                </c:pt>
                <c:pt idx="1166">
                  <c:v>5.867E-2</c:v>
                </c:pt>
                <c:pt idx="1167">
                  <c:v>4.0065000000000003E-2</c:v>
                </c:pt>
                <c:pt idx="1168">
                  <c:v>3.3862999999999997E-2</c:v>
                </c:pt>
                <c:pt idx="1169">
                  <c:v>3.3862999999999997E-2</c:v>
                </c:pt>
                <c:pt idx="1170">
                  <c:v>9.0550000000000005E-3</c:v>
                </c:pt>
                <c:pt idx="1171">
                  <c:v>-9.5510000000000005E-3</c:v>
                </c:pt>
                <c:pt idx="1172">
                  <c:v>-2.1954999999999999E-2</c:v>
                </c:pt>
                <c:pt idx="1173">
                  <c:v>-3.4359000000000001E-2</c:v>
                </c:pt>
                <c:pt idx="1174">
                  <c:v>-4.0561E-2</c:v>
                </c:pt>
                <c:pt idx="1175">
                  <c:v>-4.6762999999999999E-2</c:v>
                </c:pt>
                <c:pt idx="1176">
                  <c:v>-4.6762999999999999E-2</c:v>
                </c:pt>
                <c:pt idx="1177">
                  <c:v>-5.2963999999999997E-2</c:v>
                </c:pt>
                <c:pt idx="1178">
                  <c:v>-7.1569999999999995E-2</c:v>
                </c:pt>
                <c:pt idx="1179">
                  <c:v>-7.1569999999999995E-2</c:v>
                </c:pt>
                <c:pt idx="1180">
                  <c:v>-6.5367999999999996E-2</c:v>
                </c:pt>
                <c:pt idx="1181">
                  <c:v>-7.1569999999999995E-2</c:v>
                </c:pt>
                <c:pt idx="1182">
                  <c:v>-7.1569999999999995E-2</c:v>
                </c:pt>
                <c:pt idx="1183">
                  <c:v>-9.0176000000000006E-2</c:v>
                </c:pt>
                <c:pt idx="1184">
                  <c:v>-9.6378000000000005E-2</c:v>
                </c:pt>
                <c:pt idx="1185">
                  <c:v>-0.108782</c:v>
                </c:pt>
                <c:pt idx="1186">
                  <c:v>-0.127388</c:v>
                </c:pt>
                <c:pt idx="1187">
                  <c:v>-0.139792</c:v>
                </c:pt>
                <c:pt idx="1188">
                  <c:v>-0.15839700000000001</c:v>
                </c:pt>
                <c:pt idx="1189">
                  <c:v>-0.17080100000000001</c:v>
                </c:pt>
                <c:pt idx="1190">
                  <c:v>-0.19560900000000001</c:v>
                </c:pt>
                <c:pt idx="1191">
                  <c:v>-0.18940699999999999</c:v>
                </c:pt>
                <c:pt idx="1192">
                  <c:v>-0.19560900000000001</c:v>
                </c:pt>
                <c:pt idx="1193">
                  <c:v>-0.18320500000000001</c:v>
                </c:pt>
                <c:pt idx="1194">
                  <c:v>-0.18320500000000001</c:v>
                </c:pt>
                <c:pt idx="1195">
                  <c:v>-0.17700299999999999</c:v>
                </c:pt>
                <c:pt idx="1196">
                  <c:v>-0.17700299999999999</c:v>
                </c:pt>
                <c:pt idx="1197">
                  <c:v>-0.18940699999999999</c:v>
                </c:pt>
                <c:pt idx="1198">
                  <c:v>-0.17700299999999999</c:v>
                </c:pt>
                <c:pt idx="1199">
                  <c:v>-0.164599</c:v>
                </c:pt>
                <c:pt idx="1200">
                  <c:v>-0.152195</c:v>
                </c:pt>
                <c:pt idx="1201">
                  <c:v>-0.139792</c:v>
                </c:pt>
                <c:pt idx="1202">
                  <c:v>-0.13358999999999999</c:v>
                </c:pt>
                <c:pt idx="1203">
                  <c:v>-0.114984</c:v>
                </c:pt>
                <c:pt idx="1204">
                  <c:v>-9.6378000000000005E-2</c:v>
                </c:pt>
                <c:pt idx="1205">
                  <c:v>-9.0176000000000006E-2</c:v>
                </c:pt>
                <c:pt idx="1206">
                  <c:v>-9.0176000000000006E-2</c:v>
                </c:pt>
                <c:pt idx="1207">
                  <c:v>-7.7771999999999994E-2</c:v>
                </c:pt>
                <c:pt idx="1208">
                  <c:v>-5.9166000000000003E-2</c:v>
                </c:pt>
                <c:pt idx="1209">
                  <c:v>-4.6762999999999999E-2</c:v>
                </c:pt>
                <c:pt idx="1210">
                  <c:v>-3.4359000000000001E-2</c:v>
                </c:pt>
                <c:pt idx="1211">
                  <c:v>-1.5753E-2</c:v>
                </c:pt>
                <c:pt idx="1212">
                  <c:v>-1.5753E-2</c:v>
                </c:pt>
                <c:pt idx="1213">
                  <c:v>-9.5510000000000005E-3</c:v>
                </c:pt>
                <c:pt idx="1214">
                  <c:v>9.0550000000000005E-3</c:v>
                </c:pt>
                <c:pt idx="1215">
                  <c:v>2.7661000000000002E-2</c:v>
                </c:pt>
                <c:pt idx="1216">
                  <c:v>4.0065000000000003E-2</c:v>
                </c:pt>
                <c:pt idx="1217">
                  <c:v>5.2468000000000001E-2</c:v>
                </c:pt>
                <c:pt idx="1218">
                  <c:v>7.7275999999999997E-2</c:v>
                </c:pt>
                <c:pt idx="1219">
                  <c:v>8.3477999999999997E-2</c:v>
                </c:pt>
                <c:pt idx="1220">
                  <c:v>9.5881999999999995E-2</c:v>
                </c:pt>
                <c:pt idx="1221">
                  <c:v>0.10208399999999999</c:v>
                </c:pt>
                <c:pt idx="1222">
                  <c:v>0.12069000000000001</c:v>
                </c:pt>
                <c:pt idx="1223">
                  <c:v>0.12069000000000001</c:v>
                </c:pt>
                <c:pt idx="1224">
                  <c:v>0.126892</c:v>
                </c:pt>
                <c:pt idx="1225">
                  <c:v>0.13309399999999999</c:v>
                </c:pt>
                <c:pt idx="1226">
                  <c:v>0.14549699999999999</c:v>
                </c:pt>
                <c:pt idx="1227">
                  <c:v>0.151699</c:v>
                </c:pt>
                <c:pt idx="1228">
                  <c:v>0.151699</c:v>
                </c:pt>
                <c:pt idx="1229">
                  <c:v>0.164103</c:v>
                </c:pt>
                <c:pt idx="1230">
                  <c:v>0.176507</c:v>
                </c:pt>
                <c:pt idx="1231">
                  <c:v>0.17030500000000001</c:v>
                </c:pt>
                <c:pt idx="1232">
                  <c:v>0.176507</c:v>
                </c:pt>
                <c:pt idx="1233">
                  <c:v>0.18270900000000001</c:v>
                </c:pt>
                <c:pt idx="1234">
                  <c:v>0.18270900000000001</c:v>
                </c:pt>
                <c:pt idx="1235">
                  <c:v>0.18270900000000001</c:v>
                </c:pt>
                <c:pt idx="1236">
                  <c:v>0.188911</c:v>
                </c:pt>
                <c:pt idx="1237">
                  <c:v>0.188911</c:v>
                </c:pt>
                <c:pt idx="1238">
                  <c:v>0.188911</c:v>
                </c:pt>
                <c:pt idx="1239">
                  <c:v>0.19511300000000001</c:v>
                </c:pt>
                <c:pt idx="1240">
                  <c:v>0.188911</c:v>
                </c:pt>
                <c:pt idx="1241">
                  <c:v>0.19511300000000001</c:v>
                </c:pt>
                <c:pt idx="1242">
                  <c:v>0.19511300000000001</c:v>
                </c:pt>
                <c:pt idx="1243">
                  <c:v>0.20131499999999999</c:v>
                </c:pt>
                <c:pt idx="1244">
                  <c:v>0.20751700000000001</c:v>
                </c:pt>
                <c:pt idx="1245">
                  <c:v>0.20751700000000001</c:v>
                </c:pt>
                <c:pt idx="1246">
                  <c:v>0.21371899999999999</c:v>
                </c:pt>
                <c:pt idx="1247">
                  <c:v>0.22612299999999999</c:v>
                </c:pt>
                <c:pt idx="1248">
                  <c:v>0.232325</c:v>
                </c:pt>
                <c:pt idx="1249">
                  <c:v>0.23852599999999999</c:v>
                </c:pt>
                <c:pt idx="1250">
                  <c:v>0.25092999999999999</c:v>
                </c:pt>
                <c:pt idx="1251">
                  <c:v>0.25092999999999999</c:v>
                </c:pt>
                <c:pt idx="1252">
                  <c:v>0.26333400000000001</c:v>
                </c:pt>
                <c:pt idx="1253">
                  <c:v>0.27573799999999998</c:v>
                </c:pt>
                <c:pt idx="1254">
                  <c:v>0.30054599999999998</c:v>
                </c:pt>
                <c:pt idx="1255">
                  <c:v>0.28814200000000001</c:v>
                </c:pt>
                <c:pt idx="1256">
                  <c:v>0.30054599999999998</c:v>
                </c:pt>
                <c:pt idx="1257">
                  <c:v>0.30674800000000002</c:v>
                </c:pt>
                <c:pt idx="1258">
                  <c:v>0.32535399999999998</c:v>
                </c:pt>
                <c:pt idx="1259">
                  <c:v>0.33155499999999999</c:v>
                </c:pt>
                <c:pt idx="1260">
                  <c:v>0.34395900000000001</c:v>
                </c:pt>
                <c:pt idx="1261">
                  <c:v>0.33775699999999997</c:v>
                </c:pt>
                <c:pt idx="1262">
                  <c:v>0.350161</c:v>
                </c:pt>
                <c:pt idx="1263">
                  <c:v>0.35636299999999999</c:v>
                </c:pt>
                <c:pt idx="1264">
                  <c:v>0.35636299999999999</c:v>
                </c:pt>
                <c:pt idx="1265">
                  <c:v>0.36256500000000003</c:v>
                </c:pt>
                <c:pt idx="1266">
                  <c:v>0.36876700000000001</c:v>
                </c:pt>
                <c:pt idx="1267">
                  <c:v>0.36256500000000003</c:v>
                </c:pt>
                <c:pt idx="1268">
                  <c:v>0.350161</c:v>
                </c:pt>
                <c:pt idx="1269">
                  <c:v>0.36876700000000001</c:v>
                </c:pt>
                <c:pt idx="1270">
                  <c:v>0.36256500000000003</c:v>
                </c:pt>
                <c:pt idx="1271">
                  <c:v>0.35636299999999999</c:v>
                </c:pt>
                <c:pt idx="1272">
                  <c:v>0.35636299999999999</c:v>
                </c:pt>
                <c:pt idx="1273">
                  <c:v>0.35636299999999999</c:v>
                </c:pt>
                <c:pt idx="1274">
                  <c:v>0.34395900000000001</c:v>
                </c:pt>
                <c:pt idx="1275">
                  <c:v>0.31915199999999999</c:v>
                </c:pt>
                <c:pt idx="1276">
                  <c:v>0.33775699999999997</c:v>
                </c:pt>
                <c:pt idx="1277">
                  <c:v>0.31915199999999999</c:v>
                </c:pt>
                <c:pt idx="1278">
                  <c:v>0.31295000000000001</c:v>
                </c:pt>
                <c:pt idx="1279">
                  <c:v>0.30674800000000002</c:v>
                </c:pt>
                <c:pt idx="1280">
                  <c:v>0.29434399999999999</c:v>
                </c:pt>
                <c:pt idx="1281">
                  <c:v>0.28194000000000002</c:v>
                </c:pt>
                <c:pt idx="1282">
                  <c:v>0.26333400000000001</c:v>
                </c:pt>
                <c:pt idx="1283">
                  <c:v>0.25092999999999999</c:v>
                </c:pt>
                <c:pt idx="1284">
                  <c:v>0.23852599999999999</c:v>
                </c:pt>
                <c:pt idx="1285">
                  <c:v>0.21992100000000001</c:v>
                </c:pt>
                <c:pt idx="1286">
                  <c:v>0.20751700000000001</c:v>
                </c:pt>
                <c:pt idx="1287">
                  <c:v>0.19511300000000001</c:v>
                </c:pt>
                <c:pt idx="1288">
                  <c:v>0.18270900000000001</c:v>
                </c:pt>
                <c:pt idx="1289">
                  <c:v>0.17030500000000001</c:v>
                </c:pt>
                <c:pt idx="1290">
                  <c:v>0.164103</c:v>
                </c:pt>
                <c:pt idx="1291">
                  <c:v>0.14549699999999999</c:v>
                </c:pt>
                <c:pt idx="1292">
                  <c:v>0.139296</c:v>
                </c:pt>
                <c:pt idx="1293">
                  <c:v>0.126892</c:v>
                </c:pt>
                <c:pt idx="1294">
                  <c:v>0.11448800000000001</c:v>
                </c:pt>
                <c:pt idx="1295">
                  <c:v>0.10828599999999999</c:v>
                </c:pt>
                <c:pt idx="1296">
                  <c:v>0.10828599999999999</c:v>
                </c:pt>
                <c:pt idx="1297">
                  <c:v>9.5881999999999995E-2</c:v>
                </c:pt>
                <c:pt idx="1298">
                  <c:v>8.9679999999999996E-2</c:v>
                </c:pt>
                <c:pt idx="1299">
                  <c:v>8.3477999999999997E-2</c:v>
                </c:pt>
                <c:pt idx="1300">
                  <c:v>8.9679999999999996E-2</c:v>
                </c:pt>
                <c:pt idx="1301">
                  <c:v>7.1073999999999998E-2</c:v>
                </c:pt>
                <c:pt idx="1302">
                  <c:v>5.867E-2</c:v>
                </c:pt>
                <c:pt idx="1303">
                  <c:v>4.0065000000000003E-2</c:v>
                </c:pt>
                <c:pt idx="1304">
                  <c:v>9.0550000000000005E-3</c:v>
                </c:pt>
                <c:pt idx="1305">
                  <c:v>-9.5510000000000005E-3</c:v>
                </c:pt>
                <c:pt idx="1306">
                  <c:v>-1.5753E-2</c:v>
                </c:pt>
                <c:pt idx="1307">
                  <c:v>-2.1954999999999999E-2</c:v>
                </c:pt>
                <c:pt idx="1308">
                  <c:v>-1.5753E-2</c:v>
                </c:pt>
                <c:pt idx="1309">
                  <c:v>-1.5753E-2</c:v>
                </c:pt>
                <c:pt idx="1310">
                  <c:v>-2.1954999999999999E-2</c:v>
                </c:pt>
                <c:pt idx="1311">
                  <c:v>-2.8157000000000001E-2</c:v>
                </c:pt>
                <c:pt idx="1312">
                  <c:v>-4.0561E-2</c:v>
                </c:pt>
                <c:pt idx="1313">
                  <c:v>-4.6762999999999999E-2</c:v>
                </c:pt>
                <c:pt idx="1314">
                  <c:v>-4.0561E-2</c:v>
                </c:pt>
                <c:pt idx="1315">
                  <c:v>-2.8157000000000001E-2</c:v>
                </c:pt>
                <c:pt idx="1316">
                  <c:v>-4.0561E-2</c:v>
                </c:pt>
                <c:pt idx="1317">
                  <c:v>-4.0561E-2</c:v>
                </c:pt>
                <c:pt idx="1318">
                  <c:v>-4.0561E-2</c:v>
                </c:pt>
                <c:pt idx="1319">
                  <c:v>-3.4359000000000001E-2</c:v>
                </c:pt>
                <c:pt idx="1320">
                  <c:v>-4.6762999999999999E-2</c:v>
                </c:pt>
                <c:pt idx="1321">
                  <c:v>-5.9166000000000003E-2</c:v>
                </c:pt>
                <c:pt idx="1322">
                  <c:v>-5.9166000000000003E-2</c:v>
                </c:pt>
                <c:pt idx="1323">
                  <c:v>-6.5367999999999996E-2</c:v>
                </c:pt>
                <c:pt idx="1324">
                  <c:v>-7.7771999999999994E-2</c:v>
                </c:pt>
                <c:pt idx="1325">
                  <c:v>-7.7771999999999994E-2</c:v>
                </c:pt>
                <c:pt idx="1326">
                  <c:v>-9.6378000000000005E-2</c:v>
                </c:pt>
                <c:pt idx="1327">
                  <c:v>-0.114984</c:v>
                </c:pt>
                <c:pt idx="1328">
                  <c:v>-0.127388</c:v>
                </c:pt>
                <c:pt idx="1329">
                  <c:v>-0.14599400000000001</c:v>
                </c:pt>
                <c:pt idx="1330">
                  <c:v>-0.17700299999999999</c:v>
                </c:pt>
                <c:pt idx="1331">
                  <c:v>-0.208013</c:v>
                </c:pt>
                <c:pt idx="1332">
                  <c:v>-0.21421499999999999</c:v>
                </c:pt>
                <c:pt idx="1333">
                  <c:v>-0.232821</c:v>
                </c:pt>
                <c:pt idx="1334">
                  <c:v>-0.245224</c:v>
                </c:pt>
                <c:pt idx="1335">
                  <c:v>-0.27623399999999998</c:v>
                </c:pt>
                <c:pt idx="1336">
                  <c:v>-0.29483999999999999</c:v>
                </c:pt>
                <c:pt idx="1337">
                  <c:v>-0.313446</c:v>
                </c:pt>
                <c:pt idx="1338">
                  <c:v>-0.32584999999999997</c:v>
                </c:pt>
                <c:pt idx="1339">
                  <c:v>-0.33825300000000003</c:v>
                </c:pt>
                <c:pt idx="1340">
                  <c:v>-0.33825300000000003</c:v>
                </c:pt>
                <c:pt idx="1341">
                  <c:v>-0.33205200000000001</c:v>
                </c:pt>
                <c:pt idx="1342">
                  <c:v>-0.33205200000000001</c:v>
                </c:pt>
                <c:pt idx="1343">
                  <c:v>-0.32584999999999997</c:v>
                </c:pt>
                <c:pt idx="1344">
                  <c:v>-0.31964799999999999</c:v>
                </c:pt>
                <c:pt idx="1345">
                  <c:v>-0.313446</c:v>
                </c:pt>
                <c:pt idx="1346">
                  <c:v>-0.31964799999999999</c:v>
                </c:pt>
                <c:pt idx="1347">
                  <c:v>-0.29483999999999999</c:v>
                </c:pt>
                <c:pt idx="1348">
                  <c:v>-0.28243600000000002</c:v>
                </c:pt>
                <c:pt idx="1349">
                  <c:v>-0.27003199999999999</c:v>
                </c:pt>
                <c:pt idx="1350">
                  <c:v>-0.27003199999999999</c:v>
                </c:pt>
                <c:pt idx="1351">
                  <c:v>-0.27003199999999999</c:v>
                </c:pt>
                <c:pt idx="1352">
                  <c:v>-0.33205200000000001</c:v>
                </c:pt>
                <c:pt idx="1353">
                  <c:v>-0.38786900000000002</c:v>
                </c:pt>
                <c:pt idx="1354">
                  <c:v>-0.313446</c:v>
                </c:pt>
                <c:pt idx="1355">
                  <c:v>-0.25762800000000002</c:v>
                </c:pt>
                <c:pt idx="1356">
                  <c:v>-0.25142599999999998</c:v>
                </c:pt>
                <c:pt idx="1357">
                  <c:v>-0.25142599999999998</c:v>
                </c:pt>
                <c:pt idx="1358">
                  <c:v>-0.28863800000000001</c:v>
                </c:pt>
                <c:pt idx="1359">
                  <c:v>-0.33205200000000001</c:v>
                </c:pt>
                <c:pt idx="1360">
                  <c:v>-0.394071</c:v>
                </c:pt>
                <c:pt idx="1361">
                  <c:v>-0.46229199999999998</c:v>
                </c:pt>
                <c:pt idx="1362">
                  <c:v>-0.53051400000000004</c:v>
                </c:pt>
                <c:pt idx="1363">
                  <c:v>-0.57392699999999996</c:v>
                </c:pt>
                <c:pt idx="1364">
                  <c:v>-0.58633100000000005</c:v>
                </c:pt>
                <c:pt idx="1365">
                  <c:v>-0.58012900000000001</c:v>
                </c:pt>
                <c:pt idx="1366">
                  <c:v>-0.56152299999999999</c:v>
                </c:pt>
                <c:pt idx="1367">
                  <c:v>-0.51810999999999996</c:v>
                </c:pt>
                <c:pt idx="1368">
                  <c:v>-0.48709999999999998</c:v>
                </c:pt>
                <c:pt idx="1369">
                  <c:v>-0.44988800000000001</c:v>
                </c:pt>
                <c:pt idx="1370">
                  <c:v>-0.40647499999999998</c:v>
                </c:pt>
                <c:pt idx="1371">
                  <c:v>-0.350657</c:v>
                </c:pt>
                <c:pt idx="1372">
                  <c:v>-0.30104199999999998</c:v>
                </c:pt>
                <c:pt idx="1373">
                  <c:v>-0.25142599999999998</c:v>
                </c:pt>
                <c:pt idx="1374">
                  <c:v>-0.18320500000000001</c:v>
                </c:pt>
                <c:pt idx="1375">
                  <c:v>-0.15839700000000001</c:v>
                </c:pt>
                <c:pt idx="1376">
                  <c:v>-0.152195</c:v>
                </c:pt>
                <c:pt idx="1377">
                  <c:v>-0.127388</c:v>
                </c:pt>
                <c:pt idx="1378">
                  <c:v>-9.0176000000000006E-2</c:v>
                </c:pt>
                <c:pt idx="1379">
                  <c:v>-6.5367999999999996E-2</c:v>
                </c:pt>
                <c:pt idx="1380">
                  <c:v>-2.1954999999999999E-2</c:v>
                </c:pt>
                <c:pt idx="1381">
                  <c:v>2.1458999999999999E-2</c:v>
                </c:pt>
                <c:pt idx="1382">
                  <c:v>5.2468000000000001E-2</c:v>
                </c:pt>
                <c:pt idx="1383">
                  <c:v>8.9679999999999996E-2</c:v>
                </c:pt>
                <c:pt idx="1384">
                  <c:v>0.12069000000000001</c:v>
                </c:pt>
              </c:numCache>
            </c:numRef>
          </c:val>
          <c:smooth val="0"/>
          <c:extLst>
            <c:ext xmlns:c16="http://schemas.microsoft.com/office/drawing/2014/chart" uri="{C3380CC4-5D6E-409C-BE32-E72D297353CC}">
              <c16:uniqueId val="{00000001-5444-475F-A280-F938C1C23A79}"/>
            </c:ext>
          </c:extLst>
        </c:ser>
        <c:ser>
          <c:idx val="2"/>
          <c:order val="2"/>
          <c:spPr>
            <a:ln w="28575" cap="rnd">
              <a:solidFill>
                <a:schemeClr val="accent3"/>
              </a:solidFill>
              <a:round/>
            </a:ln>
            <a:effectLst/>
          </c:spPr>
          <c:marker>
            <c:symbol val="none"/>
          </c:marker>
          <c:val>
            <c:numRef>
              <c:f>Motion2!$C$2:$C$1386</c:f>
              <c:numCache>
                <c:formatCode>General</c:formatCode>
                <c:ptCount val="1385"/>
                <c:pt idx="0">
                  <c:v>1.407581</c:v>
                </c:pt>
                <c:pt idx="1">
                  <c:v>1.4263459999999999</c:v>
                </c:pt>
                <c:pt idx="2">
                  <c:v>1.457622</c:v>
                </c:pt>
                <c:pt idx="3">
                  <c:v>1.4888969999999999</c:v>
                </c:pt>
                <c:pt idx="4">
                  <c:v>1.520173</c:v>
                </c:pt>
                <c:pt idx="5">
                  <c:v>1.5514479999999999</c:v>
                </c:pt>
                <c:pt idx="6">
                  <c:v>1.576468</c:v>
                </c:pt>
                <c:pt idx="7">
                  <c:v>1.5889789999999999</c:v>
                </c:pt>
                <c:pt idx="8">
                  <c:v>1.613999</c:v>
                </c:pt>
                <c:pt idx="9">
                  <c:v>1.639019</c:v>
                </c:pt>
                <c:pt idx="10">
                  <c:v>1.6702950000000001</c:v>
                </c:pt>
                <c:pt idx="11">
                  <c:v>1.6953149999999999</c:v>
                </c:pt>
                <c:pt idx="12">
                  <c:v>1.71408</c:v>
                </c:pt>
                <c:pt idx="13">
                  <c:v>1.7203349999999999</c:v>
                </c:pt>
                <c:pt idx="14">
                  <c:v>1.7578659999999999</c:v>
                </c:pt>
                <c:pt idx="15">
                  <c:v>1.7766310000000001</c:v>
                </c:pt>
                <c:pt idx="16">
                  <c:v>1.7891410000000001</c:v>
                </c:pt>
                <c:pt idx="17">
                  <c:v>1.8016509999999999</c:v>
                </c:pt>
                <c:pt idx="18">
                  <c:v>1.8141620000000001</c:v>
                </c:pt>
                <c:pt idx="19">
                  <c:v>1.820417</c:v>
                </c:pt>
                <c:pt idx="20">
                  <c:v>1.8016509999999999</c:v>
                </c:pt>
                <c:pt idx="21">
                  <c:v>1.832927</c:v>
                </c:pt>
                <c:pt idx="22">
                  <c:v>1.832927</c:v>
                </c:pt>
                <c:pt idx="23">
                  <c:v>1.832927</c:v>
                </c:pt>
                <c:pt idx="24">
                  <c:v>1.832927</c:v>
                </c:pt>
                <c:pt idx="25">
                  <c:v>1.832927</c:v>
                </c:pt>
                <c:pt idx="26">
                  <c:v>1.820417</c:v>
                </c:pt>
                <c:pt idx="27">
                  <c:v>1.7891410000000001</c:v>
                </c:pt>
                <c:pt idx="28">
                  <c:v>1.8016509999999999</c:v>
                </c:pt>
                <c:pt idx="29">
                  <c:v>1.7891410000000001</c:v>
                </c:pt>
                <c:pt idx="30">
                  <c:v>1.7641210000000001</c:v>
                </c:pt>
                <c:pt idx="31">
                  <c:v>1.7453559999999999</c:v>
                </c:pt>
                <c:pt idx="32">
                  <c:v>1.7328460000000001</c:v>
                </c:pt>
                <c:pt idx="33">
                  <c:v>1.7265900000000001</c:v>
                </c:pt>
                <c:pt idx="34">
                  <c:v>1.7078249999999999</c:v>
                </c:pt>
                <c:pt idx="35">
                  <c:v>1.6953149999999999</c:v>
                </c:pt>
                <c:pt idx="36">
                  <c:v>1.6702950000000001</c:v>
                </c:pt>
                <c:pt idx="37">
                  <c:v>1.6452739999999999</c:v>
                </c:pt>
                <c:pt idx="38">
                  <c:v>1.651529</c:v>
                </c:pt>
                <c:pt idx="39">
                  <c:v>1.613999</c:v>
                </c:pt>
                <c:pt idx="40">
                  <c:v>1.595234</c:v>
                </c:pt>
                <c:pt idx="41">
                  <c:v>1.576468</c:v>
                </c:pt>
                <c:pt idx="42">
                  <c:v>1.545193</c:v>
                </c:pt>
                <c:pt idx="43">
                  <c:v>1.520173</c:v>
                </c:pt>
                <c:pt idx="44">
                  <c:v>1.5014069999999999</c:v>
                </c:pt>
                <c:pt idx="45">
                  <c:v>1.470132</c:v>
                </c:pt>
                <c:pt idx="46">
                  <c:v>1.432601</c:v>
                </c:pt>
                <c:pt idx="47">
                  <c:v>1.4013260000000001</c:v>
                </c:pt>
                <c:pt idx="48">
                  <c:v>1.363796</c:v>
                </c:pt>
                <c:pt idx="49">
                  <c:v>1.326265</c:v>
                </c:pt>
                <c:pt idx="50">
                  <c:v>1.288735</c:v>
                </c:pt>
                <c:pt idx="51">
                  <c:v>1.2574590000000001</c:v>
                </c:pt>
                <c:pt idx="52">
                  <c:v>1.2324390000000001</c:v>
                </c:pt>
                <c:pt idx="53">
                  <c:v>1.188653</c:v>
                </c:pt>
                <c:pt idx="54">
                  <c:v>1.1511229999999999</c:v>
                </c:pt>
                <c:pt idx="55">
                  <c:v>1.1135919999999999</c:v>
                </c:pt>
                <c:pt idx="56">
                  <c:v>1.069807</c:v>
                </c:pt>
                <c:pt idx="57">
                  <c:v>1.0260210000000001</c:v>
                </c:pt>
                <c:pt idx="58">
                  <c:v>0.982236</c:v>
                </c:pt>
                <c:pt idx="59">
                  <c:v>0.93845000000000001</c:v>
                </c:pt>
                <c:pt idx="60">
                  <c:v>0.90091900000000003</c:v>
                </c:pt>
                <c:pt idx="61">
                  <c:v>0.86338899999999996</c:v>
                </c:pt>
                <c:pt idx="62">
                  <c:v>0.81960299999999997</c:v>
                </c:pt>
                <c:pt idx="63">
                  <c:v>0.76330799999999999</c:v>
                </c:pt>
                <c:pt idx="64">
                  <c:v>0.73203200000000002</c:v>
                </c:pt>
                <c:pt idx="65">
                  <c:v>0.67573700000000003</c:v>
                </c:pt>
                <c:pt idx="66">
                  <c:v>0.62569600000000003</c:v>
                </c:pt>
                <c:pt idx="67">
                  <c:v>0.58816500000000005</c:v>
                </c:pt>
                <c:pt idx="68">
                  <c:v>0.55063499999999999</c:v>
                </c:pt>
                <c:pt idx="69">
                  <c:v>0.513104</c:v>
                </c:pt>
                <c:pt idx="70">
                  <c:v>0.46931899999999999</c:v>
                </c:pt>
                <c:pt idx="71">
                  <c:v>0.43804300000000002</c:v>
                </c:pt>
                <c:pt idx="72">
                  <c:v>0.40676800000000002</c:v>
                </c:pt>
                <c:pt idx="73">
                  <c:v>0.36923699999999998</c:v>
                </c:pt>
                <c:pt idx="74">
                  <c:v>0.32545200000000002</c:v>
                </c:pt>
                <c:pt idx="75">
                  <c:v>0.28792099999999998</c:v>
                </c:pt>
                <c:pt idx="76">
                  <c:v>0.25039099999999997</c:v>
                </c:pt>
                <c:pt idx="77">
                  <c:v>0.21285999999999999</c:v>
                </c:pt>
                <c:pt idx="78">
                  <c:v>0.169075</c:v>
                </c:pt>
                <c:pt idx="79">
                  <c:v>0.14405499999999999</c:v>
                </c:pt>
                <c:pt idx="80">
                  <c:v>0.10652399999999999</c:v>
                </c:pt>
                <c:pt idx="81">
                  <c:v>8.1503999999999993E-2</c:v>
                </c:pt>
                <c:pt idx="82">
                  <c:v>5.0228000000000002E-2</c:v>
                </c:pt>
                <c:pt idx="83">
                  <c:v>1.2697999999999999E-2</c:v>
                </c:pt>
                <c:pt idx="84">
                  <c:v>-1.2323000000000001E-2</c:v>
                </c:pt>
                <c:pt idx="85">
                  <c:v>-4.3597999999999998E-2</c:v>
                </c:pt>
                <c:pt idx="86">
                  <c:v>-6.2363000000000002E-2</c:v>
                </c:pt>
                <c:pt idx="87">
                  <c:v>-8.7384000000000003E-2</c:v>
                </c:pt>
                <c:pt idx="88">
                  <c:v>-9.9893999999999997E-2</c:v>
                </c:pt>
                <c:pt idx="89">
                  <c:v>-0.13116900000000001</c:v>
                </c:pt>
                <c:pt idx="90">
                  <c:v>-0.14993400000000001</c:v>
                </c:pt>
                <c:pt idx="91">
                  <c:v>-0.18121000000000001</c:v>
                </c:pt>
                <c:pt idx="92">
                  <c:v>-0.19372</c:v>
                </c:pt>
                <c:pt idx="93">
                  <c:v>-0.21248500000000001</c:v>
                </c:pt>
                <c:pt idx="94">
                  <c:v>-0.23125000000000001</c:v>
                </c:pt>
                <c:pt idx="95">
                  <c:v>-0.24376100000000001</c:v>
                </c:pt>
                <c:pt idx="96">
                  <c:v>-0.25627100000000003</c:v>
                </c:pt>
                <c:pt idx="97">
                  <c:v>-0.26878099999999999</c:v>
                </c:pt>
                <c:pt idx="98">
                  <c:v>-0.29380099999999998</c:v>
                </c:pt>
                <c:pt idx="99">
                  <c:v>-0.28754600000000002</c:v>
                </c:pt>
                <c:pt idx="100">
                  <c:v>-0.29380099999999998</c:v>
                </c:pt>
                <c:pt idx="101">
                  <c:v>-0.306311</c:v>
                </c:pt>
                <c:pt idx="102">
                  <c:v>-0.31256699999999998</c:v>
                </c:pt>
                <c:pt idx="103">
                  <c:v>-0.325077</c:v>
                </c:pt>
                <c:pt idx="104">
                  <c:v>-0.31882199999999999</c:v>
                </c:pt>
                <c:pt idx="105">
                  <c:v>-0.33758700000000003</c:v>
                </c:pt>
                <c:pt idx="106">
                  <c:v>-0.33758700000000003</c:v>
                </c:pt>
                <c:pt idx="107">
                  <c:v>-0.34384199999999998</c:v>
                </c:pt>
                <c:pt idx="108">
                  <c:v>-0.35009699999999999</c:v>
                </c:pt>
                <c:pt idx="109">
                  <c:v>-0.356352</c:v>
                </c:pt>
                <c:pt idx="110">
                  <c:v>-0.356352</c:v>
                </c:pt>
                <c:pt idx="111">
                  <c:v>-0.356352</c:v>
                </c:pt>
                <c:pt idx="112">
                  <c:v>-0.356352</c:v>
                </c:pt>
                <c:pt idx="113">
                  <c:v>-0.37511699999999998</c:v>
                </c:pt>
                <c:pt idx="114">
                  <c:v>-0.37511699999999998</c:v>
                </c:pt>
                <c:pt idx="115">
                  <c:v>-0.37511699999999998</c:v>
                </c:pt>
                <c:pt idx="116">
                  <c:v>-0.38137199999999999</c:v>
                </c:pt>
                <c:pt idx="117">
                  <c:v>-0.387627</c:v>
                </c:pt>
                <c:pt idx="118">
                  <c:v>-0.387627</c:v>
                </c:pt>
                <c:pt idx="119">
                  <c:v>-0.40013799999999999</c:v>
                </c:pt>
                <c:pt idx="120">
                  <c:v>-0.41264800000000001</c:v>
                </c:pt>
                <c:pt idx="121">
                  <c:v>-0.41890300000000003</c:v>
                </c:pt>
                <c:pt idx="122">
                  <c:v>-0.43141299999999999</c:v>
                </c:pt>
                <c:pt idx="123">
                  <c:v>-0.43141299999999999</c:v>
                </c:pt>
                <c:pt idx="124">
                  <c:v>-0.43141299999999999</c:v>
                </c:pt>
                <c:pt idx="125">
                  <c:v>-0.45017800000000002</c:v>
                </c:pt>
                <c:pt idx="126">
                  <c:v>-0.45643299999999998</c:v>
                </c:pt>
                <c:pt idx="127">
                  <c:v>-0.46268799999999999</c:v>
                </c:pt>
                <c:pt idx="128">
                  <c:v>-0.46894400000000003</c:v>
                </c:pt>
                <c:pt idx="129">
                  <c:v>-0.47519899999999998</c:v>
                </c:pt>
                <c:pt idx="130">
                  <c:v>-0.487709</c:v>
                </c:pt>
                <c:pt idx="131">
                  <c:v>-0.49396400000000001</c:v>
                </c:pt>
                <c:pt idx="132">
                  <c:v>-0.50021899999999997</c:v>
                </c:pt>
                <c:pt idx="133">
                  <c:v>-0.50647399999999998</c:v>
                </c:pt>
                <c:pt idx="134">
                  <c:v>-0.51272899999999999</c:v>
                </c:pt>
                <c:pt idx="135">
                  <c:v>-0.518984</c:v>
                </c:pt>
                <c:pt idx="136">
                  <c:v>-0.53149400000000002</c:v>
                </c:pt>
                <c:pt idx="137">
                  <c:v>-0.53149400000000002</c:v>
                </c:pt>
                <c:pt idx="138">
                  <c:v>-0.53774900000000003</c:v>
                </c:pt>
                <c:pt idx="139">
                  <c:v>-0.55025999999999997</c:v>
                </c:pt>
                <c:pt idx="140">
                  <c:v>-0.53774900000000003</c:v>
                </c:pt>
                <c:pt idx="141">
                  <c:v>-0.55025999999999997</c:v>
                </c:pt>
                <c:pt idx="142">
                  <c:v>-0.54400499999999996</c:v>
                </c:pt>
                <c:pt idx="143">
                  <c:v>-0.55025999999999997</c:v>
                </c:pt>
                <c:pt idx="144">
                  <c:v>-0.55651499999999998</c:v>
                </c:pt>
                <c:pt idx="145">
                  <c:v>-0.55025999999999997</c:v>
                </c:pt>
                <c:pt idx="146">
                  <c:v>-0.55025999999999997</c:v>
                </c:pt>
                <c:pt idx="147">
                  <c:v>-0.55651499999999998</c:v>
                </c:pt>
                <c:pt idx="148">
                  <c:v>-0.55651499999999998</c:v>
                </c:pt>
                <c:pt idx="149">
                  <c:v>-0.56276999999999999</c:v>
                </c:pt>
                <c:pt idx="150">
                  <c:v>-0.55651499999999998</c:v>
                </c:pt>
                <c:pt idx="151">
                  <c:v>-0.55025999999999997</c:v>
                </c:pt>
                <c:pt idx="152">
                  <c:v>-0.53774900000000003</c:v>
                </c:pt>
                <c:pt idx="153">
                  <c:v>-0.53149400000000002</c:v>
                </c:pt>
                <c:pt idx="154">
                  <c:v>-0.52523900000000001</c:v>
                </c:pt>
                <c:pt idx="155">
                  <c:v>-0.518984</c:v>
                </c:pt>
                <c:pt idx="156">
                  <c:v>-0.51272899999999999</c:v>
                </c:pt>
                <c:pt idx="157">
                  <c:v>-0.50021899999999997</c:v>
                </c:pt>
                <c:pt idx="158">
                  <c:v>-0.48145399999999999</c:v>
                </c:pt>
                <c:pt idx="159">
                  <c:v>-0.46268799999999999</c:v>
                </c:pt>
                <c:pt idx="160">
                  <c:v>-0.45017800000000002</c:v>
                </c:pt>
                <c:pt idx="161">
                  <c:v>-0.43141299999999999</c:v>
                </c:pt>
                <c:pt idx="162">
                  <c:v>-0.41890300000000003</c:v>
                </c:pt>
                <c:pt idx="163">
                  <c:v>-0.39388299999999998</c:v>
                </c:pt>
                <c:pt idx="164">
                  <c:v>-0.36260700000000001</c:v>
                </c:pt>
                <c:pt idx="165">
                  <c:v>-0.33758700000000003</c:v>
                </c:pt>
                <c:pt idx="166">
                  <c:v>-0.30005599999999999</c:v>
                </c:pt>
                <c:pt idx="167">
                  <c:v>-0.26252599999999998</c:v>
                </c:pt>
                <c:pt idx="168">
                  <c:v>-0.23125000000000001</c:v>
                </c:pt>
                <c:pt idx="169">
                  <c:v>-0.21248500000000001</c:v>
                </c:pt>
                <c:pt idx="170">
                  <c:v>-0.16244500000000001</c:v>
                </c:pt>
                <c:pt idx="171">
                  <c:v>-0.124914</c:v>
                </c:pt>
                <c:pt idx="172">
                  <c:v>-7.4872999999999995E-2</c:v>
                </c:pt>
                <c:pt idx="173">
                  <c:v>-3.1088000000000001E-2</c:v>
                </c:pt>
                <c:pt idx="174">
                  <c:v>3.1462999999999998E-2</c:v>
                </c:pt>
                <c:pt idx="175">
                  <c:v>7.5248999999999996E-2</c:v>
                </c:pt>
                <c:pt idx="176">
                  <c:v>0.112779</c:v>
                </c:pt>
                <c:pt idx="177">
                  <c:v>0.181585</c:v>
                </c:pt>
                <c:pt idx="178">
                  <c:v>0.23788100000000001</c:v>
                </c:pt>
                <c:pt idx="179">
                  <c:v>0.28792099999999998</c:v>
                </c:pt>
                <c:pt idx="180">
                  <c:v>0.35047200000000001</c:v>
                </c:pt>
                <c:pt idx="181">
                  <c:v>0.40676800000000002</c:v>
                </c:pt>
                <c:pt idx="182">
                  <c:v>0.46306399999999998</c:v>
                </c:pt>
                <c:pt idx="183">
                  <c:v>0.513104</c:v>
                </c:pt>
                <c:pt idx="184">
                  <c:v>0.57565500000000003</c:v>
                </c:pt>
                <c:pt idx="185">
                  <c:v>0.63195100000000004</c:v>
                </c:pt>
                <c:pt idx="186">
                  <c:v>0.68824700000000005</c:v>
                </c:pt>
                <c:pt idx="187">
                  <c:v>0.74454200000000004</c:v>
                </c:pt>
                <c:pt idx="188">
                  <c:v>0.79458300000000004</c:v>
                </c:pt>
                <c:pt idx="189">
                  <c:v>0.85713399999999995</c:v>
                </c:pt>
                <c:pt idx="190">
                  <c:v>0.91968499999999997</c:v>
                </c:pt>
                <c:pt idx="191">
                  <c:v>0.96972499999999995</c:v>
                </c:pt>
                <c:pt idx="192">
                  <c:v>1.0510409999999999</c:v>
                </c:pt>
                <c:pt idx="193">
                  <c:v>1.107337</c:v>
                </c:pt>
                <c:pt idx="194">
                  <c:v>1.169888</c:v>
                </c:pt>
                <c:pt idx="195">
                  <c:v>1.263714</c:v>
                </c:pt>
                <c:pt idx="196">
                  <c:v>1.3075000000000001</c:v>
                </c:pt>
                <c:pt idx="197">
                  <c:v>1.432601</c:v>
                </c:pt>
                <c:pt idx="198">
                  <c:v>1.545193</c:v>
                </c:pt>
                <c:pt idx="199">
                  <c:v>1.5827230000000001</c:v>
                </c:pt>
                <c:pt idx="200">
                  <c:v>1.7766310000000001</c:v>
                </c:pt>
                <c:pt idx="201">
                  <c:v>1.8642019999999999</c:v>
                </c:pt>
                <c:pt idx="202">
                  <c:v>1.8767119999999999</c:v>
                </c:pt>
                <c:pt idx="203">
                  <c:v>1.9955590000000001</c:v>
                </c:pt>
                <c:pt idx="204">
                  <c:v>2.0205790000000001</c:v>
                </c:pt>
                <c:pt idx="205">
                  <c:v>2.0706199999999999</c:v>
                </c:pt>
                <c:pt idx="206">
                  <c:v>2.126916</c:v>
                </c:pt>
                <c:pt idx="207">
                  <c:v>2.1519360000000001</c:v>
                </c:pt>
                <c:pt idx="208">
                  <c:v>2.2144870000000001</c:v>
                </c:pt>
                <c:pt idx="209">
                  <c:v>2.245762</c:v>
                </c:pt>
                <c:pt idx="210">
                  <c:v>2.2895479999999999</c:v>
                </c:pt>
                <c:pt idx="211">
                  <c:v>2.3208229999999999</c:v>
                </c:pt>
                <c:pt idx="212">
                  <c:v>2.3333330000000001</c:v>
                </c:pt>
                <c:pt idx="213">
                  <c:v>2.3395890000000001</c:v>
                </c:pt>
                <c:pt idx="214">
                  <c:v>2.3395890000000001</c:v>
                </c:pt>
                <c:pt idx="215">
                  <c:v>2.345844</c:v>
                </c:pt>
                <c:pt idx="216">
                  <c:v>2.345844</c:v>
                </c:pt>
                <c:pt idx="217">
                  <c:v>2.345844</c:v>
                </c:pt>
                <c:pt idx="218">
                  <c:v>2.3520989999999999</c:v>
                </c:pt>
                <c:pt idx="219">
                  <c:v>2.345844</c:v>
                </c:pt>
                <c:pt idx="220">
                  <c:v>2.345844</c:v>
                </c:pt>
                <c:pt idx="221">
                  <c:v>2.345844</c:v>
                </c:pt>
                <c:pt idx="222">
                  <c:v>2.345844</c:v>
                </c:pt>
                <c:pt idx="223">
                  <c:v>2.3520989999999999</c:v>
                </c:pt>
                <c:pt idx="224">
                  <c:v>2.345844</c:v>
                </c:pt>
                <c:pt idx="225">
                  <c:v>2.3520989999999999</c:v>
                </c:pt>
                <c:pt idx="226">
                  <c:v>2.345844</c:v>
                </c:pt>
                <c:pt idx="227">
                  <c:v>2.345844</c:v>
                </c:pt>
                <c:pt idx="228">
                  <c:v>2.345844</c:v>
                </c:pt>
                <c:pt idx="229">
                  <c:v>2.3520989999999999</c:v>
                </c:pt>
                <c:pt idx="230">
                  <c:v>2.3520989999999999</c:v>
                </c:pt>
                <c:pt idx="231">
                  <c:v>2.3520989999999999</c:v>
                </c:pt>
                <c:pt idx="232">
                  <c:v>2.3520989999999999</c:v>
                </c:pt>
                <c:pt idx="233">
                  <c:v>2.3646090000000002</c:v>
                </c:pt>
                <c:pt idx="234">
                  <c:v>2.345844</c:v>
                </c:pt>
                <c:pt idx="235">
                  <c:v>2.3520989999999999</c:v>
                </c:pt>
                <c:pt idx="236">
                  <c:v>2.3520989999999999</c:v>
                </c:pt>
                <c:pt idx="237">
                  <c:v>2.3520989999999999</c:v>
                </c:pt>
                <c:pt idx="238">
                  <c:v>2.3520989999999999</c:v>
                </c:pt>
                <c:pt idx="239">
                  <c:v>2.345844</c:v>
                </c:pt>
                <c:pt idx="240">
                  <c:v>2.3646090000000002</c:v>
                </c:pt>
                <c:pt idx="241">
                  <c:v>2.345844</c:v>
                </c:pt>
                <c:pt idx="242">
                  <c:v>2.345844</c:v>
                </c:pt>
                <c:pt idx="243">
                  <c:v>2.345844</c:v>
                </c:pt>
                <c:pt idx="244">
                  <c:v>2.3270780000000002</c:v>
                </c:pt>
                <c:pt idx="245">
                  <c:v>2.2895479999999999</c:v>
                </c:pt>
                <c:pt idx="246">
                  <c:v>2.245762</c:v>
                </c:pt>
                <c:pt idx="247">
                  <c:v>2.183211</c:v>
                </c:pt>
                <c:pt idx="248">
                  <c:v>2.1644459999999999</c:v>
                </c:pt>
                <c:pt idx="249">
                  <c:v>2.1206610000000001</c:v>
                </c:pt>
                <c:pt idx="250">
                  <c:v>2.0831300000000001</c:v>
                </c:pt>
                <c:pt idx="251">
                  <c:v>2.0518550000000002</c:v>
                </c:pt>
                <c:pt idx="252">
                  <c:v>2.0080689999999999</c:v>
                </c:pt>
                <c:pt idx="253">
                  <c:v>1.970539</c:v>
                </c:pt>
                <c:pt idx="254">
                  <c:v>1.895478</c:v>
                </c:pt>
                <c:pt idx="255">
                  <c:v>1.8829670000000001</c:v>
                </c:pt>
                <c:pt idx="256">
                  <c:v>1.845437</c:v>
                </c:pt>
                <c:pt idx="257">
                  <c:v>1.795396</c:v>
                </c:pt>
                <c:pt idx="258">
                  <c:v>1.7578659999999999</c:v>
                </c:pt>
                <c:pt idx="259">
                  <c:v>1.71408</c:v>
                </c:pt>
                <c:pt idx="260">
                  <c:v>1.6702950000000001</c:v>
                </c:pt>
                <c:pt idx="261">
                  <c:v>1.6014889999999999</c:v>
                </c:pt>
                <c:pt idx="262">
                  <c:v>1.5702130000000001</c:v>
                </c:pt>
                <c:pt idx="263">
                  <c:v>1.520173</c:v>
                </c:pt>
                <c:pt idx="264">
                  <c:v>1.470132</c:v>
                </c:pt>
                <c:pt idx="265">
                  <c:v>1.432601</c:v>
                </c:pt>
                <c:pt idx="266">
                  <c:v>1.376306</c:v>
                </c:pt>
                <c:pt idx="267">
                  <c:v>1.3325199999999999</c:v>
                </c:pt>
                <c:pt idx="268">
                  <c:v>1.2949900000000001</c:v>
                </c:pt>
                <c:pt idx="269">
                  <c:v>1.251204</c:v>
                </c:pt>
                <c:pt idx="270">
                  <c:v>1.2136739999999999</c:v>
                </c:pt>
                <c:pt idx="271">
                  <c:v>1.1761429999999999</c:v>
                </c:pt>
                <c:pt idx="272">
                  <c:v>1.144868</c:v>
                </c:pt>
                <c:pt idx="273">
                  <c:v>1.107337</c:v>
                </c:pt>
                <c:pt idx="274">
                  <c:v>1.069807</c:v>
                </c:pt>
                <c:pt idx="275">
                  <c:v>1.0385310000000001</c:v>
                </c:pt>
                <c:pt idx="276">
                  <c:v>0.99474600000000002</c:v>
                </c:pt>
                <c:pt idx="277">
                  <c:v>0.94470500000000002</c:v>
                </c:pt>
                <c:pt idx="278">
                  <c:v>0.90091900000000003</c:v>
                </c:pt>
                <c:pt idx="279">
                  <c:v>0.84462400000000004</c:v>
                </c:pt>
                <c:pt idx="280">
                  <c:v>0.78207300000000002</c:v>
                </c:pt>
                <c:pt idx="281">
                  <c:v>0.72577700000000001</c:v>
                </c:pt>
                <c:pt idx="282">
                  <c:v>0.66948099999999999</c:v>
                </c:pt>
                <c:pt idx="283">
                  <c:v>0.606931</c:v>
                </c:pt>
                <c:pt idx="284">
                  <c:v>0.55689</c:v>
                </c:pt>
                <c:pt idx="285">
                  <c:v>0.513104</c:v>
                </c:pt>
                <c:pt idx="286">
                  <c:v>0.46931899999999999</c:v>
                </c:pt>
                <c:pt idx="287">
                  <c:v>0.42553299999999999</c:v>
                </c:pt>
                <c:pt idx="288">
                  <c:v>0.38174799999999998</c:v>
                </c:pt>
                <c:pt idx="289">
                  <c:v>0.33796199999999998</c:v>
                </c:pt>
                <c:pt idx="290">
                  <c:v>0.30043199999999998</c:v>
                </c:pt>
                <c:pt idx="291">
                  <c:v>0.262901</c:v>
                </c:pt>
                <c:pt idx="292">
                  <c:v>0.231626</c:v>
                </c:pt>
                <c:pt idx="293">
                  <c:v>0.20660500000000001</c:v>
                </c:pt>
                <c:pt idx="294">
                  <c:v>0.17533000000000001</c:v>
                </c:pt>
                <c:pt idx="295">
                  <c:v>0.15031</c:v>
                </c:pt>
                <c:pt idx="296">
                  <c:v>0.12528900000000001</c:v>
                </c:pt>
                <c:pt idx="297">
                  <c:v>0.100269</c:v>
                </c:pt>
                <c:pt idx="298">
                  <c:v>8.1503999999999993E-2</c:v>
                </c:pt>
                <c:pt idx="299">
                  <c:v>7.5248999999999996E-2</c:v>
                </c:pt>
                <c:pt idx="300">
                  <c:v>5.6482999999999998E-2</c:v>
                </c:pt>
                <c:pt idx="301">
                  <c:v>5.0228000000000002E-2</c:v>
                </c:pt>
                <c:pt idx="302">
                  <c:v>3.7718000000000002E-2</c:v>
                </c:pt>
                <c:pt idx="303">
                  <c:v>2.5208000000000001E-2</c:v>
                </c:pt>
                <c:pt idx="304">
                  <c:v>6.4429999999999999E-3</c:v>
                </c:pt>
                <c:pt idx="305">
                  <c:v>-6.0670000000000003E-3</c:v>
                </c:pt>
                <c:pt idx="306">
                  <c:v>-1.2323000000000001E-2</c:v>
                </c:pt>
                <c:pt idx="307">
                  <c:v>-3.1088000000000001E-2</c:v>
                </c:pt>
                <c:pt idx="308">
                  <c:v>-5.6107999999999998E-2</c:v>
                </c:pt>
                <c:pt idx="309">
                  <c:v>-6.8617999999999998E-2</c:v>
                </c:pt>
                <c:pt idx="310">
                  <c:v>-8.1128000000000006E-2</c:v>
                </c:pt>
                <c:pt idx="311">
                  <c:v>-8.7384000000000003E-2</c:v>
                </c:pt>
                <c:pt idx="312">
                  <c:v>-0.124914</c:v>
                </c:pt>
                <c:pt idx="313">
                  <c:v>-0.143679</c:v>
                </c:pt>
                <c:pt idx="314">
                  <c:v>-0.16244500000000001</c:v>
                </c:pt>
                <c:pt idx="315">
                  <c:v>-0.18746499999999999</c:v>
                </c:pt>
                <c:pt idx="316">
                  <c:v>-0.21873999999999999</c:v>
                </c:pt>
                <c:pt idx="317">
                  <c:v>-0.24376100000000001</c:v>
                </c:pt>
                <c:pt idx="318">
                  <c:v>-0.275036</c:v>
                </c:pt>
                <c:pt idx="319">
                  <c:v>-0.29380099999999998</c:v>
                </c:pt>
                <c:pt idx="320">
                  <c:v>-0.33133200000000002</c:v>
                </c:pt>
                <c:pt idx="321">
                  <c:v>-0.356352</c:v>
                </c:pt>
                <c:pt idx="322">
                  <c:v>-0.38137199999999999</c:v>
                </c:pt>
                <c:pt idx="323">
                  <c:v>-0.406393</c:v>
                </c:pt>
                <c:pt idx="324">
                  <c:v>-0.42515799999999998</c:v>
                </c:pt>
                <c:pt idx="325">
                  <c:v>-0.45643299999999998</c:v>
                </c:pt>
                <c:pt idx="326">
                  <c:v>-0.45643299999999998</c:v>
                </c:pt>
                <c:pt idx="327">
                  <c:v>-0.46894400000000003</c:v>
                </c:pt>
                <c:pt idx="328">
                  <c:v>-0.48145399999999999</c:v>
                </c:pt>
                <c:pt idx="329">
                  <c:v>-0.49396400000000001</c:v>
                </c:pt>
                <c:pt idx="330">
                  <c:v>-0.50021899999999997</c:v>
                </c:pt>
                <c:pt idx="331">
                  <c:v>-0.50647399999999998</c:v>
                </c:pt>
                <c:pt idx="332">
                  <c:v>-0.52523900000000001</c:v>
                </c:pt>
                <c:pt idx="333">
                  <c:v>-0.51272899999999999</c:v>
                </c:pt>
                <c:pt idx="334">
                  <c:v>-0.518984</c:v>
                </c:pt>
                <c:pt idx="335">
                  <c:v>-0.518984</c:v>
                </c:pt>
                <c:pt idx="336">
                  <c:v>-0.518984</c:v>
                </c:pt>
                <c:pt idx="337">
                  <c:v>-0.51272899999999999</c:v>
                </c:pt>
                <c:pt idx="338">
                  <c:v>-0.51272899999999999</c:v>
                </c:pt>
                <c:pt idx="339">
                  <c:v>-0.50647399999999998</c:v>
                </c:pt>
                <c:pt idx="340">
                  <c:v>-0.49396400000000001</c:v>
                </c:pt>
                <c:pt idx="341">
                  <c:v>-0.487709</c:v>
                </c:pt>
                <c:pt idx="342">
                  <c:v>-0.47519899999999998</c:v>
                </c:pt>
                <c:pt idx="343">
                  <c:v>-0.46268799999999999</c:v>
                </c:pt>
                <c:pt idx="344">
                  <c:v>-0.45017800000000002</c:v>
                </c:pt>
                <c:pt idx="345">
                  <c:v>-0.44392300000000001</c:v>
                </c:pt>
                <c:pt idx="346">
                  <c:v>-0.43141299999999999</c:v>
                </c:pt>
                <c:pt idx="347">
                  <c:v>-0.42515799999999998</c:v>
                </c:pt>
                <c:pt idx="348">
                  <c:v>-0.41890300000000003</c:v>
                </c:pt>
                <c:pt idx="349">
                  <c:v>-0.406393</c:v>
                </c:pt>
                <c:pt idx="350">
                  <c:v>-0.387627</c:v>
                </c:pt>
                <c:pt idx="351">
                  <c:v>-0.37511699999999998</c:v>
                </c:pt>
                <c:pt idx="352">
                  <c:v>-0.36260700000000001</c:v>
                </c:pt>
                <c:pt idx="353">
                  <c:v>-0.34384199999999998</c:v>
                </c:pt>
                <c:pt idx="354">
                  <c:v>-0.34384199999999998</c:v>
                </c:pt>
                <c:pt idx="355">
                  <c:v>-0.33133200000000002</c:v>
                </c:pt>
                <c:pt idx="356">
                  <c:v>-0.325077</c:v>
                </c:pt>
                <c:pt idx="357">
                  <c:v>-0.31882199999999999</c:v>
                </c:pt>
                <c:pt idx="358">
                  <c:v>-0.31882199999999999</c:v>
                </c:pt>
                <c:pt idx="359">
                  <c:v>-0.31256699999999998</c:v>
                </c:pt>
                <c:pt idx="360">
                  <c:v>-0.31256699999999998</c:v>
                </c:pt>
                <c:pt idx="361">
                  <c:v>-0.31256699999999998</c:v>
                </c:pt>
                <c:pt idx="362">
                  <c:v>-0.31256699999999998</c:v>
                </c:pt>
                <c:pt idx="363">
                  <c:v>-0.31256699999999998</c:v>
                </c:pt>
                <c:pt idx="364">
                  <c:v>-0.306311</c:v>
                </c:pt>
                <c:pt idx="365">
                  <c:v>-0.30005599999999999</c:v>
                </c:pt>
                <c:pt idx="366">
                  <c:v>-0.30005599999999999</c:v>
                </c:pt>
                <c:pt idx="367">
                  <c:v>-0.28754600000000002</c:v>
                </c:pt>
                <c:pt idx="368">
                  <c:v>-0.28129100000000001</c:v>
                </c:pt>
                <c:pt idx="369">
                  <c:v>-0.275036</c:v>
                </c:pt>
                <c:pt idx="370">
                  <c:v>-0.26252599999999998</c:v>
                </c:pt>
                <c:pt idx="371">
                  <c:v>-0.25001600000000002</c:v>
                </c:pt>
                <c:pt idx="372">
                  <c:v>-0.23750599999999999</c:v>
                </c:pt>
                <c:pt idx="373">
                  <c:v>-0.21248500000000001</c:v>
                </c:pt>
                <c:pt idx="374">
                  <c:v>-0.19372</c:v>
                </c:pt>
                <c:pt idx="375">
                  <c:v>-0.174955</c:v>
                </c:pt>
                <c:pt idx="376">
                  <c:v>-0.143679</c:v>
                </c:pt>
                <c:pt idx="377">
                  <c:v>-0.118659</c:v>
                </c:pt>
                <c:pt idx="378">
                  <c:v>-8.1128000000000006E-2</c:v>
                </c:pt>
                <c:pt idx="379">
                  <c:v>-4.3597999999999998E-2</c:v>
                </c:pt>
                <c:pt idx="380">
                  <c:v>-6.0670000000000003E-3</c:v>
                </c:pt>
                <c:pt idx="381">
                  <c:v>2.5208000000000001E-2</c:v>
                </c:pt>
                <c:pt idx="382">
                  <c:v>8.1503999999999993E-2</c:v>
                </c:pt>
                <c:pt idx="383">
                  <c:v>0.112779</c:v>
                </c:pt>
                <c:pt idx="384">
                  <c:v>0.15656500000000001</c:v>
                </c:pt>
                <c:pt idx="385">
                  <c:v>0.21285999999999999</c:v>
                </c:pt>
                <c:pt idx="386">
                  <c:v>0.262901</c:v>
                </c:pt>
                <c:pt idx="387">
                  <c:v>0.312942</c:v>
                </c:pt>
                <c:pt idx="388">
                  <c:v>0.36923699999999998</c:v>
                </c:pt>
                <c:pt idx="389">
                  <c:v>0.43804300000000002</c:v>
                </c:pt>
                <c:pt idx="390">
                  <c:v>0.475574</c:v>
                </c:pt>
                <c:pt idx="391">
                  <c:v>0.53812499999999996</c:v>
                </c:pt>
                <c:pt idx="392">
                  <c:v>0.58816500000000005</c:v>
                </c:pt>
                <c:pt idx="393">
                  <c:v>0.64446099999999995</c:v>
                </c:pt>
                <c:pt idx="394">
                  <c:v>0.70075699999999996</c:v>
                </c:pt>
                <c:pt idx="395">
                  <c:v>0.75079799999999997</c:v>
                </c:pt>
                <c:pt idx="396">
                  <c:v>0.80709299999999995</c:v>
                </c:pt>
                <c:pt idx="397">
                  <c:v>0.86338899999999996</c:v>
                </c:pt>
                <c:pt idx="398">
                  <c:v>0.91968499999999997</c:v>
                </c:pt>
                <c:pt idx="399">
                  <c:v>0.97598099999999999</c:v>
                </c:pt>
                <c:pt idx="400">
                  <c:v>1.032276</c:v>
                </c:pt>
                <c:pt idx="401">
                  <c:v>1.094827</c:v>
                </c:pt>
                <c:pt idx="402">
                  <c:v>1.1636329999999999</c:v>
                </c:pt>
                <c:pt idx="403">
                  <c:v>1.219929</c:v>
                </c:pt>
                <c:pt idx="404">
                  <c:v>1.288735</c:v>
                </c:pt>
                <c:pt idx="405">
                  <c:v>1.363796</c:v>
                </c:pt>
                <c:pt idx="406">
                  <c:v>1.4638770000000001</c:v>
                </c:pt>
                <c:pt idx="407">
                  <c:v>1.5702130000000001</c:v>
                </c:pt>
                <c:pt idx="408">
                  <c:v>1.6828050000000001</c:v>
                </c:pt>
                <c:pt idx="409">
                  <c:v>1.845437</c:v>
                </c:pt>
                <c:pt idx="410">
                  <c:v>1.8516919999999999</c:v>
                </c:pt>
                <c:pt idx="411">
                  <c:v>1.9767939999999999</c:v>
                </c:pt>
                <c:pt idx="412">
                  <c:v>2.039345</c:v>
                </c:pt>
                <c:pt idx="413">
                  <c:v>2.089385</c:v>
                </c:pt>
                <c:pt idx="414">
                  <c:v>2.1519360000000001</c:v>
                </c:pt>
                <c:pt idx="415">
                  <c:v>2.183211</c:v>
                </c:pt>
                <c:pt idx="416">
                  <c:v>2.2332519999999998</c:v>
                </c:pt>
                <c:pt idx="417">
                  <c:v>2.2645279999999999</c:v>
                </c:pt>
                <c:pt idx="418">
                  <c:v>2.314568</c:v>
                </c:pt>
                <c:pt idx="419">
                  <c:v>2.3333330000000001</c:v>
                </c:pt>
                <c:pt idx="420">
                  <c:v>2.3395890000000001</c:v>
                </c:pt>
                <c:pt idx="421">
                  <c:v>2.345844</c:v>
                </c:pt>
                <c:pt idx="422">
                  <c:v>2.3520989999999999</c:v>
                </c:pt>
                <c:pt idx="423">
                  <c:v>2.345844</c:v>
                </c:pt>
                <c:pt idx="424">
                  <c:v>2.3520989999999999</c:v>
                </c:pt>
                <c:pt idx="425">
                  <c:v>2.345844</c:v>
                </c:pt>
                <c:pt idx="426">
                  <c:v>2.345844</c:v>
                </c:pt>
                <c:pt idx="427">
                  <c:v>2.345844</c:v>
                </c:pt>
                <c:pt idx="428">
                  <c:v>2.3520989999999999</c:v>
                </c:pt>
                <c:pt idx="429">
                  <c:v>2.3520989999999999</c:v>
                </c:pt>
                <c:pt idx="430">
                  <c:v>2.3520989999999999</c:v>
                </c:pt>
                <c:pt idx="431">
                  <c:v>2.3583539999999998</c:v>
                </c:pt>
                <c:pt idx="432">
                  <c:v>2.345844</c:v>
                </c:pt>
                <c:pt idx="433">
                  <c:v>2.345844</c:v>
                </c:pt>
                <c:pt idx="434">
                  <c:v>2.3520989999999999</c:v>
                </c:pt>
                <c:pt idx="435">
                  <c:v>2.3583539999999998</c:v>
                </c:pt>
                <c:pt idx="436">
                  <c:v>2.3520989999999999</c:v>
                </c:pt>
                <c:pt idx="437">
                  <c:v>2.3520989999999999</c:v>
                </c:pt>
                <c:pt idx="438">
                  <c:v>2.3583539999999998</c:v>
                </c:pt>
                <c:pt idx="439">
                  <c:v>2.3520989999999999</c:v>
                </c:pt>
                <c:pt idx="440">
                  <c:v>2.345844</c:v>
                </c:pt>
                <c:pt idx="441">
                  <c:v>2.345844</c:v>
                </c:pt>
                <c:pt idx="442">
                  <c:v>2.3520989999999999</c:v>
                </c:pt>
                <c:pt idx="443">
                  <c:v>2.3520989999999999</c:v>
                </c:pt>
                <c:pt idx="444">
                  <c:v>2.3520989999999999</c:v>
                </c:pt>
                <c:pt idx="445">
                  <c:v>2.3520989999999999</c:v>
                </c:pt>
                <c:pt idx="446">
                  <c:v>2.345844</c:v>
                </c:pt>
                <c:pt idx="447">
                  <c:v>2.3395890000000001</c:v>
                </c:pt>
                <c:pt idx="448">
                  <c:v>2.283293</c:v>
                </c:pt>
                <c:pt idx="449">
                  <c:v>2.2332519999999998</c:v>
                </c:pt>
                <c:pt idx="450">
                  <c:v>2.183211</c:v>
                </c:pt>
                <c:pt idx="451">
                  <c:v>2.1144050000000001</c:v>
                </c:pt>
                <c:pt idx="452">
                  <c:v>2.0581100000000001</c:v>
                </c:pt>
                <c:pt idx="453">
                  <c:v>1.9955590000000001</c:v>
                </c:pt>
                <c:pt idx="454">
                  <c:v>1.951773</c:v>
                </c:pt>
                <c:pt idx="455">
                  <c:v>1.895478</c:v>
                </c:pt>
                <c:pt idx="456">
                  <c:v>1.857947</c:v>
                </c:pt>
                <c:pt idx="457">
                  <c:v>1.820417</c:v>
                </c:pt>
                <c:pt idx="458">
                  <c:v>1.782886</c:v>
                </c:pt>
                <c:pt idx="459">
                  <c:v>1.751611</c:v>
                </c:pt>
                <c:pt idx="460">
                  <c:v>1.7203349999999999</c:v>
                </c:pt>
                <c:pt idx="461">
                  <c:v>1.70157</c:v>
                </c:pt>
                <c:pt idx="462">
                  <c:v>1.6702950000000001</c:v>
                </c:pt>
                <c:pt idx="463">
                  <c:v>1.6452739999999999</c:v>
                </c:pt>
                <c:pt idx="464">
                  <c:v>1.626509</c:v>
                </c:pt>
                <c:pt idx="465">
                  <c:v>1.6014889999999999</c:v>
                </c:pt>
                <c:pt idx="466">
                  <c:v>1.576468</c:v>
                </c:pt>
                <c:pt idx="467">
                  <c:v>1.563958</c:v>
                </c:pt>
                <c:pt idx="468">
                  <c:v>1.520173</c:v>
                </c:pt>
                <c:pt idx="469">
                  <c:v>1.5014069999999999</c:v>
                </c:pt>
                <c:pt idx="470">
                  <c:v>1.4763869999999999</c:v>
                </c:pt>
                <c:pt idx="471">
                  <c:v>1.457622</c:v>
                </c:pt>
                <c:pt idx="472">
                  <c:v>1.432601</c:v>
                </c:pt>
                <c:pt idx="473">
                  <c:v>1.407581</c:v>
                </c:pt>
                <c:pt idx="474">
                  <c:v>1.3825609999999999</c:v>
                </c:pt>
                <c:pt idx="475">
                  <c:v>1.363796</c:v>
                </c:pt>
                <c:pt idx="476">
                  <c:v>1.3512850000000001</c:v>
                </c:pt>
                <c:pt idx="477">
                  <c:v>1.326265</c:v>
                </c:pt>
                <c:pt idx="478">
                  <c:v>1.3325199999999999</c:v>
                </c:pt>
                <c:pt idx="479">
                  <c:v>1.3200099999999999</c:v>
                </c:pt>
                <c:pt idx="480">
                  <c:v>1.3075000000000001</c:v>
                </c:pt>
                <c:pt idx="481">
                  <c:v>1.2824800000000001</c:v>
                </c:pt>
                <c:pt idx="482">
                  <c:v>1.2824800000000001</c:v>
                </c:pt>
                <c:pt idx="483">
                  <c:v>1.2699689999999999</c:v>
                </c:pt>
                <c:pt idx="484">
                  <c:v>1.263714</c:v>
                </c:pt>
                <c:pt idx="485">
                  <c:v>1.251204</c:v>
                </c:pt>
                <c:pt idx="486">
                  <c:v>1.2261839999999999</c:v>
                </c:pt>
                <c:pt idx="487">
                  <c:v>1.2011639999999999</c:v>
                </c:pt>
                <c:pt idx="488">
                  <c:v>1.1511229999999999</c:v>
                </c:pt>
                <c:pt idx="489">
                  <c:v>1.144868</c:v>
                </c:pt>
                <c:pt idx="490">
                  <c:v>1.1135919999999999</c:v>
                </c:pt>
                <c:pt idx="491">
                  <c:v>1.0760620000000001</c:v>
                </c:pt>
                <c:pt idx="492">
                  <c:v>1.0510409999999999</c:v>
                </c:pt>
                <c:pt idx="493">
                  <c:v>1.019766</c:v>
                </c:pt>
                <c:pt idx="494">
                  <c:v>0.98849100000000001</c:v>
                </c:pt>
                <c:pt idx="495">
                  <c:v>0.94470500000000002</c:v>
                </c:pt>
                <c:pt idx="496">
                  <c:v>0.92593999999999999</c:v>
                </c:pt>
                <c:pt idx="497">
                  <c:v>0.90717499999999995</c:v>
                </c:pt>
                <c:pt idx="498">
                  <c:v>0.87589899999999998</c:v>
                </c:pt>
                <c:pt idx="499">
                  <c:v>0.85087900000000005</c:v>
                </c:pt>
                <c:pt idx="500">
                  <c:v>0.83211400000000002</c:v>
                </c:pt>
                <c:pt idx="501">
                  <c:v>0.80709299999999995</c:v>
                </c:pt>
                <c:pt idx="502">
                  <c:v>0.78832800000000003</c:v>
                </c:pt>
                <c:pt idx="503">
                  <c:v>0.76330799999999999</c:v>
                </c:pt>
                <c:pt idx="504">
                  <c:v>0.75079799999999997</c:v>
                </c:pt>
                <c:pt idx="505">
                  <c:v>0.73203200000000002</c:v>
                </c:pt>
                <c:pt idx="506">
                  <c:v>0.71326699999999998</c:v>
                </c:pt>
                <c:pt idx="507">
                  <c:v>0.68824700000000005</c:v>
                </c:pt>
                <c:pt idx="508">
                  <c:v>0.66948099999999999</c:v>
                </c:pt>
                <c:pt idx="509">
                  <c:v>0.64446099999999995</c:v>
                </c:pt>
                <c:pt idx="510">
                  <c:v>0.60067599999999999</c:v>
                </c:pt>
                <c:pt idx="511">
                  <c:v>0.56940000000000002</c:v>
                </c:pt>
                <c:pt idx="512">
                  <c:v>0.53812499999999996</c:v>
                </c:pt>
                <c:pt idx="513">
                  <c:v>0.513104</c:v>
                </c:pt>
                <c:pt idx="514">
                  <c:v>0.475574</c:v>
                </c:pt>
                <c:pt idx="515">
                  <c:v>0.444299</c:v>
                </c:pt>
                <c:pt idx="516">
                  <c:v>0.41302299999999997</c:v>
                </c:pt>
                <c:pt idx="517">
                  <c:v>0.38174799999999998</c:v>
                </c:pt>
                <c:pt idx="518">
                  <c:v>0.35047200000000001</c:v>
                </c:pt>
                <c:pt idx="519">
                  <c:v>0.32545200000000002</c:v>
                </c:pt>
                <c:pt idx="520">
                  <c:v>0.30043199999999998</c:v>
                </c:pt>
                <c:pt idx="521">
                  <c:v>0.27541100000000002</c:v>
                </c:pt>
                <c:pt idx="522">
                  <c:v>0.25664599999999999</c:v>
                </c:pt>
                <c:pt idx="523">
                  <c:v>0.22537099999999999</c:v>
                </c:pt>
                <c:pt idx="524">
                  <c:v>0.20660500000000001</c:v>
                </c:pt>
                <c:pt idx="525">
                  <c:v>0.181585</c:v>
                </c:pt>
                <c:pt idx="526">
                  <c:v>0.14405499999999999</c:v>
                </c:pt>
                <c:pt idx="527">
                  <c:v>0.112779</c:v>
                </c:pt>
                <c:pt idx="528">
                  <c:v>8.1503999999999993E-2</c:v>
                </c:pt>
                <c:pt idx="529">
                  <c:v>4.3972999999999998E-2</c:v>
                </c:pt>
                <c:pt idx="530">
                  <c:v>1.2697999999999999E-2</c:v>
                </c:pt>
                <c:pt idx="531">
                  <c:v>-1.8578000000000001E-2</c:v>
                </c:pt>
                <c:pt idx="532">
                  <c:v>-4.9853000000000001E-2</c:v>
                </c:pt>
                <c:pt idx="533">
                  <c:v>-8.1128000000000006E-2</c:v>
                </c:pt>
                <c:pt idx="534">
                  <c:v>-0.112404</c:v>
                </c:pt>
                <c:pt idx="535">
                  <c:v>-0.13116900000000001</c:v>
                </c:pt>
                <c:pt idx="536">
                  <c:v>-0.16869999999999999</c:v>
                </c:pt>
                <c:pt idx="537">
                  <c:v>-0.19372</c:v>
                </c:pt>
                <c:pt idx="538">
                  <c:v>-0.21873999999999999</c:v>
                </c:pt>
                <c:pt idx="539">
                  <c:v>-0.23750599999999999</c:v>
                </c:pt>
                <c:pt idx="540">
                  <c:v>-0.25627100000000003</c:v>
                </c:pt>
                <c:pt idx="541">
                  <c:v>-0.275036</c:v>
                </c:pt>
                <c:pt idx="542">
                  <c:v>-0.28754600000000002</c:v>
                </c:pt>
                <c:pt idx="543">
                  <c:v>-0.306311</c:v>
                </c:pt>
                <c:pt idx="544">
                  <c:v>-0.325077</c:v>
                </c:pt>
                <c:pt idx="545">
                  <c:v>-0.33133200000000002</c:v>
                </c:pt>
                <c:pt idx="546">
                  <c:v>-0.356352</c:v>
                </c:pt>
                <c:pt idx="547">
                  <c:v>-0.36260700000000001</c:v>
                </c:pt>
                <c:pt idx="548">
                  <c:v>-0.38137199999999999</c:v>
                </c:pt>
                <c:pt idx="549">
                  <c:v>-0.39388299999999998</c:v>
                </c:pt>
                <c:pt idx="550">
                  <c:v>-0.41264800000000001</c:v>
                </c:pt>
                <c:pt idx="551">
                  <c:v>-0.43141299999999999</c:v>
                </c:pt>
                <c:pt idx="552">
                  <c:v>-0.437668</c:v>
                </c:pt>
                <c:pt idx="553">
                  <c:v>-0.46268799999999999</c:v>
                </c:pt>
                <c:pt idx="554">
                  <c:v>-0.47519899999999998</c:v>
                </c:pt>
                <c:pt idx="555">
                  <c:v>-0.49396400000000001</c:v>
                </c:pt>
                <c:pt idx="556">
                  <c:v>-0.51272899999999999</c:v>
                </c:pt>
                <c:pt idx="557">
                  <c:v>-0.52523900000000001</c:v>
                </c:pt>
                <c:pt idx="558">
                  <c:v>-0.55025999999999997</c:v>
                </c:pt>
                <c:pt idx="559">
                  <c:v>-0.569025</c:v>
                </c:pt>
                <c:pt idx="560">
                  <c:v>-0.57528000000000001</c:v>
                </c:pt>
                <c:pt idx="561">
                  <c:v>-0.60029999999999994</c:v>
                </c:pt>
                <c:pt idx="562">
                  <c:v>-0.61280999999999997</c:v>
                </c:pt>
                <c:pt idx="563">
                  <c:v>-0.62532100000000002</c:v>
                </c:pt>
                <c:pt idx="564">
                  <c:v>-0.63783100000000004</c:v>
                </c:pt>
                <c:pt idx="565">
                  <c:v>-0.63783100000000004</c:v>
                </c:pt>
                <c:pt idx="566">
                  <c:v>-0.66285099999999997</c:v>
                </c:pt>
                <c:pt idx="567">
                  <c:v>-0.65034099999999995</c:v>
                </c:pt>
                <c:pt idx="568">
                  <c:v>-0.65034099999999995</c:v>
                </c:pt>
                <c:pt idx="569">
                  <c:v>-0.65034099999999995</c:v>
                </c:pt>
                <c:pt idx="570">
                  <c:v>-0.65034099999999995</c:v>
                </c:pt>
                <c:pt idx="571">
                  <c:v>-0.64408600000000005</c:v>
                </c:pt>
                <c:pt idx="572">
                  <c:v>-0.64408600000000005</c:v>
                </c:pt>
                <c:pt idx="573">
                  <c:v>-0.64408600000000005</c:v>
                </c:pt>
                <c:pt idx="574">
                  <c:v>-0.62532100000000002</c:v>
                </c:pt>
                <c:pt idx="575">
                  <c:v>-0.60655499999999996</c:v>
                </c:pt>
                <c:pt idx="576">
                  <c:v>-0.58779000000000003</c:v>
                </c:pt>
                <c:pt idx="577">
                  <c:v>-0.57528000000000001</c:v>
                </c:pt>
                <c:pt idx="578">
                  <c:v>-0.55651499999999998</c:v>
                </c:pt>
                <c:pt idx="579">
                  <c:v>-0.54400499999999996</c:v>
                </c:pt>
                <c:pt idx="580">
                  <c:v>-0.51272899999999999</c:v>
                </c:pt>
                <c:pt idx="581">
                  <c:v>-0.50647399999999998</c:v>
                </c:pt>
                <c:pt idx="582">
                  <c:v>-0.48145399999999999</c:v>
                </c:pt>
                <c:pt idx="583">
                  <c:v>-0.45643299999999998</c:v>
                </c:pt>
                <c:pt idx="584">
                  <c:v>-0.42515799999999998</c:v>
                </c:pt>
                <c:pt idx="585">
                  <c:v>-0.406393</c:v>
                </c:pt>
                <c:pt idx="586">
                  <c:v>-0.37511699999999998</c:v>
                </c:pt>
                <c:pt idx="587">
                  <c:v>-0.34384199999999998</c:v>
                </c:pt>
                <c:pt idx="588">
                  <c:v>-0.31882199999999999</c:v>
                </c:pt>
                <c:pt idx="589">
                  <c:v>-0.29380099999999998</c:v>
                </c:pt>
                <c:pt idx="590">
                  <c:v>-0.26252599999999998</c:v>
                </c:pt>
                <c:pt idx="591">
                  <c:v>-0.23750599999999999</c:v>
                </c:pt>
                <c:pt idx="592">
                  <c:v>-0.20623</c:v>
                </c:pt>
                <c:pt idx="593">
                  <c:v>-0.174955</c:v>
                </c:pt>
                <c:pt idx="594">
                  <c:v>-0.143679</c:v>
                </c:pt>
                <c:pt idx="595">
                  <c:v>-0.118659</c:v>
                </c:pt>
                <c:pt idx="596">
                  <c:v>-8.7384000000000003E-2</c:v>
                </c:pt>
                <c:pt idx="597">
                  <c:v>-6.8617999999999998E-2</c:v>
                </c:pt>
                <c:pt idx="598">
                  <c:v>-4.3597999999999998E-2</c:v>
                </c:pt>
                <c:pt idx="599">
                  <c:v>-1.8578000000000001E-2</c:v>
                </c:pt>
                <c:pt idx="600">
                  <c:v>1.8799999999999999E-4</c:v>
                </c:pt>
                <c:pt idx="601">
                  <c:v>1.8953000000000001E-2</c:v>
                </c:pt>
                <c:pt idx="602">
                  <c:v>5.0228000000000002E-2</c:v>
                </c:pt>
                <c:pt idx="603">
                  <c:v>6.2738000000000002E-2</c:v>
                </c:pt>
                <c:pt idx="604">
                  <c:v>8.1503999999999993E-2</c:v>
                </c:pt>
                <c:pt idx="605">
                  <c:v>0.100269</c:v>
                </c:pt>
                <c:pt idx="606">
                  <c:v>0.13154399999999999</c:v>
                </c:pt>
                <c:pt idx="607">
                  <c:v>0.15656500000000001</c:v>
                </c:pt>
                <c:pt idx="608">
                  <c:v>0.17533000000000001</c:v>
                </c:pt>
                <c:pt idx="609">
                  <c:v>0.21285999999999999</c:v>
                </c:pt>
                <c:pt idx="610">
                  <c:v>0.219115</c:v>
                </c:pt>
                <c:pt idx="611">
                  <c:v>0.23788100000000001</c:v>
                </c:pt>
                <c:pt idx="612">
                  <c:v>0.26915600000000001</c:v>
                </c:pt>
                <c:pt idx="613">
                  <c:v>0.29417599999999999</c:v>
                </c:pt>
                <c:pt idx="614">
                  <c:v>0.33170699999999997</c:v>
                </c:pt>
                <c:pt idx="615">
                  <c:v>0.37549300000000002</c:v>
                </c:pt>
                <c:pt idx="616">
                  <c:v>0.40051300000000001</c:v>
                </c:pt>
                <c:pt idx="617">
                  <c:v>0.43178800000000001</c:v>
                </c:pt>
                <c:pt idx="618">
                  <c:v>0.46306399999999998</c:v>
                </c:pt>
                <c:pt idx="619">
                  <c:v>0.49433899999999997</c:v>
                </c:pt>
                <c:pt idx="620">
                  <c:v>0.53186999999999995</c:v>
                </c:pt>
                <c:pt idx="621">
                  <c:v>0.56314500000000001</c:v>
                </c:pt>
                <c:pt idx="622">
                  <c:v>0.59441999999999995</c:v>
                </c:pt>
                <c:pt idx="623">
                  <c:v>0.63820600000000005</c:v>
                </c:pt>
                <c:pt idx="624">
                  <c:v>0.66322599999999998</c:v>
                </c:pt>
                <c:pt idx="625">
                  <c:v>0.70075699999999996</c:v>
                </c:pt>
                <c:pt idx="626">
                  <c:v>0.73203200000000002</c:v>
                </c:pt>
                <c:pt idx="627">
                  <c:v>0.769563</c:v>
                </c:pt>
                <c:pt idx="628">
                  <c:v>0.81334799999999996</c:v>
                </c:pt>
                <c:pt idx="629">
                  <c:v>0.85087900000000005</c:v>
                </c:pt>
                <c:pt idx="630">
                  <c:v>0.90091900000000003</c:v>
                </c:pt>
                <c:pt idx="631">
                  <c:v>0.92593999999999999</c:v>
                </c:pt>
                <c:pt idx="632">
                  <c:v>0.97598099999999999</c:v>
                </c:pt>
                <c:pt idx="633">
                  <c:v>1.019766</c:v>
                </c:pt>
                <c:pt idx="634">
                  <c:v>1.0635520000000001</c:v>
                </c:pt>
                <c:pt idx="635">
                  <c:v>1.107337</c:v>
                </c:pt>
                <c:pt idx="636">
                  <c:v>1.188653</c:v>
                </c:pt>
                <c:pt idx="637">
                  <c:v>1.2011639999999999</c:v>
                </c:pt>
                <c:pt idx="638">
                  <c:v>1.276224</c:v>
                </c:pt>
                <c:pt idx="639">
                  <c:v>1.3325199999999999</c:v>
                </c:pt>
                <c:pt idx="640">
                  <c:v>1.363796</c:v>
                </c:pt>
                <c:pt idx="641">
                  <c:v>1.482642</c:v>
                </c:pt>
                <c:pt idx="642">
                  <c:v>1.576468</c:v>
                </c:pt>
                <c:pt idx="643">
                  <c:v>1.6202540000000001</c:v>
                </c:pt>
                <c:pt idx="644">
                  <c:v>1.7641210000000001</c:v>
                </c:pt>
                <c:pt idx="645">
                  <c:v>1.845437</c:v>
                </c:pt>
                <c:pt idx="646">
                  <c:v>1.8767119999999999</c:v>
                </c:pt>
                <c:pt idx="647">
                  <c:v>1.9580280000000001</c:v>
                </c:pt>
                <c:pt idx="648">
                  <c:v>1.951773</c:v>
                </c:pt>
                <c:pt idx="649">
                  <c:v>1.989304</c:v>
                </c:pt>
                <c:pt idx="650">
                  <c:v>1.989304</c:v>
                </c:pt>
                <c:pt idx="651">
                  <c:v>1.9580280000000001</c:v>
                </c:pt>
                <c:pt idx="652">
                  <c:v>2.0143239999999998</c:v>
                </c:pt>
                <c:pt idx="653">
                  <c:v>2.039345</c:v>
                </c:pt>
                <c:pt idx="654">
                  <c:v>2.0768749999999998</c:v>
                </c:pt>
                <c:pt idx="655">
                  <c:v>2.126916</c:v>
                </c:pt>
                <c:pt idx="656">
                  <c:v>2.1707010000000002</c:v>
                </c:pt>
                <c:pt idx="657">
                  <c:v>2.220742</c:v>
                </c:pt>
                <c:pt idx="658">
                  <c:v>2.2770380000000001</c:v>
                </c:pt>
                <c:pt idx="659">
                  <c:v>2.3083130000000001</c:v>
                </c:pt>
                <c:pt idx="660">
                  <c:v>2.3270780000000002</c:v>
                </c:pt>
                <c:pt idx="661">
                  <c:v>2.3333330000000001</c:v>
                </c:pt>
                <c:pt idx="662">
                  <c:v>2.345844</c:v>
                </c:pt>
                <c:pt idx="663">
                  <c:v>2.3520989999999999</c:v>
                </c:pt>
                <c:pt idx="664">
                  <c:v>2.345844</c:v>
                </c:pt>
                <c:pt idx="665">
                  <c:v>2.3520989999999999</c:v>
                </c:pt>
                <c:pt idx="666">
                  <c:v>2.345844</c:v>
                </c:pt>
                <c:pt idx="667">
                  <c:v>2.345844</c:v>
                </c:pt>
                <c:pt idx="668">
                  <c:v>2.3520989999999999</c:v>
                </c:pt>
                <c:pt idx="669">
                  <c:v>2.3583539999999998</c:v>
                </c:pt>
                <c:pt idx="670">
                  <c:v>2.3520989999999999</c:v>
                </c:pt>
                <c:pt idx="671">
                  <c:v>2.345844</c:v>
                </c:pt>
                <c:pt idx="672">
                  <c:v>2.3583539999999998</c:v>
                </c:pt>
                <c:pt idx="673">
                  <c:v>2.345844</c:v>
                </c:pt>
                <c:pt idx="674">
                  <c:v>2.345844</c:v>
                </c:pt>
                <c:pt idx="675">
                  <c:v>2.345844</c:v>
                </c:pt>
                <c:pt idx="676">
                  <c:v>2.3520989999999999</c:v>
                </c:pt>
                <c:pt idx="677">
                  <c:v>2.345844</c:v>
                </c:pt>
                <c:pt idx="678">
                  <c:v>2.3333330000000001</c:v>
                </c:pt>
                <c:pt idx="679">
                  <c:v>2.314568</c:v>
                </c:pt>
                <c:pt idx="680">
                  <c:v>2.2895479999999999</c:v>
                </c:pt>
                <c:pt idx="681">
                  <c:v>2.2645279999999999</c:v>
                </c:pt>
                <c:pt idx="682">
                  <c:v>2.2395070000000001</c:v>
                </c:pt>
                <c:pt idx="683">
                  <c:v>2.2144870000000001</c:v>
                </c:pt>
                <c:pt idx="684">
                  <c:v>2.183211</c:v>
                </c:pt>
                <c:pt idx="685">
                  <c:v>2.1519360000000001</c:v>
                </c:pt>
                <c:pt idx="686">
                  <c:v>2.126916</c:v>
                </c:pt>
                <c:pt idx="687">
                  <c:v>2.0831300000000001</c:v>
                </c:pt>
                <c:pt idx="688">
                  <c:v>2.0581100000000001</c:v>
                </c:pt>
                <c:pt idx="689">
                  <c:v>2.0205790000000001</c:v>
                </c:pt>
                <c:pt idx="690">
                  <c:v>1.989304</c:v>
                </c:pt>
                <c:pt idx="691">
                  <c:v>1.970539</c:v>
                </c:pt>
                <c:pt idx="692">
                  <c:v>1.939263</c:v>
                </c:pt>
                <c:pt idx="693">
                  <c:v>1.920498</c:v>
                </c:pt>
                <c:pt idx="694">
                  <c:v>1.8767119999999999</c:v>
                </c:pt>
                <c:pt idx="695">
                  <c:v>1.8642019999999999</c:v>
                </c:pt>
                <c:pt idx="696">
                  <c:v>1.845437</c:v>
                </c:pt>
                <c:pt idx="697">
                  <c:v>1.8266720000000001</c:v>
                </c:pt>
                <c:pt idx="698">
                  <c:v>1.820417</c:v>
                </c:pt>
                <c:pt idx="699">
                  <c:v>1.7891410000000001</c:v>
                </c:pt>
                <c:pt idx="700">
                  <c:v>1.7766310000000001</c:v>
                </c:pt>
                <c:pt idx="701">
                  <c:v>1.782886</c:v>
                </c:pt>
                <c:pt idx="702">
                  <c:v>1.7578659999999999</c:v>
                </c:pt>
                <c:pt idx="703">
                  <c:v>1.7578659999999999</c:v>
                </c:pt>
                <c:pt idx="704">
                  <c:v>1.7453559999999999</c:v>
                </c:pt>
                <c:pt idx="705">
                  <c:v>1.7391000000000001</c:v>
                </c:pt>
                <c:pt idx="706">
                  <c:v>1.7453559999999999</c:v>
                </c:pt>
                <c:pt idx="707">
                  <c:v>1.7328460000000001</c:v>
                </c:pt>
                <c:pt idx="708">
                  <c:v>1.7391000000000001</c:v>
                </c:pt>
                <c:pt idx="709">
                  <c:v>1.7328460000000001</c:v>
                </c:pt>
                <c:pt idx="710">
                  <c:v>1.7265900000000001</c:v>
                </c:pt>
                <c:pt idx="711">
                  <c:v>1.7265900000000001</c:v>
                </c:pt>
                <c:pt idx="712">
                  <c:v>1.7203349999999999</c:v>
                </c:pt>
                <c:pt idx="713">
                  <c:v>1.7328460000000001</c:v>
                </c:pt>
                <c:pt idx="714">
                  <c:v>1.7203349999999999</c:v>
                </c:pt>
                <c:pt idx="715">
                  <c:v>1.7203349999999999</c:v>
                </c:pt>
                <c:pt idx="716">
                  <c:v>1.7453559999999999</c:v>
                </c:pt>
                <c:pt idx="717">
                  <c:v>1.7391000000000001</c:v>
                </c:pt>
                <c:pt idx="718">
                  <c:v>1.7453559999999999</c:v>
                </c:pt>
                <c:pt idx="719">
                  <c:v>1.7453559999999999</c:v>
                </c:pt>
                <c:pt idx="720">
                  <c:v>1.7391000000000001</c:v>
                </c:pt>
                <c:pt idx="721">
                  <c:v>1.7265900000000001</c:v>
                </c:pt>
                <c:pt idx="722">
                  <c:v>1.6828050000000001</c:v>
                </c:pt>
                <c:pt idx="723">
                  <c:v>1.68906</c:v>
                </c:pt>
                <c:pt idx="724">
                  <c:v>1.6702950000000001</c:v>
                </c:pt>
                <c:pt idx="725">
                  <c:v>1.6452739999999999</c:v>
                </c:pt>
                <c:pt idx="726">
                  <c:v>1.626509</c:v>
                </c:pt>
                <c:pt idx="727">
                  <c:v>1.595234</c:v>
                </c:pt>
                <c:pt idx="728">
                  <c:v>1.5577030000000001</c:v>
                </c:pt>
                <c:pt idx="729">
                  <c:v>1.495152</c:v>
                </c:pt>
                <c:pt idx="730">
                  <c:v>1.470132</c:v>
                </c:pt>
                <c:pt idx="731">
                  <c:v>1.432601</c:v>
                </c:pt>
                <c:pt idx="732">
                  <c:v>1.3825609999999999</c:v>
                </c:pt>
                <c:pt idx="733">
                  <c:v>1.3325199999999999</c:v>
                </c:pt>
                <c:pt idx="734">
                  <c:v>1.2824800000000001</c:v>
                </c:pt>
                <c:pt idx="735">
                  <c:v>1.2324390000000001</c:v>
                </c:pt>
                <c:pt idx="736">
                  <c:v>1.1823980000000001</c:v>
                </c:pt>
                <c:pt idx="737">
                  <c:v>1.119847</c:v>
                </c:pt>
                <c:pt idx="738">
                  <c:v>1.069807</c:v>
                </c:pt>
                <c:pt idx="739">
                  <c:v>1.0135110000000001</c:v>
                </c:pt>
                <c:pt idx="740">
                  <c:v>0.96347000000000005</c:v>
                </c:pt>
                <c:pt idx="741">
                  <c:v>0.90717499999999995</c:v>
                </c:pt>
                <c:pt idx="742">
                  <c:v>0.86338899999999996</c:v>
                </c:pt>
                <c:pt idx="743">
                  <c:v>0.81960299999999997</c:v>
                </c:pt>
                <c:pt idx="744">
                  <c:v>0.76330799999999999</c:v>
                </c:pt>
                <c:pt idx="745">
                  <c:v>0.71326699999999998</c:v>
                </c:pt>
                <c:pt idx="746">
                  <c:v>0.66322599999999998</c:v>
                </c:pt>
                <c:pt idx="747">
                  <c:v>0.62569600000000003</c:v>
                </c:pt>
                <c:pt idx="748">
                  <c:v>0.57565500000000003</c:v>
                </c:pt>
                <c:pt idx="749">
                  <c:v>0.53186999999999995</c:v>
                </c:pt>
                <c:pt idx="750">
                  <c:v>0.48808400000000002</c:v>
                </c:pt>
                <c:pt idx="751">
                  <c:v>0.444299</c:v>
                </c:pt>
                <c:pt idx="752">
                  <c:v>0.40051300000000001</c:v>
                </c:pt>
                <c:pt idx="753">
                  <c:v>0.35672700000000002</c:v>
                </c:pt>
                <c:pt idx="754">
                  <c:v>0.31919700000000001</c:v>
                </c:pt>
                <c:pt idx="755">
                  <c:v>0.27541100000000002</c:v>
                </c:pt>
                <c:pt idx="756">
                  <c:v>0.23788100000000001</c:v>
                </c:pt>
                <c:pt idx="757">
                  <c:v>0.20660500000000001</c:v>
                </c:pt>
                <c:pt idx="758">
                  <c:v>0.16281999999999999</c:v>
                </c:pt>
                <c:pt idx="759">
                  <c:v>0.119034</c:v>
                </c:pt>
                <c:pt idx="760">
                  <c:v>7.5248999999999996E-2</c:v>
                </c:pt>
                <c:pt idx="761">
                  <c:v>3.1462999999999998E-2</c:v>
                </c:pt>
                <c:pt idx="762">
                  <c:v>1.8799999999999999E-4</c:v>
                </c:pt>
                <c:pt idx="763">
                  <c:v>-3.7343000000000001E-2</c:v>
                </c:pt>
                <c:pt idx="764">
                  <c:v>-7.4872999999999995E-2</c:v>
                </c:pt>
                <c:pt idx="765">
                  <c:v>-0.112404</c:v>
                </c:pt>
                <c:pt idx="766">
                  <c:v>-0.143679</c:v>
                </c:pt>
                <c:pt idx="767">
                  <c:v>-0.18121000000000001</c:v>
                </c:pt>
                <c:pt idx="768">
                  <c:v>-0.21873999999999999</c:v>
                </c:pt>
                <c:pt idx="769">
                  <c:v>-0.24376100000000001</c:v>
                </c:pt>
                <c:pt idx="770">
                  <c:v>-0.29380099999999998</c:v>
                </c:pt>
                <c:pt idx="771">
                  <c:v>-0.35009699999999999</c:v>
                </c:pt>
                <c:pt idx="772">
                  <c:v>-0.38137199999999999</c:v>
                </c:pt>
                <c:pt idx="773">
                  <c:v>-0.42515799999999998</c:v>
                </c:pt>
                <c:pt idx="774">
                  <c:v>-0.45643299999999998</c:v>
                </c:pt>
                <c:pt idx="775">
                  <c:v>-0.487709</c:v>
                </c:pt>
                <c:pt idx="776">
                  <c:v>-0.53149400000000002</c:v>
                </c:pt>
                <c:pt idx="777">
                  <c:v>-0.56276999999999999</c:v>
                </c:pt>
                <c:pt idx="778">
                  <c:v>-0.59404500000000005</c:v>
                </c:pt>
                <c:pt idx="779">
                  <c:v>-0.60655499999999996</c:v>
                </c:pt>
                <c:pt idx="780">
                  <c:v>-0.62532100000000002</c:v>
                </c:pt>
                <c:pt idx="781">
                  <c:v>-0.65659599999999996</c:v>
                </c:pt>
                <c:pt idx="782">
                  <c:v>-0.66285099999999997</c:v>
                </c:pt>
                <c:pt idx="783">
                  <c:v>-0.68787100000000001</c:v>
                </c:pt>
                <c:pt idx="784">
                  <c:v>-0.69412600000000002</c:v>
                </c:pt>
                <c:pt idx="785">
                  <c:v>-0.71289199999999997</c:v>
                </c:pt>
                <c:pt idx="786">
                  <c:v>-0.71289199999999997</c:v>
                </c:pt>
                <c:pt idx="787">
                  <c:v>-0.731657</c:v>
                </c:pt>
                <c:pt idx="788">
                  <c:v>-0.73791200000000001</c:v>
                </c:pt>
                <c:pt idx="789">
                  <c:v>-0.73791200000000001</c:v>
                </c:pt>
                <c:pt idx="790">
                  <c:v>-0.75042200000000003</c:v>
                </c:pt>
                <c:pt idx="791">
                  <c:v>-0.75042200000000003</c:v>
                </c:pt>
                <c:pt idx="792">
                  <c:v>-0.75042200000000003</c:v>
                </c:pt>
                <c:pt idx="793">
                  <c:v>-0.75667700000000004</c:v>
                </c:pt>
                <c:pt idx="794">
                  <c:v>-0.73791200000000001</c:v>
                </c:pt>
                <c:pt idx="795">
                  <c:v>-0.74416700000000002</c:v>
                </c:pt>
                <c:pt idx="796">
                  <c:v>-0.75042200000000003</c:v>
                </c:pt>
                <c:pt idx="797">
                  <c:v>-0.75042200000000003</c:v>
                </c:pt>
                <c:pt idx="798">
                  <c:v>-0.74416700000000002</c:v>
                </c:pt>
                <c:pt idx="799">
                  <c:v>-0.74416700000000002</c:v>
                </c:pt>
                <c:pt idx="800">
                  <c:v>-0.75042200000000003</c:v>
                </c:pt>
                <c:pt idx="801">
                  <c:v>-0.72540199999999999</c:v>
                </c:pt>
                <c:pt idx="802">
                  <c:v>-0.71289199999999997</c:v>
                </c:pt>
                <c:pt idx="803">
                  <c:v>-0.69412600000000002</c:v>
                </c:pt>
                <c:pt idx="804">
                  <c:v>-0.66910599999999998</c:v>
                </c:pt>
                <c:pt idx="805">
                  <c:v>-0.65034099999999995</c:v>
                </c:pt>
                <c:pt idx="806">
                  <c:v>-0.63157600000000003</c:v>
                </c:pt>
                <c:pt idx="807">
                  <c:v>-0.63157600000000003</c:v>
                </c:pt>
                <c:pt idx="808">
                  <c:v>-0.61280999999999997</c:v>
                </c:pt>
                <c:pt idx="809">
                  <c:v>-0.58779000000000003</c:v>
                </c:pt>
                <c:pt idx="810">
                  <c:v>-0.56276999999999999</c:v>
                </c:pt>
                <c:pt idx="811">
                  <c:v>-0.54400499999999996</c:v>
                </c:pt>
                <c:pt idx="812">
                  <c:v>-0.518984</c:v>
                </c:pt>
                <c:pt idx="813">
                  <c:v>-0.50647399999999998</c:v>
                </c:pt>
                <c:pt idx="814">
                  <c:v>-0.49396400000000001</c:v>
                </c:pt>
                <c:pt idx="815">
                  <c:v>-0.487709</c:v>
                </c:pt>
                <c:pt idx="816">
                  <c:v>-0.47519899999999998</c:v>
                </c:pt>
                <c:pt idx="817">
                  <c:v>-0.46894400000000003</c:v>
                </c:pt>
                <c:pt idx="818">
                  <c:v>-0.45643299999999998</c:v>
                </c:pt>
                <c:pt idx="819">
                  <c:v>-0.44392300000000001</c:v>
                </c:pt>
                <c:pt idx="820">
                  <c:v>-0.41890300000000003</c:v>
                </c:pt>
                <c:pt idx="821">
                  <c:v>-0.406393</c:v>
                </c:pt>
                <c:pt idx="822">
                  <c:v>-0.387627</c:v>
                </c:pt>
                <c:pt idx="823">
                  <c:v>-0.37511699999999998</c:v>
                </c:pt>
                <c:pt idx="824">
                  <c:v>-0.36260700000000001</c:v>
                </c:pt>
                <c:pt idx="825">
                  <c:v>-0.33758700000000003</c:v>
                </c:pt>
                <c:pt idx="826">
                  <c:v>-0.33133200000000002</c:v>
                </c:pt>
                <c:pt idx="827">
                  <c:v>-0.31256699999999998</c:v>
                </c:pt>
                <c:pt idx="828">
                  <c:v>-0.30005599999999999</c:v>
                </c:pt>
                <c:pt idx="829">
                  <c:v>-0.28129100000000001</c:v>
                </c:pt>
                <c:pt idx="830">
                  <c:v>-0.275036</c:v>
                </c:pt>
                <c:pt idx="831">
                  <c:v>-0.26252599999999998</c:v>
                </c:pt>
                <c:pt idx="832">
                  <c:v>-0.25001600000000002</c:v>
                </c:pt>
                <c:pt idx="833">
                  <c:v>-0.23750599999999999</c:v>
                </c:pt>
                <c:pt idx="834">
                  <c:v>-0.21873999999999999</c:v>
                </c:pt>
                <c:pt idx="835">
                  <c:v>-0.19997500000000001</c:v>
                </c:pt>
                <c:pt idx="836">
                  <c:v>-0.18746499999999999</c:v>
                </c:pt>
                <c:pt idx="837">
                  <c:v>-0.18121000000000001</c:v>
                </c:pt>
                <c:pt idx="838">
                  <c:v>-0.16869999999999999</c:v>
                </c:pt>
                <c:pt idx="839">
                  <c:v>-0.143679</c:v>
                </c:pt>
                <c:pt idx="840">
                  <c:v>-0.13116900000000001</c:v>
                </c:pt>
                <c:pt idx="841">
                  <c:v>-0.10614899999999999</c:v>
                </c:pt>
                <c:pt idx="842">
                  <c:v>-8.1128000000000006E-2</c:v>
                </c:pt>
                <c:pt idx="843">
                  <c:v>-6.8617999999999998E-2</c:v>
                </c:pt>
                <c:pt idx="844">
                  <c:v>-3.7343000000000001E-2</c:v>
                </c:pt>
                <c:pt idx="845">
                  <c:v>-1.2323000000000001E-2</c:v>
                </c:pt>
                <c:pt idx="846">
                  <c:v>1.2697999999999999E-2</c:v>
                </c:pt>
                <c:pt idx="847">
                  <c:v>3.7718000000000002E-2</c:v>
                </c:pt>
                <c:pt idx="848">
                  <c:v>6.8994E-2</c:v>
                </c:pt>
                <c:pt idx="849">
                  <c:v>0.100269</c:v>
                </c:pt>
                <c:pt idx="850">
                  <c:v>0.12528900000000001</c:v>
                </c:pt>
                <c:pt idx="851">
                  <c:v>0.15031</c:v>
                </c:pt>
                <c:pt idx="852">
                  <c:v>0.181585</c:v>
                </c:pt>
                <c:pt idx="853">
                  <c:v>0.21285999999999999</c:v>
                </c:pt>
                <c:pt idx="854">
                  <c:v>0.24413599999999999</c:v>
                </c:pt>
                <c:pt idx="855">
                  <c:v>0.28166600000000003</c:v>
                </c:pt>
                <c:pt idx="856">
                  <c:v>0.31919700000000001</c:v>
                </c:pt>
                <c:pt idx="857">
                  <c:v>0.37549300000000002</c:v>
                </c:pt>
                <c:pt idx="858">
                  <c:v>0.394258</c:v>
                </c:pt>
                <c:pt idx="859">
                  <c:v>0.43804300000000002</c:v>
                </c:pt>
                <c:pt idx="860">
                  <c:v>0.48808400000000002</c:v>
                </c:pt>
                <c:pt idx="861">
                  <c:v>0.51935900000000002</c:v>
                </c:pt>
                <c:pt idx="862">
                  <c:v>0.58191000000000004</c:v>
                </c:pt>
                <c:pt idx="863">
                  <c:v>0.61318600000000001</c:v>
                </c:pt>
                <c:pt idx="864">
                  <c:v>0.67573700000000003</c:v>
                </c:pt>
                <c:pt idx="865">
                  <c:v>0.71952199999999999</c:v>
                </c:pt>
                <c:pt idx="866">
                  <c:v>0.76330799999999999</c:v>
                </c:pt>
                <c:pt idx="867">
                  <c:v>0.80709299999999995</c:v>
                </c:pt>
                <c:pt idx="868">
                  <c:v>0.85087900000000005</c:v>
                </c:pt>
                <c:pt idx="869">
                  <c:v>0.88215399999999999</c:v>
                </c:pt>
                <c:pt idx="870">
                  <c:v>0.91342999999999996</c:v>
                </c:pt>
                <c:pt idx="871">
                  <c:v>0.93845000000000001</c:v>
                </c:pt>
                <c:pt idx="872">
                  <c:v>0.98849100000000001</c:v>
                </c:pt>
                <c:pt idx="873">
                  <c:v>1.032276</c:v>
                </c:pt>
                <c:pt idx="874">
                  <c:v>1.0635520000000001</c:v>
                </c:pt>
                <c:pt idx="875">
                  <c:v>1.107337</c:v>
                </c:pt>
                <c:pt idx="876">
                  <c:v>1.1511229999999999</c:v>
                </c:pt>
                <c:pt idx="877">
                  <c:v>1.2011639999999999</c:v>
                </c:pt>
                <c:pt idx="878">
                  <c:v>1.263714</c:v>
                </c:pt>
                <c:pt idx="879">
                  <c:v>1.3888160000000001</c:v>
                </c:pt>
                <c:pt idx="880">
                  <c:v>1.4263459999999999</c:v>
                </c:pt>
                <c:pt idx="881">
                  <c:v>1.5827230000000001</c:v>
                </c:pt>
                <c:pt idx="882">
                  <c:v>1.6452739999999999</c:v>
                </c:pt>
                <c:pt idx="883">
                  <c:v>1.7203349999999999</c:v>
                </c:pt>
                <c:pt idx="884">
                  <c:v>1.8016509999999999</c:v>
                </c:pt>
                <c:pt idx="885">
                  <c:v>1.832927</c:v>
                </c:pt>
                <c:pt idx="886">
                  <c:v>1.920498</c:v>
                </c:pt>
                <c:pt idx="887">
                  <c:v>1.9580280000000001</c:v>
                </c:pt>
                <c:pt idx="888">
                  <c:v>1.989304</c:v>
                </c:pt>
                <c:pt idx="889">
                  <c:v>2.001814</c:v>
                </c:pt>
                <c:pt idx="890">
                  <c:v>2.0143239999999998</c:v>
                </c:pt>
                <c:pt idx="891">
                  <c:v>2.026834</c:v>
                </c:pt>
                <c:pt idx="892">
                  <c:v>2.0205790000000001</c:v>
                </c:pt>
                <c:pt idx="893">
                  <c:v>2.039345</c:v>
                </c:pt>
                <c:pt idx="894">
                  <c:v>2.0518550000000002</c:v>
                </c:pt>
                <c:pt idx="895">
                  <c:v>2.0706199999999999</c:v>
                </c:pt>
                <c:pt idx="896">
                  <c:v>2.0956399999999999</c:v>
                </c:pt>
                <c:pt idx="897">
                  <c:v>2.1394259999999998</c:v>
                </c:pt>
                <c:pt idx="898">
                  <c:v>2.158191</c:v>
                </c:pt>
                <c:pt idx="899">
                  <c:v>2.2019769999999999</c:v>
                </c:pt>
                <c:pt idx="900">
                  <c:v>2.2144870000000001</c:v>
                </c:pt>
                <c:pt idx="901">
                  <c:v>2.245762</c:v>
                </c:pt>
                <c:pt idx="902">
                  <c:v>2.2645279999999999</c:v>
                </c:pt>
                <c:pt idx="903">
                  <c:v>2.2895479999999999</c:v>
                </c:pt>
                <c:pt idx="904">
                  <c:v>2.3083130000000001</c:v>
                </c:pt>
                <c:pt idx="905">
                  <c:v>2.3270780000000002</c:v>
                </c:pt>
                <c:pt idx="906">
                  <c:v>2.345844</c:v>
                </c:pt>
                <c:pt idx="907">
                  <c:v>2.3395890000000001</c:v>
                </c:pt>
                <c:pt idx="908">
                  <c:v>2.3395890000000001</c:v>
                </c:pt>
                <c:pt idx="909">
                  <c:v>2.345844</c:v>
                </c:pt>
                <c:pt idx="910">
                  <c:v>2.3583539999999998</c:v>
                </c:pt>
                <c:pt idx="911">
                  <c:v>2.3520989999999999</c:v>
                </c:pt>
                <c:pt idx="912">
                  <c:v>2.3520989999999999</c:v>
                </c:pt>
                <c:pt idx="913">
                  <c:v>2.3520989999999999</c:v>
                </c:pt>
                <c:pt idx="914">
                  <c:v>2.3520989999999999</c:v>
                </c:pt>
                <c:pt idx="915">
                  <c:v>2.345844</c:v>
                </c:pt>
                <c:pt idx="916">
                  <c:v>2.345844</c:v>
                </c:pt>
                <c:pt idx="917">
                  <c:v>2.3520989999999999</c:v>
                </c:pt>
                <c:pt idx="918">
                  <c:v>2.3520989999999999</c:v>
                </c:pt>
                <c:pt idx="919">
                  <c:v>2.3520989999999999</c:v>
                </c:pt>
                <c:pt idx="920">
                  <c:v>2.3520989999999999</c:v>
                </c:pt>
                <c:pt idx="921">
                  <c:v>2.3520989999999999</c:v>
                </c:pt>
                <c:pt idx="922">
                  <c:v>2.345844</c:v>
                </c:pt>
                <c:pt idx="923">
                  <c:v>2.345844</c:v>
                </c:pt>
                <c:pt idx="924">
                  <c:v>2.345844</c:v>
                </c:pt>
                <c:pt idx="925">
                  <c:v>2.3520989999999999</c:v>
                </c:pt>
                <c:pt idx="926">
                  <c:v>2.345844</c:v>
                </c:pt>
                <c:pt idx="927">
                  <c:v>2.3395890000000001</c:v>
                </c:pt>
                <c:pt idx="928">
                  <c:v>2.3020580000000002</c:v>
                </c:pt>
                <c:pt idx="929">
                  <c:v>2.283293</c:v>
                </c:pt>
                <c:pt idx="930">
                  <c:v>2.2520180000000001</c:v>
                </c:pt>
                <c:pt idx="931">
                  <c:v>2.220742</c:v>
                </c:pt>
                <c:pt idx="932">
                  <c:v>2.1894659999999999</c:v>
                </c:pt>
                <c:pt idx="933">
                  <c:v>2.1456810000000002</c:v>
                </c:pt>
                <c:pt idx="934">
                  <c:v>2.1206610000000001</c:v>
                </c:pt>
                <c:pt idx="935">
                  <c:v>2.0831300000000001</c:v>
                </c:pt>
                <c:pt idx="936">
                  <c:v>2.0455990000000002</c:v>
                </c:pt>
                <c:pt idx="937">
                  <c:v>2.0143239999999998</c:v>
                </c:pt>
                <c:pt idx="938">
                  <c:v>1.989304</c:v>
                </c:pt>
                <c:pt idx="939">
                  <c:v>1.970539</c:v>
                </c:pt>
                <c:pt idx="940">
                  <c:v>1.9455180000000001</c:v>
                </c:pt>
                <c:pt idx="941">
                  <c:v>1.9267529999999999</c:v>
                </c:pt>
                <c:pt idx="942">
                  <c:v>1.920498</c:v>
                </c:pt>
                <c:pt idx="943">
                  <c:v>1.8767119999999999</c:v>
                </c:pt>
                <c:pt idx="944">
                  <c:v>1.857947</c:v>
                </c:pt>
                <c:pt idx="945">
                  <c:v>1.8266720000000001</c:v>
                </c:pt>
                <c:pt idx="946">
                  <c:v>1.807906</c:v>
                </c:pt>
                <c:pt idx="947">
                  <c:v>1.782886</c:v>
                </c:pt>
                <c:pt idx="948">
                  <c:v>1.7453559999999999</c:v>
                </c:pt>
                <c:pt idx="949">
                  <c:v>1.7078249999999999</c:v>
                </c:pt>
                <c:pt idx="950">
                  <c:v>1.6828050000000001</c:v>
                </c:pt>
                <c:pt idx="951">
                  <c:v>1.6452739999999999</c:v>
                </c:pt>
                <c:pt idx="952">
                  <c:v>1.6077440000000001</c:v>
                </c:pt>
                <c:pt idx="953">
                  <c:v>1.5702130000000001</c:v>
                </c:pt>
                <c:pt idx="954">
                  <c:v>1.5264279999999999</c:v>
                </c:pt>
                <c:pt idx="955">
                  <c:v>1.4888969999999999</c:v>
                </c:pt>
                <c:pt idx="956">
                  <c:v>1.4388570000000001</c:v>
                </c:pt>
                <c:pt idx="957">
                  <c:v>1.420091</c:v>
                </c:pt>
                <c:pt idx="958">
                  <c:v>1.3825609999999999</c:v>
                </c:pt>
                <c:pt idx="959">
                  <c:v>1.3512850000000001</c:v>
                </c:pt>
                <c:pt idx="960">
                  <c:v>1.3200099999999999</c:v>
                </c:pt>
                <c:pt idx="961">
                  <c:v>1.288735</c:v>
                </c:pt>
                <c:pt idx="962">
                  <c:v>1.2449490000000001</c:v>
                </c:pt>
                <c:pt idx="963">
                  <c:v>1.1823980000000001</c:v>
                </c:pt>
                <c:pt idx="964">
                  <c:v>1.1761429999999999</c:v>
                </c:pt>
                <c:pt idx="965">
                  <c:v>1.1261019999999999</c:v>
                </c:pt>
                <c:pt idx="966">
                  <c:v>1.082317</c:v>
                </c:pt>
                <c:pt idx="967">
                  <c:v>1.044786</c:v>
                </c:pt>
                <c:pt idx="968">
                  <c:v>0.99474600000000002</c:v>
                </c:pt>
                <c:pt idx="969">
                  <c:v>0.94470500000000002</c:v>
                </c:pt>
                <c:pt idx="970">
                  <c:v>0.888409</c:v>
                </c:pt>
                <c:pt idx="971">
                  <c:v>0.85713399999999995</c:v>
                </c:pt>
                <c:pt idx="972">
                  <c:v>0.81334799999999996</c:v>
                </c:pt>
                <c:pt idx="973">
                  <c:v>0.78207300000000002</c:v>
                </c:pt>
                <c:pt idx="974">
                  <c:v>0.75079799999999997</c:v>
                </c:pt>
                <c:pt idx="975">
                  <c:v>0.71326699999999998</c:v>
                </c:pt>
                <c:pt idx="976">
                  <c:v>0.67573700000000003</c:v>
                </c:pt>
                <c:pt idx="977">
                  <c:v>0.65697099999999997</c:v>
                </c:pt>
                <c:pt idx="978">
                  <c:v>0.61944100000000002</c:v>
                </c:pt>
                <c:pt idx="979">
                  <c:v>0.58191000000000004</c:v>
                </c:pt>
                <c:pt idx="980">
                  <c:v>0.55063499999999999</c:v>
                </c:pt>
                <c:pt idx="981">
                  <c:v>0.51935900000000002</c:v>
                </c:pt>
                <c:pt idx="982">
                  <c:v>0.48808400000000002</c:v>
                </c:pt>
                <c:pt idx="983">
                  <c:v>0.46931899999999999</c:v>
                </c:pt>
                <c:pt idx="984">
                  <c:v>0.45055400000000001</c:v>
                </c:pt>
                <c:pt idx="985">
                  <c:v>0.42553299999999999</c:v>
                </c:pt>
                <c:pt idx="986">
                  <c:v>0.41302299999999997</c:v>
                </c:pt>
                <c:pt idx="987">
                  <c:v>0.394258</c:v>
                </c:pt>
                <c:pt idx="988">
                  <c:v>0.38174799999999998</c:v>
                </c:pt>
                <c:pt idx="989">
                  <c:v>0.35672700000000002</c:v>
                </c:pt>
                <c:pt idx="990">
                  <c:v>0.33796199999999998</c:v>
                </c:pt>
                <c:pt idx="991">
                  <c:v>0.31919700000000001</c:v>
                </c:pt>
                <c:pt idx="992">
                  <c:v>0.29417599999999999</c:v>
                </c:pt>
                <c:pt idx="993">
                  <c:v>0.28166600000000003</c:v>
                </c:pt>
                <c:pt idx="994">
                  <c:v>0.262901</c:v>
                </c:pt>
                <c:pt idx="995">
                  <c:v>0.24413599999999999</c:v>
                </c:pt>
                <c:pt idx="996">
                  <c:v>0.22537099999999999</c:v>
                </c:pt>
                <c:pt idx="997">
                  <c:v>0.21285999999999999</c:v>
                </c:pt>
                <c:pt idx="998">
                  <c:v>0.181585</c:v>
                </c:pt>
                <c:pt idx="999">
                  <c:v>0.15656500000000001</c:v>
                </c:pt>
                <c:pt idx="1000">
                  <c:v>0.137799</c:v>
                </c:pt>
                <c:pt idx="1001">
                  <c:v>0.112779</c:v>
                </c:pt>
                <c:pt idx="1002">
                  <c:v>8.7759000000000004E-2</c:v>
                </c:pt>
                <c:pt idx="1003">
                  <c:v>6.8994E-2</c:v>
                </c:pt>
                <c:pt idx="1004">
                  <c:v>4.3972999999999998E-2</c:v>
                </c:pt>
                <c:pt idx="1005">
                  <c:v>2.5208000000000001E-2</c:v>
                </c:pt>
                <c:pt idx="1006">
                  <c:v>1.8799999999999999E-4</c:v>
                </c:pt>
                <c:pt idx="1007">
                  <c:v>-2.4833000000000001E-2</c:v>
                </c:pt>
                <c:pt idx="1008">
                  <c:v>-4.3597999999999998E-2</c:v>
                </c:pt>
                <c:pt idx="1009">
                  <c:v>-6.8617999999999998E-2</c:v>
                </c:pt>
                <c:pt idx="1010">
                  <c:v>-9.3639E-2</c:v>
                </c:pt>
                <c:pt idx="1011">
                  <c:v>-0.112404</c:v>
                </c:pt>
                <c:pt idx="1012">
                  <c:v>-0.13116900000000001</c:v>
                </c:pt>
                <c:pt idx="1013">
                  <c:v>-0.14993400000000001</c:v>
                </c:pt>
                <c:pt idx="1014">
                  <c:v>-0.16869999999999999</c:v>
                </c:pt>
                <c:pt idx="1015">
                  <c:v>-0.18121000000000001</c:v>
                </c:pt>
                <c:pt idx="1016">
                  <c:v>-0.19997500000000001</c:v>
                </c:pt>
                <c:pt idx="1017">
                  <c:v>-0.21248500000000001</c:v>
                </c:pt>
                <c:pt idx="1018">
                  <c:v>-0.224995</c:v>
                </c:pt>
                <c:pt idx="1019">
                  <c:v>-0.23750599999999999</c:v>
                </c:pt>
                <c:pt idx="1020">
                  <c:v>-0.24376100000000001</c:v>
                </c:pt>
                <c:pt idx="1021">
                  <c:v>-0.275036</c:v>
                </c:pt>
                <c:pt idx="1022">
                  <c:v>-0.28754600000000002</c:v>
                </c:pt>
                <c:pt idx="1023">
                  <c:v>-0.30005599999999999</c:v>
                </c:pt>
                <c:pt idx="1024">
                  <c:v>-0.31256699999999998</c:v>
                </c:pt>
                <c:pt idx="1025">
                  <c:v>-0.325077</c:v>
                </c:pt>
                <c:pt idx="1026">
                  <c:v>-0.33758700000000003</c:v>
                </c:pt>
                <c:pt idx="1027">
                  <c:v>-0.356352</c:v>
                </c:pt>
                <c:pt idx="1028">
                  <c:v>-0.36260700000000001</c:v>
                </c:pt>
                <c:pt idx="1029">
                  <c:v>-0.37511699999999998</c:v>
                </c:pt>
                <c:pt idx="1030">
                  <c:v>-0.38137199999999999</c:v>
                </c:pt>
                <c:pt idx="1031">
                  <c:v>-0.387627</c:v>
                </c:pt>
                <c:pt idx="1032">
                  <c:v>-0.39388299999999998</c:v>
                </c:pt>
                <c:pt idx="1033">
                  <c:v>-0.40013799999999999</c:v>
                </c:pt>
                <c:pt idx="1034">
                  <c:v>-0.41890300000000003</c:v>
                </c:pt>
                <c:pt idx="1035">
                  <c:v>-0.41890300000000003</c:v>
                </c:pt>
                <c:pt idx="1036">
                  <c:v>-0.42515799999999998</c:v>
                </c:pt>
                <c:pt idx="1037">
                  <c:v>-0.42515799999999998</c:v>
                </c:pt>
                <c:pt idx="1038">
                  <c:v>-0.43141299999999999</c:v>
                </c:pt>
                <c:pt idx="1039">
                  <c:v>-0.437668</c:v>
                </c:pt>
                <c:pt idx="1040">
                  <c:v>-0.44392300000000001</c:v>
                </c:pt>
                <c:pt idx="1041">
                  <c:v>-0.46268799999999999</c:v>
                </c:pt>
                <c:pt idx="1042">
                  <c:v>-0.44392300000000001</c:v>
                </c:pt>
                <c:pt idx="1043">
                  <c:v>-0.44392300000000001</c:v>
                </c:pt>
                <c:pt idx="1044">
                  <c:v>-0.45017800000000002</c:v>
                </c:pt>
                <c:pt idx="1045">
                  <c:v>-0.45017800000000002</c:v>
                </c:pt>
                <c:pt idx="1046">
                  <c:v>-0.45017800000000002</c:v>
                </c:pt>
                <c:pt idx="1047">
                  <c:v>-0.45017800000000002</c:v>
                </c:pt>
                <c:pt idx="1048">
                  <c:v>-0.45643299999999998</c:v>
                </c:pt>
                <c:pt idx="1049">
                  <c:v>-0.45017800000000002</c:v>
                </c:pt>
                <c:pt idx="1050">
                  <c:v>-0.44392300000000001</c:v>
                </c:pt>
                <c:pt idx="1051">
                  <c:v>-0.437668</c:v>
                </c:pt>
                <c:pt idx="1052">
                  <c:v>-0.437668</c:v>
                </c:pt>
                <c:pt idx="1053">
                  <c:v>-0.43141299999999999</c:v>
                </c:pt>
                <c:pt idx="1054">
                  <c:v>-0.41890300000000003</c:v>
                </c:pt>
                <c:pt idx="1055">
                  <c:v>-0.41264800000000001</c:v>
                </c:pt>
                <c:pt idx="1056">
                  <c:v>-0.406393</c:v>
                </c:pt>
                <c:pt idx="1057">
                  <c:v>-0.40013799999999999</c:v>
                </c:pt>
                <c:pt idx="1058">
                  <c:v>-0.39388299999999998</c:v>
                </c:pt>
                <c:pt idx="1059">
                  <c:v>-0.38137199999999999</c:v>
                </c:pt>
                <c:pt idx="1060">
                  <c:v>-0.36886200000000002</c:v>
                </c:pt>
                <c:pt idx="1061">
                  <c:v>-0.36260700000000001</c:v>
                </c:pt>
                <c:pt idx="1062">
                  <c:v>-0.356352</c:v>
                </c:pt>
                <c:pt idx="1063">
                  <c:v>-0.35009699999999999</c:v>
                </c:pt>
                <c:pt idx="1064">
                  <c:v>-0.34384199999999998</c:v>
                </c:pt>
                <c:pt idx="1065">
                  <c:v>-0.33758700000000003</c:v>
                </c:pt>
                <c:pt idx="1066">
                  <c:v>-0.33133200000000002</c:v>
                </c:pt>
                <c:pt idx="1067">
                  <c:v>-0.306311</c:v>
                </c:pt>
                <c:pt idx="1068">
                  <c:v>-0.29380099999999998</c:v>
                </c:pt>
                <c:pt idx="1069">
                  <c:v>-0.28129100000000001</c:v>
                </c:pt>
                <c:pt idx="1070">
                  <c:v>-0.26252599999999998</c:v>
                </c:pt>
                <c:pt idx="1071">
                  <c:v>-0.25627100000000003</c:v>
                </c:pt>
                <c:pt idx="1072">
                  <c:v>-0.24376100000000001</c:v>
                </c:pt>
                <c:pt idx="1073">
                  <c:v>-0.23750599999999999</c:v>
                </c:pt>
                <c:pt idx="1074">
                  <c:v>-0.224995</c:v>
                </c:pt>
                <c:pt idx="1075">
                  <c:v>-0.20623</c:v>
                </c:pt>
                <c:pt idx="1076">
                  <c:v>-0.19372</c:v>
                </c:pt>
                <c:pt idx="1077">
                  <c:v>-0.16869999999999999</c:v>
                </c:pt>
                <c:pt idx="1078">
                  <c:v>-0.143679</c:v>
                </c:pt>
                <c:pt idx="1079">
                  <c:v>-0.112404</c:v>
                </c:pt>
                <c:pt idx="1080">
                  <c:v>-9.3639E-2</c:v>
                </c:pt>
                <c:pt idx="1081">
                  <c:v>-4.9853000000000001E-2</c:v>
                </c:pt>
                <c:pt idx="1082">
                  <c:v>-3.7343000000000001E-2</c:v>
                </c:pt>
                <c:pt idx="1083">
                  <c:v>1.2697999999999999E-2</c:v>
                </c:pt>
                <c:pt idx="1084">
                  <c:v>4.3972999999999998E-2</c:v>
                </c:pt>
                <c:pt idx="1085">
                  <c:v>8.7759000000000004E-2</c:v>
                </c:pt>
                <c:pt idx="1086">
                  <c:v>0.15031</c:v>
                </c:pt>
                <c:pt idx="1087">
                  <c:v>0.20035</c:v>
                </c:pt>
                <c:pt idx="1088">
                  <c:v>0.25664599999999999</c:v>
                </c:pt>
                <c:pt idx="1089">
                  <c:v>0.30668699999999999</c:v>
                </c:pt>
                <c:pt idx="1090">
                  <c:v>0.36298200000000003</c:v>
                </c:pt>
                <c:pt idx="1091">
                  <c:v>0.40676800000000002</c:v>
                </c:pt>
                <c:pt idx="1092">
                  <c:v>0.444299</c:v>
                </c:pt>
                <c:pt idx="1093">
                  <c:v>0.475574</c:v>
                </c:pt>
                <c:pt idx="1094">
                  <c:v>0.513104</c:v>
                </c:pt>
                <c:pt idx="1095">
                  <c:v>0.54437999999999998</c:v>
                </c:pt>
                <c:pt idx="1096">
                  <c:v>0.56314500000000001</c:v>
                </c:pt>
                <c:pt idx="1097">
                  <c:v>0.58191000000000004</c:v>
                </c:pt>
                <c:pt idx="1098">
                  <c:v>0.62569600000000003</c:v>
                </c:pt>
                <c:pt idx="1099">
                  <c:v>0.63195100000000004</c:v>
                </c:pt>
                <c:pt idx="1100">
                  <c:v>0.66948099999999999</c:v>
                </c:pt>
                <c:pt idx="1101">
                  <c:v>0.70075699999999996</c:v>
                </c:pt>
                <c:pt idx="1102">
                  <c:v>0.74454200000000004</c:v>
                </c:pt>
                <c:pt idx="1103">
                  <c:v>0.78832800000000003</c:v>
                </c:pt>
                <c:pt idx="1104">
                  <c:v>0.83211400000000002</c:v>
                </c:pt>
                <c:pt idx="1105">
                  <c:v>0.86964399999999997</c:v>
                </c:pt>
                <c:pt idx="1106">
                  <c:v>0.91342999999999996</c:v>
                </c:pt>
                <c:pt idx="1107">
                  <c:v>0.95721500000000004</c:v>
                </c:pt>
                <c:pt idx="1108">
                  <c:v>0.99474600000000002</c:v>
                </c:pt>
                <c:pt idx="1109">
                  <c:v>1.0572969999999999</c:v>
                </c:pt>
                <c:pt idx="1110">
                  <c:v>1.082317</c:v>
                </c:pt>
                <c:pt idx="1111">
                  <c:v>1.1135919999999999</c:v>
                </c:pt>
                <c:pt idx="1112">
                  <c:v>1.157378</c:v>
                </c:pt>
                <c:pt idx="1113">
                  <c:v>1.2449490000000001</c:v>
                </c:pt>
                <c:pt idx="1114">
                  <c:v>1.276224</c:v>
                </c:pt>
                <c:pt idx="1115">
                  <c:v>1.3825609999999999</c:v>
                </c:pt>
                <c:pt idx="1116">
                  <c:v>1.457622</c:v>
                </c:pt>
                <c:pt idx="1117">
                  <c:v>1.5014069999999999</c:v>
                </c:pt>
                <c:pt idx="1118">
                  <c:v>1.5827230000000001</c:v>
                </c:pt>
                <c:pt idx="1119">
                  <c:v>1.6202540000000001</c:v>
                </c:pt>
                <c:pt idx="1120">
                  <c:v>1.6828050000000001</c:v>
                </c:pt>
                <c:pt idx="1121">
                  <c:v>1.751611</c:v>
                </c:pt>
                <c:pt idx="1122">
                  <c:v>1.7891410000000001</c:v>
                </c:pt>
                <c:pt idx="1123">
                  <c:v>1.8141620000000001</c:v>
                </c:pt>
                <c:pt idx="1124">
                  <c:v>1.845437</c:v>
                </c:pt>
                <c:pt idx="1125">
                  <c:v>1.8516919999999999</c:v>
                </c:pt>
                <c:pt idx="1126">
                  <c:v>1.857947</c:v>
                </c:pt>
                <c:pt idx="1127">
                  <c:v>1.907988</c:v>
                </c:pt>
                <c:pt idx="1128">
                  <c:v>1.9455180000000001</c:v>
                </c:pt>
                <c:pt idx="1129">
                  <c:v>2.0143239999999998</c:v>
                </c:pt>
                <c:pt idx="1130">
                  <c:v>2.0706199999999999</c:v>
                </c:pt>
                <c:pt idx="1131">
                  <c:v>2.158191</c:v>
                </c:pt>
                <c:pt idx="1132">
                  <c:v>2.2520180000000001</c:v>
                </c:pt>
                <c:pt idx="1133">
                  <c:v>2.3020580000000002</c:v>
                </c:pt>
                <c:pt idx="1134">
                  <c:v>2.3208229999999999</c:v>
                </c:pt>
                <c:pt idx="1135">
                  <c:v>2.3333330000000001</c:v>
                </c:pt>
                <c:pt idx="1136">
                  <c:v>2.3395890000000001</c:v>
                </c:pt>
                <c:pt idx="1137">
                  <c:v>2.345844</c:v>
                </c:pt>
                <c:pt idx="1138">
                  <c:v>2.3520989999999999</c:v>
                </c:pt>
                <c:pt idx="1139">
                  <c:v>2.3520989999999999</c:v>
                </c:pt>
                <c:pt idx="1140">
                  <c:v>2.3583539999999998</c:v>
                </c:pt>
                <c:pt idx="1141">
                  <c:v>2.345844</c:v>
                </c:pt>
                <c:pt idx="1142">
                  <c:v>2.345844</c:v>
                </c:pt>
                <c:pt idx="1143">
                  <c:v>2.3520989999999999</c:v>
                </c:pt>
                <c:pt idx="1144">
                  <c:v>2.3583539999999998</c:v>
                </c:pt>
                <c:pt idx="1145">
                  <c:v>2.3520989999999999</c:v>
                </c:pt>
                <c:pt idx="1146">
                  <c:v>2.3520989999999999</c:v>
                </c:pt>
                <c:pt idx="1147">
                  <c:v>2.3583539999999998</c:v>
                </c:pt>
                <c:pt idx="1148">
                  <c:v>2.3520989999999999</c:v>
                </c:pt>
                <c:pt idx="1149">
                  <c:v>2.345844</c:v>
                </c:pt>
                <c:pt idx="1150">
                  <c:v>2.3520989999999999</c:v>
                </c:pt>
                <c:pt idx="1151">
                  <c:v>2.3520989999999999</c:v>
                </c:pt>
                <c:pt idx="1152">
                  <c:v>2.3520989999999999</c:v>
                </c:pt>
                <c:pt idx="1153">
                  <c:v>2.3520989999999999</c:v>
                </c:pt>
                <c:pt idx="1154">
                  <c:v>2.3520989999999999</c:v>
                </c:pt>
                <c:pt idx="1155">
                  <c:v>2.3520989999999999</c:v>
                </c:pt>
                <c:pt idx="1156">
                  <c:v>2.345844</c:v>
                </c:pt>
                <c:pt idx="1157">
                  <c:v>2.345844</c:v>
                </c:pt>
                <c:pt idx="1158">
                  <c:v>2.345844</c:v>
                </c:pt>
                <c:pt idx="1159">
                  <c:v>2.3208229999999999</c:v>
                </c:pt>
                <c:pt idx="1160">
                  <c:v>2.2645279999999999</c:v>
                </c:pt>
                <c:pt idx="1161">
                  <c:v>2.2144870000000001</c:v>
                </c:pt>
                <c:pt idx="1162">
                  <c:v>2.1456810000000002</c:v>
                </c:pt>
                <c:pt idx="1163">
                  <c:v>2.0956399999999999</c:v>
                </c:pt>
                <c:pt idx="1164">
                  <c:v>2.039345</c:v>
                </c:pt>
                <c:pt idx="1165">
                  <c:v>2.001814</c:v>
                </c:pt>
                <c:pt idx="1166">
                  <c:v>1.9580280000000001</c:v>
                </c:pt>
                <c:pt idx="1167">
                  <c:v>1.9142429999999999</c:v>
                </c:pt>
                <c:pt idx="1168">
                  <c:v>1.8767119999999999</c:v>
                </c:pt>
                <c:pt idx="1169">
                  <c:v>1.8141620000000001</c:v>
                </c:pt>
                <c:pt idx="1170">
                  <c:v>1.8016509999999999</c:v>
                </c:pt>
                <c:pt idx="1171">
                  <c:v>1.7391000000000001</c:v>
                </c:pt>
                <c:pt idx="1172">
                  <c:v>1.71408</c:v>
                </c:pt>
                <c:pt idx="1173">
                  <c:v>1.6828050000000001</c:v>
                </c:pt>
                <c:pt idx="1174">
                  <c:v>1.6327640000000001</c:v>
                </c:pt>
                <c:pt idx="1175">
                  <c:v>1.6077440000000001</c:v>
                </c:pt>
                <c:pt idx="1176">
                  <c:v>1.5827230000000001</c:v>
                </c:pt>
                <c:pt idx="1177">
                  <c:v>1.5389379999999999</c:v>
                </c:pt>
                <c:pt idx="1178">
                  <c:v>1.507663</c:v>
                </c:pt>
                <c:pt idx="1179">
                  <c:v>1.470132</c:v>
                </c:pt>
                <c:pt idx="1180">
                  <c:v>1.4388570000000001</c:v>
                </c:pt>
                <c:pt idx="1181">
                  <c:v>1.3950709999999999</c:v>
                </c:pt>
                <c:pt idx="1182">
                  <c:v>1.3575410000000001</c:v>
                </c:pt>
                <c:pt idx="1183">
                  <c:v>1.326265</c:v>
                </c:pt>
                <c:pt idx="1184">
                  <c:v>1.288735</c:v>
                </c:pt>
                <c:pt idx="1185">
                  <c:v>1.263714</c:v>
                </c:pt>
                <c:pt idx="1186">
                  <c:v>1.238694</c:v>
                </c:pt>
                <c:pt idx="1187">
                  <c:v>1.219929</c:v>
                </c:pt>
                <c:pt idx="1188">
                  <c:v>1.1949080000000001</c:v>
                </c:pt>
                <c:pt idx="1189">
                  <c:v>1.169888</c:v>
                </c:pt>
                <c:pt idx="1190">
                  <c:v>1.1261019999999999</c:v>
                </c:pt>
                <c:pt idx="1191">
                  <c:v>1.1135919999999999</c:v>
                </c:pt>
                <c:pt idx="1192">
                  <c:v>1.0635520000000001</c:v>
                </c:pt>
                <c:pt idx="1193">
                  <c:v>1.0385310000000001</c:v>
                </c:pt>
                <c:pt idx="1194">
                  <c:v>1.0072559999999999</c:v>
                </c:pt>
                <c:pt idx="1195">
                  <c:v>0.96972499999999995</c:v>
                </c:pt>
                <c:pt idx="1196">
                  <c:v>0.93845000000000001</c:v>
                </c:pt>
                <c:pt idx="1197">
                  <c:v>0.88215399999999999</c:v>
                </c:pt>
                <c:pt idx="1198">
                  <c:v>0.87589899999999998</c:v>
                </c:pt>
                <c:pt idx="1199">
                  <c:v>0.85713399999999995</c:v>
                </c:pt>
                <c:pt idx="1200">
                  <c:v>0.83211400000000002</c:v>
                </c:pt>
                <c:pt idx="1201">
                  <c:v>0.81960299999999997</c:v>
                </c:pt>
                <c:pt idx="1202">
                  <c:v>0.80083800000000005</c:v>
                </c:pt>
                <c:pt idx="1203">
                  <c:v>0.78207300000000002</c:v>
                </c:pt>
                <c:pt idx="1204">
                  <c:v>0.75079799999999997</c:v>
                </c:pt>
                <c:pt idx="1205">
                  <c:v>0.74454200000000004</c:v>
                </c:pt>
                <c:pt idx="1206">
                  <c:v>0.72577700000000001</c:v>
                </c:pt>
                <c:pt idx="1207">
                  <c:v>0.70701199999999997</c:v>
                </c:pt>
                <c:pt idx="1208">
                  <c:v>0.69450199999999995</c:v>
                </c:pt>
                <c:pt idx="1209">
                  <c:v>0.68824700000000005</c:v>
                </c:pt>
                <c:pt idx="1210">
                  <c:v>0.66948099999999999</c:v>
                </c:pt>
                <c:pt idx="1211">
                  <c:v>0.66948099999999999</c:v>
                </c:pt>
                <c:pt idx="1212">
                  <c:v>0.65071599999999996</c:v>
                </c:pt>
                <c:pt idx="1213">
                  <c:v>0.64446099999999995</c:v>
                </c:pt>
                <c:pt idx="1214">
                  <c:v>0.62569600000000003</c:v>
                </c:pt>
                <c:pt idx="1215">
                  <c:v>0.62569600000000003</c:v>
                </c:pt>
                <c:pt idx="1216">
                  <c:v>0.60067599999999999</c:v>
                </c:pt>
                <c:pt idx="1217">
                  <c:v>0.58816500000000005</c:v>
                </c:pt>
                <c:pt idx="1218">
                  <c:v>0.58191000000000004</c:v>
                </c:pt>
                <c:pt idx="1219">
                  <c:v>0.55689</c:v>
                </c:pt>
                <c:pt idx="1220">
                  <c:v>0.54437999999999998</c:v>
                </c:pt>
                <c:pt idx="1221">
                  <c:v>0.53186999999999995</c:v>
                </c:pt>
                <c:pt idx="1222">
                  <c:v>0.513104</c:v>
                </c:pt>
                <c:pt idx="1223">
                  <c:v>0.49433899999999997</c:v>
                </c:pt>
                <c:pt idx="1224">
                  <c:v>0.48808400000000002</c:v>
                </c:pt>
                <c:pt idx="1225">
                  <c:v>0.46306399999999998</c:v>
                </c:pt>
                <c:pt idx="1226">
                  <c:v>0.45055400000000001</c:v>
                </c:pt>
                <c:pt idx="1227">
                  <c:v>0.43178800000000001</c:v>
                </c:pt>
                <c:pt idx="1228">
                  <c:v>0.41302299999999997</c:v>
                </c:pt>
                <c:pt idx="1229">
                  <c:v>0.40051300000000001</c:v>
                </c:pt>
                <c:pt idx="1230">
                  <c:v>0.38800299999999999</c:v>
                </c:pt>
                <c:pt idx="1231">
                  <c:v>0.36923699999999998</c:v>
                </c:pt>
                <c:pt idx="1232">
                  <c:v>0.35672700000000002</c:v>
                </c:pt>
                <c:pt idx="1233">
                  <c:v>0.33796199999999998</c:v>
                </c:pt>
                <c:pt idx="1234">
                  <c:v>0.32545200000000002</c:v>
                </c:pt>
                <c:pt idx="1235">
                  <c:v>0.30668699999999999</c:v>
                </c:pt>
                <c:pt idx="1236">
                  <c:v>0.28792099999999998</c:v>
                </c:pt>
                <c:pt idx="1237">
                  <c:v>0.28166600000000003</c:v>
                </c:pt>
                <c:pt idx="1238">
                  <c:v>0.26915600000000001</c:v>
                </c:pt>
                <c:pt idx="1239">
                  <c:v>0.25039099999999997</c:v>
                </c:pt>
                <c:pt idx="1240">
                  <c:v>0.23788100000000001</c:v>
                </c:pt>
                <c:pt idx="1241">
                  <c:v>0.219115</c:v>
                </c:pt>
                <c:pt idx="1242">
                  <c:v>0.20035</c:v>
                </c:pt>
                <c:pt idx="1243">
                  <c:v>0.18784000000000001</c:v>
                </c:pt>
                <c:pt idx="1244">
                  <c:v>0.17533000000000001</c:v>
                </c:pt>
                <c:pt idx="1245">
                  <c:v>0.15656500000000001</c:v>
                </c:pt>
                <c:pt idx="1246">
                  <c:v>0.137799</c:v>
                </c:pt>
                <c:pt idx="1247">
                  <c:v>0.112779</c:v>
                </c:pt>
                <c:pt idx="1248">
                  <c:v>8.7759000000000004E-2</c:v>
                </c:pt>
                <c:pt idx="1249">
                  <c:v>6.2738000000000002E-2</c:v>
                </c:pt>
                <c:pt idx="1250">
                  <c:v>4.3972999999999998E-2</c:v>
                </c:pt>
                <c:pt idx="1251">
                  <c:v>1.2697999999999999E-2</c:v>
                </c:pt>
                <c:pt idx="1252">
                  <c:v>-2.4833000000000001E-2</c:v>
                </c:pt>
                <c:pt idx="1253">
                  <c:v>-4.9853000000000001E-2</c:v>
                </c:pt>
                <c:pt idx="1254">
                  <c:v>-7.4872999999999995E-2</c:v>
                </c:pt>
                <c:pt idx="1255">
                  <c:v>-0.118659</c:v>
                </c:pt>
                <c:pt idx="1256">
                  <c:v>-0.15618899999999999</c:v>
                </c:pt>
                <c:pt idx="1257">
                  <c:v>-0.18746499999999999</c:v>
                </c:pt>
                <c:pt idx="1258">
                  <c:v>-0.224995</c:v>
                </c:pt>
                <c:pt idx="1259">
                  <c:v>-0.25001600000000002</c:v>
                </c:pt>
                <c:pt idx="1260">
                  <c:v>-0.28754600000000002</c:v>
                </c:pt>
                <c:pt idx="1261">
                  <c:v>-0.31882199999999999</c:v>
                </c:pt>
                <c:pt idx="1262">
                  <c:v>-0.34384199999999998</c:v>
                </c:pt>
                <c:pt idx="1263">
                  <c:v>-0.37511699999999998</c:v>
                </c:pt>
                <c:pt idx="1264">
                  <c:v>-0.40013799999999999</c:v>
                </c:pt>
                <c:pt idx="1265">
                  <c:v>-0.42515799999999998</c:v>
                </c:pt>
                <c:pt idx="1266">
                  <c:v>-0.44392300000000001</c:v>
                </c:pt>
                <c:pt idx="1267">
                  <c:v>-0.46894400000000003</c:v>
                </c:pt>
                <c:pt idx="1268">
                  <c:v>-0.50647399999999998</c:v>
                </c:pt>
                <c:pt idx="1269">
                  <c:v>-0.52523900000000001</c:v>
                </c:pt>
                <c:pt idx="1270">
                  <c:v>-0.55025999999999997</c:v>
                </c:pt>
                <c:pt idx="1271">
                  <c:v>-0.56276999999999999</c:v>
                </c:pt>
                <c:pt idx="1272">
                  <c:v>-0.58153500000000002</c:v>
                </c:pt>
                <c:pt idx="1273">
                  <c:v>-0.60029999999999994</c:v>
                </c:pt>
                <c:pt idx="1274">
                  <c:v>-0.61906600000000001</c:v>
                </c:pt>
                <c:pt idx="1275">
                  <c:v>-0.65659599999999996</c:v>
                </c:pt>
                <c:pt idx="1276">
                  <c:v>-0.65659599999999996</c:v>
                </c:pt>
                <c:pt idx="1277">
                  <c:v>-0.67536099999999999</c:v>
                </c:pt>
                <c:pt idx="1278">
                  <c:v>-0.69412600000000002</c:v>
                </c:pt>
                <c:pt idx="1279">
                  <c:v>-0.70663699999999996</c:v>
                </c:pt>
                <c:pt idx="1280">
                  <c:v>-0.71289199999999997</c:v>
                </c:pt>
                <c:pt idx="1281">
                  <c:v>-0.72540199999999999</c:v>
                </c:pt>
                <c:pt idx="1282">
                  <c:v>-0.72540199999999999</c:v>
                </c:pt>
                <c:pt idx="1283">
                  <c:v>-0.731657</c:v>
                </c:pt>
                <c:pt idx="1284">
                  <c:v>-0.71914699999999998</c:v>
                </c:pt>
                <c:pt idx="1285">
                  <c:v>-0.70663699999999996</c:v>
                </c:pt>
                <c:pt idx="1286">
                  <c:v>-0.70038199999999995</c:v>
                </c:pt>
                <c:pt idx="1287">
                  <c:v>-0.69412600000000002</c:v>
                </c:pt>
                <c:pt idx="1288">
                  <c:v>-0.68787100000000001</c:v>
                </c:pt>
                <c:pt idx="1289">
                  <c:v>-0.67536099999999999</c:v>
                </c:pt>
                <c:pt idx="1290">
                  <c:v>-0.66910599999999998</c:v>
                </c:pt>
                <c:pt idx="1291">
                  <c:v>-0.65659599999999996</c:v>
                </c:pt>
                <c:pt idx="1292">
                  <c:v>-0.64408600000000005</c:v>
                </c:pt>
                <c:pt idx="1293">
                  <c:v>-0.61280999999999997</c:v>
                </c:pt>
                <c:pt idx="1294">
                  <c:v>-0.59404500000000005</c:v>
                </c:pt>
                <c:pt idx="1295">
                  <c:v>-0.57528000000000001</c:v>
                </c:pt>
                <c:pt idx="1296">
                  <c:v>-0.518984</c:v>
                </c:pt>
                <c:pt idx="1297">
                  <c:v>-0.50021899999999997</c:v>
                </c:pt>
                <c:pt idx="1298">
                  <c:v>-0.45643299999999998</c:v>
                </c:pt>
                <c:pt idx="1299">
                  <c:v>-0.42515799999999998</c:v>
                </c:pt>
                <c:pt idx="1300">
                  <c:v>-0.387627</c:v>
                </c:pt>
                <c:pt idx="1301">
                  <c:v>-0.36260700000000001</c:v>
                </c:pt>
                <c:pt idx="1302">
                  <c:v>-0.325077</c:v>
                </c:pt>
                <c:pt idx="1303">
                  <c:v>-0.28754600000000002</c:v>
                </c:pt>
                <c:pt idx="1304">
                  <c:v>-0.25627100000000003</c:v>
                </c:pt>
                <c:pt idx="1305">
                  <c:v>-0.21248500000000001</c:v>
                </c:pt>
                <c:pt idx="1306">
                  <c:v>-0.16869999999999999</c:v>
                </c:pt>
                <c:pt idx="1307">
                  <c:v>-0.124914</c:v>
                </c:pt>
                <c:pt idx="1308">
                  <c:v>-7.4872999999999995E-2</c:v>
                </c:pt>
                <c:pt idx="1309">
                  <c:v>-3.1088000000000001E-2</c:v>
                </c:pt>
                <c:pt idx="1310">
                  <c:v>2.5208000000000001E-2</c:v>
                </c:pt>
                <c:pt idx="1311">
                  <c:v>6.2738000000000002E-2</c:v>
                </c:pt>
                <c:pt idx="1312">
                  <c:v>0.10652399999999999</c:v>
                </c:pt>
                <c:pt idx="1313">
                  <c:v>0.15031</c:v>
                </c:pt>
                <c:pt idx="1314">
                  <c:v>0.19409499999999999</c:v>
                </c:pt>
                <c:pt idx="1315">
                  <c:v>0.231626</c:v>
                </c:pt>
                <c:pt idx="1316">
                  <c:v>0.28166600000000003</c:v>
                </c:pt>
                <c:pt idx="1317">
                  <c:v>0.29417599999999999</c:v>
                </c:pt>
                <c:pt idx="1318">
                  <c:v>0.31919700000000001</c:v>
                </c:pt>
                <c:pt idx="1319">
                  <c:v>0.35672700000000002</c:v>
                </c:pt>
                <c:pt idx="1320">
                  <c:v>0.36923699999999998</c:v>
                </c:pt>
                <c:pt idx="1321">
                  <c:v>0.40051300000000001</c:v>
                </c:pt>
                <c:pt idx="1322">
                  <c:v>0.43804300000000002</c:v>
                </c:pt>
                <c:pt idx="1323">
                  <c:v>0.48182900000000001</c:v>
                </c:pt>
                <c:pt idx="1324">
                  <c:v>0.51935900000000002</c:v>
                </c:pt>
                <c:pt idx="1325">
                  <c:v>0.55063499999999999</c:v>
                </c:pt>
                <c:pt idx="1326">
                  <c:v>0.58191000000000004</c:v>
                </c:pt>
                <c:pt idx="1327">
                  <c:v>0.60067599999999999</c:v>
                </c:pt>
                <c:pt idx="1328">
                  <c:v>0.606931</c:v>
                </c:pt>
                <c:pt idx="1329">
                  <c:v>0.61944100000000002</c:v>
                </c:pt>
                <c:pt idx="1330">
                  <c:v>0.61944100000000002</c:v>
                </c:pt>
                <c:pt idx="1331">
                  <c:v>0.60067599999999999</c:v>
                </c:pt>
                <c:pt idx="1332">
                  <c:v>0.62569600000000003</c:v>
                </c:pt>
                <c:pt idx="1333">
                  <c:v>0.59441999999999995</c:v>
                </c:pt>
                <c:pt idx="1334">
                  <c:v>0.60067599999999999</c:v>
                </c:pt>
                <c:pt idx="1335">
                  <c:v>0.61318600000000001</c:v>
                </c:pt>
                <c:pt idx="1336">
                  <c:v>0.61318600000000001</c:v>
                </c:pt>
                <c:pt idx="1337">
                  <c:v>0.62569600000000003</c:v>
                </c:pt>
                <c:pt idx="1338">
                  <c:v>0.63820600000000005</c:v>
                </c:pt>
                <c:pt idx="1339">
                  <c:v>0.65071599999999996</c:v>
                </c:pt>
                <c:pt idx="1340">
                  <c:v>0.66322599999999998</c:v>
                </c:pt>
                <c:pt idx="1341">
                  <c:v>0.68199200000000004</c:v>
                </c:pt>
                <c:pt idx="1342">
                  <c:v>0.71326699999999998</c:v>
                </c:pt>
                <c:pt idx="1343">
                  <c:v>0.75705299999999998</c:v>
                </c:pt>
                <c:pt idx="1344">
                  <c:v>0.77581800000000001</c:v>
                </c:pt>
                <c:pt idx="1345">
                  <c:v>0.80709299999999995</c:v>
                </c:pt>
                <c:pt idx="1346">
                  <c:v>0.83836900000000003</c:v>
                </c:pt>
                <c:pt idx="1347">
                  <c:v>0.89466400000000001</c:v>
                </c:pt>
                <c:pt idx="1348">
                  <c:v>0.95096000000000003</c:v>
                </c:pt>
                <c:pt idx="1349">
                  <c:v>1.0072559999999999</c:v>
                </c:pt>
                <c:pt idx="1350">
                  <c:v>1.069807</c:v>
                </c:pt>
                <c:pt idx="1351">
                  <c:v>1.132358</c:v>
                </c:pt>
                <c:pt idx="1352">
                  <c:v>1.2074180000000001</c:v>
                </c:pt>
                <c:pt idx="1353">
                  <c:v>1.251204</c:v>
                </c:pt>
                <c:pt idx="1354">
                  <c:v>1.3950709999999999</c:v>
                </c:pt>
                <c:pt idx="1355">
                  <c:v>1.4638770000000001</c:v>
                </c:pt>
                <c:pt idx="1356">
                  <c:v>1.6014889999999999</c:v>
                </c:pt>
                <c:pt idx="1357">
                  <c:v>1.66404</c:v>
                </c:pt>
                <c:pt idx="1358">
                  <c:v>1.7453559999999999</c:v>
                </c:pt>
                <c:pt idx="1359">
                  <c:v>1.8391820000000001</c:v>
                </c:pt>
                <c:pt idx="1360">
                  <c:v>1.8829670000000001</c:v>
                </c:pt>
                <c:pt idx="1361">
                  <c:v>1.9767939999999999</c:v>
                </c:pt>
                <c:pt idx="1362">
                  <c:v>2.0205790000000001</c:v>
                </c:pt>
                <c:pt idx="1363">
                  <c:v>2.064365</c:v>
                </c:pt>
                <c:pt idx="1364">
                  <c:v>2.1081500000000002</c:v>
                </c:pt>
                <c:pt idx="1365">
                  <c:v>2.1394259999999998</c:v>
                </c:pt>
                <c:pt idx="1366">
                  <c:v>2.183211</c:v>
                </c:pt>
                <c:pt idx="1367">
                  <c:v>2.2395070000000001</c:v>
                </c:pt>
                <c:pt idx="1368">
                  <c:v>2.2958029999999998</c:v>
                </c:pt>
                <c:pt idx="1369">
                  <c:v>2.314568</c:v>
                </c:pt>
                <c:pt idx="1370">
                  <c:v>2.3333330000000001</c:v>
                </c:pt>
                <c:pt idx="1371">
                  <c:v>2.345844</c:v>
                </c:pt>
                <c:pt idx="1372">
                  <c:v>2.345844</c:v>
                </c:pt>
                <c:pt idx="1373">
                  <c:v>2.345844</c:v>
                </c:pt>
                <c:pt idx="1374">
                  <c:v>2.3520989999999999</c:v>
                </c:pt>
                <c:pt idx="1375">
                  <c:v>2.345844</c:v>
                </c:pt>
                <c:pt idx="1376">
                  <c:v>2.345844</c:v>
                </c:pt>
                <c:pt idx="1377">
                  <c:v>2.3520989999999999</c:v>
                </c:pt>
                <c:pt idx="1378">
                  <c:v>2.3520989999999999</c:v>
                </c:pt>
                <c:pt idx="1379">
                  <c:v>2.3520989999999999</c:v>
                </c:pt>
                <c:pt idx="1380">
                  <c:v>2.3520989999999999</c:v>
                </c:pt>
                <c:pt idx="1381">
                  <c:v>2.3520989999999999</c:v>
                </c:pt>
                <c:pt idx="1382">
                  <c:v>2.3520989999999999</c:v>
                </c:pt>
                <c:pt idx="1383">
                  <c:v>2.345844</c:v>
                </c:pt>
                <c:pt idx="1384">
                  <c:v>2.345844</c:v>
                </c:pt>
              </c:numCache>
            </c:numRef>
          </c:val>
          <c:smooth val="0"/>
          <c:extLst>
            <c:ext xmlns:c16="http://schemas.microsoft.com/office/drawing/2014/chart" uri="{C3380CC4-5D6E-409C-BE32-E72D297353CC}">
              <c16:uniqueId val="{00000002-5444-475F-A280-F938C1C23A79}"/>
            </c:ext>
          </c:extLst>
        </c:ser>
        <c:ser>
          <c:idx val="3"/>
          <c:order val="3"/>
          <c:spPr>
            <a:ln w="28575" cap="rnd">
              <a:solidFill>
                <a:schemeClr val="accent4"/>
              </a:solidFill>
              <a:round/>
            </a:ln>
            <a:effectLst/>
          </c:spPr>
          <c:marker>
            <c:symbol val="none"/>
          </c:marker>
          <c:val>
            <c:numRef>
              <c:f>Motion2!$D$2:$D$1386</c:f>
              <c:numCache>
                <c:formatCode>General</c:formatCode>
                <c:ptCount val="1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-5.6751000000000003E-2</c:v>
                </c:pt>
                <c:pt idx="20">
                  <c:v>-5.9943000000000003E-2</c:v>
                </c:pt>
                <c:pt idx="21">
                  <c:v>-6.2814999999999996E-2</c:v>
                </c:pt>
                <c:pt idx="22">
                  <c:v>-6.6325999999999996E-2</c:v>
                </c:pt>
                <c:pt idx="23">
                  <c:v>-7.0155999999999996E-2</c:v>
                </c:pt>
                <c:pt idx="24">
                  <c:v>-7.4305999999999997E-2</c:v>
                </c:pt>
                <c:pt idx="25">
                  <c:v>-7.7177999999999997E-2</c:v>
                </c:pt>
                <c:pt idx="26">
                  <c:v>-7.8135999999999997E-2</c:v>
                </c:pt>
                <c:pt idx="27">
                  <c:v>-7.9731999999999997E-2</c:v>
                </c:pt>
                <c:pt idx="28">
                  <c:v>-8.0688999999999997E-2</c:v>
                </c:pt>
                <c:pt idx="29">
                  <c:v>-8.1965999999999997E-2</c:v>
                </c:pt>
                <c:pt idx="30">
                  <c:v>-8.3561999999999997E-2</c:v>
                </c:pt>
                <c:pt idx="31">
                  <c:v>-8.5157999999999998E-2</c:v>
                </c:pt>
                <c:pt idx="32">
                  <c:v>-8.6753999999999998E-2</c:v>
                </c:pt>
                <c:pt idx="33">
                  <c:v>-8.7072999999999998E-2</c:v>
                </c:pt>
                <c:pt idx="34">
                  <c:v>-8.6434999999999998E-2</c:v>
                </c:pt>
                <c:pt idx="35">
                  <c:v>-8.3880999999999997E-2</c:v>
                </c:pt>
                <c:pt idx="36">
                  <c:v>-8.0369999999999997E-2</c:v>
                </c:pt>
                <c:pt idx="37">
                  <c:v>-7.6220999999999997E-2</c:v>
                </c:pt>
                <c:pt idx="38">
                  <c:v>-7.1113999999999997E-2</c:v>
                </c:pt>
                <c:pt idx="39">
                  <c:v>-6.5048999999999996E-2</c:v>
                </c:pt>
                <c:pt idx="40">
                  <c:v>-5.7708000000000002E-2</c:v>
                </c:pt>
                <c:pt idx="41">
                  <c:v>-5.0367000000000002E-2</c:v>
                </c:pt>
                <c:pt idx="42">
                  <c:v>-4.2387000000000001E-2</c:v>
                </c:pt>
                <c:pt idx="43">
                  <c:v>-3.3770000000000001E-2</c:v>
                </c:pt>
                <c:pt idx="44">
                  <c:v>-2.4832E-2</c:v>
                </c:pt>
                <c:pt idx="45">
                  <c:v>-1.6213999999999999E-2</c:v>
                </c:pt>
                <c:pt idx="46">
                  <c:v>-8.5540000000000008E-3</c:v>
                </c:pt>
                <c:pt idx="47">
                  <c:v>-1.5319999999999999E-3</c:v>
                </c:pt>
                <c:pt idx="48">
                  <c:v>5.4900000000000001E-3</c:v>
                </c:pt>
                <c:pt idx="49">
                  <c:v>1.3469999999999999E-2</c:v>
                </c:pt>
                <c:pt idx="50">
                  <c:v>2.2407E-2</c:v>
                </c:pt>
                <c:pt idx="51">
                  <c:v>3.2301000000000003E-2</c:v>
                </c:pt>
                <c:pt idx="52">
                  <c:v>4.3791999999999998E-2</c:v>
                </c:pt>
                <c:pt idx="53">
                  <c:v>5.6239999999999998E-2</c:v>
                </c:pt>
                <c:pt idx="54">
                  <c:v>6.8687999999999999E-2</c:v>
                </c:pt>
                <c:pt idx="55">
                  <c:v>8.0498E-2</c:v>
                </c:pt>
                <c:pt idx="56">
                  <c:v>9.2946000000000001E-2</c:v>
                </c:pt>
                <c:pt idx="57">
                  <c:v>0.105713</c:v>
                </c:pt>
                <c:pt idx="58">
                  <c:v>0.1188</c:v>
                </c:pt>
                <c:pt idx="59">
                  <c:v>0.13220599999999999</c:v>
                </c:pt>
                <c:pt idx="60">
                  <c:v>0.14624999999999999</c:v>
                </c:pt>
                <c:pt idx="61">
                  <c:v>0.16125100000000001</c:v>
                </c:pt>
                <c:pt idx="62">
                  <c:v>0.17593400000000001</c:v>
                </c:pt>
                <c:pt idx="63">
                  <c:v>0.19093499999999999</c:v>
                </c:pt>
                <c:pt idx="64">
                  <c:v>0.20657500000000001</c:v>
                </c:pt>
                <c:pt idx="65">
                  <c:v>0.222853</c:v>
                </c:pt>
                <c:pt idx="66">
                  <c:v>0.23913200000000001</c:v>
                </c:pt>
                <c:pt idx="67">
                  <c:v>0.25636799999999998</c:v>
                </c:pt>
                <c:pt idx="68">
                  <c:v>0.27328400000000003</c:v>
                </c:pt>
                <c:pt idx="69">
                  <c:v>0.29020099999999999</c:v>
                </c:pt>
                <c:pt idx="70">
                  <c:v>0.30679899999999999</c:v>
                </c:pt>
                <c:pt idx="71">
                  <c:v>0.32403399999999999</c:v>
                </c:pt>
                <c:pt idx="72">
                  <c:v>0.340951</c:v>
                </c:pt>
                <c:pt idx="73">
                  <c:v>0.35754900000000001</c:v>
                </c:pt>
                <c:pt idx="74">
                  <c:v>0.37350800000000001</c:v>
                </c:pt>
                <c:pt idx="75">
                  <c:v>0.38914799999999999</c:v>
                </c:pt>
                <c:pt idx="76">
                  <c:v>0.40383000000000002</c:v>
                </c:pt>
                <c:pt idx="77">
                  <c:v>0.417236</c:v>
                </c:pt>
                <c:pt idx="78">
                  <c:v>0.43032199999999998</c:v>
                </c:pt>
                <c:pt idx="79">
                  <c:v>0.44277</c:v>
                </c:pt>
                <c:pt idx="80">
                  <c:v>0.45457999999999998</c:v>
                </c:pt>
                <c:pt idx="81">
                  <c:v>0.465752</c:v>
                </c:pt>
                <c:pt idx="82">
                  <c:v>0.47756100000000001</c:v>
                </c:pt>
                <c:pt idx="83">
                  <c:v>0.48905199999999999</c:v>
                </c:pt>
                <c:pt idx="84">
                  <c:v>0.499585</c:v>
                </c:pt>
                <c:pt idx="85">
                  <c:v>0.50756500000000004</c:v>
                </c:pt>
                <c:pt idx="86">
                  <c:v>0.51618299999999995</c:v>
                </c:pt>
                <c:pt idx="87">
                  <c:v>0.52416200000000002</c:v>
                </c:pt>
                <c:pt idx="88">
                  <c:v>0.53182300000000005</c:v>
                </c:pt>
                <c:pt idx="89">
                  <c:v>0.53916399999999998</c:v>
                </c:pt>
                <c:pt idx="90">
                  <c:v>0.54618599999999995</c:v>
                </c:pt>
                <c:pt idx="91">
                  <c:v>0.55225000000000002</c:v>
                </c:pt>
                <c:pt idx="92">
                  <c:v>0.55767599999999995</c:v>
                </c:pt>
                <c:pt idx="93">
                  <c:v>0.56437899999999996</c:v>
                </c:pt>
                <c:pt idx="94">
                  <c:v>0.57172000000000001</c:v>
                </c:pt>
                <c:pt idx="95">
                  <c:v>0.57938100000000003</c:v>
                </c:pt>
                <c:pt idx="96">
                  <c:v>0.58704100000000004</c:v>
                </c:pt>
                <c:pt idx="97">
                  <c:v>0.59470199999999995</c:v>
                </c:pt>
                <c:pt idx="98">
                  <c:v>0.60108499999999998</c:v>
                </c:pt>
                <c:pt idx="99">
                  <c:v>0.60714999999999997</c:v>
                </c:pt>
                <c:pt idx="100">
                  <c:v>0.61321400000000004</c:v>
                </c:pt>
                <c:pt idx="101">
                  <c:v>0.61927900000000002</c:v>
                </c:pt>
                <c:pt idx="102">
                  <c:v>0.62470499999999995</c:v>
                </c:pt>
                <c:pt idx="103">
                  <c:v>0.630131</c:v>
                </c:pt>
                <c:pt idx="104">
                  <c:v>0.63555700000000004</c:v>
                </c:pt>
                <c:pt idx="105">
                  <c:v>0.64257900000000001</c:v>
                </c:pt>
                <c:pt idx="106">
                  <c:v>0.64896299999999996</c:v>
                </c:pt>
                <c:pt idx="107">
                  <c:v>0.65470799999999996</c:v>
                </c:pt>
                <c:pt idx="108">
                  <c:v>0.65949599999999997</c:v>
                </c:pt>
                <c:pt idx="109">
                  <c:v>0.663964</c:v>
                </c:pt>
                <c:pt idx="110">
                  <c:v>0.66875200000000001</c:v>
                </c:pt>
                <c:pt idx="111">
                  <c:v>0.67385899999999999</c:v>
                </c:pt>
                <c:pt idx="112">
                  <c:v>0.68024300000000004</c:v>
                </c:pt>
                <c:pt idx="113">
                  <c:v>0.68534899999999999</c:v>
                </c:pt>
                <c:pt idx="114">
                  <c:v>0.68886000000000003</c:v>
                </c:pt>
                <c:pt idx="115">
                  <c:v>0.69045599999999996</c:v>
                </c:pt>
                <c:pt idx="116">
                  <c:v>0.69109500000000001</c:v>
                </c:pt>
                <c:pt idx="117">
                  <c:v>0.69109500000000001</c:v>
                </c:pt>
                <c:pt idx="118">
                  <c:v>0.690137</c:v>
                </c:pt>
                <c:pt idx="119">
                  <c:v>0.68886000000000003</c:v>
                </c:pt>
                <c:pt idx="120">
                  <c:v>0.68758399999999997</c:v>
                </c:pt>
                <c:pt idx="121">
                  <c:v>0.68662599999999996</c:v>
                </c:pt>
                <c:pt idx="122">
                  <c:v>0.68694500000000003</c:v>
                </c:pt>
                <c:pt idx="123">
                  <c:v>0.688222</c:v>
                </c:pt>
                <c:pt idx="124">
                  <c:v>0.690137</c:v>
                </c:pt>
                <c:pt idx="125">
                  <c:v>0.69173300000000004</c:v>
                </c:pt>
                <c:pt idx="126">
                  <c:v>0.69269099999999995</c:v>
                </c:pt>
                <c:pt idx="127">
                  <c:v>0.693967</c:v>
                </c:pt>
                <c:pt idx="128">
                  <c:v>0.69556300000000004</c:v>
                </c:pt>
                <c:pt idx="129">
                  <c:v>0.69684000000000001</c:v>
                </c:pt>
                <c:pt idx="130">
                  <c:v>0.69747800000000004</c:v>
                </c:pt>
                <c:pt idx="131">
                  <c:v>0.69747800000000004</c:v>
                </c:pt>
                <c:pt idx="132">
                  <c:v>0.69684000000000001</c:v>
                </c:pt>
                <c:pt idx="133">
                  <c:v>0.69556300000000004</c:v>
                </c:pt>
                <c:pt idx="134">
                  <c:v>0.69556300000000004</c:v>
                </c:pt>
                <c:pt idx="135">
                  <c:v>0.69620199999999999</c:v>
                </c:pt>
                <c:pt idx="136">
                  <c:v>0.69779800000000003</c:v>
                </c:pt>
                <c:pt idx="137">
                  <c:v>0.69939399999999996</c:v>
                </c:pt>
                <c:pt idx="138">
                  <c:v>0.70226599999999995</c:v>
                </c:pt>
                <c:pt idx="139">
                  <c:v>0.70545800000000003</c:v>
                </c:pt>
                <c:pt idx="140">
                  <c:v>0.70801099999999995</c:v>
                </c:pt>
                <c:pt idx="141">
                  <c:v>0.70992699999999997</c:v>
                </c:pt>
                <c:pt idx="142">
                  <c:v>0.71024600000000004</c:v>
                </c:pt>
                <c:pt idx="143">
                  <c:v>0.70896899999999996</c:v>
                </c:pt>
                <c:pt idx="144">
                  <c:v>0.70705399999999996</c:v>
                </c:pt>
                <c:pt idx="145">
                  <c:v>0.70482</c:v>
                </c:pt>
                <c:pt idx="146">
                  <c:v>0.70322399999999996</c:v>
                </c:pt>
                <c:pt idx="147">
                  <c:v>0.70194699999999999</c:v>
                </c:pt>
                <c:pt idx="148">
                  <c:v>0.70098899999999997</c:v>
                </c:pt>
                <c:pt idx="149">
                  <c:v>0.70098899999999997</c:v>
                </c:pt>
                <c:pt idx="150">
                  <c:v>0.70130899999999996</c:v>
                </c:pt>
                <c:pt idx="151">
                  <c:v>0.70226599999999995</c:v>
                </c:pt>
                <c:pt idx="152">
                  <c:v>0.70322399999999996</c:v>
                </c:pt>
                <c:pt idx="153">
                  <c:v>0.70450000000000002</c:v>
                </c:pt>
                <c:pt idx="154">
                  <c:v>0.70354300000000003</c:v>
                </c:pt>
                <c:pt idx="155">
                  <c:v>0.69971300000000003</c:v>
                </c:pt>
                <c:pt idx="156">
                  <c:v>0.69141399999999997</c:v>
                </c:pt>
                <c:pt idx="157">
                  <c:v>0.68151899999999999</c:v>
                </c:pt>
                <c:pt idx="158">
                  <c:v>0.67066700000000001</c:v>
                </c:pt>
                <c:pt idx="159">
                  <c:v>0.660134</c:v>
                </c:pt>
                <c:pt idx="160">
                  <c:v>0.650559</c:v>
                </c:pt>
                <c:pt idx="161">
                  <c:v>0.64098299999999997</c:v>
                </c:pt>
                <c:pt idx="162">
                  <c:v>0.63076900000000002</c:v>
                </c:pt>
                <c:pt idx="163">
                  <c:v>0.61927900000000002</c:v>
                </c:pt>
                <c:pt idx="164">
                  <c:v>0.60746900000000004</c:v>
                </c:pt>
                <c:pt idx="165">
                  <c:v>0.59438199999999997</c:v>
                </c:pt>
                <c:pt idx="166">
                  <c:v>0.57938100000000003</c:v>
                </c:pt>
                <c:pt idx="167">
                  <c:v>0.56246399999999996</c:v>
                </c:pt>
                <c:pt idx="168">
                  <c:v>0.54459000000000002</c:v>
                </c:pt>
                <c:pt idx="169">
                  <c:v>0.52480000000000004</c:v>
                </c:pt>
                <c:pt idx="170">
                  <c:v>0.50245799999999996</c:v>
                </c:pt>
                <c:pt idx="171">
                  <c:v>0.47947699999999999</c:v>
                </c:pt>
                <c:pt idx="172">
                  <c:v>0.45617600000000003</c:v>
                </c:pt>
                <c:pt idx="173">
                  <c:v>0.43223699999999998</c:v>
                </c:pt>
                <c:pt idx="174">
                  <c:v>0.40893699999999999</c:v>
                </c:pt>
                <c:pt idx="175">
                  <c:v>0.38755200000000001</c:v>
                </c:pt>
                <c:pt idx="176">
                  <c:v>0.36840099999999998</c:v>
                </c:pt>
                <c:pt idx="177">
                  <c:v>0.34893099999999999</c:v>
                </c:pt>
                <c:pt idx="178">
                  <c:v>0.329461</c:v>
                </c:pt>
                <c:pt idx="179">
                  <c:v>0.30871399999999999</c:v>
                </c:pt>
                <c:pt idx="180">
                  <c:v>0.28573300000000001</c:v>
                </c:pt>
                <c:pt idx="181">
                  <c:v>0.26147500000000001</c:v>
                </c:pt>
                <c:pt idx="182">
                  <c:v>0.236259</c:v>
                </c:pt>
                <c:pt idx="183">
                  <c:v>0.21104400000000001</c:v>
                </c:pt>
                <c:pt idx="184">
                  <c:v>0.18487100000000001</c:v>
                </c:pt>
                <c:pt idx="185">
                  <c:v>0.15805900000000001</c:v>
                </c:pt>
                <c:pt idx="186">
                  <c:v>0.13061</c:v>
                </c:pt>
                <c:pt idx="187">
                  <c:v>0.102841</c:v>
                </c:pt>
                <c:pt idx="188">
                  <c:v>7.3476E-2</c:v>
                </c:pt>
                <c:pt idx="189">
                  <c:v>4.2833999999999997E-2</c:v>
                </c:pt>
                <c:pt idx="190">
                  <c:v>1.2512000000000001E-2</c:v>
                </c:pt>
                <c:pt idx="191">
                  <c:v>-1.9726E-2</c:v>
                </c:pt>
                <c:pt idx="192">
                  <c:v>-5.4516000000000002E-2</c:v>
                </c:pt>
                <c:pt idx="193">
                  <c:v>-8.9945999999999998E-2</c:v>
                </c:pt>
                <c:pt idx="194">
                  <c:v>-0.126333</c:v>
                </c:pt>
                <c:pt idx="195">
                  <c:v>-0.162081</c:v>
                </c:pt>
                <c:pt idx="196">
                  <c:v>-0.19750999999999999</c:v>
                </c:pt>
                <c:pt idx="197">
                  <c:v>-0.23198199999999999</c:v>
                </c:pt>
                <c:pt idx="198">
                  <c:v>-0.26868799999999998</c:v>
                </c:pt>
                <c:pt idx="199">
                  <c:v>-0.30698999999999999</c:v>
                </c:pt>
                <c:pt idx="200">
                  <c:v>-0.34465400000000002</c:v>
                </c:pt>
                <c:pt idx="201">
                  <c:v>-0.37720999999999999</c:v>
                </c:pt>
                <c:pt idx="202">
                  <c:v>-0.40880899999999998</c:v>
                </c:pt>
                <c:pt idx="203">
                  <c:v>-0.44136599999999998</c:v>
                </c:pt>
                <c:pt idx="204">
                  <c:v>-0.47296500000000002</c:v>
                </c:pt>
                <c:pt idx="205">
                  <c:v>-0.50201099999999999</c:v>
                </c:pt>
                <c:pt idx="206">
                  <c:v>-0.52818399999999999</c:v>
                </c:pt>
                <c:pt idx="207">
                  <c:v>-0.55148399999999997</c:v>
                </c:pt>
                <c:pt idx="208">
                  <c:v>-0.57031600000000005</c:v>
                </c:pt>
                <c:pt idx="209">
                  <c:v>-0.58946699999999996</c:v>
                </c:pt>
                <c:pt idx="210">
                  <c:v>-0.60861799999999999</c:v>
                </c:pt>
                <c:pt idx="211">
                  <c:v>-0.62681100000000001</c:v>
                </c:pt>
                <c:pt idx="212">
                  <c:v>-0.64149400000000001</c:v>
                </c:pt>
                <c:pt idx="213">
                  <c:v>-0.65394200000000002</c:v>
                </c:pt>
                <c:pt idx="214">
                  <c:v>-0.66192099999999998</c:v>
                </c:pt>
                <c:pt idx="215">
                  <c:v>-0.66766700000000001</c:v>
                </c:pt>
                <c:pt idx="216">
                  <c:v>-0.67117800000000005</c:v>
                </c:pt>
                <c:pt idx="217">
                  <c:v>-0.67245500000000002</c:v>
                </c:pt>
                <c:pt idx="218">
                  <c:v>-0.67022000000000004</c:v>
                </c:pt>
                <c:pt idx="219">
                  <c:v>-0.664794</c:v>
                </c:pt>
                <c:pt idx="220">
                  <c:v>-0.65745299999999995</c:v>
                </c:pt>
                <c:pt idx="221">
                  <c:v>-0.65362299999999995</c:v>
                </c:pt>
                <c:pt idx="222">
                  <c:v>-0.64883500000000005</c:v>
                </c:pt>
                <c:pt idx="223">
                  <c:v>-0.64245099999999999</c:v>
                </c:pt>
                <c:pt idx="224">
                  <c:v>-0.63702499999999995</c:v>
                </c:pt>
                <c:pt idx="225">
                  <c:v>-0.63351400000000002</c:v>
                </c:pt>
                <c:pt idx="226">
                  <c:v>-0.63223700000000005</c:v>
                </c:pt>
                <c:pt idx="227">
                  <c:v>-0.63223700000000005</c:v>
                </c:pt>
                <c:pt idx="228">
                  <c:v>-0.63542900000000002</c:v>
                </c:pt>
                <c:pt idx="229">
                  <c:v>-0.63606799999999997</c:v>
                </c:pt>
                <c:pt idx="230">
                  <c:v>-0.63415299999999997</c:v>
                </c:pt>
                <c:pt idx="231">
                  <c:v>-0.63064200000000004</c:v>
                </c:pt>
                <c:pt idx="232">
                  <c:v>-0.62744999999999995</c:v>
                </c:pt>
                <c:pt idx="233">
                  <c:v>-0.62489600000000001</c:v>
                </c:pt>
                <c:pt idx="234">
                  <c:v>-0.62425799999999998</c:v>
                </c:pt>
                <c:pt idx="235">
                  <c:v>-0.62553499999999995</c:v>
                </c:pt>
                <c:pt idx="236">
                  <c:v>-0.62776900000000002</c:v>
                </c:pt>
                <c:pt idx="237">
                  <c:v>-0.63159900000000002</c:v>
                </c:pt>
                <c:pt idx="238">
                  <c:v>-0.63670599999999999</c:v>
                </c:pt>
                <c:pt idx="239">
                  <c:v>-0.64277099999999998</c:v>
                </c:pt>
                <c:pt idx="240">
                  <c:v>-0.65011200000000002</c:v>
                </c:pt>
                <c:pt idx="241">
                  <c:v>-0.65841000000000005</c:v>
                </c:pt>
                <c:pt idx="242">
                  <c:v>-0.66639000000000004</c:v>
                </c:pt>
                <c:pt idx="243">
                  <c:v>-0.67373099999999997</c:v>
                </c:pt>
                <c:pt idx="244">
                  <c:v>-0.679477</c:v>
                </c:pt>
                <c:pt idx="245">
                  <c:v>-0.683307</c:v>
                </c:pt>
                <c:pt idx="246">
                  <c:v>-0.685222</c:v>
                </c:pt>
                <c:pt idx="247">
                  <c:v>-0.68617899999999998</c:v>
                </c:pt>
                <c:pt idx="248">
                  <c:v>-0.68681800000000004</c:v>
                </c:pt>
                <c:pt idx="249">
                  <c:v>-0.68681800000000004</c:v>
                </c:pt>
                <c:pt idx="250">
                  <c:v>-0.68745599999999996</c:v>
                </c:pt>
                <c:pt idx="251">
                  <c:v>-0.68873300000000004</c:v>
                </c:pt>
                <c:pt idx="252">
                  <c:v>-0.69064800000000004</c:v>
                </c:pt>
                <c:pt idx="253">
                  <c:v>-0.692882</c:v>
                </c:pt>
                <c:pt idx="254">
                  <c:v>-0.69575500000000001</c:v>
                </c:pt>
                <c:pt idx="255">
                  <c:v>-0.69767000000000001</c:v>
                </c:pt>
                <c:pt idx="256">
                  <c:v>-0.69894699999999998</c:v>
                </c:pt>
                <c:pt idx="257">
                  <c:v>-0.69830800000000004</c:v>
                </c:pt>
                <c:pt idx="258">
                  <c:v>-0.69575500000000001</c:v>
                </c:pt>
                <c:pt idx="259">
                  <c:v>-0.69160600000000005</c:v>
                </c:pt>
                <c:pt idx="260">
                  <c:v>-0.68586000000000003</c:v>
                </c:pt>
                <c:pt idx="261">
                  <c:v>-0.67851899999999998</c:v>
                </c:pt>
                <c:pt idx="262">
                  <c:v>-0.66990099999999997</c:v>
                </c:pt>
                <c:pt idx="263">
                  <c:v>-0.65968700000000002</c:v>
                </c:pt>
                <c:pt idx="264">
                  <c:v>-0.64851599999999998</c:v>
                </c:pt>
                <c:pt idx="265">
                  <c:v>-0.63670599999999999</c:v>
                </c:pt>
                <c:pt idx="266">
                  <c:v>-0.62425799999999998</c:v>
                </c:pt>
                <c:pt idx="267">
                  <c:v>-0.61085199999999995</c:v>
                </c:pt>
                <c:pt idx="268">
                  <c:v>-0.59521199999999996</c:v>
                </c:pt>
                <c:pt idx="269">
                  <c:v>-0.57861499999999999</c:v>
                </c:pt>
                <c:pt idx="270">
                  <c:v>-0.56042099999999995</c:v>
                </c:pt>
                <c:pt idx="271">
                  <c:v>-0.54095099999999996</c:v>
                </c:pt>
                <c:pt idx="272">
                  <c:v>-0.51956599999999997</c:v>
                </c:pt>
                <c:pt idx="273">
                  <c:v>-0.495946</c:v>
                </c:pt>
                <c:pt idx="274">
                  <c:v>-0.470412</c:v>
                </c:pt>
                <c:pt idx="275">
                  <c:v>-0.44328099999999998</c:v>
                </c:pt>
                <c:pt idx="276">
                  <c:v>-0.41487400000000002</c:v>
                </c:pt>
                <c:pt idx="277">
                  <c:v>-0.38550899999999999</c:v>
                </c:pt>
                <c:pt idx="278">
                  <c:v>-0.35614400000000002</c:v>
                </c:pt>
                <c:pt idx="279">
                  <c:v>-0.32677899999999999</c:v>
                </c:pt>
                <c:pt idx="280">
                  <c:v>-0.297734</c:v>
                </c:pt>
                <c:pt idx="281">
                  <c:v>-0.269007</c:v>
                </c:pt>
                <c:pt idx="282">
                  <c:v>-0.24060000000000001</c:v>
                </c:pt>
                <c:pt idx="283">
                  <c:v>-0.21219299999999999</c:v>
                </c:pt>
                <c:pt idx="284">
                  <c:v>-0.18410499999999999</c:v>
                </c:pt>
                <c:pt idx="285">
                  <c:v>-0.156336</c:v>
                </c:pt>
                <c:pt idx="286">
                  <c:v>-0.128886</c:v>
                </c:pt>
                <c:pt idx="287">
                  <c:v>-0.102394</c:v>
                </c:pt>
                <c:pt idx="288">
                  <c:v>-7.6220999999999997E-2</c:v>
                </c:pt>
                <c:pt idx="289">
                  <c:v>-5.0367000000000002E-2</c:v>
                </c:pt>
                <c:pt idx="290">
                  <c:v>-2.5152000000000001E-2</c:v>
                </c:pt>
                <c:pt idx="291">
                  <c:v>-5.7499999999999999E-4</c:v>
                </c:pt>
                <c:pt idx="292">
                  <c:v>2.3682999999999999E-2</c:v>
                </c:pt>
                <c:pt idx="293">
                  <c:v>4.6983999999999998E-2</c:v>
                </c:pt>
                <c:pt idx="294">
                  <c:v>6.9646E-2</c:v>
                </c:pt>
                <c:pt idx="295">
                  <c:v>9.1031000000000001E-2</c:v>
                </c:pt>
                <c:pt idx="296">
                  <c:v>0.11082</c:v>
                </c:pt>
                <c:pt idx="297">
                  <c:v>0.128056</c:v>
                </c:pt>
                <c:pt idx="298">
                  <c:v>0.14369599999999999</c:v>
                </c:pt>
                <c:pt idx="299">
                  <c:v>0.15837899999999999</c:v>
                </c:pt>
                <c:pt idx="300">
                  <c:v>0.17210300000000001</c:v>
                </c:pt>
                <c:pt idx="301">
                  <c:v>0.18518999999999999</c:v>
                </c:pt>
                <c:pt idx="302">
                  <c:v>0.19731899999999999</c:v>
                </c:pt>
                <c:pt idx="303">
                  <c:v>0.20912900000000001</c:v>
                </c:pt>
                <c:pt idx="304">
                  <c:v>0.22061900000000001</c:v>
                </c:pt>
                <c:pt idx="305">
                  <c:v>0.23274800000000001</c:v>
                </c:pt>
                <c:pt idx="306">
                  <c:v>0.244558</c:v>
                </c:pt>
                <c:pt idx="307">
                  <c:v>0.256687</c:v>
                </c:pt>
                <c:pt idx="308">
                  <c:v>0.26785799999999998</c:v>
                </c:pt>
                <c:pt idx="309">
                  <c:v>0.27807199999999999</c:v>
                </c:pt>
                <c:pt idx="310">
                  <c:v>0.28796699999999997</c:v>
                </c:pt>
                <c:pt idx="311">
                  <c:v>0.29818099999999997</c:v>
                </c:pt>
                <c:pt idx="312">
                  <c:v>0.30775599999999997</c:v>
                </c:pt>
                <c:pt idx="313">
                  <c:v>0.31701200000000002</c:v>
                </c:pt>
                <c:pt idx="314">
                  <c:v>0.32658799999999999</c:v>
                </c:pt>
                <c:pt idx="315">
                  <c:v>0.33680199999999999</c:v>
                </c:pt>
                <c:pt idx="316">
                  <c:v>0.34797299999999998</c:v>
                </c:pt>
                <c:pt idx="317">
                  <c:v>0.35978300000000002</c:v>
                </c:pt>
                <c:pt idx="318">
                  <c:v>0.37191200000000002</c:v>
                </c:pt>
                <c:pt idx="319">
                  <c:v>0.38308300000000001</c:v>
                </c:pt>
                <c:pt idx="320">
                  <c:v>0.39521200000000001</c:v>
                </c:pt>
                <c:pt idx="321">
                  <c:v>0.40766000000000002</c:v>
                </c:pt>
                <c:pt idx="322">
                  <c:v>0.42074699999999998</c:v>
                </c:pt>
                <c:pt idx="323">
                  <c:v>0.43415300000000001</c:v>
                </c:pt>
                <c:pt idx="324">
                  <c:v>0.44787700000000003</c:v>
                </c:pt>
                <c:pt idx="325">
                  <c:v>0.46032600000000001</c:v>
                </c:pt>
                <c:pt idx="326">
                  <c:v>0.47117799999999999</c:v>
                </c:pt>
                <c:pt idx="327">
                  <c:v>0.48234900000000003</c:v>
                </c:pt>
                <c:pt idx="328">
                  <c:v>0.49384</c:v>
                </c:pt>
                <c:pt idx="329">
                  <c:v>0.50532999999999995</c:v>
                </c:pt>
                <c:pt idx="330">
                  <c:v>0.51650200000000002</c:v>
                </c:pt>
                <c:pt idx="331">
                  <c:v>0.52671599999999996</c:v>
                </c:pt>
                <c:pt idx="332">
                  <c:v>0.53629099999999996</c:v>
                </c:pt>
                <c:pt idx="333">
                  <c:v>0.54490899999999998</c:v>
                </c:pt>
                <c:pt idx="334">
                  <c:v>0.55288899999999996</c:v>
                </c:pt>
                <c:pt idx="335">
                  <c:v>0.55991100000000005</c:v>
                </c:pt>
                <c:pt idx="336">
                  <c:v>0.56597500000000001</c:v>
                </c:pt>
                <c:pt idx="337">
                  <c:v>0.57203999999999999</c:v>
                </c:pt>
                <c:pt idx="338">
                  <c:v>0.57778499999999999</c:v>
                </c:pt>
                <c:pt idx="339">
                  <c:v>0.58384899999999995</c:v>
                </c:pt>
                <c:pt idx="340">
                  <c:v>0.58927499999999999</c:v>
                </c:pt>
                <c:pt idx="341">
                  <c:v>0.59342499999999998</c:v>
                </c:pt>
                <c:pt idx="342">
                  <c:v>0.59629699999999997</c:v>
                </c:pt>
                <c:pt idx="343">
                  <c:v>0.59789300000000001</c:v>
                </c:pt>
                <c:pt idx="344">
                  <c:v>0.59853199999999995</c:v>
                </c:pt>
                <c:pt idx="345">
                  <c:v>0.59853199999999995</c:v>
                </c:pt>
                <c:pt idx="346">
                  <c:v>0.59916999999999998</c:v>
                </c:pt>
                <c:pt idx="347">
                  <c:v>0.59885100000000002</c:v>
                </c:pt>
                <c:pt idx="348">
                  <c:v>0.59821299999999999</c:v>
                </c:pt>
                <c:pt idx="349">
                  <c:v>0.59789300000000001</c:v>
                </c:pt>
                <c:pt idx="350">
                  <c:v>0.59789300000000001</c:v>
                </c:pt>
                <c:pt idx="351">
                  <c:v>0.59821299999999999</c:v>
                </c:pt>
                <c:pt idx="352">
                  <c:v>0.59853199999999995</c:v>
                </c:pt>
                <c:pt idx="353">
                  <c:v>0.59885100000000002</c:v>
                </c:pt>
                <c:pt idx="354">
                  <c:v>0.59853199999999995</c:v>
                </c:pt>
                <c:pt idx="355">
                  <c:v>0.59725499999999998</c:v>
                </c:pt>
                <c:pt idx="356">
                  <c:v>0.59565900000000005</c:v>
                </c:pt>
                <c:pt idx="357">
                  <c:v>0.59342499999999998</c:v>
                </c:pt>
                <c:pt idx="358">
                  <c:v>0.59150999999999998</c:v>
                </c:pt>
                <c:pt idx="359">
                  <c:v>0.58991400000000005</c:v>
                </c:pt>
                <c:pt idx="360">
                  <c:v>0.58799900000000005</c:v>
                </c:pt>
                <c:pt idx="361">
                  <c:v>0.58672199999999997</c:v>
                </c:pt>
                <c:pt idx="362">
                  <c:v>0.58544499999999999</c:v>
                </c:pt>
                <c:pt idx="363">
                  <c:v>0.58384899999999995</c:v>
                </c:pt>
                <c:pt idx="364">
                  <c:v>0.58161499999999999</c:v>
                </c:pt>
                <c:pt idx="365">
                  <c:v>0.57874199999999998</c:v>
                </c:pt>
                <c:pt idx="366">
                  <c:v>0.57555100000000003</c:v>
                </c:pt>
                <c:pt idx="367">
                  <c:v>0.57076300000000002</c:v>
                </c:pt>
                <c:pt idx="368">
                  <c:v>0.56533699999999998</c:v>
                </c:pt>
                <c:pt idx="369">
                  <c:v>0.55863399999999996</c:v>
                </c:pt>
                <c:pt idx="370">
                  <c:v>0.55097300000000005</c:v>
                </c:pt>
                <c:pt idx="371">
                  <c:v>0.54203599999999996</c:v>
                </c:pt>
                <c:pt idx="372">
                  <c:v>0.53246099999999996</c:v>
                </c:pt>
                <c:pt idx="373">
                  <c:v>0.52256599999999997</c:v>
                </c:pt>
                <c:pt idx="374">
                  <c:v>0.511714</c:v>
                </c:pt>
                <c:pt idx="375">
                  <c:v>0.50118099999999999</c:v>
                </c:pt>
                <c:pt idx="376">
                  <c:v>0.49032900000000001</c:v>
                </c:pt>
                <c:pt idx="377">
                  <c:v>0.479157</c:v>
                </c:pt>
                <c:pt idx="378">
                  <c:v>0.467028</c:v>
                </c:pt>
                <c:pt idx="379">
                  <c:v>0.453623</c:v>
                </c:pt>
                <c:pt idx="380">
                  <c:v>0.439579</c:v>
                </c:pt>
                <c:pt idx="381">
                  <c:v>0.424896</c:v>
                </c:pt>
                <c:pt idx="382">
                  <c:v>0.41085199999999999</c:v>
                </c:pt>
                <c:pt idx="383">
                  <c:v>0.39712700000000001</c:v>
                </c:pt>
                <c:pt idx="384">
                  <c:v>0.38148700000000002</c:v>
                </c:pt>
                <c:pt idx="385">
                  <c:v>0.36488999999999999</c:v>
                </c:pt>
                <c:pt idx="386">
                  <c:v>0.34797299999999998</c:v>
                </c:pt>
                <c:pt idx="387">
                  <c:v>0.331376</c:v>
                </c:pt>
                <c:pt idx="388">
                  <c:v>0.314778</c:v>
                </c:pt>
                <c:pt idx="389">
                  <c:v>0.29818099999999997</c:v>
                </c:pt>
                <c:pt idx="390">
                  <c:v>0.28062599999999999</c:v>
                </c:pt>
                <c:pt idx="391">
                  <c:v>0.262432</c:v>
                </c:pt>
                <c:pt idx="392">
                  <c:v>0.243281</c:v>
                </c:pt>
                <c:pt idx="393">
                  <c:v>0.222853</c:v>
                </c:pt>
                <c:pt idx="394">
                  <c:v>0.20210700000000001</c:v>
                </c:pt>
                <c:pt idx="395">
                  <c:v>0.17880599999999999</c:v>
                </c:pt>
                <c:pt idx="396">
                  <c:v>0.152952</c:v>
                </c:pt>
                <c:pt idx="397">
                  <c:v>0.124226</c:v>
                </c:pt>
                <c:pt idx="398">
                  <c:v>9.4542000000000001E-2</c:v>
                </c:pt>
                <c:pt idx="399">
                  <c:v>6.2942999999999999E-2</c:v>
                </c:pt>
                <c:pt idx="400">
                  <c:v>2.879E-2</c:v>
                </c:pt>
                <c:pt idx="401">
                  <c:v>-7.9159999999999994E-3</c:v>
                </c:pt>
                <c:pt idx="402">
                  <c:v>-4.7814000000000002E-2</c:v>
                </c:pt>
                <c:pt idx="403">
                  <c:v>-9.0264999999999998E-2</c:v>
                </c:pt>
                <c:pt idx="404">
                  <c:v>-0.13175899999999999</c:v>
                </c:pt>
                <c:pt idx="405">
                  <c:v>-0.17197599999999999</c:v>
                </c:pt>
                <c:pt idx="406">
                  <c:v>-0.21187400000000001</c:v>
                </c:pt>
                <c:pt idx="407">
                  <c:v>-0.25272899999999998</c:v>
                </c:pt>
                <c:pt idx="408">
                  <c:v>-0.297095</c:v>
                </c:pt>
                <c:pt idx="409">
                  <c:v>-0.33444000000000002</c:v>
                </c:pt>
                <c:pt idx="410">
                  <c:v>-0.36699599999999999</c:v>
                </c:pt>
                <c:pt idx="411">
                  <c:v>-0.40051100000000001</c:v>
                </c:pt>
                <c:pt idx="412">
                  <c:v>-0.43242900000000001</c:v>
                </c:pt>
                <c:pt idx="413">
                  <c:v>-0.458283</c:v>
                </c:pt>
                <c:pt idx="414">
                  <c:v>-0.48126400000000003</c:v>
                </c:pt>
                <c:pt idx="415">
                  <c:v>-0.50328799999999996</c:v>
                </c:pt>
                <c:pt idx="416">
                  <c:v>-0.52626899999999999</c:v>
                </c:pt>
                <c:pt idx="417">
                  <c:v>-0.54765399999999997</c:v>
                </c:pt>
                <c:pt idx="418">
                  <c:v>-0.566805</c:v>
                </c:pt>
                <c:pt idx="419">
                  <c:v>-0.58212600000000003</c:v>
                </c:pt>
                <c:pt idx="420">
                  <c:v>-0.59297800000000001</c:v>
                </c:pt>
                <c:pt idx="421">
                  <c:v>-0.59936199999999995</c:v>
                </c:pt>
                <c:pt idx="422">
                  <c:v>-0.60159600000000002</c:v>
                </c:pt>
                <c:pt idx="423">
                  <c:v>-0.59936199999999995</c:v>
                </c:pt>
                <c:pt idx="424">
                  <c:v>-0.59553100000000003</c:v>
                </c:pt>
                <c:pt idx="425">
                  <c:v>-0.59010499999999999</c:v>
                </c:pt>
                <c:pt idx="426">
                  <c:v>-0.58308300000000002</c:v>
                </c:pt>
                <c:pt idx="427">
                  <c:v>-0.57478499999999999</c:v>
                </c:pt>
                <c:pt idx="428">
                  <c:v>-0.56457100000000005</c:v>
                </c:pt>
                <c:pt idx="429">
                  <c:v>-0.55722899999999997</c:v>
                </c:pt>
                <c:pt idx="430">
                  <c:v>-0.55691000000000002</c:v>
                </c:pt>
                <c:pt idx="431">
                  <c:v>-0.55276099999999995</c:v>
                </c:pt>
                <c:pt idx="432">
                  <c:v>-0.54861199999999999</c:v>
                </c:pt>
                <c:pt idx="433">
                  <c:v>-0.54893099999999995</c:v>
                </c:pt>
                <c:pt idx="434">
                  <c:v>-0.55116500000000002</c:v>
                </c:pt>
                <c:pt idx="435">
                  <c:v>-0.55244199999999999</c:v>
                </c:pt>
                <c:pt idx="436">
                  <c:v>-0.55148399999999997</c:v>
                </c:pt>
                <c:pt idx="437">
                  <c:v>-0.54988800000000004</c:v>
                </c:pt>
                <c:pt idx="438">
                  <c:v>-0.550207</c:v>
                </c:pt>
                <c:pt idx="439">
                  <c:v>-0.55244199999999999</c:v>
                </c:pt>
                <c:pt idx="440">
                  <c:v>-0.55531399999999997</c:v>
                </c:pt>
                <c:pt idx="441">
                  <c:v>-0.55818699999999999</c:v>
                </c:pt>
                <c:pt idx="442">
                  <c:v>-0.56137899999999996</c:v>
                </c:pt>
                <c:pt idx="443">
                  <c:v>-0.56616699999999998</c:v>
                </c:pt>
                <c:pt idx="444">
                  <c:v>-0.570635</c:v>
                </c:pt>
                <c:pt idx="445">
                  <c:v>-0.57606100000000005</c:v>
                </c:pt>
                <c:pt idx="446">
                  <c:v>-0.58244499999999999</c:v>
                </c:pt>
                <c:pt idx="447">
                  <c:v>-0.58882900000000005</c:v>
                </c:pt>
                <c:pt idx="448">
                  <c:v>-0.59361600000000003</c:v>
                </c:pt>
                <c:pt idx="449">
                  <c:v>-0.60287299999999999</c:v>
                </c:pt>
                <c:pt idx="450">
                  <c:v>-0.60957499999999998</c:v>
                </c:pt>
                <c:pt idx="451">
                  <c:v>-0.61787400000000003</c:v>
                </c:pt>
                <c:pt idx="452">
                  <c:v>-0.62617299999999998</c:v>
                </c:pt>
                <c:pt idx="453">
                  <c:v>-0.63383299999999998</c:v>
                </c:pt>
                <c:pt idx="454">
                  <c:v>-0.64085499999999995</c:v>
                </c:pt>
                <c:pt idx="455">
                  <c:v>-0.64660099999999998</c:v>
                </c:pt>
                <c:pt idx="456">
                  <c:v>-0.65011200000000002</c:v>
                </c:pt>
                <c:pt idx="457">
                  <c:v>-0.65170799999999995</c:v>
                </c:pt>
                <c:pt idx="458">
                  <c:v>-0.65075000000000005</c:v>
                </c:pt>
                <c:pt idx="459">
                  <c:v>-0.64723900000000001</c:v>
                </c:pt>
                <c:pt idx="460">
                  <c:v>-0.64404700000000004</c:v>
                </c:pt>
                <c:pt idx="461">
                  <c:v>-0.64085499999999995</c:v>
                </c:pt>
                <c:pt idx="462">
                  <c:v>-0.63830200000000004</c:v>
                </c:pt>
                <c:pt idx="463">
                  <c:v>-0.63542900000000002</c:v>
                </c:pt>
                <c:pt idx="464">
                  <c:v>-0.63255700000000004</c:v>
                </c:pt>
                <c:pt idx="465">
                  <c:v>-0.62936499999999995</c:v>
                </c:pt>
                <c:pt idx="466">
                  <c:v>-0.62521499999999997</c:v>
                </c:pt>
                <c:pt idx="467">
                  <c:v>-0.61978900000000003</c:v>
                </c:pt>
                <c:pt idx="468">
                  <c:v>-0.61372499999999997</c:v>
                </c:pt>
                <c:pt idx="469">
                  <c:v>-0.60478799999999999</c:v>
                </c:pt>
                <c:pt idx="470">
                  <c:v>-0.59361600000000003</c:v>
                </c:pt>
                <c:pt idx="471">
                  <c:v>-0.58052999999999999</c:v>
                </c:pt>
                <c:pt idx="472">
                  <c:v>-0.56584699999999999</c:v>
                </c:pt>
                <c:pt idx="473">
                  <c:v>-0.55084599999999995</c:v>
                </c:pt>
                <c:pt idx="474">
                  <c:v>-0.53520599999999996</c:v>
                </c:pt>
                <c:pt idx="475">
                  <c:v>-0.51988500000000004</c:v>
                </c:pt>
                <c:pt idx="476">
                  <c:v>-0.50392599999999999</c:v>
                </c:pt>
                <c:pt idx="477">
                  <c:v>-0.48860500000000001</c:v>
                </c:pt>
                <c:pt idx="478">
                  <c:v>-0.47360400000000002</c:v>
                </c:pt>
                <c:pt idx="479">
                  <c:v>-0.45860200000000001</c:v>
                </c:pt>
                <c:pt idx="480">
                  <c:v>-0.44264300000000001</c:v>
                </c:pt>
                <c:pt idx="481">
                  <c:v>-0.42604500000000001</c:v>
                </c:pt>
                <c:pt idx="482">
                  <c:v>-0.40912900000000002</c:v>
                </c:pt>
                <c:pt idx="483">
                  <c:v>-0.39029700000000001</c:v>
                </c:pt>
                <c:pt idx="484">
                  <c:v>-0.37018800000000002</c:v>
                </c:pt>
                <c:pt idx="485">
                  <c:v>-0.34848400000000002</c:v>
                </c:pt>
                <c:pt idx="486">
                  <c:v>-0.32645999999999997</c:v>
                </c:pt>
                <c:pt idx="487">
                  <c:v>-0.303479</c:v>
                </c:pt>
                <c:pt idx="488">
                  <c:v>-0.27986</c:v>
                </c:pt>
                <c:pt idx="489">
                  <c:v>-0.25719799999999998</c:v>
                </c:pt>
                <c:pt idx="490">
                  <c:v>-0.23485500000000001</c:v>
                </c:pt>
                <c:pt idx="491">
                  <c:v>-0.21283099999999999</c:v>
                </c:pt>
                <c:pt idx="492">
                  <c:v>-0.19176499999999999</c:v>
                </c:pt>
                <c:pt idx="493">
                  <c:v>-0.17069899999999999</c:v>
                </c:pt>
                <c:pt idx="494">
                  <c:v>-0.149952</c:v>
                </c:pt>
                <c:pt idx="495">
                  <c:v>-0.12856699999999999</c:v>
                </c:pt>
                <c:pt idx="496">
                  <c:v>-0.107501</c:v>
                </c:pt>
                <c:pt idx="497">
                  <c:v>-8.6115999999999998E-2</c:v>
                </c:pt>
                <c:pt idx="498">
                  <c:v>-6.4729999999999996E-2</c:v>
                </c:pt>
                <c:pt idx="499">
                  <c:v>-4.3983000000000001E-2</c:v>
                </c:pt>
                <c:pt idx="500">
                  <c:v>-2.4194E-2</c:v>
                </c:pt>
                <c:pt idx="501">
                  <c:v>-6.0010000000000003E-3</c:v>
                </c:pt>
                <c:pt idx="502">
                  <c:v>1.1873999999999999E-2</c:v>
                </c:pt>
                <c:pt idx="503">
                  <c:v>2.7514E-2</c:v>
                </c:pt>
                <c:pt idx="504">
                  <c:v>4.1557999999999998E-2</c:v>
                </c:pt>
                <c:pt idx="505">
                  <c:v>5.4324999999999998E-2</c:v>
                </c:pt>
                <c:pt idx="506">
                  <c:v>6.6453999999999999E-2</c:v>
                </c:pt>
                <c:pt idx="507">
                  <c:v>7.7625E-2</c:v>
                </c:pt>
                <c:pt idx="508">
                  <c:v>8.8477E-2</c:v>
                </c:pt>
                <c:pt idx="509">
                  <c:v>9.9649000000000001E-2</c:v>
                </c:pt>
                <c:pt idx="510">
                  <c:v>0.111139</c:v>
                </c:pt>
                <c:pt idx="511">
                  <c:v>0.122311</c:v>
                </c:pt>
                <c:pt idx="512">
                  <c:v>0.133801</c:v>
                </c:pt>
                <c:pt idx="513">
                  <c:v>0.14561099999999999</c:v>
                </c:pt>
                <c:pt idx="514">
                  <c:v>0.15742100000000001</c:v>
                </c:pt>
                <c:pt idx="515">
                  <c:v>0.16891200000000001</c:v>
                </c:pt>
                <c:pt idx="516">
                  <c:v>0.18040200000000001</c:v>
                </c:pt>
                <c:pt idx="517">
                  <c:v>0.19221199999999999</c:v>
                </c:pt>
                <c:pt idx="518">
                  <c:v>0.20338300000000001</c:v>
                </c:pt>
                <c:pt idx="519">
                  <c:v>0.213916</c:v>
                </c:pt>
                <c:pt idx="520">
                  <c:v>0.22444900000000001</c:v>
                </c:pt>
                <c:pt idx="521">
                  <c:v>0.234982</c:v>
                </c:pt>
                <c:pt idx="522">
                  <c:v>0.245196</c:v>
                </c:pt>
                <c:pt idx="523">
                  <c:v>0.25541000000000003</c:v>
                </c:pt>
                <c:pt idx="524">
                  <c:v>0.266262</c:v>
                </c:pt>
                <c:pt idx="525">
                  <c:v>0.27615699999999999</c:v>
                </c:pt>
                <c:pt idx="526">
                  <c:v>0.28573300000000001</c:v>
                </c:pt>
                <c:pt idx="527">
                  <c:v>0.29435</c:v>
                </c:pt>
                <c:pt idx="528">
                  <c:v>0.302649</c:v>
                </c:pt>
                <c:pt idx="529">
                  <c:v>0.30998999999999999</c:v>
                </c:pt>
                <c:pt idx="530">
                  <c:v>0.31637399999999999</c:v>
                </c:pt>
                <c:pt idx="531">
                  <c:v>0.323077</c:v>
                </c:pt>
                <c:pt idx="532">
                  <c:v>0.329461</c:v>
                </c:pt>
                <c:pt idx="533">
                  <c:v>0.335206</c:v>
                </c:pt>
                <c:pt idx="534">
                  <c:v>0.34159</c:v>
                </c:pt>
                <c:pt idx="535">
                  <c:v>0.34829199999999999</c:v>
                </c:pt>
                <c:pt idx="536">
                  <c:v>0.35531400000000002</c:v>
                </c:pt>
                <c:pt idx="537">
                  <c:v>0.36233599999999999</c:v>
                </c:pt>
                <c:pt idx="538">
                  <c:v>0.37031599999999998</c:v>
                </c:pt>
                <c:pt idx="539">
                  <c:v>0.37957200000000002</c:v>
                </c:pt>
                <c:pt idx="540">
                  <c:v>0.38818999999999998</c:v>
                </c:pt>
                <c:pt idx="541">
                  <c:v>0.39648899999999998</c:v>
                </c:pt>
                <c:pt idx="542">
                  <c:v>0.40351100000000001</c:v>
                </c:pt>
                <c:pt idx="543">
                  <c:v>0.40957500000000002</c:v>
                </c:pt>
                <c:pt idx="544">
                  <c:v>0.41436299999999998</c:v>
                </c:pt>
                <c:pt idx="545">
                  <c:v>0.41947000000000001</c:v>
                </c:pt>
                <c:pt idx="546">
                  <c:v>0.425535</c:v>
                </c:pt>
                <c:pt idx="547">
                  <c:v>0.43287599999999998</c:v>
                </c:pt>
                <c:pt idx="548">
                  <c:v>0.44213200000000002</c:v>
                </c:pt>
                <c:pt idx="549">
                  <c:v>0.45266499999999998</c:v>
                </c:pt>
                <c:pt idx="550">
                  <c:v>0.46415600000000001</c:v>
                </c:pt>
                <c:pt idx="551">
                  <c:v>0.475327</c:v>
                </c:pt>
                <c:pt idx="552">
                  <c:v>0.48617899999999997</c:v>
                </c:pt>
                <c:pt idx="553">
                  <c:v>0.49671199999999999</c:v>
                </c:pt>
                <c:pt idx="554">
                  <c:v>0.50692599999999999</c:v>
                </c:pt>
                <c:pt idx="555">
                  <c:v>0.51682099999999997</c:v>
                </c:pt>
                <c:pt idx="556">
                  <c:v>0.52575799999999995</c:v>
                </c:pt>
                <c:pt idx="557">
                  <c:v>0.53437599999999996</c:v>
                </c:pt>
                <c:pt idx="558">
                  <c:v>0.54203599999999996</c:v>
                </c:pt>
                <c:pt idx="559">
                  <c:v>0.54842000000000002</c:v>
                </c:pt>
                <c:pt idx="560">
                  <c:v>0.55480399999999996</c:v>
                </c:pt>
                <c:pt idx="561">
                  <c:v>0.56310199999999999</c:v>
                </c:pt>
                <c:pt idx="562">
                  <c:v>0.57235899999999995</c:v>
                </c:pt>
                <c:pt idx="563">
                  <c:v>0.58289199999999997</c:v>
                </c:pt>
                <c:pt idx="564">
                  <c:v>0.59406300000000001</c:v>
                </c:pt>
                <c:pt idx="565">
                  <c:v>0.60587299999999999</c:v>
                </c:pt>
                <c:pt idx="566">
                  <c:v>0.61640600000000001</c:v>
                </c:pt>
                <c:pt idx="567">
                  <c:v>0.62502400000000002</c:v>
                </c:pt>
                <c:pt idx="568">
                  <c:v>0.63172700000000004</c:v>
                </c:pt>
                <c:pt idx="569">
                  <c:v>0.63619499999999995</c:v>
                </c:pt>
                <c:pt idx="570">
                  <c:v>0.639706</c:v>
                </c:pt>
                <c:pt idx="571">
                  <c:v>0.64289799999999997</c:v>
                </c:pt>
                <c:pt idx="572">
                  <c:v>0.64577099999999998</c:v>
                </c:pt>
                <c:pt idx="573">
                  <c:v>0.64832400000000001</c:v>
                </c:pt>
                <c:pt idx="574">
                  <c:v>0.64960099999999998</c:v>
                </c:pt>
                <c:pt idx="575">
                  <c:v>0.64960099999999998</c:v>
                </c:pt>
                <c:pt idx="576">
                  <c:v>0.64832400000000001</c:v>
                </c:pt>
                <c:pt idx="577">
                  <c:v>0.64609000000000005</c:v>
                </c:pt>
                <c:pt idx="578">
                  <c:v>0.64321700000000004</c:v>
                </c:pt>
                <c:pt idx="579">
                  <c:v>0.63938700000000004</c:v>
                </c:pt>
                <c:pt idx="580">
                  <c:v>0.63523799999999997</c:v>
                </c:pt>
                <c:pt idx="581">
                  <c:v>0.62917299999999998</c:v>
                </c:pt>
                <c:pt idx="582">
                  <c:v>0.62246999999999997</c:v>
                </c:pt>
                <c:pt idx="583">
                  <c:v>0.61449100000000001</c:v>
                </c:pt>
                <c:pt idx="584">
                  <c:v>0.60619199999999995</c:v>
                </c:pt>
                <c:pt idx="585">
                  <c:v>0.59725499999999998</c:v>
                </c:pt>
                <c:pt idx="586">
                  <c:v>0.58767999999999998</c:v>
                </c:pt>
                <c:pt idx="587">
                  <c:v>0.57842300000000002</c:v>
                </c:pt>
                <c:pt idx="588">
                  <c:v>0.56916699999999998</c:v>
                </c:pt>
                <c:pt idx="589">
                  <c:v>0.56023000000000001</c:v>
                </c:pt>
                <c:pt idx="590">
                  <c:v>0.55129300000000003</c:v>
                </c:pt>
                <c:pt idx="591">
                  <c:v>0.541717</c:v>
                </c:pt>
                <c:pt idx="592">
                  <c:v>0.53182300000000005</c:v>
                </c:pt>
                <c:pt idx="593">
                  <c:v>0.52192799999999995</c:v>
                </c:pt>
                <c:pt idx="594">
                  <c:v>0.51235200000000003</c:v>
                </c:pt>
                <c:pt idx="595">
                  <c:v>0.50341499999999995</c:v>
                </c:pt>
                <c:pt idx="596">
                  <c:v>0.49543599999999999</c:v>
                </c:pt>
                <c:pt idx="597">
                  <c:v>0.48841400000000001</c:v>
                </c:pt>
                <c:pt idx="598">
                  <c:v>0.481711</c:v>
                </c:pt>
                <c:pt idx="599">
                  <c:v>0.475966</c:v>
                </c:pt>
                <c:pt idx="600">
                  <c:v>0.47022000000000003</c:v>
                </c:pt>
                <c:pt idx="601">
                  <c:v>0.46447500000000003</c:v>
                </c:pt>
                <c:pt idx="602">
                  <c:v>0.45904899999999998</c:v>
                </c:pt>
                <c:pt idx="603">
                  <c:v>0.45394200000000001</c:v>
                </c:pt>
                <c:pt idx="604">
                  <c:v>0.44947300000000001</c:v>
                </c:pt>
                <c:pt idx="605">
                  <c:v>0.445324</c:v>
                </c:pt>
                <c:pt idx="606">
                  <c:v>0.44213200000000002</c:v>
                </c:pt>
                <c:pt idx="607">
                  <c:v>0.43925900000000001</c:v>
                </c:pt>
                <c:pt idx="608">
                  <c:v>0.43638700000000002</c:v>
                </c:pt>
                <c:pt idx="609">
                  <c:v>0.43447200000000002</c:v>
                </c:pt>
                <c:pt idx="610">
                  <c:v>0.43255700000000002</c:v>
                </c:pt>
                <c:pt idx="611">
                  <c:v>0.43064200000000002</c:v>
                </c:pt>
                <c:pt idx="612">
                  <c:v>0.42840699999999998</c:v>
                </c:pt>
                <c:pt idx="613">
                  <c:v>0.425535</c:v>
                </c:pt>
                <c:pt idx="614">
                  <c:v>0.42202400000000001</c:v>
                </c:pt>
                <c:pt idx="615">
                  <c:v>0.417236</c:v>
                </c:pt>
                <c:pt idx="616">
                  <c:v>0.41117100000000001</c:v>
                </c:pt>
                <c:pt idx="617">
                  <c:v>0.40383000000000002</c:v>
                </c:pt>
                <c:pt idx="618">
                  <c:v>0.39457399999999998</c:v>
                </c:pt>
                <c:pt idx="619">
                  <c:v>0.38372200000000001</c:v>
                </c:pt>
                <c:pt idx="620">
                  <c:v>0.37191200000000002</c:v>
                </c:pt>
                <c:pt idx="621">
                  <c:v>0.35850599999999999</c:v>
                </c:pt>
                <c:pt idx="622">
                  <c:v>0.343505</c:v>
                </c:pt>
                <c:pt idx="623">
                  <c:v>0.32626899999999998</c:v>
                </c:pt>
                <c:pt idx="624">
                  <c:v>0.30679899999999999</c:v>
                </c:pt>
                <c:pt idx="625">
                  <c:v>0.28509400000000001</c:v>
                </c:pt>
                <c:pt idx="626">
                  <c:v>0.26147500000000001</c:v>
                </c:pt>
                <c:pt idx="627">
                  <c:v>0.236898</c:v>
                </c:pt>
                <c:pt idx="628">
                  <c:v>0.210725</c:v>
                </c:pt>
                <c:pt idx="629">
                  <c:v>0.18263599999999999</c:v>
                </c:pt>
                <c:pt idx="630">
                  <c:v>0.15327199999999999</c:v>
                </c:pt>
                <c:pt idx="631">
                  <c:v>0.12263</c:v>
                </c:pt>
                <c:pt idx="632">
                  <c:v>9.2308000000000001E-2</c:v>
                </c:pt>
                <c:pt idx="633">
                  <c:v>6.1984999999999998E-2</c:v>
                </c:pt>
                <c:pt idx="634">
                  <c:v>3.0705E-2</c:v>
                </c:pt>
                <c:pt idx="635">
                  <c:v>-5.7499999999999999E-4</c:v>
                </c:pt>
                <c:pt idx="636">
                  <c:v>-3.1535000000000001E-2</c:v>
                </c:pt>
                <c:pt idx="637">
                  <c:v>-6.2177000000000003E-2</c:v>
                </c:pt>
                <c:pt idx="638">
                  <c:v>-9.2179999999999998E-2</c:v>
                </c:pt>
                <c:pt idx="639">
                  <c:v>-0.11963</c:v>
                </c:pt>
                <c:pt idx="640">
                  <c:v>-0.14580299999999999</c:v>
                </c:pt>
                <c:pt idx="641">
                  <c:v>-0.17069899999999999</c:v>
                </c:pt>
                <c:pt idx="642">
                  <c:v>-0.19463800000000001</c:v>
                </c:pt>
                <c:pt idx="643">
                  <c:v>-0.21825700000000001</c:v>
                </c:pt>
                <c:pt idx="644">
                  <c:v>-0.23932300000000001</c:v>
                </c:pt>
                <c:pt idx="645">
                  <c:v>-0.25209100000000001</c:v>
                </c:pt>
                <c:pt idx="646">
                  <c:v>-0.26230399999999998</c:v>
                </c:pt>
                <c:pt idx="647">
                  <c:v>-0.27283800000000002</c:v>
                </c:pt>
                <c:pt idx="648">
                  <c:v>-0.28209400000000001</c:v>
                </c:pt>
                <c:pt idx="649">
                  <c:v>-0.28624300000000003</c:v>
                </c:pt>
                <c:pt idx="650">
                  <c:v>-0.28815800000000003</c:v>
                </c:pt>
                <c:pt idx="651">
                  <c:v>-0.29135</c:v>
                </c:pt>
                <c:pt idx="652">
                  <c:v>-0.29837200000000003</c:v>
                </c:pt>
                <c:pt idx="653">
                  <c:v>-0.30762800000000001</c:v>
                </c:pt>
                <c:pt idx="654">
                  <c:v>-0.315608</c:v>
                </c:pt>
                <c:pt idx="655">
                  <c:v>-0.32103399999999999</c:v>
                </c:pt>
                <c:pt idx="656">
                  <c:v>-0.32486399999999999</c:v>
                </c:pt>
                <c:pt idx="657">
                  <c:v>-0.327737</c:v>
                </c:pt>
                <c:pt idx="658">
                  <c:v>-0.32869500000000001</c:v>
                </c:pt>
                <c:pt idx="659">
                  <c:v>-0.33028999999999997</c:v>
                </c:pt>
                <c:pt idx="660">
                  <c:v>-0.33124799999999999</c:v>
                </c:pt>
                <c:pt idx="661">
                  <c:v>-0.332206</c:v>
                </c:pt>
                <c:pt idx="662">
                  <c:v>-0.33252500000000002</c:v>
                </c:pt>
                <c:pt idx="663">
                  <c:v>-0.33092899999999997</c:v>
                </c:pt>
                <c:pt idx="664">
                  <c:v>-0.33124799999999999</c:v>
                </c:pt>
                <c:pt idx="665">
                  <c:v>-0.33954699999999999</c:v>
                </c:pt>
                <c:pt idx="666">
                  <c:v>-0.35039900000000002</c:v>
                </c:pt>
                <c:pt idx="667">
                  <c:v>-0.36125099999999999</c:v>
                </c:pt>
                <c:pt idx="668">
                  <c:v>-0.37337999999999999</c:v>
                </c:pt>
                <c:pt idx="669">
                  <c:v>-0.38933899999999999</c:v>
                </c:pt>
                <c:pt idx="670">
                  <c:v>-0.40689399999999998</c:v>
                </c:pt>
                <c:pt idx="671">
                  <c:v>-0.42285299999999998</c:v>
                </c:pt>
                <c:pt idx="672">
                  <c:v>-0.43689800000000001</c:v>
                </c:pt>
                <c:pt idx="673">
                  <c:v>-0.44870700000000002</c:v>
                </c:pt>
                <c:pt idx="674">
                  <c:v>-0.46115499999999998</c:v>
                </c:pt>
                <c:pt idx="675">
                  <c:v>-0.47488000000000002</c:v>
                </c:pt>
                <c:pt idx="676">
                  <c:v>-0.488286</c:v>
                </c:pt>
                <c:pt idx="677">
                  <c:v>-0.50105299999999997</c:v>
                </c:pt>
                <c:pt idx="678">
                  <c:v>-0.51286299999999996</c:v>
                </c:pt>
                <c:pt idx="679">
                  <c:v>-0.52371500000000004</c:v>
                </c:pt>
                <c:pt idx="680">
                  <c:v>-0.53392899999999999</c:v>
                </c:pt>
                <c:pt idx="681">
                  <c:v>-0.54286599999999996</c:v>
                </c:pt>
                <c:pt idx="682">
                  <c:v>-0.54988800000000004</c:v>
                </c:pt>
                <c:pt idx="683">
                  <c:v>-0.55595300000000003</c:v>
                </c:pt>
                <c:pt idx="684">
                  <c:v>-0.56042099999999995</c:v>
                </c:pt>
                <c:pt idx="685">
                  <c:v>-0.562975</c:v>
                </c:pt>
                <c:pt idx="686">
                  <c:v>-0.56425199999999998</c:v>
                </c:pt>
                <c:pt idx="687">
                  <c:v>-0.56393199999999999</c:v>
                </c:pt>
                <c:pt idx="688">
                  <c:v>-0.56233599999999995</c:v>
                </c:pt>
                <c:pt idx="689">
                  <c:v>-0.56074100000000004</c:v>
                </c:pt>
                <c:pt idx="690">
                  <c:v>-0.55882500000000002</c:v>
                </c:pt>
                <c:pt idx="691">
                  <c:v>-0.55627199999999999</c:v>
                </c:pt>
                <c:pt idx="692">
                  <c:v>-0.55212300000000003</c:v>
                </c:pt>
                <c:pt idx="693">
                  <c:v>-0.54733500000000002</c:v>
                </c:pt>
                <c:pt idx="694">
                  <c:v>-0.542547</c:v>
                </c:pt>
                <c:pt idx="695">
                  <c:v>-0.53839800000000004</c:v>
                </c:pt>
                <c:pt idx="696">
                  <c:v>-0.53744000000000003</c:v>
                </c:pt>
                <c:pt idx="697">
                  <c:v>-0.53903599999999996</c:v>
                </c:pt>
                <c:pt idx="698">
                  <c:v>-0.54286599999999996</c:v>
                </c:pt>
                <c:pt idx="699">
                  <c:v>-0.548292</c:v>
                </c:pt>
                <c:pt idx="700">
                  <c:v>-0.55435699999999999</c:v>
                </c:pt>
                <c:pt idx="701">
                  <c:v>-0.56074100000000004</c:v>
                </c:pt>
                <c:pt idx="702">
                  <c:v>-0.56776300000000002</c:v>
                </c:pt>
                <c:pt idx="703">
                  <c:v>-0.57478499999999999</c:v>
                </c:pt>
                <c:pt idx="704">
                  <c:v>-0.58148699999999998</c:v>
                </c:pt>
                <c:pt idx="705">
                  <c:v>-0.58882900000000005</c:v>
                </c:pt>
                <c:pt idx="706">
                  <c:v>-0.59616999999999998</c:v>
                </c:pt>
                <c:pt idx="707">
                  <c:v>-0.60319199999999995</c:v>
                </c:pt>
                <c:pt idx="708">
                  <c:v>-0.60989499999999996</c:v>
                </c:pt>
                <c:pt idx="709">
                  <c:v>-0.61659799999999998</c:v>
                </c:pt>
                <c:pt idx="710">
                  <c:v>-0.62170400000000003</c:v>
                </c:pt>
                <c:pt idx="711">
                  <c:v>-0.62489600000000001</c:v>
                </c:pt>
                <c:pt idx="712">
                  <c:v>-0.62553499999999995</c:v>
                </c:pt>
                <c:pt idx="713">
                  <c:v>-0.62425799999999998</c:v>
                </c:pt>
                <c:pt idx="714">
                  <c:v>-0.62074700000000005</c:v>
                </c:pt>
                <c:pt idx="715">
                  <c:v>-0.61468199999999995</c:v>
                </c:pt>
                <c:pt idx="716">
                  <c:v>-0.60574499999999998</c:v>
                </c:pt>
                <c:pt idx="717">
                  <c:v>-0.59297800000000001</c:v>
                </c:pt>
                <c:pt idx="718">
                  <c:v>-0.57797600000000005</c:v>
                </c:pt>
                <c:pt idx="719">
                  <c:v>-0.56137899999999996</c:v>
                </c:pt>
                <c:pt idx="720">
                  <c:v>-0.54382399999999997</c:v>
                </c:pt>
                <c:pt idx="721">
                  <c:v>-0.52531099999999997</c:v>
                </c:pt>
                <c:pt idx="722">
                  <c:v>-0.50584099999999999</c:v>
                </c:pt>
                <c:pt idx="723">
                  <c:v>-0.48573300000000003</c:v>
                </c:pt>
                <c:pt idx="724">
                  <c:v>-0.46434700000000001</c:v>
                </c:pt>
                <c:pt idx="725">
                  <c:v>-0.44104700000000002</c:v>
                </c:pt>
                <c:pt idx="726">
                  <c:v>-0.41583100000000001</c:v>
                </c:pt>
                <c:pt idx="727">
                  <c:v>-0.38933899999999999</c:v>
                </c:pt>
                <c:pt idx="728">
                  <c:v>-0.36125099999999999</c:v>
                </c:pt>
                <c:pt idx="729">
                  <c:v>-0.331567</c:v>
                </c:pt>
                <c:pt idx="730">
                  <c:v>-0.301564</c:v>
                </c:pt>
                <c:pt idx="731">
                  <c:v>-0.27251799999999998</c:v>
                </c:pt>
                <c:pt idx="732">
                  <c:v>-0.24443000000000001</c:v>
                </c:pt>
                <c:pt idx="733">
                  <c:v>-0.21761900000000001</c:v>
                </c:pt>
                <c:pt idx="734">
                  <c:v>-0.19144600000000001</c:v>
                </c:pt>
                <c:pt idx="735">
                  <c:v>-0.167188</c:v>
                </c:pt>
                <c:pt idx="736">
                  <c:v>-0.14324899999999999</c:v>
                </c:pt>
                <c:pt idx="737">
                  <c:v>-0.121545</c:v>
                </c:pt>
                <c:pt idx="738">
                  <c:v>-0.101117</c:v>
                </c:pt>
                <c:pt idx="739">
                  <c:v>-8.1965999999999997E-2</c:v>
                </c:pt>
                <c:pt idx="740">
                  <c:v>-6.4091999999999996E-2</c:v>
                </c:pt>
                <c:pt idx="741">
                  <c:v>-4.7494000000000001E-2</c:v>
                </c:pt>
                <c:pt idx="742">
                  <c:v>-3.2812000000000001E-2</c:v>
                </c:pt>
                <c:pt idx="743">
                  <c:v>-1.9726E-2</c:v>
                </c:pt>
                <c:pt idx="744">
                  <c:v>-8.2349999999999993E-3</c:v>
                </c:pt>
                <c:pt idx="745">
                  <c:v>1.66E-3</c:v>
                </c:pt>
                <c:pt idx="746">
                  <c:v>9.9590000000000008E-3</c:v>
                </c:pt>
                <c:pt idx="747">
                  <c:v>1.6660999999999999E-2</c:v>
                </c:pt>
                <c:pt idx="748">
                  <c:v>2.2407E-2</c:v>
                </c:pt>
                <c:pt idx="749">
                  <c:v>2.7514E-2</c:v>
                </c:pt>
                <c:pt idx="750">
                  <c:v>3.1662999999999997E-2</c:v>
                </c:pt>
                <c:pt idx="751">
                  <c:v>3.5811999999999997E-2</c:v>
                </c:pt>
                <c:pt idx="752">
                  <c:v>3.9322999999999997E-2</c:v>
                </c:pt>
                <c:pt idx="753">
                  <c:v>4.3153999999999998E-2</c:v>
                </c:pt>
                <c:pt idx="754">
                  <c:v>4.6664999999999998E-2</c:v>
                </c:pt>
                <c:pt idx="755">
                  <c:v>5.0494999999999998E-2</c:v>
                </c:pt>
                <c:pt idx="756">
                  <c:v>5.4643999999999998E-2</c:v>
                </c:pt>
                <c:pt idx="757">
                  <c:v>6.0069999999999998E-2</c:v>
                </c:pt>
                <c:pt idx="758">
                  <c:v>6.6772999999999999E-2</c:v>
                </c:pt>
                <c:pt idx="759">
                  <c:v>7.3476E-2</c:v>
                </c:pt>
                <c:pt idx="760">
                  <c:v>8.0498E-2</c:v>
                </c:pt>
                <c:pt idx="761">
                  <c:v>8.7201000000000001E-2</c:v>
                </c:pt>
                <c:pt idx="762">
                  <c:v>9.4861000000000001E-2</c:v>
                </c:pt>
                <c:pt idx="763">
                  <c:v>0.102522</c:v>
                </c:pt>
                <c:pt idx="764">
                  <c:v>0.110501</c:v>
                </c:pt>
                <c:pt idx="765">
                  <c:v>0.119757</c:v>
                </c:pt>
                <c:pt idx="766">
                  <c:v>0.13028999999999999</c:v>
                </c:pt>
                <c:pt idx="767">
                  <c:v>0.1421</c:v>
                </c:pt>
                <c:pt idx="768">
                  <c:v>0.15454799999999999</c:v>
                </c:pt>
                <c:pt idx="769">
                  <c:v>0.16763500000000001</c:v>
                </c:pt>
                <c:pt idx="770">
                  <c:v>0.18072099999999999</c:v>
                </c:pt>
                <c:pt idx="771">
                  <c:v>0.19380800000000001</c:v>
                </c:pt>
                <c:pt idx="772">
                  <c:v>0.20785200000000001</c:v>
                </c:pt>
                <c:pt idx="773">
                  <c:v>0.22317300000000001</c:v>
                </c:pt>
                <c:pt idx="774">
                  <c:v>0.238813</c:v>
                </c:pt>
                <c:pt idx="775">
                  <c:v>0.25541000000000003</c:v>
                </c:pt>
                <c:pt idx="776">
                  <c:v>0.27296500000000001</c:v>
                </c:pt>
                <c:pt idx="777">
                  <c:v>0.29083900000000001</c:v>
                </c:pt>
                <c:pt idx="778">
                  <c:v>0.30871399999999999</c:v>
                </c:pt>
                <c:pt idx="779">
                  <c:v>0.32754499999999998</c:v>
                </c:pt>
                <c:pt idx="780">
                  <c:v>0.34701599999999999</c:v>
                </c:pt>
                <c:pt idx="781">
                  <c:v>0.36680499999999999</c:v>
                </c:pt>
                <c:pt idx="782">
                  <c:v>0.38691300000000001</c:v>
                </c:pt>
                <c:pt idx="783">
                  <c:v>0.40798000000000001</c:v>
                </c:pt>
                <c:pt idx="784">
                  <c:v>0.426811</c:v>
                </c:pt>
                <c:pt idx="785">
                  <c:v>0.44181300000000001</c:v>
                </c:pt>
                <c:pt idx="786">
                  <c:v>0.45394200000000001</c:v>
                </c:pt>
                <c:pt idx="787">
                  <c:v>0.46479399999999998</c:v>
                </c:pt>
                <c:pt idx="788">
                  <c:v>0.475966</c:v>
                </c:pt>
                <c:pt idx="789">
                  <c:v>0.48617899999999997</c:v>
                </c:pt>
                <c:pt idx="790">
                  <c:v>0.495755</c:v>
                </c:pt>
                <c:pt idx="791">
                  <c:v>0.50373400000000002</c:v>
                </c:pt>
                <c:pt idx="792">
                  <c:v>0.50948000000000004</c:v>
                </c:pt>
                <c:pt idx="793">
                  <c:v>0.51299099999999997</c:v>
                </c:pt>
                <c:pt idx="794">
                  <c:v>0.515544</c:v>
                </c:pt>
                <c:pt idx="795">
                  <c:v>0.51905500000000004</c:v>
                </c:pt>
                <c:pt idx="796">
                  <c:v>0.52160899999999999</c:v>
                </c:pt>
                <c:pt idx="797">
                  <c:v>0.52288500000000004</c:v>
                </c:pt>
                <c:pt idx="798">
                  <c:v>0.52320500000000003</c:v>
                </c:pt>
                <c:pt idx="799">
                  <c:v>0.52256599999999997</c:v>
                </c:pt>
                <c:pt idx="800">
                  <c:v>0.521289</c:v>
                </c:pt>
                <c:pt idx="801">
                  <c:v>0.51905500000000004</c:v>
                </c:pt>
                <c:pt idx="802">
                  <c:v>0.51809799999999995</c:v>
                </c:pt>
                <c:pt idx="803">
                  <c:v>0.51777799999999996</c:v>
                </c:pt>
                <c:pt idx="804">
                  <c:v>0.52001299999999995</c:v>
                </c:pt>
                <c:pt idx="805">
                  <c:v>0.52575799999999995</c:v>
                </c:pt>
                <c:pt idx="806">
                  <c:v>0.53341799999999995</c:v>
                </c:pt>
                <c:pt idx="807">
                  <c:v>0.54107899999999998</c:v>
                </c:pt>
                <c:pt idx="808">
                  <c:v>0.54650500000000002</c:v>
                </c:pt>
                <c:pt idx="809">
                  <c:v>0.55129300000000003</c:v>
                </c:pt>
                <c:pt idx="810">
                  <c:v>0.55576099999999995</c:v>
                </c:pt>
                <c:pt idx="811">
                  <c:v>0.56150699999999998</c:v>
                </c:pt>
                <c:pt idx="812">
                  <c:v>0.56789000000000001</c:v>
                </c:pt>
                <c:pt idx="813">
                  <c:v>0.57459300000000002</c:v>
                </c:pt>
                <c:pt idx="814">
                  <c:v>0.58129600000000003</c:v>
                </c:pt>
                <c:pt idx="815">
                  <c:v>0.58544499999999999</c:v>
                </c:pt>
                <c:pt idx="816">
                  <c:v>0.58831800000000001</c:v>
                </c:pt>
                <c:pt idx="817">
                  <c:v>0.59055199999999997</c:v>
                </c:pt>
                <c:pt idx="818">
                  <c:v>0.59214800000000001</c:v>
                </c:pt>
                <c:pt idx="819">
                  <c:v>0.59374400000000005</c:v>
                </c:pt>
                <c:pt idx="820">
                  <c:v>0.59406300000000001</c:v>
                </c:pt>
                <c:pt idx="821">
                  <c:v>0.59533999999999998</c:v>
                </c:pt>
                <c:pt idx="822">
                  <c:v>0.59470199999999995</c:v>
                </c:pt>
                <c:pt idx="823">
                  <c:v>0.59246699999999997</c:v>
                </c:pt>
                <c:pt idx="824">
                  <c:v>0.58895600000000004</c:v>
                </c:pt>
                <c:pt idx="825">
                  <c:v>0.58448800000000001</c:v>
                </c:pt>
                <c:pt idx="826">
                  <c:v>0.58001899999999995</c:v>
                </c:pt>
                <c:pt idx="827">
                  <c:v>0.57555100000000003</c:v>
                </c:pt>
                <c:pt idx="828">
                  <c:v>0.57172000000000001</c:v>
                </c:pt>
                <c:pt idx="829">
                  <c:v>0.56852899999999995</c:v>
                </c:pt>
                <c:pt idx="830">
                  <c:v>0.56597500000000001</c:v>
                </c:pt>
                <c:pt idx="831">
                  <c:v>0.56278300000000003</c:v>
                </c:pt>
                <c:pt idx="832">
                  <c:v>0.55927199999999999</c:v>
                </c:pt>
                <c:pt idx="833">
                  <c:v>0.55512300000000003</c:v>
                </c:pt>
                <c:pt idx="834">
                  <c:v>0.55065399999999998</c:v>
                </c:pt>
                <c:pt idx="835">
                  <c:v>0.54618599999999995</c:v>
                </c:pt>
                <c:pt idx="836">
                  <c:v>0.54235599999999995</c:v>
                </c:pt>
                <c:pt idx="837">
                  <c:v>0.53852500000000003</c:v>
                </c:pt>
                <c:pt idx="838">
                  <c:v>0.53469500000000003</c:v>
                </c:pt>
                <c:pt idx="839">
                  <c:v>0.53054599999999996</c:v>
                </c:pt>
                <c:pt idx="840">
                  <c:v>0.52895000000000003</c:v>
                </c:pt>
                <c:pt idx="841">
                  <c:v>0.52799200000000002</c:v>
                </c:pt>
                <c:pt idx="842">
                  <c:v>0.52575799999999995</c:v>
                </c:pt>
                <c:pt idx="843">
                  <c:v>0.52224700000000002</c:v>
                </c:pt>
                <c:pt idx="844">
                  <c:v>0.517459</c:v>
                </c:pt>
                <c:pt idx="845">
                  <c:v>0.51299099999999997</c:v>
                </c:pt>
                <c:pt idx="846">
                  <c:v>0.50916099999999997</c:v>
                </c:pt>
                <c:pt idx="847">
                  <c:v>0.50660700000000003</c:v>
                </c:pt>
                <c:pt idx="848">
                  <c:v>0.50501099999999999</c:v>
                </c:pt>
                <c:pt idx="849">
                  <c:v>0.50277700000000003</c:v>
                </c:pt>
                <c:pt idx="850">
                  <c:v>0.499585</c:v>
                </c:pt>
                <c:pt idx="851">
                  <c:v>0.49607400000000001</c:v>
                </c:pt>
                <c:pt idx="852">
                  <c:v>0.49160500000000001</c:v>
                </c:pt>
                <c:pt idx="853">
                  <c:v>0.48713699999999999</c:v>
                </c:pt>
                <c:pt idx="854">
                  <c:v>0.48234900000000003</c:v>
                </c:pt>
                <c:pt idx="855">
                  <c:v>0.47692299999999999</c:v>
                </c:pt>
                <c:pt idx="856">
                  <c:v>0.47022000000000003</c:v>
                </c:pt>
                <c:pt idx="857">
                  <c:v>0.46287899999999998</c:v>
                </c:pt>
                <c:pt idx="858">
                  <c:v>0.454899</c:v>
                </c:pt>
                <c:pt idx="859">
                  <c:v>0.44468600000000003</c:v>
                </c:pt>
                <c:pt idx="860">
                  <c:v>0.43096099999999998</c:v>
                </c:pt>
                <c:pt idx="861">
                  <c:v>0.41404400000000002</c:v>
                </c:pt>
                <c:pt idx="862">
                  <c:v>0.39585100000000001</c:v>
                </c:pt>
                <c:pt idx="863">
                  <c:v>0.37733800000000001</c:v>
                </c:pt>
                <c:pt idx="864">
                  <c:v>0.35786800000000002</c:v>
                </c:pt>
                <c:pt idx="865">
                  <c:v>0.33584399999999998</c:v>
                </c:pt>
                <c:pt idx="866">
                  <c:v>0.31126700000000002</c:v>
                </c:pt>
                <c:pt idx="867">
                  <c:v>0.28445599999999999</c:v>
                </c:pt>
                <c:pt idx="868">
                  <c:v>0.25636799999999998</c:v>
                </c:pt>
                <c:pt idx="869">
                  <c:v>0.22828000000000001</c:v>
                </c:pt>
                <c:pt idx="870">
                  <c:v>0.19955300000000001</c:v>
                </c:pt>
                <c:pt idx="871">
                  <c:v>0.16986899999999999</c:v>
                </c:pt>
                <c:pt idx="872">
                  <c:v>0.139547</c:v>
                </c:pt>
                <c:pt idx="873">
                  <c:v>0.109224</c:v>
                </c:pt>
                <c:pt idx="874">
                  <c:v>7.9221E-2</c:v>
                </c:pt>
                <c:pt idx="875">
                  <c:v>4.9217999999999998E-2</c:v>
                </c:pt>
                <c:pt idx="876">
                  <c:v>1.9852999999999999E-2</c:v>
                </c:pt>
                <c:pt idx="877">
                  <c:v>-9.5119999999999996E-3</c:v>
                </c:pt>
                <c:pt idx="878">
                  <c:v>-3.7919000000000001E-2</c:v>
                </c:pt>
                <c:pt idx="879">
                  <c:v>-6.5048999999999996E-2</c:v>
                </c:pt>
                <c:pt idx="880">
                  <c:v>-9.3456999999999998E-2</c:v>
                </c:pt>
                <c:pt idx="881">
                  <c:v>-0.114204</c:v>
                </c:pt>
                <c:pt idx="882">
                  <c:v>-0.128248</c:v>
                </c:pt>
                <c:pt idx="883">
                  <c:v>-0.14261099999999999</c:v>
                </c:pt>
                <c:pt idx="884">
                  <c:v>-0.156336</c:v>
                </c:pt>
                <c:pt idx="885">
                  <c:v>-0.167826</c:v>
                </c:pt>
                <c:pt idx="886">
                  <c:v>-0.175487</c:v>
                </c:pt>
                <c:pt idx="887">
                  <c:v>-0.179955</c:v>
                </c:pt>
                <c:pt idx="888">
                  <c:v>-0.183147</c:v>
                </c:pt>
                <c:pt idx="889">
                  <c:v>-0.186339</c:v>
                </c:pt>
                <c:pt idx="890">
                  <c:v>-0.18953100000000001</c:v>
                </c:pt>
                <c:pt idx="891">
                  <c:v>-0.19112699999999999</c:v>
                </c:pt>
                <c:pt idx="892">
                  <c:v>-0.18984999999999999</c:v>
                </c:pt>
                <c:pt idx="893">
                  <c:v>-0.187616</c:v>
                </c:pt>
                <c:pt idx="894">
                  <c:v>-0.18538099999999999</c:v>
                </c:pt>
                <c:pt idx="895">
                  <c:v>-0.18282799999999999</c:v>
                </c:pt>
                <c:pt idx="896">
                  <c:v>-0.18091299999999999</c:v>
                </c:pt>
                <c:pt idx="897">
                  <c:v>-0.180594</c:v>
                </c:pt>
                <c:pt idx="898">
                  <c:v>-0.18282799999999999</c:v>
                </c:pt>
                <c:pt idx="899">
                  <c:v>-0.184424</c:v>
                </c:pt>
                <c:pt idx="900">
                  <c:v>-0.184424</c:v>
                </c:pt>
                <c:pt idx="901">
                  <c:v>-0.19336100000000001</c:v>
                </c:pt>
                <c:pt idx="902">
                  <c:v>-0.20995800000000001</c:v>
                </c:pt>
                <c:pt idx="903">
                  <c:v>-0.22719400000000001</c:v>
                </c:pt>
                <c:pt idx="904">
                  <c:v>-0.24602599999999999</c:v>
                </c:pt>
                <c:pt idx="905">
                  <c:v>-0.26741100000000001</c:v>
                </c:pt>
                <c:pt idx="906">
                  <c:v>-0.29262700000000003</c:v>
                </c:pt>
                <c:pt idx="907">
                  <c:v>-0.321353</c:v>
                </c:pt>
                <c:pt idx="908">
                  <c:v>-0.35135699999999997</c:v>
                </c:pt>
                <c:pt idx="909">
                  <c:v>-0.38135999999999998</c:v>
                </c:pt>
                <c:pt idx="910">
                  <c:v>-0.40976699999999999</c:v>
                </c:pt>
                <c:pt idx="911">
                  <c:v>-0.43785499999999999</c:v>
                </c:pt>
                <c:pt idx="912">
                  <c:v>-0.465943</c:v>
                </c:pt>
                <c:pt idx="913">
                  <c:v>-0.494031</c:v>
                </c:pt>
                <c:pt idx="914">
                  <c:v>-0.52116200000000001</c:v>
                </c:pt>
                <c:pt idx="915">
                  <c:v>-0.54701599999999995</c:v>
                </c:pt>
                <c:pt idx="916">
                  <c:v>-0.57031600000000005</c:v>
                </c:pt>
                <c:pt idx="917">
                  <c:v>-0.59042499999999998</c:v>
                </c:pt>
                <c:pt idx="918">
                  <c:v>-0.60702199999999995</c:v>
                </c:pt>
                <c:pt idx="919">
                  <c:v>-0.62074700000000005</c:v>
                </c:pt>
                <c:pt idx="920">
                  <c:v>-0.63191799999999998</c:v>
                </c:pt>
                <c:pt idx="921">
                  <c:v>-0.63798299999999997</c:v>
                </c:pt>
                <c:pt idx="922">
                  <c:v>-0.63989799999999997</c:v>
                </c:pt>
                <c:pt idx="923">
                  <c:v>-0.63766400000000001</c:v>
                </c:pt>
                <c:pt idx="924">
                  <c:v>-0.63127999999999995</c:v>
                </c:pt>
                <c:pt idx="925">
                  <c:v>-0.62202400000000002</c:v>
                </c:pt>
                <c:pt idx="926">
                  <c:v>-0.61149100000000001</c:v>
                </c:pt>
                <c:pt idx="927">
                  <c:v>-0.6</c:v>
                </c:pt>
                <c:pt idx="928">
                  <c:v>-0.58850899999999995</c:v>
                </c:pt>
                <c:pt idx="929">
                  <c:v>-0.57638</c:v>
                </c:pt>
                <c:pt idx="930">
                  <c:v>-0.56489</c:v>
                </c:pt>
                <c:pt idx="931">
                  <c:v>-0.55403800000000003</c:v>
                </c:pt>
                <c:pt idx="932">
                  <c:v>-0.54414300000000004</c:v>
                </c:pt>
                <c:pt idx="933">
                  <c:v>-0.53520599999999996</c:v>
                </c:pt>
                <c:pt idx="934">
                  <c:v>-0.52786500000000003</c:v>
                </c:pt>
                <c:pt idx="935">
                  <c:v>-0.52180000000000004</c:v>
                </c:pt>
                <c:pt idx="936">
                  <c:v>-0.51733200000000001</c:v>
                </c:pt>
                <c:pt idx="937">
                  <c:v>-0.514459</c:v>
                </c:pt>
                <c:pt idx="938">
                  <c:v>-0.51350099999999999</c:v>
                </c:pt>
                <c:pt idx="939">
                  <c:v>-0.51541700000000001</c:v>
                </c:pt>
                <c:pt idx="940">
                  <c:v>-0.51924700000000001</c:v>
                </c:pt>
                <c:pt idx="941">
                  <c:v>-0.52531099999999997</c:v>
                </c:pt>
                <c:pt idx="942">
                  <c:v>-0.53265200000000001</c:v>
                </c:pt>
                <c:pt idx="943">
                  <c:v>-0.54190899999999997</c:v>
                </c:pt>
                <c:pt idx="944">
                  <c:v>-0.55116500000000002</c:v>
                </c:pt>
                <c:pt idx="945">
                  <c:v>-0.55978300000000003</c:v>
                </c:pt>
                <c:pt idx="946">
                  <c:v>-0.56712399999999996</c:v>
                </c:pt>
                <c:pt idx="947">
                  <c:v>-0.57350800000000002</c:v>
                </c:pt>
                <c:pt idx="948">
                  <c:v>-0.57893399999999995</c:v>
                </c:pt>
                <c:pt idx="949">
                  <c:v>-0.58404100000000003</c:v>
                </c:pt>
                <c:pt idx="950">
                  <c:v>-0.58850899999999995</c:v>
                </c:pt>
                <c:pt idx="951">
                  <c:v>-0.59074400000000005</c:v>
                </c:pt>
                <c:pt idx="952">
                  <c:v>-0.59170100000000003</c:v>
                </c:pt>
                <c:pt idx="953">
                  <c:v>-0.59106300000000001</c:v>
                </c:pt>
                <c:pt idx="954">
                  <c:v>-0.58755199999999996</c:v>
                </c:pt>
                <c:pt idx="955">
                  <c:v>-0.58212600000000003</c:v>
                </c:pt>
                <c:pt idx="956">
                  <c:v>-0.57478499999999999</c:v>
                </c:pt>
                <c:pt idx="957">
                  <c:v>-0.56616699999999998</c:v>
                </c:pt>
                <c:pt idx="958">
                  <c:v>-0.55403800000000003</c:v>
                </c:pt>
                <c:pt idx="959">
                  <c:v>-0.53967399999999999</c:v>
                </c:pt>
                <c:pt idx="960">
                  <c:v>-0.52307700000000001</c:v>
                </c:pt>
                <c:pt idx="961">
                  <c:v>-0.50392599999999999</c:v>
                </c:pt>
                <c:pt idx="962">
                  <c:v>-0.48286000000000001</c:v>
                </c:pt>
                <c:pt idx="963">
                  <c:v>-0.460198</c:v>
                </c:pt>
                <c:pt idx="964">
                  <c:v>-0.43721700000000002</c:v>
                </c:pt>
                <c:pt idx="965">
                  <c:v>-0.41391600000000001</c:v>
                </c:pt>
                <c:pt idx="966">
                  <c:v>-0.39029700000000001</c:v>
                </c:pt>
                <c:pt idx="967">
                  <c:v>-0.36635800000000002</c:v>
                </c:pt>
                <c:pt idx="968">
                  <c:v>-0.341781</c:v>
                </c:pt>
                <c:pt idx="969">
                  <c:v>-0.31688499999999997</c:v>
                </c:pt>
                <c:pt idx="970">
                  <c:v>-0.29135</c:v>
                </c:pt>
                <c:pt idx="971">
                  <c:v>-0.26645400000000002</c:v>
                </c:pt>
                <c:pt idx="972">
                  <c:v>-0.24187700000000001</c:v>
                </c:pt>
                <c:pt idx="973">
                  <c:v>-0.21761900000000001</c:v>
                </c:pt>
                <c:pt idx="974">
                  <c:v>-0.19431899999999999</c:v>
                </c:pt>
                <c:pt idx="975">
                  <c:v>-0.17133699999999999</c:v>
                </c:pt>
                <c:pt idx="976">
                  <c:v>-0.149314</c:v>
                </c:pt>
                <c:pt idx="977">
                  <c:v>-0.126971</c:v>
                </c:pt>
                <c:pt idx="978">
                  <c:v>-0.106224</c:v>
                </c:pt>
                <c:pt idx="979">
                  <c:v>-8.6434999999999998E-2</c:v>
                </c:pt>
                <c:pt idx="980">
                  <c:v>-6.6964999999999997E-2</c:v>
                </c:pt>
                <c:pt idx="981">
                  <c:v>-4.7814000000000002E-2</c:v>
                </c:pt>
                <c:pt idx="982">
                  <c:v>-3.0259000000000001E-2</c:v>
                </c:pt>
                <c:pt idx="983">
                  <c:v>-1.3661E-2</c:v>
                </c:pt>
                <c:pt idx="984">
                  <c:v>2.2980000000000001E-3</c:v>
                </c:pt>
                <c:pt idx="985">
                  <c:v>1.7299999999999999E-2</c:v>
                </c:pt>
                <c:pt idx="986">
                  <c:v>3.1343999999999997E-2</c:v>
                </c:pt>
                <c:pt idx="987">
                  <c:v>4.4748999999999997E-2</c:v>
                </c:pt>
                <c:pt idx="988">
                  <c:v>5.7835999999999999E-2</c:v>
                </c:pt>
                <c:pt idx="989">
                  <c:v>7.0602999999999999E-2</c:v>
                </c:pt>
                <c:pt idx="990">
                  <c:v>8.3051E-2</c:v>
                </c:pt>
                <c:pt idx="991">
                  <c:v>9.4223000000000001E-2</c:v>
                </c:pt>
                <c:pt idx="992">
                  <c:v>0.104756</c:v>
                </c:pt>
                <c:pt idx="993">
                  <c:v>0.11465</c:v>
                </c:pt>
                <c:pt idx="994">
                  <c:v>0.124226</c:v>
                </c:pt>
                <c:pt idx="995">
                  <c:v>0.13284399999999999</c:v>
                </c:pt>
                <c:pt idx="996">
                  <c:v>0.141462</c:v>
                </c:pt>
                <c:pt idx="997">
                  <c:v>0.150399</c:v>
                </c:pt>
                <c:pt idx="998">
                  <c:v>0.15933600000000001</c:v>
                </c:pt>
                <c:pt idx="999">
                  <c:v>0.16859199999999999</c:v>
                </c:pt>
                <c:pt idx="1000">
                  <c:v>0.17784900000000001</c:v>
                </c:pt>
                <c:pt idx="1001">
                  <c:v>0.18710499999999999</c:v>
                </c:pt>
                <c:pt idx="1002">
                  <c:v>0.19731899999999999</c:v>
                </c:pt>
                <c:pt idx="1003">
                  <c:v>0.20817099999999999</c:v>
                </c:pt>
                <c:pt idx="1004">
                  <c:v>0.21934200000000001</c:v>
                </c:pt>
                <c:pt idx="1005">
                  <c:v>0.23083300000000001</c:v>
                </c:pt>
                <c:pt idx="1006">
                  <c:v>0.24232400000000001</c:v>
                </c:pt>
                <c:pt idx="1007">
                  <c:v>0.25381399999999998</c:v>
                </c:pt>
                <c:pt idx="1008">
                  <c:v>0.264986</c:v>
                </c:pt>
                <c:pt idx="1009">
                  <c:v>0.276476</c:v>
                </c:pt>
                <c:pt idx="1010">
                  <c:v>0.28796699999999997</c:v>
                </c:pt>
                <c:pt idx="1011">
                  <c:v>0.30009599999999997</c:v>
                </c:pt>
                <c:pt idx="1012">
                  <c:v>0.312863</c:v>
                </c:pt>
                <c:pt idx="1013">
                  <c:v>0.32595000000000002</c:v>
                </c:pt>
                <c:pt idx="1014">
                  <c:v>0.33967399999999998</c:v>
                </c:pt>
                <c:pt idx="1015">
                  <c:v>0.35308</c:v>
                </c:pt>
                <c:pt idx="1016">
                  <c:v>0.36584699999999998</c:v>
                </c:pt>
                <c:pt idx="1017">
                  <c:v>0.37829600000000002</c:v>
                </c:pt>
                <c:pt idx="1018">
                  <c:v>0.39042399999999999</c:v>
                </c:pt>
                <c:pt idx="1019">
                  <c:v>0.40191500000000002</c:v>
                </c:pt>
                <c:pt idx="1020">
                  <c:v>0.412767</c:v>
                </c:pt>
                <c:pt idx="1021">
                  <c:v>0.42234300000000002</c:v>
                </c:pt>
                <c:pt idx="1022">
                  <c:v>0.43159900000000001</c:v>
                </c:pt>
                <c:pt idx="1023">
                  <c:v>0.44053599999999998</c:v>
                </c:pt>
                <c:pt idx="1024">
                  <c:v>0.449793</c:v>
                </c:pt>
                <c:pt idx="1025">
                  <c:v>0.45873000000000003</c:v>
                </c:pt>
                <c:pt idx="1026">
                  <c:v>0.46798600000000001</c:v>
                </c:pt>
                <c:pt idx="1027">
                  <c:v>0.47756100000000001</c:v>
                </c:pt>
                <c:pt idx="1028">
                  <c:v>0.48649900000000001</c:v>
                </c:pt>
                <c:pt idx="1029">
                  <c:v>0.49543599999999999</c:v>
                </c:pt>
                <c:pt idx="1030">
                  <c:v>0.50373400000000002</c:v>
                </c:pt>
                <c:pt idx="1031">
                  <c:v>0.51203299999999996</c:v>
                </c:pt>
                <c:pt idx="1032">
                  <c:v>0.52001299999999995</c:v>
                </c:pt>
                <c:pt idx="1033">
                  <c:v>0.52799200000000002</c:v>
                </c:pt>
                <c:pt idx="1034">
                  <c:v>0.53565300000000005</c:v>
                </c:pt>
                <c:pt idx="1035">
                  <c:v>0.54299399999999998</c:v>
                </c:pt>
                <c:pt idx="1036">
                  <c:v>0.55193099999999995</c:v>
                </c:pt>
                <c:pt idx="1037">
                  <c:v>0.56086800000000003</c:v>
                </c:pt>
                <c:pt idx="1038">
                  <c:v>0.56948600000000005</c:v>
                </c:pt>
                <c:pt idx="1039">
                  <c:v>0.57842300000000002</c:v>
                </c:pt>
                <c:pt idx="1040">
                  <c:v>0.58704100000000004</c:v>
                </c:pt>
                <c:pt idx="1041">
                  <c:v>0.59597800000000001</c:v>
                </c:pt>
                <c:pt idx="1042">
                  <c:v>0.60363900000000004</c:v>
                </c:pt>
                <c:pt idx="1043">
                  <c:v>0.61161799999999999</c:v>
                </c:pt>
                <c:pt idx="1044">
                  <c:v>0.61927900000000002</c:v>
                </c:pt>
                <c:pt idx="1045">
                  <c:v>0.62693900000000002</c:v>
                </c:pt>
                <c:pt idx="1046">
                  <c:v>0.63459900000000002</c:v>
                </c:pt>
                <c:pt idx="1047">
                  <c:v>0.64194099999999998</c:v>
                </c:pt>
                <c:pt idx="1048">
                  <c:v>0.64928200000000003</c:v>
                </c:pt>
                <c:pt idx="1049">
                  <c:v>0.656304</c:v>
                </c:pt>
                <c:pt idx="1050">
                  <c:v>0.66364500000000004</c:v>
                </c:pt>
                <c:pt idx="1051">
                  <c:v>0.67098599999999997</c:v>
                </c:pt>
                <c:pt idx="1052">
                  <c:v>0.67896599999999996</c:v>
                </c:pt>
                <c:pt idx="1053">
                  <c:v>0.68726500000000001</c:v>
                </c:pt>
                <c:pt idx="1054">
                  <c:v>0.69492500000000001</c:v>
                </c:pt>
                <c:pt idx="1055">
                  <c:v>0.70354300000000003</c:v>
                </c:pt>
                <c:pt idx="1056">
                  <c:v>0.71088399999999996</c:v>
                </c:pt>
                <c:pt idx="1057">
                  <c:v>0.71790600000000004</c:v>
                </c:pt>
                <c:pt idx="1058">
                  <c:v>0.72460899999999995</c:v>
                </c:pt>
                <c:pt idx="1059">
                  <c:v>0.730993</c:v>
                </c:pt>
                <c:pt idx="1060">
                  <c:v>0.73737600000000003</c:v>
                </c:pt>
                <c:pt idx="1061">
                  <c:v>0.74344100000000002</c:v>
                </c:pt>
                <c:pt idx="1062">
                  <c:v>0.74982400000000005</c:v>
                </c:pt>
                <c:pt idx="1063">
                  <c:v>0.75588900000000003</c:v>
                </c:pt>
                <c:pt idx="1064">
                  <c:v>0.76131499999999996</c:v>
                </c:pt>
                <c:pt idx="1065">
                  <c:v>0.76546400000000003</c:v>
                </c:pt>
                <c:pt idx="1066">
                  <c:v>0.76897499999999996</c:v>
                </c:pt>
                <c:pt idx="1067">
                  <c:v>0.77120999999999995</c:v>
                </c:pt>
                <c:pt idx="1068">
                  <c:v>0.77184799999999998</c:v>
                </c:pt>
                <c:pt idx="1069">
                  <c:v>0.77120999999999995</c:v>
                </c:pt>
                <c:pt idx="1070">
                  <c:v>0.76993299999999998</c:v>
                </c:pt>
                <c:pt idx="1071">
                  <c:v>0.76801799999999998</c:v>
                </c:pt>
                <c:pt idx="1072">
                  <c:v>0.76546400000000003</c:v>
                </c:pt>
                <c:pt idx="1073">
                  <c:v>0.76259200000000005</c:v>
                </c:pt>
                <c:pt idx="1074">
                  <c:v>0.75939999999999996</c:v>
                </c:pt>
                <c:pt idx="1075">
                  <c:v>0.75525100000000001</c:v>
                </c:pt>
                <c:pt idx="1076">
                  <c:v>0.74918600000000002</c:v>
                </c:pt>
                <c:pt idx="1077">
                  <c:v>0.74152600000000002</c:v>
                </c:pt>
                <c:pt idx="1078">
                  <c:v>0.73258900000000005</c:v>
                </c:pt>
                <c:pt idx="1079">
                  <c:v>0.72301300000000002</c:v>
                </c:pt>
                <c:pt idx="1080">
                  <c:v>0.71248</c:v>
                </c:pt>
                <c:pt idx="1081">
                  <c:v>0.70098899999999997</c:v>
                </c:pt>
                <c:pt idx="1082">
                  <c:v>0.688222</c:v>
                </c:pt>
                <c:pt idx="1083">
                  <c:v>0.67354000000000003</c:v>
                </c:pt>
                <c:pt idx="1084">
                  <c:v>0.65758099999999997</c:v>
                </c:pt>
                <c:pt idx="1085">
                  <c:v>0.64130200000000004</c:v>
                </c:pt>
                <c:pt idx="1086">
                  <c:v>0.62342799999999998</c:v>
                </c:pt>
                <c:pt idx="1087">
                  <c:v>0.60523499999999997</c:v>
                </c:pt>
                <c:pt idx="1088">
                  <c:v>0.58767999999999998</c:v>
                </c:pt>
                <c:pt idx="1089">
                  <c:v>0.57044399999999995</c:v>
                </c:pt>
                <c:pt idx="1090">
                  <c:v>0.55320800000000003</c:v>
                </c:pt>
                <c:pt idx="1091">
                  <c:v>0.53533399999999998</c:v>
                </c:pt>
                <c:pt idx="1092">
                  <c:v>0.517459</c:v>
                </c:pt>
                <c:pt idx="1093">
                  <c:v>0.49767</c:v>
                </c:pt>
                <c:pt idx="1094">
                  <c:v>0.477242</c:v>
                </c:pt>
                <c:pt idx="1095">
                  <c:v>0.457453</c:v>
                </c:pt>
                <c:pt idx="1096">
                  <c:v>0.43894</c:v>
                </c:pt>
                <c:pt idx="1097">
                  <c:v>0.42170400000000002</c:v>
                </c:pt>
                <c:pt idx="1098">
                  <c:v>0.40446900000000002</c:v>
                </c:pt>
                <c:pt idx="1099">
                  <c:v>0.38627499999999998</c:v>
                </c:pt>
                <c:pt idx="1100">
                  <c:v>0.36871999999999999</c:v>
                </c:pt>
                <c:pt idx="1101">
                  <c:v>0.351165</c:v>
                </c:pt>
                <c:pt idx="1102">
                  <c:v>0.33392899999999998</c:v>
                </c:pt>
                <c:pt idx="1103">
                  <c:v>0.31701200000000002</c:v>
                </c:pt>
                <c:pt idx="1104">
                  <c:v>0.30041499999999999</c:v>
                </c:pt>
                <c:pt idx="1105">
                  <c:v>0.28445599999999999</c:v>
                </c:pt>
                <c:pt idx="1106">
                  <c:v>0.26945400000000003</c:v>
                </c:pt>
                <c:pt idx="1107">
                  <c:v>0.25636799999999998</c:v>
                </c:pt>
                <c:pt idx="1108">
                  <c:v>0.24392</c:v>
                </c:pt>
                <c:pt idx="1109">
                  <c:v>0.23147100000000001</c:v>
                </c:pt>
                <c:pt idx="1110">
                  <c:v>0.218385</c:v>
                </c:pt>
                <c:pt idx="1111">
                  <c:v>0.20497899999999999</c:v>
                </c:pt>
                <c:pt idx="1112">
                  <c:v>0.18965799999999999</c:v>
                </c:pt>
                <c:pt idx="1113">
                  <c:v>0.17114599999999999</c:v>
                </c:pt>
                <c:pt idx="1114">
                  <c:v>0.14976100000000001</c:v>
                </c:pt>
                <c:pt idx="1115">
                  <c:v>0.13092899999999999</c:v>
                </c:pt>
                <c:pt idx="1116">
                  <c:v>0.116885</c:v>
                </c:pt>
                <c:pt idx="1117">
                  <c:v>9.9330000000000002E-2</c:v>
                </c:pt>
                <c:pt idx="1118">
                  <c:v>7.9221E-2</c:v>
                </c:pt>
                <c:pt idx="1119">
                  <c:v>5.7835999999999999E-2</c:v>
                </c:pt>
                <c:pt idx="1120">
                  <c:v>3.3896999999999997E-2</c:v>
                </c:pt>
                <c:pt idx="1121">
                  <c:v>9.9590000000000008E-3</c:v>
                </c:pt>
                <c:pt idx="1122">
                  <c:v>-1.3023E-2</c:v>
                </c:pt>
                <c:pt idx="1123">
                  <c:v>-3.6642000000000001E-2</c:v>
                </c:pt>
                <c:pt idx="1124">
                  <c:v>-6.3133999999999996E-2</c:v>
                </c:pt>
                <c:pt idx="1125">
                  <c:v>-9.2817999999999998E-2</c:v>
                </c:pt>
                <c:pt idx="1126">
                  <c:v>-0.125056</c:v>
                </c:pt>
                <c:pt idx="1127">
                  <c:v>-0.15984699999999999</c:v>
                </c:pt>
                <c:pt idx="1128">
                  <c:v>-0.19559499999999999</c:v>
                </c:pt>
                <c:pt idx="1129">
                  <c:v>-0.23166300000000001</c:v>
                </c:pt>
                <c:pt idx="1130">
                  <c:v>-0.26645400000000002</c:v>
                </c:pt>
                <c:pt idx="1131">
                  <c:v>-0.29837200000000003</c:v>
                </c:pt>
                <c:pt idx="1132">
                  <c:v>-0.32837499999999997</c:v>
                </c:pt>
                <c:pt idx="1133">
                  <c:v>-0.35518699999999997</c:v>
                </c:pt>
                <c:pt idx="1134">
                  <c:v>-0.37848700000000002</c:v>
                </c:pt>
                <c:pt idx="1135">
                  <c:v>-0.40434100000000001</c:v>
                </c:pt>
                <c:pt idx="1136">
                  <c:v>-0.43370599999999998</c:v>
                </c:pt>
                <c:pt idx="1137">
                  <c:v>-0.45860200000000001</c:v>
                </c:pt>
                <c:pt idx="1138">
                  <c:v>-0.478072</c:v>
                </c:pt>
                <c:pt idx="1139">
                  <c:v>-0.49371199999999998</c:v>
                </c:pt>
                <c:pt idx="1140">
                  <c:v>-0.50392599999999999</c:v>
                </c:pt>
                <c:pt idx="1141">
                  <c:v>-0.51190599999999997</c:v>
                </c:pt>
                <c:pt idx="1142">
                  <c:v>-0.51924700000000001</c:v>
                </c:pt>
                <c:pt idx="1143">
                  <c:v>-0.52435399999999999</c:v>
                </c:pt>
                <c:pt idx="1144">
                  <c:v>-0.52499200000000001</c:v>
                </c:pt>
                <c:pt idx="1145">
                  <c:v>-0.52148099999999997</c:v>
                </c:pt>
                <c:pt idx="1146">
                  <c:v>-0.51286299999999996</c:v>
                </c:pt>
                <c:pt idx="1147">
                  <c:v>-0.50041500000000005</c:v>
                </c:pt>
                <c:pt idx="1148">
                  <c:v>-0.48477500000000001</c:v>
                </c:pt>
                <c:pt idx="1149">
                  <c:v>-0.46690100000000001</c:v>
                </c:pt>
                <c:pt idx="1150">
                  <c:v>-0.448069</c:v>
                </c:pt>
                <c:pt idx="1151">
                  <c:v>-0.43115199999999998</c:v>
                </c:pt>
                <c:pt idx="1152">
                  <c:v>-0.41487400000000002</c:v>
                </c:pt>
                <c:pt idx="1153">
                  <c:v>-0.39763799999999999</c:v>
                </c:pt>
                <c:pt idx="1154">
                  <c:v>-0.38072099999999998</c:v>
                </c:pt>
                <c:pt idx="1155">
                  <c:v>-0.36444300000000002</c:v>
                </c:pt>
                <c:pt idx="1156">
                  <c:v>-0.35039900000000002</c:v>
                </c:pt>
                <c:pt idx="1157">
                  <c:v>-0.33827000000000002</c:v>
                </c:pt>
                <c:pt idx="1158">
                  <c:v>-0.32869500000000001</c:v>
                </c:pt>
                <c:pt idx="1159">
                  <c:v>-0.32103399999999999</c:v>
                </c:pt>
                <c:pt idx="1160">
                  <c:v>-0.31656600000000001</c:v>
                </c:pt>
                <c:pt idx="1161">
                  <c:v>-0.31401200000000001</c:v>
                </c:pt>
                <c:pt idx="1162">
                  <c:v>-0.31241600000000003</c:v>
                </c:pt>
                <c:pt idx="1163">
                  <c:v>-0.311778</c:v>
                </c:pt>
                <c:pt idx="1164">
                  <c:v>-0.31209700000000001</c:v>
                </c:pt>
                <c:pt idx="1165">
                  <c:v>-0.31401200000000001</c:v>
                </c:pt>
                <c:pt idx="1166">
                  <c:v>-0.31848100000000001</c:v>
                </c:pt>
                <c:pt idx="1167">
                  <c:v>-0.32550299999999999</c:v>
                </c:pt>
                <c:pt idx="1168">
                  <c:v>-0.33507799999999999</c:v>
                </c:pt>
                <c:pt idx="1169">
                  <c:v>-0.34720699999999999</c:v>
                </c:pt>
                <c:pt idx="1170">
                  <c:v>-0.36093199999999998</c:v>
                </c:pt>
                <c:pt idx="1171">
                  <c:v>-0.37593399999999999</c:v>
                </c:pt>
                <c:pt idx="1172">
                  <c:v>-0.39093499999999998</c:v>
                </c:pt>
                <c:pt idx="1173">
                  <c:v>-0.40466000000000002</c:v>
                </c:pt>
                <c:pt idx="1174">
                  <c:v>-0.41742699999999999</c:v>
                </c:pt>
                <c:pt idx="1175">
                  <c:v>-0.42923699999999998</c:v>
                </c:pt>
                <c:pt idx="1176">
                  <c:v>-0.43976999999999999</c:v>
                </c:pt>
                <c:pt idx="1177">
                  <c:v>-0.44966499999999998</c:v>
                </c:pt>
                <c:pt idx="1178">
                  <c:v>-0.45860200000000001</c:v>
                </c:pt>
                <c:pt idx="1179">
                  <c:v>-0.466582</c:v>
                </c:pt>
                <c:pt idx="1180">
                  <c:v>-0.47264600000000001</c:v>
                </c:pt>
                <c:pt idx="1181">
                  <c:v>-0.476157</c:v>
                </c:pt>
                <c:pt idx="1182">
                  <c:v>-0.47743400000000003</c:v>
                </c:pt>
                <c:pt idx="1183">
                  <c:v>-0.47647600000000001</c:v>
                </c:pt>
                <c:pt idx="1184">
                  <c:v>-0.47360400000000002</c:v>
                </c:pt>
                <c:pt idx="1185">
                  <c:v>-0.46722000000000002</c:v>
                </c:pt>
                <c:pt idx="1186">
                  <c:v>-0.45796399999999998</c:v>
                </c:pt>
                <c:pt idx="1187">
                  <c:v>-0.446154</c:v>
                </c:pt>
                <c:pt idx="1188">
                  <c:v>-0.43179099999999998</c:v>
                </c:pt>
                <c:pt idx="1189">
                  <c:v>-0.41455500000000001</c:v>
                </c:pt>
                <c:pt idx="1190">
                  <c:v>-0.39476499999999998</c:v>
                </c:pt>
                <c:pt idx="1191">
                  <c:v>-0.372423</c:v>
                </c:pt>
                <c:pt idx="1192">
                  <c:v>-0.34784599999999999</c:v>
                </c:pt>
                <c:pt idx="1193">
                  <c:v>-0.323268</c:v>
                </c:pt>
                <c:pt idx="1194">
                  <c:v>-0.29837200000000003</c:v>
                </c:pt>
                <c:pt idx="1195">
                  <c:v>-0.27251799999999998</c:v>
                </c:pt>
                <c:pt idx="1196">
                  <c:v>-0.24570700000000001</c:v>
                </c:pt>
                <c:pt idx="1197">
                  <c:v>-0.21761900000000001</c:v>
                </c:pt>
                <c:pt idx="1198">
                  <c:v>-0.18953100000000001</c:v>
                </c:pt>
                <c:pt idx="1199">
                  <c:v>-0.16048499999999999</c:v>
                </c:pt>
                <c:pt idx="1200">
                  <c:v>-0.132078</c:v>
                </c:pt>
                <c:pt idx="1201">
                  <c:v>-0.104628</c:v>
                </c:pt>
                <c:pt idx="1202">
                  <c:v>-7.7497999999999997E-2</c:v>
                </c:pt>
                <c:pt idx="1203">
                  <c:v>-5.0367000000000002E-2</c:v>
                </c:pt>
                <c:pt idx="1204">
                  <c:v>-2.3556000000000001E-2</c:v>
                </c:pt>
                <c:pt idx="1205">
                  <c:v>2.9359999999999998E-3</c:v>
                </c:pt>
                <c:pt idx="1206">
                  <c:v>2.8471E-2</c:v>
                </c:pt>
                <c:pt idx="1207">
                  <c:v>5.3047999999999998E-2</c:v>
                </c:pt>
                <c:pt idx="1208">
                  <c:v>7.6668E-2</c:v>
                </c:pt>
                <c:pt idx="1209">
                  <c:v>9.9649000000000001E-2</c:v>
                </c:pt>
                <c:pt idx="1210">
                  <c:v>0.121353</c:v>
                </c:pt>
                <c:pt idx="1211">
                  <c:v>0.14305799999999999</c:v>
                </c:pt>
                <c:pt idx="1212">
                  <c:v>0.16348499999999999</c:v>
                </c:pt>
                <c:pt idx="1213">
                  <c:v>0.18359400000000001</c:v>
                </c:pt>
                <c:pt idx="1214">
                  <c:v>0.20338300000000001</c:v>
                </c:pt>
                <c:pt idx="1215">
                  <c:v>0.22189600000000001</c:v>
                </c:pt>
                <c:pt idx="1216">
                  <c:v>0.23977000000000001</c:v>
                </c:pt>
                <c:pt idx="1217">
                  <c:v>0.25700600000000001</c:v>
                </c:pt>
                <c:pt idx="1218">
                  <c:v>0.274561</c:v>
                </c:pt>
                <c:pt idx="1219">
                  <c:v>0.291159</c:v>
                </c:pt>
                <c:pt idx="1220">
                  <c:v>0.307118</c:v>
                </c:pt>
                <c:pt idx="1221">
                  <c:v>0.32179999999999997</c:v>
                </c:pt>
                <c:pt idx="1222">
                  <c:v>0.334567</c:v>
                </c:pt>
                <c:pt idx="1223">
                  <c:v>0.34573900000000002</c:v>
                </c:pt>
                <c:pt idx="1224">
                  <c:v>0.35563400000000001</c:v>
                </c:pt>
                <c:pt idx="1225">
                  <c:v>0.36425099999999999</c:v>
                </c:pt>
                <c:pt idx="1226">
                  <c:v>0.37191200000000002</c:v>
                </c:pt>
                <c:pt idx="1227">
                  <c:v>0.37925300000000001</c:v>
                </c:pt>
                <c:pt idx="1228">
                  <c:v>0.38627499999999998</c:v>
                </c:pt>
                <c:pt idx="1229">
                  <c:v>0.39234000000000002</c:v>
                </c:pt>
                <c:pt idx="1230">
                  <c:v>0.39744699999999999</c:v>
                </c:pt>
                <c:pt idx="1231">
                  <c:v>0.40191500000000002</c:v>
                </c:pt>
                <c:pt idx="1232">
                  <c:v>0.40606399999999998</c:v>
                </c:pt>
                <c:pt idx="1233">
                  <c:v>0.41021400000000002</c:v>
                </c:pt>
                <c:pt idx="1234">
                  <c:v>0.41372500000000001</c:v>
                </c:pt>
                <c:pt idx="1235">
                  <c:v>0.417236</c:v>
                </c:pt>
                <c:pt idx="1236">
                  <c:v>0.42010799999999998</c:v>
                </c:pt>
                <c:pt idx="1237">
                  <c:v>0.42266199999999998</c:v>
                </c:pt>
                <c:pt idx="1238">
                  <c:v>0.42585400000000001</c:v>
                </c:pt>
                <c:pt idx="1239">
                  <c:v>0.429365</c:v>
                </c:pt>
                <c:pt idx="1240">
                  <c:v>0.43383300000000002</c:v>
                </c:pt>
                <c:pt idx="1241">
                  <c:v>0.439579</c:v>
                </c:pt>
                <c:pt idx="1242">
                  <c:v>0.44660100000000003</c:v>
                </c:pt>
                <c:pt idx="1243">
                  <c:v>0.45457999999999998</c:v>
                </c:pt>
                <c:pt idx="1244">
                  <c:v>0.463198</c:v>
                </c:pt>
                <c:pt idx="1245">
                  <c:v>0.47085900000000003</c:v>
                </c:pt>
                <c:pt idx="1246">
                  <c:v>0.47820000000000001</c:v>
                </c:pt>
                <c:pt idx="1247">
                  <c:v>0.48490299999999997</c:v>
                </c:pt>
                <c:pt idx="1248">
                  <c:v>0.49160500000000001</c:v>
                </c:pt>
                <c:pt idx="1249">
                  <c:v>0.49735099999999999</c:v>
                </c:pt>
                <c:pt idx="1250">
                  <c:v>0.50309599999999999</c:v>
                </c:pt>
                <c:pt idx="1251">
                  <c:v>0.50820299999999996</c:v>
                </c:pt>
                <c:pt idx="1252">
                  <c:v>0.51299099999999997</c:v>
                </c:pt>
                <c:pt idx="1253">
                  <c:v>0.51777799999999996</c:v>
                </c:pt>
                <c:pt idx="1254">
                  <c:v>0.52416200000000002</c:v>
                </c:pt>
                <c:pt idx="1255">
                  <c:v>0.532142</c:v>
                </c:pt>
                <c:pt idx="1256">
                  <c:v>0.54107899999999998</c:v>
                </c:pt>
                <c:pt idx="1257">
                  <c:v>0.55033500000000002</c:v>
                </c:pt>
                <c:pt idx="1258">
                  <c:v>0.55863399999999996</c:v>
                </c:pt>
                <c:pt idx="1259">
                  <c:v>0.56533699999999998</c:v>
                </c:pt>
                <c:pt idx="1260">
                  <c:v>0.57108199999999998</c:v>
                </c:pt>
                <c:pt idx="1261">
                  <c:v>0.57555100000000003</c:v>
                </c:pt>
                <c:pt idx="1262">
                  <c:v>0.57874199999999998</c:v>
                </c:pt>
                <c:pt idx="1263">
                  <c:v>0.58225300000000002</c:v>
                </c:pt>
                <c:pt idx="1264">
                  <c:v>0.58576399999999995</c:v>
                </c:pt>
                <c:pt idx="1265">
                  <c:v>0.59023300000000001</c:v>
                </c:pt>
                <c:pt idx="1266">
                  <c:v>0.59533999999999998</c:v>
                </c:pt>
                <c:pt idx="1267">
                  <c:v>0.60012799999999999</c:v>
                </c:pt>
                <c:pt idx="1268">
                  <c:v>0.60427699999999995</c:v>
                </c:pt>
                <c:pt idx="1269">
                  <c:v>0.60778799999999999</c:v>
                </c:pt>
                <c:pt idx="1270">
                  <c:v>0.61193699999999995</c:v>
                </c:pt>
                <c:pt idx="1271">
                  <c:v>0.61608700000000005</c:v>
                </c:pt>
                <c:pt idx="1272">
                  <c:v>0.62023600000000001</c:v>
                </c:pt>
                <c:pt idx="1273">
                  <c:v>0.62502400000000002</c:v>
                </c:pt>
                <c:pt idx="1274">
                  <c:v>0.62949200000000005</c:v>
                </c:pt>
                <c:pt idx="1275">
                  <c:v>0.63268400000000002</c:v>
                </c:pt>
                <c:pt idx="1276">
                  <c:v>0.63459900000000002</c:v>
                </c:pt>
                <c:pt idx="1277">
                  <c:v>0.63715299999999997</c:v>
                </c:pt>
                <c:pt idx="1278">
                  <c:v>0.639706</c:v>
                </c:pt>
                <c:pt idx="1279">
                  <c:v>0.64353700000000003</c:v>
                </c:pt>
                <c:pt idx="1280">
                  <c:v>0.64800500000000005</c:v>
                </c:pt>
                <c:pt idx="1281">
                  <c:v>0.65279299999999996</c:v>
                </c:pt>
                <c:pt idx="1282">
                  <c:v>0.65853799999999996</c:v>
                </c:pt>
                <c:pt idx="1283">
                  <c:v>0.66332599999999997</c:v>
                </c:pt>
                <c:pt idx="1284">
                  <c:v>0.66715599999999997</c:v>
                </c:pt>
                <c:pt idx="1285">
                  <c:v>0.67002899999999999</c:v>
                </c:pt>
                <c:pt idx="1286">
                  <c:v>0.67194399999999999</c:v>
                </c:pt>
                <c:pt idx="1287">
                  <c:v>0.67354000000000003</c:v>
                </c:pt>
                <c:pt idx="1288">
                  <c:v>0.67481599999999997</c:v>
                </c:pt>
                <c:pt idx="1289">
                  <c:v>0.67705099999999996</c:v>
                </c:pt>
                <c:pt idx="1290">
                  <c:v>0.678647</c:v>
                </c:pt>
                <c:pt idx="1291">
                  <c:v>0.68024300000000004</c:v>
                </c:pt>
                <c:pt idx="1292">
                  <c:v>0.68120000000000003</c:v>
                </c:pt>
                <c:pt idx="1293">
                  <c:v>0.68120000000000003</c:v>
                </c:pt>
                <c:pt idx="1294">
                  <c:v>0.67960399999999999</c:v>
                </c:pt>
                <c:pt idx="1295">
                  <c:v>0.67705099999999996</c:v>
                </c:pt>
                <c:pt idx="1296">
                  <c:v>0.67417800000000006</c:v>
                </c:pt>
                <c:pt idx="1297">
                  <c:v>0.67002899999999999</c:v>
                </c:pt>
                <c:pt idx="1298">
                  <c:v>0.66556000000000004</c:v>
                </c:pt>
                <c:pt idx="1299">
                  <c:v>0.660134</c:v>
                </c:pt>
                <c:pt idx="1300">
                  <c:v>0.65375000000000005</c:v>
                </c:pt>
                <c:pt idx="1301">
                  <c:v>0.64768599999999998</c:v>
                </c:pt>
                <c:pt idx="1302">
                  <c:v>0.64066400000000001</c:v>
                </c:pt>
                <c:pt idx="1303">
                  <c:v>0.63332299999999997</c:v>
                </c:pt>
                <c:pt idx="1304">
                  <c:v>0.62566200000000005</c:v>
                </c:pt>
                <c:pt idx="1305">
                  <c:v>0.61704400000000004</c:v>
                </c:pt>
                <c:pt idx="1306">
                  <c:v>0.60778799999999999</c:v>
                </c:pt>
                <c:pt idx="1307">
                  <c:v>0.59789300000000001</c:v>
                </c:pt>
                <c:pt idx="1308">
                  <c:v>0.58799900000000005</c:v>
                </c:pt>
                <c:pt idx="1309">
                  <c:v>0.57842300000000002</c:v>
                </c:pt>
                <c:pt idx="1310">
                  <c:v>0.56884800000000002</c:v>
                </c:pt>
                <c:pt idx="1311">
                  <c:v>0.55959099999999995</c:v>
                </c:pt>
                <c:pt idx="1312">
                  <c:v>0.55033500000000002</c:v>
                </c:pt>
                <c:pt idx="1313">
                  <c:v>0.54076000000000002</c:v>
                </c:pt>
                <c:pt idx="1314">
                  <c:v>0.53118399999999999</c:v>
                </c:pt>
                <c:pt idx="1315">
                  <c:v>0.52160899999999999</c:v>
                </c:pt>
                <c:pt idx="1316">
                  <c:v>0.51394799999999996</c:v>
                </c:pt>
                <c:pt idx="1317">
                  <c:v>0.50660700000000003</c:v>
                </c:pt>
                <c:pt idx="1318">
                  <c:v>0.499585</c:v>
                </c:pt>
                <c:pt idx="1319">
                  <c:v>0.49447799999999997</c:v>
                </c:pt>
                <c:pt idx="1320">
                  <c:v>0.49064799999999997</c:v>
                </c:pt>
                <c:pt idx="1321">
                  <c:v>0.48649900000000001</c:v>
                </c:pt>
                <c:pt idx="1322">
                  <c:v>0.48203000000000001</c:v>
                </c:pt>
                <c:pt idx="1323">
                  <c:v>0.47756100000000001</c:v>
                </c:pt>
                <c:pt idx="1324">
                  <c:v>0.47437000000000001</c:v>
                </c:pt>
                <c:pt idx="1325">
                  <c:v>0.473412</c:v>
                </c:pt>
                <c:pt idx="1326">
                  <c:v>0.47468900000000003</c:v>
                </c:pt>
                <c:pt idx="1327">
                  <c:v>0.477242</c:v>
                </c:pt>
                <c:pt idx="1328">
                  <c:v>0.48075299999999999</c:v>
                </c:pt>
                <c:pt idx="1329">
                  <c:v>0.48522199999999999</c:v>
                </c:pt>
                <c:pt idx="1330">
                  <c:v>0.489371</c:v>
                </c:pt>
                <c:pt idx="1331">
                  <c:v>0.49288199999999999</c:v>
                </c:pt>
                <c:pt idx="1332">
                  <c:v>0.495755</c:v>
                </c:pt>
                <c:pt idx="1333">
                  <c:v>0.49735099999999999</c:v>
                </c:pt>
                <c:pt idx="1334">
                  <c:v>0.49894699999999997</c:v>
                </c:pt>
                <c:pt idx="1335">
                  <c:v>0.49990400000000002</c:v>
                </c:pt>
                <c:pt idx="1336">
                  <c:v>0.49735099999999999</c:v>
                </c:pt>
                <c:pt idx="1337">
                  <c:v>0.49096699999999999</c:v>
                </c:pt>
                <c:pt idx="1338">
                  <c:v>0.48075299999999999</c:v>
                </c:pt>
                <c:pt idx="1339">
                  <c:v>0.46607100000000001</c:v>
                </c:pt>
                <c:pt idx="1340">
                  <c:v>0.447239</c:v>
                </c:pt>
                <c:pt idx="1341">
                  <c:v>0.42713099999999998</c:v>
                </c:pt>
                <c:pt idx="1342">
                  <c:v>0.40670299999999998</c:v>
                </c:pt>
                <c:pt idx="1343">
                  <c:v>0.38499800000000001</c:v>
                </c:pt>
                <c:pt idx="1344">
                  <c:v>0.36074000000000001</c:v>
                </c:pt>
                <c:pt idx="1345">
                  <c:v>0.33297199999999999</c:v>
                </c:pt>
                <c:pt idx="1346">
                  <c:v>0.30137199999999997</c:v>
                </c:pt>
                <c:pt idx="1347">
                  <c:v>0.266262</c:v>
                </c:pt>
                <c:pt idx="1348">
                  <c:v>0.22828000000000001</c:v>
                </c:pt>
                <c:pt idx="1349">
                  <c:v>0.18646699999999999</c:v>
                </c:pt>
                <c:pt idx="1350">
                  <c:v>0.14369599999999999</c:v>
                </c:pt>
                <c:pt idx="1351">
                  <c:v>0.100606</c:v>
                </c:pt>
                <c:pt idx="1352">
                  <c:v>5.7197999999999999E-2</c:v>
                </c:pt>
                <c:pt idx="1353">
                  <c:v>1.2193000000000001E-2</c:v>
                </c:pt>
                <c:pt idx="1354">
                  <c:v>-3.6961000000000001E-2</c:v>
                </c:pt>
                <c:pt idx="1355">
                  <c:v>-8.6753999999999998E-2</c:v>
                </c:pt>
                <c:pt idx="1356">
                  <c:v>-0.126971</c:v>
                </c:pt>
                <c:pt idx="1357">
                  <c:v>-0.16622999999999999</c:v>
                </c:pt>
                <c:pt idx="1358">
                  <c:v>-0.20580899999999999</c:v>
                </c:pt>
                <c:pt idx="1359">
                  <c:v>-0.24347299999999999</c:v>
                </c:pt>
                <c:pt idx="1360">
                  <c:v>-0.277306</c:v>
                </c:pt>
                <c:pt idx="1361">
                  <c:v>-0.30698999999999999</c:v>
                </c:pt>
                <c:pt idx="1362">
                  <c:v>-0.33252500000000002</c:v>
                </c:pt>
                <c:pt idx="1363">
                  <c:v>-0.355825</c:v>
                </c:pt>
                <c:pt idx="1364">
                  <c:v>-0.37752999999999998</c:v>
                </c:pt>
                <c:pt idx="1365">
                  <c:v>-0.39763799999999999</c:v>
                </c:pt>
                <c:pt idx="1366">
                  <c:v>-0.41551199999999999</c:v>
                </c:pt>
                <c:pt idx="1367">
                  <c:v>-0.42923699999999998</c:v>
                </c:pt>
                <c:pt idx="1368">
                  <c:v>-0.43945099999999998</c:v>
                </c:pt>
                <c:pt idx="1369">
                  <c:v>-0.44487700000000002</c:v>
                </c:pt>
                <c:pt idx="1370">
                  <c:v>-0.44774999999999998</c:v>
                </c:pt>
                <c:pt idx="1371">
                  <c:v>-0.44966499999999998</c:v>
                </c:pt>
                <c:pt idx="1372">
                  <c:v>-0.45030300000000001</c:v>
                </c:pt>
                <c:pt idx="1373">
                  <c:v>-0.44870700000000002</c:v>
                </c:pt>
                <c:pt idx="1374">
                  <c:v>-0.44359999999999999</c:v>
                </c:pt>
                <c:pt idx="1375">
                  <c:v>-0.43785499999999999</c:v>
                </c:pt>
                <c:pt idx="1376">
                  <c:v>-0.44136599999999998</c:v>
                </c:pt>
                <c:pt idx="1377">
                  <c:v>-0.446154</c:v>
                </c:pt>
                <c:pt idx="1378">
                  <c:v>-0.44902700000000001</c:v>
                </c:pt>
                <c:pt idx="1379">
                  <c:v>-0.452538</c:v>
                </c:pt>
                <c:pt idx="1380">
                  <c:v>-0.45860200000000001</c:v>
                </c:pt>
                <c:pt idx="1381">
                  <c:v>-0.46881600000000001</c:v>
                </c:pt>
                <c:pt idx="1382">
                  <c:v>-0.48317900000000003</c:v>
                </c:pt>
                <c:pt idx="1383">
                  <c:v>-0.50073400000000001</c:v>
                </c:pt>
                <c:pt idx="1384">
                  <c:v>-0.52052299999999996</c:v>
                </c:pt>
              </c:numCache>
            </c:numRef>
          </c:val>
          <c:smooth val="0"/>
          <c:extLst>
            <c:ext xmlns:c16="http://schemas.microsoft.com/office/drawing/2014/chart" uri="{C3380CC4-5D6E-409C-BE32-E72D297353CC}">
              <c16:uniqueId val="{00000003-5444-475F-A280-F938C1C23A79}"/>
            </c:ext>
          </c:extLst>
        </c:ser>
        <c:ser>
          <c:idx val="4"/>
          <c:order val="4"/>
          <c:spPr>
            <a:ln w="28575" cap="rnd">
              <a:solidFill>
                <a:schemeClr val="accent5"/>
              </a:solidFill>
              <a:round/>
            </a:ln>
            <a:effectLst/>
          </c:spPr>
          <c:marker>
            <c:symbol val="none"/>
          </c:marker>
          <c:val>
            <c:numRef>
              <c:f>Motion2!$E$2:$E$1386</c:f>
              <c:numCache>
                <c:formatCode>General</c:formatCode>
                <c:ptCount val="1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0.16534399999999999</c:v>
                </c:pt>
                <c:pt idx="20">
                  <c:v>0.16348299999999999</c:v>
                </c:pt>
                <c:pt idx="21">
                  <c:v>0.16131200000000001</c:v>
                </c:pt>
                <c:pt idx="22">
                  <c:v>0.15976199999999999</c:v>
                </c:pt>
                <c:pt idx="23">
                  <c:v>0.15759100000000001</c:v>
                </c:pt>
                <c:pt idx="24">
                  <c:v>0.155421</c:v>
                </c:pt>
                <c:pt idx="25">
                  <c:v>0.15293999999999999</c:v>
                </c:pt>
                <c:pt idx="26">
                  <c:v>0.15076899999999999</c:v>
                </c:pt>
                <c:pt idx="27">
                  <c:v>0.14766799999999999</c:v>
                </c:pt>
                <c:pt idx="28">
                  <c:v>0.14363699999999999</c:v>
                </c:pt>
                <c:pt idx="29">
                  <c:v>0.13960600000000001</c:v>
                </c:pt>
                <c:pt idx="30">
                  <c:v>0.13495399999999999</c:v>
                </c:pt>
                <c:pt idx="31">
                  <c:v>0.12937199999999999</c:v>
                </c:pt>
                <c:pt idx="32">
                  <c:v>0.12348099999999999</c:v>
                </c:pt>
                <c:pt idx="33">
                  <c:v>0.117899</c:v>
                </c:pt>
                <c:pt idx="34">
                  <c:v>0.111387</c:v>
                </c:pt>
                <c:pt idx="35">
                  <c:v>0.104875</c:v>
                </c:pt>
                <c:pt idx="36">
                  <c:v>9.7742999999999997E-2</c:v>
                </c:pt>
                <c:pt idx="37">
                  <c:v>9.0609999999999996E-2</c:v>
                </c:pt>
                <c:pt idx="38">
                  <c:v>8.3477999999999997E-2</c:v>
                </c:pt>
                <c:pt idx="39">
                  <c:v>7.6345999999999997E-2</c:v>
                </c:pt>
                <c:pt idx="40">
                  <c:v>7.0454000000000003E-2</c:v>
                </c:pt>
                <c:pt idx="41">
                  <c:v>6.4561999999999994E-2</c:v>
                </c:pt>
                <c:pt idx="42">
                  <c:v>5.8049999999999997E-2</c:v>
                </c:pt>
                <c:pt idx="43">
                  <c:v>5.2158000000000003E-2</c:v>
                </c:pt>
                <c:pt idx="44">
                  <c:v>4.6577E-2</c:v>
                </c:pt>
                <c:pt idx="45">
                  <c:v>4.1305000000000001E-2</c:v>
                </c:pt>
                <c:pt idx="46">
                  <c:v>3.6033000000000003E-2</c:v>
                </c:pt>
                <c:pt idx="47">
                  <c:v>3.1071999999999999E-2</c:v>
                </c:pt>
                <c:pt idx="48">
                  <c:v>2.7040000000000002E-2</c:v>
                </c:pt>
                <c:pt idx="49">
                  <c:v>2.3318999999999999E-2</c:v>
                </c:pt>
                <c:pt idx="50">
                  <c:v>1.9598000000000001E-2</c:v>
                </c:pt>
                <c:pt idx="51">
                  <c:v>1.6187E-2</c:v>
                </c:pt>
                <c:pt idx="52">
                  <c:v>1.2775999999999999E-2</c:v>
                </c:pt>
                <c:pt idx="53">
                  <c:v>1.0605E-2</c:v>
                </c:pt>
                <c:pt idx="54">
                  <c:v>9.0550000000000005E-3</c:v>
                </c:pt>
                <c:pt idx="55">
                  <c:v>8.4349999999999998E-3</c:v>
                </c:pt>
                <c:pt idx="56">
                  <c:v>8.7449999999999993E-3</c:v>
                </c:pt>
                <c:pt idx="57">
                  <c:v>9.3650000000000001E-3</c:v>
                </c:pt>
                <c:pt idx="58">
                  <c:v>1.0295E-2</c:v>
                </c:pt>
                <c:pt idx="59">
                  <c:v>1.1226E-2</c:v>
                </c:pt>
                <c:pt idx="60">
                  <c:v>1.2775999999999999E-2</c:v>
                </c:pt>
                <c:pt idx="61">
                  <c:v>1.4637000000000001E-2</c:v>
                </c:pt>
                <c:pt idx="62">
                  <c:v>1.6497000000000001E-2</c:v>
                </c:pt>
                <c:pt idx="63">
                  <c:v>1.8977999999999998E-2</c:v>
                </c:pt>
                <c:pt idx="64">
                  <c:v>2.1769E-2</c:v>
                </c:pt>
                <c:pt idx="65">
                  <c:v>2.487E-2</c:v>
                </c:pt>
                <c:pt idx="66">
                  <c:v>2.8281000000000001E-2</c:v>
                </c:pt>
                <c:pt idx="67">
                  <c:v>3.1382E-2</c:v>
                </c:pt>
                <c:pt idx="68">
                  <c:v>3.3552999999999999E-2</c:v>
                </c:pt>
                <c:pt idx="69">
                  <c:v>3.5103000000000002E-2</c:v>
                </c:pt>
                <c:pt idx="70">
                  <c:v>3.6652999999999998E-2</c:v>
                </c:pt>
                <c:pt idx="71">
                  <c:v>3.8823999999999997E-2</c:v>
                </c:pt>
                <c:pt idx="72">
                  <c:v>4.0684999999999999E-2</c:v>
                </c:pt>
                <c:pt idx="73">
                  <c:v>4.2235000000000002E-2</c:v>
                </c:pt>
                <c:pt idx="74">
                  <c:v>4.3476000000000001E-2</c:v>
                </c:pt>
                <c:pt idx="75">
                  <c:v>4.4096000000000003E-2</c:v>
                </c:pt>
                <c:pt idx="76">
                  <c:v>4.4715999999999999E-2</c:v>
                </c:pt>
                <c:pt idx="77">
                  <c:v>4.5025999999999997E-2</c:v>
                </c:pt>
                <c:pt idx="78">
                  <c:v>4.5645999999999999E-2</c:v>
                </c:pt>
                <c:pt idx="79">
                  <c:v>4.5645999999999999E-2</c:v>
                </c:pt>
                <c:pt idx="80">
                  <c:v>4.5645999999999999E-2</c:v>
                </c:pt>
                <c:pt idx="81">
                  <c:v>4.5336000000000001E-2</c:v>
                </c:pt>
                <c:pt idx="82">
                  <c:v>4.5025999999999997E-2</c:v>
                </c:pt>
                <c:pt idx="83">
                  <c:v>4.4715999999999999E-2</c:v>
                </c:pt>
                <c:pt idx="84">
                  <c:v>4.3785999999999999E-2</c:v>
                </c:pt>
                <c:pt idx="85">
                  <c:v>4.2235000000000002E-2</c:v>
                </c:pt>
                <c:pt idx="86">
                  <c:v>4.1305000000000001E-2</c:v>
                </c:pt>
                <c:pt idx="87">
                  <c:v>4.0684999999999999E-2</c:v>
                </c:pt>
                <c:pt idx="88">
                  <c:v>4.0994999999999997E-2</c:v>
                </c:pt>
                <c:pt idx="89">
                  <c:v>4.1924999999999997E-2</c:v>
                </c:pt>
                <c:pt idx="90">
                  <c:v>4.3476000000000001E-2</c:v>
                </c:pt>
                <c:pt idx="91">
                  <c:v>4.5336000000000001E-2</c:v>
                </c:pt>
                <c:pt idx="92">
                  <c:v>4.7197000000000003E-2</c:v>
                </c:pt>
                <c:pt idx="93">
                  <c:v>4.9987999999999998E-2</c:v>
                </c:pt>
                <c:pt idx="94">
                  <c:v>5.2779E-2</c:v>
                </c:pt>
                <c:pt idx="95">
                  <c:v>5.5878999999999998E-2</c:v>
                </c:pt>
                <c:pt idx="96">
                  <c:v>5.9291000000000003E-2</c:v>
                </c:pt>
                <c:pt idx="97">
                  <c:v>6.3322000000000003E-2</c:v>
                </c:pt>
                <c:pt idx="98">
                  <c:v>6.7352999999999996E-2</c:v>
                </c:pt>
                <c:pt idx="99">
                  <c:v>7.1384000000000003E-2</c:v>
                </c:pt>
                <c:pt idx="100">
                  <c:v>7.6966000000000007E-2</c:v>
                </c:pt>
                <c:pt idx="101">
                  <c:v>8.2858000000000001E-2</c:v>
                </c:pt>
                <c:pt idx="102">
                  <c:v>8.906E-2</c:v>
                </c:pt>
                <c:pt idx="103">
                  <c:v>9.4951999999999995E-2</c:v>
                </c:pt>
                <c:pt idx="104">
                  <c:v>0.101464</c:v>
                </c:pt>
                <c:pt idx="105">
                  <c:v>0.108906</c:v>
                </c:pt>
                <c:pt idx="106">
                  <c:v>0.115728</c:v>
                </c:pt>
                <c:pt idx="107">
                  <c:v>0.12348099999999999</c:v>
                </c:pt>
                <c:pt idx="108">
                  <c:v>0.13154299999999999</c:v>
                </c:pt>
                <c:pt idx="109">
                  <c:v>0.13960600000000001</c:v>
                </c:pt>
                <c:pt idx="110">
                  <c:v>0.14766799999999999</c:v>
                </c:pt>
                <c:pt idx="111">
                  <c:v>0.155421</c:v>
                </c:pt>
                <c:pt idx="112">
                  <c:v>0.164103</c:v>
                </c:pt>
                <c:pt idx="113">
                  <c:v>0.17216600000000001</c:v>
                </c:pt>
                <c:pt idx="114">
                  <c:v>0.180538</c:v>
                </c:pt>
                <c:pt idx="115">
                  <c:v>0.188911</c:v>
                </c:pt>
                <c:pt idx="116">
                  <c:v>0.19697400000000001</c:v>
                </c:pt>
                <c:pt idx="117">
                  <c:v>0.20472599999999999</c:v>
                </c:pt>
                <c:pt idx="118">
                  <c:v>0.21154800000000001</c:v>
                </c:pt>
                <c:pt idx="119">
                  <c:v>0.21837000000000001</c:v>
                </c:pt>
                <c:pt idx="120">
                  <c:v>0.223332</c:v>
                </c:pt>
                <c:pt idx="121">
                  <c:v>0.22736300000000001</c:v>
                </c:pt>
                <c:pt idx="122">
                  <c:v>0.230464</c:v>
                </c:pt>
                <c:pt idx="123">
                  <c:v>0.23356499999999999</c:v>
                </c:pt>
                <c:pt idx="124">
                  <c:v>0.23604600000000001</c:v>
                </c:pt>
                <c:pt idx="125">
                  <c:v>0.23697599999999999</c:v>
                </c:pt>
                <c:pt idx="126">
                  <c:v>0.237596</c:v>
                </c:pt>
                <c:pt idx="127">
                  <c:v>0.23666599999999999</c:v>
                </c:pt>
                <c:pt idx="128">
                  <c:v>0.23480500000000001</c:v>
                </c:pt>
                <c:pt idx="129">
                  <c:v>0.232325</c:v>
                </c:pt>
                <c:pt idx="130">
                  <c:v>0.22891300000000001</c:v>
                </c:pt>
                <c:pt idx="131">
                  <c:v>0.224882</c:v>
                </c:pt>
                <c:pt idx="132">
                  <c:v>0.22054099999999999</c:v>
                </c:pt>
                <c:pt idx="133">
                  <c:v>0.215889</c:v>
                </c:pt>
                <c:pt idx="134">
                  <c:v>0.21123800000000001</c:v>
                </c:pt>
                <c:pt idx="135">
                  <c:v>0.20596600000000001</c:v>
                </c:pt>
                <c:pt idx="136">
                  <c:v>0.19945399999999999</c:v>
                </c:pt>
                <c:pt idx="137">
                  <c:v>0.192632</c:v>
                </c:pt>
                <c:pt idx="138">
                  <c:v>0.18581</c:v>
                </c:pt>
                <c:pt idx="139">
                  <c:v>0.17960799999999999</c:v>
                </c:pt>
                <c:pt idx="140">
                  <c:v>0.173096</c:v>
                </c:pt>
                <c:pt idx="141">
                  <c:v>0.16658400000000001</c:v>
                </c:pt>
                <c:pt idx="142">
                  <c:v>0.15945200000000001</c:v>
                </c:pt>
                <c:pt idx="143">
                  <c:v>0.15200900000000001</c:v>
                </c:pt>
                <c:pt idx="144">
                  <c:v>0.144567</c:v>
                </c:pt>
                <c:pt idx="145">
                  <c:v>0.13836499999999999</c:v>
                </c:pt>
                <c:pt idx="146">
                  <c:v>0.132163</c:v>
                </c:pt>
                <c:pt idx="147">
                  <c:v>0.12627099999999999</c:v>
                </c:pt>
                <c:pt idx="148">
                  <c:v>0.12007</c:v>
                </c:pt>
                <c:pt idx="149">
                  <c:v>0.11448800000000001</c:v>
                </c:pt>
                <c:pt idx="150">
                  <c:v>0.10921599999999999</c:v>
                </c:pt>
                <c:pt idx="151">
                  <c:v>0.104875</c:v>
                </c:pt>
                <c:pt idx="152">
                  <c:v>0.100533</c:v>
                </c:pt>
                <c:pt idx="153">
                  <c:v>9.6192E-2</c:v>
                </c:pt>
                <c:pt idx="154">
                  <c:v>9.1540999999999997E-2</c:v>
                </c:pt>
                <c:pt idx="155">
                  <c:v>8.6579000000000003E-2</c:v>
                </c:pt>
                <c:pt idx="156">
                  <c:v>8.2238000000000006E-2</c:v>
                </c:pt>
                <c:pt idx="157">
                  <c:v>7.7275999999999997E-2</c:v>
                </c:pt>
                <c:pt idx="158">
                  <c:v>7.2624999999999995E-2</c:v>
                </c:pt>
                <c:pt idx="159">
                  <c:v>6.7663000000000001E-2</c:v>
                </c:pt>
                <c:pt idx="160">
                  <c:v>6.3011999999999999E-2</c:v>
                </c:pt>
                <c:pt idx="161">
                  <c:v>5.8979999999999998E-2</c:v>
                </c:pt>
                <c:pt idx="162">
                  <c:v>5.5569E-2</c:v>
                </c:pt>
                <c:pt idx="163">
                  <c:v>5.1228000000000003E-2</c:v>
                </c:pt>
                <c:pt idx="164">
                  <c:v>4.6886999999999998E-2</c:v>
                </c:pt>
                <c:pt idx="165">
                  <c:v>4.1924999999999997E-2</c:v>
                </c:pt>
                <c:pt idx="166">
                  <c:v>3.6963999999999997E-2</c:v>
                </c:pt>
                <c:pt idx="167">
                  <c:v>3.1691999999999998E-2</c:v>
                </c:pt>
                <c:pt idx="168">
                  <c:v>2.58E-2</c:v>
                </c:pt>
                <c:pt idx="169">
                  <c:v>1.8977999999999998E-2</c:v>
                </c:pt>
                <c:pt idx="170">
                  <c:v>1.0605E-2</c:v>
                </c:pt>
                <c:pt idx="171">
                  <c:v>1.6130000000000001E-3</c:v>
                </c:pt>
                <c:pt idx="172">
                  <c:v>-8.6210000000000002E-3</c:v>
                </c:pt>
                <c:pt idx="173">
                  <c:v>-2.0403999999999999E-2</c:v>
                </c:pt>
                <c:pt idx="174">
                  <c:v>-3.3118000000000002E-2</c:v>
                </c:pt>
                <c:pt idx="175">
                  <c:v>-4.6452E-2</c:v>
                </c:pt>
                <c:pt idx="176">
                  <c:v>-6.0717E-2</c:v>
                </c:pt>
                <c:pt idx="177">
                  <c:v>-7.5911999999999993E-2</c:v>
                </c:pt>
                <c:pt idx="178">
                  <c:v>-9.0485999999999997E-2</c:v>
                </c:pt>
                <c:pt idx="179">
                  <c:v>-0.10537100000000001</c:v>
                </c:pt>
                <c:pt idx="180">
                  <c:v>-0.121186</c:v>
                </c:pt>
                <c:pt idx="181">
                  <c:v>-0.13762099999999999</c:v>
                </c:pt>
                <c:pt idx="182">
                  <c:v>-0.15374599999999999</c:v>
                </c:pt>
                <c:pt idx="183">
                  <c:v>-0.16956099999999999</c:v>
                </c:pt>
                <c:pt idx="184">
                  <c:v>-0.18506600000000001</c:v>
                </c:pt>
                <c:pt idx="185">
                  <c:v>-0.19964000000000001</c:v>
                </c:pt>
                <c:pt idx="186">
                  <c:v>-0.21359500000000001</c:v>
                </c:pt>
                <c:pt idx="187">
                  <c:v>-0.225688</c:v>
                </c:pt>
                <c:pt idx="188">
                  <c:v>-0.23592199999999999</c:v>
                </c:pt>
                <c:pt idx="189">
                  <c:v>-0.24398400000000001</c:v>
                </c:pt>
                <c:pt idx="190">
                  <c:v>-0.24956600000000001</c:v>
                </c:pt>
                <c:pt idx="191">
                  <c:v>-0.25359700000000002</c:v>
                </c:pt>
                <c:pt idx="192">
                  <c:v>-0.25545800000000002</c:v>
                </c:pt>
                <c:pt idx="193">
                  <c:v>-0.25514799999999999</c:v>
                </c:pt>
                <c:pt idx="194">
                  <c:v>-0.25266699999999997</c:v>
                </c:pt>
                <c:pt idx="195">
                  <c:v>-0.247395</c:v>
                </c:pt>
                <c:pt idx="196">
                  <c:v>-0.23964299999999999</c:v>
                </c:pt>
                <c:pt idx="197">
                  <c:v>-0.229099</c:v>
                </c:pt>
                <c:pt idx="198">
                  <c:v>-0.22072700000000001</c:v>
                </c:pt>
                <c:pt idx="199">
                  <c:v>-0.21359500000000001</c:v>
                </c:pt>
                <c:pt idx="200">
                  <c:v>-0.202121</c:v>
                </c:pt>
                <c:pt idx="201">
                  <c:v>-0.18568599999999999</c:v>
                </c:pt>
                <c:pt idx="202">
                  <c:v>-0.16894100000000001</c:v>
                </c:pt>
                <c:pt idx="203">
                  <c:v>-0.15343599999999999</c:v>
                </c:pt>
                <c:pt idx="204">
                  <c:v>-0.140102</c:v>
                </c:pt>
                <c:pt idx="205">
                  <c:v>-0.12831799999999999</c:v>
                </c:pt>
                <c:pt idx="206">
                  <c:v>-0.117465</c:v>
                </c:pt>
                <c:pt idx="207">
                  <c:v>-0.108782</c:v>
                </c:pt>
                <c:pt idx="208">
                  <c:v>-0.10258</c:v>
                </c:pt>
                <c:pt idx="209">
                  <c:v>-0.10102899999999999</c:v>
                </c:pt>
                <c:pt idx="210">
                  <c:v>-0.10165</c:v>
                </c:pt>
                <c:pt idx="211">
                  <c:v>-0.10382</c:v>
                </c:pt>
                <c:pt idx="212">
                  <c:v>-0.10537100000000001</c:v>
                </c:pt>
                <c:pt idx="213">
                  <c:v>-0.10630100000000001</c:v>
                </c:pt>
                <c:pt idx="214">
                  <c:v>-0.106921</c:v>
                </c:pt>
                <c:pt idx="215">
                  <c:v>-0.107542</c:v>
                </c:pt>
                <c:pt idx="216">
                  <c:v>-0.10723100000000001</c:v>
                </c:pt>
                <c:pt idx="217">
                  <c:v>-0.10537100000000001</c:v>
                </c:pt>
                <c:pt idx="218">
                  <c:v>-9.8859000000000002E-2</c:v>
                </c:pt>
                <c:pt idx="219">
                  <c:v>-8.7694999999999995E-2</c:v>
                </c:pt>
                <c:pt idx="220">
                  <c:v>-7.8081999999999999E-2</c:v>
                </c:pt>
                <c:pt idx="221">
                  <c:v>-7.0019999999999999E-2</c:v>
                </c:pt>
                <c:pt idx="222">
                  <c:v>-6.0407000000000002E-2</c:v>
                </c:pt>
                <c:pt idx="223">
                  <c:v>-4.7072999999999997E-2</c:v>
                </c:pt>
                <c:pt idx="224">
                  <c:v>-2.8777E-2</c:v>
                </c:pt>
                <c:pt idx="225">
                  <c:v>-6.7600000000000004E-3</c:v>
                </c:pt>
                <c:pt idx="226">
                  <c:v>1.8357999999999999E-2</c:v>
                </c:pt>
                <c:pt idx="227">
                  <c:v>4.7197000000000003E-2</c:v>
                </c:pt>
                <c:pt idx="228">
                  <c:v>8.0066999999999999E-2</c:v>
                </c:pt>
                <c:pt idx="229">
                  <c:v>0.118829</c:v>
                </c:pt>
                <c:pt idx="230">
                  <c:v>0.16131200000000001</c:v>
                </c:pt>
                <c:pt idx="231">
                  <c:v>0.20565600000000001</c:v>
                </c:pt>
                <c:pt idx="232">
                  <c:v>0.25092999999999999</c:v>
                </c:pt>
                <c:pt idx="233">
                  <c:v>0.296205</c:v>
                </c:pt>
                <c:pt idx="234">
                  <c:v>0.34209899999999999</c:v>
                </c:pt>
                <c:pt idx="235">
                  <c:v>0.38644299999999998</c:v>
                </c:pt>
                <c:pt idx="236">
                  <c:v>0.428616</c:v>
                </c:pt>
                <c:pt idx="237">
                  <c:v>0.46861799999999998</c:v>
                </c:pt>
                <c:pt idx="238">
                  <c:v>0.50583</c:v>
                </c:pt>
                <c:pt idx="239">
                  <c:v>0.54025100000000004</c:v>
                </c:pt>
                <c:pt idx="240">
                  <c:v>0.57188099999999997</c:v>
                </c:pt>
                <c:pt idx="241">
                  <c:v>0.59978900000000002</c:v>
                </c:pt>
                <c:pt idx="242">
                  <c:v>0.62521700000000002</c:v>
                </c:pt>
                <c:pt idx="243">
                  <c:v>0.64723399999999998</c:v>
                </c:pt>
                <c:pt idx="244">
                  <c:v>0.66522000000000003</c:v>
                </c:pt>
                <c:pt idx="245">
                  <c:v>0.67855399999999999</c:v>
                </c:pt>
                <c:pt idx="246">
                  <c:v>0.68754700000000002</c:v>
                </c:pt>
                <c:pt idx="247">
                  <c:v>0.69157800000000003</c:v>
                </c:pt>
                <c:pt idx="248">
                  <c:v>0.69033800000000001</c:v>
                </c:pt>
                <c:pt idx="249">
                  <c:v>0.68506599999999995</c:v>
                </c:pt>
                <c:pt idx="250">
                  <c:v>0.67545299999999997</c:v>
                </c:pt>
                <c:pt idx="251">
                  <c:v>0.66211900000000001</c:v>
                </c:pt>
                <c:pt idx="252">
                  <c:v>0.64413299999999996</c:v>
                </c:pt>
                <c:pt idx="253">
                  <c:v>0.62304700000000002</c:v>
                </c:pt>
                <c:pt idx="254">
                  <c:v>0.59761900000000001</c:v>
                </c:pt>
                <c:pt idx="255">
                  <c:v>0.56971000000000005</c:v>
                </c:pt>
                <c:pt idx="256">
                  <c:v>0.54087099999999999</c:v>
                </c:pt>
                <c:pt idx="257">
                  <c:v>0.51017100000000004</c:v>
                </c:pt>
                <c:pt idx="258">
                  <c:v>0.47792099999999998</c:v>
                </c:pt>
                <c:pt idx="259">
                  <c:v>0.444741</c:v>
                </c:pt>
                <c:pt idx="260">
                  <c:v>0.41094000000000003</c:v>
                </c:pt>
                <c:pt idx="261">
                  <c:v>0.37713999999999998</c:v>
                </c:pt>
                <c:pt idx="262">
                  <c:v>0.34333900000000001</c:v>
                </c:pt>
                <c:pt idx="263">
                  <c:v>0.31077900000000003</c:v>
                </c:pt>
                <c:pt idx="264">
                  <c:v>0.27914899999999998</c:v>
                </c:pt>
                <c:pt idx="265">
                  <c:v>0.24876000000000001</c:v>
                </c:pt>
                <c:pt idx="266">
                  <c:v>0.21992100000000001</c:v>
                </c:pt>
                <c:pt idx="267">
                  <c:v>0.19232199999999999</c:v>
                </c:pt>
                <c:pt idx="268">
                  <c:v>0.167824</c:v>
                </c:pt>
                <c:pt idx="269">
                  <c:v>0.144567</c:v>
                </c:pt>
                <c:pt idx="270">
                  <c:v>0.12317</c:v>
                </c:pt>
                <c:pt idx="271">
                  <c:v>0.104255</c:v>
                </c:pt>
                <c:pt idx="272">
                  <c:v>8.7198999999999999E-2</c:v>
                </c:pt>
                <c:pt idx="273">
                  <c:v>7.2005E-2</c:v>
                </c:pt>
                <c:pt idx="274">
                  <c:v>5.867E-2</c:v>
                </c:pt>
                <c:pt idx="275">
                  <c:v>4.7507000000000001E-2</c:v>
                </c:pt>
                <c:pt idx="276">
                  <c:v>3.7893999999999997E-2</c:v>
                </c:pt>
                <c:pt idx="277">
                  <c:v>3.0141000000000001E-2</c:v>
                </c:pt>
                <c:pt idx="278">
                  <c:v>2.4250000000000001E-2</c:v>
                </c:pt>
                <c:pt idx="279">
                  <c:v>1.9907999999999999E-2</c:v>
                </c:pt>
                <c:pt idx="280">
                  <c:v>1.7738E-2</c:v>
                </c:pt>
                <c:pt idx="281">
                  <c:v>1.7117E-2</c:v>
                </c:pt>
                <c:pt idx="282">
                  <c:v>1.7738E-2</c:v>
                </c:pt>
                <c:pt idx="283">
                  <c:v>1.8977999999999998E-2</c:v>
                </c:pt>
                <c:pt idx="284">
                  <c:v>2.1149000000000001E-2</c:v>
                </c:pt>
                <c:pt idx="285">
                  <c:v>2.4250000000000001E-2</c:v>
                </c:pt>
                <c:pt idx="286">
                  <c:v>2.8281000000000001E-2</c:v>
                </c:pt>
                <c:pt idx="287">
                  <c:v>3.3552999999999999E-2</c:v>
                </c:pt>
                <c:pt idx="288">
                  <c:v>3.9753999999999998E-2</c:v>
                </c:pt>
                <c:pt idx="289">
                  <c:v>4.6266000000000002E-2</c:v>
                </c:pt>
                <c:pt idx="290">
                  <c:v>5.3709E-2</c:v>
                </c:pt>
                <c:pt idx="291">
                  <c:v>6.1150999999999997E-2</c:v>
                </c:pt>
                <c:pt idx="292">
                  <c:v>6.9213999999999998E-2</c:v>
                </c:pt>
                <c:pt idx="293">
                  <c:v>7.7275999999999997E-2</c:v>
                </c:pt>
                <c:pt idx="294">
                  <c:v>8.5649000000000003E-2</c:v>
                </c:pt>
                <c:pt idx="295">
                  <c:v>9.4330999999999998E-2</c:v>
                </c:pt>
                <c:pt idx="296">
                  <c:v>0.102394</c:v>
                </c:pt>
                <c:pt idx="297">
                  <c:v>0.110457</c:v>
                </c:pt>
                <c:pt idx="298">
                  <c:v>0.117589</c:v>
                </c:pt>
                <c:pt idx="299">
                  <c:v>0.124101</c:v>
                </c:pt>
                <c:pt idx="300">
                  <c:v>0.12937199999999999</c:v>
                </c:pt>
                <c:pt idx="301">
                  <c:v>0.133714</c:v>
                </c:pt>
                <c:pt idx="302">
                  <c:v>0.137125</c:v>
                </c:pt>
                <c:pt idx="303">
                  <c:v>0.14022599999999999</c:v>
                </c:pt>
                <c:pt idx="304">
                  <c:v>0.14239599999999999</c:v>
                </c:pt>
                <c:pt idx="305">
                  <c:v>0.14487700000000001</c:v>
                </c:pt>
                <c:pt idx="306">
                  <c:v>0.146428</c:v>
                </c:pt>
                <c:pt idx="307">
                  <c:v>0.14766799999999999</c:v>
                </c:pt>
                <c:pt idx="308">
                  <c:v>0.14766799999999999</c:v>
                </c:pt>
                <c:pt idx="309">
                  <c:v>0.14735799999999999</c:v>
                </c:pt>
                <c:pt idx="310">
                  <c:v>0.14673800000000001</c:v>
                </c:pt>
                <c:pt idx="311">
                  <c:v>0.14580799999999999</c:v>
                </c:pt>
                <c:pt idx="312">
                  <c:v>0.14487700000000001</c:v>
                </c:pt>
                <c:pt idx="313">
                  <c:v>0.14363699999999999</c:v>
                </c:pt>
                <c:pt idx="314">
                  <c:v>0.142707</c:v>
                </c:pt>
                <c:pt idx="315">
                  <c:v>0.14239599999999999</c:v>
                </c:pt>
                <c:pt idx="316">
                  <c:v>0.14239599999999999</c:v>
                </c:pt>
                <c:pt idx="317">
                  <c:v>0.142707</c:v>
                </c:pt>
                <c:pt idx="318">
                  <c:v>0.14363699999999999</c:v>
                </c:pt>
                <c:pt idx="319">
                  <c:v>0.144257</c:v>
                </c:pt>
                <c:pt idx="320">
                  <c:v>0.146118</c:v>
                </c:pt>
                <c:pt idx="321">
                  <c:v>0.148288</c:v>
                </c:pt>
                <c:pt idx="322">
                  <c:v>0.151389</c:v>
                </c:pt>
                <c:pt idx="323">
                  <c:v>0.15511</c:v>
                </c:pt>
                <c:pt idx="324">
                  <c:v>0.15976199999999999</c:v>
                </c:pt>
                <c:pt idx="325">
                  <c:v>0.16379299999999999</c:v>
                </c:pt>
                <c:pt idx="326">
                  <c:v>0.167824</c:v>
                </c:pt>
                <c:pt idx="327">
                  <c:v>0.173096</c:v>
                </c:pt>
                <c:pt idx="328">
                  <c:v>0.17898800000000001</c:v>
                </c:pt>
                <c:pt idx="329">
                  <c:v>0.18518999999999999</c:v>
                </c:pt>
                <c:pt idx="330">
                  <c:v>0.19139200000000001</c:v>
                </c:pt>
                <c:pt idx="331">
                  <c:v>0.197904</c:v>
                </c:pt>
                <c:pt idx="332">
                  <c:v>0.203486</c:v>
                </c:pt>
                <c:pt idx="333">
                  <c:v>0.20844699999999999</c:v>
                </c:pt>
                <c:pt idx="334">
                  <c:v>0.21371899999999999</c:v>
                </c:pt>
                <c:pt idx="335">
                  <c:v>0.21837000000000001</c:v>
                </c:pt>
                <c:pt idx="336">
                  <c:v>0.22240099999999999</c:v>
                </c:pt>
                <c:pt idx="337">
                  <c:v>0.22581300000000001</c:v>
                </c:pt>
                <c:pt idx="338">
                  <c:v>0.22922400000000001</c:v>
                </c:pt>
                <c:pt idx="339">
                  <c:v>0.23294500000000001</c:v>
                </c:pt>
                <c:pt idx="340">
                  <c:v>0.23604600000000001</c:v>
                </c:pt>
                <c:pt idx="341">
                  <c:v>0.23883699999999999</c:v>
                </c:pt>
                <c:pt idx="342">
                  <c:v>0.241007</c:v>
                </c:pt>
                <c:pt idx="343">
                  <c:v>0.242558</c:v>
                </c:pt>
                <c:pt idx="344">
                  <c:v>0.24348800000000001</c:v>
                </c:pt>
                <c:pt idx="345">
                  <c:v>0.244418</c:v>
                </c:pt>
                <c:pt idx="346">
                  <c:v>0.24565899999999999</c:v>
                </c:pt>
                <c:pt idx="347">
                  <c:v>0.24565899999999999</c:v>
                </c:pt>
                <c:pt idx="348">
                  <c:v>0.244728</c:v>
                </c:pt>
                <c:pt idx="349">
                  <c:v>0.24379799999999999</c:v>
                </c:pt>
                <c:pt idx="350">
                  <c:v>0.24224799999999999</c:v>
                </c:pt>
                <c:pt idx="351">
                  <c:v>0.24038699999999999</c:v>
                </c:pt>
                <c:pt idx="352">
                  <c:v>0.23852599999999999</c:v>
                </c:pt>
                <c:pt idx="353">
                  <c:v>0.237596</c:v>
                </c:pt>
                <c:pt idx="354">
                  <c:v>0.23604600000000001</c:v>
                </c:pt>
                <c:pt idx="355">
                  <c:v>0.23449500000000001</c:v>
                </c:pt>
                <c:pt idx="356">
                  <c:v>0.23356499999999999</c:v>
                </c:pt>
                <c:pt idx="357">
                  <c:v>0.23294500000000001</c:v>
                </c:pt>
                <c:pt idx="358">
                  <c:v>0.23263500000000001</c:v>
                </c:pt>
                <c:pt idx="359">
                  <c:v>0.23263500000000001</c:v>
                </c:pt>
                <c:pt idx="360">
                  <c:v>0.23294500000000001</c:v>
                </c:pt>
                <c:pt idx="361">
                  <c:v>0.23356499999999999</c:v>
                </c:pt>
                <c:pt idx="362">
                  <c:v>0.23480500000000001</c:v>
                </c:pt>
                <c:pt idx="363">
                  <c:v>0.23604600000000001</c:v>
                </c:pt>
                <c:pt idx="364">
                  <c:v>0.237286</c:v>
                </c:pt>
                <c:pt idx="365">
                  <c:v>0.23852599999999999</c:v>
                </c:pt>
                <c:pt idx="366">
                  <c:v>0.24007700000000001</c:v>
                </c:pt>
                <c:pt idx="367">
                  <c:v>0.24224799999999999</c:v>
                </c:pt>
                <c:pt idx="368">
                  <c:v>0.24503900000000001</c:v>
                </c:pt>
                <c:pt idx="369">
                  <c:v>0.24720900000000001</c:v>
                </c:pt>
                <c:pt idx="370">
                  <c:v>0.24937999999999999</c:v>
                </c:pt>
                <c:pt idx="371">
                  <c:v>0.25092999999999999</c:v>
                </c:pt>
                <c:pt idx="372">
                  <c:v>0.25279099999999999</c:v>
                </c:pt>
                <c:pt idx="373">
                  <c:v>0.25403100000000001</c:v>
                </c:pt>
                <c:pt idx="374">
                  <c:v>0.25465199999999999</c:v>
                </c:pt>
                <c:pt idx="375">
                  <c:v>0.25496200000000002</c:v>
                </c:pt>
                <c:pt idx="376">
                  <c:v>0.25403100000000001</c:v>
                </c:pt>
                <c:pt idx="377">
                  <c:v>0.25217099999999998</c:v>
                </c:pt>
                <c:pt idx="378">
                  <c:v>0.24937999999999999</c:v>
                </c:pt>
                <c:pt idx="379">
                  <c:v>0.24534900000000001</c:v>
                </c:pt>
                <c:pt idx="380">
                  <c:v>0.24007700000000001</c:v>
                </c:pt>
                <c:pt idx="381">
                  <c:v>0.233875</c:v>
                </c:pt>
                <c:pt idx="382">
                  <c:v>0.22581300000000001</c:v>
                </c:pt>
                <c:pt idx="383">
                  <c:v>0.2162</c:v>
                </c:pt>
                <c:pt idx="384">
                  <c:v>0.20441599999999999</c:v>
                </c:pt>
                <c:pt idx="385">
                  <c:v>0.19139200000000001</c:v>
                </c:pt>
                <c:pt idx="386">
                  <c:v>0.17712700000000001</c:v>
                </c:pt>
                <c:pt idx="387">
                  <c:v>0.16193299999999999</c:v>
                </c:pt>
                <c:pt idx="388">
                  <c:v>0.146428</c:v>
                </c:pt>
                <c:pt idx="389">
                  <c:v>0.13061300000000001</c:v>
                </c:pt>
                <c:pt idx="390">
                  <c:v>0.11541800000000001</c:v>
                </c:pt>
                <c:pt idx="391">
                  <c:v>9.9913000000000002E-2</c:v>
                </c:pt>
                <c:pt idx="392">
                  <c:v>8.4718000000000002E-2</c:v>
                </c:pt>
                <c:pt idx="393">
                  <c:v>6.9833999999999993E-2</c:v>
                </c:pt>
                <c:pt idx="394">
                  <c:v>5.5569E-2</c:v>
                </c:pt>
                <c:pt idx="395">
                  <c:v>4.1305000000000001E-2</c:v>
                </c:pt>
                <c:pt idx="396">
                  <c:v>2.7661000000000002E-2</c:v>
                </c:pt>
                <c:pt idx="397">
                  <c:v>1.4016000000000001E-2</c:v>
                </c:pt>
                <c:pt idx="398">
                  <c:v>1.923E-3</c:v>
                </c:pt>
                <c:pt idx="399">
                  <c:v>-8.3110000000000007E-3</c:v>
                </c:pt>
                <c:pt idx="400">
                  <c:v>-1.7302999999999999E-2</c:v>
                </c:pt>
                <c:pt idx="401">
                  <c:v>-2.5985999999999999E-2</c:v>
                </c:pt>
                <c:pt idx="402">
                  <c:v>-3.3118000000000002E-2</c:v>
                </c:pt>
                <c:pt idx="403">
                  <c:v>-3.8390000000000001E-2</c:v>
                </c:pt>
                <c:pt idx="404">
                  <c:v>-4.2421E-2</c:v>
                </c:pt>
                <c:pt idx="405">
                  <c:v>-4.4592E-2</c:v>
                </c:pt>
                <c:pt idx="406">
                  <c:v>-4.9243000000000002E-2</c:v>
                </c:pt>
                <c:pt idx="407">
                  <c:v>-5.8546000000000001E-2</c:v>
                </c:pt>
                <c:pt idx="408">
                  <c:v>-6.5678E-2</c:v>
                </c:pt>
                <c:pt idx="409">
                  <c:v>-6.6609000000000002E-2</c:v>
                </c:pt>
                <c:pt idx="410">
                  <c:v>-6.5367999999999996E-2</c:v>
                </c:pt>
                <c:pt idx="411">
                  <c:v>-6.6609000000000002E-2</c:v>
                </c:pt>
                <c:pt idx="412">
                  <c:v>-7.0949999999999999E-2</c:v>
                </c:pt>
                <c:pt idx="413">
                  <c:v>-7.7771999999999994E-2</c:v>
                </c:pt>
                <c:pt idx="414">
                  <c:v>-8.8625999999999996E-2</c:v>
                </c:pt>
                <c:pt idx="415">
                  <c:v>-0.10351</c:v>
                </c:pt>
                <c:pt idx="416">
                  <c:v>-0.122116</c:v>
                </c:pt>
                <c:pt idx="417">
                  <c:v>-0.14258199999999999</c:v>
                </c:pt>
                <c:pt idx="418">
                  <c:v>-0.164599</c:v>
                </c:pt>
                <c:pt idx="419">
                  <c:v>-0.18723600000000001</c:v>
                </c:pt>
                <c:pt idx="420">
                  <c:v>-0.20863300000000001</c:v>
                </c:pt>
                <c:pt idx="421">
                  <c:v>-0.22785900000000001</c:v>
                </c:pt>
                <c:pt idx="422">
                  <c:v>-0.24429400000000001</c:v>
                </c:pt>
                <c:pt idx="423">
                  <c:v>-0.25731799999999999</c:v>
                </c:pt>
                <c:pt idx="424">
                  <c:v>-0.26693099999999997</c:v>
                </c:pt>
                <c:pt idx="425">
                  <c:v>-0.27499400000000002</c:v>
                </c:pt>
                <c:pt idx="426">
                  <c:v>-0.27871499999999999</c:v>
                </c:pt>
                <c:pt idx="427">
                  <c:v>-0.27964499999999998</c:v>
                </c:pt>
                <c:pt idx="428">
                  <c:v>-0.28522700000000001</c:v>
                </c:pt>
                <c:pt idx="429">
                  <c:v>-0.28491699999999998</c:v>
                </c:pt>
                <c:pt idx="430">
                  <c:v>-0.279335</c:v>
                </c:pt>
                <c:pt idx="431">
                  <c:v>-0.265071</c:v>
                </c:pt>
                <c:pt idx="432">
                  <c:v>-0.243674</c:v>
                </c:pt>
                <c:pt idx="433">
                  <c:v>-0.21638499999999999</c:v>
                </c:pt>
                <c:pt idx="434">
                  <c:v>-0.182895</c:v>
                </c:pt>
                <c:pt idx="435">
                  <c:v>-0.141962</c:v>
                </c:pt>
                <c:pt idx="436">
                  <c:v>-9.3276999999999999E-2</c:v>
                </c:pt>
                <c:pt idx="437">
                  <c:v>-3.8699999999999998E-2</c:v>
                </c:pt>
                <c:pt idx="438">
                  <c:v>1.9288E-2</c:v>
                </c:pt>
                <c:pt idx="439">
                  <c:v>7.9136999999999999E-2</c:v>
                </c:pt>
                <c:pt idx="440">
                  <c:v>0.138985</c:v>
                </c:pt>
                <c:pt idx="441">
                  <c:v>0.19759399999999999</c:v>
                </c:pt>
                <c:pt idx="442">
                  <c:v>0.25279099999999999</c:v>
                </c:pt>
                <c:pt idx="443">
                  <c:v>0.303647</c:v>
                </c:pt>
                <c:pt idx="444">
                  <c:v>0.35109200000000002</c:v>
                </c:pt>
                <c:pt idx="445">
                  <c:v>0.39481500000000003</c:v>
                </c:pt>
                <c:pt idx="446">
                  <c:v>0.436058</c:v>
                </c:pt>
                <c:pt idx="447">
                  <c:v>0.47761100000000001</c:v>
                </c:pt>
                <c:pt idx="448">
                  <c:v>0.52009399999999995</c:v>
                </c:pt>
                <c:pt idx="449">
                  <c:v>0.54924300000000004</c:v>
                </c:pt>
                <c:pt idx="450">
                  <c:v>0.56877999999999995</c:v>
                </c:pt>
                <c:pt idx="451">
                  <c:v>0.58118300000000001</c:v>
                </c:pt>
                <c:pt idx="452">
                  <c:v>0.58769499999999997</c:v>
                </c:pt>
                <c:pt idx="453">
                  <c:v>0.58955599999999997</c:v>
                </c:pt>
                <c:pt idx="454">
                  <c:v>0.58738500000000005</c:v>
                </c:pt>
                <c:pt idx="455">
                  <c:v>0.58025300000000002</c:v>
                </c:pt>
                <c:pt idx="456">
                  <c:v>0.56722899999999998</c:v>
                </c:pt>
                <c:pt idx="457">
                  <c:v>0.54862299999999997</c:v>
                </c:pt>
                <c:pt idx="458">
                  <c:v>0.52505599999999997</c:v>
                </c:pt>
                <c:pt idx="459">
                  <c:v>0.49714700000000001</c:v>
                </c:pt>
                <c:pt idx="460">
                  <c:v>0.46582699999999999</c:v>
                </c:pt>
                <c:pt idx="461">
                  <c:v>0.432647</c:v>
                </c:pt>
                <c:pt idx="462">
                  <c:v>0.39729599999999998</c:v>
                </c:pt>
                <c:pt idx="463">
                  <c:v>0.36101499999999997</c:v>
                </c:pt>
                <c:pt idx="464">
                  <c:v>0.32442300000000002</c:v>
                </c:pt>
                <c:pt idx="465">
                  <c:v>0.28845199999999999</c:v>
                </c:pt>
                <c:pt idx="466">
                  <c:v>0.253411</c:v>
                </c:pt>
                <c:pt idx="467">
                  <c:v>0.219611</c:v>
                </c:pt>
                <c:pt idx="468">
                  <c:v>0.187671</c:v>
                </c:pt>
                <c:pt idx="469">
                  <c:v>0.157281</c:v>
                </c:pt>
                <c:pt idx="470">
                  <c:v>0.12875200000000001</c:v>
                </c:pt>
                <c:pt idx="471">
                  <c:v>0.102394</c:v>
                </c:pt>
                <c:pt idx="472">
                  <c:v>7.8205999999999998E-2</c:v>
                </c:pt>
                <c:pt idx="473">
                  <c:v>5.5879999999999999E-2</c:v>
                </c:pt>
                <c:pt idx="474">
                  <c:v>3.6033000000000003E-2</c:v>
                </c:pt>
                <c:pt idx="475">
                  <c:v>1.8048000000000002E-2</c:v>
                </c:pt>
                <c:pt idx="476">
                  <c:v>3.473E-3</c:v>
                </c:pt>
                <c:pt idx="477">
                  <c:v>-8.9309999999999997E-3</c:v>
                </c:pt>
                <c:pt idx="478">
                  <c:v>-1.8234E-2</c:v>
                </c:pt>
                <c:pt idx="479">
                  <c:v>-2.5055999999999998E-2</c:v>
                </c:pt>
                <c:pt idx="480">
                  <c:v>-2.9086999999999998E-2</c:v>
                </c:pt>
                <c:pt idx="481">
                  <c:v>-3.1258000000000001E-2</c:v>
                </c:pt>
                <c:pt idx="482">
                  <c:v>-3.0948E-2</c:v>
                </c:pt>
                <c:pt idx="483">
                  <c:v>-2.7847E-2</c:v>
                </c:pt>
                <c:pt idx="484">
                  <c:v>-2.3195E-2</c:v>
                </c:pt>
                <c:pt idx="485">
                  <c:v>-1.7302999999999999E-2</c:v>
                </c:pt>
                <c:pt idx="486">
                  <c:v>-1.0481000000000001E-2</c:v>
                </c:pt>
                <c:pt idx="487">
                  <c:v>-3.039E-3</c:v>
                </c:pt>
                <c:pt idx="488">
                  <c:v>4.7140000000000003E-3</c:v>
                </c:pt>
                <c:pt idx="489">
                  <c:v>1.2156E-2</c:v>
                </c:pt>
                <c:pt idx="490">
                  <c:v>2.0839E-2</c:v>
                </c:pt>
                <c:pt idx="491">
                  <c:v>2.9211000000000001E-2</c:v>
                </c:pt>
                <c:pt idx="492">
                  <c:v>3.7274000000000002E-2</c:v>
                </c:pt>
                <c:pt idx="493">
                  <c:v>4.5025999999999997E-2</c:v>
                </c:pt>
                <c:pt idx="494">
                  <c:v>5.2468000000000001E-2</c:v>
                </c:pt>
                <c:pt idx="495">
                  <c:v>6.0220999999999997E-2</c:v>
                </c:pt>
                <c:pt idx="496">
                  <c:v>6.7043000000000005E-2</c:v>
                </c:pt>
                <c:pt idx="497">
                  <c:v>7.3865E-2</c:v>
                </c:pt>
                <c:pt idx="498">
                  <c:v>8.0377000000000004E-2</c:v>
                </c:pt>
                <c:pt idx="499">
                  <c:v>8.6579000000000003E-2</c:v>
                </c:pt>
                <c:pt idx="500">
                  <c:v>9.2161000000000007E-2</c:v>
                </c:pt>
                <c:pt idx="501">
                  <c:v>9.7742999999999997E-2</c:v>
                </c:pt>
                <c:pt idx="502">
                  <c:v>0.103324</c:v>
                </c:pt>
                <c:pt idx="503">
                  <c:v>0.107976</c:v>
                </c:pt>
                <c:pt idx="504">
                  <c:v>0.112007</c:v>
                </c:pt>
                <c:pt idx="505">
                  <c:v>0.115728</c:v>
                </c:pt>
                <c:pt idx="506">
                  <c:v>0.11913899999999999</c:v>
                </c:pt>
                <c:pt idx="507">
                  <c:v>0.12286</c:v>
                </c:pt>
                <c:pt idx="508">
                  <c:v>0.12627099999999999</c:v>
                </c:pt>
                <c:pt idx="509">
                  <c:v>0.130303</c:v>
                </c:pt>
                <c:pt idx="510">
                  <c:v>0.133714</c:v>
                </c:pt>
                <c:pt idx="511">
                  <c:v>0.13681499999999999</c:v>
                </c:pt>
                <c:pt idx="512">
                  <c:v>0.13991600000000001</c:v>
                </c:pt>
                <c:pt idx="513">
                  <c:v>0.14363699999999999</c:v>
                </c:pt>
                <c:pt idx="514">
                  <c:v>0.14735799999999999</c:v>
                </c:pt>
                <c:pt idx="515">
                  <c:v>0.15107899999999999</c:v>
                </c:pt>
                <c:pt idx="516">
                  <c:v>0.15448999999999999</c:v>
                </c:pt>
                <c:pt idx="517">
                  <c:v>0.15821099999999999</c:v>
                </c:pt>
                <c:pt idx="518">
                  <c:v>0.16162199999999999</c:v>
                </c:pt>
                <c:pt idx="519">
                  <c:v>0.16503399999999999</c:v>
                </c:pt>
                <c:pt idx="520">
                  <c:v>0.16844500000000001</c:v>
                </c:pt>
                <c:pt idx="521">
                  <c:v>0.17185600000000001</c:v>
                </c:pt>
                <c:pt idx="522">
                  <c:v>0.17526700000000001</c:v>
                </c:pt>
                <c:pt idx="523">
                  <c:v>0.178368</c:v>
                </c:pt>
                <c:pt idx="524">
                  <c:v>0.182089</c:v>
                </c:pt>
                <c:pt idx="525">
                  <c:v>0.18612000000000001</c:v>
                </c:pt>
                <c:pt idx="526">
                  <c:v>0.19046099999999999</c:v>
                </c:pt>
                <c:pt idx="527">
                  <c:v>0.194803</c:v>
                </c:pt>
                <c:pt idx="528">
                  <c:v>0.19914399999999999</c:v>
                </c:pt>
                <c:pt idx="529">
                  <c:v>0.20410600000000001</c:v>
                </c:pt>
                <c:pt idx="530">
                  <c:v>0.208757</c:v>
                </c:pt>
                <c:pt idx="531">
                  <c:v>0.214029</c:v>
                </c:pt>
                <c:pt idx="532">
                  <c:v>0.21992100000000001</c:v>
                </c:pt>
                <c:pt idx="533">
                  <c:v>0.22581300000000001</c:v>
                </c:pt>
                <c:pt idx="534">
                  <c:v>0.23170399999999999</c:v>
                </c:pt>
                <c:pt idx="535">
                  <c:v>0.23790600000000001</c:v>
                </c:pt>
                <c:pt idx="536">
                  <c:v>0.244728</c:v>
                </c:pt>
                <c:pt idx="537">
                  <c:v>0.251861</c:v>
                </c:pt>
                <c:pt idx="538">
                  <c:v>0.25899299999999997</c:v>
                </c:pt>
                <c:pt idx="539">
                  <c:v>0.26674500000000001</c:v>
                </c:pt>
                <c:pt idx="540">
                  <c:v>0.27418799999999999</c:v>
                </c:pt>
                <c:pt idx="541">
                  <c:v>0.28100999999999998</c:v>
                </c:pt>
                <c:pt idx="542">
                  <c:v>0.28783199999999998</c:v>
                </c:pt>
                <c:pt idx="543">
                  <c:v>0.29434399999999999</c:v>
                </c:pt>
                <c:pt idx="544">
                  <c:v>0.300236</c:v>
                </c:pt>
                <c:pt idx="545">
                  <c:v>0.305197</c:v>
                </c:pt>
                <c:pt idx="546">
                  <c:v>0.31046899999999999</c:v>
                </c:pt>
                <c:pt idx="547">
                  <c:v>0.31480999999999998</c:v>
                </c:pt>
                <c:pt idx="548">
                  <c:v>0.31884200000000001</c:v>
                </c:pt>
                <c:pt idx="549">
                  <c:v>0.32225300000000001</c:v>
                </c:pt>
                <c:pt idx="550">
                  <c:v>0.325044</c:v>
                </c:pt>
                <c:pt idx="551">
                  <c:v>0.32690399999999997</c:v>
                </c:pt>
                <c:pt idx="552">
                  <c:v>0.32783400000000001</c:v>
                </c:pt>
                <c:pt idx="553">
                  <c:v>0.327214</c:v>
                </c:pt>
                <c:pt idx="554">
                  <c:v>0.32628400000000002</c:v>
                </c:pt>
                <c:pt idx="555">
                  <c:v>0.32504300000000003</c:v>
                </c:pt>
                <c:pt idx="556">
                  <c:v>0.323183</c:v>
                </c:pt>
                <c:pt idx="557">
                  <c:v>0.32101200000000002</c:v>
                </c:pt>
                <c:pt idx="558">
                  <c:v>0.31822099999999998</c:v>
                </c:pt>
                <c:pt idx="559">
                  <c:v>0.31480999999999998</c:v>
                </c:pt>
                <c:pt idx="560">
                  <c:v>0.30984899999999999</c:v>
                </c:pt>
                <c:pt idx="561">
                  <c:v>0.30581700000000001</c:v>
                </c:pt>
                <c:pt idx="562">
                  <c:v>0.301786</c:v>
                </c:pt>
                <c:pt idx="563">
                  <c:v>0.29775499999999999</c:v>
                </c:pt>
                <c:pt idx="564">
                  <c:v>0.29403400000000002</c:v>
                </c:pt>
                <c:pt idx="565">
                  <c:v>0.29031299999999999</c:v>
                </c:pt>
                <c:pt idx="566">
                  <c:v>0.28535100000000002</c:v>
                </c:pt>
                <c:pt idx="567">
                  <c:v>0.27945900000000001</c:v>
                </c:pt>
                <c:pt idx="568">
                  <c:v>0.27418799999999999</c:v>
                </c:pt>
                <c:pt idx="569">
                  <c:v>0.26860600000000001</c:v>
                </c:pt>
                <c:pt idx="570">
                  <c:v>0.26333400000000001</c:v>
                </c:pt>
                <c:pt idx="571">
                  <c:v>0.25837300000000002</c:v>
                </c:pt>
                <c:pt idx="572">
                  <c:v>0.25372099999999997</c:v>
                </c:pt>
                <c:pt idx="573">
                  <c:v>0.25030999999999998</c:v>
                </c:pt>
                <c:pt idx="574">
                  <c:v>0.246589</c:v>
                </c:pt>
                <c:pt idx="575">
                  <c:v>0.242558</c:v>
                </c:pt>
                <c:pt idx="576">
                  <c:v>0.23821600000000001</c:v>
                </c:pt>
                <c:pt idx="577">
                  <c:v>0.23356499999999999</c:v>
                </c:pt>
                <c:pt idx="578">
                  <c:v>0.22953399999999999</c:v>
                </c:pt>
                <c:pt idx="579">
                  <c:v>0.225192</c:v>
                </c:pt>
                <c:pt idx="580">
                  <c:v>0.22271199999999999</c:v>
                </c:pt>
                <c:pt idx="581">
                  <c:v>0.219611</c:v>
                </c:pt>
                <c:pt idx="582">
                  <c:v>0.2162</c:v>
                </c:pt>
                <c:pt idx="583">
                  <c:v>0.21340899999999999</c:v>
                </c:pt>
                <c:pt idx="584">
                  <c:v>0.210618</c:v>
                </c:pt>
                <c:pt idx="585">
                  <c:v>0.208757</c:v>
                </c:pt>
                <c:pt idx="586">
                  <c:v>0.20782700000000001</c:v>
                </c:pt>
                <c:pt idx="587">
                  <c:v>0.20844699999999999</c:v>
                </c:pt>
                <c:pt idx="588">
                  <c:v>0.209067</c:v>
                </c:pt>
                <c:pt idx="589">
                  <c:v>0.20968700000000001</c:v>
                </c:pt>
                <c:pt idx="590">
                  <c:v>0.21030799999999999</c:v>
                </c:pt>
                <c:pt idx="591">
                  <c:v>0.21123800000000001</c:v>
                </c:pt>
                <c:pt idx="592">
                  <c:v>0.212478</c:v>
                </c:pt>
                <c:pt idx="593">
                  <c:v>0.21309900000000001</c:v>
                </c:pt>
                <c:pt idx="594">
                  <c:v>0.214029</c:v>
                </c:pt>
                <c:pt idx="595">
                  <c:v>0.21526899999999999</c:v>
                </c:pt>
                <c:pt idx="596">
                  <c:v>0.21651000000000001</c:v>
                </c:pt>
                <c:pt idx="597">
                  <c:v>0.21806</c:v>
                </c:pt>
                <c:pt idx="598">
                  <c:v>0.21929999999999999</c:v>
                </c:pt>
                <c:pt idx="599">
                  <c:v>0.22085099999999999</c:v>
                </c:pt>
                <c:pt idx="600">
                  <c:v>0.22209100000000001</c:v>
                </c:pt>
                <c:pt idx="601">
                  <c:v>0.223022</c:v>
                </c:pt>
                <c:pt idx="602">
                  <c:v>0.22426199999999999</c:v>
                </c:pt>
                <c:pt idx="603">
                  <c:v>0.22457199999999999</c:v>
                </c:pt>
                <c:pt idx="604">
                  <c:v>0.22457199999999999</c:v>
                </c:pt>
                <c:pt idx="605">
                  <c:v>0.22395200000000001</c:v>
                </c:pt>
                <c:pt idx="606">
                  <c:v>0.22271199999999999</c:v>
                </c:pt>
                <c:pt idx="607">
                  <c:v>0.22085099999999999</c:v>
                </c:pt>
                <c:pt idx="608">
                  <c:v>0.21806</c:v>
                </c:pt>
                <c:pt idx="609">
                  <c:v>0.21495900000000001</c:v>
                </c:pt>
                <c:pt idx="610">
                  <c:v>0.20999799999999999</c:v>
                </c:pt>
                <c:pt idx="611">
                  <c:v>0.203486</c:v>
                </c:pt>
                <c:pt idx="612">
                  <c:v>0.19511300000000001</c:v>
                </c:pt>
                <c:pt idx="613">
                  <c:v>0.18581</c:v>
                </c:pt>
                <c:pt idx="614">
                  <c:v>0.17557700000000001</c:v>
                </c:pt>
                <c:pt idx="615">
                  <c:v>0.164103</c:v>
                </c:pt>
                <c:pt idx="616">
                  <c:v>0.15232000000000001</c:v>
                </c:pt>
                <c:pt idx="617">
                  <c:v>0.13960600000000001</c:v>
                </c:pt>
                <c:pt idx="618">
                  <c:v>0.12596099999999999</c:v>
                </c:pt>
                <c:pt idx="619">
                  <c:v>0.111697</c:v>
                </c:pt>
                <c:pt idx="620">
                  <c:v>9.7122E-2</c:v>
                </c:pt>
                <c:pt idx="621">
                  <c:v>8.2238000000000006E-2</c:v>
                </c:pt>
                <c:pt idx="622">
                  <c:v>6.7663000000000001E-2</c:v>
                </c:pt>
                <c:pt idx="623">
                  <c:v>5.3088999999999997E-2</c:v>
                </c:pt>
                <c:pt idx="624">
                  <c:v>3.9444E-2</c:v>
                </c:pt>
                <c:pt idx="625">
                  <c:v>2.6110000000000001E-2</c:v>
                </c:pt>
                <c:pt idx="626">
                  <c:v>1.3396E-2</c:v>
                </c:pt>
                <c:pt idx="627">
                  <c:v>1.923E-3</c:v>
                </c:pt>
                <c:pt idx="628">
                  <c:v>-8.3110000000000007E-3</c:v>
                </c:pt>
                <c:pt idx="629">
                  <c:v>-1.6993000000000001E-2</c:v>
                </c:pt>
                <c:pt idx="630">
                  <c:v>-2.3814999999999999E-2</c:v>
                </c:pt>
                <c:pt idx="631">
                  <c:v>-2.8777E-2</c:v>
                </c:pt>
                <c:pt idx="632">
                  <c:v>-3.1258000000000001E-2</c:v>
                </c:pt>
                <c:pt idx="633">
                  <c:v>-3.1877999999999997E-2</c:v>
                </c:pt>
                <c:pt idx="634">
                  <c:v>-3.1567999999999999E-2</c:v>
                </c:pt>
                <c:pt idx="635">
                  <c:v>-2.9397E-2</c:v>
                </c:pt>
                <c:pt idx="636">
                  <c:v>-2.5985999999999999E-2</c:v>
                </c:pt>
                <c:pt idx="637">
                  <c:v>-2.2265E-2</c:v>
                </c:pt>
                <c:pt idx="638">
                  <c:v>-1.8544000000000001E-2</c:v>
                </c:pt>
                <c:pt idx="639">
                  <c:v>-1.2652E-2</c:v>
                </c:pt>
                <c:pt idx="640">
                  <c:v>-6.1399999999999996E-3</c:v>
                </c:pt>
                <c:pt idx="641">
                  <c:v>3.7199999999999999E-4</c:v>
                </c:pt>
                <c:pt idx="642">
                  <c:v>1.923E-3</c:v>
                </c:pt>
                <c:pt idx="643">
                  <c:v>6.8199999999999999E-4</c:v>
                </c:pt>
                <c:pt idx="644">
                  <c:v>9.9200000000000004E-4</c:v>
                </c:pt>
                <c:pt idx="645">
                  <c:v>3.163E-3</c:v>
                </c:pt>
                <c:pt idx="646">
                  <c:v>5.9540000000000001E-3</c:v>
                </c:pt>
                <c:pt idx="647">
                  <c:v>5.3340000000000002E-3</c:v>
                </c:pt>
                <c:pt idx="648">
                  <c:v>3.7199999999999999E-4</c:v>
                </c:pt>
                <c:pt idx="649">
                  <c:v>-8.0000000000000002E-3</c:v>
                </c:pt>
                <c:pt idx="650">
                  <c:v>-2.0403999999999999E-2</c:v>
                </c:pt>
                <c:pt idx="651">
                  <c:v>-3.746E-2</c:v>
                </c:pt>
                <c:pt idx="652">
                  <c:v>-5.8855999999999999E-2</c:v>
                </c:pt>
                <c:pt idx="653">
                  <c:v>-8.2734000000000002E-2</c:v>
                </c:pt>
                <c:pt idx="654">
                  <c:v>-0.106611</c:v>
                </c:pt>
                <c:pt idx="655">
                  <c:v>-0.13048899999999999</c:v>
                </c:pt>
                <c:pt idx="656">
                  <c:v>-0.15343599999999999</c:v>
                </c:pt>
                <c:pt idx="657">
                  <c:v>-0.173592</c:v>
                </c:pt>
                <c:pt idx="658">
                  <c:v>-0.19033700000000001</c:v>
                </c:pt>
                <c:pt idx="659">
                  <c:v>-0.205842</c:v>
                </c:pt>
                <c:pt idx="660">
                  <c:v>-0.21917600000000001</c:v>
                </c:pt>
                <c:pt idx="661">
                  <c:v>-0.229099</c:v>
                </c:pt>
                <c:pt idx="662">
                  <c:v>-0.23158000000000001</c:v>
                </c:pt>
                <c:pt idx="663">
                  <c:v>-0.22847899999999999</c:v>
                </c:pt>
                <c:pt idx="664">
                  <c:v>-0.225378</c:v>
                </c:pt>
                <c:pt idx="665">
                  <c:v>-0.22165699999999999</c:v>
                </c:pt>
                <c:pt idx="666">
                  <c:v>-0.21607499999999999</c:v>
                </c:pt>
                <c:pt idx="667">
                  <c:v>-0.20522199999999999</c:v>
                </c:pt>
                <c:pt idx="668">
                  <c:v>-0.18754599999999999</c:v>
                </c:pt>
                <c:pt idx="669">
                  <c:v>-0.164599</c:v>
                </c:pt>
                <c:pt idx="670">
                  <c:v>-0.13452</c:v>
                </c:pt>
                <c:pt idx="671">
                  <c:v>-9.7617999999999996E-2</c:v>
                </c:pt>
                <c:pt idx="672">
                  <c:v>-5.5135000000000003E-2</c:v>
                </c:pt>
                <c:pt idx="673">
                  <c:v>-8.3110000000000007E-3</c:v>
                </c:pt>
                <c:pt idx="674">
                  <c:v>4.0375000000000001E-2</c:v>
                </c:pt>
                <c:pt idx="675">
                  <c:v>8.9990000000000001E-2</c:v>
                </c:pt>
                <c:pt idx="676">
                  <c:v>0.13991600000000001</c:v>
                </c:pt>
                <c:pt idx="677">
                  <c:v>0.18829099999999999</c:v>
                </c:pt>
                <c:pt idx="678">
                  <c:v>0.23480500000000001</c:v>
                </c:pt>
                <c:pt idx="679">
                  <c:v>0.278839</c:v>
                </c:pt>
                <c:pt idx="680">
                  <c:v>0.32039200000000001</c:v>
                </c:pt>
                <c:pt idx="681">
                  <c:v>0.358844</c:v>
                </c:pt>
                <c:pt idx="682">
                  <c:v>0.39388499999999999</c:v>
                </c:pt>
                <c:pt idx="683">
                  <c:v>0.42582500000000001</c:v>
                </c:pt>
                <c:pt idx="684">
                  <c:v>0.45435399999999998</c:v>
                </c:pt>
                <c:pt idx="685">
                  <c:v>0.47947200000000001</c:v>
                </c:pt>
                <c:pt idx="686">
                  <c:v>0.50024800000000003</c:v>
                </c:pt>
                <c:pt idx="687">
                  <c:v>0.51699300000000004</c:v>
                </c:pt>
                <c:pt idx="688">
                  <c:v>0.52877700000000005</c:v>
                </c:pt>
                <c:pt idx="689">
                  <c:v>0.536219</c:v>
                </c:pt>
                <c:pt idx="690">
                  <c:v>0.53869999999999996</c:v>
                </c:pt>
                <c:pt idx="691">
                  <c:v>0.53652999999999995</c:v>
                </c:pt>
                <c:pt idx="692">
                  <c:v>0.53032800000000002</c:v>
                </c:pt>
                <c:pt idx="693">
                  <c:v>0.51978400000000002</c:v>
                </c:pt>
                <c:pt idx="694">
                  <c:v>0.50583</c:v>
                </c:pt>
                <c:pt idx="695">
                  <c:v>0.48846499999999998</c:v>
                </c:pt>
                <c:pt idx="696">
                  <c:v>0.46706799999999998</c:v>
                </c:pt>
                <c:pt idx="697">
                  <c:v>0.44318999999999997</c:v>
                </c:pt>
                <c:pt idx="698">
                  <c:v>0.41683199999999998</c:v>
                </c:pt>
                <c:pt idx="699">
                  <c:v>0.38861299999999999</c:v>
                </c:pt>
                <c:pt idx="700">
                  <c:v>0.35915399999999997</c:v>
                </c:pt>
                <c:pt idx="701">
                  <c:v>0.32876499999999997</c:v>
                </c:pt>
                <c:pt idx="702">
                  <c:v>0.298375</c:v>
                </c:pt>
                <c:pt idx="703">
                  <c:v>0.26736500000000002</c:v>
                </c:pt>
                <c:pt idx="704">
                  <c:v>0.23666599999999999</c:v>
                </c:pt>
                <c:pt idx="705">
                  <c:v>0.20627599999999999</c:v>
                </c:pt>
                <c:pt idx="706">
                  <c:v>0.17712700000000001</c:v>
                </c:pt>
                <c:pt idx="707">
                  <c:v>0.149529</c:v>
                </c:pt>
                <c:pt idx="708">
                  <c:v>0.12348099999999999</c:v>
                </c:pt>
                <c:pt idx="709">
                  <c:v>9.8672999999999997E-2</c:v>
                </c:pt>
                <c:pt idx="710">
                  <c:v>7.6345999999999997E-2</c:v>
                </c:pt>
                <c:pt idx="711">
                  <c:v>5.6189999999999997E-2</c:v>
                </c:pt>
                <c:pt idx="712">
                  <c:v>3.8514E-2</c:v>
                </c:pt>
                <c:pt idx="713">
                  <c:v>2.3318999999999999E-2</c:v>
                </c:pt>
                <c:pt idx="714">
                  <c:v>9.6749999999999996E-3</c:v>
                </c:pt>
                <c:pt idx="715">
                  <c:v>-2.1090000000000002E-3</c:v>
                </c:pt>
                <c:pt idx="716">
                  <c:v>-1.2342000000000001E-2</c:v>
                </c:pt>
                <c:pt idx="717">
                  <c:v>-1.9474000000000002E-2</c:v>
                </c:pt>
                <c:pt idx="718">
                  <c:v>-2.4125000000000001E-2</c:v>
                </c:pt>
                <c:pt idx="719">
                  <c:v>-2.6606000000000001E-2</c:v>
                </c:pt>
                <c:pt idx="720">
                  <c:v>-2.7226E-2</c:v>
                </c:pt>
                <c:pt idx="721">
                  <c:v>-2.5985999999999999E-2</c:v>
                </c:pt>
                <c:pt idx="722">
                  <c:v>-2.3814999999999999E-2</c:v>
                </c:pt>
                <c:pt idx="723">
                  <c:v>-2.0714E-2</c:v>
                </c:pt>
                <c:pt idx="724">
                  <c:v>-1.5753E-2</c:v>
                </c:pt>
                <c:pt idx="725">
                  <c:v>-1.0170999999999999E-2</c:v>
                </c:pt>
                <c:pt idx="726">
                  <c:v>-4.5890000000000002E-3</c:v>
                </c:pt>
                <c:pt idx="727">
                  <c:v>1.6130000000000001E-3</c:v>
                </c:pt>
                <c:pt idx="728">
                  <c:v>8.7449999999999993E-3</c:v>
                </c:pt>
                <c:pt idx="729">
                  <c:v>1.6187E-2</c:v>
                </c:pt>
                <c:pt idx="730">
                  <c:v>2.3629000000000001E-2</c:v>
                </c:pt>
                <c:pt idx="731">
                  <c:v>3.0452E-2</c:v>
                </c:pt>
                <c:pt idx="732">
                  <c:v>3.6652999999999998E-2</c:v>
                </c:pt>
                <c:pt idx="733">
                  <c:v>4.2544999999999999E-2</c:v>
                </c:pt>
                <c:pt idx="734">
                  <c:v>4.8437000000000001E-2</c:v>
                </c:pt>
                <c:pt idx="735">
                  <c:v>5.4018999999999998E-2</c:v>
                </c:pt>
                <c:pt idx="736">
                  <c:v>6.0220999999999997E-2</c:v>
                </c:pt>
                <c:pt idx="737">
                  <c:v>6.5492999999999996E-2</c:v>
                </c:pt>
                <c:pt idx="738">
                  <c:v>6.9833999999999993E-2</c:v>
                </c:pt>
                <c:pt idx="739">
                  <c:v>7.4175000000000005E-2</c:v>
                </c:pt>
                <c:pt idx="740">
                  <c:v>7.8205999999999998E-2</c:v>
                </c:pt>
                <c:pt idx="741">
                  <c:v>8.1928000000000001E-2</c:v>
                </c:pt>
                <c:pt idx="742">
                  <c:v>8.5649000000000003E-2</c:v>
                </c:pt>
                <c:pt idx="743">
                  <c:v>8.9990000000000001E-2</c:v>
                </c:pt>
                <c:pt idx="744">
                  <c:v>9.3400999999999998E-2</c:v>
                </c:pt>
                <c:pt idx="745">
                  <c:v>9.6811999999999995E-2</c:v>
                </c:pt>
                <c:pt idx="746">
                  <c:v>0.100533</c:v>
                </c:pt>
                <c:pt idx="747">
                  <c:v>0.103324</c:v>
                </c:pt>
                <c:pt idx="748">
                  <c:v>0.10549500000000001</c:v>
                </c:pt>
                <c:pt idx="749">
                  <c:v>0.10735599999999999</c:v>
                </c:pt>
                <c:pt idx="750">
                  <c:v>0.10828599999999999</c:v>
                </c:pt>
                <c:pt idx="751">
                  <c:v>0.109836</c:v>
                </c:pt>
                <c:pt idx="752">
                  <c:v>0.111387</c:v>
                </c:pt>
                <c:pt idx="753">
                  <c:v>0.112627</c:v>
                </c:pt>
                <c:pt idx="754">
                  <c:v>0.113868</c:v>
                </c:pt>
                <c:pt idx="755">
                  <c:v>0.115108</c:v>
                </c:pt>
                <c:pt idx="756">
                  <c:v>0.11634799999999999</c:v>
                </c:pt>
                <c:pt idx="757">
                  <c:v>0.116969</c:v>
                </c:pt>
                <c:pt idx="758">
                  <c:v>0.117899</c:v>
                </c:pt>
                <c:pt idx="759">
                  <c:v>0.118519</c:v>
                </c:pt>
                <c:pt idx="760">
                  <c:v>0.118519</c:v>
                </c:pt>
                <c:pt idx="761">
                  <c:v>0.117899</c:v>
                </c:pt>
                <c:pt idx="762">
                  <c:v>0.116658</c:v>
                </c:pt>
                <c:pt idx="763">
                  <c:v>0.11541800000000001</c:v>
                </c:pt>
                <c:pt idx="764">
                  <c:v>0.114178</c:v>
                </c:pt>
                <c:pt idx="765">
                  <c:v>0.113247</c:v>
                </c:pt>
                <c:pt idx="766">
                  <c:v>0.112317</c:v>
                </c:pt>
                <c:pt idx="767">
                  <c:v>0.112007</c:v>
                </c:pt>
                <c:pt idx="768">
                  <c:v>0.112007</c:v>
                </c:pt>
                <c:pt idx="769">
                  <c:v>0.113247</c:v>
                </c:pt>
                <c:pt idx="770">
                  <c:v>0.115108</c:v>
                </c:pt>
                <c:pt idx="771">
                  <c:v>0.11727899999999999</c:v>
                </c:pt>
                <c:pt idx="772">
                  <c:v>0.12038</c:v>
                </c:pt>
                <c:pt idx="773">
                  <c:v>0.12441099999999999</c:v>
                </c:pt>
                <c:pt idx="774">
                  <c:v>0.12906200000000001</c:v>
                </c:pt>
                <c:pt idx="775">
                  <c:v>0.13433400000000001</c:v>
                </c:pt>
                <c:pt idx="776">
                  <c:v>0.14022599999999999</c:v>
                </c:pt>
                <c:pt idx="777">
                  <c:v>0.14704800000000001</c:v>
                </c:pt>
                <c:pt idx="778">
                  <c:v>0.15418000000000001</c:v>
                </c:pt>
                <c:pt idx="779">
                  <c:v>0.16131200000000001</c:v>
                </c:pt>
                <c:pt idx="780">
                  <c:v>0.16999500000000001</c:v>
                </c:pt>
                <c:pt idx="781">
                  <c:v>0.17898800000000001</c:v>
                </c:pt>
                <c:pt idx="782">
                  <c:v>0.189221</c:v>
                </c:pt>
                <c:pt idx="783">
                  <c:v>0.200074</c:v>
                </c:pt>
                <c:pt idx="784">
                  <c:v>0.210618</c:v>
                </c:pt>
                <c:pt idx="785">
                  <c:v>0.22085099999999999</c:v>
                </c:pt>
                <c:pt idx="786">
                  <c:v>0.23108400000000001</c:v>
                </c:pt>
                <c:pt idx="787">
                  <c:v>0.241007</c:v>
                </c:pt>
                <c:pt idx="788">
                  <c:v>0.25062000000000001</c:v>
                </c:pt>
                <c:pt idx="789">
                  <c:v>0.25961299999999998</c:v>
                </c:pt>
                <c:pt idx="790">
                  <c:v>0.26767600000000003</c:v>
                </c:pt>
                <c:pt idx="791">
                  <c:v>0.274808</c:v>
                </c:pt>
                <c:pt idx="792">
                  <c:v>0.28038999999999997</c:v>
                </c:pt>
                <c:pt idx="793">
                  <c:v>0.28473100000000001</c:v>
                </c:pt>
                <c:pt idx="794">
                  <c:v>0.28783199999999998</c:v>
                </c:pt>
                <c:pt idx="795">
                  <c:v>0.29124299999999997</c:v>
                </c:pt>
                <c:pt idx="796">
                  <c:v>0.29372399999999999</c:v>
                </c:pt>
                <c:pt idx="797">
                  <c:v>0.29434399999999999</c:v>
                </c:pt>
                <c:pt idx="798">
                  <c:v>0.29372399999999999</c:v>
                </c:pt>
                <c:pt idx="799">
                  <c:v>0.29155300000000001</c:v>
                </c:pt>
                <c:pt idx="800">
                  <c:v>0.28721200000000002</c:v>
                </c:pt>
                <c:pt idx="801">
                  <c:v>0.28132000000000001</c:v>
                </c:pt>
                <c:pt idx="802">
                  <c:v>0.274808</c:v>
                </c:pt>
                <c:pt idx="803">
                  <c:v>0.26767600000000003</c:v>
                </c:pt>
                <c:pt idx="804">
                  <c:v>0.26054300000000002</c:v>
                </c:pt>
                <c:pt idx="805">
                  <c:v>0.253411</c:v>
                </c:pt>
                <c:pt idx="806">
                  <c:v>0.246279</c:v>
                </c:pt>
                <c:pt idx="807">
                  <c:v>0.239147</c:v>
                </c:pt>
                <c:pt idx="808">
                  <c:v>0.23108400000000001</c:v>
                </c:pt>
                <c:pt idx="809">
                  <c:v>0.223022</c:v>
                </c:pt>
                <c:pt idx="810">
                  <c:v>0.21557899999999999</c:v>
                </c:pt>
                <c:pt idx="811">
                  <c:v>0.20844699999999999</c:v>
                </c:pt>
                <c:pt idx="812">
                  <c:v>0.20224500000000001</c:v>
                </c:pt>
                <c:pt idx="813">
                  <c:v>0.196353</c:v>
                </c:pt>
                <c:pt idx="814">
                  <c:v>0.19170200000000001</c:v>
                </c:pt>
                <c:pt idx="815">
                  <c:v>0.18612000000000001</c:v>
                </c:pt>
                <c:pt idx="816">
                  <c:v>0.18115899999999999</c:v>
                </c:pt>
                <c:pt idx="817">
                  <c:v>0.17712700000000001</c:v>
                </c:pt>
                <c:pt idx="818">
                  <c:v>0.17402599999999999</c:v>
                </c:pt>
                <c:pt idx="819">
                  <c:v>0.17216600000000001</c:v>
                </c:pt>
                <c:pt idx="820">
                  <c:v>0.171546</c:v>
                </c:pt>
                <c:pt idx="821">
                  <c:v>0.173096</c:v>
                </c:pt>
                <c:pt idx="822">
                  <c:v>0.174957</c:v>
                </c:pt>
                <c:pt idx="823">
                  <c:v>0.17743700000000001</c:v>
                </c:pt>
                <c:pt idx="824">
                  <c:v>0.180538</c:v>
                </c:pt>
                <c:pt idx="825">
                  <c:v>0.18457000000000001</c:v>
                </c:pt>
                <c:pt idx="826">
                  <c:v>0.189221</c:v>
                </c:pt>
                <c:pt idx="827">
                  <c:v>0.194493</c:v>
                </c:pt>
                <c:pt idx="828">
                  <c:v>0.20131499999999999</c:v>
                </c:pt>
                <c:pt idx="829">
                  <c:v>0.20844699999999999</c:v>
                </c:pt>
                <c:pt idx="830">
                  <c:v>0.21557899999999999</c:v>
                </c:pt>
                <c:pt idx="831">
                  <c:v>0.22271199999999999</c:v>
                </c:pt>
                <c:pt idx="832">
                  <c:v>0.22953399999999999</c:v>
                </c:pt>
                <c:pt idx="833">
                  <c:v>0.23666599999999999</c:v>
                </c:pt>
                <c:pt idx="834">
                  <c:v>0.24348800000000001</c:v>
                </c:pt>
                <c:pt idx="835">
                  <c:v>0.25030999999999998</c:v>
                </c:pt>
                <c:pt idx="836">
                  <c:v>0.25713200000000003</c:v>
                </c:pt>
                <c:pt idx="837">
                  <c:v>0.26395400000000002</c:v>
                </c:pt>
                <c:pt idx="838">
                  <c:v>0.27108700000000002</c:v>
                </c:pt>
                <c:pt idx="839">
                  <c:v>0.27852900000000003</c:v>
                </c:pt>
                <c:pt idx="840">
                  <c:v>0.28504099999999999</c:v>
                </c:pt>
                <c:pt idx="841">
                  <c:v>0.29000300000000001</c:v>
                </c:pt>
                <c:pt idx="842">
                  <c:v>0.29279300000000003</c:v>
                </c:pt>
                <c:pt idx="843">
                  <c:v>0.29403400000000002</c:v>
                </c:pt>
                <c:pt idx="844">
                  <c:v>0.29403400000000002</c:v>
                </c:pt>
                <c:pt idx="845">
                  <c:v>0.29310399999999998</c:v>
                </c:pt>
                <c:pt idx="846">
                  <c:v>0.29186299999999998</c:v>
                </c:pt>
                <c:pt idx="847">
                  <c:v>0.29000300000000001</c:v>
                </c:pt>
                <c:pt idx="848">
                  <c:v>0.287522</c:v>
                </c:pt>
                <c:pt idx="849">
                  <c:v>0.28380100000000003</c:v>
                </c:pt>
                <c:pt idx="850">
                  <c:v>0.27945900000000001</c:v>
                </c:pt>
                <c:pt idx="851">
                  <c:v>0.274808</c:v>
                </c:pt>
                <c:pt idx="852">
                  <c:v>0.269536</c:v>
                </c:pt>
                <c:pt idx="853">
                  <c:v>0.26333400000000001</c:v>
                </c:pt>
                <c:pt idx="854">
                  <c:v>0.25558199999999998</c:v>
                </c:pt>
                <c:pt idx="855">
                  <c:v>0.246279</c:v>
                </c:pt>
                <c:pt idx="856">
                  <c:v>0.235736</c:v>
                </c:pt>
                <c:pt idx="857">
                  <c:v>0.22395200000000001</c:v>
                </c:pt>
                <c:pt idx="858">
                  <c:v>0.21154800000000001</c:v>
                </c:pt>
                <c:pt idx="859">
                  <c:v>0.19728399999999999</c:v>
                </c:pt>
                <c:pt idx="860">
                  <c:v>0.18270900000000001</c:v>
                </c:pt>
                <c:pt idx="861">
                  <c:v>0.16813500000000001</c:v>
                </c:pt>
                <c:pt idx="862">
                  <c:v>0.15479999999999999</c:v>
                </c:pt>
                <c:pt idx="863">
                  <c:v>0.14208599999999999</c:v>
                </c:pt>
                <c:pt idx="864">
                  <c:v>0.129993</c:v>
                </c:pt>
                <c:pt idx="865">
                  <c:v>0.117589</c:v>
                </c:pt>
                <c:pt idx="866">
                  <c:v>0.105185</c:v>
                </c:pt>
                <c:pt idx="867">
                  <c:v>9.2781000000000002E-2</c:v>
                </c:pt>
                <c:pt idx="868">
                  <c:v>8.0377000000000004E-2</c:v>
                </c:pt>
                <c:pt idx="869">
                  <c:v>6.7352999999999996E-2</c:v>
                </c:pt>
                <c:pt idx="870">
                  <c:v>5.4018999999999998E-2</c:v>
                </c:pt>
                <c:pt idx="871">
                  <c:v>3.9753999999999998E-2</c:v>
                </c:pt>
                <c:pt idx="872">
                  <c:v>2.3939999999999999E-2</c:v>
                </c:pt>
                <c:pt idx="873">
                  <c:v>8.1250000000000003E-3</c:v>
                </c:pt>
                <c:pt idx="874">
                  <c:v>-7.0699999999999999E-3</c:v>
                </c:pt>
                <c:pt idx="875">
                  <c:v>-2.1335E-2</c:v>
                </c:pt>
                <c:pt idx="876">
                  <c:v>-3.4979000000000003E-2</c:v>
                </c:pt>
                <c:pt idx="877">
                  <c:v>-4.8002999999999997E-2</c:v>
                </c:pt>
                <c:pt idx="878">
                  <c:v>-6.2576999999999994E-2</c:v>
                </c:pt>
                <c:pt idx="879">
                  <c:v>-7.9943E-2</c:v>
                </c:pt>
                <c:pt idx="880">
                  <c:v>-9.6687999999999996E-2</c:v>
                </c:pt>
                <c:pt idx="881">
                  <c:v>-0.10909199999999999</c:v>
                </c:pt>
                <c:pt idx="882">
                  <c:v>-0.12056600000000001</c:v>
                </c:pt>
                <c:pt idx="883">
                  <c:v>-0.13234899999999999</c:v>
                </c:pt>
                <c:pt idx="884">
                  <c:v>-0.145373</c:v>
                </c:pt>
                <c:pt idx="885">
                  <c:v>-0.16056799999999999</c:v>
                </c:pt>
                <c:pt idx="886">
                  <c:v>-0.17979400000000001</c:v>
                </c:pt>
                <c:pt idx="887">
                  <c:v>-0.20305100000000001</c:v>
                </c:pt>
                <c:pt idx="888">
                  <c:v>-0.23033999999999999</c:v>
                </c:pt>
                <c:pt idx="889">
                  <c:v>-0.26010899999999998</c:v>
                </c:pt>
                <c:pt idx="890">
                  <c:v>-0.29173900000000003</c:v>
                </c:pt>
                <c:pt idx="891">
                  <c:v>-0.32367899999999999</c:v>
                </c:pt>
                <c:pt idx="892">
                  <c:v>-0.35344799999999998</c:v>
                </c:pt>
                <c:pt idx="893">
                  <c:v>-0.38259700000000002</c:v>
                </c:pt>
                <c:pt idx="894">
                  <c:v>-0.40988599999999997</c:v>
                </c:pt>
                <c:pt idx="895">
                  <c:v>-0.43407299999999999</c:v>
                </c:pt>
                <c:pt idx="896">
                  <c:v>-0.45546999999999999</c:v>
                </c:pt>
                <c:pt idx="897">
                  <c:v>-0.47252499999999997</c:v>
                </c:pt>
                <c:pt idx="898">
                  <c:v>-0.48430899999999999</c:v>
                </c:pt>
                <c:pt idx="899">
                  <c:v>-0.48741000000000001</c:v>
                </c:pt>
                <c:pt idx="900">
                  <c:v>-0.48896099999999998</c:v>
                </c:pt>
                <c:pt idx="901">
                  <c:v>-0.49175099999999999</c:v>
                </c:pt>
                <c:pt idx="902">
                  <c:v>-0.49299199999999999</c:v>
                </c:pt>
                <c:pt idx="903">
                  <c:v>-0.49082100000000001</c:v>
                </c:pt>
                <c:pt idx="904">
                  <c:v>-0.48523899999999998</c:v>
                </c:pt>
                <c:pt idx="905">
                  <c:v>-0.47500599999999998</c:v>
                </c:pt>
                <c:pt idx="906">
                  <c:v>-0.45857100000000001</c:v>
                </c:pt>
                <c:pt idx="907">
                  <c:v>-0.43562400000000001</c:v>
                </c:pt>
                <c:pt idx="908">
                  <c:v>-0.40647499999999998</c:v>
                </c:pt>
                <c:pt idx="909">
                  <c:v>-0.37112400000000001</c:v>
                </c:pt>
                <c:pt idx="910">
                  <c:v>-0.33019100000000001</c:v>
                </c:pt>
                <c:pt idx="911">
                  <c:v>-0.28522700000000001</c:v>
                </c:pt>
                <c:pt idx="912">
                  <c:v>-0.238402</c:v>
                </c:pt>
                <c:pt idx="913">
                  <c:v>-0.19033700000000001</c:v>
                </c:pt>
                <c:pt idx="914">
                  <c:v>-0.141652</c:v>
                </c:pt>
                <c:pt idx="915">
                  <c:v>-9.3276999999999999E-2</c:v>
                </c:pt>
                <c:pt idx="916">
                  <c:v>-4.6142000000000002E-2</c:v>
                </c:pt>
                <c:pt idx="917">
                  <c:v>-1.488E-3</c:v>
                </c:pt>
                <c:pt idx="918">
                  <c:v>4.0684999999999999E-2</c:v>
                </c:pt>
                <c:pt idx="919">
                  <c:v>7.9756999999999995E-2</c:v>
                </c:pt>
                <c:pt idx="920">
                  <c:v>0.118829</c:v>
                </c:pt>
                <c:pt idx="921">
                  <c:v>0.15666099999999999</c:v>
                </c:pt>
                <c:pt idx="922">
                  <c:v>0.192632</c:v>
                </c:pt>
                <c:pt idx="923">
                  <c:v>0.22581300000000001</c:v>
                </c:pt>
                <c:pt idx="924">
                  <c:v>0.25651200000000002</c:v>
                </c:pt>
                <c:pt idx="925">
                  <c:v>0.28473100000000001</c:v>
                </c:pt>
                <c:pt idx="926">
                  <c:v>0.30922899999999998</c:v>
                </c:pt>
                <c:pt idx="927">
                  <c:v>0.32969500000000002</c:v>
                </c:pt>
                <c:pt idx="928">
                  <c:v>0.34644000000000003</c:v>
                </c:pt>
                <c:pt idx="929">
                  <c:v>0.358844</c:v>
                </c:pt>
                <c:pt idx="930">
                  <c:v>0.36659599999999998</c:v>
                </c:pt>
                <c:pt idx="931">
                  <c:v>0.369697</c:v>
                </c:pt>
                <c:pt idx="932">
                  <c:v>0.36876700000000001</c:v>
                </c:pt>
                <c:pt idx="933">
                  <c:v>0.36535600000000001</c:v>
                </c:pt>
                <c:pt idx="934">
                  <c:v>0.35853400000000002</c:v>
                </c:pt>
                <c:pt idx="935">
                  <c:v>0.348611</c:v>
                </c:pt>
                <c:pt idx="936">
                  <c:v>0.33682699999999999</c:v>
                </c:pt>
                <c:pt idx="937">
                  <c:v>0.32194299999999998</c:v>
                </c:pt>
                <c:pt idx="938">
                  <c:v>0.30488700000000002</c:v>
                </c:pt>
                <c:pt idx="939">
                  <c:v>0.28535100000000002</c:v>
                </c:pt>
                <c:pt idx="940">
                  <c:v>0.26333400000000001</c:v>
                </c:pt>
                <c:pt idx="941">
                  <c:v>0.23976700000000001</c:v>
                </c:pt>
                <c:pt idx="942">
                  <c:v>0.21495900000000001</c:v>
                </c:pt>
                <c:pt idx="943">
                  <c:v>0.18984100000000001</c:v>
                </c:pt>
                <c:pt idx="944">
                  <c:v>0.16503399999999999</c:v>
                </c:pt>
                <c:pt idx="945">
                  <c:v>0.14053599999999999</c:v>
                </c:pt>
                <c:pt idx="946">
                  <c:v>0.11727899999999999</c:v>
                </c:pt>
                <c:pt idx="947">
                  <c:v>9.5881999999999995E-2</c:v>
                </c:pt>
                <c:pt idx="948">
                  <c:v>7.6345999999999997E-2</c:v>
                </c:pt>
                <c:pt idx="949">
                  <c:v>5.8979999999999998E-2</c:v>
                </c:pt>
                <c:pt idx="950">
                  <c:v>4.3166000000000003E-2</c:v>
                </c:pt>
                <c:pt idx="951">
                  <c:v>3.0452E-2</c:v>
                </c:pt>
                <c:pt idx="952">
                  <c:v>2.0839E-2</c:v>
                </c:pt>
                <c:pt idx="953">
                  <c:v>1.3396E-2</c:v>
                </c:pt>
                <c:pt idx="954">
                  <c:v>8.7449999999999993E-3</c:v>
                </c:pt>
                <c:pt idx="955">
                  <c:v>5.6439999999999997E-3</c:v>
                </c:pt>
                <c:pt idx="956">
                  <c:v>3.7829999999999999E-3</c:v>
                </c:pt>
                <c:pt idx="957">
                  <c:v>3.163E-3</c:v>
                </c:pt>
                <c:pt idx="958">
                  <c:v>5.3340000000000002E-3</c:v>
                </c:pt>
                <c:pt idx="959">
                  <c:v>9.3650000000000001E-3</c:v>
                </c:pt>
                <c:pt idx="960">
                  <c:v>1.4947E-2</c:v>
                </c:pt>
                <c:pt idx="961">
                  <c:v>2.1458999999999999E-2</c:v>
                </c:pt>
                <c:pt idx="962">
                  <c:v>2.9520999999999999E-2</c:v>
                </c:pt>
                <c:pt idx="963">
                  <c:v>3.7893999999999997E-2</c:v>
                </c:pt>
                <c:pt idx="964">
                  <c:v>4.6266000000000002E-2</c:v>
                </c:pt>
                <c:pt idx="965">
                  <c:v>5.5569E-2</c:v>
                </c:pt>
                <c:pt idx="966">
                  <c:v>6.5491999999999995E-2</c:v>
                </c:pt>
                <c:pt idx="967">
                  <c:v>7.5105000000000005E-2</c:v>
                </c:pt>
                <c:pt idx="968">
                  <c:v>8.4718000000000002E-2</c:v>
                </c:pt>
                <c:pt idx="969">
                  <c:v>9.4330999999999998E-2</c:v>
                </c:pt>
                <c:pt idx="970">
                  <c:v>0.104875</c:v>
                </c:pt>
                <c:pt idx="971">
                  <c:v>0.114798</c:v>
                </c:pt>
                <c:pt idx="972">
                  <c:v>0.124101</c:v>
                </c:pt>
                <c:pt idx="973">
                  <c:v>0.13278300000000001</c:v>
                </c:pt>
                <c:pt idx="974">
                  <c:v>0.14022599999999999</c:v>
                </c:pt>
                <c:pt idx="975">
                  <c:v>0.14766799999999999</c:v>
                </c:pt>
                <c:pt idx="976">
                  <c:v>0.15479999999999999</c:v>
                </c:pt>
                <c:pt idx="977">
                  <c:v>0.16286300000000001</c:v>
                </c:pt>
                <c:pt idx="978">
                  <c:v>0.16999500000000001</c:v>
                </c:pt>
                <c:pt idx="979">
                  <c:v>0.176817</c:v>
                </c:pt>
                <c:pt idx="980">
                  <c:v>0.183949</c:v>
                </c:pt>
                <c:pt idx="981">
                  <c:v>0.19170200000000001</c:v>
                </c:pt>
                <c:pt idx="982">
                  <c:v>0.19945399999999999</c:v>
                </c:pt>
                <c:pt idx="983">
                  <c:v>0.207207</c:v>
                </c:pt>
                <c:pt idx="984">
                  <c:v>0.21526899999999999</c:v>
                </c:pt>
                <c:pt idx="985">
                  <c:v>0.22271199999999999</c:v>
                </c:pt>
                <c:pt idx="986">
                  <c:v>0.22953399999999999</c:v>
                </c:pt>
                <c:pt idx="987">
                  <c:v>0.23635600000000001</c:v>
                </c:pt>
                <c:pt idx="988">
                  <c:v>0.242868</c:v>
                </c:pt>
                <c:pt idx="989">
                  <c:v>0.24937999999999999</c:v>
                </c:pt>
                <c:pt idx="990">
                  <c:v>0.25496200000000002</c:v>
                </c:pt>
                <c:pt idx="991">
                  <c:v>0.25992300000000002</c:v>
                </c:pt>
                <c:pt idx="992">
                  <c:v>0.26395400000000002</c:v>
                </c:pt>
                <c:pt idx="993">
                  <c:v>0.26767600000000003</c:v>
                </c:pt>
                <c:pt idx="994">
                  <c:v>0.27077699999999999</c:v>
                </c:pt>
                <c:pt idx="995">
                  <c:v>0.27325700000000003</c:v>
                </c:pt>
                <c:pt idx="996">
                  <c:v>0.27511799999999997</c:v>
                </c:pt>
                <c:pt idx="997">
                  <c:v>0.27666800000000003</c:v>
                </c:pt>
                <c:pt idx="998">
                  <c:v>0.27728900000000001</c:v>
                </c:pt>
                <c:pt idx="999">
                  <c:v>0.27759899999999998</c:v>
                </c:pt>
                <c:pt idx="1000">
                  <c:v>0.276978</c:v>
                </c:pt>
                <c:pt idx="1001">
                  <c:v>0.27511799999999997</c:v>
                </c:pt>
                <c:pt idx="1002">
                  <c:v>0.27232699999999999</c:v>
                </c:pt>
                <c:pt idx="1003">
                  <c:v>0.269536</c:v>
                </c:pt>
                <c:pt idx="1004">
                  <c:v>0.26674500000000001</c:v>
                </c:pt>
                <c:pt idx="1005">
                  <c:v>0.26302399999999998</c:v>
                </c:pt>
                <c:pt idx="1006">
                  <c:v>0.25930300000000001</c:v>
                </c:pt>
                <c:pt idx="1007">
                  <c:v>0.25496200000000002</c:v>
                </c:pt>
                <c:pt idx="1008">
                  <c:v>0.25030999999999998</c:v>
                </c:pt>
                <c:pt idx="1009">
                  <c:v>0.24503900000000001</c:v>
                </c:pt>
                <c:pt idx="1010">
                  <c:v>0.24007700000000001</c:v>
                </c:pt>
                <c:pt idx="1011">
                  <c:v>0.235426</c:v>
                </c:pt>
                <c:pt idx="1012">
                  <c:v>0.23108400000000001</c:v>
                </c:pt>
                <c:pt idx="1013">
                  <c:v>0.226743</c:v>
                </c:pt>
                <c:pt idx="1014">
                  <c:v>0.223332</c:v>
                </c:pt>
                <c:pt idx="1015">
                  <c:v>0.219611</c:v>
                </c:pt>
                <c:pt idx="1016">
                  <c:v>0.21682000000000001</c:v>
                </c:pt>
                <c:pt idx="1017">
                  <c:v>0.21371899999999999</c:v>
                </c:pt>
                <c:pt idx="1018">
                  <c:v>0.21154800000000001</c:v>
                </c:pt>
                <c:pt idx="1019">
                  <c:v>0.20968700000000001</c:v>
                </c:pt>
                <c:pt idx="1020">
                  <c:v>0.20782700000000001</c:v>
                </c:pt>
                <c:pt idx="1021">
                  <c:v>0.207207</c:v>
                </c:pt>
                <c:pt idx="1022">
                  <c:v>0.20658699999999999</c:v>
                </c:pt>
                <c:pt idx="1023">
                  <c:v>0.20596600000000001</c:v>
                </c:pt>
                <c:pt idx="1024">
                  <c:v>0.20565600000000001</c:v>
                </c:pt>
                <c:pt idx="1025">
                  <c:v>0.20596600000000001</c:v>
                </c:pt>
                <c:pt idx="1026">
                  <c:v>0.20627599999999999</c:v>
                </c:pt>
                <c:pt idx="1027">
                  <c:v>0.20751700000000001</c:v>
                </c:pt>
                <c:pt idx="1028">
                  <c:v>0.20844699999999999</c:v>
                </c:pt>
                <c:pt idx="1029">
                  <c:v>0.21030799999999999</c:v>
                </c:pt>
                <c:pt idx="1030">
                  <c:v>0.212168</c:v>
                </c:pt>
                <c:pt idx="1031">
                  <c:v>0.214029</c:v>
                </c:pt>
                <c:pt idx="1032">
                  <c:v>0.215889</c:v>
                </c:pt>
                <c:pt idx="1033">
                  <c:v>0.21775</c:v>
                </c:pt>
                <c:pt idx="1034">
                  <c:v>0.219611</c:v>
                </c:pt>
                <c:pt idx="1035">
                  <c:v>0.22085099999999999</c:v>
                </c:pt>
                <c:pt idx="1036">
                  <c:v>0.22209100000000001</c:v>
                </c:pt>
                <c:pt idx="1037">
                  <c:v>0.22395200000000001</c:v>
                </c:pt>
                <c:pt idx="1038">
                  <c:v>0.225192</c:v>
                </c:pt>
                <c:pt idx="1039">
                  <c:v>0.226743</c:v>
                </c:pt>
                <c:pt idx="1040">
                  <c:v>0.228603</c:v>
                </c:pt>
                <c:pt idx="1041">
                  <c:v>0.22984399999999999</c:v>
                </c:pt>
                <c:pt idx="1042">
                  <c:v>0.23077400000000001</c:v>
                </c:pt>
                <c:pt idx="1043">
                  <c:v>0.23294500000000001</c:v>
                </c:pt>
                <c:pt idx="1044">
                  <c:v>0.23480500000000001</c:v>
                </c:pt>
                <c:pt idx="1045">
                  <c:v>0.23697599999999999</c:v>
                </c:pt>
                <c:pt idx="1046">
                  <c:v>0.23976700000000001</c:v>
                </c:pt>
                <c:pt idx="1047">
                  <c:v>0.24224799999999999</c:v>
                </c:pt>
                <c:pt idx="1048">
                  <c:v>0.24565899999999999</c:v>
                </c:pt>
                <c:pt idx="1049">
                  <c:v>0.24845</c:v>
                </c:pt>
                <c:pt idx="1050">
                  <c:v>0.25092999999999999</c:v>
                </c:pt>
                <c:pt idx="1051">
                  <c:v>0.253411</c:v>
                </c:pt>
                <c:pt idx="1052">
                  <c:v>0.25620199999999999</c:v>
                </c:pt>
                <c:pt idx="1053">
                  <c:v>0.25899299999999997</c:v>
                </c:pt>
                <c:pt idx="1054">
                  <c:v>0.26147399999999998</c:v>
                </c:pt>
                <c:pt idx="1055">
                  <c:v>0.26488499999999998</c:v>
                </c:pt>
                <c:pt idx="1056">
                  <c:v>0.26767600000000003</c:v>
                </c:pt>
                <c:pt idx="1057">
                  <c:v>0.27015600000000001</c:v>
                </c:pt>
                <c:pt idx="1058">
                  <c:v>0.27232699999999999</c:v>
                </c:pt>
                <c:pt idx="1059">
                  <c:v>0.273567</c:v>
                </c:pt>
                <c:pt idx="1060">
                  <c:v>0.274808</c:v>
                </c:pt>
                <c:pt idx="1061">
                  <c:v>0.27542800000000001</c:v>
                </c:pt>
                <c:pt idx="1062">
                  <c:v>0.27666800000000003</c:v>
                </c:pt>
                <c:pt idx="1063">
                  <c:v>0.27666800000000003</c:v>
                </c:pt>
                <c:pt idx="1064">
                  <c:v>0.27604800000000002</c:v>
                </c:pt>
                <c:pt idx="1065">
                  <c:v>0.27449800000000002</c:v>
                </c:pt>
                <c:pt idx="1066">
                  <c:v>0.27108700000000002</c:v>
                </c:pt>
                <c:pt idx="1067">
                  <c:v>0.26581500000000002</c:v>
                </c:pt>
                <c:pt idx="1068">
                  <c:v>0.258683</c:v>
                </c:pt>
                <c:pt idx="1069">
                  <c:v>0.25030999999999998</c:v>
                </c:pt>
                <c:pt idx="1070">
                  <c:v>0.241317</c:v>
                </c:pt>
                <c:pt idx="1071">
                  <c:v>0.232014</c:v>
                </c:pt>
                <c:pt idx="1072">
                  <c:v>0.22209100000000001</c:v>
                </c:pt>
                <c:pt idx="1073">
                  <c:v>0.21154800000000001</c:v>
                </c:pt>
                <c:pt idx="1074">
                  <c:v>0.200074</c:v>
                </c:pt>
                <c:pt idx="1075">
                  <c:v>0.18798100000000001</c:v>
                </c:pt>
                <c:pt idx="1076">
                  <c:v>0.17433599999999999</c:v>
                </c:pt>
                <c:pt idx="1077">
                  <c:v>0.15976199999999999</c:v>
                </c:pt>
                <c:pt idx="1078">
                  <c:v>0.14394699999999999</c:v>
                </c:pt>
                <c:pt idx="1079">
                  <c:v>0.128132</c:v>
                </c:pt>
                <c:pt idx="1080">
                  <c:v>0.111697</c:v>
                </c:pt>
                <c:pt idx="1081">
                  <c:v>9.4951999999999995E-2</c:v>
                </c:pt>
                <c:pt idx="1082">
                  <c:v>7.6656000000000002E-2</c:v>
                </c:pt>
                <c:pt idx="1083">
                  <c:v>5.774E-2</c:v>
                </c:pt>
                <c:pt idx="1084">
                  <c:v>3.8823999999999997E-2</c:v>
                </c:pt>
                <c:pt idx="1085">
                  <c:v>1.9907999999999999E-2</c:v>
                </c:pt>
                <c:pt idx="1086">
                  <c:v>1.6130000000000001E-3</c:v>
                </c:pt>
                <c:pt idx="1087">
                  <c:v>-1.5753E-2</c:v>
                </c:pt>
                <c:pt idx="1088">
                  <c:v>-3.1877999999999997E-2</c:v>
                </c:pt>
                <c:pt idx="1089">
                  <c:v>-4.7072999999999997E-2</c:v>
                </c:pt>
                <c:pt idx="1090">
                  <c:v>-6.1956999999999998E-2</c:v>
                </c:pt>
                <c:pt idx="1091">
                  <c:v>-7.7462000000000003E-2</c:v>
                </c:pt>
                <c:pt idx="1092">
                  <c:v>-9.2966999999999994E-2</c:v>
                </c:pt>
                <c:pt idx="1093">
                  <c:v>-0.108782</c:v>
                </c:pt>
                <c:pt idx="1094">
                  <c:v>-0.12428699999999999</c:v>
                </c:pt>
                <c:pt idx="1095">
                  <c:v>-0.13948099999999999</c:v>
                </c:pt>
                <c:pt idx="1096">
                  <c:v>-0.15343599999999999</c:v>
                </c:pt>
                <c:pt idx="1097">
                  <c:v>-0.16739000000000001</c:v>
                </c:pt>
                <c:pt idx="1098">
                  <c:v>-0.181034</c:v>
                </c:pt>
                <c:pt idx="1099">
                  <c:v>-0.19467899999999999</c:v>
                </c:pt>
                <c:pt idx="1100">
                  <c:v>-0.208013</c:v>
                </c:pt>
                <c:pt idx="1101">
                  <c:v>-0.22103700000000001</c:v>
                </c:pt>
                <c:pt idx="1102">
                  <c:v>-0.232511</c:v>
                </c:pt>
                <c:pt idx="1103">
                  <c:v>-0.24305399999999999</c:v>
                </c:pt>
                <c:pt idx="1104">
                  <c:v>-0.25328699999999998</c:v>
                </c:pt>
                <c:pt idx="1105">
                  <c:v>-0.26351999999999998</c:v>
                </c:pt>
                <c:pt idx="1106">
                  <c:v>-0.27344299999999999</c:v>
                </c:pt>
                <c:pt idx="1107">
                  <c:v>-0.28212599999999999</c:v>
                </c:pt>
                <c:pt idx="1108">
                  <c:v>-0.29080899999999998</c:v>
                </c:pt>
                <c:pt idx="1109">
                  <c:v>-0.29918099999999997</c:v>
                </c:pt>
                <c:pt idx="1110">
                  <c:v>-0.30693399999999998</c:v>
                </c:pt>
                <c:pt idx="1111">
                  <c:v>-0.31406600000000001</c:v>
                </c:pt>
                <c:pt idx="1112">
                  <c:v>-0.32212800000000003</c:v>
                </c:pt>
                <c:pt idx="1113">
                  <c:v>-0.33267200000000002</c:v>
                </c:pt>
                <c:pt idx="1114">
                  <c:v>-0.34414499999999998</c:v>
                </c:pt>
                <c:pt idx="1115">
                  <c:v>-0.35220800000000002</c:v>
                </c:pt>
                <c:pt idx="1116">
                  <c:v>-0.35871999999999998</c:v>
                </c:pt>
                <c:pt idx="1117">
                  <c:v>-0.36399199999999998</c:v>
                </c:pt>
                <c:pt idx="1118">
                  <c:v>-0.368643</c:v>
                </c:pt>
                <c:pt idx="1119">
                  <c:v>-0.37515500000000002</c:v>
                </c:pt>
                <c:pt idx="1120">
                  <c:v>-0.38414799999999999</c:v>
                </c:pt>
                <c:pt idx="1121">
                  <c:v>-0.39469100000000001</c:v>
                </c:pt>
                <c:pt idx="1122">
                  <c:v>-0.40771499999999999</c:v>
                </c:pt>
                <c:pt idx="1123">
                  <c:v>-0.42477100000000001</c:v>
                </c:pt>
                <c:pt idx="1124">
                  <c:v>-0.44399699999999998</c:v>
                </c:pt>
                <c:pt idx="1125">
                  <c:v>-0.46384300000000001</c:v>
                </c:pt>
                <c:pt idx="1126">
                  <c:v>-0.48275899999999999</c:v>
                </c:pt>
                <c:pt idx="1127">
                  <c:v>-0.50074399999999997</c:v>
                </c:pt>
                <c:pt idx="1128">
                  <c:v>-0.51624899999999996</c:v>
                </c:pt>
                <c:pt idx="1129">
                  <c:v>-0.52927299999999999</c:v>
                </c:pt>
                <c:pt idx="1130">
                  <c:v>-0.54012700000000002</c:v>
                </c:pt>
                <c:pt idx="1131">
                  <c:v>-0.54849899999999996</c:v>
                </c:pt>
                <c:pt idx="1132">
                  <c:v>-0.55346099999999998</c:v>
                </c:pt>
                <c:pt idx="1133">
                  <c:v>-0.55346099999999998</c:v>
                </c:pt>
                <c:pt idx="1134">
                  <c:v>-0.55005000000000004</c:v>
                </c:pt>
                <c:pt idx="1135">
                  <c:v>-0.54849899999999996</c:v>
                </c:pt>
                <c:pt idx="1136">
                  <c:v>-0.54632800000000004</c:v>
                </c:pt>
                <c:pt idx="1137">
                  <c:v>-0.54229700000000003</c:v>
                </c:pt>
                <c:pt idx="1138">
                  <c:v>-0.53578499999999996</c:v>
                </c:pt>
                <c:pt idx="1139">
                  <c:v>-0.52555200000000002</c:v>
                </c:pt>
                <c:pt idx="1140">
                  <c:v>-0.51066699999999998</c:v>
                </c:pt>
                <c:pt idx="1141">
                  <c:v>-0.49268200000000001</c:v>
                </c:pt>
                <c:pt idx="1142">
                  <c:v>-0.470665</c:v>
                </c:pt>
                <c:pt idx="1143">
                  <c:v>-0.44275599999999998</c:v>
                </c:pt>
                <c:pt idx="1144">
                  <c:v>-0.41081600000000001</c:v>
                </c:pt>
                <c:pt idx="1145">
                  <c:v>-0.376085</c:v>
                </c:pt>
                <c:pt idx="1146">
                  <c:v>-0.34073399999999998</c:v>
                </c:pt>
                <c:pt idx="1147">
                  <c:v>-0.30476300000000001</c:v>
                </c:pt>
                <c:pt idx="1148">
                  <c:v>-0.268482</c:v>
                </c:pt>
                <c:pt idx="1149">
                  <c:v>-0.23219999999999999</c:v>
                </c:pt>
                <c:pt idx="1150">
                  <c:v>-0.19653899999999999</c:v>
                </c:pt>
                <c:pt idx="1151">
                  <c:v>-0.16180800000000001</c:v>
                </c:pt>
                <c:pt idx="1152">
                  <c:v>-0.12800800000000001</c:v>
                </c:pt>
                <c:pt idx="1153">
                  <c:v>-9.4827999999999996E-2</c:v>
                </c:pt>
                <c:pt idx="1154">
                  <c:v>-6.3198000000000004E-2</c:v>
                </c:pt>
                <c:pt idx="1155">
                  <c:v>-3.2807999999999997E-2</c:v>
                </c:pt>
                <c:pt idx="1156">
                  <c:v>-4.8989999999999997E-3</c:v>
                </c:pt>
                <c:pt idx="1157">
                  <c:v>2.0528000000000001E-2</c:v>
                </c:pt>
                <c:pt idx="1158">
                  <c:v>4.3476000000000001E-2</c:v>
                </c:pt>
                <c:pt idx="1159">
                  <c:v>6.3941999999999999E-2</c:v>
                </c:pt>
                <c:pt idx="1160">
                  <c:v>8.1928000000000001E-2</c:v>
                </c:pt>
                <c:pt idx="1161">
                  <c:v>9.8053000000000001E-2</c:v>
                </c:pt>
                <c:pt idx="1162">
                  <c:v>0.111697</c:v>
                </c:pt>
                <c:pt idx="1163">
                  <c:v>0.12286</c:v>
                </c:pt>
                <c:pt idx="1164">
                  <c:v>0.13154299999999999</c:v>
                </c:pt>
                <c:pt idx="1165">
                  <c:v>0.13774500000000001</c:v>
                </c:pt>
                <c:pt idx="1166">
                  <c:v>0.14239599999999999</c:v>
                </c:pt>
                <c:pt idx="1167">
                  <c:v>0.144567</c:v>
                </c:pt>
                <c:pt idx="1168">
                  <c:v>0.14332700000000001</c:v>
                </c:pt>
                <c:pt idx="1169">
                  <c:v>0.139296</c:v>
                </c:pt>
                <c:pt idx="1170">
                  <c:v>0.133714</c:v>
                </c:pt>
                <c:pt idx="1171">
                  <c:v>0.12565100000000001</c:v>
                </c:pt>
                <c:pt idx="1172">
                  <c:v>0.115728</c:v>
                </c:pt>
                <c:pt idx="1173">
                  <c:v>0.104255</c:v>
                </c:pt>
                <c:pt idx="1174">
                  <c:v>9.1851000000000002E-2</c:v>
                </c:pt>
                <c:pt idx="1175">
                  <c:v>7.9136999999999999E-2</c:v>
                </c:pt>
                <c:pt idx="1176">
                  <c:v>6.6733000000000001E-2</c:v>
                </c:pt>
                <c:pt idx="1177">
                  <c:v>5.4639E-2</c:v>
                </c:pt>
                <c:pt idx="1178">
                  <c:v>4.2854999999999997E-2</c:v>
                </c:pt>
                <c:pt idx="1179">
                  <c:v>3.1071999999999999E-2</c:v>
                </c:pt>
                <c:pt idx="1180">
                  <c:v>1.9907999999999999E-2</c:v>
                </c:pt>
                <c:pt idx="1181">
                  <c:v>9.6749999999999996E-3</c:v>
                </c:pt>
                <c:pt idx="1182">
                  <c:v>6.2000000000000003E-5</c:v>
                </c:pt>
                <c:pt idx="1183">
                  <c:v>-9.2409999999999992E-3</c:v>
                </c:pt>
                <c:pt idx="1184">
                  <c:v>-1.8544000000000001E-2</c:v>
                </c:pt>
                <c:pt idx="1185">
                  <c:v>-2.7226E-2</c:v>
                </c:pt>
                <c:pt idx="1186">
                  <c:v>-3.6219000000000001E-2</c:v>
                </c:pt>
                <c:pt idx="1187">
                  <c:v>-4.5522E-2</c:v>
                </c:pt>
                <c:pt idx="1188">
                  <c:v>-5.4515000000000001E-2</c:v>
                </c:pt>
                <c:pt idx="1189">
                  <c:v>-6.4128000000000004E-2</c:v>
                </c:pt>
                <c:pt idx="1190">
                  <c:v>-7.4360999999999997E-2</c:v>
                </c:pt>
                <c:pt idx="1191">
                  <c:v>-8.4594000000000003E-2</c:v>
                </c:pt>
                <c:pt idx="1192">
                  <c:v>-9.3587000000000004E-2</c:v>
                </c:pt>
                <c:pt idx="1193">
                  <c:v>-0.10227</c:v>
                </c:pt>
                <c:pt idx="1194">
                  <c:v>-0.109712</c:v>
                </c:pt>
                <c:pt idx="1195">
                  <c:v>-0.116844</c:v>
                </c:pt>
                <c:pt idx="1196">
                  <c:v>-0.12335599999999999</c:v>
                </c:pt>
                <c:pt idx="1197">
                  <c:v>-0.12986800000000001</c:v>
                </c:pt>
                <c:pt idx="1198">
                  <c:v>-0.13669100000000001</c:v>
                </c:pt>
                <c:pt idx="1199">
                  <c:v>-0.141962</c:v>
                </c:pt>
                <c:pt idx="1200">
                  <c:v>-0.14661399999999999</c:v>
                </c:pt>
                <c:pt idx="1201">
                  <c:v>-0.15095500000000001</c:v>
                </c:pt>
                <c:pt idx="1202">
                  <c:v>-0.154366</c:v>
                </c:pt>
                <c:pt idx="1203">
                  <c:v>-0.157467</c:v>
                </c:pt>
                <c:pt idx="1204">
                  <c:v>-0.15870699999999999</c:v>
                </c:pt>
                <c:pt idx="1205">
                  <c:v>-0.15870699999999999</c:v>
                </c:pt>
                <c:pt idx="1206">
                  <c:v>-0.157777</c:v>
                </c:pt>
                <c:pt idx="1207">
                  <c:v>-0.155917</c:v>
                </c:pt>
                <c:pt idx="1208">
                  <c:v>-0.15281600000000001</c:v>
                </c:pt>
                <c:pt idx="1209">
                  <c:v>-0.14785400000000001</c:v>
                </c:pt>
                <c:pt idx="1210">
                  <c:v>-0.141652</c:v>
                </c:pt>
                <c:pt idx="1211">
                  <c:v>-0.13358999999999999</c:v>
                </c:pt>
                <c:pt idx="1212">
                  <c:v>-0.124907</c:v>
                </c:pt>
                <c:pt idx="1213">
                  <c:v>-0.115914</c:v>
                </c:pt>
                <c:pt idx="1214">
                  <c:v>-0.10723100000000001</c:v>
                </c:pt>
                <c:pt idx="1215">
                  <c:v>-9.7617999999999996E-2</c:v>
                </c:pt>
                <c:pt idx="1216">
                  <c:v>-8.7385000000000004E-2</c:v>
                </c:pt>
                <c:pt idx="1217">
                  <c:v>-7.6532000000000003E-2</c:v>
                </c:pt>
                <c:pt idx="1218">
                  <c:v>-6.4437999999999995E-2</c:v>
                </c:pt>
                <c:pt idx="1219">
                  <c:v>-5.1723999999999999E-2</c:v>
                </c:pt>
                <c:pt idx="1220">
                  <c:v>-3.9320000000000001E-2</c:v>
                </c:pt>
                <c:pt idx="1221">
                  <c:v>-2.6915999999999999E-2</c:v>
                </c:pt>
                <c:pt idx="1222">
                  <c:v>-1.4822999999999999E-2</c:v>
                </c:pt>
                <c:pt idx="1223">
                  <c:v>-2.1090000000000002E-3</c:v>
                </c:pt>
                <c:pt idx="1224">
                  <c:v>9.6749999999999996E-3</c:v>
                </c:pt>
                <c:pt idx="1225">
                  <c:v>2.0839E-2</c:v>
                </c:pt>
                <c:pt idx="1226">
                  <c:v>3.2002000000000003E-2</c:v>
                </c:pt>
                <c:pt idx="1227">
                  <c:v>4.3785999999999999E-2</c:v>
                </c:pt>
                <c:pt idx="1228">
                  <c:v>5.5259000000000003E-2</c:v>
                </c:pt>
                <c:pt idx="1229">
                  <c:v>6.5803E-2</c:v>
                </c:pt>
                <c:pt idx="1230">
                  <c:v>7.6345999999999997E-2</c:v>
                </c:pt>
                <c:pt idx="1231">
                  <c:v>8.6888999999999994E-2</c:v>
                </c:pt>
                <c:pt idx="1232">
                  <c:v>9.6192E-2</c:v>
                </c:pt>
                <c:pt idx="1233">
                  <c:v>0.105805</c:v>
                </c:pt>
                <c:pt idx="1234">
                  <c:v>0.11541800000000001</c:v>
                </c:pt>
                <c:pt idx="1235">
                  <c:v>0.124101</c:v>
                </c:pt>
                <c:pt idx="1236">
                  <c:v>0.131853</c:v>
                </c:pt>
                <c:pt idx="1237">
                  <c:v>0.139296</c:v>
                </c:pt>
                <c:pt idx="1238">
                  <c:v>0.146118</c:v>
                </c:pt>
                <c:pt idx="1239">
                  <c:v>0.151699</c:v>
                </c:pt>
                <c:pt idx="1240">
                  <c:v>0.157281</c:v>
                </c:pt>
                <c:pt idx="1241">
                  <c:v>0.16193299999999999</c:v>
                </c:pt>
                <c:pt idx="1242">
                  <c:v>0.16658400000000001</c:v>
                </c:pt>
                <c:pt idx="1243">
                  <c:v>0.17030500000000001</c:v>
                </c:pt>
                <c:pt idx="1244">
                  <c:v>0.17433599999999999</c:v>
                </c:pt>
                <c:pt idx="1245">
                  <c:v>0.178368</c:v>
                </c:pt>
                <c:pt idx="1246">
                  <c:v>0.182089</c:v>
                </c:pt>
                <c:pt idx="1247">
                  <c:v>0.1855</c:v>
                </c:pt>
                <c:pt idx="1248">
                  <c:v>0.189221</c:v>
                </c:pt>
                <c:pt idx="1249">
                  <c:v>0.19325200000000001</c:v>
                </c:pt>
                <c:pt idx="1250">
                  <c:v>0.19697400000000001</c:v>
                </c:pt>
                <c:pt idx="1251">
                  <c:v>0.20069500000000001</c:v>
                </c:pt>
                <c:pt idx="1252">
                  <c:v>0.20472599999999999</c:v>
                </c:pt>
                <c:pt idx="1253">
                  <c:v>0.209067</c:v>
                </c:pt>
                <c:pt idx="1254">
                  <c:v>0.21371899999999999</c:v>
                </c:pt>
                <c:pt idx="1255">
                  <c:v>0.219611</c:v>
                </c:pt>
                <c:pt idx="1256">
                  <c:v>0.224882</c:v>
                </c:pt>
                <c:pt idx="1257">
                  <c:v>0.230464</c:v>
                </c:pt>
                <c:pt idx="1258">
                  <c:v>0.23635600000000001</c:v>
                </c:pt>
                <c:pt idx="1259">
                  <c:v>0.24317800000000001</c:v>
                </c:pt>
                <c:pt idx="1260">
                  <c:v>0.25</c:v>
                </c:pt>
                <c:pt idx="1261">
                  <c:v>0.25775199999999998</c:v>
                </c:pt>
                <c:pt idx="1262">
                  <c:v>0.26488499999999998</c:v>
                </c:pt>
                <c:pt idx="1263">
                  <c:v>0.27263700000000002</c:v>
                </c:pt>
                <c:pt idx="1264">
                  <c:v>0.28038999999999997</c:v>
                </c:pt>
                <c:pt idx="1265">
                  <c:v>0.28783199999999998</c:v>
                </c:pt>
                <c:pt idx="1266">
                  <c:v>0.29558400000000001</c:v>
                </c:pt>
                <c:pt idx="1267">
                  <c:v>0.30333700000000002</c:v>
                </c:pt>
                <c:pt idx="1268">
                  <c:v>0.31015900000000002</c:v>
                </c:pt>
                <c:pt idx="1269">
                  <c:v>0.31605100000000003</c:v>
                </c:pt>
                <c:pt idx="1270">
                  <c:v>0.32256299999999999</c:v>
                </c:pt>
                <c:pt idx="1271">
                  <c:v>0.32814399999999999</c:v>
                </c:pt>
                <c:pt idx="1272">
                  <c:v>0.33341599999999999</c:v>
                </c:pt>
                <c:pt idx="1273">
                  <c:v>0.33806799999999998</c:v>
                </c:pt>
                <c:pt idx="1274">
                  <c:v>0.34209899999999999</c:v>
                </c:pt>
                <c:pt idx="1275">
                  <c:v>0.34426899999999999</c:v>
                </c:pt>
                <c:pt idx="1276">
                  <c:v>0.34582000000000002</c:v>
                </c:pt>
                <c:pt idx="1277">
                  <c:v>0.34768100000000002</c:v>
                </c:pt>
                <c:pt idx="1278">
                  <c:v>0.34830100000000003</c:v>
                </c:pt>
                <c:pt idx="1279">
                  <c:v>0.34768100000000002</c:v>
                </c:pt>
                <c:pt idx="1280">
                  <c:v>0.34644000000000003</c:v>
                </c:pt>
                <c:pt idx="1281">
                  <c:v>0.34395900000000001</c:v>
                </c:pt>
                <c:pt idx="1282">
                  <c:v>0.341169</c:v>
                </c:pt>
                <c:pt idx="1283">
                  <c:v>0.33682699999999999</c:v>
                </c:pt>
                <c:pt idx="1284">
                  <c:v>0.33155600000000002</c:v>
                </c:pt>
                <c:pt idx="1285">
                  <c:v>0.32566400000000001</c:v>
                </c:pt>
                <c:pt idx="1286">
                  <c:v>0.31853100000000001</c:v>
                </c:pt>
                <c:pt idx="1287">
                  <c:v>0.31046899999999999</c:v>
                </c:pt>
                <c:pt idx="1288">
                  <c:v>0.30209599999999998</c:v>
                </c:pt>
                <c:pt idx="1289">
                  <c:v>0.29372399999999999</c:v>
                </c:pt>
                <c:pt idx="1290">
                  <c:v>0.28380100000000003</c:v>
                </c:pt>
                <c:pt idx="1291">
                  <c:v>0.27387800000000001</c:v>
                </c:pt>
                <c:pt idx="1292">
                  <c:v>0.26333400000000001</c:v>
                </c:pt>
                <c:pt idx="1293">
                  <c:v>0.25248100000000001</c:v>
                </c:pt>
                <c:pt idx="1294">
                  <c:v>0.241007</c:v>
                </c:pt>
                <c:pt idx="1295">
                  <c:v>0.22953399999999999</c:v>
                </c:pt>
                <c:pt idx="1296">
                  <c:v>0.21898999999999999</c:v>
                </c:pt>
                <c:pt idx="1297">
                  <c:v>0.20751700000000001</c:v>
                </c:pt>
                <c:pt idx="1298">
                  <c:v>0.196353</c:v>
                </c:pt>
                <c:pt idx="1299">
                  <c:v>0.18518999999999999</c:v>
                </c:pt>
                <c:pt idx="1300">
                  <c:v>0.17402599999999999</c:v>
                </c:pt>
                <c:pt idx="1301">
                  <c:v>0.16379299999999999</c:v>
                </c:pt>
                <c:pt idx="1302">
                  <c:v>0.15325</c:v>
                </c:pt>
                <c:pt idx="1303">
                  <c:v>0.14301700000000001</c:v>
                </c:pt>
                <c:pt idx="1304">
                  <c:v>0.13247300000000001</c:v>
                </c:pt>
                <c:pt idx="1305">
                  <c:v>0.121</c:v>
                </c:pt>
                <c:pt idx="1306">
                  <c:v>0.109526</c:v>
                </c:pt>
                <c:pt idx="1307">
                  <c:v>9.8363000000000006E-2</c:v>
                </c:pt>
                <c:pt idx="1308">
                  <c:v>8.7509000000000003E-2</c:v>
                </c:pt>
                <c:pt idx="1309">
                  <c:v>7.7586000000000002E-2</c:v>
                </c:pt>
                <c:pt idx="1310">
                  <c:v>6.8282999999999996E-2</c:v>
                </c:pt>
                <c:pt idx="1311">
                  <c:v>5.8979999999999998E-2</c:v>
                </c:pt>
                <c:pt idx="1312">
                  <c:v>5.0298000000000002E-2</c:v>
                </c:pt>
                <c:pt idx="1313">
                  <c:v>4.1305000000000001E-2</c:v>
                </c:pt>
                <c:pt idx="1314">
                  <c:v>3.2621999999999998E-2</c:v>
                </c:pt>
                <c:pt idx="1315">
                  <c:v>2.487E-2</c:v>
                </c:pt>
                <c:pt idx="1316">
                  <c:v>1.8048000000000002E-2</c:v>
                </c:pt>
                <c:pt idx="1317">
                  <c:v>1.0605E-2</c:v>
                </c:pt>
                <c:pt idx="1318">
                  <c:v>3.7829999999999999E-3</c:v>
                </c:pt>
                <c:pt idx="1319">
                  <c:v>-2.7290000000000001E-3</c:v>
                </c:pt>
                <c:pt idx="1320">
                  <c:v>-8.6210000000000002E-3</c:v>
                </c:pt>
                <c:pt idx="1321">
                  <c:v>-1.5443E-2</c:v>
                </c:pt>
                <c:pt idx="1322">
                  <c:v>-2.1954999999999999E-2</c:v>
                </c:pt>
                <c:pt idx="1323">
                  <c:v>-2.7847E-2</c:v>
                </c:pt>
                <c:pt idx="1324">
                  <c:v>-3.3118000000000002E-2</c:v>
                </c:pt>
                <c:pt idx="1325">
                  <c:v>-3.746E-2</c:v>
                </c:pt>
                <c:pt idx="1326">
                  <c:v>-4.0870999999999998E-2</c:v>
                </c:pt>
                <c:pt idx="1327">
                  <c:v>-4.4901999999999997E-2</c:v>
                </c:pt>
                <c:pt idx="1328">
                  <c:v>-4.9553E-2</c:v>
                </c:pt>
                <c:pt idx="1329">
                  <c:v>-5.5135000000000003E-2</c:v>
                </c:pt>
                <c:pt idx="1330">
                  <c:v>-6.1647E-2</c:v>
                </c:pt>
                <c:pt idx="1331">
                  <c:v>-6.9400000000000003E-2</c:v>
                </c:pt>
                <c:pt idx="1332">
                  <c:v>-7.8392000000000003E-2</c:v>
                </c:pt>
                <c:pt idx="1333">
                  <c:v>-8.7075E-2</c:v>
                </c:pt>
                <c:pt idx="1334">
                  <c:v>-9.6378000000000005E-2</c:v>
                </c:pt>
                <c:pt idx="1335">
                  <c:v>-0.106611</c:v>
                </c:pt>
                <c:pt idx="1336">
                  <c:v>-0.119015</c:v>
                </c:pt>
                <c:pt idx="1337">
                  <c:v>-0.13172900000000001</c:v>
                </c:pt>
                <c:pt idx="1338">
                  <c:v>-0.145373</c:v>
                </c:pt>
                <c:pt idx="1339">
                  <c:v>-0.159638</c:v>
                </c:pt>
                <c:pt idx="1340">
                  <c:v>-0.17483299999999999</c:v>
                </c:pt>
                <c:pt idx="1341">
                  <c:v>-0.18940699999999999</c:v>
                </c:pt>
                <c:pt idx="1342">
                  <c:v>-0.20305100000000001</c:v>
                </c:pt>
                <c:pt idx="1343">
                  <c:v>-0.216696</c:v>
                </c:pt>
                <c:pt idx="1344">
                  <c:v>-0.22972000000000001</c:v>
                </c:pt>
                <c:pt idx="1345">
                  <c:v>-0.241813</c:v>
                </c:pt>
                <c:pt idx="1346">
                  <c:v>-0.25359700000000002</c:v>
                </c:pt>
                <c:pt idx="1347">
                  <c:v>-0.26476100000000002</c:v>
                </c:pt>
                <c:pt idx="1348">
                  <c:v>-0.27375300000000002</c:v>
                </c:pt>
                <c:pt idx="1349">
                  <c:v>-0.28150599999999998</c:v>
                </c:pt>
                <c:pt idx="1350">
                  <c:v>-0.28770800000000002</c:v>
                </c:pt>
                <c:pt idx="1351">
                  <c:v>-0.29235899999999998</c:v>
                </c:pt>
                <c:pt idx="1352">
                  <c:v>-0.29546</c:v>
                </c:pt>
                <c:pt idx="1353">
                  <c:v>-0.30135200000000001</c:v>
                </c:pt>
                <c:pt idx="1354">
                  <c:v>-0.30910399999999999</c:v>
                </c:pt>
                <c:pt idx="1355">
                  <c:v>-0.31251499999999999</c:v>
                </c:pt>
                <c:pt idx="1356">
                  <c:v>-0.311585</c:v>
                </c:pt>
                <c:pt idx="1357">
                  <c:v>-0.309415</c:v>
                </c:pt>
                <c:pt idx="1358">
                  <c:v>-0.30631399999999998</c:v>
                </c:pt>
                <c:pt idx="1359">
                  <c:v>-0.30445299999999997</c:v>
                </c:pt>
                <c:pt idx="1360">
                  <c:v>-0.304143</c:v>
                </c:pt>
                <c:pt idx="1361">
                  <c:v>-0.30693399999999998</c:v>
                </c:pt>
                <c:pt idx="1362">
                  <c:v>-0.313446</c:v>
                </c:pt>
                <c:pt idx="1363">
                  <c:v>-0.32336900000000002</c:v>
                </c:pt>
                <c:pt idx="1364">
                  <c:v>-0.33577299999999999</c:v>
                </c:pt>
                <c:pt idx="1365">
                  <c:v>-0.349107</c:v>
                </c:pt>
                <c:pt idx="1366">
                  <c:v>-0.36244100000000001</c:v>
                </c:pt>
                <c:pt idx="1367">
                  <c:v>-0.37453500000000001</c:v>
                </c:pt>
                <c:pt idx="1368">
                  <c:v>-0.38569799999999999</c:v>
                </c:pt>
                <c:pt idx="1369">
                  <c:v>-0.39593200000000001</c:v>
                </c:pt>
                <c:pt idx="1370">
                  <c:v>-0.40492400000000001</c:v>
                </c:pt>
                <c:pt idx="1371">
                  <c:v>-0.411746</c:v>
                </c:pt>
                <c:pt idx="1372">
                  <c:v>-0.41577799999999998</c:v>
                </c:pt>
                <c:pt idx="1373">
                  <c:v>-0.41422700000000001</c:v>
                </c:pt>
                <c:pt idx="1374">
                  <c:v>-0.40740500000000002</c:v>
                </c:pt>
                <c:pt idx="1375">
                  <c:v>-0.400893</c:v>
                </c:pt>
                <c:pt idx="1376">
                  <c:v>-0.39593200000000001</c:v>
                </c:pt>
                <c:pt idx="1377">
                  <c:v>-0.39096999999999998</c:v>
                </c:pt>
                <c:pt idx="1378">
                  <c:v>-0.384768</c:v>
                </c:pt>
                <c:pt idx="1379">
                  <c:v>-0.37484499999999998</c:v>
                </c:pt>
                <c:pt idx="1380">
                  <c:v>-0.36151100000000003</c:v>
                </c:pt>
                <c:pt idx="1381">
                  <c:v>-0.34290500000000002</c:v>
                </c:pt>
                <c:pt idx="1382">
                  <c:v>-0.31871699999999997</c:v>
                </c:pt>
                <c:pt idx="1383">
                  <c:v>-0.28956799999999999</c:v>
                </c:pt>
                <c:pt idx="1384">
                  <c:v>-0.256388</c:v>
                </c:pt>
              </c:numCache>
            </c:numRef>
          </c:val>
          <c:smooth val="0"/>
          <c:extLst>
            <c:ext xmlns:c16="http://schemas.microsoft.com/office/drawing/2014/chart" uri="{C3380CC4-5D6E-409C-BE32-E72D297353CC}">
              <c16:uniqueId val="{00000004-5444-475F-A280-F938C1C23A79}"/>
            </c:ext>
          </c:extLst>
        </c:ser>
        <c:ser>
          <c:idx val="5"/>
          <c:order val="5"/>
          <c:spPr>
            <a:ln w="28575" cap="rnd">
              <a:solidFill>
                <a:schemeClr val="accent6"/>
              </a:solidFill>
              <a:round/>
            </a:ln>
            <a:effectLst/>
          </c:spPr>
          <c:marker>
            <c:symbol val="none"/>
          </c:marker>
          <c:val>
            <c:numRef>
              <c:f>Motion2!$F$2:$F$1386</c:f>
              <c:numCache>
                <c:formatCode>General</c:formatCode>
                <c:ptCount val="1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1.641521</c:v>
                </c:pt>
                <c:pt idx="20">
                  <c:v>1.661225</c:v>
                </c:pt>
                <c:pt idx="21">
                  <c:v>1.6799900000000001</c:v>
                </c:pt>
                <c:pt idx="22">
                  <c:v>1.698755</c:v>
                </c:pt>
                <c:pt idx="23">
                  <c:v>1.715957</c:v>
                </c:pt>
                <c:pt idx="24">
                  <c:v>1.7315940000000001</c:v>
                </c:pt>
                <c:pt idx="25">
                  <c:v>1.745668</c:v>
                </c:pt>
                <c:pt idx="26">
                  <c:v>1.758491</c:v>
                </c:pt>
                <c:pt idx="27">
                  <c:v>1.7700629999999999</c:v>
                </c:pt>
                <c:pt idx="28">
                  <c:v>1.7788200000000001</c:v>
                </c:pt>
                <c:pt idx="29">
                  <c:v>1.7869520000000001</c:v>
                </c:pt>
                <c:pt idx="30">
                  <c:v>1.792894</c:v>
                </c:pt>
                <c:pt idx="31">
                  <c:v>1.796335</c:v>
                </c:pt>
                <c:pt idx="32">
                  <c:v>1.797898</c:v>
                </c:pt>
                <c:pt idx="33">
                  <c:v>1.798524</c:v>
                </c:pt>
                <c:pt idx="34">
                  <c:v>1.7969599999999999</c:v>
                </c:pt>
                <c:pt idx="35">
                  <c:v>1.79352</c:v>
                </c:pt>
                <c:pt idx="36">
                  <c:v>1.7888280000000001</c:v>
                </c:pt>
                <c:pt idx="37">
                  <c:v>1.7822610000000001</c:v>
                </c:pt>
                <c:pt idx="38">
                  <c:v>1.7738160000000001</c:v>
                </c:pt>
                <c:pt idx="39">
                  <c:v>1.7653719999999999</c:v>
                </c:pt>
                <c:pt idx="40">
                  <c:v>1.755989</c:v>
                </c:pt>
                <c:pt idx="41">
                  <c:v>1.745668</c:v>
                </c:pt>
                <c:pt idx="42">
                  <c:v>1.732845</c:v>
                </c:pt>
                <c:pt idx="43">
                  <c:v>1.718459</c:v>
                </c:pt>
                <c:pt idx="44">
                  <c:v>1.7028209999999999</c:v>
                </c:pt>
                <c:pt idx="45">
                  <c:v>1.686245</c:v>
                </c:pt>
                <c:pt idx="46">
                  <c:v>1.6681049999999999</c:v>
                </c:pt>
                <c:pt idx="47">
                  <c:v>1.6487149999999999</c:v>
                </c:pt>
                <c:pt idx="48">
                  <c:v>1.629324</c:v>
                </c:pt>
                <c:pt idx="49">
                  <c:v>1.6074310000000001</c:v>
                </c:pt>
                <c:pt idx="50">
                  <c:v>1.584287</c:v>
                </c:pt>
                <c:pt idx="51">
                  <c:v>1.5605180000000001</c:v>
                </c:pt>
                <c:pt idx="52">
                  <c:v>1.5361229999999999</c:v>
                </c:pt>
                <c:pt idx="53">
                  <c:v>1.5111030000000001</c:v>
                </c:pt>
                <c:pt idx="54">
                  <c:v>1.4842059999999999</c:v>
                </c:pt>
                <c:pt idx="55">
                  <c:v>1.4563710000000001</c:v>
                </c:pt>
                <c:pt idx="56">
                  <c:v>1.4272849999999999</c:v>
                </c:pt>
                <c:pt idx="57">
                  <c:v>1.3972599999999999</c:v>
                </c:pt>
                <c:pt idx="58">
                  <c:v>1.366298</c:v>
                </c:pt>
                <c:pt idx="59">
                  <c:v>1.3328329999999999</c:v>
                </c:pt>
                <c:pt idx="60">
                  <c:v>1.2990550000000001</c:v>
                </c:pt>
                <c:pt idx="61">
                  <c:v>1.26434</c:v>
                </c:pt>
                <c:pt idx="62">
                  <c:v>1.2286859999999999</c:v>
                </c:pt>
                <c:pt idx="63">
                  <c:v>1.1924060000000001</c:v>
                </c:pt>
                <c:pt idx="64">
                  <c:v>1.154563</c:v>
                </c:pt>
                <c:pt idx="65">
                  <c:v>1.1160939999999999</c:v>
                </c:pt>
                <c:pt idx="66">
                  <c:v>1.0763750000000001</c:v>
                </c:pt>
                <c:pt idx="67">
                  <c:v>1.0360290000000001</c:v>
                </c:pt>
                <c:pt idx="68">
                  <c:v>0.99537100000000001</c:v>
                </c:pt>
                <c:pt idx="69">
                  <c:v>0.95471300000000003</c:v>
                </c:pt>
                <c:pt idx="70">
                  <c:v>0.91405499999999995</c:v>
                </c:pt>
                <c:pt idx="71">
                  <c:v>0.87308399999999997</c:v>
                </c:pt>
                <c:pt idx="72">
                  <c:v>0.83211400000000002</c:v>
                </c:pt>
                <c:pt idx="73">
                  <c:v>0.79083000000000003</c:v>
                </c:pt>
                <c:pt idx="74">
                  <c:v>0.74985900000000005</c:v>
                </c:pt>
                <c:pt idx="75">
                  <c:v>0.70857599999999998</c:v>
                </c:pt>
                <c:pt idx="76">
                  <c:v>0.667292</c:v>
                </c:pt>
                <c:pt idx="77">
                  <c:v>0.62632100000000002</c:v>
                </c:pt>
                <c:pt idx="78">
                  <c:v>0.58566300000000004</c:v>
                </c:pt>
                <c:pt idx="79">
                  <c:v>0.54500499999999996</c:v>
                </c:pt>
                <c:pt idx="80">
                  <c:v>0.50528600000000001</c:v>
                </c:pt>
                <c:pt idx="81">
                  <c:v>0.46556599999999998</c:v>
                </c:pt>
                <c:pt idx="82">
                  <c:v>0.42647099999999999</c:v>
                </c:pt>
                <c:pt idx="83">
                  <c:v>0.38800299999999999</c:v>
                </c:pt>
                <c:pt idx="84">
                  <c:v>0.35047200000000001</c:v>
                </c:pt>
                <c:pt idx="85">
                  <c:v>0.31325399999999998</c:v>
                </c:pt>
                <c:pt idx="86">
                  <c:v>0.27728799999999998</c:v>
                </c:pt>
                <c:pt idx="87">
                  <c:v>0.24288499999999999</c:v>
                </c:pt>
                <c:pt idx="88">
                  <c:v>0.20910699999999999</c:v>
                </c:pt>
                <c:pt idx="89">
                  <c:v>0.17658099999999999</c:v>
                </c:pt>
                <c:pt idx="90">
                  <c:v>0.144367</c:v>
                </c:pt>
                <c:pt idx="91">
                  <c:v>0.11340500000000001</c:v>
                </c:pt>
                <c:pt idx="92">
                  <c:v>8.2442000000000001E-2</c:v>
                </c:pt>
                <c:pt idx="93">
                  <c:v>5.2417999999999999E-2</c:v>
                </c:pt>
                <c:pt idx="94">
                  <c:v>2.3331000000000001E-2</c:v>
                </c:pt>
                <c:pt idx="95">
                  <c:v>-4.5040000000000002E-3</c:v>
                </c:pt>
                <c:pt idx="96">
                  <c:v>-3.1088000000000001E-2</c:v>
                </c:pt>
                <c:pt idx="97">
                  <c:v>-5.6420999999999999E-2</c:v>
                </c:pt>
                <c:pt idx="98">
                  <c:v>-8.0503000000000005E-2</c:v>
                </c:pt>
                <c:pt idx="99">
                  <c:v>-0.103647</c:v>
                </c:pt>
                <c:pt idx="100">
                  <c:v>-0.125227</c:v>
                </c:pt>
                <c:pt idx="101">
                  <c:v>-0.14524300000000001</c:v>
                </c:pt>
                <c:pt idx="102">
                  <c:v>-0.164634</c:v>
                </c:pt>
                <c:pt idx="103">
                  <c:v>-0.18277399999999999</c:v>
                </c:pt>
                <c:pt idx="104">
                  <c:v>-0.19966200000000001</c:v>
                </c:pt>
                <c:pt idx="105">
                  <c:v>-0.21498700000000001</c:v>
                </c:pt>
                <c:pt idx="106">
                  <c:v>-0.229687</c:v>
                </c:pt>
                <c:pt idx="107">
                  <c:v>-0.243448</c:v>
                </c:pt>
                <c:pt idx="108">
                  <c:v>-0.25627100000000003</c:v>
                </c:pt>
                <c:pt idx="109">
                  <c:v>-0.26878099999999999</c:v>
                </c:pt>
                <c:pt idx="110">
                  <c:v>-0.28004000000000001</c:v>
                </c:pt>
                <c:pt idx="111">
                  <c:v>-0.29036099999999998</c:v>
                </c:pt>
                <c:pt idx="112">
                  <c:v>-0.29911799999999999</c:v>
                </c:pt>
                <c:pt idx="113">
                  <c:v>-0.30725000000000002</c:v>
                </c:pt>
                <c:pt idx="114">
                  <c:v>-0.31538100000000002</c:v>
                </c:pt>
                <c:pt idx="115">
                  <c:v>-0.322575</c:v>
                </c:pt>
                <c:pt idx="116">
                  <c:v>-0.32914199999999999</c:v>
                </c:pt>
                <c:pt idx="117">
                  <c:v>-0.33539799999999997</c:v>
                </c:pt>
                <c:pt idx="118">
                  <c:v>-0.34133999999999998</c:v>
                </c:pt>
                <c:pt idx="119">
                  <c:v>-0.34603099999999998</c:v>
                </c:pt>
                <c:pt idx="120">
                  <c:v>-0.351661</c:v>
                </c:pt>
                <c:pt idx="121">
                  <c:v>-0.357603</c:v>
                </c:pt>
                <c:pt idx="122">
                  <c:v>-0.36323299999999997</c:v>
                </c:pt>
                <c:pt idx="123">
                  <c:v>-0.36917499999999998</c:v>
                </c:pt>
                <c:pt idx="124">
                  <c:v>-0.37449199999999999</c:v>
                </c:pt>
                <c:pt idx="125">
                  <c:v>-0.38012099999999999</c:v>
                </c:pt>
                <c:pt idx="126">
                  <c:v>-0.38575100000000001</c:v>
                </c:pt>
                <c:pt idx="127">
                  <c:v>-0.39169300000000001</c:v>
                </c:pt>
                <c:pt idx="128">
                  <c:v>-0.39763599999999999</c:v>
                </c:pt>
                <c:pt idx="129">
                  <c:v>-0.40357799999999999</c:v>
                </c:pt>
                <c:pt idx="130">
                  <c:v>-0.40952</c:v>
                </c:pt>
                <c:pt idx="131">
                  <c:v>-0.41608800000000001</c:v>
                </c:pt>
                <c:pt idx="132">
                  <c:v>-0.42296899999999998</c:v>
                </c:pt>
                <c:pt idx="133">
                  <c:v>-0.43016199999999999</c:v>
                </c:pt>
                <c:pt idx="134">
                  <c:v>-0.43673000000000001</c:v>
                </c:pt>
                <c:pt idx="135">
                  <c:v>-0.44361</c:v>
                </c:pt>
                <c:pt idx="136">
                  <c:v>-0.45080399999999998</c:v>
                </c:pt>
                <c:pt idx="137">
                  <c:v>-0.45831</c:v>
                </c:pt>
                <c:pt idx="138">
                  <c:v>-0.465503</c:v>
                </c:pt>
                <c:pt idx="139">
                  <c:v>-0.47300900000000001</c:v>
                </c:pt>
                <c:pt idx="140">
                  <c:v>-0.48051500000000003</c:v>
                </c:pt>
                <c:pt idx="141">
                  <c:v>-0.48677100000000001</c:v>
                </c:pt>
                <c:pt idx="142">
                  <c:v>-0.493338</c:v>
                </c:pt>
                <c:pt idx="143">
                  <c:v>-0.49896800000000002</c:v>
                </c:pt>
                <c:pt idx="144">
                  <c:v>-0.50490999999999997</c:v>
                </c:pt>
                <c:pt idx="145">
                  <c:v>-0.51116499999999998</c:v>
                </c:pt>
                <c:pt idx="146">
                  <c:v>-0.51616899999999999</c:v>
                </c:pt>
                <c:pt idx="147">
                  <c:v>-0.52086100000000002</c:v>
                </c:pt>
                <c:pt idx="148">
                  <c:v>-0.52555200000000002</c:v>
                </c:pt>
                <c:pt idx="149">
                  <c:v>-0.52993100000000004</c:v>
                </c:pt>
                <c:pt idx="150">
                  <c:v>-0.53430900000000003</c:v>
                </c:pt>
                <c:pt idx="151">
                  <c:v>-0.53774900000000003</c:v>
                </c:pt>
                <c:pt idx="152">
                  <c:v>-0.54056400000000004</c:v>
                </c:pt>
                <c:pt idx="153">
                  <c:v>-0.54244099999999995</c:v>
                </c:pt>
                <c:pt idx="154">
                  <c:v>-0.54369199999999995</c:v>
                </c:pt>
                <c:pt idx="155">
                  <c:v>-0.54431700000000005</c:v>
                </c:pt>
                <c:pt idx="156">
                  <c:v>-0.54431700000000005</c:v>
                </c:pt>
                <c:pt idx="157">
                  <c:v>-0.54337899999999995</c:v>
                </c:pt>
                <c:pt idx="158">
                  <c:v>-0.54181500000000005</c:v>
                </c:pt>
                <c:pt idx="159">
                  <c:v>-0.53900000000000003</c:v>
                </c:pt>
                <c:pt idx="160">
                  <c:v>-0.53462200000000004</c:v>
                </c:pt>
                <c:pt idx="161">
                  <c:v>-0.53024300000000002</c:v>
                </c:pt>
                <c:pt idx="162">
                  <c:v>-0.52430100000000002</c:v>
                </c:pt>
                <c:pt idx="163">
                  <c:v>-0.51804600000000001</c:v>
                </c:pt>
                <c:pt idx="164">
                  <c:v>-0.51022699999999999</c:v>
                </c:pt>
                <c:pt idx="165">
                  <c:v>-0.50053199999999998</c:v>
                </c:pt>
                <c:pt idx="166">
                  <c:v>-0.489898</c:v>
                </c:pt>
                <c:pt idx="167">
                  <c:v>-0.47738799999999998</c:v>
                </c:pt>
                <c:pt idx="168">
                  <c:v>-0.46268799999999999</c:v>
                </c:pt>
                <c:pt idx="169">
                  <c:v>-0.44642500000000002</c:v>
                </c:pt>
                <c:pt idx="170">
                  <c:v>-0.42891099999999999</c:v>
                </c:pt>
                <c:pt idx="171">
                  <c:v>-0.40920800000000002</c:v>
                </c:pt>
                <c:pt idx="172">
                  <c:v>-0.38794000000000001</c:v>
                </c:pt>
                <c:pt idx="173">
                  <c:v>-0.36479600000000001</c:v>
                </c:pt>
                <c:pt idx="174">
                  <c:v>-0.33977600000000002</c:v>
                </c:pt>
                <c:pt idx="175">
                  <c:v>-0.31194100000000002</c:v>
                </c:pt>
                <c:pt idx="176">
                  <c:v>-0.28222900000000001</c:v>
                </c:pt>
                <c:pt idx="177">
                  <c:v>-0.25095400000000001</c:v>
                </c:pt>
                <c:pt idx="178">
                  <c:v>-0.216864</c:v>
                </c:pt>
                <c:pt idx="179">
                  <c:v>-0.180897</c:v>
                </c:pt>
                <c:pt idx="180">
                  <c:v>-0.14336699999999999</c:v>
                </c:pt>
                <c:pt idx="181">
                  <c:v>-0.103334</c:v>
                </c:pt>
                <c:pt idx="182">
                  <c:v>-6.1425E-2</c:v>
                </c:pt>
                <c:pt idx="183">
                  <c:v>-1.7326999999999999E-2</c:v>
                </c:pt>
                <c:pt idx="184">
                  <c:v>2.8022999999999999E-2</c:v>
                </c:pt>
                <c:pt idx="185">
                  <c:v>7.4936000000000003E-2</c:v>
                </c:pt>
                <c:pt idx="186">
                  <c:v>0.12341299999999999</c:v>
                </c:pt>
                <c:pt idx="187">
                  <c:v>0.17282800000000001</c:v>
                </c:pt>
                <c:pt idx="188">
                  <c:v>0.22318099999999999</c:v>
                </c:pt>
                <c:pt idx="189">
                  <c:v>0.27447300000000002</c:v>
                </c:pt>
                <c:pt idx="190">
                  <c:v>0.32795400000000002</c:v>
                </c:pt>
                <c:pt idx="191">
                  <c:v>0.38206000000000001</c:v>
                </c:pt>
                <c:pt idx="192">
                  <c:v>0.43679200000000001</c:v>
                </c:pt>
                <c:pt idx="193">
                  <c:v>0.49308800000000003</c:v>
                </c:pt>
                <c:pt idx="194">
                  <c:v>0.55000899999999997</c:v>
                </c:pt>
                <c:pt idx="195">
                  <c:v>0.606931</c:v>
                </c:pt>
                <c:pt idx="196">
                  <c:v>0.666354</c:v>
                </c:pt>
                <c:pt idx="197">
                  <c:v>0.72609000000000001</c:v>
                </c:pt>
                <c:pt idx="198">
                  <c:v>0.78864100000000004</c:v>
                </c:pt>
                <c:pt idx="199">
                  <c:v>0.85400600000000004</c:v>
                </c:pt>
                <c:pt idx="200">
                  <c:v>0.91874599999999995</c:v>
                </c:pt>
                <c:pt idx="201">
                  <c:v>0.99005399999999999</c:v>
                </c:pt>
                <c:pt idx="202">
                  <c:v>1.062926</c:v>
                </c:pt>
                <c:pt idx="203">
                  <c:v>1.1336090000000001</c:v>
                </c:pt>
                <c:pt idx="204">
                  <c:v>1.2077310000000001</c:v>
                </c:pt>
                <c:pt idx="205">
                  <c:v>1.2799769999999999</c:v>
                </c:pt>
                <c:pt idx="206">
                  <c:v>1.3519110000000001</c:v>
                </c:pt>
                <c:pt idx="207">
                  <c:v>1.4238440000000001</c:v>
                </c:pt>
                <c:pt idx="208">
                  <c:v>1.4942139999999999</c:v>
                </c:pt>
                <c:pt idx="209">
                  <c:v>1.5652090000000001</c:v>
                </c:pt>
                <c:pt idx="210">
                  <c:v>1.634641</c:v>
                </c:pt>
                <c:pt idx="211">
                  <c:v>1.7031339999999999</c:v>
                </c:pt>
                <c:pt idx="212">
                  <c:v>1.770689</c:v>
                </c:pt>
                <c:pt idx="213">
                  <c:v>1.834803</c:v>
                </c:pt>
                <c:pt idx="214">
                  <c:v>1.8964160000000001</c:v>
                </c:pt>
                <c:pt idx="215">
                  <c:v>1.954901</c:v>
                </c:pt>
                <c:pt idx="216">
                  <c:v>2.009007</c:v>
                </c:pt>
                <c:pt idx="217">
                  <c:v>2.0609250000000001</c:v>
                </c:pt>
                <c:pt idx="218">
                  <c:v>2.1065870000000002</c:v>
                </c:pt>
                <c:pt idx="219">
                  <c:v>2.1469320000000001</c:v>
                </c:pt>
                <c:pt idx="220">
                  <c:v>2.1850879999999999</c:v>
                </c:pt>
                <c:pt idx="221">
                  <c:v>2.213549</c:v>
                </c:pt>
                <c:pt idx="222">
                  <c:v>2.2376309999999999</c:v>
                </c:pt>
                <c:pt idx="223">
                  <c:v>2.2610869999999998</c:v>
                </c:pt>
                <c:pt idx="224">
                  <c:v>2.2789139999999999</c:v>
                </c:pt>
                <c:pt idx="225">
                  <c:v>2.2951779999999999</c:v>
                </c:pt>
                <c:pt idx="226">
                  <c:v>2.3092510000000002</c:v>
                </c:pt>
                <c:pt idx="227">
                  <c:v>2.320198</c:v>
                </c:pt>
                <c:pt idx="228">
                  <c:v>2.3298930000000002</c:v>
                </c:pt>
                <c:pt idx="229">
                  <c:v>2.3364609999999999</c:v>
                </c:pt>
                <c:pt idx="230">
                  <c:v>2.3417780000000001</c:v>
                </c:pt>
                <c:pt idx="231">
                  <c:v>2.3449049999999998</c:v>
                </c:pt>
                <c:pt idx="232">
                  <c:v>2.3464689999999999</c:v>
                </c:pt>
                <c:pt idx="233">
                  <c:v>2.347407</c:v>
                </c:pt>
                <c:pt idx="234">
                  <c:v>2.3486590000000001</c:v>
                </c:pt>
                <c:pt idx="235">
                  <c:v>2.3489710000000001</c:v>
                </c:pt>
                <c:pt idx="236">
                  <c:v>2.3492839999999999</c:v>
                </c:pt>
                <c:pt idx="237">
                  <c:v>2.3495970000000002</c:v>
                </c:pt>
                <c:pt idx="238">
                  <c:v>2.3499099999999999</c:v>
                </c:pt>
                <c:pt idx="239">
                  <c:v>2.3499099999999999</c:v>
                </c:pt>
                <c:pt idx="240">
                  <c:v>2.3499099999999999</c:v>
                </c:pt>
                <c:pt idx="241">
                  <c:v>2.350848</c:v>
                </c:pt>
                <c:pt idx="242">
                  <c:v>2.350848</c:v>
                </c:pt>
                <c:pt idx="243">
                  <c:v>2.350848</c:v>
                </c:pt>
                <c:pt idx="244">
                  <c:v>2.3505349999999998</c:v>
                </c:pt>
                <c:pt idx="245">
                  <c:v>2.3495970000000002</c:v>
                </c:pt>
                <c:pt idx="246">
                  <c:v>2.3464689999999999</c:v>
                </c:pt>
                <c:pt idx="247">
                  <c:v>2.3414649999999999</c:v>
                </c:pt>
                <c:pt idx="248">
                  <c:v>2.3333339999999998</c:v>
                </c:pt>
                <c:pt idx="249">
                  <c:v>2.3242639999999999</c:v>
                </c:pt>
                <c:pt idx="250">
                  <c:v>2.3126920000000002</c:v>
                </c:pt>
                <c:pt idx="251">
                  <c:v>2.2992430000000001</c:v>
                </c:pt>
                <c:pt idx="252">
                  <c:v>2.2842310000000001</c:v>
                </c:pt>
                <c:pt idx="253">
                  <c:v>2.2670300000000001</c:v>
                </c:pt>
                <c:pt idx="254">
                  <c:v>2.2473260000000002</c:v>
                </c:pt>
                <c:pt idx="255">
                  <c:v>2.2248079999999999</c:v>
                </c:pt>
                <c:pt idx="256">
                  <c:v>2.2013509999999998</c:v>
                </c:pt>
                <c:pt idx="257">
                  <c:v>2.176018</c:v>
                </c:pt>
                <c:pt idx="258">
                  <c:v>2.148183</c:v>
                </c:pt>
                <c:pt idx="259">
                  <c:v>2.118471</c:v>
                </c:pt>
                <c:pt idx="260">
                  <c:v>2.0868829999999998</c:v>
                </c:pt>
                <c:pt idx="261">
                  <c:v>2.0521669999999999</c:v>
                </c:pt>
                <c:pt idx="262">
                  <c:v>2.0149499999999998</c:v>
                </c:pt>
                <c:pt idx="263">
                  <c:v>1.9761679999999999</c:v>
                </c:pt>
                <c:pt idx="264">
                  <c:v>1.934885</c:v>
                </c:pt>
                <c:pt idx="265">
                  <c:v>1.892037</c:v>
                </c:pt>
                <c:pt idx="266">
                  <c:v>1.8491899999999999</c:v>
                </c:pt>
                <c:pt idx="267">
                  <c:v>1.805717</c:v>
                </c:pt>
                <c:pt idx="268">
                  <c:v>1.7631829999999999</c:v>
                </c:pt>
                <c:pt idx="269">
                  <c:v>1.7197100000000001</c:v>
                </c:pt>
                <c:pt idx="270">
                  <c:v>1.676237</c:v>
                </c:pt>
                <c:pt idx="271">
                  <c:v>1.6327640000000001</c:v>
                </c:pt>
                <c:pt idx="272">
                  <c:v>1.5889789999999999</c:v>
                </c:pt>
                <c:pt idx="273">
                  <c:v>1.5458179999999999</c:v>
                </c:pt>
                <c:pt idx="274">
                  <c:v>1.502658</c:v>
                </c:pt>
                <c:pt idx="275">
                  <c:v>1.4613750000000001</c:v>
                </c:pt>
                <c:pt idx="276">
                  <c:v>1.4191530000000001</c:v>
                </c:pt>
                <c:pt idx="277">
                  <c:v>1.3766179999999999</c:v>
                </c:pt>
                <c:pt idx="278">
                  <c:v>1.334084</c:v>
                </c:pt>
                <c:pt idx="279">
                  <c:v>1.291237</c:v>
                </c:pt>
                <c:pt idx="280">
                  <c:v>1.2477640000000001</c:v>
                </c:pt>
                <c:pt idx="281">
                  <c:v>1.2033529999999999</c:v>
                </c:pt>
                <c:pt idx="282">
                  <c:v>1.159567</c:v>
                </c:pt>
                <c:pt idx="283">
                  <c:v>1.1145309999999999</c:v>
                </c:pt>
                <c:pt idx="284">
                  <c:v>1.0688679999999999</c:v>
                </c:pt>
                <c:pt idx="285">
                  <c:v>1.0232060000000001</c:v>
                </c:pt>
                <c:pt idx="286">
                  <c:v>0.97723099999999996</c:v>
                </c:pt>
                <c:pt idx="287">
                  <c:v>0.93188199999999999</c:v>
                </c:pt>
                <c:pt idx="288">
                  <c:v>0.88653300000000002</c:v>
                </c:pt>
                <c:pt idx="289">
                  <c:v>0.84087100000000004</c:v>
                </c:pt>
                <c:pt idx="290">
                  <c:v>0.79520900000000005</c:v>
                </c:pt>
                <c:pt idx="291">
                  <c:v>0.74954600000000005</c:v>
                </c:pt>
                <c:pt idx="292">
                  <c:v>0.70388399999999995</c:v>
                </c:pt>
                <c:pt idx="293">
                  <c:v>0.65822199999999997</c:v>
                </c:pt>
                <c:pt idx="294">
                  <c:v>0.61318600000000001</c:v>
                </c:pt>
                <c:pt idx="295">
                  <c:v>0.56846200000000002</c:v>
                </c:pt>
                <c:pt idx="296">
                  <c:v>0.52405100000000004</c:v>
                </c:pt>
                <c:pt idx="297">
                  <c:v>0.48057800000000001</c:v>
                </c:pt>
                <c:pt idx="298">
                  <c:v>0.43835600000000002</c:v>
                </c:pt>
                <c:pt idx="299">
                  <c:v>0.39738499999999999</c:v>
                </c:pt>
                <c:pt idx="300">
                  <c:v>0.35891699999999999</c:v>
                </c:pt>
                <c:pt idx="301">
                  <c:v>0.32263700000000001</c:v>
                </c:pt>
                <c:pt idx="302">
                  <c:v>0.28886000000000001</c:v>
                </c:pt>
                <c:pt idx="303">
                  <c:v>0.257272</c:v>
                </c:pt>
                <c:pt idx="304">
                  <c:v>0.228185</c:v>
                </c:pt>
                <c:pt idx="305">
                  <c:v>0.20066300000000001</c:v>
                </c:pt>
                <c:pt idx="306">
                  <c:v>0.174704</c:v>
                </c:pt>
                <c:pt idx="307">
                  <c:v>0.15062200000000001</c:v>
                </c:pt>
                <c:pt idx="308">
                  <c:v>0.12779099999999999</c:v>
                </c:pt>
                <c:pt idx="309">
                  <c:v>0.10589899999999999</c:v>
                </c:pt>
                <c:pt idx="310">
                  <c:v>8.5569999999999993E-2</c:v>
                </c:pt>
                <c:pt idx="311">
                  <c:v>6.6490999999999995E-2</c:v>
                </c:pt>
                <c:pt idx="312">
                  <c:v>4.8977E-2</c:v>
                </c:pt>
                <c:pt idx="313">
                  <c:v>3.1150000000000001E-2</c:v>
                </c:pt>
                <c:pt idx="314">
                  <c:v>1.3636000000000001E-2</c:v>
                </c:pt>
                <c:pt idx="315">
                  <c:v>-3.2529999999999998E-3</c:v>
                </c:pt>
                <c:pt idx="316">
                  <c:v>-2.0140999999999999E-2</c:v>
                </c:pt>
                <c:pt idx="317">
                  <c:v>-3.7343000000000001E-2</c:v>
                </c:pt>
                <c:pt idx="318">
                  <c:v>-5.4544000000000002E-2</c:v>
                </c:pt>
                <c:pt idx="319">
                  <c:v>-7.2371000000000005E-2</c:v>
                </c:pt>
                <c:pt idx="320">
                  <c:v>-9.0824000000000002E-2</c:v>
                </c:pt>
                <c:pt idx="321">
                  <c:v>-0.11021499999999999</c:v>
                </c:pt>
                <c:pt idx="322">
                  <c:v>-0.13054399999999999</c:v>
                </c:pt>
                <c:pt idx="323">
                  <c:v>-0.15149799999999999</c:v>
                </c:pt>
                <c:pt idx="324">
                  <c:v>-0.17307800000000001</c:v>
                </c:pt>
                <c:pt idx="325">
                  <c:v>-0.194658</c:v>
                </c:pt>
                <c:pt idx="326">
                  <c:v>-0.21717600000000001</c:v>
                </c:pt>
                <c:pt idx="327">
                  <c:v>-0.23938200000000001</c:v>
                </c:pt>
                <c:pt idx="328">
                  <c:v>-0.26127499999999998</c:v>
                </c:pt>
                <c:pt idx="329">
                  <c:v>-0.28254200000000002</c:v>
                </c:pt>
                <c:pt idx="330">
                  <c:v>-0.303809</c:v>
                </c:pt>
                <c:pt idx="331">
                  <c:v>-0.324764</c:v>
                </c:pt>
                <c:pt idx="332">
                  <c:v>-0.34571800000000003</c:v>
                </c:pt>
                <c:pt idx="333">
                  <c:v>-0.36573499999999998</c:v>
                </c:pt>
                <c:pt idx="334">
                  <c:v>-0.384187</c:v>
                </c:pt>
                <c:pt idx="335">
                  <c:v>-0.40201399999999998</c:v>
                </c:pt>
                <c:pt idx="336">
                  <c:v>-0.41859000000000002</c:v>
                </c:pt>
                <c:pt idx="337">
                  <c:v>-0.43360199999999999</c:v>
                </c:pt>
                <c:pt idx="338">
                  <c:v>-0.44705099999999998</c:v>
                </c:pt>
                <c:pt idx="339">
                  <c:v>-0.45893499999999998</c:v>
                </c:pt>
                <c:pt idx="340">
                  <c:v>-0.46956900000000001</c:v>
                </c:pt>
                <c:pt idx="341">
                  <c:v>-0.47770099999999999</c:v>
                </c:pt>
                <c:pt idx="342">
                  <c:v>-0.48426900000000001</c:v>
                </c:pt>
                <c:pt idx="343">
                  <c:v>-0.48896000000000001</c:v>
                </c:pt>
                <c:pt idx="344">
                  <c:v>-0.49177500000000002</c:v>
                </c:pt>
                <c:pt idx="345">
                  <c:v>-0.49302600000000002</c:v>
                </c:pt>
                <c:pt idx="346">
                  <c:v>-0.4924</c:v>
                </c:pt>
                <c:pt idx="347">
                  <c:v>-0.491149</c:v>
                </c:pt>
                <c:pt idx="348">
                  <c:v>-0.48896000000000001</c:v>
                </c:pt>
                <c:pt idx="349">
                  <c:v>-0.48583199999999999</c:v>
                </c:pt>
                <c:pt idx="350">
                  <c:v>-0.48145399999999999</c:v>
                </c:pt>
                <c:pt idx="351">
                  <c:v>-0.47582400000000002</c:v>
                </c:pt>
                <c:pt idx="352">
                  <c:v>-0.46925600000000001</c:v>
                </c:pt>
                <c:pt idx="353">
                  <c:v>-0.46112500000000001</c:v>
                </c:pt>
                <c:pt idx="354">
                  <c:v>-0.45268000000000003</c:v>
                </c:pt>
                <c:pt idx="355">
                  <c:v>-0.44392300000000001</c:v>
                </c:pt>
                <c:pt idx="356">
                  <c:v>-0.43454100000000001</c:v>
                </c:pt>
                <c:pt idx="357">
                  <c:v>-0.42484499999999997</c:v>
                </c:pt>
                <c:pt idx="358">
                  <c:v>-0.41515000000000002</c:v>
                </c:pt>
                <c:pt idx="359">
                  <c:v>-0.40545399999999998</c:v>
                </c:pt>
                <c:pt idx="360">
                  <c:v>-0.39575900000000003</c:v>
                </c:pt>
                <c:pt idx="361">
                  <c:v>-0.386689</c:v>
                </c:pt>
                <c:pt idx="362">
                  <c:v>-0.37793199999999999</c:v>
                </c:pt>
                <c:pt idx="363">
                  <c:v>-0.36980000000000002</c:v>
                </c:pt>
                <c:pt idx="364">
                  <c:v>-0.362294</c:v>
                </c:pt>
                <c:pt idx="365">
                  <c:v>-0.355101</c:v>
                </c:pt>
                <c:pt idx="366">
                  <c:v>-0.347908</c:v>
                </c:pt>
                <c:pt idx="367">
                  <c:v>-0.34133999999999998</c:v>
                </c:pt>
                <c:pt idx="368">
                  <c:v>-0.33445900000000001</c:v>
                </c:pt>
                <c:pt idx="369">
                  <c:v>-0.32757900000000001</c:v>
                </c:pt>
                <c:pt idx="370">
                  <c:v>-0.32101099999999999</c:v>
                </c:pt>
                <c:pt idx="371">
                  <c:v>-0.31475599999999998</c:v>
                </c:pt>
                <c:pt idx="372">
                  <c:v>-0.30850100000000003</c:v>
                </c:pt>
                <c:pt idx="373">
                  <c:v>-0.30224600000000001</c:v>
                </c:pt>
                <c:pt idx="374">
                  <c:v>-0.295678</c:v>
                </c:pt>
                <c:pt idx="375">
                  <c:v>-0.28817199999999998</c:v>
                </c:pt>
                <c:pt idx="376">
                  <c:v>-0.28035300000000002</c:v>
                </c:pt>
                <c:pt idx="377">
                  <c:v>-0.271283</c:v>
                </c:pt>
                <c:pt idx="378">
                  <c:v>-0.26127499999999998</c:v>
                </c:pt>
                <c:pt idx="379">
                  <c:v>-0.24939</c:v>
                </c:pt>
                <c:pt idx="380">
                  <c:v>-0.23594200000000001</c:v>
                </c:pt>
                <c:pt idx="381">
                  <c:v>-0.22061700000000001</c:v>
                </c:pt>
                <c:pt idx="382">
                  <c:v>-0.20372799999999999</c:v>
                </c:pt>
                <c:pt idx="383">
                  <c:v>-0.18402499999999999</c:v>
                </c:pt>
                <c:pt idx="384">
                  <c:v>-0.16275700000000001</c:v>
                </c:pt>
                <c:pt idx="385">
                  <c:v>-0.13961299999999999</c:v>
                </c:pt>
                <c:pt idx="386">
                  <c:v>-0.113968</c:v>
                </c:pt>
                <c:pt idx="387">
                  <c:v>-8.5819999999999994E-2</c:v>
                </c:pt>
                <c:pt idx="388">
                  <c:v>-5.5794999999999997E-2</c:v>
                </c:pt>
                <c:pt idx="389">
                  <c:v>-2.3269000000000001E-2</c:v>
                </c:pt>
                <c:pt idx="390">
                  <c:v>1.2385E-2</c:v>
                </c:pt>
                <c:pt idx="391">
                  <c:v>4.929E-2</c:v>
                </c:pt>
                <c:pt idx="392">
                  <c:v>8.8696999999999998E-2</c:v>
                </c:pt>
                <c:pt idx="393">
                  <c:v>0.12998100000000001</c:v>
                </c:pt>
                <c:pt idx="394">
                  <c:v>0.17282800000000001</c:v>
                </c:pt>
                <c:pt idx="395">
                  <c:v>0.217552</c:v>
                </c:pt>
                <c:pt idx="396">
                  <c:v>0.26383899999999999</c:v>
                </c:pt>
                <c:pt idx="397">
                  <c:v>0.31137799999999999</c:v>
                </c:pt>
                <c:pt idx="398">
                  <c:v>0.36048000000000002</c:v>
                </c:pt>
                <c:pt idx="399">
                  <c:v>0.41052100000000002</c:v>
                </c:pt>
                <c:pt idx="400">
                  <c:v>0.46150000000000002</c:v>
                </c:pt>
                <c:pt idx="401">
                  <c:v>0.51341700000000001</c:v>
                </c:pt>
                <c:pt idx="402">
                  <c:v>0.56689800000000001</c:v>
                </c:pt>
                <c:pt idx="403">
                  <c:v>0.62100500000000003</c:v>
                </c:pt>
                <c:pt idx="404">
                  <c:v>0.67636200000000002</c:v>
                </c:pt>
                <c:pt idx="405">
                  <c:v>0.73297100000000004</c:v>
                </c:pt>
                <c:pt idx="406">
                  <c:v>0.79051700000000003</c:v>
                </c:pt>
                <c:pt idx="407">
                  <c:v>0.85056600000000004</c:v>
                </c:pt>
                <c:pt idx="408">
                  <c:v>0.91342999999999996</c:v>
                </c:pt>
                <c:pt idx="409">
                  <c:v>0.97910799999999998</c:v>
                </c:pt>
                <c:pt idx="410">
                  <c:v>1.0494779999999999</c:v>
                </c:pt>
                <c:pt idx="411">
                  <c:v>1.1182840000000001</c:v>
                </c:pt>
                <c:pt idx="412">
                  <c:v>1.1902170000000001</c:v>
                </c:pt>
                <c:pt idx="413">
                  <c:v>1.2627759999999999</c:v>
                </c:pt>
                <c:pt idx="414">
                  <c:v>1.3350219999999999</c:v>
                </c:pt>
                <c:pt idx="415">
                  <c:v>1.407581</c:v>
                </c:pt>
                <c:pt idx="416">
                  <c:v>1.4792019999999999</c:v>
                </c:pt>
                <c:pt idx="417">
                  <c:v>1.5505100000000001</c:v>
                </c:pt>
                <c:pt idx="418">
                  <c:v>1.6205670000000001</c:v>
                </c:pt>
                <c:pt idx="419">
                  <c:v>1.6903109999999999</c:v>
                </c:pt>
                <c:pt idx="420">
                  <c:v>1.7581789999999999</c:v>
                </c:pt>
                <c:pt idx="421">
                  <c:v>1.8235440000000001</c:v>
                </c:pt>
                <c:pt idx="422">
                  <c:v>1.8860950000000001</c:v>
                </c:pt>
                <c:pt idx="423">
                  <c:v>1.9455180000000001</c:v>
                </c:pt>
                <c:pt idx="424">
                  <c:v>2.001814</c:v>
                </c:pt>
                <c:pt idx="425">
                  <c:v>2.0549819999999999</c:v>
                </c:pt>
                <c:pt idx="426">
                  <c:v>2.104085</c:v>
                </c:pt>
                <c:pt idx="427">
                  <c:v>2.148183</c:v>
                </c:pt>
                <c:pt idx="428">
                  <c:v>2.1869649999999998</c:v>
                </c:pt>
                <c:pt idx="429">
                  <c:v>2.2204290000000002</c:v>
                </c:pt>
                <c:pt idx="430">
                  <c:v>2.245762</c:v>
                </c:pt>
                <c:pt idx="431">
                  <c:v>2.2707830000000002</c:v>
                </c:pt>
                <c:pt idx="432">
                  <c:v>2.2898610000000001</c:v>
                </c:pt>
                <c:pt idx="433">
                  <c:v>2.305186</c:v>
                </c:pt>
                <c:pt idx="434">
                  <c:v>2.318009</c:v>
                </c:pt>
                <c:pt idx="435">
                  <c:v>2.328017</c:v>
                </c:pt>
                <c:pt idx="436">
                  <c:v>2.3367740000000001</c:v>
                </c:pt>
                <c:pt idx="437">
                  <c:v>2.3427159999999998</c:v>
                </c:pt>
                <c:pt idx="438">
                  <c:v>2.3470949999999999</c:v>
                </c:pt>
                <c:pt idx="439">
                  <c:v>2.3492839999999999</c:v>
                </c:pt>
                <c:pt idx="440">
                  <c:v>2.350222</c:v>
                </c:pt>
                <c:pt idx="441">
                  <c:v>2.3505349999999998</c:v>
                </c:pt>
                <c:pt idx="442">
                  <c:v>2.3505349999999998</c:v>
                </c:pt>
                <c:pt idx="443">
                  <c:v>2.3505349999999998</c:v>
                </c:pt>
                <c:pt idx="444">
                  <c:v>2.350848</c:v>
                </c:pt>
                <c:pt idx="445">
                  <c:v>2.350848</c:v>
                </c:pt>
                <c:pt idx="446">
                  <c:v>2.3511600000000001</c:v>
                </c:pt>
                <c:pt idx="447">
                  <c:v>2.3511600000000001</c:v>
                </c:pt>
                <c:pt idx="448">
                  <c:v>2.350848</c:v>
                </c:pt>
                <c:pt idx="449">
                  <c:v>2.347407</c:v>
                </c:pt>
                <c:pt idx="450">
                  <c:v>2.3414649999999999</c:v>
                </c:pt>
                <c:pt idx="451">
                  <c:v>2.333021</c:v>
                </c:pt>
                <c:pt idx="452">
                  <c:v>2.3208229999999999</c:v>
                </c:pt>
                <c:pt idx="453">
                  <c:v>2.3064369999999998</c:v>
                </c:pt>
                <c:pt idx="454">
                  <c:v>2.2889219999999999</c:v>
                </c:pt>
                <c:pt idx="455">
                  <c:v>2.2689059999999999</c:v>
                </c:pt>
                <c:pt idx="456">
                  <c:v>2.245762</c:v>
                </c:pt>
                <c:pt idx="457">
                  <c:v>2.2210549999999998</c:v>
                </c:pt>
                <c:pt idx="458">
                  <c:v>2.1944710000000001</c:v>
                </c:pt>
                <c:pt idx="459">
                  <c:v>2.1656970000000002</c:v>
                </c:pt>
                <c:pt idx="460">
                  <c:v>2.1356730000000002</c:v>
                </c:pt>
                <c:pt idx="461">
                  <c:v>2.1043970000000001</c:v>
                </c:pt>
                <c:pt idx="462">
                  <c:v>2.072184</c:v>
                </c:pt>
                <c:pt idx="463">
                  <c:v>2.0380940000000001</c:v>
                </c:pt>
                <c:pt idx="464">
                  <c:v>2.0027520000000001</c:v>
                </c:pt>
                <c:pt idx="465">
                  <c:v>1.9664729999999999</c:v>
                </c:pt>
                <c:pt idx="466">
                  <c:v>1.9289419999999999</c:v>
                </c:pt>
                <c:pt idx="467">
                  <c:v>1.890474</c:v>
                </c:pt>
                <c:pt idx="468">
                  <c:v>1.8516919999999999</c:v>
                </c:pt>
                <c:pt idx="469">
                  <c:v>1.813536</c:v>
                </c:pt>
                <c:pt idx="470">
                  <c:v>1.7769440000000001</c:v>
                </c:pt>
                <c:pt idx="471">
                  <c:v>1.741603</c:v>
                </c:pt>
                <c:pt idx="472">
                  <c:v>1.708763</c:v>
                </c:pt>
                <c:pt idx="473">
                  <c:v>1.6774880000000001</c:v>
                </c:pt>
                <c:pt idx="474">
                  <c:v>1.6480889999999999</c:v>
                </c:pt>
                <c:pt idx="475">
                  <c:v>1.6196280000000001</c:v>
                </c:pt>
                <c:pt idx="476">
                  <c:v>1.5930439999999999</c:v>
                </c:pt>
                <c:pt idx="477">
                  <c:v>1.5677110000000001</c:v>
                </c:pt>
                <c:pt idx="478">
                  <c:v>1.543004</c:v>
                </c:pt>
                <c:pt idx="479">
                  <c:v>1.5204850000000001</c:v>
                </c:pt>
                <c:pt idx="480">
                  <c:v>1.4989049999999999</c:v>
                </c:pt>
                <c:pt idx="481">
                  <c:v>1.478264</c:v>
                </c:pt>
                <c:pt idx="482">
                  <c:v>1.457309</c:v>
                </c:pt>
                <c:pt idx="483">
                  <c:v>1.437918</c:v>
                </c:pt>
                <c:pt idx="484">
                  <c:v>1.4191530000000001</c:v>
                </c:pt>
                <c:pt idx="485">
                  <c:v>1.4010130000000001</c:v>
                </c:pt>
                <c:pt idx="486">
                  <c:v>1.383499</c:v>
                </c:pt>
                <c:pt idx="487">
                  <c:v>1.365985</c:v>
                </c:pt>
                <c:pt idx="488">
                  <c:v>1.347845</c:v>
                </c:pt>
                <c:pt idx="489">
                  <c:v>1.329393</c:v>
                </c:pt>
                <c:pt idx="490">
                  <c:v>1.311566</c:v>
                </c:pt>
                <c:pt idx="491">
                  <c:v>1.293426</c:v>
                </c:pt>
                <c:pt idx="492">
                  <c:v>1.274348</c:v>
                </c:pt>
                <c:pt idx="493">
                  <c:v>1.2552700000000001</c:v>
                </c:pt>
                <c:pt idx="494">
                  <c:v>1.2358789999999999</c:v>
                </c:pt>
                <c:pt idx="495">
                  <c:v>1.2161759999999999</c:v>
                </c:pt>
                <c:pt idx="496">
                  <c:v>1.1952210000000001</c:v>
                </c:pt>
                <c:pt idx="497">
                  <c:v>1.1739539999999999</c:v>
                </c:pt>
                <c:pt idx="498">
                  <c:v>1.1529990000000001</c:v>
                </c:pt>
                <c:pt idx="499">
                  <c:v>1.1301680000000001</c:v>
                </c:pt>
                <c:pt idx="500">
                  <c:v>1.1067119999999999</c:v>
                </c:pt>
                <c:pt idx="501">
                  <c:v>1.0829420000000001</c:v>
                </c:pt>
                <c:pt idx="502">
                  <c:v>1.0591729999999999</c:v>
                </c:pt>
                <c:pt idx="503">
                  <c:v>1.034465</c:v>
                </c:pt>
                <c:pt idx="504">
                  <c:v>1.0091319999999999</c:v>
                </c:pt>
                <c:pt idx="505">
                  <c:v>0.983487</c:v>
                </c:pt>
                <c:pt idx="506">
                  <c:v>0.95752800000000005</c:v>
                </c:pt>
                <c:pt idx="507">
                  <c:v>0.93188199999999999</c:v>
                </c:pt>
                <c:pt idx="508">
                  <c:v>0.90623600000000004</c:v>
                </c:pt>
                <c:pt idx="509">
                  <c:v>0.88215399999999999</c:v>
                </c:pt>
                <c:pt idx="510">
                  <c:v>0.85713399999999995</c:v>
                </c:pt>
                <c:pt idx="511">
                  <c:v>0.831488</c:v>
                </c:pt>
                <c:pt idx="512">
                  <c:v>0.80615499999999995</c:v>
                </c:pt>
                <c:pt idx="513">
                  <c:v>0.78050900000000001</c:v>
                </c:pt>
                <c:pt idx="514">
                  <c:v>0.75517599999999996</c:v>
                </c:pt>
                <c:pt idx="515">
                  <c:v>0.72953000000000001</c:v>
                </c:pt>
                <c:pt idx="516">
                  <c:v>0.70450999999999997</c:v>
                </c:pt>
                <c:pt idx="517">
                  <c:v>0.67886400000000002</c:v>
                </c:pt>
                <c:pt idx="518">
                  <c:v>0.65259299999999998</c:v>
                </c:pt>
                <c:pt idx="519">
                  <c:v>0.62632100000000002</c:v>
                </c:pt>
                <c:pt idx="520">
                  <c:v>0.60004999999999997</c:v>
                </c:pt>
                <c:pt idx="521">
                  <c:v>0.57346600000000003</c:v>
                </c:pt>
                <c:pt idx="522">
                  <c:v>0.54688199999999998</c:v>
                </c:pt>
                <c:pt idx="523">
                  <c:v>0.52029800000000004</c:v>
                </c:pt>
                <c:pt idx="524">
                  <c:v>0.49340099999999998</c:v>
                </c:pt>
                <c:pt idx="525">
                  <c:v>0.46619100000000002</c:v>
                </c:pt>
                <c:pt idx="526">
                  <c:v>0.43866899999999998</c:v>
                </c:pt>
                <c:pt idx="527">
                  <c:v>0.41020800000000002</c:v>
                </c:pt>
                <c:pt idx="528">
                  <c:v>0.38143500000000002</c:v>
                </c:pt>
                <c:pt idx="529">
                  <c:v>0.35203600000000002</c:v>
                </c:pt>
                <c:pt idx="530">
                  <c:v>0.32201200000000002</c:v>
                </c:pt>
                <c:pt idx="531">
                  <c:v>0.29261300000000001</c:v>
                </c:pt>
                <c:pt idx="532">
                  <c:v>0.263214</c:v>
                </c:pt>
                <c:pt idx="533">
                  <c:v>0.233815</c:v>
                </c:pt>
                <c:pt idx="534">
                  <c:v>0.20410300000000001</c:v>
                </c:pt>
                <c:pt idx="535">
                  <c:v>0.174704</c:v>
                </c:pt>
                <c:pt idx="536">
                  <c:v>0.14593100000000001</c:v>
                </c:pt>
                <c:pt idx="537">
                  <c:v>0.116845</c:v>
                </c:pt>
                <c:pt idx="538">
                  <c:v>8.8071999999999998E-2</c:v>
                </c:pt>
                <c:pt idx="539">
                  <c:v>5.9610999999999997E-2</c:v>
                </c:pt>
                <c:pt idx="540">
                  <c:v>3.1462999999999998E-2</c:v>
                </c:pt>
                <c:pt idx="541">
                  <c:v>3.6280000000000001E-3</c:v>
                </c:pt>
                <c:pt idx="542">
                  <c:v>-2.3893999999999999E-2</c:v>
                </c:pt>
                <c:pt idx="543">
                  <c:v>-5.1103999999999997E-2</c:v>
                </c:pt>
                <c:pt idx="544">
                  <c:v>-7.7687999999999993E-2</c:v>
                </c:pt>
                <c:pt idx="545">
                  <c:v>-0.104272</c:v>
                </c:pt>
                <c:pt idx="546">
                  <c:v>-0.12991800000000001</c:v>
                </c:pt>
                <c:pt idx="547">
                  <c:v>-0.15493799999999999</c:v>
                </c:pt>
                <c:pt idx="548">
                  <c:v>-0.17870800000000001</c:v>
                </c:pt>
                <c:pt idx="549">
                  <c:v>-0.201852</c:v>
                </c:pt>
                <c:pt idx="550">
                  <c:v>-0.223744</c:v>
                </c:pt>
                <c:pt idx="551">
                  <c:v>-0.24501200000000001</c:v>
                </c:pt>
                <c:pt idx="552">
                  <c:v>-0.26565299999999997</c:v>
                </c:pt>
                <c:pt idx="553">
                  <c:v>-0.28504400000000002</c:v>
                </c:pt>
                <c:pt idx="554">
                  <c:v>-0.304122</c:v>
                </c:pt>
                <c:pt idx="555">
                  <c:v>-0.32226199999999999</c:v>
                </c:pt>
                <c:pt idx="556">
                  <c:v>-0.34040199999999998</c:v>
                </c:pt>
                <c:pt idx="557">
                  <c:v>-0.357603</c:v>
                </c:pt>
                <c:pt idx="558">
                  <c:v>-0.37417899999999998</c:v>
                </c:pt>
                <c:pt idx="559">
                  <c:v>-0.39075500000000002</c:v>
                </c:pt>
                <c:pt idx="560">
                  <c:v>-0.407331</c:v>
                </c:pt>
                <c:pt idx="561">
                  <c:v>-0.42328100000000002</c:v>
                </c:pt>
                <c:pt idx="562">
                  <c:v>-0.43954500000000002</c:v>
                </c:pt>
                <c:pt idx="563">
                  <c:v>-0.45580799999999999</c:v>
                </c:pt>
                <c:pt idx="564">
                  <c:v>-0.47175800000000001</c:v>
                </c:pt>
                <c:pt idx="565">
                  <c:v>-0.487396</c:v>
                </c:pt>
                <c:pt idx="566">
                  <c:v>-0.50272099999999997</c:v>
                </c:pt>
                <c:pt idx="567">
                  <c:v>-0.51804600000000001</c:v>
                </c:pt>
                <c:pt idx="568">
                  <c:v>-0.53243300000000005</c:v>
                </c:pt>
                <c:pt idx="569">
                  <c:v>-0.54588099999999995</c:v>
                </c:pt>
                <c:pt idx="570">
                  <c:v>-0.55870399999999998</c:v>
                </c:pt>
                <c:pt idx="571">
                  <c:v>-0.57058900000000001</c:v>
                </c:pt>
                <c:pt idx="572">
                  <c:v>-0.58122200000000002</c:v>
                </c:pt>
                <c:pt idx="573">
                  <c:v>-0.59154300000000004</c:v>
                </c:pt>
                <c:pt idx="574">
                  <c:v>-0.60061299999999995</c:v>
                </c:pt>
                <c:pt idx="575">
                  <c:v>-0.60811899999999997</c:v>
                </c:pt>
                <c:pt idx="576">
                  <c:v>-0.61374899999999999</c:v>
                </c:pt>
                <c:pt idx="577">
                  <c:v>-0.617502</c:v>
                </c:pt>
                <c:pt idx="578">
                  <c:v>-0.620004</c:v>
                </c:pt>
                <c:pt idx="579">
                  <c:v>-0.62031700000000001</c:v>
                </c:pt>
                <c:pt idx="580">
                  <c:v>-0.61906600000000001</c:v>
                </c:pt>
                <c:pt idx="581">
                  <c:v>-0.61593799999999999</c:v>
                </c:pt>
                <c:pt idx="582">
                  <c:v>-0.61124699999999998</c:v>
                </c:pt>
                <c:pt idx="583">
                  <c:v>-0.60467899999999997</c:v>
                </c:pt>
                <c:pt idx="584">
                  <c:v>-0.59623400000000004</c:v>
                </c:pt>
                <c:pt idx="585">
                  <c:v>-0.58560100000000004</c:v>
                </c:pt>
                <c:pt idx="586">
                  <c:v>-0.57402900000000001</c:v>
                </c:pt>
                <c:pt idx="587">
                  <c:v>-0.55964199999999997</c:v>
                </c:pt>
                <c:pt idx="588">
                  <c:v>-0.54431700000000005</c:v>
                </c:pt>
                <c:pt idx="589">
                  <c:v>-0.52774100000000002</c:v>
                </c:pt>
                <c:pt idx="590">
                  <c:v>-0.50991399999999998</c:v>
                </c:pt>
                <c:pt idx="591">
                  <c:v>-0.49052400000000002</c:v>
                </c:pt>
                <c:pt idx="592">
                  <c:v>-0.47019499999999997</c:v>
                </c:pt>
                <c:pt idx="593">
                  <c:v>-0.44830199999999998</c:v>
                </c:pt>
                <c:pt idx="594">
                  <c:v>-0.42484499999999997</c:v>
                </c:pt>
                <c:pt idx="595">
                  <c:v>-0.40076299999999998</c:v>
                </c:pt>
                <c:pt idx="596">
                  <c:v>-0.37636799999999998</c:v>
                </c:pt>
                <c:pt idx="597">
                  <c:v>-0.35134799999999999</c:v>
                </c:pt>
                <c:pt idx="598">
                  <c:v>-0.326015</c:v>
                </c:pt>
                <c:pt idx="599">
                  <c:v>-0.300369</c:v>
                </c:pt>
                <c:pt idx="600">
                  <c:v>-0.27409800000000001</c:v>
                </c:pt>
                <c:pt idx="601">
                  <c:v>-0.24845200000000001</c:v>
                </c:pt>
                <c:pt idx="602">
                  <c:v>-0.22218099999999999</c:v>
                </c:pt>
                <c:pt idx="603">
                  <c:v>-0.19559599999999999</c:v>
                </c:pt>
                <c:pt idx="604">
                  <c:v>-0.16963800000000001</c:v>
                </c:pt>
                <c:pt idx="605">
                  <c:v>-0.14430499999999999</c:v>
                </c:pt>
                <c:pt idx="606">
                  <c:v>-0.11897199999999999</c:v>
                </c:pt>
                <c:pt idx="607">
                  <c:v>-9.3639E-2</c:v>
                </c:pt>
                <c:pt idx="608">
                  <c:v>-6.8617999999999998E-2</c:v>
                </c:pt>
                <c:pt idx="609">
                  <c:v>-4.3910999999999999E-2</c:v>
                </c:pt>
                <c:pt idx="610">
                  <c:v>-1.8578000000000001E-2</c:v>
                </c:pt>
                <c:pt idx="611">
                  <c:v>5.5040000000000002E-3</c:v>
                </c:pt>
                <c:pt idx="612">
                  <c:v>2.9274000000000001E-2</c:v>
                </c:pt>
                <c:pt idx="613">
                  <c:v>5.3043E-2</c:v>
                </c:pt>
                <c:pt idx="614">
                  <c:v>7.6499999999999999E-2</c:v>
                </c:pt>
                <c:pt idx="615">
                  <c:v>0.100269</c:v>
                </c:pt>
                <c:pt idx="616">
                  <c:v>0.124977</c:v>
                </c:pt>
                <c:pt idx="617">
                  <c:v>0.149371</c:v>
                </c:pt>
                <c:pt idx="618">
                  <c:v>0.17439199999999999</c:v>
                </c:pt>
                <c:pt idx="619">
                  <c:v>0.19972500000000001</c:v>
                </c:pt>
                <c:pt idx="620">
                  <c:v>0.22537099999999999</c:v>
                </c:pt>
                <c:pt idx="621">
                  <c:v>0.25195499999999998</c:v>
                </c:pt>
                <c:pt idx="622">
                  <c:v>0.27916400000000002</c:v>
                </c:pt>
                <c:pt idx="623">
                  <c:v>0.30637399999999998</c:v>
                </c:pt>
                <c:pt idx="624">
                  <c:v>0.33514699999999997</c:v>
                </c:pt>
                <c:pt idx="625">
                  <c:v>0.36423299999999997</c:v>
                </c:pt>
                <c:pt idx="626">
                  <c:v>0.394258</c:v>
                </c:pt>
                <c:pt idx="627">
                  <c:v>0.42428199999999999</c:v>
                </c:pt>
                <c:pt idx="628">
                  <c:v>0.454932</c:v>
                </c:pt>
                <c:pt idx="629">
                  <c:v>0.48683300000000002</c:v>
                </c:pt>
                <c:pt idx="630">
                  <c:v>0.51873400000000003</c:v>
                </c:pt>
                <c:pt idx="631">
                  <c:v>0.55282399999999998</c:v>
                </c:pt>
                <c:pt idx="632">
                  <c:v>0.58722700000000005</c:v>
                </c:pt>
                <c:pt idx="633">
                  <c:v>0.62256800000000001</c:v>
                </c:pt>
                <c:pt idx="634">
                  <c:v>0.65884799999999999</c:v>
                </c:pt>
                <c:pt idx="635">
                  <c:v>0.69543999999999995</c:v>
                </c:pt>
                <c:pt idx="636">
                  <c:v>0.73203200000000002</c:v>
                </c:pt>
                <c:pt idx="637">
                  <c:v>0.77143899999999999</c:v>
                </c:pt>
                <c:pt idx="638">
                  <c:v>0.80990799999999996</c:v>
                </c:pt>
                <c:pt idx="639">
                  <c:v>0.85056600000000004</c:v>
                </c:pt>
                <c:pt idx="640">
                  <c:v>0.89247500000000002</c:v>
                </c:pt>
                <c:pt idx="641">
                  <c:v>0.93407099999999998</c:v>
                </c:pt>
                <c:pt idx="642">
                  <c:v>0.98004599999999997</c:v>
                </c:pt>
                <c:pt idx="643">
                  <c:v>1.0291490000000001</c:v>
                </c:pt>
                <c:pt idx="644">
                  <c:v>1.0782510000000001</c:v>
                </c:pt>
                <c:pt idx="645">
                  <c:v>1.1332960000000001</c:v>
                </c:pt>
                <c:pt idx="646">
                  <c:v>1.1905300000000001</c:v>
                </c:pt>
                <c:pt idx="647">
                  <c:v>1.2477640000000001</c:v>
                </c:pt>
                <c:pt idx="648">
                  <c:v>1.3071870000000001</c:v>
                </c:pt>
                <c:pt idx="649">
                  <c:v>1.3641080000000001</c:v>
                </c:pt>
                <c:pt idx="650">
                  <c:v>1.42103</c:v>
                </c:pt>
                <c:pt idx="651">
                  <c:v>1.475449</c:v>
                </c:pt>
                <c:pt idx="652">
                  <c:v>1.527053</c:v>
                </c:pt>
                <c:pt idx="653">
                  <c:v>1.57897</c:v>
                </c:pt>
                <c:pt idx="654">
                  <c:v>1.6299490000000001</c:v>
                </c:pt>
                <c:pt idx="655">
                  <c:v>1.6806160000000001</c:v>
                </c:pt>
                <c:pt idx="656">
                  <c:v>1.7315940000000001</c:v>
                </c:pt>
                <c:pt idx="657">
                  <c:v>1.780697</c:v>
                </c:pt>
                <c:pt idx="658">
                  <c:v>1.8316760000000001</c:v>
                </c:pt>
                <c:pt idx="659">
                  <c:v>1.8817159999999999</c:v>
                </c:pt>
                <c:pt idx="660">
                  <c:v>1.9305060000000001</c:v>
                </c:pt>
                <c:pt idx="661">
                  <c:v>1.9786699999999999</c:v>
                </c:pt>
                <c:pt idx="662">
                  <c:v>2.0212050000000001</c:v>
                </c:pt>
                <c:pt idx="663">
                  <c:v>2.0596739999999998</c:v>
                </c:pt>
                <c:pt idx="664">
                  <c:v>2.096266</c:v>
                </c:pt>
                <c:pt idx="665">
                  <c:v>2.1253519999999999</c:v>
                </c:pt>
                <c:pt idx="666">
                  <c:v>2.1506850000000002</c:v>
                </c:pt>
                <c:pt idx="667">
                  <c:v>2.1741419999999998</c:v>
                </c:pt>
                <c:pt idx="668">
                  <c:v>2.1935319999999998</c:v>
                </c:pt>
                <c:pt idx="669">
                  <c:v>2.213549</c:v>
                </c:pt>
                <c:pt idx="670">
                  <c:v>2.2320009999999999</c:v>
                </c:pt>
                <c:pt idx="671">
                  <c:v>2.2501410000000002</c:v>
                </c:pt>
                <c:pt idx="672">
                  <c:v>2.2695319999999999</c:v>
                </c:pt>
                <c:pt idx="673">
                  <c:v>2.2867329999999999</c:v>
                </c:pt>
                <c:pt idx="674">
                  <c:v>2.3020580000000002</c:v>
                </c:pt>
                <c:pt idx="675">
                  <c:v>2.3155070000000002</c:v>
                </c:pt>
                <c:pt idx="676">
                  <c:v>2.3264529999999999</c:v>
                </c:pt>
                <c:pt idx="677">
                  <c:v>2.3355229999999998</c:v>
                </c:pt>
                <c:pt idx="678">
                  <c:v>2.3417780000000001</c:v>
                </c:pt>
                <c:pt idx="679">
                  <c:v>2.3445930000000001</c:v>
                </c:pt>
                <c:pt idx="680">
                  <c:v>2.3449049999999998</c:v>
                </c:pt>
                <c:pt idx="681">
                  <c:v>2.343029</c:v>
                </c:pt>
                <c:pt idx="682">
                  <c:v>2.3395890000000001</c:v>
                </c:pt>
                <c:pt idx="683">
                  <c:v>2.3342719999999999</c:v>
                </c:pt>
                <c:pt idx="684">
                  <c:v>2.327391</c:v>
                </c:pt>
                <c:pt idx="685">
                  <c:v>2.3192599999999999</c:v>
                </c:pt>
                <c:pt idx="686">
                  <c:v>2.3092510000000002</c:v>
                </c:pt>
                <c:pt idx="687">
                  <c:v>2.298305</c:v>
                </c:pt>
                <c:pt idx="688">
                  <c:v>2.2851689999999998</c:v>
                </c:pt>
                <c:pt idx="689">
                  <c:v>2.27047</c:v>
                </c:pt>
                <c:pt idx="690">
                  <c:v>2.2535810000000001</c:v>
                </c:pt>
                <c:pt idx="691">
                  <c:v>2.2354409999999998</c:v>
                </c:pt>
                <c:pt idx="692">
                  <c:v>2.2166760000000001</c:v>
                </c:pt>
                <c:pt idx="693">
                  <c:v>2.195722</c:v>
                </c:pt>
                <c:pt idx="694">
                  <c:v>2.1744539999999999</c:v>
                </c:pt>
                <c:pt idx="695">
                  <c:v>2.150998</c:v>
                </c:pt>
                <c:pt idx="696">
                  <c:v>2.126916</c:v>
                </c:pt>
                <c:pt idx="697">
                  <c:v>2.1015830000000002</c:v>
                </c:pt>
                <c:pt idx="698">
                  <c:v>2.0756239999999999</c:v>
                </c:pt>
                <c:pt idx="699">
                  <c:v>2.0499779999999999</c:v>
                </c:pt>
                <c:pt idx="700">
                  <c:v>2.0237069999999999</c:v>
                </c:pt>
                <c:pt idx="701">
                  <c:v>1.9980610000000001</c:v>
                </c:pt>
                <c:pt idx="702">
                  <c:v>1.9739789999999999</c:v>
                </c:pt>
                <c:pt idx="703">
                  <c:v>1.949897</c:v>
                </c:pt>
                <c:pt idx="704">
                  <c:v>1.9270659999999999</c:v>
                </c:pt>
                <c:pt idx="705">
                  <c:v>1.905173</c:v>
                </c:pt>
                <c:pt idx="706">
                  <c:v>1.884531</c:v>
                </c:pt>
                <c:pt idx="707">
                  <c:v>1.865453</c:v>
                </c:pt>
                <c:pt idx="708">
                  <c:v>1.847939</c:v>
                </c:pt>
                <c:pt idx="709">
                  <c:v>1.8319879999999999</c:v>
                </c:pt>
                <c:pt idx="710">
                  <c:v>1.8176019999999999</c:v>
                </c:pt>
                <c:pt idx="711">
                  <c:v>1.8044659999999999</c:v>
                </c:pt>
                <c:pt idx="712">
                  <c:v>1.7922689999999999</c:v>
                </c:pt>
                <c:pt idx="713">
                  <c:v>1.7813220000000001</c:v>
                </c:pt>
                <c:pt idx="714">
                  <c:v>1.7719400000000001</c:v>
                </c:pt>
                <c:pt idx="715">
                  <c:v>1.7641210000000001</c:v>
                </c:pt>
                <c:pt idx="716">
                  <c:v>1.756928</c:v>
                </c:pt>
                <c:pt idx="717">
                  <c:v>1.7519229999999999</c:v>
                </c:pt>
                <c:pt idx="718">
                  <c:v>1.7475449999999999</c:v>
                </c:pt>
                <c:pt idx="719">
                  <c:v>1.743792</c:v>
                </c:pt>
                <c:pt idx="720">
                  <c:v>1.741603</c:v>
                </c:pt>
                <c:pt idx="721">
                  <c:v>1.7397260000000001</c:v>
                </c:pt>
                <c:pt idx="722">
                  <c:v>1.7369110000000001</c:v>
                </c:pt>
                <c:pt idx="723">
                  <c:v>1.733158</c:v>
                </c:pt>
                <c:pt idx="724">
                  <c:v>1.7297180000000001</c:v>
                </c:pt>
                <c:pt idx="725">
                  <c:v>1.725965</c:v>
                </c:pt>
                <c:pt idx="726">
                  <c:v>1.721274</c:v>
                </c:pt>
                <c:pt idx="727">
                  <c:v>1.7153309999999999</c:v>
                </c:pt>
                <c:pt idx="728">
                  <c:v>1.7084509999999999</c:v>
                </c:pt>
                <c:pt idx="729">
                  <c:v>1.699381</c:v>
                </c:pt>
                <c:pt idx="730">
                  <c:v>1.6874960000000001</c:v>
                </c:pt>
                <c:pt idx="731">
                  <c:v>1.6746730000000001</c:v>
                </c:pt>
                <c:pt idx="732">
                  <c:v>1.6599740000000001</c:v>
                </c:pt>
                <c:pt idx="733">
                  <c:v>1.6430849999999999</c:v>
                </c:pt>
                <c:pt idx="734">
                  <c:v>1.6230690000000001</c:v>
                </c:pt>
                <c:pt idx="735">
                  <c:v>1.6011759999999999</c:v>
                </c:pt>
                <c:pt idx="736">
                  <c:v>1.576781</c:v>
                </c:pt>
                <c:pt idx="737">
                  <c:v>1.5486329999999999</c:v>
                </c:pt>
                <c:pt idx="738">
                  <c:v>1.517671</c:v>
                </c:pt>
                <c:pt idx="739">
                  <c:v>1.4838929999999999</c:v>
                </c:pt>
                <c:pt idx="740">
                  <c:v>1.4473009999999999</c:v>
                </c:pt>
                <c:pt idx="741">
                  <c:v>1.4085190000000001</c:v>
                </c:pt>
                <c:pt idx="742">
                  <c:v>1.3675489999999999</c:v>
                </c:pt>
                <c:pt idx="743">
                  <c:v>1.326578</c:v>
                </c:pt>
                <c:pt idx="744">
                  <c:v>1.2831049999999999</c:v>
                </c:pt>
                <c:pt idx="745">
                  <c:v>1.2377560000000001</c:v>
                </c:pt>
                <c:pt idx="746">
                  <c:v>1.191155</c:v>
                </c:pt>
                <c:pt idx="747">
                  <c:v>1.1429910000000001</c:v>
                </c:pt>
                <c:pt idx="748">
                  <c:v>1.094514</c:v>
                </c:pt>
                <c:pt idx="749">
                  <c:v>1.045412</c:v>
                </c:pt>
                <c:pt idx="750">
                  <c:v>0.99724800000000002</c:v>
                </c:pt>
                <c:pt idx="751">
                  <c:v>0.94814500000000002</c:v>
                </c:pt>
                <c:pt idx="752">
                  <c:v>0.89873000000000003</c:v>
                </c:pt>
                <c:pt idx="753">
                  <c:v>0.84962800000000005</c:v>
                </c:pt>
                <c:pt idx="754">
                  <c:v>0.80083800000000005</c:v>
                </c:pt>
                <c:pt idx="755">
                  <c:v>0.75267399999999995</c:v>
                </c:pt>
                <c:pt idx="756">
                  <c:v>0.70482299999999998</c:v>
                </c:pt>
                <c:pt idx="757">
                  <c:v>0.65759699999999999</c:v>
                </c:pt>
                <c:pt idx="758">
                  <c:v>0.61193500000000001</c:v>
                </c:pt>
                <c:pt idx="759">
                  <c:v>0.56658500000000001</c:v>
                </c:pt>
                <c:pt idx="760">
                  <c:v>0.52186200000000005</c:v>
                </c:pt>
                <c:pt idx="761">
                  <c:v>0.47744999999999999</c:v>
                </c:pt>
                <c:pt idx="762">
                  <c:v>0.43366500000000002</c:v>
                </c:pt>
                <c:pt idx="763">
                  <c:v>0.39050499999999999</c:v>
                </c:pt>
                <c:pt idx="764">
                  <c:v>0.34765699999999999</c:v>
                </c:pt>
                <c:pt idx="765">
                  <c:v>0.30574800000000002</c:v>
                </c:pt>
                <c:pt idx="766">
                  <c:v>0.26446500000000001</c:v>
                </c:pt>
                <c:pt idx="767">
                  <c:v>0.22412000000000001</c:v>
                </c:pt>
                <c:pt idx="768">
                  <c:v>0.18377399999999999</c:v>
                </c:pt>
                <c:pt idx="769">
                  <c:v>0.14405499999999999</c:v>
                </c:pt>
                <c:pt idx="770">
                  <c:v>0.10527300000000001</c:v>
                </c:pt>
                <c:pt idx="771">
                  <c:v>6.6179000000000002E-2</c:v>
                </c:pt>
                <c:pt idx="772">
                  <c:v>2.6459E-2</c:v>
                </c:pt>
                <c:pt idx="773">
                  <c:v>-1.2635E-2</c:v>
                </c:pt>
                <c:pt idx="774">
                  <c:v>-5.1729999999999998E-2</c:v>
                </c:pt>
                <c:pt idx="775">
                  <c:v>-9.0510999999999994E-2</c:v>
                </c:pt>
                <c:pt idx="776">
                  <c:v>-0.128667</c:v>
                </c:pt>
                <c:pt idx="777">
                  <c:v>-0.16713600000000001</c:v>
                </c:pt>
                <c:pt idx="778">
                  <c:v>-0.20560500000000001</c:v>
                </c:pt>
                <c:pt idx="779">
                  <c:v>-0.243448</c:v>
                </c:pt>
                <c:pt idx="780">
                  <c:v>-0.279727</c:v>
                </c:pt>
                <c:pt idx="781">
                  <c:v>-0.31475599999999998</c:v>
                </c:pt>
                <c:pt idx="782">
                  <c:v>-0.349159</c:v>
                </c:pt>
                <c:pt idx="783">
                  <c:v>-0.38231100000000001</c:v>
                </c:pt>
                <c:pt idx="784">
                  <c:v>-0.41483700000000001</c:v>
                </c:pt>
                <c:pt idx="785">
                  <c:v>-0.44579999999999997</c:v>
                </c:pt>
                <c:pt idx="786">
                  <c:v>-0.47582400000000002</c:v>
                </c:pt>
                <c:pt idx="787">
                  <c:v>-0.50428499999999998</c:v>
                </c:pt>
                <c:pt idx="788">
                  <c:v>-0.53180700000000003</c:v>
                </c:pt>
                <c:pt idx="789">
                  <c:v>-0.55776599999999998</c:v>
                </c:pt>
                <c:pt idx="790">
                  <c:v>-0.58247300000000002</c:v>
                </c:pt>
                <c:pt idx="791">
                  <c:v>-0.60530399999999995</c:v>
                </c:pt>
                <c:pt idx="792">
                  <c:v>-0.62532100000000002</c:v>
                </c:pt>
                <c:pt idx="793">
                  <c:v>-0.64377300000000004</c:v>
                </c:pt>
                <c:pt idx="794">
                  <c:v>-0.66034899999999996</c:v>
                </c:pt>
                <c:pt idx="795">
                  <c:v>-0.67442299999999999</c:v>
                </c:pt>
                <c:pt idx="796">
                  <c:v>-0.68724600000000002</c:v>
                </c:pt>
                <c:pt idx="797">
                  <c:v>-0.69819200000000003</c:v>
                </c:pt>
                <c:pt idx="798">
                  <c:v>-0.70757499999999995</c:v>
                </c:pt>
                <c:pt idx="799">
                  <c:v>-0.71508099999999997</c:v>
                </c:pt>
                <c:pt idx="800">
                  <c:v>-0.72196199999999999</c:v>
                </c:pt>
                <c:pt idx="801">
                  <c:v>-0.728217</c:v>
                </c:pt>
                <c:pt idx="802">
                  <c:v>-0.731657</c:v>
                </c:pt>
                <c:pt idx="803">
                  <c:v>-0.73415900000000001</c:v>
                </c:pt>
                <c:pt idx="804">
                  <c:v>-0.73447200000000001</c:v>
                </c:pt>
                <c:pt idx="805">
                  <c:v>-0.73322100000000001</c:v>
                </c:pt>
                <c:pt idx="806">
                  <c:v>-0.73009299999999999</c:v>
                </c:pt>
                <c:pt idx="807">
                  <c:v>-0.72602699999999998</c:v>
                </c:pt>
                <c:pt idx="808">
                  <c:v>-0.72102299999999997</c:v>
                </c:pt>
                <c:pt idx="809">
                  <c:v>-0.71476799999999996</c:v>
                </c:pt>
                <c:pt idx="810">
                  <c:v>-0.70726199999999995</c:v>
                </c:pt>
                <c:pt idx="811">
                  <c:v>-0.69787999999999994</c:v>
                </c:pt>
                <c:pt idx="812">
                  <c:v>-0.68755900000000003</c:v>
                </c:pt>
                <c:pt idx="813">
                  <c:v>-0.675987</c:v>
                </c:pt>
                <c:pt idx="814">
                  <c:v>-0.66347699999999998</c:v>
                </c:pt>
                <c:pt idx="815">
                  <c:v>-0.65127900000000005</c:v>
                </c:pt>
                <c:pt idx="816">
                  <c:v>-0.63845600000000002</c:v>
                </c:pt>
                <c:pt idx="817">
                  <c:v>-0.624695</c:v>
                </c:pt>
                <c:pt idx="818">
                  <c:v>-0.61062099999999997</c:v>
                </c:pt>
                <c:pt idx="819">
                  <c:v>-0.59623400000000004</c:v>
                </c:pt>
                <c:pt idx="820">
                  <c:v>-0.58122200000000002</c:v>
                </c:pt>
                <c:pt idx="821">
                  <c:v>-0.56464599999999998</c:v>
                </c:pt>
                <c:pt idx="822">
                  <c:v>-0.54869599999999996</c:v>
                </c:pt>
                <c:pt idx="823">
                  <c:v>-0.53243300000000005</c:v>
                </c:pt>
                <c:pt idx="824">
                  <c:v>-0.516482</c:v>
                </c:pt>
                <c:pt idx="825">
                  <c:v>-0.50115699999999996</c:v>
                </c:pt>
                <c:pt idx="826">
                  <c:v>-0.48552000000000001</c:v>
                </c:pt>
                <c:pt idx="827">
                  <c:v>-0.47050700000000001</c:v>
                </c:pt>
                <c:pt idx="828">
                  <c:v>-0.45455699999999999</c:v>
                </c:pt>
                <c:pt idx="829">
                  <c:v>-0.438919</c:v>
                </c:pt>
                <c:pt idx="830">
                  <c:v>-0.42359400000000003</c:v>
                </c:pt>
                <c:pt idx="831">
                  <c:v>-0.40920800000000002</c:v>
                </c:pt>
                <c:pt idx="832">
                  <c:v>-0.39513399999999999</c:v>
                </c:pt>
                <c:pt idx="833">
                  <c:v>-0.381685</c:v>
                </c:pt>
                <c:pt idx="834">
                  <c:v>-0.36823699999999998</c:v>
                </c:pt>
                <c:pt idx="835">
                  <c:v>-0.35447600000000001</c:v>
                </c:pt>
                <c:pt idx="836">
                  <c:v>-0.34008899999999997</c:v>
                </c:pt>
                <c:pt idx="837">
                  <c:v>-0.32570199999999999</c:v>
                </c:pt>
                <c:pt idx="838">
                  <c:v>-0.31131500000000001</c:v>
                </c:pt>
                <c:pt idx="839">
                  <c:v>-0.296929</c:v>
                </c:pt>
                <c:pt idx="840">
                  <c:v>-0.28191699999999997</c:v>
                </c:pt>
                <c:pt idx="841">
                  <c:v>-0.26752999999999999</c:v>
                </c:pt>
                <c:pt idx="842">
                  <c:v>-0.25251800000000002</c:v>
                </c:pt>
                <c:pt idx="843">
                  <c:v>-0.23719299999999999</c:v>
                </c:pt>
                <c:pt idx="844">
                  <c:v>-0.22186800000000001</c:v>
                </c:pt>
                <c:pt idx="845">
                  <c:v>-0.20560500000000001</c:v>
                </c:pt>
                <c:pt idx="846">
                  <c:v>-0.18934100000000001</c:v>
                </c:pt>
                <c:pt idx="847">
                  <c:v>-0.17213999999999999</c:v>
                </c:pt>
                <c:pt idx="848">
                  <c:v>-0.15462600000000001</c:v>
                </c:pt>
                <c:pt idx="849">
                  <c:v>-0.13617299999999999</c:v>
                </c:pt>
                <c:pt idx="850">
                  <c:v>-0.117095</c:v>
                </c:pt>
                <c:pt idx="851">
                  <c:v>-9.7078999999999999E-2</c:v>
                </c:pt>
                <c:pt idx="852">
                  <c:v>-7.6437000000000005E-2</c:v>
                </c:pt>
                <c:pt idx="853">
                  <c:v>-5.4857000000000003E-2</c:v>
                </c:pt>
                <c:pt idx="854">
                  <c:v>-3.2339E-2</c:v>
                </c:pt>
                <c:pt idx="855">
                  <c:v>-9.195E-3</c:v>
                </c:pt>
                <c:pt idx="856">
                  <c:v>1.4886999999999999E-2</c:v>
                </c:pt>
                <c:pt idx="857">
                  <c:v>4.0219999999999999E-2</c:v>
                </c:pt>
                <c:pt idx="858">
                  <c:v>6.8055000000000004E-2</c:v>
                </c:pt>
                <c:pt idx="859">
                  <c:v>9.6202999999999997E-2</c:v>
                </c:pt>
                <c:pt idx="860">
                  <c:v>0.12528900000000001</c:v>
                </c:pt>
                <c:pt idx="861">
                  <c:v>0.156252</c:v>
                </c:pt>
                <c:pt idx="862">
                  <c:v>0.187527</c:v>
                </c:pt>
                <c:pt idx="863">
                  <c:v>0.22067899999999999</c:v>
                </c:pt>
                <c:pt idx="864">
                  <c:v>0.25476900000000002</c:v>
                </c:pt>
                <c:pt idx="865">
                  <c:v>0.29042299999999999</c:v>
                </c:pt>
                <c:pt idx="866">
                  <c:v>0.32701599999999997</c:v>
                </c:pt>
                <c:pt idx="867">
                  <c:v>0.36454599999999998</c:v>
                </c:pt>
                <c:pt idx="868">
                  <c:v>0.40301500000000001</c:v>
                </c:pt>
                <c:pt idx="869">
                  <c:v>0.44210899999999997</c:v>
                </c:pt>
                <c:pt idx="870">
                  <c:v>0.48120299999999999</c:v>
                </c:pt>
                <c:pt idx="871">
                  <c:v>0.52061000000000002</c:v>
                </c:pt>
                <c:pt idx="872">
                  <c:v>0.56001699999999999</c:v>
                </c:pt>
                <c:pt idx="873">
                  <c:v>0.60036299999999998</c:v>
                </c:pt>
                <c:pt idx="874">
                  <c:v>0.64133399999999996</c:v>
                </c:pt>
                <c:pt idx="875">
                  <c:v>0.68230400000000002</c:v>
                </c:pt>
                <c:pt idx="876">
                  <c:v>0.72358800000000001</c:v>
                </c:pt>
                <c:pt idx="877">
                  <c:v>0.76518399999999998</c:v>
                </c:pt>
                <c:pt idx="878">
                  <c:v>0.80646799999999996</c:v>
                </c:pt>
                <c:pt idx="879">
                  <c:v>0.84994099999999995</c:v>
                </c:pt>
                <c:pt idx="880">
                  <c:v>0.89747900000000003</c:v>
                </c:pt>
                <c:pt idx="881">
                  <c:v>0.94439200000000001</c:v>
                </c:pt>
                <c:pt idx="882">
                  <c:v>0.99756100000000003</c:v>
                </c:pt>
                <c:pt idx="883">
                  <c:v>1.050729</c:v>
                </c:pt>
                <c:pt idx="884">
                  <c:v>1.1060859999999999</c:v>
                </c:pt>
                <c:pt idx="885">
                  <c:v>1.162382</c:v>
                </c:pt>
                <c:pt idx="886">
                  <c:v>1.2180519999999999</c:v>
                </c:pt>
                <c:pt idx="887">
                  <c:v>1.2759119999999999</c:v>
                </c:pt>
                <c:pt idx="888">
                  <c:v>1.333458</c:v>
                </c:pt>
                <c:pt idx="889">
                  <c:v>1.3903799999999999</c:v>
                </c:pt>
                <c:pt idx="890">
                  <c:v>1.4463630000000001</c:v>
                </c:pt>
                <c:pt idx="891">
                  <c:v>1.5014069999999999</c:v>
                </c:pt>
                <c:pt idx="892">
                  <c:v>1.5558270000000001</c:v>
                </c:pt>
                <c:pt idx="893">
                  <c:v>1.6074310000000001</c:v>
                </c:pt>
                <c:pt idx="894">
                  <c:v>1.6577839999999999</c:v>
                </c:pt>
                <c:pt idx="895">
                  <c:v>1.7072000000000001</c:v>
                </c:pt>
                <c:pt idx="896">
                  <c:v>1.7553639999999999</c:v>
                </c:pt>
                <c:pt idx="897">
                  <c:v>1.8025899999999999</c:v>
                </c:pt>
                <c:pt idx="898">
                  <c:v>1.8495029999999999</c:v>
                </c:pt>
                <c:pt idx="899">
                  <c:v>1.8942270000000001</c:v>
                </c:pt>
                <c:pt idx="900">
                  <c:v>1.934885</c:v>
                </c:pt>
                <c:pt idx="901">
                  <c:v>1.9742919999999999</c:v>
                </c:pt>
                <c:pt idx="902">
                  <c:v>2.007444</c:v>
                </c:pt>
                <c:pt idx="903">
                  <c:v>2.0384060000000002</c:v>
                </c:pt>
                <c:pt idx="904">
                  <c:v>2.0668669999999998</c:v>
                </c:pt>
                <c:pt idx="905">
                  <c:v>2.0922000000000001</c:v>
                </c:pt>
                <c:pt idx="906">
                  <c:v>2.116908</c:v>
                </c:pt>
                <c:pt idx="907">
                  <c:v>2.1381749999999999</c:v>
                </c:pt>
                <c:pt idx="908">
                  <c:v>2.1572529999999999</c:v>
                </c:pt>
                <c:pt idx="909">
                  <c:v>2.1747670000000001</c:v>
                </c:pt>
                <c:pt idx="910">
                  <c:v>2.1919689999999998</c:v>
                </c:pt>
                <c:pt idx="911">
                  <c:v>2.2091699999999999</c:v>
                </c:pt>
                <c:pt idx="912">
                  <c:v>2.2254330000000002</c:v>
                </c:pt>
                <c:pt idx="913">
                  <c:v>2.2420089999999999</c:v>
                </c:pt>
                <c:pt idx="914">
                  <c:v>2.257647</c:v>
                </c:pt>
                <c:pt idx="915">
                  <c:v>2.272659</c:v>
                </c:pt>
                <c:pt idx="916">
                  <c:v>2.2864200000000001</c:v>
                </c:pt>
                <c:pt idx="917">
                  <c:v>2.2989310000000001</c:v>
                </c:pt>
                <c:pt idx="918">
                  <c:v>2.309564</c:v>
                </c:pt>
                <c:pt idx="919">
                  <c:v>2.3192599999999999</c:v>
                </c:pt>
                <c:pt idx="920">
                  <c:v>2.3267660000000001</c:v>
                </c:pt>
                <c:pt idx="921">
                  <c:v>2.3336459999999999</c:v>
                </c:pt>
                <c:pt idx="922">
                  <c:v>2.3389630000000001</c:v>
                </c:pt>
                <c:pt idx="923">
                  <c:v>2.343029</c:v>
                </c:pt>
                <c:pt idx="924">
                  <c:v>2.345844</c:v>
                </c:pt>
                <c:pt idx="925">
                  <c:v>2.3477199999999998</c:v>
                </c:pt>
                <c:pt idx="926">
                  <c:v>2.3489710000000001</c:v>
                </c:pt>
                <c:pt idx="927">
                  <c:v>2.3489710000000001</c:v>
                </c:pt>
                <c:pt idx="928">
                  <c:v>2.3489710000000001</c:v>
                </c:pt>
                <c:pt idx="929">
                  <c:v>2.3470949999999999</c:v>
                </c:pt>
                <c:pt idx="930">
                  <c:v>2.3439670000000001</c:v>
                </c:pt>
                <c:pt idx="931">
                  <c:v>2.3386499999999999</c:v>
                </c:pt>
                <c:pt idx="932">
                  <c:v>2.3320829999999999</c:v>
                </c:pt>
                <c:pt idx="933">
                  <c:v>2.3239510000000001</c:v>
                </c:pt>
                <c:pt idx="934">
                  <c:v>2.3136299999999999</c:v>
                </c:pt>
                <c:pt idx="935">
                  <c:v>2.3020580000000002</c:v>
                </c:pt>
                <c:pt idx="936">
                  <c:v>2.2889219999999999</c:v>
                </c:pt>
                <c:pt idx="937">
                  <c:v>2.2739099999999999</c:v>
                </c:pt>
                <c:pt idx="938">
                  <c:v>2.2570209999999999</c:v>
                </c:pt>
                <c:pt idx="939">
                  <c:v>2.2388819999999998</c:v>
                </c:pt>
                <c:pt idx="940">
                  <c:v>2.2198039999999999</c:v>
                </c:pt>
                <c:pt idx="941">
                  <c:v>2.1994750000000001</c:v>
                </c:pt>
                <c:pt idx="942">
                  <c:v>2.178207</c:v>
                </c:pt>
                <c:pt idx="943">
                  <c:v>2.1569400000000001</c:v>
                </c:pt>
                <c:pt idx="944">
                  <c:v>2.1334840000000002</c:v>
                </c:pt>
                <c:pt idx="945">
                  <c:v>2.109089</c:v>
                </c:pt>
                <c:pt idx="946">
                  <c:v>2.0828169999999999</c:v>
                </c:pt>
                <c:pt idx="947">
                  <c:v>2.05592</c:v>
                </c:pt>
                <c:pt idx="948">
                  <c:v>2.0280849999999999</c:v>
                </c:pt>
                <c:pt idx="949">
                  <c:v>2.0002499999999999</c:v>
                </c:pt>
                <c:pt idx="950">
                  <c:v>1.9714769999999999</c:v>
                </c:pt>
                <c:pt idx="951">
                  <c:v>1.9430160000000001</c:v>
                </c:pt>
                <c:pt idx="952">
                  <c:v>1.9142429999999999</c:v>
                </c:pt>
                <c:pt idx="953">
                  <c:v>1.885157</c:v>
                </c:pt>
                <c:pt idx="954">
                  <c:v>1.8563829999999999</c:v>
                </c:pt>
                <c:pt idx="955">
                  <c:v>1.8266720000000001</c:v>
                </c:pt>
                <c:pt idx="956">
                  <c:v>1.7969599999999999</c:v>
                </c:pt>
                <c:pt idx="957">
                  <c:v>1.7666230000000001</c:v>
                </c:pt>
                <c:pt idx="958">
                  <c:v>1.7369110000000001</c:v>
                </c:pt>
                <c:pt idx="959">
                  <c:v>1.706574</c:v>
                </c:pt>
                <c:pt idx="960">
                  <c:v>1.675611</c:v>
                </c:pt>
                <c:pt idx="961">
                  <c:v>1.644336</c:v>
                </c:pt>
                <c:pt idx="962">
                  <c:v>1.6124350000000001</c:v>
                </c:pt>
                <c:pt idx="963">
                  <c:v>1.5786579999999999</c:v>
                </c:pt>
                <c:pt idx="964">
                  <c:v>1.5439419999999999</c:v>
                </c:pt>
                <c:pt idx="965">
                  <c:v>1.509852</c:v>
                </c:pt>
                <c:pt idx="966">
                  <c:v>1.474823</c:v>
                </c:pt>
                <c:pt idx="967">
                  <c:v>1.438544</c:v>
                </c:pt>
                <c:pt idx="968">
                  <c:v>1.4016390000000001</c:v>
                </c:pt>
                <c:pt idx="969">
                  <c:v>1.3641080000000001</c:v>
                </c:pt>
                <c:pt idx="970">
                  <c:v>1.325952</c:v>
                </c:pt>
                <c:pt idx="971">
                  <c:v>1.286233</c:v>
                </c:pt>
                <c:pt idx="972">
                  <c:v>1.246826</c:v>
                </c:pt>
                <c:pt idx="973">
                  <c:v>1.207106</c:v>
                </c:pt>
                <c:pt idx="974">
                  <c:v>1.167699</c:v>
                </c:pt>
                <c:pt idx="975">
                  <c:v>1.1289169999999999</c:v>
                </c:pt>
                <c:pt idx="976">
                  <c:v>1.090136</c:v>
                </c:pt>
                <c:pt idx="977">
                  <c:v>1.0519799999999999</c:v>
                </c:pt>
                <c:pt idx="978">
                  <c:v>1.0138240000000001</c:v>
                </c:pt>
                <c:pt idx="979">
                  <c:v>0.97566799999999998</c:v>
                </c:pt>
                <c:pt idx="980">
                  <c:v>0.937199</c:v>
                </c:pt>
                <c:pt idx="981">
                  <c:v>0.89873000000000003</c:v>
                </c:pt>
                <c:pt idx="982">
                  <c:v>0.86026100000000005</c:v>
                </c:pt>
                <c:pt idx="983">
                  <c:v>0.82241799999999998</c:v>
                </c:pt>
                <c:pt idx="984">
                  <c:v>0.78676400000000002</c:v>
                </c:pt>
                <c:pt idx="985">
                  <c:v>0.75048499999999996</c:v>
                </c:pt>
                <c:pt idx="986">
                  <c:v>0.71545599999999998</c:v>
                </c:pt>
                <c:pt idx="987">
                  <c:v>0.68199200000000004</c:v>
                </c:pt>
                <c:pt idx="988">
                  <c:v>0.64946499999999996</c:v>
                </c:pt>
                <c:pt idx="989">
                  <c:v>0.618815</c:v>
                </c:pt>
                <c:pt idx="990">
                  <c:v>0.58941600000000005</c:v>
                </c:pt>
                <c:pt idx="991">
                  <c:v>0.561894</c:v>
                </c:pt>
                <c:pt idx="992">
                  <c:v>0.53499699999999994</c:v>
                </c:pt>
                <c:pt idx="993">
                  <c:v>0.50903900000000002</c:v>
                </c:pt>
                <c:pt idx="994">
                  <c:v>0.484018</c:v>
                </c:pt>
                <c:pt idx="995">
                  <c:v>0.459623</c:v>
                </c:pt>
                <c:pt idx="996">
                  <c:v>0.43616700000000003</c:v>
                </c:pt>
                <c:pt idx="997">
                  <c:v>0.41364899999999999</c:v>
                </c:pt>
                <c:pt idx="998">
                  <c:v>0.39144299999999999</c:v>
                </c:pt>
                <c:pt idx="999">
                  <c:v>0.36954999999999999</c:v>
                </c:pt>
                <c:pt idx="1000">
                  <c:v>0.34828300000000001</c:v>
                </c:pt>
                <c:pt idx="1001">
                  <c:v>0.32764100000000002</c:v>
                </c:pt>
                <c:pt idx="1002">
                  <c:v>0.30731199999999997</c:v>
                </c:pt>
                <c:pt idx="1003">
                  <c:v>0.287296</c:v>
                </c:pt>
                <c:pt idx="1004">
                  <c:v>0.26728000000000002</c:v>
                </c:pt>
                <c:pt idx="1005">
                  <c:v>0.246951</c:v>
                </c:pt>
                <c:pt idx="1006">
                  <c:v>0.226934</c:v>
                </c:pt>
                <c:pt idx="1007">
                  <c:v>0.206293</c:v>
                </c:pt>
                <c:pt idx="1008">
                  <c:v>0.185338</c:v>
                </c:pt>
                <c:pt idx="1009">
                  <c:v>0.16407099999999999</c:v>
                </c:pt>
                <c:pt idx="1010">
                  <c:v>0.14280399999999999</c:v>
                </c:pt>
                <c:pt idx="1011">
                  <c:v>0.121223</c:v>
                </c:pt>
                <c:pt idx="1012">
                  <c:v>9.9642999999999995E-2</c:v>
                </c:pt>
                <c:pt idx="1013">
                  <c:v>7.8376000000000001E-2</c:v>
                </c:pt>
                <c:pt idx="1014">
                  <c:v>5.6795999999999999E-2</c:v>
                </c:pt>
                <c:pt idx="1015">
                  <c:v>3.5215999999999997E-2</c:v>
                </c:pt>
                <c:pt idx="1016">
                  <c:v>1.3949E-2</c:v>
                </c:pt>
                <c:pt idx="1017">
                  <c:v>-7.3179999999999999E-3</c:v>
                </c:pt>
                <c:pt idx="1018">
                  <c:v>-2.8586E-2</c:v>
                </c:pt>
                <c:pt idx="1019">
                  <c:v>-4.8915E-2</c:v>
                </c:pt>
                <c:pt idx="1020">
                  <c:v>-6.8617999999999998E-2</c:v>
                </c:pt>
                <c:pt idx="1021">
                  <c:v>-8.7695999999999996E-2</c:v>
                </c:pt>
                <c:pt idx="1022">
                  <c:v>-0.107087</c:v>
                </c:pt>
                <c:pt idx="1023">
                  <c:v>-0.12585199999999999</c:v>
                </c:pt>
                <c:pt idx="1024">
                  <c:v>-0.14430499999999999</c:v>
                </c:pt>
                <c:pt idx="1025">
                  <c:v>-0.162132</c:v>
                </c:pt>
                <c:pt idx="1026">
                  <c:v>-0.179646</c:v>
                </c:pt>
                <c:pt idx="1027">
                  <c:v>-0.19653499999999999</c:v>
                </c:pt>
                <c:pt idx="1028">
                  <c:v>-0.21311099999999999</c:v>
                </c:pt>
                <c:pt idx="1029">
                  <c:v>-0.22906099999999999</c:v>
                </c:pt>
                <c:pt idx="1030">
                  <c:v>-0.24438599999999999</c:v>
                </c:pt>
                <c:pt idx="1031">
                  <c:v>-0.25877299999999998</c:v>
                </c:pt>
                <c:pt idx="1032">
                  <c:v>-0.272534</c:v>
                </c:pt>
                <c:pt idx="1033">
                  <c:v>-0.28566999999999998</c:v>
                </c:pt>
                <c:pt idx="1034">
                  <c:v>-0.29818</c:v>
                </c:pt>
                <c:pt idx="1035">
                  <c:v>-0.31069000000000002</c:v>
                </c:pt>
                <c:pt idx="1036">
                  <c:v>-0.322575</c:v>
                </c:pt>
                <c:pt idx="1037">
                  <c:v>-0.33383400000000002</c:v>
                </c:pt>
                <c:pt idx="1038">
                  <c:v>-0.34446700000000002</c:v>
                </c:pt>
                <c:pt idx="1039">
                  <c:v>-0.35478799999999999</c:v>
                </c:pt>
                <c:pt idx="1040">
                  <c:v>-0.36479600000000001</c:v>
                </c:pt>
                <c:pt idx="1041">
                  <c:v>-0.374805</c:v>
                </c:pt>
                <c:pt idx="1042">
                  <c:v>-0.384187</c:v>
                </c:pt>
                <c:pt idx="1043">
                  <c:v>-0.39200600000000002</c:v>
                </c:pt>
                <c:pt idx="1044">
                  <c:v>-0.39919900000000003</c:v>
                </c:pt>
                <c:pt idx="1045">
                  <c:v>-0.40608</c:v>
                </c:pt>
                <c:pt idx="1046">
                  <c:v>-0.41233500000000001</c:v>
                </c:pt>
                <c:pt idx="1047">
                  <c:v>-0.41796499999999998</c:v>
                </c:pt>
                <c:pt idx="1048">
                  <c:v>-0.42265599999999998</c:v>
                </c:pt>
                <c:pt idx="1049">
                  <c:v>-0.42734699999999998</c:v>
                </c:pt>
                <c:pt idx="1050">
                  <c:v>-0.43109999999999998</c:v>
                </c:pt>
                <c:pt idx="1051">
                  <c:v>-0.434228</c:v>
                </c:pt>
                <c:pt idx="1052">
                  <c:v>-0.43673000000000001</c:v>
                </c:pt>
                <c:pt idx="1053">
                  <c:v>-0.438919</c:v>
                </c:pt>
                <c:pt idx="1054">
                  <c:v>-0.44048300000000001</c:v>
                </c:pt>
                <c:pt idx="1055">
                  <c:v>-0.44048300000000001</c:v>
                </c:pt>
                <c:pt idx="1056">
                  <c:v>-0.44017000000000001</c:v>
                </c:pt>
                <c:pt idx="1057">
                  <c:v>-0.43923200000000001</c:v>
                </c:pt>
                <c:pt idx="1058">
                  <c:v>-0.43798100000000001</c:v>
                </c:pt>
                <c:pt idx="1059">
                  <c:v>-0.43610399999999999</c:v>
                </c:pt>
                <c:pt idx="1060">
                  <c:v>-0.43329000000000001</c:v>
                </c:pt>
                <c:pt idx="1061">
                  <c:v>-0.429537</c:v>
                </c:pt>
                <c:pt idx="1062">
                  <c:v>-0.42453200000000002</c:v>
                </c:pt>
                <c:pt idx="1063">
                  <c:v>-0.42015400000000003</c:v>
                </c:pt>
                <c:pt idx="1064">
                  <c:v>-0.41546300000000003</c:v>
                </c:pt>
                <c:pt idx="1065">
                  <c:v>-0.41014600000000001</c:v>
                </c:pt>
                <c:pt idx="1066">
                  <c:v>-0.40451599999999999</c:v>
                </c:pt>
                <c:pt idx="1067">
                  <c:v>-0.39857399999999998</c:v>
                </c:pt>
                <c:pt idx="1068">
                  <c:v>-0.39138099999999998</c:v>
                </c:pt>
                <c:pt idx="1069">
                  <c:v>-0.38324900000000001</c:v>
                </c:pt>
                <c:pt idx="1070">
                  <c:v>-0.374805</c:v>
                </c:pt>
                <c:pt idx="1071">
                  <c:v>-0.36573499999999998</c:v>
                </c:pt>
                <c:pt idx="1072">
                  <c:v>-0.35666500000000001</c:v>
                </c:pt>
                <c:pt idx="1073">
                  <c:v>-0.34696900000000003</c:v>
                </c:pt>
                <c:pt idx="1074">
                  <c:v>-0.33727400000000002</c:v>
                </c:pt>
                <c:pt idx="1075">
                  <c:v>-0.32757900000000001</c:v>
                </c:pt>
                <c:pt idx="1076">
                  <c:v>-0.31725799999999998</c:v>
                </c:pt>
                <c:pt idx="1077">
                  <c:v>-0.30662400000000001</c:v>
                </c:pt>
                <c:pt idx="1078">
                  <c:v>-0.29505199999999998</c:v>
                </c:pt>
                <c:pt idx="1079">
                  <c:v>-0.28254200000000002</c:v>
                </c:pt>
                <c:pt idx="1080">
                  <c:v>-0.269094</c:v>
                </c:pt>
                <c:pt idx="1081">
                  <c:v>-0.255332</c:v>
                </c:pt>
                <c:pt idx="1082">
                  <c:v>-0.23969499999999999</c:v>
                </c:pt>
                <c:pt idx="1083">
                  <c:v>-0.223744</c:v>
                </c:pt>
                <c:pt idx="1084">
                  <c:v>-0.20560500000000001</c:v>
                </c:pt>
                <c:pt idx="1085">
                  <c:v>-0.18621399999999999</c:v>
                </c:pt>
                <c:pt idx="1086">
                  <c:v>-0.16494700000000001</c:v>
                </c:pt>
                <c:pt idx="1087">
                  <c:v>-0.14086399999999999</c:v>
                </c:pt>
                <c:pt idx="1088">
                  <c:v>-0.11553099999999999</c:v>
                </c:pt>
                <c:pt idx="1089">
                  <c:v>-8.8009000000000004E-2</c:v>
                </c:pt>
                <c:pt idx="1090">
                  <c:v>-5.8610000000000002E-2</c:v>
                </c:pt>
                <c:pt idx="1091">
                  <c:v>-2.7335000000000002E-2</c:v>
                </c:pt>
                <c:pt idx="1092">
                  <c:v>5.8170000000000001E-3</c:v>
                </c:pt>
                <c:pt idx="1093">
                  <c:v>4.0219999999999999E-2</c:v>
                </c:pt>
                <c:pt idx="1094">
                  <c:v>7.5873999999999997E-2</c:v>
                </c:pt>
                <c:pt idx="1095">
                  <c:v>0.112779</c:v>
                </c:pt>
                <c:pt idx="1096">
                  <c:v>0.15031</c:v>
                </c:pt>
                <c:pt idx="1097">
                  <c:v>0.18815299999999999</c:v>
                </c:pt>
                <c:pt idx="1098">
                  <c:v>0.22568299999999999</c:v>
                </c:pt>
                <c:pt idx="1099">
                  <c:v>0.264152</c:v>
                </c:pt>
                <c:pt idx="1100">
                  <c:v>0.30137000000000003</c:v>
                </c:pt>
                <c:pt idx="1101">
                  <c:v>0.33952599999999999</c:v>
                </c:pt>
                <c:pt idx="1102">
                  <c:v>0.377056</c:v>
                </c:pt>
                <c:pt idx="1103">
                  <c:v>0.41615099999999999</c:v>
                </c:pt>
                <c:pt idx="1104">
                  <c:v>0.454932</c:v>
                </c:pt>
                <c:pt idx="1105">
                  <c:v>0.49433899999999997</c:v>
                </c:pt>
                <c:pt idx="1106">
                  <c:v>0.53343300000000005</c:v>
                </c:pt>
                <c:pt idx="1107">
                  <c:v>0.57158900000000001</c:v>
                </c:pt>
                <c:pt idx="1108">
                  <c:v>0.609433</c:v>
                </c:pt>
                <c:pt idx="1109">
                  <c:v>0.64633799999999997</c:v>
                </c:pt>
                <c:pt idx="1110">
                  <c:v>0.68386800000000003</c:v>
                </c:pt>
                <c:pt idx="1111">
                  <c:v>0.719835</c:v>
                </c:pt>
                <c:pt idx="1112">
                  <c:v>0.75517599999999996</c:v>
                </c:pt>
                <c:pt idx="1113">
                  <c:v>0.79083000000000003</c:v>
                </c:pt>
                <c:pt idx="1114">
                  <c:v>0.82929900000000001</c:v>
                </c:pt>
                <c:pt idx="1115">
                  <c:v>0.86745499999999998</c:v>
                </c:pt>
                <c:pt idx="1116">
                  <c:v>0.90936399999999995</c:v>
                </c:pt>
                <c:pt idx="1117">
                  <c:v>0.95408800000000005</c:v>
                </c:pt>
                <c:pt idx="1118">
                  <c:v>1.0000629999999999</c:v>
                </c:pt>
                <c:pt idx="1119">
                  <c:v>1.047914</c:v>
                </c:pt>
                <c:pt idx="1120">
                  <c:v>1.097329</c:v>
                </c:pt>
                <c:pt idx="1121">
                  <c:v>1.1479950000000001</c:v>
                </c:pt>
                <c:pt idx="1122">
                  <c:v>1.2005380000000001</c:v>
                </c:pt>
                <c:pt idx="1123">
                  <c:v>1.2527680000000001</c:v>
                </c:pt>
                <c:pt idx="1124">
                  <c:v>1.30406</c:v>
                </c:pt>
                <c:pt idx="1125">
                  <c:v>1.3547260000000001</c:v>
                </c:pt>
                <c:pt idx="1126">
                  <c:v>1.4038280000000001</c:v>
                </c:pt>
                <c:pt idx="1127">
                  <c:v>1.4510540000000001</c:v>
                </c:pt>
                <c:pt idx="1128">
                  <c:v>1.4985930000000001</c:v>
                </c:pt>
                <c:pt idx="1129">
                  <c:v>1.5461309999999999</c:v>
                </c:pt>
                <c:pt idx="1130">
                  <c:v>1.5939829999999999</c:v>
                </c:pt>
                <c:pt idx="1131">
                  <c:v>1.6433979999999999</c:v>
                </c:pt>
                <c:pt idx="1132">
                  <c:v>1.6956279999999999</c:v>
                </c:pt>
                <c:pt idx="1133">
                  <c:v>1.7503599999999999</c:v>
                </c:pt>
                <c:pt idx="1134">
                  <c:v>1.803215</c:v>
                </c:pt>
                <c:pt idx="1135">
                  <c:v>1.855445</c:v>
                </c:pt>
                <c:pt idx="1136">
                  <c:v>1.902984</c:v>
                </c:pt>
                <c:pt idx="1137">
                  <c:v>1.947082</c:v>
                </c:pt>
                <c:pt idx="1138">
                  <c:v>1.989304</c:v>
                </c:pt>
                <c:pt idx="1139">
                  <c:v>2.0277729999999998</c:v>
                </c:pt>
                <c:pt idx="1140">
                  <c:v>2.064365</c:v>
                </c:pt>
                <c:pt idx="1141">
                  <c:v>2.0981420000000002</c:v>
                </c:pt>
                <c:pt idx="1142">
                  <c:v>2.1278540000000001</c:v>
                </c:pt>
                <c:pt idx="1143">
                  <c:v>2.1556890000000002</c:v>
                </c:pt>
                <c:pt idx="1144">
                  <c:v>2.1825860000000001</c:v>
                </c:pt>
                <c:pt idx="1145">
                  <c:v>2.2082320000000002</c:v>
                </c:pt>
                <c:pt idx="1146">
                  <c:v>2.2332519999999998</c:v>
                </c:pt>
                <c:pt idx="1147">
                  <c:v>2.2579600000000002</c:v>
                </c:pt>
                <c:pt idx="1148">
                  <c:v>2.280478</c:v>
                </c:pt>
                <c:pt idx="1149">
                  <c:v>2.3008069999999998</c:v>
                </c:pt>
                <c:pt idx="1150">
                  <c:v>2.317383</c:v>
                </c:pt>
                <c:pt idx="1151">
                  <c:v>2.3314569999999999</c:v>
                </c:pt>
                <c:pt idx="1152">
                  <c:v>2.3411520000000001</c:v>
                </c:pt>
                <c:pt idx="1153">
                  <c:v>2.3461560000000001</c:v>
                </c:pt>
                <c:pt idx="1154">
                  <c:v>2.3486579999999999</c:v>
                </c:pt>
                <c:pt idx="1155">
                  <c:v>2.350222</c:v>
                </c:pt>
                <c:pt idx="1156">
                  <c:v>2.3511600000000001</c:v>
                </c:pt>
                <c:pt idx="1157">
                  <c:v>2.3514729999999999</c:v>
                </c:pt>
                <c:pt idx="1158">
                  <c:v>2.3514729999999999</c:v>
                </c:pt>
                <c:pt idx="1159">
                  <c:v>2.3511600000000001</c:v>
                </c:pt>
                <c:pt idx="1160">
                  <c:v>2.3495970000000002</c:v>
                </c:pt>
                <c:pt idx="1161">
                  <c:v>2.3449049999999998</c:v>
                </c:pt>
                <c:pt idx="1162">
                  <c:v>2.3383379999999998</c:v>
                </c:pt>
                <c:pt idx="1163">
                  <c:v>2.3283290000000001</c:v>
                </c:pt>
                <c:pt idx="1164">
                  <c:v>2.3155070000000002</c:v>
                </c:pt>
                <c:pt idx="1165">
                  <c:v>2.2995559999999999</c:v>
                </c:pt>
                <c:pt idx="1166">
                  <c:v>2.2820420000000001</c:v>
                </c:pt>
                <c:pt idx="1167">
                  <c:v>2.2623380000000002</c:v>
                </c:pt>
                <c:pt idx="1168">
                  <c:v>2.2401330000000002</c:v>
                </c:pt>
                <c:pt idx="1169">
                  <c:v>2.2163629999999999</c:v>
                </c:pt>
                <c:pt idx="1170">
                  <c:v>2.1897790000000001</c:v>
                </c:pt>
                <c:pt idx="1171">
                  <c:v>2.1622569999999999</c:v>
                </c:pt>
                <c:pt idx="1172">
                  <c:v>2.1316069999999998</c:v>
                </c:pt>
                <c:pt idx="1173">
                  <c:v>2.0997059999999999</c:v>
                </c:pt>
                <c:pt idx="1174">
                  <c:v>2.0662410000000002</c:v>
                </c:pt>
                <c:pt idx="1175">
                  <c:v>2.0302750000000001</c:v>
                </c:pt>
                <c:pt idx="1176">
                  <c:v>1.9930570000000001</c:v>
                </c:pt>
                <c:pt idx="1177">
                  <c:v>1.954901</c:v>
                </c:pt>
                <c:pt idx="1178">
                  <c:v>1.9145559999999999</c:v>
                </c:pt>
                <c:pt idx="1179">
                  <c:v>1.872647</c:v>
                </c:pt>
                <c:pt idx="1180">
                  <c:v>1.830112</c:v>
                </c:pt>
                <c:pt idx="1181">
                  <c:v>1.7888280000000001</c:v>
                </c:pt>
                <c:pt idx="1182">
                  <c:v>1.7478579999999999</c:v>
                </c:pt>
                <c:pt idx="1183">
                  <c:v>1.7084509999999999</c:v>
                </c:pt>
                <c:pt idx="1184">
                  <c:v>1.6699820000000001</c:v>
                </c:pt>
                <c:pt idx="1185">
                  <c:v>1.6324510000000001</c:v>
                </c:pt>
                <c:pt idx="1186">
                  <c:v>1.5955459999999999</c:v>
                </c:pt>
                <c:pt idx="1187">
                  <c:v>1.55958</c:v>
                </c:pt>
                <c:pt idx="1188">
                  <c:v>1.524864</c:v>
                </c:pt>
                <c:pt idx="1189">
                  <c:v>1.490774</c:v>
                </c:pt>
                <c:pt idx="1190">
                  <c:v>1.4585600000000001</c:v>
                </c:pt>
                <c:pt idx="1191">
                  <c:v>1.4247829999999999</c:v>
                </c:pt>
                <c:pt idx="1192">
                  <c:v>1.3935070000000001</c:v>
                </c:pt>
                <c:pt idx="1193">
                  <c:v>1.360981</c:v>
                </c:pt>
                <c:pt idx="1194">
                  <c:v>1.328767</c:v>
                </c:pt>
                <c:pt idx="1195">
                  <c:v>1.2974920000000001</c:v>
                </c:pt>
                <c:pt idx="1196">
                  <c:v>1.2655909999999999</c:v>
                </c:pt>
                <c:pt idx="1197">
                  <c:v>1.2333769999999999</c:v>
                </c:pt>
                <c:pt idx="1198">
                  <c:v>1.2005380000000001</c:v>
                </c:pt>
                <c:pt idx="1199">
                  <c:v>1.1689499999999999</c:v>
                </c:pt>
                <c:pt idx="1200">
                  <c:v>1.1383000000000001</c:v>
                </c:pt>
                <c:pt idx="1201">
                  <c:v>1.107963</c:v>
                </c:pt>
                <c:pt idx="1202">
                  <c:v>1.079189</c:v>
                </c:pt>
                <c:pt idx="1203">
                  <c:v>1.0513539999999999</c:v>
                </c:pt>
                <c:pt idx="1204">
                  <c:v>1.0241450000000001</c:v>
                </c:pt>
                <c:pt idx="1205">
                  <c:v>0.99724800000000002</c:v>
                </c:pt>
                <c:pt idx="1206">
                  <c:v>0.97128899999999996</c:v>
                </c:pt>
                <c:pt idx="1207">
                  <c:v>0.94564300000000001</c:v>
                </c:pt>
                <c:pt idx="1208">
                  <c:v>0.91999699999999995</c:v>
                </c:pt>
                <c:pt idx="1209">
                  <c:v>0.89497700000000002</c:v>
                </c:pt>
                <c:pt idx="1210">
                  <c:v>0.87089499999999997</c:v>
                </c:pt>
                <c:pt idx="1211">
                  <c:v>0.84806400000000004</c:v>
                </c:pt>
                <c:pt idx="1212">
                  <c:v>0.82585799999999998</c:v>
                </c:pt>
                <c:pt idx="1213">
                  <c:v>0.80521699999999996</c:v>
                </c:pt>
                <c:pt idx="1214">
                  <c:v>0.78551300000000002</c:v>
                </c:pt>
                <c:pt idx="1215">
                  <c:v>0.76643499999999998</c:v>
                </c:pt>
                <c:pt idx="1216">
                  <c:v>0.74923399999999996</c:v>
                </c:pt>
                <c:pt idx="1217">
                  <c:v>0.73234500000000002</c:v>
                </c:pt>
                <c:pt idx="1218">
                  <c:v>0.71764600000000001</c:v>
                </c:pt>
                <c:pt idx="1219">
                  <c:v>0.70294599999999996</c:v>
                </c:pt>
                <c:pt idx="1220">
                  <c:v>0.68793400000000005</c:v>
                </c:pt>
                <c:pt idx="1221">
                  <c:v>0.67354700000000001</c:v>
                </c:pt>
                <c:pt idx="1222">
                  <c:v>0.659161</c:v>
                </c:pt>
                <c:pt idx="1223">
                  <c:v>0.64477399999999996</c:v>
                </c:pt>
                <c:pt idx="1224">
                  <c:v>0.63038700000000003</c:v>
                </c:pt>
                <c:pt idx="1225">
                  <c:v>0.61725200000000002</c:v>
                </c:pt>
                <c:pt idx="1226">
                  <c:v>0.60317799999999999</c:v>
                </c:pt>
                <c:pt idx="1227">
                  <c:v>0.58941600000000005</c:v>
                </c:pt>
                <c:pt idx="1228">
                  <c:v>0.57565500000000003</c:v>
                </c:pt>
                <c:pt idx="1229">
                  <c:v>0.561581</c:v>
                </c:pt>
                <c:pt idx="1230">
                  <c:v>0.54719499999999999</c:v>
                </c:pt>
                <c:pt idx="1231">
                  <c:v>0.53312099999999996</c:v>
                </c:pt>
                <c:pt idx="1232">
                  <c:v>0.51810800000000001</c:v>
                </c:pt>
                <c:pt idx="1233">
                  <c:v>0.503409</c:v>
                </c:pt>
                <c:pt idx="1234">
                  <c:v>0.48808400000000002</c:v>
                </c:pt>
                <c:pt idx="1235">
                  <c:v>0.47307199999999999</c:v>
                </c:pt>
                <c:pt idx="1236">
                  <c:v>0.457121</c:v>
                </c:pt>
                <c:pt idx="1237">
                  <c:v>0.44148399999999999</c:v>
                </c:pt>
                <c:pt idx="1238">
                  <c:v>0.42615900000000001</c:v>
                </c:pt>
                <c:pt idx="1239">
                  <c:v>0.41052100000000002</c:v>
                </c:pt>
                <c:pt idx="1240">
                  <c:v>0.39519599999999999</c:v>
                </c:pt>
                <c:pt idx="1241">
                  <c:v>0.37987100000000001</c:v>
                </c:pt>
                <c:pt idx="1242">
                  <c:v>0.36423299999999997</c:v>
                </c:pt>
                <c:pt idx="1243">
                  <c:v>0.34859600000000002</c:v>
                </c:pt>
                <c:pt idx="1244">
                  <c:v>0.33327099999999998</c:v>
                </c:pt>
                <c:pt idx="1245">
                  <c:v>0.317633</c:v>
                </c:pt>
                <c:pt idx="1246">
                  <c:v>0.30230800000000002</c:v>
                </c:pt>
                <c:pt idx="1247">
                  <c:v>0.28666999999999998</c:v>
                </c:pt>
                <c:pt idx="1248">
                  <c:v>0.27072000000000002</c:v>
                </c:pt>
                <c:pt idx="1249">
                  <c:v>0.25445699999999999</c:v>
                </c:pt>
                <c:pt idx="1250">
                  <c:v>0.237568</c:v>
                </c:pt>
                <c:pt idx="1251">
                  <c:v>0.22036700000000001</c:v>
                </c:pt>
                <c:pt idx="1252">
                  <c:v>0.20254</c:v>
                </c:pt>
                <c:pt idx="1253">
                  <c:v>0.18346199999999999</c:v>
                </c:pt>
                <c:pt idx="1254">
                  <c:v>0.16407099999999999</c:v>
                </c:pt>
                <c:pt idx="1255">
                  <c:v>0.14405499999999999</c:v>
                </c:pt>
                <c:pt idx="1256">
                  <c:v>0.12278699999999999</c:v>
                </c:pt>
                <c:pt idx="1257">
                  <c:v>0.100582</c:v>
                </c:pt>
                <c:pt idx="1258">
                  <c:v>7.7124999999999999E-2</c:v>
                </c:pt>
                <c:pt idx="1259">
                  <c:v>5.2417999999999999E-2</c:v>
                </c:pt>
                <c:pt idx="1260">
                  <c:v>2.7397000000000001E-2</c:v>
                </c:pt>
                <c:pt idx="1261">
                  <c:v>1.126E-3</c:v>
                </c:pt>
                <c:pt idx="1262">
                  <c:v>-2.5770999999999999E-2</c:v>
                </c:pt>
                <c:pt idx="1263">
                  <c:v>-5.2981E-2</c:v>
                </c:pt>
                <c:pt idx="1264">
                  <c:v>-8.1128000000000006E-2</c:v>
                </c:pt>
                <c:pt idx="1265">
                  <c:v>-0.109902</c:v>
                </c:pt>
                <c:pt idx="1266">
                  <c:v>-0.138988</c:v>
                </c:pt>
                <c:pt idx="1267">
                  <c:v>-0.168074</c:v>
                </c:pt>
                <c:pt idx="1268">
                  <c:v>-0.19716</c:v>
                </c:pt>
                <c:pt idx="1269">
                  <c:v>-0.22687199999999999</c:v>
                </c:pt>
                <c:pt idx="1270">
                  <c:v>-0.25627100000000003</c:v>
                </c:pt>
                <c:pt idx="1271">
                  <c:v>-0.28598200000000001</c:v>
                </c:pt>
                <c:pt idx="1272">
                  <c:v>-0.31475599999999998</c:v>
                </c:pt>
                <c:pt idx="1273">
                  <c:v>-0.34259099999999998</c:v>
                </c:pt>
                <c:pt idx="1274">
                  <c:v>-0.37011300000000003</c:v>
                </c:pt>
                <c:pt idx="1275">
                  <c:v>-0.39732299999999998</c:v>
                </c:pt>
                <c:pt idx="1276">
                  <c:v>-0.42421999999999999</c:v>
                </c:pt>
                <c:pt idx="1277">
                  <c:v>-0.44923999999999997</c:v>
                </c:pt>
                <c:pt idx="1278">
                  <c:v>-0.47363499999999997</c:v>
                </c:pt>
                <c:pt idx="1279">
                  <c:v>-0.49709100000000001</c:v>
                </c:pt>
                <c:pt idx="1280">
                  <c:v>-0.519922</c:v>
                </c:pt>
                <c:pt idx="1281">
                  <c:v>-0.54118999999999995</c:v>
                </c:pt>
                <c:pt idx="1282">
                  <c:v>-0.56151899999999999</c:v>
                </c:pt>
                <c:pt idx="1283">
                  <c:v>-0.58059700000000003</c:v>
                </c:pt>
                <c:pt idx="1284">
                  <c:v>-0.59842399999999996</c:v>
                </c:pt>
                <c:pt idx="1285">
                  <c:v>-0.61437399999999998</c:v>
                </c:pt>
                <c:pt idx="1286">
                  <c:v>-0.62844800000000001</c:v>
                </c:pt>
                <c:pt idx="1287">
                  <c:v>-0.64127100000000004</c:v>
                </c:pt>
                <c:pt idx="1288">
                  <c:v>-0.65253000000000005</c:v>
                </c:pt>
                <c:pt idx="1289">
                  <c:v>-0.66159999999999997</c:v>
                </c:pt>
                <c:pt idx="1290">
                  <c:v>-0.66910599999999998</c:v>
                </c:pt>
                <c:pt idx="1291">
                  <c:v>-0.67504900000000001</c:v>
                </c:pt>
                <c:pt idx="1292">
                  <c:v>-0.67974000000000001</c:v>
                </c:pt>
                <c:pt idx="1293">
                  <c:v>-0.682867</c:v>
                </c:pt>
                <c:pt idx="1294">
                  <c:v>-0.68349300000000002</c:v>
                </c:pt>
                <c:pt idx="1295">
                  <c:v>-0.68224200000000002</c:v>
                </c:pt>
                <c:pt idx="1296">
                  <c:v>-0.678176</c:v>
                </c:pt>
                <c:pt idx="1297">
                  <c:v>-0.67129499999999998</c:v>
                </c:pt>
                <c:pt idx="1298">
                  <c:v>-0.66253799999999996</c:v>
                </c:pt>
                <c:pt idx="1299">
                  <c:v>-0.65065399999999995</c:v>
                </c:pt>
                <c:pt idx="1300">
                  <c:v>-0.63658000000000003</c:v>
                </c:pt>
                <c:pt idx="1301">
                  <c:v>-0.62031700000000001</c:v>
                </c:pt>
                <c:pt idx="1302">
                  <c:v>-0.60217699999999996</c:v>
                </c:pt>
                <c:pt idx="1303">
                  <c:v>-0.58216100000000004</c:v>
                </c:pt>
                <c:pt idx="1304">
                  <c:v>-0.55995499999999998</c:v>
                </c:pt>
                <c:pt idx="1305">
                  <c:v>-0.53681100000000004</c:v>
                </c:pt>
                <c:pt idx="1306">
                  <c:v>-0.512104</c:v>
                </c:pt>
                <c:pt idx="1307">
                  <c:v>-0.48552000000000001</c:v>
                </c:pt>
                <c:pt idx="1308">
                  <c:v>-0.45705899999999999</c:v>
                </c:pt>
                <c:pt idx="1309">
                  <c:v>-0.42640899999999998</c:v>
                </c:pt>
                <c:pt idx="1310">
                  <c:v>-0.39419500000000002</c:v>
                </c:pt>
                <c:pt idx="1311">
                  <c:v>-0.35948000000000002</c:v>
                </c:pt>
                <c:pt idx="1312">
                  <c:v>-0.323513</c:v>
                </c:pt>
                <c:pt idx="1313">
                  <c:v>-0.28598200000000001</c:v>
                </c:pt>
                <c:pt idx="1314">
                  <c:v>-0.24782599999999999</c:v>
                </c:pt>
                <c:pt idx="1315">
                  <c:v>-0.20841899999999999</c:v>
                </c:pt>
                <c:pt idx="1316">
                  <c:v>-0.168074</c:v>
                </c:pt>
                <c:pt idx="1317">
                  <c:v>-0.12804199999999999</c:v>
                </c:pt>
                <c:pt idx="1318">
                  <c:v>-8.8321999999999998E-2</c:v>
                </c:pt>
                <c:pt idx="1319">
                  <c:v>-4.9540000000000001E-2</c:v>
                </c:pt>
                <c:pt idx="1320">
                  <c:v>-1.0446E-2</c:v>
                </c:pt>
                <c:pt idx="1321">
                  <c:v>2.7397000000000001E-2</c:v>
                </c:pt>
                <c:pt idx="1322">
                  <c:v>6.5553E-2</c:v>
                </c:pt>
                <c:pt idx="1323">
                  <c:v>0.103709</c:v>
                </c:pt>
                <c:pt idx="1324">
                  <c:v>0.142178</c:v>
                </c:pt>
                <c:pt idx="1325">
                  <c:v>0.18095900000000001</c:v>
                </c:pt>
                <c:pt idx="1326">
                  <c:v>0.219115</c:v>
                </c:pt>
                <c:pt idx="1327">
                  <c:v>0.25664599999999999</c:v>
                </c:pt>
                <c:pt idx="1328">
                  <c:v>0.29292499999999999</c:v>
                </c:pt>
                <c:pt idx="1329">
                  <c:v>0.32701599999999997</c:v>
                </c:pt>
                <c:pt idx="1330">
                  <c:v>0.35954199999999997</c:v>
                </c:pt>
                <c:pt idx="1331">
                  <c:v>0.38925399999999999</c:v>
                </c:pt>
                <c:pt idx="1332">
                  <c:v>0.41615099999999999</c:v>
                </c:pt>
                <c:pt idx="1333">
                  <c:v>0.44210899999999997</c:v>
                </c:pt>
                <c:pt idx="1334">
                  <c:v>0.46431499999999998</c:v>
                </c:pt>
                <c:pt idx="1335">
                  <c:v>0.48464400000000002</c:v>
                </c:pt>
                <c:pt idx="1336">
                  <c:v>0.503722</c:v>
                </c:pt>
                <c:pt idx="1337">
                  <c:v>0.52029800000000004</c:v>
                </c:pt>
                <c:pt idx="1338">
                  <c:v>0.53687399999999996</c:v>
                </c:pt>
                <c:pt idx="1339">
                  <c:v>0.55282399999999998</c:v>
                </c:pt>
                <c:pt idx="1340">
                  <c:v>0.56752400000000003</c:v>
                </c:pt>
                <c:pt idx="1341">
                  <c:v>0.58222300000000005</c:v>
                </c:pt>
                <c:pt idx="1342">
                  <c:v>0.59629699999999997</c:v>
                </c:pt>
                <c:pt idx="1343">
                  <c:v>0.61005799999999999</c:v>
                </c:pt>
                <c:pt idx="1344">
                  <c:v>0.62381900000000001</c:v>
                </c:pt>
                <c:pt idx="1345">
                  <c:v>0.63664200000000004</c:v>
                </c:pt>
                <c:pt idx="1346">
                  <c:v>0.64946499999999996</c:v>
                </c:pt>
                <c:pt idx="1347">
                  <c:v>0.66228799999999999</c:v>
                </c:pt>
                <c:pt idx="1348">
                  <c:v>0.67698800000000003</c:v>
                </c:pt>
                <c:pt idx="1349">
                  <c:v>0.69418899999999994</c:v>
                </c:pt>
                <c:pt idx="1350">
                  <c:v>0.71357999999999999</c:v>
                </c:pt>
                <c:pt idx="1351">
                  <c:v>0.73609800000000003</c:v>
                </c:pt>
                <c:pt idx="1352">
                  <c:v>0.76268199999999997</c:v>
                </c:pt>
                <c:pt idx="1353">
                  <c:v>0.79176800000000003</c:v>
                </c:pt>
                <c:pt idx="1354">
                  <c:v>0.82460699999999998</c:v>
                </c:pt>
                <c:pt idx="1355">
                  <c:v>0.86432699999999996</c:v>
                </c:pt>
                <c:pt idx="1356">
                  <c:v>0.90686199999999995</c:v>
                </c:pt>
                <c:pt idx="1357">
                  <c:v>0.95627700000000004</c:v>
                </c:pt>
                <c:pt idx="1358">
                  <c:v>1.008194</c:v>
                </c:pt>
                <c:pt idx="1359">
                  <c:v>1.0635520000000001</c:v>
                </c:pt>
                <c:pt idx="1360">
                  <c:v>1.1229750000000001</c:v>
                </c:pt>
                <c:pt idx="1361">
                  <c:v>1.183962</c:v>
                </c:pt>
                <c:pt idx="1362">
                  <c:v>1.248702</c:v>
                </c:pt>
                <c:pt idx="1363">
                  <c:v>1.314068</c:v>
                </c:pt>
                <c:pt idx="1364">
                  <c:v>1.3794329999999999</c:v>
                </c:pt>
                <c:pt idx="1365">
                  <c:v>1.4460500000000001</c:v>
                </c:pt>
                <c:pt idx="1366">
                  <c:v>1.512667</c:v>
                </c:pt>
                <c:pt idx="1367">
                  <c:v>1.579909</c:v>
                </c:pt>
                <c:pt idx="1368">
                  <c:v>1.647151</c:v>
                </c:pt>
                <c:pt idx="1369">
                  <c:v>1.7143930000000001</c:v>
                </c:pt>
                <c:pt idx="1370">
                  <c:v>1.7797590000000001</c:v>
                </c:pt>
                <c:pt idx="1371">
                  <c:v>1.842935</c:v>
                </c:pt>
                <c:pt idx="1372">
                  <c:v>1.9036090000000001</c:v>
                </c:pt>
                <c:pt idx="1373">
                  <c:v>1.9605300000000001</c:v>
                </c:pt>
                <c:pt idx="1374">
                  <c:v>2.0152619999999999</c:v>
                </c:pt>
                <c:pt idx="1375">
                  <c:v>2.0631140000000001</c:v>
                </c:pt>
                <c:pt idx="1376">
                  <c:v>2.1072120000000001</c:v>
                </c:pt>
                <c:pt idx="1377">
                  <c:v>2.1444299999999998</c:v>
                </c:pt>
                <c:pt idx="1378">
                  <c:v>2.178833</c:v>
                </c:pt>
                <c:pt idx="1379">
                  <c:v>2.2091699999999999</c:v>
                </c:pt>
                <c:pt idx="1380">
                  <c:v>2.2348159999999999</c:v>
                </c:pt>
                <c:pt idx="1381">
                  <c:v>2.2582719999999998</c:v>
                </c:pt>
                <c:pt idx="1382">
                  <c:v>2.2770380000000001</c:v>
                </c:pt>
                <c:pt idx="1383">
                  <c:v>2.2936139999999998</c:v>
                </c:pt>
                <c:pt idx="1384">
                  <c:v>2.3076880000000002</c:v>
                </c:pt>
              </c:numCache>
            </c:numRef>
          </c:val>
          <c:smooth val="0"/>
          <c:extLst>
            <c:ext xmlns:c16="http://schemas.microsoft.com/office/drawing/2014/chart" uri="{C3380CC4-5D6E-409C-BE32-E72D297353CC}">
              <c16:uniqueId val="{00000005-5444-475F-A280-F938C1C23A79}"/>
            </c:ext>
          </c:extLst>
        </c:ser>
        <c:ser>
          <c:idx val="6"/>
          <c:order val="6"/>
          <c:spPr>
            <a:ln w="28575" cap="rnd">
              <a:solidFill>
                <a:schemeClr val="accent1">
                  <a:lumMod val="60000"/>
                </a:schemeClr>
              </a:solidFill>
              <a:round/>
            </a:ln>
            <a:effectLst/>
          </c:spPr>
          <c:marker>
            <c:symbol val="none"/>
          </c:marker>
          <c:val>
            <c:numRef>
              <c:f>Motion2!$G$2:$G$1386</c:f>
              <c:numCache>
                <c:formatCode>General</c:formatCode>
                <c:ptCount val="1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0.54727099999999995</c:v>
                </c:pt>
                <c:pt idx="100">
                  <c:v>0.55065399999999998</c:v>
                </c:pt>
                <c:pt idx="101">
                  <c:v>0.55384599999999995</c:v>
                </c:pt>
                <c:pt idx="102">
                  <c:v>0.55652699999999999</c:v>
                </c:pt>
                <c:pt idx="103">
                  <c:v>0.55882500000000002</c:v>
                </c:pt>
                <c:pt idx="104">
                  <c:v>0.56093199999999999</c:v>
                </c:pt>
                <c:pt idx="105">
                  <c:v>0.56259199999999998</c:v>
                </c:pt>
                <c:pt idx="106">
                  <c:v>0.56386800000000004</c:v>
                </c:pt>
                <c:pt idx="107">
                  <c:v>0.56495399999999996</c:v>
                </c:pt>
                <c:pt idx="108">
                  <c:v>0.56572</c:v>
                </c:pt>
                <c:pt idx="109">
                  <c:v>0.56623000000000001</c:v>
                </c:pt>
                <c:pt idx="110">
                  <c:v>0.56648600000000005</c:v>
                </c:pt>
                <c:pt idx="111">
                  <c:v>0.56642199999999998</c:v>
                </c:pt>
                <c:pt idx="112">
                  <c:v>0.56610300000000002</c:v>
                </c:pt>
                <c:pt idx="113">
                  <c:v>0.56572</c:v>
                </c:pt>
                <c:pt idx="114">
                  <c:v>0.56527300000000003</c:v>
                </c:pt>
                <c:pt idx="115">
                  <c:v>0.56495399999999996</c:v>
                </c:pt>
                <c:pt idx="116">
                  <c:v>0.56501800000000002</c:v>
                </c:pt>
                <c:pt idx="117">
                  <c:v>0.56546399999999997</c:v>
                </c:pt>
                <c:pt idx="118">
                  <c:v>0.56603899999999996</c:v>
                </c:pt>
                <c:pt idx="119">
                  <c:v>0.56667699999999999</c:v>
                </c:pt>
                <c:pt idx="120">
                  <c:v>0.56731600000000004</c:v>
                </c:pt>
                <c:pt idx="121">
                  <c:v>0.56782600000000005</c:v>
                </c:pt>
                <c:pt idx="122">
                  <c:v>0.56808199999999998</c:v>
                </c:pt>
                <c:pt idx="123">
                  <c:v>0.56782600000000005</c:v>
                </c:pt>
                <c:pt idx="124">
                  <c:v>0.56712399999999996</c:v>
                </c:pt>
                <c:pt idx="125">
                  <c:v>0.56610300000000002</c:v>
                </c:pt>
                <c:pt idx="126">
                  <c:v>0.56469800000000003</c:v>
                </c:pt>
                <c:pt idx="127">
                  <c:v>0.56316600000000006</c:v>
                </c:pt>
                <c:pt idx="128">
                  <c:v>0.56144300000000003</c:v>
                </c:pt>
                <c:pt idx="129">
                  <c:v>0.55965500000000001</c:v>
                </c:pt>
                <c:pt idx="130">
                  <c:v>0.55793199999999998</c:v>
                </c:pt>
                <c:pt idx="131">
                  <c:v>0.55678300000000003</c:v>
                </c:pt>
                <c:pt idx="132">
                  <c:v>0.55518699999999999</c:v>
                </c:pt>
                <c:pt idx="133">
                  <c:v>0.55359100000000006</c:v>
                </c:pt>
                <c:pt idx="134">
                  <c:v>0.55212300000000003</c:v>
                </c:pt>
                <c:pt idx="135">
                  <c:v>0.55059000000000002</c:v>
                </c:pt>
                <c:pt idx="136">
                  <c:v>0.54867500000000002</c:v>
                </c:pt>
                <c:pt idx="137">
                  <c:v>0.546122</c:v>
                </c:pt>
                <c:pt idx="138">
                  <c:v>0.54344099999999995</c:v>
                </c:pt>
                <c:pt idx="139">
                  <c:v>0.54050399999999998</c:v>
                </c:pt>
                <c:pt idx="140">
                  <c:v>0.53724899999999998</c:v>
                </c:pt>
                <c:pt idx="141">
                  <c:v>0.53354599999999996</c:v>
                </c:pt>
                <c:pt idx="142">
                  <c:v>0.52952399999999999</c:v>
                </c:pt>
                <c:pt idx="143">
                  <c:v>0.52524700000000002</c:v>
                </c:pt>
                <c:pt idx="144">
                  <c:v>0.52077899999999999</c:v>
                </c:pt>
                <c:pt idx="145">
                  <c:v>0.51624599999999998</c:v>
                </c:pt>
                <c:pt idx="146">
                  <c:v>0.51165000000000005</c:v>
                </c:pt>
                <c:pt idx="147">
                  <c:v>0.507054</c:v>
                </c:pt>
                <c:pt idx="148">
                  <c:v>0.50252200000000002</c:v>
                </c:pt>
                <c:pt idx="149">
                  <c:v>0.49805300000000002</c:v>
                </c:pt>
                <c:pt idx="150">
                  <c:v>0.49364799999999998</c:v>
                </c:pt>
                <c:pt idx="151">
                  <c:v>0.489371</c:v>
                </c:pt>
                <c:pt idx="152">
                  <c:v>0.48477500000000001</c:v>
                </c:pt>
                <c:pt idx="153">
                  <c:v>0.48005100000000001</c:v>
                </c:pt>
                <c:pt idx="154">
                  <c:v>0.47526299999999999</c:v>
                </c:pt>
                <c:pt idx="155">
                  <c:v>0.470412</c:v>
                </c:pt>
                <c:pt idx="156">
                  <c:v>0.46555999999999997</c:v>
                </c:pt>
                <c:pt idx="157">
                  <c:v>0.46070899999999998</c:v>
                </c:pt>
                <c:pt idx="158">
                  <c:v>0.45598499999999997</c:v>
                </c:pt>
                <c:pt idx="159">
                  <c:v>0.45094200000000001</c:v>
                </c:pt>
                <c:pt idx="160">
                  <c:v>0.44577099999999997</c:v>
                </c:pt>
                <c:pt idx="161">
                  <c:v>0.44047199999999997</c:v>
                </c:pt>
                <c:pt idx="162">
                  <c:v>0.43498199999999998</c:v>
                </c:pt>
                <c:pt idx="163">
                  <c:v>0.42942900000000001</c:v>
                </c:pt>
                <c:pt idx="164">
                  <c:v>0.42393900000000001</c:v>
                </c:pt>
                <c:pt idx="165">
                  <c:v>0.41851300000000002</c:v>
                </c:pt>
                <c:pt idx="166">
                  <c:v>0.41302299999999997</c:v>
                </c:pt>
                <c:pt idx="167">
                  <c:v>0.407277</c:v>
                </c:pt>
                <c:pt idx="168">
                  <c:v>0.40140399999999998</c:v>
                </c:pt>
                <c:pt idx="169">
                  <c:v>0.39546799999999999</c:v>
                </c:pt>
                <c:pt idx="170">
                  <c:v>0.38959500000000002</c:v>
                </c:pt>
                <c:pt idx="171">
                  <c:v>0.38378499999999999</c:v>
                </c:pt>
                <c:pt idx="172">
                  <c:v>0.37797599999999998</c:v>
                </c:pt>
                <c:pt idx="173">
                  <c:v>0.37203999999999998</c:v>
                </c:pt>
                <c:pt idx="174">
                  <c:v>0.36597499999999999</c:v>
                </c:pt>
                <c:pt idx="175">
                  <c:v>0.35984699999999997</c:v>
                </c:pt>
                <c:pt idx="176">
                  <c:v>0.353655</c:v>
                </c:pt>
                <c:pt idx="177">
                  <c:v>0.34746199999999999</c:v>
                </c:pt>
                <c:pt idx="178">
                  <c:v>0.34127000000000002</c:v>
                </c:pt>
                <c:pt idx="179">
                  <c:v>0.335206</c:v>
                </c:pt>
                <c:pt idx="180">
                  <c:v>0.32926899999999998</c:v>
                </c:pt>
                <c:pt idx="181">
                  <c:v>0.32352399999999998</c:v>
                </c:pt>
                <c:pt idx="182">
                  <c:v>0.31784200000000001</c:v>
                </c:pt>
                <c:pt idx="183">
                  <c:v>0.31209700000000001</c:v>
                </c:pt>
                <c:pt idx="184">
                  <c:v>0.306288</c:v>
                </c:pt>
                <c:pt idx="185">
                  <c:v>0.300543</c:v>
                </c:pt>
                <c:pt idx="186">
                  <c:v>0.29473300000000002</c:v>
                </c:pt>
                <c:pt idx="187">
                  <c:v>0.28892400000000001</c:v>
                </c:pt>
                <c:pt idx="188">
                  <c:v>0.283051</c:v>
                </c:pt>
                <c:pt idx="189">
                  <c:v>0.27724199999999999</c:v>
                </c:pt>
                <c:pt idx="190">
                  <c:v>0.27136900000000003</c:v>
                </c:pt>
                <c:pt idx="191">
                  <c:v>0.26556000000000002</c:v>
                </c:pt>
                <c:pt idx="192">
                  <c:v>0.25962299999999999</c:v>
                </c:pt>
                <c:pt idx="193">
                  <c:v>0.25362299999999999</c:v>
                </c:pt>
                <c:pt idx="194">
                  <c:v>0.24762200000000001</c:v>
                </c:pt>
                <c:pt idx="195">
                  <c:v>0.24143000000000001</c:v>
                </c:pt>
                <c:pt idx="196">
                  <c:v>0.235238</c:v>
                </c:pt>
                <c:pt idx="197">
                  <c:v>0.229301</c:v>
                </c:pt>
                <c:pt idx="198">
                  <c:v>0.2233</c:v>
                </c:pt>
                <c:pt idx="199">
                  <c:v>0.217172</c:v>
                </c:pt>
                <c:pt idx="200">
                  <c:v>0.21110799999999999</c:v>
                </c:pt>
                <c:pt idx="201">
                  <c:v>0.20491500000000001</c:v>
                </c:pt>
                <c:pt idx="202">
                  <c:v>0.199042</c:v>
                </c:pt>
                <c:pt idx="203">
                  <c:v>0.193297</c:v>
                </c:pt>
                <c:pt idx="204">
                  <c:v>0.18742400000000001</c:v>
                </c:pt>
                <c:pt idx="205">
                  <c:v>0.181807</c:v>
                </c:pt>
                <c:pt idx="206">
                  <c:v>0.17644399999999999</c:v>
                </c:pt>
                <c:pt idx="207">
                  <c:v>0.171401</c:v>
                </c:pt>
                <c:pt idx="208">
                  <c:v>0.166294</c:v>
                </c:pt>
                <c:pt idx="209">
                  <c:v>0.16137899999999999</c:v>
                </c:pt>
                <c:pt idx="210">
                  <c:v>0.15659100000000001</c:v>
                </c:pt>
                <c:pt idx="211">
                  <c:v>0.15199499999999999</c:v>
                </c:pt>
                <c:pt idx="212">
                  <c:v>0.14752599999999999</c:v>
                </c:pt>
                <c:pt idx="213">
                  <c:v>0.14305799999999999</c:v>
                </c:pt>
                <c:pt idx="214">
                  <c:v>0.13858899999999999</c:v>
                </c:pt>
                <c:pt idx="215">
                  <c:v>0.133801</c:v>
                </c:pt>
                <c:pt idx="216">
                  <c:v>0.128886</c:v>
                </c:pt>
                <c:pt idx="217">
                  <c:v>0.12403400000000001</c:v>
                </c:pt>
                <c:pt idx="218">
                  <c:v>0.119119</c:v>
                </c:pt>
                <c:pt idx="219">
                  <c:v>0.11414000000000001</c:v>
                </c:pt>
                <c:pt idx="220">
                  <c:v>0.10916099999999999</c:v>
                </c:pt>
                <c:pt idx="221">
                  <c:v>0.104117</c:v>
                </c:pt>
                <c:pt idx="222">
                  <c:v>9.9073999999999995E-2</c:v>
                </c:pt>
                <c:pt idx="223">
                  <c:v>9.4542000000000001E-2</c:v>
                </c:pt>
                <c:pt idx="224">
                  <c:v>9.0393000000000001E-2</c:v>
                </c:pt>
                <c:pt idx="225">
                  <c:v>8.6562E-2</c:v>
                </c:pt>
                <c:pt idx="226">
                  <c:v>8.3114999999999994E-2</c:v>
                </c:pt>
                <c:pt idx="227">
                  <c:v>8.0115000000000006E-2</c:v>
                </c:pt>
                <c:pt idx="228">
                  <c:v>7.7561000000000005E-2</c:v>
                </c:pt>
                <c:pt idx="229">
                  <c:v>7.5327000000000005E-2</c:v>
                </c:pt>
                <c:pt idx="230">
                  <c:v>7.3028999999999997E-2</c:v>
                </c:pt>
                <c:pt idx="231">
                  <c:v>7.0155999999999996E-2</c:v>
                </c:pt>
                <c:pt idx="232">
                  <c:v>6.7602999999999996E-2</c:v>
                </c:pt>
                <c:pt idx="233">
                  <c:v>6.4921999999999994E-2</c:v>
                </c:pt>
                <c:pt idx="234">
                  <c:v>6.1920999999999997E-2</c:v>
                </c:pt>
                <c:pt idx="235">
                  <c:v>5.8792999999999998E-2</c:v>
                </c:pt>
                <c:pt idx="236">
                  <c:v>5.5856999999999997E-2</c:v>
                </c:pt>
                <c:pt idx="237">
                  <c:v>5.3430999999999999E-2</c:v>
                </c:pt>
                <c:pt idx="238">
                  <c:v>5.1132999999999998E-2</c:v>
                </c:pt>
                <c:pt idx="239">
                  <c:v>4.9154000000000003E-2</c:v>
                </c:pt>
                <c:pt idx="240">
                  <c:v>4.7685999999999999E-2</c:v>
                </c:pt>
                <c:pt idx="241">
                  <c:v>4.6727999999999999E-2</c:v>
                </c:pt>
                <c:pt idx="242">
                  <c:v>4.6281999999999997E-2</c:v>
                </c:pt>
                <c:pt idx="243">
                  <c:v>4.6154000000000001E-2</c:v>
                </c:pt>
                <c:pt idx="244">
                  <c:v>4.6154000000000001E-2</c:v>
                </c:pt>
                <c:pt idx="245">
                  <c:v>4.6281999999999997E-2</c:v>
                </c:pt>
                <c:pt idx="246">
                  <c:v>4.6600999999999997E-2</c:v>
                </c:pt>
                <c:pt idx="247">
                  <c:v>4.7111E-2</c:v>
                </c:pt>
                <c:pt idx="248">
                  <c:v>4.7814000000000002E-2</c:v>
                </c:pt>
                <c:pt idx="249">
                  <c:v>4.8579999999999998E-2</c:v>
                </c:pt>
                <c:pt idx="250">
                  <c:v>4.9536999999999998E-2</c:v>
                </c:pt>
                <c:pt idx="251">
                  <c:v>5.0494999999999998E-2</c:v>
                </c:pt>
                <c:pt idx="252">
                  <c:v>5.1515999999999999E-2</c:v>
                </c:pt>
                <c:pt idx="253">
                  <c:v>5.2793E-2</c:v>
                </c:pt>
                <c:pt idx="254">
                  <c:v>5.4197000000000002E-2</c:v>
                </c:pt>
                <c:pt idx="255">
                  <c:v>5.5856999999999997E-2</c:v>
                </c:pt>
                <c:pt idx="256">
                  <c:v>5.7516999999999999E-2</c:v>
                </c:pt>
                <c:pt idx="257">
                  <c:v>5.9304000000000003E-2</c:v>
                </c:pt>
                <c:pt idx="258">
                  <c:v>6.1027999999999999E-2</c:v>
                </c:pt>
                <c:pt idx="259">
                  <c:v>6.2942999999999999E-2</c:v>
                </c:pt>
                <c:pt idx="260">
                  <c:v>6.5048999999999996E-2</c:v>
                </c:pt>
                <c:pt idx="261">
                  <c:v>6.7220000000000002E-2</c:v>
                </c:pt>
                <c:pt idx="262">
                  <c:v>6.9582000000000005E-2</c:v>
                </c:pt>
                <c:pt idx="263">
                  <c:v>7.2008000000000003E-2</c:v>
                </c:pt>
                <c:pt idx="264">
                  <c:v>7.4496999999999994E-2</c:v>
                </c:pt>
                <c:pt idx="265">
                  <c:v>7.6987E-2</c:v>
                </c:pt>
                <c:pt idx="266">
                  <c:v>7.9668000000000003E-2</c:v>
                </c:pt>
                <c:pt idx="267">
                  <c:v>8.2604999999999998E-2</c:v>
                </c:pt>
                <c:pt idx="268">
                  <c:v>8.5733000000000004E-2</c:v>
                </c:pt>
                <c:pt idx="269">
                  <c:v>8.8924000000000003E-2</c:v>
                </c:pt>
                <c:pt idx="270">
                  <c:v>9.2051999999999995E-2</c:v>
                </c:pt>
                <c:pt idx="271">
                  <c:v>9.5180000000000001E-2</c:v>
                </c:pt>
                <c:pt idx="272">
                  <c:v>9.8563999999999999E-2</c:v>
                </c:pt>
                <c:pt idx="273">
                  <c:v>0.102011</c:v>
                </c:pt>
                <c:pt idx="274">
                  <c:v>0.10564999999999999</c:v>
                </c:pt>
                <c:pt idx="275">
                  <c:v>0.109544</c:v>
                </c:pt>
                <c:pt idx="276">
                  <c:v>0.113693</c:v>
                </c:pt>
                <c:pt idx="277">
                  <c:v>0.118225</c:v>
                </c:pt>
                <c:pt idx="278">
                  <c:v>0.123013</c:v>
                </c:pt>
                <c:pt idx="279">
                  <c:v>0.12792799999999999</c:v>
                </c:pt>
                <c:pt idx="280">
                  <c:v>0.13297200000000001</c:v>
                </c:pt>
                <c:pt idx="281">
                  <c:v>0.138015</c:v>
                </c:pt>
                <c:pt idx="282">
                  <c:v>0.14318500000000001</c:v>
                </c:pt>
                <c:pt idx="283">
                  <c:v>0.14835599999999999</c:v>
                </c:pt>
                <c:pt idx="284">
                  <c:v>0.15346299999999999</c:v>
                </c:pt>
                <c:pt idx="285">
                  <c:v>0.158634</c:v>
                </c:pt>
                <c:pt idx="286">
                  <c:v>0.16367699999999999</c:v>
                </c:pt>
                <c:pt idx="287">
                  <c:v>0.16891200000000001</c:v>
                </c:pt>
                <c:pt idx="288">
                  <c:v>0.17427400000000001</c:v>
                </c:pt>
                <c:pt idx="289">
                  <c:v>0.17957200000000001</c:v>
                </c:pt>
                <c:pt idx="290">
                  <c:v>0.18487100000000001</c:v>
                </c:pt>
                <c:pt idx="291">
                  <c:v>0.18997800000000001</c:v>
                </c:pt>
                <c:pt idx="292">
                  <c:v>0.19514799999999999</c:v>
                </c:pt>
                <c:pt idx="293">
                  <c:v>0.200128</c:v>
                </c:pt>
                <c:pt idx="294">
                  <c:v>0.205426</c:v>
                </c:pt>
                <c:pt idx="295">
                  <c:v>0.21098</c:v>
                </c:pt>
                <c:pt idx="296">
                  <c:v>0.216725</c:v>
                </c:pt>
                <c:pt idx="297">
                  <c:v>0.22259799999999999</c:v>
                </c:pt>
                <c:pt idx="298">
                  <c:v>0.22866300000000001</c:v>
                </c:pt>
                <c:pt idx="299">
                  <c:v>0.234982</c:v>
                </c:pt>
                <c:pt idx="300">
                  <c:v>0.24143000000000001</c:v>
                </c:pt>
                <c:pt idx="301">
                  <c:v>0.248197</c:v>
                </c:pt>
                <c:pt idx="302">
                  <c:v>0.25509100000000001</c:v>
                </c:pt>
                <c:pt idx="303">
                  <c:v>0.26211299999999998</c:v>
                </c:pt>
                <c:pt idx="304">
                  <c:v>0.26926299999999997</c:v>
                </c:pt>
                <c:pt idx="305">
                  <c:v>0.27654000000000001</c:v>
                </c:pt>
                <c:pt idx="306">
                  <c:v>0.28381699999999999</c:v>
                </c:pt>
                <c:pt idx="307">
                  <c:v>0.29096699999999998</c:v>
                </c:pt>
                <c:pt idx="308">
                  <c:v>0.29824400000000001</c:v>
                </c:pt>
                <c:pt idx="309">
                  <c:v>0.305394</c:v>
                </c:pt>
                <c:pt idx="310">
                  <c:v>0.312608</c:v>
                </c:pt>
                <c:pt idx="311">
                  <c:v>0.31988499999999997</c:v>
                </c:pt>
                <c:pt idx="312">
                  <c:v>0.32709899999999997</c:v>
                </c:pt>
                <c:pt idx="313">
                  <c:v>0.33424799999999999</c:v>
                </c:pt>
                <c:pt idx="314">
                  <c:v>0.34139799999999998</c:v>
                </c:pt>
                <c:pt idx="315">
                  <c:v>0.34873900000000002</c:v>
                </c:pt>
                <c:pt idx="316">
                  <c:v>0.35601699999999997</c:v>
                </c:pt>
                <c:pt idx="317">
                  <c:v>0.36316599999999999</c:v>
                </c:pt>
                <c:pt idx="318">
                  <c:v>0.37025200000000003</c:v>
                </c:pt>
                <c:pt idx="319">
                  <c:v>0.37733800000000001</c:v>
                </c:pt>
                <c:pt idx="320">
                  <c:v>0.38442399999999999</c:v>
                </c:pt>
                <c:pt idx="321">
                  <c:v>0.39170100000000002</c:v>
                </c:pt>
                <c:pt idx="322">
                  <c:v>0.39910600000000002</c:v>
                </c:pt>
                <c:pt idx="323">
                  <c:v>0.40632000000000001</c:v>
                </c:pt>
                <c:pt idx="324">
                  <c:v>0.41334199999999999</c:v>
                </c:pt>
                <c:pt idx="325">
                  <c:v>0.42036400000000002</c:v>
                </c:pt>
                <c:pt idx="326">
                  <c:v>0.42713099999999998</c:v>
                </c:pt>
                <c:pt idx="327">
                  <c:v>0.43345</c:v>
                </c:pt>
                <c:pt idx="328">
                  <c:v>0.43938700000000003</c:v>
                </c:pt>
                <c:pt idx="329">
                  <c:v>0.44487700000000002</c:v>
                </c:pt>
                <c:pt idx="330">
                  <c:v>0.450239</c:v>
                </c:pt>
                <c:pt idx="331">
                  <c:v>0.45547399999999999</c:v>
                </c:pt>
                <c:pt idx="332">
                  <c:v>0.46064500000000003</c:v>
                </c:pt>
                <c:pt idx="333">
                  <c:v>0.46581499999999998</c:v>
                </c:pt>
                <c:pt idx="334">
                  <c:v>0.47092200000000001</c:v>
                </c:pt>
                <c:pt idx="335">
                  <c:v>0.47609299999999999</c:v>
                </c:pt>
                <c:pt idx="336">
                  <c:v>0.481072</c:v>
                </c:pt>
                <c:pt idx="337">
                  <c:v>0.48592400000000002</c:v>
                </c:pt>
                <c:pt idx="338">
                  <c:v>0.49058400000000002</c:v>
                </c:pt>
                <c:pt idx="339">
                  <c:v>0.49505300000000002</c:v>
                </c:pt>
                <c:pt idx="340">
                  <c:v>0.49920199999999998</c:v>
                </c:pt>
                <c:pt idx="341">
                  <c:v>0.50316000000000005</c:v>
                </c:pt>
                <c:pt idx="342">
                  <c:v>0.50699000000000005</c:v>
                </c:pt>
                <c:pt idx="343">
                  <c:v>0.51075599999999999</c:v>
                </c:pt>
                <c:pt idx="344">
                  <c:v>0.51458700000000002</c:v>
                </c:pt>
                <c:pt idx="345">
                  <c:v>0.51835299999999995</c:v>
                </c:pt>
                <c:pt idx="346">
                  <c:v>0.52192799999999995</c:v>
                </c:pt>
                <c:pt idx="347">
                  <c:v>0.52524700000000002</c:v>
                </c:pt>
                <c:pt idx="348">
                  <c:v>0.52824800000000005</c:v>
                </c:pt>
                <c:pt idx="349">
                  <c:v>0.53105599999999997</c:v>
                </c:pt>
                <c:pt idx="350">
                  <c:v>0.53399300000000005</c:v>
                </c:pt>
                <c:pt idx="351">
                  <c:v>0.53667399999999998</c:v>
                </c:pt>
                <c:pt idx="352">
                  <c:v>0.53948300000000005</c:v>
                </c:pt>
                <c:pt idx="353">
                  <c:v>0.54203599999999996</c:v>
                </c:pt>
                <c:pt idx="354">
                  <c:v>0.544462</c:v>
                </c:pt>
                <c:pt idx="355">
                  <c:v>0.54644099999999995</c:v>
                </c:pt>
                <c:pt idx="356">
                  <c:v>0.54816500000000001</c:v>
                </c:pt>
                <c:pt idx="357">
                  <c:v>0.54963300000000004</c:v>
                </c:pt>
                <c:pt idx="358">
                  <c:v>0.55091000000000001</c:v>
                </c:pt>
                <c:pt idx="359">
                  <c:v>0.55180300000000004</c:v>
                </c:pt>
                <c:pt idx="360">
                  <c:v>0.55250600000000005</c:v>
                </c:pt>
                <c:pt idx="361">
                  <c:v>0.55301599999999995</c:v>
                </c:pt>
                <c:pt idx="362">
                  <c:v>0.55327199999999999</c:v>
                </c:pt>
                <c:pt idx="363">
                  <c:v>0.55327199999999999</c:v>
                </c:pt>
                <c:pt idx="364">
                  <c:v>0.55276099999999995</c:v>
                </c:pt>
                <c:pt idx="365">
                  <c:v>0.55205899999999997</c:v>
                </c:pt>
                <c:pt idx="366">
                  <c:v>0.55084599999999995</c:v>
                </c:pt>
                <c:pt idx="367">
                  <c:v>0.54925000000000002</c:v>
                </c:pt>
                <c:pt idx="368">
                  <c:v>0.547207</c:v>
                </c:pt>
                <c:pt idx="369">
                  <c:v>0.54459000000000002</c:v>
                </c:pt>
                <c:pt idx="370">
                  <c:v>0.54127000000000003</c:v>
                </c:pt>
                <c:pt idx="371">
                  <c:v>0.53692899999999999</c:v>
                </c:pt>
                <c:pt idx="372">
                  <c:v>0.53175899999999998</c:v>
                </c:pt>
                <c:pt idx="373">
                  <c:v>0.52607700000000002</c:v>
                </c:pt>
                <c:pt idx="374">
                  <c:v>0.52001299999999995</c:v>
                </c:pt>
                <c:pt idx="375">
                  <c:v>0.513629</c:v>
                </c:pt>
                <c:pt idx="376">
                  <c:v>0.50692599999999999</c:v>
                </c:pt>
                <c:pt idx="377">
                  <c:v>0.49984000000000001</c:v>
                </c:pt>
                <c:pt idx="378">
                  <c:v>0.49281799999999998</c:v>
                </c:pt>
                <c:pt idx="379">
                  <c:v>0.48586000000000001</c:v>
                </c:pt>
                <c:pt idx="380">
                  <c:v>0.47826400000000002</c:v>
                </c:pt>
                <c:pt idx="381">
                  <c:v>0.47060299999999999</c:v>
                </c:pt>
                <c:pt idx="382">
                  <c:v>0.46307100000000001</c:v>
                </c:pt>
                <c:pt idx="383">
                  <c:v>0.45509100000000002</c:v>
                </c:pt>
                <c:pt idx="384">
                  <c:v>0.44660100000000003</c:v>
                </c:pt>
                <c:pt idx="385">
                  <c:v>0.43747200000000003</c:v>
                </c:pt>
                <c:pt idx="386">
                  <c:v>0.42821599999999999</c:v>
                </c:pt>
                <c:pt idx="387">
                  <c:v>0.41876799999999997</c:v>
                </c:pt>
                <c:pt idx="388">
                  <c:v>0.40951199999999999</c:v>
                </c:pt>
                <c:pt idx="389">
                  <c:v>0.40051100000000001</c:v>
                </c:pt>
                <c:pt idx="390">
                  <c:v>0.39182899999999998</c:v>
                </c:pt>
                <c:pt idx="391">
                  <c:v>0.38346599999999997</c:v>
                </c:pt>
                <c:pt idx="392">
                  <c:v>0.375359</c:v>
                </c:pt>
                <c:pt idx="393">
                  <c:v>0.36782599999999999</c:v>
                </c:pt>
                <c:pt idx="394">
                  <c:v>0.360485</c:v>
                </c:pt>
                <c:pt idx="395">
                  <c:v>0.353655</c:v>
                </c:pt>
                <c:pt idx="396">
                  <c:v>0.347271</c:v>
                </c:pt>
                <c:pt idx="397">
                  <c:v>0.34127000000000002</c:v>
                </c:pt>
                <c:pt idx="398">
                  <c:v>0.33565299999999998</c:v>
                </c:pt>
                <c:pt idx="399">
                  <c:v>0.33035399999999998</c:v>
                </c:pt>
                <c:pt idx="400">
                  <c:v>0.32543899999999998</c:v>
                </c:pt>
                <c:pt idx="401">
                  <c:v>0.320523</c:v>
                </c:pt>
                <c:pt idx="402">
                  <c:v>0.315608</c:v>
                </c:pt>
                <c:pt idx="403">
                  <c:v>0.31062899999999999</c:v>
                </c:pt>
                <c:pt idx="404">
                  <c:v>0.30552200000000002</c:v>
                </c:pt>
                <c:pt idx="405">
                  <c:v>0.30003200000000002</c:v>
                </c:pt>
                <c:pt idx="406">
                  <c:v>0.29383999999999999</c:v>
                </c:pt>
                <c:pt idx="407">
                  <c:v>0.28675400000000001</c:v>
                </c:pt>
                <c:pt idx="408">
                  <c:v>0.27903</c:v>
                </c:pt>
                <c:pt idx="409">
                  <c:v>0.27066699999999999</c:v>
                </c:pt>
                <c:pt idx="410">
                  <c:v>0.26173000000000002</c:v>
                </c:pt>
                <c:pt idx="411">
                  <c:v>0.25234600000000001</c:v>
                </c:pt>
                <c:pt idx="412">
                  <c:v>0.242898</c:v>
                </c:pt>
                <c:pt idx="413">
                  <c:v>0.23364199999999999</c:v>
                </c:pt>
                <c:pt idx="414">
                  <c:v>0.22451299999999999</c:v>
                </c:pt>
                <c:pt idx="415">
                  <c:v>0.215831</c:v>
                </c:pt>
                <c:pt idx="416">
                  <c:v>0.20746899999999999</c:v>
                </c:pt>
                <c:pt idx="417">
                  <c:v>0.19936200000000001</c:v>
                </c:pt>
                <c:pt idx="418">
                  <c:v>0.19151000000000001</c:v>
                </c:pt>
                <c:pt idx="419">
                  <c:v>0.183785</c:v>
                </c:pt>
                <c:pt idx="420">
                  <c:v>0.17625299999999999</c:v>
                </c:pt>
                <c:pt idx="421">
                  <c:v>0.16878399999999999</c:v>
                </c:pt>
                <c:pt idx="422">
                  <c:v>0.161443</c:v>
                </c:pt>
                <c:pt idx="423">
                  <c:v>0.154229</c:v>
                </c:pt>
                <c:pt idx="424">
                  <c:v>0.147143</c:v>
                </c:pt>
                <c:pt idx="425">
                  <c:v>0.13999400000000001</c:v>
                </c:pt>
                <c:pt idx="426">
                  <c:v>0.13278000000000001</c:v>
                </c:pt>
                <c:pt idx="427">
                  <c:v>0.12556700000000001</c:v>
                </c:pt>
                <c:pt idx="428">
                  <c:v>0.11841699999999999</c:v>
                </c:pt>
                <c:pt idx="429">
                  <c:v>0.111012</c:v>
                </c:pt>
                <c:pt idx="430">
                  <c:v>0.103479</c:v>
                </c:pt>
                <c:pt idx="431">
                  <c:v>9.5882999999999996E-2</c:v>
                </c:pt>
                <c:pt idx="432">
                  <c:v>8.8286000000000003E-2</c:v>
                </c:pt>
                <c:pt idx="433">
                  <c:v>8.0561999999999995E-2</c:v>
                </c:pt>
                <c:pt idx="434">
                  <c:v>7.2965000000000002E-2</c:v>
                </c:pt>
                <c:pt idx="435">
                  <c:v>6.5305000000000002E-2</c:v>
                </c:pt>
                <c:pt idx="436">
                  <c:v>5.7835999999999999E-2</c:v>
                </c:pt>
                <c:pt idx="437">
                  <c:v>5.0559E-2</c:v>
                </c:pt>
                <c:pt idx="438">
                  <c:v>4.3536999999999999E-2</c:v>
                </c:pt>
                <c:pt idx="439">
                  <c:v>3.6706000000000003E-2</c:v>
                </c:pt>
                <c:pt idx="440">
                  <c:v>3.0002999999999998E-2</c:v>
                </c:pt>
                <c:pt idx="441">
                  <c:v>2.3428000000000001E-2</c:v>
                </c:pt>
                <c:pt idx="442">
                  <c:v>1.6660999999999999E-2</c:v>
                </c:pt>
                <c:pt idx="443">
                  <c:v>9.9590000000000008E-3</c:v>
                </c:pt>
                <c:pt idx="444">
                  <c:v>3.0000000000000001E-3</c:v>
                </c:pt>
                <c:pt idx="445">
                  <c:v>-4.0220000000000004E-3</c:v>
                </c:pt>
                <c:pt idx="446">
                  <c:v>-1.1108E-2</c:v>
                </c:pt>
                <c:pt idx="447">
                  <c:v>-1.8193000000000001E-2</c:v>
                </c:pt>
                <c:pt idx="448">
                  <c:v>-2.5278999999999999E-2</c:v>
                </c:pt>
                <c:pt idx="449">
                  <c:v>-3.2493000000000001E-2</c:v>
                </c:pt>
                <c:pt idx="450">
                  <c:v>-3.977E-2</c:v>
                </c:pt>
                <c:pt idx="451">
                  <c:v>-4.6792E-2</c:v>
                </c:pt>
                <c:pt idx="452">
                  <c:v>-5.3878000000000002E-2</c:v>
                </c:pt>
                <c:pt idx="453">
                  <c:v>-6.0900000000000003E-2</c:v>
                </c:pt>
                <c:pt idx="454">
                  <c:v>-6.7858000000000002E-2</c:v>
                </c:pt>
                <c:pt idx="455">
                  <c:v>-7.4561000000000002E-2</c:v>
                </c:pt>
                <c:pt idx="456">
                  <c:v>-8.1072000000000005E-2</c:v>
                </c:pt>
                <c:pt idx="457">
                  <c:v>-8.7201000000000001E-2</c:v>
                </c:pt>
                <c:pt idx="458">
                  <c:v>-9.2882000000000006E-2</c:v>
                </c:pt>
                <c:pt idx="459">
                  <c:v>-9.8243999999999998E-2</c:v>
                </c:pt>
                <c:pt idx="460">
                  <c:v>-0.10341500000000001</c:v>
                </c:pt>
                <c:pt idx="461">
                  <c:v>-0.10839500000000001</c:v>
                </c:pt>
                <c:pt idx="462">
                  <c:v>-0.113246</c:v>
                </c:pt>
                <c:pt idx="463">
                  <c:v>-0.117842</c:v>
                </c:pt>
                <c:pt idx="464">
                  <c:v>-0.12211900000000001</c:v>
                </c:pt>
                <c:pt idx="465">
                  <c:v>-0.126141</c:v>
                </c:pt>
                <c:pt idx="466">
                  <c:v>-0.12978000000000001</c:v>
                </c:pt>
                <c:pt idx="467">
                  <c:v>-0.132908</c:v>
                </c:pt>
                <c:pt idx="468">
                  <c:v>-0.13558899999999999</c:v>
                </c:pt>
                <c:pt idx="469">
                  <c:v>-0.137568</c:v>
                </c:pt>
                <c:pt idx="470">
                  <c:v>-0.138653</c:v>
                </c:pt>
                <c:pt idx="471">
                  <c:v>-0.13858899999999999</c:v>
                </c:pt>
                <c:pt idx="472">
                  <c:v>-0.137568</c:v>
                </c:pt>
                <c:pt idx="473">
                  <c:v>-0.13558899999999999</c:v>
                </c:pt>
                <c:pt idx="474">
                  <c:v>-0.13297200000000001</c:v>
                </c:pt>
                <c:pt idx="475">
                  <c:v>-0.12990699999999999</c:v>
                </c:pt>
                <c:pt idx="476">
                  <c:v>-0.126524</c:v>
                </c:pt>
                <c:pt idx="477">
                  <c:v>-0.12288499999999999</c:v>
                </c:pt>
                <c:pt idx="478">
                  <c:v>-0.11956600000000001</c:v>
                </c:pt>
                <c:pt idx="479">
                  <c:v>-0.11650199999999999</c:v>
                </c:pt>
                <c:pt idx="480">
                  <c:v>-0.112927</c:v>
                </c:pt>
                <c:pt idx="481">
                  <c:v>-0.109288</c:v>
                </c:pt>
                <c:pt idx="482">
                  <c:v>-0.105841</c:v>
                </c:pt>
                <c:pt idx="483">
                  <c:v>-0.101755</c:v>
                </c:pt>
                <c:pt idx="484">
                  <c:v>-9.6967999999999999E-2</c:v>
                </c:pt>
                <c:pt idx="485">
                  <c:v>-9.1478000000000004E-2</c:v>
                </c:pt>
                <c:pt idx="486">
                  <c:v>-8.5605000000000001E-2</c:v>
                </c:pt>
                <c:pt idx="487">
                  <c:v>-7.954E-2</c:v>
                </c:pt>
                <c:pt idx="488">
                  <c:v>-7.3412000000000005E-2</c:v>
                </c:pt>
                <c:pt idx="489">
                  <c:v>-6.7348000000000005E-2</c:v>
                </c:pt>
                <c:pt idx="490">
                  <c:v>-6.1411E-2</c:v>
                </c:pt>
                <c:pt idx="491">
                  <c:v>-5.5537999999999997E-2</c:v>
                </c:pt>
                <c:pt idx="492">
                  <c:v>-4.9855999999999998E-2</c:v>
                </c:pt>
                <c:pt idx="493">
                  <c:v>-4.4366000000000003E-2</c:v>
                </c:pt>
                <c:pt idx="494">
                  <c:v>-3.9196000000000002E-2</c:v>
                </c:pt>
                <c:pt idx="495">
                  <c:v>-3.4344E-2</c:v>
                </c:pt>
                <c:pt idx="496">
                  <c:v>-2.9812000000000002E-2</c:v>
                </c:pt>
                <c:pt idx="497">
                  <c:v>-2.5597999999999999E-2</c:v>
                </c:pt>
                <c:pt idx="498">
                  <c:v>-2.1641000000000001E-2</c:v>
                </c:pt>
                <c:pt idx="499">
                  <c:v>-1.7809999999999999E-2</c:v>
                </c:pt>
                <c:pt idx="500">
                  <c:v>-1.4172000000000001E-2</c:v>
                </c:pt>
                <c:pt idx="501">
                  <c:v>-1.0468999999999999E-2</c:v>
                </c:pt>
                <c:pt idx="502">
                  <c:v>-6.7669999999999996E-3</c:v>
                </c:pt>
                <c:pt idx="503">
                  <c:v>-3.0000000000000001E-3</c:v>
                </c:pt>
                <c:pt idx="504">
                  <c:v>9.5799999999999998E-4</c:v>
                </c:pt>
                <c:pt idx="505">
                  <c:v>5.2350000000000001E-3</c:v>
                </c:pt>
                <c:pt idx="506">
                  <c:v>1.0468999999999999E-2</c:v>
                </c:pt>
                <c:pt idx="507">
                  <c:v>1.6469999999999999E-2</c:v>
                </c:pt>
                <c:pt idx="508">
                  <c:v>2.3237000000000001E-2</c:v>
                </c:pt>
                <c:pt idx="509">
                  <c:v>3.0641999999999999E-2</c:v>
                </c:pt>
                <c:pt idx="510">
                  <c:v>3.8684999999999997E-2</c:v>
                </c:pt>
                <c:pt idx="511">
                  <c:v>4.7048E-2</c:v>
                </c:pt>
                <c:pt idx="512">
                  <c:v>5.5537999999999997E-2</c:v>
                </c:pt>
                <c:pt idx="513">
                  <c:v>6.3772999999999996E-2</c:v>
                </c:pt>
                <c:pt idx="514">
                  <c:v>7.2008000000000003E-2</c:v>
                </c:pt>
                <c:pt idx="515">
                  <c:v>7.986E-2</c:v>
                </c:pt>
                <c:pt idx="516">
                  <c:v>8.7456000000000006E-2</c:v>
                </c:pt>
                <c:pt idx="517">
                  <c:v>9.4924999999999995E-2</c:v>
                </c:pt>
                <c:pt idx="518">
                  <c:v>0.102202</c:v>
                </c:pt>
                <c:pt idx="519">
                  <c:v>0.109416</c:v>
                </c:pt>
                <c:pt idx="520">
                  <c:v>0.116246</c:v>
                </c:pt>
                <c:pt idx="521">
                  <c:v>0.123205</c:v>
                </c:pt>
                <c:pt idx="522">
                  <c:v>0.13009899999999999</c:v>
                </c:pt>
                <c:pt idx="523">
                  <c:v>0.13705700000000001</c:v>
                </c:pt>
                <c:pt idx="524">
                  <c:v>0.143951</c:v>
                </c:pt>
                <c:pt idx="525">
                  <c:v>0.15071799999999999</c:v>
                </c:pt>
                <c:pt idx="526">
                  <c:v>0.157613</c:v>
                </c:pt>
                <c:pt idx="527">
                  <c:v>0.16444300000000001</c:v>
                </c:pt>
                <c:pt idx="528">
                  <c:v>0.17146500000000001</c:v>
                </c:pt>
                <c:pt idx="529">
                  <c:v>0.17893400000000001</c:v>
                </c:pt>
                <c:pt idx="530">
                  <c:v>0.186722</c:v>
                </c:pt>
                <c:pt idx="531">
                  <c:v>0.19489300000000001</c:v>
                </c:pt>
                <c:pt idx="532">
                  <c:v>0.20338300000000001</c:v>
                </c:pt>
                <c:pt idx="533">
                  <c:v>0.21219299999999999</c:v>
                </c:pt>
                <c:pt idx="534">
                  <c:v>0.22112999999999999</c:v>
                </c:pt>
                <c:pt idx="535">
                  <c:v>0.23025899999999999</c:v>
                </c:pt>
                <c:pt idx="536">
                  <c:v>0.239451</c:v>
                </c:pt>
                <c:pt idx="537">
                  <c:v>0.24845200000000001</c:v>
                </c:pt>
                <c:pt idx="538">
                  <c:v>0.25732500000000003</c:v>
                </c:pt>
                <c:pt idx="539">
                  <c:v>0.26594299999999998</c:v>
                </c:pt>
                <c:pt idx="540">
                  <c:v>0.27430599999999999</c:v>
                </c:pt>
                <c:pt idx="541">
                  <c:v>0.282605</c:v>
                </c:pt>
                <c:pt idx="542">
                  <c:v>0.29096699999999998</c:v>
                </c:pt>
                <c:pt idx="543">
                  <c:v>0.29920200000000002</c:v>
                </c:pt>
                <c:pt idx="544">
                  <c:v>0.30762800000000001</c:v>
                </c:pt>
                <c:pt idx="545">
                  <c:v>0.315863</c:v>
                </c:pt>
                <c:pt idx="546">
                  <c:v>0.32397100000000001</c:v>
                </c:pt>
                <c:pt idx="547">
                  <c:v>0.33188600000000001</c:v>
                </c:pt>
                <c:pt idx="548">
                  <c:v>0.33973799999999998</c:v>
                </c:pt>
                <c:pt idx="549">
                  <c:v>0.347526</c:v>
                </c:pt>
                <c:pt idx="550">
                  <c:v>0.35480400000000001</c:v>
                </c:pt>
                <c:pt idx="551">
                  <c:v>0.36201699999999998</c:v>
                </c:pt>
                <c:pt idx="552">
                  <c:v>0.36910300000000001</c:v>
                </c:pt>
                <c:pt idx="553">
                  <c:v>0.376253</c:v>
                </c:pt>
                <c:pt idx="554">
                  <c:v>0.38333899999999999</c:v>
                </c:pt>
                <c:pt idx="555">
                  <c:v>0.390488</c:v>
                </c:pt>
                <c:pt idx="556">
                  <c:v>0.39763799999999999</c:v>
                </c:pt>
                <c:pt idx="557">
                  <c:v>0.40440500000000001</c:v>
                </c:pt>
                <c:pt idx="558">
                  <c:v>0.41078799999999999</c:v>
                </c:pt>
                <c:pt idx="559">
                  <c:v>0.41685299999999997</c:v>
                </c:pt>
                <c:pt idx="560">
                  <c:v>0.42266199999999998</c:v>
                </c:pt>
                <c:pt idx="561">
                  <c:v>0.42834299999999997</c:v>
                </c:pt>
                <c:pt idx="562">
                  <c:v>0.43396099999999999</c:v>
                </c:pt>
                <c:pt idx="563">
                  <c:v>0.43932300000000002</c:v>
                </c:pt>
                <c:pt idx="564">
                  <c:v>0.44468600000000003</c:v>
                </c:pt>
                <c:pt idx="565">
                  <c:v>0.44985599999999998</c:v>
                </c:pt>
                <c:pt idx="566">
                  <c:v>0.45483600000000002</c:v>
                </c:pt>
                <c:pt idx="567">
                  <c:v>0.45949600000000002</c:v>
                </c:pt>
                <c:pt idx="568">
                  <c:v>0.46396399999999999</c:v>
                </c:pt>
                <c:pt idx="569">
                  <c:v>0.46817700000000001</c:v>
                </c:pt>
                <c:pt idx="570">
                  <c:v>0.47207100000000002</c:v>
                </c:pt>
                <c:pt idx="571">
                  <c:v>0.47583799999999998</c:v>
                </c:pt>
                <c:pt idx="572">
                  <c:v>0.47934900000000003</c:v>
                </c:pt>
                <c:pt idx="573">
                  <c:v>0.482541</c:v>
                </c:pt>
                <c:pt idx="574">
                  <c:v>0.48547699999999999</c:v>
                </c:pt>
                <c:pt idx="575">
                  <c:v>0.488286</c:v>
                </c:pt>
                <c:pt idx="576">
                  <c:v>0.49083900000000003</c:v>
                </c:pt>
                <c:pt idx="577">
                  <c:v>0.493201</c:v>
                </c:pt>
                <c:pt idx="578">
                  <c:v>0.49537199999999998</c:v>
                </c:pt>
                <c:pt idx="579">
                  <c:v>0.49747799999999998</c:v>
                </c:pt>
                <c:pt idx="580">
                  <c:v>0.49945699999999998</c:v>
                </c:pt>
                <c:pt idx="581">
                  <c:v>0.50143599999999999</c:v>
                </c:pt>
                <c:pt idx="582">
                  <c:v>0.50328799999999996</c:v>
                </c:pt>
                <c:pt idx="583">
                  <c:v>0.50501099999999999</c:v>
                </c:pt>
                <c:pt idx="584">
                  <c:v>0.50641599999999998</c:v>
                </c:pt>
                <c:pt idx="585">
                  <c:v>0.50730900000000001</c:v>
                </c:pt>
                <c:pt idx="586">
                  <c:v>0.507884</c:v>
                </c:pt>
                <c:pt idx="587">
                  <c:v>0.50820299999999996</c:v>
                </c:pt>
                <c:pt idx="588">
                  <c:v>0.50820299999999996</c:v>
                </c:pt>
                <c:pt idx="589">
                  <c:v>0.50782000000000005</c:v>
                </c:pt>
                <c:pt idx="590">
                  <c:v>0.50718200000000002</c:v>
                </c:pt>
                <c:pt idx="591">
                  <c:v>0.50622400000000001</c:v>
                </c:pt>
                <c:pt idx="592">
                  <c:v>0.50520299999999996</c:v>
                </c:pt>
                <c:pt idx="593">
                  <c:v>0.50392599999999999</c:v>
                </c:pt>
                <c:pt idx="594">
                  <c:v>0.50220200000000004</c:v>
                </c:pt>
                <c:pt idx="595">
                  <c:v>0.50003200000000003</c:v>
                </c:pt>
                <c:pt idx="596">
                  <c:v>0.49779800000000002</c:v>
                </c:pt>
                <c:pt idx="597">
                  <c:v>0.49549900000000002</c:v>
                </c:pt>
                <c:pt idx="598">
                  <c:v>0.49230800000000002</c:v>
                </c:pt>
                <c:pt idx="599">
                  <c:v>0.48905199999999999</c:v>
                </c:pt>
                <c:pt idx="600">
                  <c:v>0.48586000000000001</c:v>
                </c:pt>
                <c:pt idx="601">
                  <c:v>0.48234900000000003</c:v>
                </c:pt>
                <c:pt idx="602">
                  <c:v>0.47858299999999998</c:v>
                </c:pt>
                <c:pt idx="603">
                  <c:v>0.47443299999999999</c:v>
                </c:pt>
                <c:pt idx="604">
                  <c:v>0.47009299999999998</c:v>
                </c:pt>
                <c:pt idx="605">
                  <c:v>0.46543200000000001</c:v>
                </c:pt>
                <c:pt idx="606">
                  <c:v>0.46058100000000002</c:v>
                </c:pt>
                <c:pt idx="607">
                  <c:v>0.455793</c:v>
                </c:pt>
                <c:pt idx="608">
                  <c:v>0.451069</c:v>
                </c:pt>
                <c:pt idx="609">
                  <c:v>0.446409</c:v>
                </c:pt>
                <c:pt idx="610">
                  <c:v>0.441749</c:v>
                </c:pt>
                <c:pt idx="611">
                  <c:v>0.43728099999999998</c:v>
                </c:pt>
                <c:pt idx="612">
                  <c:v>0.433195</c:v>
                </c:pt>
                <c:pt idx="613">
                  <c:v>0.42949199999999998</c:v>
                </c:pt>
                <c:pt idx="614">
                  <c:v>0.42585400000000001</c:v>
                </c:pt>
                <c:pt idx="615">
                  <c:v>0.42202400000000001</c:v>
                </c:pt>
                <c:pt idx="616">
                  <c:v>0.41806599999999999</c:v>
                </c:pt>
                <c:pt idx="617">
                  <c:v>0.41404400000000002</c:v>
                </c:pt>
                <c:pt idx="618">
                  <c:v>0.40957500000000002</c:v>
                </c:pt>
                <c:pt idx="619">
                  <c:v>0.40446900000000002</c:v>
                </c:pt>
                <c:pt idx="620">
                  <c:v>0.40076600000000001</c:v>
                </c:pt>
                <c:pt idx="621">
                  <c:v>0.39700000000000002</c:v>
                </c:pt>
                <c:pt idx="622">
                  <c:v>0.39284999999999998</c:v>
                </c:pt>
                <c:pt idx="623">
                  <c:v>0.38825399999999999</c:v>
                </c:pt>
                <c:pt idx="624">
                  <c:v>0.38359399999999999</c:v>
                </c:pt>
                <c:pt idx="625">
                  <c:v>0.379189</c:v>
                </c:pt>
                <c:pt idx="626">
                  <c:v>0.374529</c:v>
                </c:pt>
                <c:pt idx="627">
                  <c:v>0.36974099999999999</c:v>
                </c:pt>
                <c:pt idx="628">
                  <c:v>0.36476199999999998</c:v>
                </c:pt>
                <c:pt idx="629">
                  <c:v>0.35991099999999998</c:v>
                </c:pt>
                <c:pt idx="630">
                  <c:v>0.35505900000000001</c:v>
                </c:pt>
                <c:pt idx="631">
                  <c:v>0.35008</c:v>
                </c:pt>
                <c:pt idx="632">
                  <c:v>0.34484500000000001</c:v>
                </c:pt>
                <c:pt idx="633">
                  <c:v>0.33954699999999999</c:v>
                </c:pt>
                <c:pt idx="634">
                  <c:v>0.33418399999999998</c:v>
                </c:pt>
                <c:pt idx="635">
                  <c:v>0.328822</c:v>
                </c:pt>
                <c:pt idx="636">
                  <c:v>0.32339600000000002</c:v>
                </c:pt>
                <c:pt idx="637">
                  <c:v>0.31790600000000002</c:v>
                </c:pt>
                <c:pt idx="638">
                  <c:v>0.31235200000000002</c:v>
                </c:pt>
                <c:pt idx="639">
                  <c:v>0.30667100000000003</c:v>
                </c:pt>
                <c:pt idx="640">
                  <c:v>0.30092600000000003</c:v>
                </c:pt>
                <c:pt idx="641">
                  <c:v>0.294989</c:v>
                </c:pt>
                <c:pt idx="642">
                  <c:v>0.28892400000000001</c:v>
                </c:pt>
                <c:pt idx="643">
                  <c:v>0.28273199999999998</c:v>
                </c:pt>
                <c:pt idx="644">
                  <c:v>0.276476</c:v>
                </c:pt>
                <c:pt idx="645">
                  <c:v>0.27047599999999999</c:v>
                </c:pt>
                <c:pt idx="646">
                  <c:v>0.26466600000000001</c:v>
                </c:pt>
                <c:pt idx="647">
                  <c:v>0.25898500000000002</c:v>
                </c:pt>
                <c:pt idx="648">
                  <c:v>0.25317600000000001</c:v>
                </c:pt>
                <c:pt idx="649">
                  <c:v>0.247303</c:v>
                </c:pt>
                <c:pt idx="650">
                  <c:v>0.241366</c:v>
                </c:pt>
                <c:pt idx="651">
                  <c:v>0.23536499999999999</c:v>
                </c:pt>
                <c:pt idx="652">
                  <c:v>0.22936500000000001</c:v>
                </c:pt>
                <c:pt idx="653">
                  <c:v>0.2233</c:v>
                </c:pt>
                <c:pt idx="654">
                  <c:v>0.21742700000000001</c:v>
                </c:pt>
                <c:pt idx="655">
                  <c:v>0.21174599999999999</c:v>
                </c:pt>
                <c:pt idx="656">
                  <c:v>0.20619199999999999</c:v>
                </c:pt>
                <c:pt idx="657">
                  <c:v>0.200958</c:v>
                </c:pt>
                <c:pt idx="658">
                  <c:v>0.195914</c:v>
                </c:pt>
                <c:pt idx="659">
                  <c:v>0.19112699999999999</c:v>
                </c:pt>
                <c:pt idx="660">
                  <c:v>0.18646699999999999</c:v>
                </c:pt>
                <c:pt idx="661">
                  <c:v>0.18187</c:v>
                </c:pt>
                <c:pt idx="662">
                  <c:v>0.177338</c:v>
                </c:pt>
                <c:pt idx="663">
                  <c:v>0.17280599999999999</c:v>
                </c:pt>
                <c:pt idx="664">
                  <c:v>0.16814599999999999</c:v>
                </c:pt>
                <c:pt idx="665">
                  <c:v>0.16329399999999999</c:v>
                </c:pt>
                <c:pt idx="666">
                  <c:v>0.158442</c:v>
                </c:pt>
                <c:pt idx="667">
                  <c:v>0.153527</c:v>
                </c:pt>
                <c:pt idx="668">
                  <c:v>0.14873900000000001</c:v>
                </c:pt>
                <c:pt idx="669">
                  <c:v>0.143951</c:v>
                </c:pt>
                <c:pt idx="670">
                  <c:v>0.139483</c:v>
                </c:pt>
                <c:pt idx="671">
                  <c:v>0.135078</c:v>
                </c:pt>
                <c:pt idx="672">
                  <c:v>0.13067300000000001</c:v>
                </c:pt>
                <c:pt idx="673">
                  <c:v>0.126333</c:v>
                </c:pt>
                <c:pt idx="674">
                  <c:v>0.122056</c:v>
                </c:pt>
                <c:pt idx="675">
                  <c:v>0.11765100000000001</c:v>
                </c:pt>
                <c:pt idx="676">
                  <c:v>0.113246</c:v>
                </c:pt>
                <c:pt idx="677">
                  <c:v>0.109097</c:v>
                </c:pt>
                <c:pt idx="678">
                  <c:v>0.105139</c:v>
                </c:pt>
                <c:pt idx="679">
                  <c:v>0.10118099999999999</c:v>
                </c:pt>
                <c:pt idx="680">
                  <c:v>9.7286999999999998E-2</c:v>
                </c:pt>
                <c:pt idx="681">
                  <c:v>9.3328999999999995E-2</c:v>
                </c:pt>
                <c:pt idx="682">
                  <c:v>8.9435000000000001E-2</c:v>
                </c:pt>
                <c:pt idx="683">
                  <c:v>8.5413000000000003E-2</c:v>
                </c:pt>
                <c:pt idx="684">
                  <c:v>8.1646999999999997E-2</c:v>
                </c:pt>
                <c:pt idx="685">
                  <c:v>7.8200000000000006E-2</c:v>
                </c:pt>
                <c:pt idx="686">
                  <c:v>7.4880000000000002E-2</c:v>
                </c:pt>
                <c:pt idx="687">
                  <c:v>7.1497000000000005E-2</c:v>
                </c:pt>
                <c:pt idx="688">
                  <c:v>6.8113999999999994E-2</c:v>
                </c:pt>
                <c:pt idx="689">
                  <c:v>6.4921999999999994E-2</c:v>
                </c:pt>
                <c:pt idx="690">
                  <c:v>6.1920999999999997E-2</c:v>
                </c:pt>
                <c:pt idx="691">
                  <c:v>5.9112999999999999E-2</c:v>
                </c:pt>
                <c:pt idx="692">
                  <c:v>5.6304E-2</c:v>
                </c:pt>
                <c:pt idx="693">
                  <c:v>5.3622999999999997E-2</c:v>
                </c:pt>
                <c:pt idx="694">
                  <c:v>5.1325000000000003E-2</c:v>
                </c:pt>
                <c:pt idx="695">
                  <c:v>4.9473000000000003E-2</c:v>
                </c:pt>
                <c:pt idx="696">
                  <c:v>4.7621999999999998E-2</c:v>
                </c:pt>
                <c:pt idx="697">
                  <c:v>4.5706999999999998E-2</c:v>
                </c:pt>
                <c:pt idx="698">
                  <c:v>4.4493999999999999E-2</c:v>
                </c:pt>
                <c:pt idx="699">
                  <c:v>4.3216999999999998E-2</c:v>
                </c:pt>
                <c:pt idx="700">
                  <c:v>4.2004E-2</c:v>
                </c:pt>
                <c:pt idx="701">
                  <c:v>4.1111000000000002E-2</c:v>
                </c:pt>
                <c:pt idx="702">
                  <c:v>4.0728E-2</c:v>
                </c:pt>
                <c:pt idx="703">
                  <c:v>4.0918999999999997E-2</c:v>
                </c:pt>
                <c:pt idx="704">
                  <c:v>4.1366E-2</c:v>
                </c:pt>
                <c:pt idx="705">
                  <c:v>4.2387000000000001E-2</c:v>
                </c:pt>
                <c:pt idx="706">
                  <c:v>4.3536999999999999E-2</c:v>
                </c:pt>
                <c:pt idx="707">
                  <c:v>4.4941000000000002E-2</c:v>
                </c:pt>
                <c:pt idx="708">
                  <c:v>4.6344999999999997E-2</c:v>
                </c:pt>
                <c:pt idx="709">
                  <c:v>4.7814000000000002E-2</c:v>
                </c:pt>
                <c:pt idx="710">
                  <c:v>4.9217999999999998E-2</c:v>
                </c:pt>
                <c:pt idx="711">
                  <c:v>5.0559E-2</c:v>
                </c:pt>
                <c:pt idx="712">
                  <c:v>5.1644000000000002E-2</c:v>
                </c:pt>
                <c:pt idx="713">
                  <c:v>5.2728999999999998E-2</c:v>
                </c:pt>
                <c:pt idx="714">
                  <c:v>5.3878000000000002E-2</c:v>
                </c:pt>
                <c:pt idx="715">
                  <c:v>5.5410000000000001E-2</c:v>
                </c:pt>
                <c:pt idx="716">
                  <c:v>5.7070000000000003E-2</c:v>
                </c:pt>
                <c:pt idx="717">
                  <c:v>5.8602000000000001E-2</c:v>
                </c:pt>
                <c:pt idx="718">
                  <c:v>6.0581000000000003E-2</c:v>
                </c:pt>
                <c:pt idx="719">
                  <c:v>6.3453999999999997E-2</c:v>
                </c:pt>
                <c:pt idx="720">
                  <c:v>6.5559999999999993E-2</c:v>
                </c:pt>
                <c:pt idx="721">
                  <c:v>6.7793999999999993E-2</c:v>
                </c:pt>
                <c:pt idx="722">
                  <c:v>7.0602999999999999E-2</c:v>
                </c:pt>
                <c:pt idx="723">
                  <c:v>7.3986999999999997E-2</c:v>
                </c:pt>
                <c:pt idx="724">
                  <c:v>7.7561000000000005E-2</c:v>
                </c:pt>
                <c:pt idx="725">
                  <c:v>8.1199999999999994E-2</c:v>
                </c:pt>
                <c:pt idx="726">
                  <c:v>8.5157999999999998E-2</c:v>
                </c:pt>
                <c:pt idx="727">
                  <c:v>8.9435000000000001E-2</c:v>
                </c:pt>
                <c:pt idx="728">
                  <c:v>9.3840000000000007E-2</c:v>
                </c:pt>
                <c:pt idx="729">
                  <c:v>9.8116999999999996E-2</c:v>
                </c:pt>
                <c:pt idx="730">
                  <c:v>0.10233</c:v>
                </c:pt>
                <c:pt idx="731">
                  <c:v>0.106543</c:v>
                </c:pt>
                <c:pt idx="732">
                  <c:v>0.110884</c:v>
                </c:pt>
                <c:pt idx="733">
                  <c:v>0.115353</c:v>
                </c:pt>
                <c:pt idx="734">
                  <c:v>0.119757</c:v>
                </c:pt>
                <c:pt idx="735">
                  <c:v>0.124098</c:v>
                </c:pt>
                <c:pt idx="736">
                  <c:v>0.128439</c:v>
                </c:pt>
                <c:pt idx="737">
                  <c:v>0.132908</c:v>
                </c:pt>
                <c:pt idx="738">
                  <c:v>0.137376</c:v>
                </c:pt>
                <c:pt idx="739">
                  <c:v>0.142036</c:v>
                </c:pt>
                <c:pt idx="740">
                  <c:v>0.146952</c:v>
                </c:pt>
                <c:pt idx="741">
                  <c:v>0.15199499999999999</c:v>
                </c:pt>
                <c:pt idx="742">
                  <c:v>0.157357</c:v>
                </c:pt>
                <c:pt idx="743">
                  <c:v>0.162911</c:v>
                </c:pt>
                <c:pt idx="744">
                  <c:v>0.16859199999999999</c:v>
                </c:pt>
                <c:pt idx="745">
                  <c:v>0.17433799999999999</c:v>
                </c:pt>
                <c:pt idx="746">
                  <c:v>0.18021100000000001</c:v>
                </c:pt>
                <c:pt idx="747">
                  <c:v>0.18595600000000001</c:v>
                </c:pt>
                <c:pt idx="748">
                  <c:v>0.19202</c:v>
                </c:pt>
                <c:pt idx="749">
                  <c:v>0.198404</c:v>
                </c:pt>
                <c:pt idx="750">
                  <c:v>0.20510700000000001</c:v>
                </c:pt>
                <c:pt idx="751">
                  <c:v>0.21212900000000001</c:v>
                </c:pt>
                <c:pt idx="752">
                  <c:v>0.21921499999999999</c:v>
                </c:pt>
                <c:pt idx="753">
                  <c:v>0.22642799999999999</c:v>
                </c:pt>
                <c:pt idx="754">
                  <c:v>0.23325899999999999</c:v>
                </c:pt>
                <c:pt idx="755">
                  <c:v>0.240089</c:v>
                </c:pt>
                <c:pt idx="756">
                  <c:v>0.24679200000000001</c:v>
                </c:pt>
                <c:pt idx="757">
                  <c:v>0.25324000000000002</c:v>
                </c:pt>
                <c:pt idx="758">
                  <c:v>0.25962299999999999</c:v>
                </c:pt>
                <c:pt idx="759">
                  <c:v>0.26587899999999998</c:v>
                </c:pt>
                <c:pt idx="760">
                  <c:v>0.27219900000000002</c:v>
                </c:pt>
                <c:pt idx="761">
                  <c:v>0.27845500000000001</c:v>
                </c:pt>
                <c:pt idx="762">
                  <c:v>0.28483900000000001</c:v>
                </c:pt>
                <c:pt idx="763">
                  <c:v>0.29147800000000001</c:v>
                </c:pt>
                <c:pt idx="764">
                  <c:v>0.29830800000000002</c:v>
                </c:pt>
                <c:pt idx="765">
                  <c:v>0.30552200000000002</c:v>
                </c:pt>
                <c:pt idx="766">
                  <c:v>0.31299100000000002</c:v>
                </c:pt>
                <c:pt idx="767">
                  <c:v>0.32071499999999997</c:v>
                </c:pt>
                <c:pt idx="768">
                  <c:v>0.328567</c:v>
                </c:pt>
                <c:pt idx="769">
                  <c:v>0.33654600000000001</c:v>
                </c:pt>
                <c:pt idx="770">
                  <c:v>0.34433399999999997</c:v>
                </c:pt>
                <c:pt idx="771">
                  <c:v>0.35212300000000002</c:v>
                </c:pt>
                <c:pt idx="772">
                  <c:v>0.35984699999999997</c:v>
                </c:pt>
                <c:pt idx="773">
                  <c:v>0.36744300000000002</c:v>
                </c:pt>
                <c:pt idx="774">
                  <c:v>0.37497599999999998</c:v>
                </c:pt>
                <c:pt idx="775">
                  <c:v>0.382573</c:v>
                </c:pt>
                <c:pt idx="776">
                  <c:v>0.39016899999999999</c:v>
                </c:pt>
                <c:pt idx="777">
                  <c:v>0.39750999999999997</c:v>
                </c:pt>
                <c:pt idx="778">
                  <c:v>0.40478799999999998</c:v>
                </c:pt>
                <c:pt idx="779">
                  <c:v>0.41212900000000002</c:v>
                </c:pt>
                <c:pt idx="780">
                  <c:v>0.419406</c:v>
                </c:pt>
                <c:pt idx="781">
                  <c:v>0.42668400000000001</c:v>
                </c:pt>
                <c:pt idx="782">
                  <c:v>0.43396099999999999</c:v>
                </c:pt>
                <c:pt idx="783">
                  <c:v>0.44123800000000002</c:v>
                </c:pt>
                <c:pt idx="784">
                  <c:v>0.44838800000000001</c:v>
                </c:pt>
                <c:pt idx="785">
                  <c:v>0.455538</c:v>
                </c:pt>
                <c:pt idx="786">
                  <c:v>0.46275100000000002</c:v>
                </c:pt>
                <c:pt idx="787">
                  <c:v>0.47009299999999998</c:v>
                </c:pt>
                <c:pt idx="788">
                  <c:v>0.47743400000000003</c:v>
                </c:pt>
                <c:pt idx="789">
                  <c:v>0.484711</c:v>
                </c:pt>
                <c:pt idx="790">
                  <c:v>0.49166900000000002</c:v>
                </c:pt>
                <c:pt idx="791">
                  <c:v>0.4985</c:v>
                </c:pt>
                <c:pt idx="792">
                  <c:v>0.50520299999999996</c:v>
                </c:pt>
                <c:pt idx="793">
                  <c:v>0.51177799999999996</c:v>
                </c:pt>
                <c:pt idx="794">
                  <c:v>0.51835299999999995</c:v>
                </c:pt>
                <c:pt idx="795">
                  <c:v>0.52460899999999999</c:v>
                </c:pt>
                <c:pt idx="796">
                  <c:v>0.53054599999999996</c:v>
                </c:pt>
                <c:pt idx="797">
                  <c:v>0.53629099999999996</c:v>
                </c:pt>
                <c:pt idx="798">
                  <c:v>0.54210000000000003</c:v>
                </c:pt>
                <c:pt idx="799">
                  <c:v>0.54771800000000004</c:v>
                </c:pt>
                <c:pt idx="800">
                  <c:v>0.55308000000000002</c:v>
                </c:pt>
                <c:pt idx="801">
                  <c:v>0.55818699999999999</c:v>
                </c:pt>
                <c:pt idx="802">
                  <c:v>0.562975</c:v>
                </c:pt>
                <c:pt idx="803">
                  <c:v>0.56757100000000005</c:v>
                </c:pt>
                <c:pt idx="804">
                  <c:v>0.57210300000000003</c:v>
                </c:pt>
                <c:pt idx="805">
                  <c:v>0.57644399999999996</c:v>
                </c:pt>
                <c:pt idx="806">
                  <c:v>0.58072100000000004</c:v>
                </c:pt>
                <c:pt idx="807">
                  <c:v>0.58474300000000001</c:v>
                </c:pt>
                <c:pt idx="808">
                  <c:v>0.58863699999999997</c:v>
                </c:pt>
                <c:pt idx="809">
                  <c:v>0.59233999999999998</c:v>
                </c:pt>
                <c:pt idx="810">
                  <c:v>0.59604199999999996</c:v>
                </c:pt>
                <c:pt idx="811">
                  <c:v>0.59968100000000002</c:v>
                </c:pt>
                <c:pt idx="812">
                  <c:v>0.60293600000000003</c:v>
                </c:pt>
                <c:pt idx="813">
                  <c:v>0.60593699999999995</c:v>
                </c:pt>
                <c:pt idx="814">
                  <c:v>0.60855400000000004</c:v>
                </c:pt>
                <c:pt idx="815">
                  <c:v>0.61091600000000001</c:v>
                </c:pt>
                <c:pt idx="816">
                  <c:v>0.61308600000000002</c:v>
                </c:pt>
                <c:pt idx="817">
                  <c:v>0.61519299999999999</c:v>
                </c:pt>
                <c:pt idx="818">
                  <c:v>0.61704400000000004</c:v>
                </c:pt>
                <c:pt idx="819">
                  <c:v>0.61851299999999998</c:v>
                </c:pt>
                <c:pt idx="820">
                  <c:v>0.62010799999999999</c:v>
                </c:pt>
                <c:pt idx="821">
                  <c:v>0.62125799999999998</c:v>
                </c:pt>
                <c:pt idx="822">
                  <c:v>0.62202400000000002</c:v>
                </c:pt>
                <c:pt idx="823">
                  <c:v>0.62278999999999995</c:v>
                </c:pt>
                <c:pt idx="824">
                  <c:v>0.62361900000000003</c:v>
                </c:pt>
                <c:pt idx="825">
                  <c:v>0.62400299999999997</c:v>
                </c:pt>
                <c:pt idx="826">
                  <c:v>0.62444900000000003</c:v>
                </c:pt>
                <c:pt idx="827">
                  <c:v>0.62476900000000002</c:v>
                </c:pt>
                <c:pt idx="828">
                  <c:v>0.62489600000000001</c:v>
                </c:pt>
                <c:pt idx="829">
                  <c:v>0.62495999999999996</c:v>
                </c:pt>
                <c:pt idx="830">
                  <c:v>0.62489600000000001</c:v>
                </c:pt>
                <c:pt idx="831">
                  <c:v>0.62476900000000002</c:v>
                </c:pt>
                <c:pt idx="832">
                  <c:v>0.624386</c:v>
                </c:pt>
                <c:pt idx="833">
                  <c:v>0.62406600000000001</c:v>
                </c:pt>
                <c:pt idx="834">
                  <c:v>0.62361900000000003</c:v>
                </c:pt>
                <c:pt idx="835">
                  <c:v>0.62278999999999995</c:v>
                </c:pt>
                <c:pt idx="836">
                  <c:v>0.621641</c:v>
                </c:pt>
                <c:pt idx="837">
                  <c:v>0.62010799999999999</c:v>
                </c:pt>
                <c:pt idx="838">
                  <c:v>0.61838499999999996</c:v>
                </c:pt>
                <c:pt idx="839">
                  <c:v>0.61653400000000003</c:v>
                </c:pt>
                <c:pt idx="840">
                  <c:v>0.61474600000000001</c:v>
                </c:pt>
                <c:pt idx="841">
                  <c:v>0.61308600000000002</c:v>
                </c:pt>
                <c:pt idx="842">
                  <c:v>0.61117100000000002</c:v>
                </c:pt>
                <c:pt idx="843">
                  <c:v>0.60900100000000001</c:v>
                </c:pt>
                <c:pt idx="844">
                  <c:v>0.60663900000000004</c:v>
                </c:pt>
                <c:pt idx="845">
                  <c:v>0.60408600000000001</c:v>
                </c:pt>
                <c:pt idx="846">
                  <c:v>0.60140400000000005</c:v>
                </c:pt>
                <c:pt idx="847">
                  <c:v>0.59885100000000002</c:v>
                </c:pt>
                <c:pt idx="848">
                  <c:v>0.59623400000000004</c:v>
                </c:pt>
                <c:pt idx="849">
                  <c:v>0.59374400000000005</c:v>
                </c:pt>
                <c:pt idx="850">
                  <c:v>0.59131800000000001</c:v>
                </c:pt>
                <c:pt idx="851">
                  <c:v>0.58882900000000005</c:v>
                </c:pt>
                <c:pt idx="852">
                  <c:v>0.58640300000000001</c:v>
                </c:pt>
                <c:pt idx="853">
                  <c:v>0.58397699999999997</c:v>
                </c:pt>
                <c:pt idx="854">
                  <c:v>0.58180699999999996</c:v>
                </c:pt>
                <c:pt idx="855">
                  <c:v>0.57931699999999997</c:v>
                </c:pt>
                <c:pt idx="856">
                  <c:v>0.57682699999999998</c:v>
                </c:pt>
                <c:pt idx="857">
                  <c:v>0.57433800000000002</c:v>
                </c:pt>
                <c:pt idx="858">
                  <c:v>0.57172000000000001</c:v>
                </c:pt>
                <c:pt idx="859">
                  <c:v>0.56916699999999998</c:v>
                </c:pt>
                <c:pt idx="860">
                  <c:v>0.56655</c:v>
                </c:pt>
                <c:pt idx="861">
                  <c:v>0.56406000000000001</c:v>
                </c:pt>
                <c:pt idx="862">
                  <c:v>0.56144300000000003</c:v>
                </c:pt>
                <c:pt idx="863">
                  <c:v>0.55876199999999998</c:v>
                </c:pt>
                <c:pt idx="864">
                  <c:v>0.55601699999999998</c:v>
                </c:pt>
                <c:pt idx="865">
                  <c:v>0.55301599999999995</c:v>
                </c:pt>
                <c:pt idx="866">
                  <c:v>0.54963300000000004</c:v>
                </c:pt>
                <c:pt idx="867">
                  <c:v>0.54586699999999999</c:v>
                </c:pt>
                <c:pt idx="868">
                  <c:v>0.54165300000000005</c:v>
                </c:pt>
                <c:pt idx="869">
                  <c:v>0.53712099999999996</c:v>
                </c:pt>
                <c:pt idx="870">
                  <c:v>0.53246099999999996</c:v>
                </c:pt>
                <c:pt idx="871">
                  <c:v>0.52773700000000001</c:v>
                </c:pt>
                <c:pt idx="872">
                  <c:v>0.52307700000000001</c:v>
                </c:pt>
                <c:pt idx="873">
                  <c:v>0.51841700000000002</c:v>
                </c:pt>
                <c:pt idx="874">
                  <c:v>0.513629</c:v>
                </c:pt>
                <c:pt idx="875">
                  <c:v>0.50858599999999998</c:v>
                </c:pt>
                <c:pt idx="876">
                  <c:v>0.50347900000000001</c:v>
                </c:pt>
                <c:pt idx="877">
                  <c:v>0.49830799999999997</c:v>
                </c:pt>
                <c:pt idx="878">
                  <c:v>0.49313800000000002</c:v>
                </c:pt>
                <c:pt idx="879">
                  <c:v>0.48803099999999999</c:v>
                </c:pt>
                <c:pt idx="880">
                  <c:v>0.48298799999999997</c:v>
                </c:pt>
                <c:pt idx="881">
                  <c:v>0.47794399999999998</c:v>
                </c:pt>
                <c:pt idx="882">
                  <c:v>0.47277400000000003</c:v>
                </c:pt>
                <c:pt idx="883">
                  <c:v>0.46753899999999998</c:v>
                </c:pt>
                <c:pt idx="884">
                  <c:v>0.462113</c:v>
                </c:pt>
                <c:pt idx="885">
                  <c:v>0.45649499999999998</c:v>
                </c:pt>
                <c:pt idx="886">
                  <c:v>0.45074999999999998</c:v>
                </c:pt>
                <c:pt idx="887">
                  <c:v>0.44494099999999998</c:v>
                </c:pt>
                <c:pt idx="888">
                  <c:v>0.43925900000000001</c:v>
                </c:pt>
                <c:pt idx="889">
                  <c:v>0.43376999999999999</c:v>
                </c:pt>
                <c:pt idx="890">
                  <c:v>0.42847099999999999</c:v>
                </c:pt>
                <c:pt idx="891">
                  <c:v>0.42330000000000001</c:v>
                </c:pt>
                <c:pt idx="892">
                  <c:v>0.41825699999999999</c:v>
                </c:pt>
                <c:pt idx="893">
                  <c:v>0.41334199999999999</c:v>
                </c:pt>
                <c:pt idx="894">
                  <c:v>0.40836299999999998</c:v>
                </c:pt>
                <c:pt idx="895">
                  <c:v>0.40331899999999998</c:v>
                </c:pt>
                <c:pt idx="896">
                  <c:v>0.39802100000000001</c:v>
                </c:pt>
                <c:pt idx="897">
                  <c:v>0.39259500000000003</c:v>
                </c:pt>
                <c:pt idx="898">
                  <c:v>0.38685000000000003</c:v>
                </c:pt>
                <c:pt idx="899">
                  <c:v>0.38097700000000001</c:v>
                </c:pt>
                <c:pt idx="900">
                  <c:v>0.37491200000000002</c:v>
                </c:pt>
                <c:pt idx="901">
                  <c:v>0.36871999999999999</c:v>
                </c:pt>
                <c:pt idx="902">
                  <c:v>0.36246400000000001</c:v>
                </c:pt>
                <c:pt idx="903">
                  <c:v>0.35588900000000001</c:v>
                </c:pt>
                <c:pt idx="904">
                  <c:v>0.34931400000000001</c:v>
                </c:pt>
                <c:pt idx="905">
                  <c:v>0.34254699999999999</c:v>
                </c:pt>
                <c:pt idx="906">
                  <c:v>0.33565299999999998</c:v>
                </c:pt>
                <c:pt idx="907">
                  <c:v>0.32875799999999999</c:v>
                </c:pt>
                <c:pt idx="908">
                  <c:v>0.32186399999999998</c:v>
                </c:pt>
                <c:pt idx="909">
                  <c:v>0.31516100000000002</c:v>
                </c:pt>
                <c:pt idx="910">
                  <c:v>0.30833100000000002</c:v>
                </c:pt>
                <c:pt idx="911">
                  <c:v>0.30162800000000001</c:v>
                </c:pt>
                <c:pt idx="912">
                  <c:v>0.29511599999999999</c:v>
                </c:pt>
                <c:pt idx="913">
                  <c:v>0.288605</c:v>
                </c:pt>
                <c:pt idx="914">
                  <c:v>0.28241300000000003</c:v>
                </c:pt>
                <c:pt idx="915">
                  <c:v>0.27634900000000001</c:v>
                </c:pt>
                <c:pt idx="916">
                  <c:v>0.27034799999999998</c:v>
                </c:pt>
                <c:pt idx="917">
                  <c:v>0.26428299999999999</c:v>
                </c:pt>
                <c:pt idx="918">
                  <c:v>0.25815500000000002</c:v>
                </c:pt>
                <c:pt idx="919">
                  <c:v>0.25183499999999998</c:v>
                </c:pt>
                <c:pt idx="920">
                  <c:v>0.24468599999999999</c:v>
                </c:pt>
                <c:pt idx="921">
                  <c:v>0.237536</c:v>
                </c:pt>
                <c:pt idx="922">
                  <c:v>0.230514</c:v>
                </c:pt>
                <c:pt idx="923">
                  <c:v>0.22317300000000001</c:v>
                </c:pt>
                <c:pt idx="924">
                  <c:v>0.21551200000000001</c:v>
                </c:pt>
                <c:pt idx="925">
                  <c:v>0.20791599999999999</c:v>
                </c:pt>
                <c:pt idx="926">
                  <c:v>0.20019100000000001</c:v>
                </c:pt>
                <c:pt idx="927">
                  <c:v>0.19259499999999999</c:v>
                </c:pt>
                <c:pt idx="928">
                  <c:v>0.18518999999999999</c:v>
                </c:pt>
                <c:pt idx="929">
                  <c:v>0.17804</c:v>
                </c:pt>
                <c:pt idx="930">
                  <c:v>0.17127400000000001</c:v>
                </c:pt>
                <c:pt idx="931">
                  <c:v>0.16476199999999999</c:v>
                </c:pt>
                <c:pt idx="932">
                  <c:v>0.15869800000000001</c:v>
                </c:pt>
                <c:pt idx="933">
                  <c:v>0.15263299999999999</c:v>
                </c:pt>
                <c:pt idx="934">
                  <c:v>0.146952</c:v>
                </c:pt>
                <c:pt idx="935">
                  <c:v>0.141845</c:v>
                </c:pt>
                <c:pt idx="936">
                  <c:v>0.13712099999999999</c:v>
                </c:pt>
                <c:pt idx="937">
                  <c:v>0.13284399999999999</c:v>
                </c:pt>
                <c:pt idx="938">
                  <c:v>0.12895000000000001</c:v>
                </c:pt>
                <c:pt idx="939">
                  <c:v>0.12543899999999999</c:v>
                </c:pt>
                <c:pt idx="940">
                  <c:v>0.122056</c:v>
                </c:pt>
                <c:pt idx="941">
                  <c:v>0.118864</c:v>
                </c:pt>
                <c:pt idx="942">
                  <c:v>0.115991</c:v>
                </c:pt>
                <c:pt idx="943">
                  <c:v>0.113565</c:v>
                </c:pt>
                <c:pt idx="944">
                  <c:v>0.111459</c:v>
                </c:pt>
                <c:pt idx="945">
                  <c:v>0.109607</c:v>
                </c:pt>
                <c:pt idx="946">
                  <c:v>0.10782</c:v>
                </c:pt>
                <c:pt idx="947">
                  <c:v>0.106224</c:v>
                </c:pt>
                <c:pt idx="948">
                  <c:v>0.104883</c:v>
                </c:pt>
                <c:pt idx="949">
                  <c:v>0.103671</c:v>
                </c:pt>
                <c:pt idx="950">
                  <c:v>0.102649</c:v>
                </c:pt>
                <c:pt idx="951">
                  <c:v>0.101692</c:v>
                </c:pt>
                <c:pt idx="952">
                  <c:v>0.10086199999999999</c:v>
                </c:pt>
                <c:pt idx="953">
                  <c:v>9.9968000000000001E-2</c:v>
                </c:pt>
                <c:pt idx="954">
                  <c:v>9.9201999999999999E-2</c:v>
                </c:pt>
                <c:pt idx="955">
                  <c:v>9.8691000000000001E-2</c:v>
                </c:pt>
                <c:pt idx="956">
                  <c:v>9.8435999999999996E-2</c:v>
                </c:pt>
                <c:pt idx="957">
                  <c:v>9.8435999999999996E-2</c:v>
                </c:pt>
                <c:pt idx="958">
                  <c:v>9.8691000000000001E-2</c:v>
                </c:pt>
                <c:pt idx="959">
                  <c:v>9.9011000000000002E-2</c:v>
                </c:pt>
                <c:pt idx="960">
                  <c:v>9.9330000000000002E-2</c:v>
                </c:pt>
                <c:pt idx="961">
                  <c:v>9.9585000000000007E-2</c:v>
                </c:pt>
                <c:pt idx="962">
                  <c:v>9.9968000000000001E-2</c:v>
                </c:pt>
                <c:pt idx="963">
                  <c:v>0.10054299999999999</c:v>
                </c:pt>
                <c:pt idx="964">
                  <c:v>0.101436</c:v>
                </c:pt>
                <c:pt idx="965">
                  <c:v>0.102522</c:v>
                </c:pt>
                <c:pt idx="966">
                  <c:v>0.10405399999999999</c:v>
                </c:pt>
                <c:pt idx="967">
                  <c:v>0.106033</c:v>
                </c:pt>
                <c:pt idx="968">
                  <c:v>0.10820299999999999</c:v>
                </c:pt>
                <c:pt idx="969">
                  <c:v>0.110565</c:v>
                </c:pt>
                <c:pt idx="970">
                  <c:v>0.11299099999999999</c:v>
                </c:pt>
                <c:pt idx="971">
                  <c:v>0.11548</c:v>
                </c:pt>
                <c:pt idx="972">
                  <c:v>0.118034</c:v>
                </c:pt>
                <c:pt idx="973">
                  <c:v>0.12065099999999999</c:v>
                </c:pt>
                <c:pt idx="974">
                  <c:v>0.12371500000000001</c:v>
                </c:pt>
                <c:pt idx="975">
                  <c:v>0.12709899999999999</c:v>
                </c:pt>
                <c:pt idx="976">
                  <c:v>0.13067300000000001</c:v>
                </c:pt>
                <c:pt idx="977">
                  <c:v>0.13444</c:v>
                </c:pt>
                <c:pt idx="978">
                  <c:v>0.138462</c:v>
                </c:pt>
                <c:pt idx="979">
                  <c:v>0.142675</c:v>
                </c:pt>
                <c:pt idx="980">
                  <c:v>0.14688799999999999</c:v>
                </c:pt>
                <c:pt idx="981">
                  <c:v>0.15090999999999999</c:v>
                </c:pt>
                <c:pt idx="982">
                  <c:v>0.15512300000000001</c:v>
                </c:pt>
                <c:pt idx="983">
                  <c:v>0.159528</c:v>
                </c:pt>
                <c:pt idx="984">
                  <c:v>0.16425200000000001</c:v>
                </c:pt>
                <c:pt idx="985">
                  <c:v>0.16935800000000001</c:v>
                </c:pt>
                <c:pt idx="986">
                  <c:v>0.17465700000000001</c:v>
                </c:pt>
                <c:pt idx="987">
                  <c:v>0.18001900000000001</c:v>
                </c:pt>
                <c:pt idx="988">
                  <c:v>0.18518999999999999</c:v>
                </c:pt>
                <c:pt idx="989">
                  <c:v>0.19048799999999999</c:v>
                </c:pt>
                <c:pt idx="990">
                  <c:v>0.195851</c:v>
                </c:pt>
                <c:pt idx="991">
                  <c:v>0.20114899999999999</c:v>
                </c:pt>
                <c:pt idx="992">
                  <c:v>0.20644699999999999</c:v>
                </c:pt>
                <c:pt idx="993">
                  <c:v>0.21168200000000001</c:v>
                </c:pt>
                <c:pt idx="994">
                  <c:v>0.216917</c:v>
                </c:pt>
                <c:pt idx="995">
                  <c:v>0.222215</c:v>
                </c:pt>
                <c:pt idx="996">
                  <c:v>0.22789699999999999</c:v>
                </c:pt>
                <c:pt idx="997">
                  <c:v>0.233961</c:v>
                </c:pt>
                <c:pt idx="998">
                  <c:v>0.24028099999999999</c:v>
                </c:pt>
                <c:pt idx="999">
                  <c:v>0.246728</c:v>
                </c:pt>
                <c:pt idx="1000">
                  <c:v>0.25336700000000001</c:v>
                </c:pt>
                <c:pt idx="1001">
                  <c:v>0.26013399999999998</c:v>
                </c:pt>
                <c:pt idx="1002">
                  <c:v>0.26696500000000001</c:v>
                </c:pt>
                <c:pt idx="1003">
                  <c:v>0.27398699999999998</c:v>
                </c:pt>
                <c:pt idx="1004">
                  <c:v>0.28088099999999999</c:v>
                </c:pt>
                <c:pt idx="1005">
                  <c:v>0.28790300000000002</c:v>
                </c:pt>
                <c:pt idx="1006">
                  <c:v>0.294989</c:v>
                </c:pt>
                <c:pt idx="1007">
                  <c:v>0.30207499999999998</c:v>
                </c:pt>
                <c:pt idx="1008">
                  <c:v>0.309224</c:v>
                </c:pt>
                <c:pt idx="1009">
                  <c:v>0.31618299999999999</c:v>
                </c:pt>
                <c:pt idx="1010">
                  <c:v>0.32320500000000002</c:v>
                </c:pt>
                <c:pt idx="1011">
                  <c:v>0.32997100000000001</c:v>
                </c:pt>
                <c:pt idx="1012">
                  <c:v>0.33673799999999998</c:v>
                </c:pt>
                <c:pt idx="1013">
                  <c:v>0.343505</c:v>
                </c:pt>
                <c:pt idx="1014">
                  <c:v>0.34995199999999999</c:v>
                </c:pt>
                <c:pt idx="1015">
                  <c:v>0.35646299999999997</c:v>
                </c:pt>
                <c:pt idx="1016">
                  <c:v>0.36297499999999999</c:v>
                </c:pt>
                <c:pt idx="1017">
                  <c:v>0.369614</c:v>
                </c:pt>
                <c:pt idx="1018">
                  <c:v>0.37637999999999999</c:v>
                </c:pt>
                <c:pt idx="1019">
                  <c:v>0.38327499999999998</c:v>
                </c:pt>
                <c:pt idx="1020">
                  <c:v>0.39029700000000001</c:v>
                </c:pt>
                <c:pt idx="1021">
                  <c:v>0.39738299999999999</c:v>
                </c:pt>
                <c:pt idx="1022">
                  <c:v>0.40440500000000001</c:v>
                </c:pt>
                <c:pt idx="1023">
                  <c:v>0.41129900000000003</c:v>
                </c:pt>
                <c:pt idx="1024">
                  <c:v>0.41813</c:v>
                </c:pt>
                <c:pt idx="1025">
                  <c:v>0.42508800000000002</c:v>
                </c:pt>
                <c:pt idx="1026">
                  <c:v>0.43198199999999998</c:v>
                </c:pt>
                <c:pt idx="1027">
                  <c:v>0.43862099999999998</c:v>
                </c:pt>
                <c:pt idx="1028">
                  <c:v>0.44494099999999998</c:v>
                </c:pt>
                <c:pt idx="1029">
                  <c:v>0.45074999999999998</c:v>
                </c:pt>
                <c:pt idx="1030">
                  <c:v>0.45611200000000002</c:v>
                </c:pt>
                <c:pt idx="1031">
                  <c:v>0.46115499999999998</c:v>
                </c:pt>
                <c:pt idx="1032">
                  <c:v>0.465943</c:v>
                </c:pt>
                <c:pt idx="1033">
                  <c:v>0.470412</c:v>
                </c:pt>
                <c:pt idx="1034">
                  <c:v>0.47462500000000002</c:v>
                </c:pt>
                <c:pt idx="1035">
                  <c:v>0.47864699999999999</c:v>
                </c:pt>
                <c:pt idx="1036">
                  <c:v>0.48247699999999999</c:v>
                </c:pt>
                <c:pt idx="1037">
                  <c:v>0.48605199999999998</c:v>
                </c:pt>
                <c:pt idx="1038">
                  <c:v>0.48943500000000001</c:v>
                </c:pt>
                <c:pt idx="1039">
                  <c:v>0.49243500000000001</c:v>
                </c:pt>
                <c:pt idx="1040">
                  <c:v>0.49524400000000002</c:v>
                </c:pt>
                <c:pt idx="1041">
                  <c:v>0.497861</c:v>
                </c:pt>
                <c:pt idx="1042">
                  <c:v>0.50041500000000005</c:v>
                </c:pt>
                <c:pt idx="1043">
                  <c:v>0.50271299999999997</c:v>
                </c:pt>
                <c:pt idx="1044">
                  <c:v>0.50475599999999998</c:v>
                </c:pt>
                <c:pt idx="1045">
                  <c:v>0.50660700000000003</c:v>
                </c:pt>
                <c:pt idx="1046">
                  <c:v>0.50794799999999996</c:v>
                </c:pt>
                <c:pt idx="1047">
                  <c:v>0.50884099999999999</c:v>
                </c:pt>
                <c:pt idx="1048">
                  <c:v>0.50903299999999996</c:v>
                </c:pt>
                <c:pt idx="1049">
                  <c:v>0.50858599999999998</c:v>
                </c:pt>
                <c:pt idx="1050">
                  <c:v>0.50750099999999998</c:v>
                </c:pt>
                <c:pt idx="1051">
                  <c:v>0.50577700000000003</c:v>
                </c:pt>
                <c:pt idx="1052">
                  <c:v>0.50347900000000001</c:v>
                </c:pt>
                <c:pt idx="1053">
                  <c:v>0.50111700000000003</c:v>
                </c:pt>
                <c:pt idx="1054">
                  <c:v>0.49856400000000001</c:v>
                </c:pt>
                <c:pt idx="1055">
                  <c:v>0.49581900000000001</c:v>
                </c:pt>
                <c:pt idx="1056">
                  <c:v>0.492755</c:v>
                </c:pt>
                <c:pt idx="1057">
                  <c:v>0.489371</c:v>
                </c:pt>
                <c:pt idx="1058">
                  <c:v>0.48675400000000002</c:v>
                </c:pt>
                <c:pt idx="1059">
                  <c:v>0.48273199999999999</c:v>
                </c:pt>
                <c:pt idx="1060">
                  <c:v>0.478327</c:v>
                </c:pt>
                <c:pt idx="1061">
                  <c:v>0.474242</c:v>
                </c:pt>
                <c:pt idx="1062">
                  <c:v>0.47022000000000003</c:v>
                </c:pt>
                <c:pt idx="1063">
                  <c:v>0.46587899999999999</c:v>
                </c:pt>
                <c:pt idx="1064">
                  <c:v>0.46115499999999998</c:v>
                </c:pt>
                <c:pt idx="1065">
                  <c:v>0.45617600000000003</c:v>
                </c:pt>
                <c:pt idx="1066">
                  <c:v>0.45074999999999998</c:v>
                </c:pt>
                <c:pt idx="1067">
                  <c:v>0.44525999999999999</c:v>
                </c:pt>
                <c:pt idx="1068">
                  <c:v>0.43989800000000001</c:v>
                </c:pt>
                <c:pt idx="1069">
                  <c:v>0.43472699999999997</c:v>
                </c:pt>
                <c:pt idx="1070">
                  <c:v>0.42987500000000001</c:v>
                </c:pt>
                <c:pt idx="1071">
                  <c:v>0.42521500000000001</c:v>
                </c:pt>
                <c:pt idx="1072">
                  <c:v>0.42074699999999998</c:v>
                </c:pt>
                <c:pt idx="1073">
                  <c:v>0.41634199999999999</c:v>
                </c:pt>
                <c:pt idx="1074">
                  <c:v>0.411746</c:v>
                </c:pt>
                <c:pt idx="1075">
                  <c:v>0.407086</c:v>
                </c:pt>
                <c:pt idx="1076">
                  <c:v>0.40242600000000001</c:v>
                </c:pt>
                <c:pt idx="1077">
                  <c:v>0.39795700000000001</c:v>
                </c:pt>
                <c:pt idx="1078">
                  <c:v>0.393233</c:v>
                </c:pt>
                <c:pt idx="1079">
                  <c:v>0.38838200000000001</c:v>
                </c:pt>
                <c:pt idx="1080">
                  <c:v>0.38372200000000001</c:v>
                </c:pt>
                <c:pt idx="1081">
                  <c:v>0.37906200000000001</c:v>
                </c:pt>
                <c:pt idx="1082">
                  <c:v>0.37420999999999999</c:v>
                </c:pt>
                <c:pt idx="1083">
                  <c:v>0.36942199999999997</c:v>
                </c:pt>
                <c:pt idx="1084">
                  <c:v>0.36450700000000003</c:v>
                </c:pt>
                <c:pt idx="1085">
                  <c:v>0.35933599999999999</c:v>
                </c:pt>
                <c:pt idx="1086">
                  <c:v>0.354101</c:v>
                </c:pt>
                <c:pt idx="1087">
                  <c:v>0.34893099999999999</c:v>
                </c:pt>
                <c:pt idx="1088">
                  <c:v>0.34388800000000003</c:v>
                </c:pt>
                <c:pt idx="1089">
                  <c:v>0.33858899999999997</c:v>
                </c:pt>
                <c:pt idx="1090">
                  <c:v>0.33335500000000001</c:v>
                </c:pt>
                <c:pt idx="1091">
                  <c:v>0.32831199999999999</c:v>
                </c:pt>
                <c:pt idx="1092">
                  <c:v>0.32358799999999999</c:v>
                </c:pt>
                <c:pt idx="1093">
                  <c:v>0.31918299999999999</c:v>
                </c:pt>
                <c:pt idx="1094">
                  <c:v>0.31503300000000001</c:v>
                </c:pt>
                <c:pt idx="1095">
                  <c:v>0.311139</c:v>
                </c:pt>
                <c:pt idx="1096">
                  <c:v>0.30724499999999999</c:v>
                </c:pt>
                <c:pt idx="1097">
                  <c:v>0.303288</c:v>
                </c:pt>
                <c:pt idx="1098">
                  <c:v>0.29932999999999998</c:v>
                </c:pt>
                <c:pt idx="1099">
                  <c:v>0.29556300000000002</c:v>
                </c:pt>
                <c:pt idx="1100">
                  <c:v>0.29186099999999998</c:v>
                </c:pt>
                <c:pt idx="1101">
                  <c:v>0.28815800000000003</c:v>
                </c:pt>
                <c:pt idx="1102">
                  <c:v>0.28432800000000003</c:v>
                </c:pt>
                <c:pt idx="1103">
                  <c:v>0.28056199999999998</c:v>
                </c:pt>
                <c:pt idx="1104">
                  <c:v>0.27679500000000001</c:v>
                </c:pt>
                <c:pt idx="1105">
                  <c:v>0.27296500000000001</c:v>
                </c:pt>
                <c:pt idx="1106">
                  <c:v>0.26894299999999999</c:v>
                </c:pt>
                <c:pt idx="1107">
                  <c:v>0.26479399999999997</c:v>
                </c:pt>
                <c:pt idx="1108">
                  <c:v>0.260517</c:v>
                </c:pt>
                <c:pt idx="1109">
                  <c:v>0.25611200000000001</c:v>
                </c:pt>
                <c:pt idx="1110">
                  <c:v>0.25170799999999999</c:v>
                </c:pt>
                <c:pt idx="1111">
                  <c:v>0.247303</c:v>
                </c:pt>
                <c:pt idx="1112">
                  <c:v>0.24296200000000001</c:v>
                </c:pt>
                <c:pt idx="1113">
                  <c:v>0.23874899999999999</c:v>
                </c:pt>
                <c:pt idx="1114">
                  <c:v>0.23466300000000001</c:v>
                </c:pt>
                <c:pt idx="1115">
                  <c:v>0.23057800000000001</c:v>
                </c:pt>
                <c:pt idx="1116">
                  <c:v>0.22661999999999999</c:v>
                </c:pt>
                <c:pt idx="1117">
                  <c:v>0.22272600000000001</c:v>
                </c:pt>
                <c:pt idx="1118">
                  <c:v>0.21915100000000001</c:v>
                </c:pt>
                <c:pt idx="1119">
                  <c:v>0.21595900000000001</c:v>
                </c:pt>
                <c:pt idx="1120">
                  <c:v>0.213086</c:v>
                </c:pt>
                <c:pt idx="1121">
                  <c:v>0.210533</c:v>
                </c:pt>
                <c:pt idx="1122">
                  <c:v>0.20829900000000001</c:v>
                </c:pt>
                <c:pt idx="1123">
                  <c:v>0.20657500000000001</c:v>
                </c:pt>
                <c:pt idx="1124">
                  <c:v>0.205043</c:v>
                </c:pt>
                <c:pt idx="1125">
                  <c:v>0.20363899999999999</c:v>
                </c:pt>
                <c:pt idx="1126">
                  <c:v>0.20216999999999999</c:v>
                </c:pt>
                <c:pt idx="1127">
                  <c:v>0.20089399999999999</c:v>
                </c:pt>
                <c:pt idx="1128">
                  <c:v>0.19974500000000001</c:v>
                </c:pt>
                <c:pt idx="1129">
                  <c:v>0.19878699999999999</c:v>
                </c:pt>
                <c:pt idx="1130">
                  <c:v>0.19789300000000001</c:v>
                </c:pt>
                <c:pt idx="1131">
                  <c:v>0.19706399999999999</c:v>
                </c:pt>
                <c:pt idx="1132">
                  <c:v>0.19623399999999999</c:v>
                </c:pt>
                <c:pt idx="1133">
                  <c:v>0.19553100000000001</c:v>
                </c:pt>
                <c:pt idx="1134">
                  <c:v>0.19495699999999999</c:v>
                </c:pt>
                <c:pt idx="1135">
                  <c:v>0.19431899999999999</c:v>
                </c:pt>
                <c:pt idx="1136">
                  <c:v>0.193744</c:v>
                </c:pt>
                <c:pt idx="1137">
                  <c:v>0.19304199999999999</c:v>
                </c:pt>
                <c:pt idx="1138">
                  <c:v>0.192467</c:v>
                </c:pt>
                <c:pt idx="1139">
                  <c:v>0.19189300000000001</c:v>
                </c:pt>
                <c:pt idx="1140">
                  <c:v>0.191191</c:v>
                </c:pt>
                <c:pt idx="1141">
                  <c:v>0.19042500000000001</c:v>
                </c:pt>
                <c:pt idx="1142">
                  <c:v>0.18965799999999999</c:v>
                </c:pt>
                <c:pt idx="1143">
                  <c:v>0.18895600000000001</c:v>
                </c:pt>
                <c:pt idx="1144">
                  <c:v>0.188254</c:v>
                </c:pt>
                <c:pt idx="1145">
                  <c:v>0.18787100000000001</c:v>
                </c:pt>
                <c:pt idx="1146">
                  <c:v>0.18806300000000001</c:v>
                </c:pt>
                <c:pt idx="1147">
                  <c:v>0.18850900000000001</c:v>
                </c:pt>
                <c:pt idx="1148">
                  <c:v>0.189275</c:v>
                </c:pt>
                <c:pt idx="1149">
                  <c:v>0.190361</c:v>
                </c:pt>
                <c:pt idx="1150">
                  <c:v>0.19170100000000001</c:v>
                </c:pt>
                <c:pt idx="1151">
                  <c:v>0.193297</c:v>
                </c:pt>
                <c:pt idx="1152">
                  <c:v>0.195212</c:v>
                </c:pt>
                <c:pt idx="1153">
                  <c:v>0.19700000000000001</c:v>
                </c:pt>
                <c:pt idx="1154">
                  <c:v>0.198659</c:v>
                </c:pt>
                <c:pt idx="1155">
                  <c:v>0.20019100000000001</c:v>
                </c:pt>
                <c:pt idx="1156">
                  <c:v>0.20178699999999999</c:v>
                </c:pt>
                <c:pt idx="1157">
                  <c:v>0.20344699999999999</c:v>
                </c:pt>
                <c:pt idx="1158">
                  <c:v>0.20421300000000001</c:v>
                </c:pt>
                <c:pt idx="1159">
                  <c:v>0.20632</c:v>
                </c:pt>
                <c:pt idx="1160">
                  <c:v>0.20880899999999999</c:v>
                </c:pt>
                <c:pt idx="1161">
                  <c:v>0.21104400000000001</c:v>
                </c:pt>
                <c:pt idx="1162">
                  <c:v>0.213086</c:v>
                </c:pt>
                <c:pt idx="1163">
                  <c:v>0.215257</c:v>
                </c:pt>
                <c:pt idx="1164">
                  <c:v>0.217555</c:v>
                </c:pt>
                <c:pt idx="1165">
                  <c:v>0.21998100000000001</c:v>
                </c:pt>
                <c:pt idx="1166">
                  <c:v>0.222662</c:v>
                </c:pt>
                <c:pt idx="1167">
                  <c:v>0.22534299999999999</c:v>
                </c:pt>
                <c:pt idx="1168">
                  <c:v>0.22808800000000001</c:v>
                </c:pt>
                <c:pt idx="1169">
                  <c:v>0.23089699999999999</c:v>
                </c:pt>
                <c:pt idx="1170">
                  <c:v>0.23357800000000001</c:v>
                </c:pt>
                <c:pt idx="1171">
                  <c:v>0.23600399999999999</c:v>
                </c:pt>
                <c:pt idx="1172">
                  <c:v>0.23823800000000001</c:v>
                </c:pt>
                <c:pt idx="1173">
                  <c:v>0.24047199999999999</c:v>
                </c:pt>
                <c:pt idx="1174">
                  <c:v>0.24277000000000001</c:v>
                </c:pt>
                <c:pt idx="1175">
                  <c:v>0.245196</c:v>
                </c:pt>
                <c:pt idx="1176">
                  <c:v>0.24775</c:v>
                </c:pt>
                <c:pt idx="1177">
                  <c:v>0.25023899999999999</c:v>
                </c:pt>
                <c:pt idx="1178">
                  <c:v>0.252857</c:v>
                </c:pt>
                <c:pt idx="1179">
                  <c:v>0.25547399999999998</c:v>
                </c:pt>
                <c:pt idx="1180">
                  <c:v>0.25790000000000002</c:v>
                </c:pt>
                <c:pt idx="1181">
                  <c:v>0.26070900000000002</c:v>
                </c:pt>
                <c:pt idx="1182">
                  <c:v>0.26377299999999998</c:v>
                </c:pt>
                <c:pt idx="1183">
                  <c:v>0.266901</c:v>
                </c:pt>
                <c:pt idx="1184">
                  <c:v>0.27009300000000003</c:v>
                </c:pt>
                <c:pt idx="1185">
                  <c:v>0.27334799999999998</c:v>
                </c:pt>
                <c:pt idx="1186">
                  <c:v>0.27666800000000003</c:v>
                </c:pt>
                <c:pt idx="1187">
                  <c:v>0.27998699999999999</c:v>
                </c:pt>
                <c:pt idx="1188">
                  <c:v>0.28349800000000003</c:v>
                </c:pt>
                <c:pt idx="1189">
                  <c:v>0.28720099999999998</c:v>
                </c:pt>
                <c:pt idx="1190">
                  <c:v>0.29096699999999998</c:v>
                </c:pt>
                <c:pt idx="1191">
                  <c:v>0.29479699999999998</c:v>
                </c:pt>
                <c:pt idx="1192">
                  <c:v>0.298564</c:v>
                </c:pt>
                <c:pt idx="1193">
                  <c:v>0.30232999999999999</c:v>
                </c:pt>
                <c:pt idx="1194">
                  <c:v>0.306033</c:v>
                </c:pt>
                <c:pt idx="1195">
                  <c:v>0.30967099999999997</c:v>
                </c:pt>
                <c:pt idx="1196">
                  <c:v>0.31337399999999999</c:v>
                </c:pt>
                <c:pt idx="1197">
                  <c:v>0.31694899999999998</c:v>
                </c:pt>
                <c:pt idx="1198">
                  <c:v>0.32058700000000001</c:v>
                </c:pt>
                <c:pt idx="1199">
                  <c:v>0.32422600000000001</c:v>
                </c:pt>
                <c:pt idx="1200">
                  <c:v>0.32786500000000002</c:v>
                </c:pt>
                <c:pt idx="1201">
                  <c:v>0.33163100000000001</c:v>
                </c:pt>
                <c:pt idx="1202">
                  <c:v>0.335397</c:v>
                </c:pt>
                <c:pt idx="1203">
                  <c:v>0.33922799999999997</c:v>
                </c:pt>
                <c:pt idx="1204">
                  <c:v>0.34305799999999997</c:v>
                </c:pt>
                <c:pt idx="1205">
                  <c:v>0.34695199999999998</c:v>
                </c:pt>
                <c:pt idx="1206">
                  <c:v>0.35091</c:v>
                </c:pt>
                <c:pt idx="1207">
                  <c:v>0.354995</c:v>
                </c:pt>
                <c:pt idx="1208">
                  <c:v>0.35914499999999999</c:v>
                </c:pt>
                <c:pt idx="1209">
                  <c:v>0.36361300000000002</c:v>
                </c:pt>
                <c:pt idx="1210">
                  <c:v>0.36820900000000001</c:v>
                </c:pt>
                <c:pt idx="1211">
                  <c:v>0.37293300000000001</c:v>
                </c:pt>
                <c:pt idx="1212">
                  <c:v>0.37772099999999997</c:v>
                </c:pt>
                <c:pt idx="1213">
                  <c:v>0.38231700000000002</c:v>
                </c:pt>
                <c:pt idx="1214">
                  <c:v>0.38691300000000001</c:v>
                </c:pt>
                <c:pt idx="1215">
                  <c:v>0.39119100000000001</c:v>
                </c:pt>
                <c:pt idx="1216">
                  <c:v>0.39546799999999999</c:v>
                </c:pt>
                <c:pt idx="1217">
                  <c:v>0.39968100000000001</c:v>
                </c:pt>
                <c:pt idx="1218">
                  <c:v>0.40357500000000002</c:v>
                </c:pt>
                <c:pt idx="1219">
                  <c:v>0.40715000000000001</c:v>
                </c:pt>
                <c:pt idx="1220">
                  <c:v>0.41040500000000002</c:v>
                </c:pt>
                <c:pt idx="1221">
                  <c:v>0.41334199999999999</c:v>
                </c:pt>
                <c:pt idx="1222">
                  <c:v>0.41570400000000002</c:v>
                </c:pt>
                <c:pt idx="1223">
                  <c:v>0.41800199999999998</c:v>
                </c:pt>
                <c:pt idx="1224">
                  <c:v>0.420236</c:v>
                </c:pt>
                <c:pt idx="1225">
                  <c:v>0.42234300000000002</c:v>
                </c:pt>
                <c:pt idx="1226">
                  <c:v>0.42451299999999997</c:v>
                </c:pt>
                <c:pt idx="1227">
                  <c:v>0.42668400000000001</c:v>
                </c:pt>
                <c:pt idx="1228">
                  <c:v>0.42891800000000002</c:v>
                </c:pt>
                <c:pt idx="1229">
                  <c:v>0.43115199999999998</c:v>
                </c:pt>
                <c:pt idx="1230">
                  <c:v>0.43351400000000001</c:v>
                </c:pt>
                <c:pt idx="1231">
                  <c:v>0.43587599999999999</c:v>
                </c:pt>
                <c:pt idx="1232">
                  <c:v>0.43830200000000002</c:v>
                </c:pt>
                <c:pt idx="1233">
                  <c:v>0.44072800000000001</c:v>
                </c:pt>
                <c:pt idx="1234">
                  <c:v>0.44308999999999998</c:v>
                </c:pt>
                <c:pt idx="1235">
                  <c:v>0.44551499999999999</c:v>
                </c:pt>
                <c:pt idx="1236">
                  <c:v>0.44794099999999998</c:v>
                </c:pt>
                <c:pt idx="1237">
                  <c:v>0.45049499999999998</c:v>
                </c:pt>
                <c:pt idx="1238">
                  <c:v>0.45291999999999999</c:v>
                </c:pt>
                <c:pt idx="1239">
                  <c:v>0.45540999999999998</c:v>
                </c:pt>
                <c:pt idx="1240">
                  <c:v>0.45796399999999998</c:v>
                </c:pt>
                <c:pt idx="1241">
                  <c:v>0.46038899999999999</c:v>
                </c:pt>
                <c:pt idx="1242">
                  <c:v>0.46275100000000002</c:v>
                </c:pt>
                <c:pt idx="1243">
                  <c:v>0.465113</c:v>
                </c:pt>
                <c:pt idx="1244">
                  <c:v>0.46753899999999998</c:v>
                </c:pt>
                <c:pt idx="1245">
                  <c:v>0.46971000000000002</c:v>
                </c:pt>
                <c:pt idx="1246">
                  <c:v>0.471752</c:v>
                </c:pt>
                <c:pt idx="1247">
                  <c:v>0.47385899999999997</c:v>
                </c:pt>
                <c:pt idx="1248">
                  <c:v>0.47571000000000002</c:v>
                </c:pt>
                <c:pt idx="1249">
                  <c:v>0.47749799999999998</c:v>
                </c:pt>
                <c:pt idx="1250">
                  <c:v>0.47934900000000003</c:v>
                </c:pt>
                <c:pt idx="1251">
                  <c:v>0.48120000000000002</c:v>
                </c:pt>
                <c:pt idx="1252">
                  <c:v>0.48305100000000001</c:v>
                </c:pt>
                <c:pt idx="1253">
                  <c:v>0.48490299999999997</c:v>
                </c:pt>
                <c:pt idx="1254">
                  <c:v>0.48681799999999997</c:v>
                </c:pt>
                <c:pt idx="1255">
                  <c:v>0.48879699999999998</c:v>
                </c:pt>
                <c:pt idx="1256">
                  <c:v>0.49083900000000003</c:v>
                </c:pt>
                <c:pt idx="1257">
                  <c:v>0.49288199999999999</c:v>
                </c:pt>
                <c:pt idx="1258">
                  <c:v>0.494861</c:v>
                </c:pt>
                <c:pt idx="1259">
                  <c:v>0.49671199999999999</c:v>
                </c:pt>
                <c:pt idx="1260">
                  <c:v>0.49830799999999997</c:v>
                </c:pt>
                <c:pt idx="1261">
                  <c:v>0.49964900000000001</c:v>
                </c:pt>
                <c:pt idx="1262">
                  <c:v>0.50079799999999997</c:v>
                </c:pt>
                <c:pt idx="1263">
                  <c:v>0.50188299999999997</c:v>
                </c:pt>
                <c:pt idx="1264">
                  <c:v>0.50296799999999997</c:v>
                </c:pt>
                <c:pt idx="1265">
                  <c:v>0.50411700000000004</c:v>
                </c:pt>
                <c:pt idx="1266">
                  <c:v>0.50545799999999996</c:v>
                </c:pt>
                <c:pt idx="1267">
                  <c:v>0.50692599999999999</c:v>
                </c:pt>
                <c:pt idx="1268">
                  <c:v>0.50845799999999997</c:v>
                </c:pt>
                <c:pt idx="1269">
                  <c:v>0.51018200000000002</c:v>
                </c:pt>
                <c:pt idx="1270">
                  <c:v>0.51235200000000003</c:v>
                </c:pt>
                <c:pt idx="1271">
                  <c:v>0.514459</c:v>
                </c:pt>
                <c:pt idx="1272">
                  <c:v>0.51624599999999998</c:v>
                </c:pt>
                <c:pt idx="1273">
                  <c:v>0.51790599999999998</c:v>
                </c:pt>
                <c:pt idx="1274">
                  <c:v>0.51956599999999997</c:v>
                </c:pt>
                <c:pt idx="1275">
                  <c:v>0.52116200000000001</c:v>
                </c:pt>
                <c:pt idx="1276">
                  <c:v>0.52275799999999994</c:v>
                </c:pt>
                <c:pt idx="1277">
                  <c:v>0.52422599999999997</c:v>
                </c:pt>
                <c:pt idx="1278">
                  <c:v>0.52512000000000003</c:v>
                </c:pt>
                <c:pt idx="1279">
                  <c:v>0.52556700000000001</c:v>
                </c:pt>
                <c:pt idx="1280">
                  <c:v>0.52563000000000004</c:v>
                </c:pt>
                <c:pt idx="1281">
                  <c:v>0.52537500000000004</c:v>
                </c:pt>
                <c:pt idx="1282">
                  <c:v>0.52492799999999995</c:v>
                </c:pt>
                <c:pt idx="1283">
                  <c:v>0.52454500000000004</c:v>
                </c:pt>
                <c:pt idx="1284">
                  <c:v>0.52422599999999997</c:v>
                </c:pt>
                <c:pt idx="1285">
                  <c:v>0.52409799999999995</c:v>
                </c:pt>
                <c:pt idx="1286">
                  <c:v>0.52409799999999995</c:v>
                </c:pt>
                <c:pt idx="1287">
                  <c:v>0.52435399999999999</c:v>
                </c:pt>
                <c:pt idx="1288">
                  <c:v>0.52473700000000001</c:v>
                </c:pt>
                <c:pt idx="1289">
                  <c:v>0.52505599999999997</c:v>
                </c:pt>
                <c:pt idx="1290">
                  <c:v>0.52531099999999997</c:v>
                </c:pt>
                <c:pt idx="1291">
                  <c:v>0.52531099999999997</c:v>
                </c:pt>
                <c:pt idx="1292">
                  <c:v>0.524864</c:v>
                </c:pt>
                <c:pt idx="1293">
                  <c:v>0.52397099999999996</c:v>
                </c:pt>
                <c:pt idx="1294">
                  <c:v>0.522949</c:v>
                </c:pt>
                <c:pt idx="1295">
                  <c:v>0.52167200000000002</c:v>
                </c:pt>
                <c:pt idx="1296">
                  <c:v>0.52014000000000005</c:v>
                </c:pt>
                <c:pt idx="1297">
                  <c:v>0.518544</c:v>
                </c:pt>
                <c:pt idx="1298">
                  <c:v>0.51682099999999997</c:v>
                </c:pt>
                <c:pt idx="1299">
                  <c:v>0.51490599999999997</c:v>
                </c:pt>
                <c:pt idx="1300">
                  <c:v>0.512799</c:v>
                </c:pt>
                <c:pt idx="1301">
                  <c:v>0.510884</c:v>
                </c:pt>
                <c:pt idx="1302">
                  <c:v>0.50916099999999997</c:v>
                </c:pt>
                <c:pt idx="1303">
                  <c:v>0.50743700000000003</c:v>
                </c:pt>
                <c:pt idx="1304">
                  <c:v>0.50577700000000003</c:v>
                </c:pt>
                <c:pt idx="1305">
                  <c:v>0.50418099999999999</c:v>
                </c:pt>
                <c:pt idx="1306">
                  <c:v>0.50271299999999997</c:v>
                </c:pt>
                <c:pt idx="1307">
                  <c:v>0.501309</c:v>
                </c:pt>
                <c:pt idx="1308">
                  <c:v>0.50016000000000005</c:v>
                </c:pt>
                <c:pt idx="1309">
                  <c:v>0.49913800000000003</c:v>
                </c:pt>
                <c:pt idx="1310">
                  <c:v>0.49811699999999998</c:v>
                </c:pt>
                <c:pt idx="1311">
                  <c:v>0.49709500000000001</c:v>
                </c:pt>
                <c:pt idx="1312">
                  <c:v>0.49613800000000002</c:v>
                </c:pt>
                <c:pt idx="1313">
                  <c:v>0.49543599999999999</c:v>
                </c:pt>
                <c:pt idx="1314">
                  <c:v>0.49479699999999999</c:v>
                </c:pt>
                <c:pt idx="1315">
                  <c:v>0.49422300000000002</c:v>
                </c:pt>
                <c:pt idx="1316">
                  <c:v>0.49345699999999998</c:v>
                </c:pt>
                <c:pt idx="1317">
                  <c:v>0.49288199999999999</c:v>
                </c:pt>
                <c:pt idx="1318">
                  <c:v>0.49249900000000002</c:v>
                </c:pt>
                <c:pt idx="1319">
                  <c:v>0.492116</c:v>
                </c:pt>
                <c:pt idx="1320">
                  <c:v>0.49173299999999998</c:v>
                </c:pt>
                <c:pt idx="1321">
                  <c:v>0.49141400000000002</c:v>
                </c:pt>
                <c:pt idx="1322">
                  <c:v>0.491286</c:v>
                </c:pt>
                <c:pt idx="1323">
                  <c:v>0.49083900000000003</c:v>
                </c:pt>
                <c:pt idx="1324">
                  <c:v>0.49039300000000002</c:v>
                </c:pt>
                <c:pt idx="1325">
                  <c:v>0.49007299999999998</c:v>
                </c:pt>
                <c:pt idx="1326">
                  <c:v>0.48956300000000003</c:v>
                </c:pt>
                <c:pt idx="1327">
                  <c:v>0.48898799999999998</c:v>
                </c:pt>
                <c:pt idx="1328">
                  <c:v>0.48835000000000001</c:v>
                </c:pt>
                <c:pt idx="1329">
                  <c:v>0.48771100000000001</c:v>
                </c:pt>
                <c:pt idx="1330">
                  <c:v>0.48700900000000003</c:v>
                </c:pt>
                <c:pt idx="1331">
                  <c:v>0.48630699999999999</c:v>
                </c:pt>
                <c:pt idx="1332">
                  <c:v>0.48560500000000001</c:v>
                </c:pt>
                <c:pt idx="1333">
                  <c:v>0.48483900000000002</c:v>
                </c:pt>
                <c:pt idx="1334">
                  <c:v>0.48400900000000002</c:v>
                </c:pt>
                <c:pt idx="1335">
                  <c:v>0.48311500000000002</c:v>
                </c:pt>
                <c:pt idx="1336">
                  <c:v>0.48222100000000001</c:v>
                </c:pt>
                <c:pt idx="1337">
                  <c:v>0.48145500000000002</c:v>
                </c:pt>
                <c:pt idx="1338">
                  <c:v>0.48075299999999999</c:v>
                </c:pt>
                <c:pt idx="1339">
                  <c:v>0.48024299999999998</c:v>
                </c:pt>
                <c:pt idx="1340">
                  <c:v>0.47986000000000001</c:v>
                </c:pt>
                <c:pt idx="1341">
                  <c:v>0.47960399999999997</c:v>
                </c:pt>
                <c:pt idx="1342">
                  <c:v>0.47934900000000003</c:v>
                </c:pt>
                <c:pt idx="1343">
                  <c:v>0.478966</c:v>
                </c:pt>
                <c:pt idx="1344">
                  <c:v>0.47864699999999999</c:v>
                </c:pt>
                <c:pt idx="1345">
                  <c:v>0.47839100000000001</c:v>
                </c:pt>
                <c:pt idx="1346">
                  <c:v>0.47826400000000002</c:v>
                </c:pt>
                <c:pt idx="1347">
                  <c:v>0.47813600000000001</c:v>
                </c:pt>
                <c:pt idx="1348">
                  <c:v>0.478327</c:v>
                </c:pt>
                <c:pt idx="1349">
                  <c:v>0.47871000000000002</c:v>
                </c:pt>
                <c:pt idx="1350">
                  <c:v>0.47922100000000001</c:v>
                </c:pt>
                <c:pt idx="1351">
                  <c:v>0.47992299999999999</c:v>
                </c:pt>
                <c:pt idx="1352">
                  <c:v>0.48081699999999999</c:v>
                </c:pt>
                <c:pt idx="1353">
                  <c:v>0.481902</c:v>
                </c:pt>
                <c:pt idx="1354">
                  <c:v>0.48305100000000001</c:v>
                </c:pt>
                <c:pt idx="1355">
                  <c:v>0.48413699999999998</c:v>
                </c:pt>
                <c:pt idx="1356">
                  <c:v>0.48490299999999997</c:v>
                </c:pt>
                <c:pt idx="1357">
                  <c:v>0.485732</c:v>
                </c:pt>
                <c:pt idx="1358">
                  <c:v>0.48649900000000001</c:v>
                </c:pt>
                <c:pt idx="1359">
                  <c:v>0.487456</c:v>
                </c:pt>
                <c:pt idx="1360">
                  <c:v>0.48873299999999997</c:v>
                </c:pt>
                <c:pt idx="1361">
                  <c:v>0.49013699999999999</c:v>
                </c:pt>
                <c:pt idx="1362">
                  <c:v>0.49179699999999998</c:v>
                </c:pt>
                <c:pt idx="1363">
                  <c:v>0.49358400000000002</c:v>
                </c:pt>
                <c:pt idx="1364">
                  <c:v>0.49537199999999998</c:v>
                </c:pt>
                <c:pt idx="1365">
                  <c:v>0.49735099999999999</c:v>
                </c:pt>
                <c:pt idx="1366">
                  <c:v>0.49920199999999998</c:v>
                </c:pt>
                <c:pt idx="1367">
                  <c:v>0.50092599999999998</c:v>
                </c:pt>
                <c:pt idx="1368">
                  <c:v>0.50264900000000001</c:v>
                </c:pt>
                <c:pt idx="1369">
                  <c:v>0.504054</c:v>
                </c:pt>
                <c:pt idx="1370">
                  <c:v>0.50488299999999997</c:v>
                </c:pt>
                <c:pt idx="1371">
                  <c:v>0.50552200000000003</c:v>
                </c:pt>
                <c:pt idx="1372">
                  <c:v>0.50654299999999997</c:v>
                </c:pt>
                <c:pt idx="1373">
                  <c:v>0.50756500000000004</c:v>
                </c:pt>
                <c:pt idx="1374">
                  <c:v>0.50845799999999997</c:v>
                </c:pt>
                <c:pt idx="1375">
                  <c:v>0.50935200000000003</c:v>
                </c:pt>
                <c:pt idx="1376">
                  <c:v>0.51005400000000001</c:v>
                </c:pt>
                <c:pt idx="1377">
                  <c:v>0.51069299999999995</c:v>
                </c:pt>
                <c:pt idx="1378">
                  <c:v>0.511714</c:v>
                </c:pt>
                <c:pt idx="1379">
                  <c:v>0.51311799999999996</c:v>
                </c:pt>
                <c:pt idx="1380">
                  <c:v>0.51490599999999997</c:v>
                </c:pt>
                <c:pt idx="1381">
                  <c:v>0.51669299999999996</c:v>
                </c:pt>
                <c:pt idx="1382">
                  <c:v>0.51860799999999996</c:v>
                </c:pt>
                <c:pt idx="1383">
                  <c:v>0.52026799999999995</c:v>
                </c:pt>
                <c:pt idx="1384">
                  <c:v>0.52186399999999999</c:v>
                </c:pt>
              </c:numCache>
            </c:numRef>
          </c:val>
          <c:smooth val="0"/>
          <c:extLst>
            <c:ext xmlns:c16="http://schemas.microsoft.com/office/drawing/2014/chart" uri="{C3380CC4-5D6E-409C-BE32-E72D297353CC}">
              <c16:uniqueId val="{00000006-5444-475F-A280-F938C1C23A79}"/>
            </c:ext>
          </c:extLst>
        </c:ser>
        <c:ser>
          <c:idx val="7"/>
          <c:order val="7"/>
          <c:spPr>
            <a:ln w="28575" cap="rnd">
              <a:solidFill>
                <a:schemeClr val="accent2">
                  <a:lumMod val="60000"/>
                </a:schemeClr>
              </a:solidFill>
              <a:round/>
            </a:ln>
            <a:effectLst/>
          </c:spPr>
          <c:marker>
            <c:symbol val="none"/>
          </c:marker>
          <c:val>
            <c:numRef>
              <c:f>Motion2!$H$2:$H$1386</c:f>
              <c:numCache>
                <c:formatCode>General</c:formatCode>
                <c:ptCount val="1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-1.1287E-2</c:v>
                </c:pt>
                <c:pt idx="100">
                  <c:v>-1.29E-2</c:v>
                </c:pt>
                <c:pt idx="101">
                  <c:v>-1.4574E-2</c:v>
                </c:pt>
                <c:pt idx="102">
                  <c:v>-1.6310999999999999E-2</c:v>
                </c:pt>
                <c:pt idx="103">
                  <c:v>-1.8048000000000002E-2</c:v>
                </c:pt>
                <c:pt idx="104">
                  <c:v>-1.9970000000000002E-2</c:v>
                </c:pt>
                <c:pt idx="105">
                  <c:v>-2.2265E-2</c:v>
                </c:pt>
                <c:pt idx="106">
                  <c:v>-2.4746000000000001E-2</c:v>
                </c:pt>
                <c:pt idx="107">
                  <c:v>-2.7474999999999999E-2</c:v>
                </c:pt>
                <c:pt idx="108">
                  <c:v>-3.0327E-2</c:v>
                </c:pt>
                <c:pt idx="109">
                  <c:v>-3.3056000000000002E-2</c:v>
                </c:pt>
                <c:pt idx="110">
                  <c:v>-3.5722999999999998E-2</c:v>
                </c:pt>
                <c:pt idx="111">
                  <c:v>-3.8266000000000001E-2</c:v>
                </c:pt>
                <c:pt idx="112">
                  <c:v>-4.0746999999999998E-2</c:v>
                </c:pt>
                <c:pt idx="113">
                  <c:v>-4.3165000000000002E-2</c:v>
                </c:pt>
                <c:pt idx="114">
                  <c:v>-4.5584E-2</c:v>
                </c:pt>
                <c:pt idx="115">
                  <c:v>-4.8064999999999997E-2</c:v>
                </c:pt>
                <c:pt idx="116">
                  <c:v>-5.0360000000000002E-2</c:v>
                </c:pt>
                <c:pt idx="117">
                  <c:v>-5.2777999999999999E-2</c:v>
                </c:pt>
                <c:pt idx="118">
                  <c:v>-5.5135000000000003E-2</c:v>
                </c:pt>
                <c:pt idx="119">
                  <c:v>-5.7306000000000003E-2</c:v>
                </c:pt>
                <c:pt idx="120">
                  <c:v>-5.9414000000000002E-2</c:v>
                </c:pt>
                <c:pt idx="121">
                  <c:v>-6.1399000000000002E-2</c:v>
                </c:pt>
                <c:pt idx="122">
                  <c:v>-6.3198000000000004E-2</c:v>
                </c:pt>
                <c:pt idx="123">
                  <c:v>-6.4810000000000006E-2</c:v>
                </c:pt>
                <c:pt idx="124">
                  <c:v>-6.6174999999999998E-2</c:v>
                </c:pt>
                <c:pt idx="125">
                  <c:v>-6.7291000000000004E-2</c:v>
                </c:pt>
                <c:pt idx="126">
                  <c:v>-6.8282999999999996E-2</c:v>
                </c:pt>
                <c:pt idx="127">
                  <c:v>-6.9213999999999998E-2</c:v>
                </c:pt>
                <c:pt idx="128">
                  <c:v>-7.0454000000000003E-2</c:v>
                </c:pt>
                <c:pt idx="129">
                  <c:v>-7.1879999999999999E-2</c:v>
                </c:pt>
                <c:pt idx="130">
                  <c:v>-7.3245000000000005E-2</c:v>
                </c:pt>
                <c:pt idx="131">
                  <c:v>-7.4547000000000002E-2</c:v>
                </c:pt>
                <c:pt idx="132">
                  <c:v>-7.5602000000000003E-2</c:v>
                </c:pt>
                <c:pt idx="133">
                  <c:v>-7.6469999999999996E-2</c:v>
                </c:pt>
                <c:pt idx="134">
                  <c:v>-7.7523999999999996E-2</c:v>
                </c:pt>
                <c:pt idx="135">
                  <c:v>-7.8950999999999993E-2</c:v>
                </c:pt>
                <c:pt idx="136">
                  <c:v>-8.0686999999999995E-2</c:v>
                </c:pt>
                <c:pt idx="137">
                  <c:v>-8.2734000000000002E-2</c:v>
                </c:pt>
                <c:pt idx="138">
                  <c:v>-8.4655999999999995E-2</c:v>
                </c:pt>
                <c:pt idx="139">
                  <c:v>-8.6579000000000003E-2</c:v>
                </c:pt>
                <c:pt idx="140">
                  <c:v>-8.8191000000000005E-2</c:v>
                </c:pt>
                <c:pt idx="141">
                  <c:v>-8.9370000000000005E-2</c:v>
                </c:pt>
                <c:pt idx="142">
                  <c:v>-9.0051999999999993E-2</c:v>
                </c:pt>
                <c:pt idx="143">
                  <c:v>-9.0237999999999999E-2</c:v>
                </c:pt>
                <c:pt idx="144">
                  <c:v>-8.9990000000000001E-2</c:v>
                </c:pt>
                <c:pt idx="145">
                  <c:v>-8.9122000000000007E-2</c:v>
                </c:pt>
                <c:pt idx="146">
                  <c:v>-8.7757000000000002E-2</c:v>
                </c:pt>
                <c:pt idx="147">
                  <c:v>-8.5897000000000001E-2</c:v>
                </c:pt>
                <c:pt idx="148">
                  <c:v>-8.3601999999999996E-2</c:v>
                </c:pt>
                <c:pt idx="149">
                  <c:v>-8.0873E-2</c:v>
                </c:pt>
                <c:pt idx="150">
                  <c:v>-7.7771999999999994E-2</c:v>
                </c:pt>
                <c:pt idx="151">
                  <c:v>-7.4236999999999997E-2</c:v>
                </c:pt>
                <c:pt idx="152">
                  <c:v>-7.0578000000000002E-2</c:v>
                </c:pt>
                <c:pt idx="153">
                  <c:v>-6.6670999999999994E-2</c:v>
                </c:pt>
                <c:pt idx="154">
                  <c:v>-6.2453000000000002E-2</c:v>
                </c:pt>
                <c:pt idx="155">
                  <c:v>-5.7987999999999998E-2</c:v>
                </c:pt>
                <c:pt idx="156">
                  <c:v>-5.3399000000000002E-2</c:v>
                </c:pt>
                <c:pt idx="157">
                  <c:v>-4.8561E-2</c:v>
                </c:pt>
                <c:pt idx="158">
                  <c:v>-4.3289000000000001E-2</c:v>
                </c:pt>
                <c:pt idx="159">
                  <c:v>-3.8018000000000003E-2</c:v>
                </c:pt>
                <c:pt idx="160">
                  <c:v>-3.2621999999999998E-2</c:v>
                </c:pt>
                <c:pt idx="161">
                  <c:v>-2.6977999999999999E-2</c:v>
                </c:pt>
                <c:pt idx="162">
                  <c:v>-2.1273E-2</c:v>
                </c:pt>
                <c:pt idx="163">
                  <c:v>-1.5566999999999999E-2</c:v>
                </c:pt>
                <c:pt idx="164">
                  <c:v>-9.7990000000000004E-3</c:v>
                </c:pt>
                <c:pt idx="165">
                  <c:v>-3.9690000000000003E-3</c:v>
                </c:pt>
                <c:pt idx="166">
                  <c:v>1.737E-3</c:v>
                </c:pt>
                <c:pt idx="167">
                  <c:v>7.4419999999999998E-3</c:v>
                </c:pt>
                <c:pt idx="168">
                  <c:v>1.3148E-2</c:v>
                </c:pt>
                <c:pt idx="169">
                  <c:v>1.8792E-2</c:v>
                </c:pt>
                <c:pt idx="170">
                  <c:v>2.4435999999999999E-2</c:v>
                </c:pt>
                <c:pt idx="171">
                  <c:v>3.0016999999999999E-2</c:v>
                </c:pt>
                <c:pt idx="172">
                  <c:v>3.5536999999999999E-2</c:v>
                </c:pt>
                <c:pt idx="173">
                  <c:v>4.1057000000000003E-2</c:v>
                </c:pt>
                <c:pt idx="174">
                  <c:v>4.6515000000000001E-2</c:v>
                </c:pt>
                <c:pt idx="175">
                  <c:v>5.2033999999999997E-2</c:v>
                </c:pt>
                <c:pt idx="176">
                  <c:v>5.7554000000000001E-2</c:v>
                </c:pt>
                <c:pt idx="177">
                  <c:v>6.3135999999999998E-2</c:v>
                </c:pt>
                <c:pt idx="178">
                  <c:v>6.8779999999999994E-2</c:v>
                </c:pt>
                <c:pt idx="179">
                  <c:v>7.4608999999999995E-2</c:v>
                </c:pt>
                <c:pt idx="180">
                  <c:v>8.0501000000000003E-2</c:v>
                </c:pt>
                <c:pt idx="181">
                  <c:v>8.6579000000000003E-2</c:v>
                </c:pt>
                <c:pt idx="182">
                  <c:v>9.2781000000000002E-2</c:v>
                </c:pt>
                <c:pt idx="183">
                  <c:v>9.9168999999999993E-2</c:v>
                </c:pt>
                <c:pt idx="184">
                  <c:v>0.105867</c:v>
                </c:pt>
                <c:pt idx="185">
                  <c:v>0.112813</c:v>
                </c:pt>
                <c:pt idx="186">
                  <c:v>0.119945</c:v>
                </c:pt>
                <c:pt idx="187">
                  <c:v>0.12720200000000001</c:v>
                </c:pt>
                <c:pt idx="188">
                  <c:v>0.13470599999999999</c:v>
                </c:pt>
                <c:pt idx="189">
                  <c:v>0.14227200000000001</c:v>
                </c:pt>
                <c:pt idx="190">
                  <c:v>0.149839</c:v>
                </c:pt>
                <c:pt idx="191">
                  <c:v>0.157467</c:v>
                </c:pt>
                <c:pt idx="192">
                  <c:v>0.16509599999999999</c:v>
                </c:pt>
                <c:pt idx="193">
                  <c:v>0.172848</c:v>
                </c:pt>
                <c:pt idx="194">
                  <c:v>0.180724</c:v>
                </c:pt>
                <c:pt idx="195">
                  <c:v>0.18853900000000001</c:v>
                </c:pt>
                <c:pt idx="196">
                  <c:v>0.19647700000000001</c:v>
                </c:pt>
                <c:pt idx="197">
                  <c:v>0.20441599999999999</c:v>
                </c:pt>
                <c:pt idx="198">
                  <c:v>0.21229200000000001</c:v>
                </c:pt>
                <c:pt idx="199">
                  <c:v>0.22023100000000001</c:v>
                </c:pt>
                <c:pt idx="200">
                  <c:v>0.228045</c:v>
                </c:pt>
                <c:pt idx="201">
                  <c:v>0.23585999999999999</c:v>
                </c:pt>
                <c:pt idx="202">
                  <c:v>0.24354999999999999</c:v>
                </c:pt>
                <c:pt idx="203">
                  <c:v>0.25117800000000001</c:v>
                </c:pt>
                <c:pt idx="204">
                  <c:v>0.25886900000000002</c:v>
                </c:pt>
                <c:pt idx="205">
                  <c:v>0.26680700000000002</c:v>
                </c:pt>
                <c:pt idx="206">
                  <c:v>0.274808</c:v>
                </c:pt>
                <c:pt idx="207">
                  <c:v>0.282746</c:v>
                </c:pt>
                <c:pt idx="208">
                  <c:v>0.290437</c:v>
                </c:pt>
                <c:pt idx="209">
                  <c:v>0.29800300000000002</c:v>
                </c:pt>
                <c:pt idx="210">
                  <c:v>0.30538300000000002</c:v>
                </c:pt>
                <c:pt idx="211">
                  <c:v>0.31257800000000002</c:v>
                </c:pt>
                <c:pt idx="212">
                  <c:v>0.31946200000000002</c:v>
                </c:pt>
                <c:pt idx="213">
                  <c:v>0.326098</c:v>
                </c:pt>
                <c:pt idx="214">
                  <c:v>0.332424</c:v>
                </c:pt>
                <c:pt idx="215">
                  <c:v>0.33831600000000001</c:v>
                </c:pt>
                <c:pt idx="216">
                  <c:v>0.34389700000000001</c:v>
                </c:pt>
                <c:pt idx="217">
                  <c:v>0.34929300000000002</c:v>
                </c:pt>
                <c:pt idx="218">
                  <c:v>0.35431699999999999</c:v>
                </c:pt>
                <c:pt idx="219">
                  <c:v>0.35903000000000002</c:v>
                </c:pt>
                <c:pt idx="220">
                  <c:v>0.363371</c:v>
                </c:pt>
                <c:pt idx="221">
                  <c:v>0.36721700000000002</c:v>
                </c:pt>
                <c:pt idx="222">
                  <c:v>0.37037999999999999</c:v>
                </c:pt>
                <c:pt idx="223">
                  <c:v>0.37323299999999998</c:v>
                </c:pt>
                <c:pt idx="224">
                  <c:v>0.37558900000000001</c:v>
                </c:pt>
                <c:pt idx="225">
                  <c:v>0.37732599999999999</c:v>
                </c:pt>
                <c:pt idx="226">
                  <c:v>0.37850400000000001</c:v>
                </c:pt>
                <c:pt idx="227">
                  <c:v>0.37924799999999997</c:v>
                </c:pt>
                <c:pt idx="228">
                  <c:v>0.37993100000000002</c:v>
                </c:pt>
                <c:pt idx="229">
                  <c:v>0.38061299999999998</c:v>
                </c:pt>
                <c:pt idx="230">
                  <c:v>0.38110899999999998</c:v>
                </c:pt>
                <c:pt idx="231">
                  <c:v>0.381357</c:v>
                </c:pt>
                <c:pt idx="232">
                  <c:v>0.38123299999999999</c:v>
                </c:pt>
                <c:pt idx="233">
                  <c:v>0.38086100000000001</c:v>
                </c:pt>
                <c:pt idx="234">
                  <c:v>0.38061299999999998</c:v>
                </c:pt>
                <c:pt idx="235">
                  <c:v>0.38073699999999999</c:v>
                </c:pt>
                <c:pt idx="236">
                  <c:v>0.38110899999999998</c:v>
                </c:pt>
                <c:pt idx="237">
                  <c:v>0.38179099999999999</c:v>
                </c:pt>
                <c:pt idx="238">
                  <c:v>0.38234899999999999</c:v>
                </c:pt>
                <c:pt idx="239">
                  <c:v>0.38278400000000001</c:v>
                </c:pt>
                <c:pt idx="240">
                  <c:v>0.38303199999999998</c:v>
                </c:pt>
                <c:pt idx="241">
                  <c:v>0.38284600000000002</c:v>
                </c:pt>
                <c:pt idx="242">
                  <c:v>0.38222499999999998</c:v>
                </c:pt>
                <c:pt idx="243">
                  <c:v>0.38123299999999999</c:v>
                </c:pt>
                <c:pt idx="244">
                  <c:v>0.37980700000000001</c:v>
                </c:pt>
                <c:pt idx="245">
                  <c:v>0.377946</c:v>
                </c:pt>
                <c:pt idx="246">
                  <c:v>0.37583699999999998</c:v>
                </c:pt>
                <c:pt idx="247">
                  <c:v>0.373419</c:v>
                </c:pt>
                <c:pt idx="248">
                  <c:v>0.37069000000000002</c:v>
                </c:pt>
                <c:pt idx="249">
                  <c:v>0.36771300000000001</c:v>
                </c:pt>
                <c:pt idx="250">
                  <c:v>0.364674</c:v>
                </c:pt>
                <c:pt idx="251">
                  <c:v>0.36144900000000002</c:v>
                </c:pt>
                <c:pt idx="252">
                  <c:v>0.35809999999999997</c:v>
                </c:pt>
                <c:pt idx="253">
                  <c:v>0.35462700000000003</c:v>
                </c:pt>
                <c:pt idx="254">
                  <c:v>0.350968</c:v>
                </c:pt>
                <c:pt idx="255">
                  <c:v>0.34718399999999999</c:v>
                </c:pt>
                <c:pt idx="256">
                  <c:v>0.34340100000000001</c:v>
                </c:pt>
                <c:pt idx="257">
                  <c:v>0.33949400000000002</c:v>
                </c:pt>
                <c:pt idx="258">
                  <c:v>0.335339</c:v>
                </c:pt>
                <c:pt idx="259">
                  <c:v>0.33118300000000001</c:v>
                </c:pt>
                <c:pt idx="260">
                  <c:v>0.32684200000000002</c:v>
                </c:pt>
                <c:pt idx="261">
                  <c:v>0.32237700000000002</c:v>
                </c:pt>
                <c:pt idx="262">
                  <c:v>0.317911</c:v>
                </c:pt>
                <c:pt idx="263">
                  <c:v>0.313446</c:v>
                </c:pt>
                <c:pt idx="264">
                  <c:v>0.30916700000000003</c:v>
                </c:pt>
                <c:pt idx="265">
                  <c:v>0.30488700000000002</c:v>
                </c:pt>
                <c:pt idx="266">
                  <c:v>0.30079400000000001</c:v>
                </c:pt>
                <c:pt idx="267">
                  <c:v>0.29688700000000001</c:v>
                </c:pt>
                <c:pt idx="268">
                  <c:v>0.29316599999999998</c:v>
                </c:pt>
                <c:pt idx="269">
                  <c:v>0.28950599999999999</c:v>
                </c:pt>
                <c:pt idx="270">
                  <c:v>0.28590900000000002</c:v>
                </c:pt>
                <c:pt idx="271">
                  <c:v>0.28243600000000002</c:v>
                </c:pt>
                <c:pt idx="272">
                  <c:v>0.27902500000000002</c:v>
                </c:pt>
                <c:pt idx="273">
                  <c:v>0.27555200000000002</c:v>
                </c:pt>
                <c:pt idx="274">
                  <c:v>0.27214100000000002</c:v>
                </c:pt>
                <c:pt idx="275">
                  <c:v>0.268544</c:v>
                </c:pt>
                <c:pt idx="276">
                  <c:v>0.26488499999999998</c:v>
                </c:pt>
                <c:pt idx="277">
                  <c:v>0.26103999999999999</c:v>
                </c:pt>
                <c:pt idx="278">
                  <c:v>0.25700800000000001</c:v>
                </c:pt>
                <c:pt idx="279">
                  <c:v>0.25279099999999999</c:v>
                </c:pt>
                <c:pt idx="280">
                  <c:v>0.24820200000000001</c:v>
                </c:pt>
                <c:pt idx="281">
                  <c:v>0.24330199999999999</c:v>
                </c:pt>
                <c:pt idx="282">
                  <c:v>0.238154</c:v>
                </c:pt>
                <c:pt idx="283">
                  <c:v>0.23269699999999999</c:v>
                </c:pt>
                <c:pt idx="284">
                  <c:v>0.22680500000000001</c:v>
                </c:pt>
                <c:pt idx="285">
                  <c:v>0.22047900000000001</c:v>
                </c:pt>
                <c:pt idx="286">
                  <c:v>0.21371899999999999</c:v>
                </c:pt>
                <c:pt idx="287">
                  <c:v>0.20677300000000001</c:v>
                </c:pt>
                <c:pt idx="288">
                  <c:v>0.19945399999999999</c:v>
                </c:pt>
                <c:pt idx="289">
                  <c:v>0.191826</c:v>
                </c:pt>
                <c:pt idx="290">
                  <c:v>0.183949</c:v>
                </c:pt>
                <c:pt idx="291">
                  <c:v>0.17588699999999999</c:v>
                </c:pt>
                <c:pt idx="292">
                  <c:v>0.16776199999999999</c:v>
                </c:pt>
                <c:pt idx="293">
                  <c:v>0.15939</c:v>
                </c:pt>
                <c:pt idx="294">
                  <c:v>0.15095500000000001</c:v>
                </c:pt>
                <c:pt idx="295">
                  <c:v>0.142707</c:v>
                </c:pt>
                <c:pt idx="296">
                  <c:v>0.13445799999999999</c:v>
                </c:pt>
                <c:pt idx="297">
                  <c:v>0.12639600000000001</c:v>
                </c:pt>
                <c:pt idx="298">
                  <c:v>0.11833299999999999</c:v>
                </c:pt>
                <c:pt idx="299">
                  <c:v>0.110457</c:v>
                </c:pt>
                <c:pt idx="300">
                  <c:v>0.102642</c:v>
                </c:pt>
                <c:pt idx="301">
                  <c:v>9.5075999999999994E-2</c:v>
                </c:pt>
                <c:pt idx="302">
                  <c:v>8.7818999999999994E-2</c:v>
                </c:pt>
                <c:pt idx="303">
                  <c:v>8.0686999999999995E-2</c:v>
                </c:pt>
                <c:pt idx="304">
                  <c:v>7.3802999999999994E-2</c:v>
                </c:pt>
                <c:pt idx="305">
                  <c:v>6.7043000000000005E-2</c:v>
                </c:pt>
                <c:pt idx="306">
                  <c:v>6.0531000000000001E-2</c:v>
                </c:pt>
                <c:pt idx="307">
                  <c:v>5.4205000000000003E-2</c:v>
                </c:pt>
                <c:pt idx="308">
                  <c:v>4.8313000000000002E-2</c:v>
                </c:pt>
                <c:pt idx="309">
                  <c:v>4.2606999999999999E-2</c:v>
                </c:pt>
                <c:pt idx="310">
                  <c:v>3.7088000000000003E-2</c:v>
                </c:pt>
                <c:pt idx="311">
                  <c:v>3.1815999999999997E-2</c:v>
                </c:pt>
                <c:pt idx="312">
                  <c:v>2.673E-2</c:v>
                </c:pt>
                <c:pt idx="313">
                  <c:v>2.1831E-2</c:v>
                </c:pt>
                <c:pt idx="314">
                  <c:v>1.7179E-2</c:v>
                </c:pt>
                <c:pt idx="315">
                  <c:v>1.29E-2</c:v>
                </c:pt>
                <c:pt idx="316">
                  <c:v>8.6210000000000002E-3</c:v>
                </c:pt>
                <c:pt idx="317">
                  <c:v>4.5890000000000002E-3</c:v>
                </c:pt>
                <c:pt idx="318">
                  <c:v>8.6799999999999996E-4</c:v>
                </c:pt>
                <c:pt idx="319">
                  <c:v>-2.7290000000000001E-3</c:v>
                </c:pt>
                <c:pt idx="320">
                  <c:v>-6.1399999999999996E-3</c:v>
                </c:pt>
                <c:pt idx="321">
                  <c:v>-9.1170000000000001E-3</c:v>
                </c:pt>
                <c:pt idx="322">
                  <c:v>-1.166E-2</c:v>
                </c:pt>
                <c:pt idx="323">
                  <c:v>-1.4078E-2</c:v>
                </c:pt>
                <c:pt idx="324">
                  <c:v>-1.6187E-2</c:v>
                </c:pt>
                <c:pt idx="325">
                  <c:v>-1.8048000000000002E-2</c:v>
                </c:pt>
                <c:pt idx="326">
                  <c:v>-1.9536000000000001E-2</c:v>
                </c:pt>
                <c:pt idx="327">
                  <c:v>-2.0837999999999999E-2</c:v>
                </c:pt>
                <c:pt idx="328">
                  <c:v>-2.1831E-2</c:v>
                </c:pt>
                <c:pt idx="329">
                  <c:v>-2.2761E-2</c:v>
                </c:pt>
                <c:pt idx="330">
                  <c:v>-2.3442999999999999E-2</c:v>
                </c:pt>
                <c:pt idx="331">
                  <c:v>-2.3876999999999999E-2</c:v>
                </c:pt>
                <c:pt idx="332">
                  <c:v>-2.4187E-2</c:v>
                </c:pt>
                <c:pt idx="333">
                  <c:v>-2.4435999999999999E-2</c:v>
                </c:pt>
                <c:pt idx="334">
                  <c:v>-2.4622000000000002E-2</c:v>
                </c:pt>
                <c:pt idx="335">
                  <c:v>-2.4746000000000001E-2</c:v>
                </c:pt>
                <c:pt idx="336">
                  <c:v>-2.4808E-2</c:v>
                </c:pt>
                <c:pt idx="337">
                  <c:v>-2.4808E-2</c:v>
                </c:pt>
                <c:pt idx="338">
                  <c:v>-2.4684000000000001E-2</c:v>
                </c:pt>
                <c:pt idx="339">
                  <c:v>-2.4497999999999999E-2</c:v>
                </c:pt>
                <c:pt idx="340">
                  <c:v>-2.4250000000000001E-2</c:v>
                </c:pt>
                <c:pt idx="341">
                  <c:v>-2.4001000000000001E-2</c:v>
                </c:pt>
                <c:pt idx="342">
                  <c:v>-2.3753E-2</c:v>
                </c:pt>
                <c:pt idx="343">
                  <c:v>-2.3691E-2</c:v>
                </c:pt>
                <c:pt idx="344">
                  <c:v>-2.3691E-2</c:v>
                </c:pt>
                <c:pt idx="345">
                  <c:v>-2.3876999999999999E-2</c:v>
                </c:pt>
                <c:pt idx="346">
                  <c:v>-2.4435999999999999E-2</c:v>
                </c:pt>
                <c:pt idx="347">
                  <c:v>-2.5366E-2</c:v>
                </c:pt>
                <c:pt idx="348">
                  <c:v>-2.6606000000000001E-2</c:v>
                </c:pt>
                <c:pt idx="349">
                  <c:v>-2.8157000000000001E-2</c:v>
                </c:pt>
                <c:pt idx="350">
                  <c:v>-3.0265E-2</c:v>
                </c:pt>
                <c:pt idx="351">
                  <c:v>-3.2870000000000003E-2</c:v>
                </c:pt>
                <c:pt idx="352">
                  <c:v>-3.5784999999999997E-2</c:v>
                </c:pt>
                <c:pt idx="353">
                  <c:v>-3.9072000000000003E-2</c:v>
                </c:pt>
                <c:pt idx="354">
                  <c:v>-4.2544999999999999E-2</c:v>
                </c:pt>
                <c:pt idx="355">
                  <c:v>-4.6204000000000002E-2</c:v>
                </c:pt>
                <c:pt idx="356">
                  <c:v>-5.0111999999999997E-2</c:v>
                </c:pt>
                <c:pt idx="357">
                  <c:v>-5.4142999999999997E-2</c:v>
                </c:pt>
                <c:pt idx="358">
                  <c:v>-5.8298000000000003E-2</c:v>
                </c:pt>
                <c:pt idx="359">
                  <c:v>-6.2826000000000007E-2</c:v>
                </c:pt>
                <c:pt idx="360">
                  <c:v>-6.7600999999999994E-2</c:v>
                </c:pt>
                <c:pt idx="361">
                  <c:v>-7.2563000000000002E-2</c:v>
                </c:pt>
                <c:pt idx="362">
                  <c:v>-7.7771999999999994E-2</c:v>
                </c:pt>
                <c:pt idx="363">
                  <c:v>-8.2982E-2</c:v>
                </c:pt>
                <c:pt idx="364">
                  <c:v>-8.8501999999999997E-2</c:v>
                </c:pt>
                <c:pt idx="365">
                  <c:v>-9.3959000000000001E-2</c:v>
                </c:pt>
                <c:pt idx="366">
                  <c:v>-9.9478999999999998E-2</c:v>
                </c:pt>
                <c:pt idx="367">
                  <c:v>-0.10512299999999999</c:v>
                </c:pt>
                <c:pt idx="368">
                  <c:v>-0.110829</c:v>
                </c:pt>
                <c:pt idx="369">
                  <c:v>-0.11634799999999999</c:v>
                </c:pt>
                <c:pt idx="370">
                  <c:v>-0.12162000000000001</c:v>
                </c:pt>
                <c:pt idx="371">
                  <c:v>-0.12670500000000001</c:v>
                </c:pt>
                <c:pt idx="372">
                  <c:v>-0.131357</c:v>
                </c:pt>
                <c:pt idx="373">
                  <c:v>-0.135574</c:v>
                </c:pt>
                <c:pt idx="374">
                  <c:v>-0.139543</c:v>
                </c:pt>
                <c:pt idx="375">
                  <c:v>-0.14301700000000001</c:v>
                </c:pt>
                <c:pt idx="376">
                  <c:v>-0.14649000000000001</c:v>
                </c:pt>
                <c:pt idx="377">
                  <c:v>-0.14971499999999999</c:v>
                </c:pt>
                <c:pt idx="378">
                  <c:v>-0.152506</c:v>
                </c:pt>
                <c:pt idx="379">
                  <c:v>-0.15479999999999999</c:v>
                </c:pt>
                <c:pt idx="380">
                  <c:v>-0.156165</c:v>
                </c:pt>
                <c:pt idx="381">
                  <c:v>-0.15690899999999999</c:v>
                </c:pt>
                <c:pt idx="382">
                  <c:v>-0.157467</c:v>
                </c:pt>
                <c:pt idx="383">
                  <c:v>-0.158025</c:v>
                </c:pt>
                <c:pt idx="384">
                  <c:v>-0.158521</c:v>
                </c:pt>
                <c:pt idx="385">
                  <c:v>-0.15870699999999999</c:v>
                </c:pt>
                <c:pt idx="386">
                  <c:v>-0.15864500000000001</c:v>
                </c:pt>
                <c:pt idx="387">
                  <c:v>-0.158273</c:v>
                </c:pt>
                <c:pt idx="388">
                  <c:v>-0.157467</c:v>
                </c:pt>
                <c:pt idx="389">
                  <c:v>-0.15604100000000001</c:v>
                </c:pt>
                <c:pt idx="390">
                  <c:v>-0.15393200000000001</c:v>
                </c:pt>
                <c:pt idx="391">
                  <c:v>-0.15101700000000001</c:v>
                </c:pt>
                <c:pt idx="392">
                  <c:v>-0.14742</c:v>
                </c:pt>
                <c:pt idx="393">
                  <c:v>-0.14307900000000001</c:v>
                </c:pt>
                <c:pt idx="394">
                  <c:v>-0.13836499999999999</c:v>
                </c:pt>
                <c:pt idx="395">
                  <c:v>-0.13328000000000001</c:v>
                </c:pt>
                <c:pt idx="396">
                  <c:v>-0.12769800000000001</c:v>
                </c:pt>
                <c:pt idx="397">
                  <c:v>-0.121806</c:v>
                </c:pt>
                <c:pt idx="398">
                  <c:v>-0.11548</c:v>
                </c:pt>
                <c:pt idx="399">
                  <c:v>-0.108906</c:v>
                </c:pt>
                <c:pt idx="400">
                  <c:v>-0.10208399999999999</c:v>
                </c:pt>
                <c:pt idx="401">
                  <c:v>-9.5324000000000006E-2</c:v>
                </c:pt>
                <c:pt idx="402">
                  <c:v>-8.8377999999999998E-2</c:v>
                </c:pt>
                <c:pt idx="403">
                  <c:v>-8.1244999999999998E-2</c:v>
                </c:pt>
                <c:pt idx="404">
                  <c:v>-7.4112999999999998E-2</c:v>
                </c:pt>
                <c:pt idx="405">
                  <c:v>-6.6980999999999999E-2</c:v>
                </c:pt>
                <c:pt idx="406">
                  <c:v>-5.9787E-2</c:v>
                </c:pt>
                <c:pt idx="407">
                  <c:v>-5.2468000000000001E-2</c:v>
                </c:pt>
                <c:pt idx="408">
                  <c:v>-4.5150000000000003E-2</c:v>
                </c:pt>
                <c:pt idx="409">
                  <c:v>-3.7893999999999997E-2</c:v>
                </c:pt>
                <c:pt idx="410">
                  <c:v>-3.0637999999999999E-2</c:v>
                </c:pt>
                <c:pt idx="411">
                  <c:v>-2.3442999999999999E-2</c:v>
                </c:pt>
                <c:pt idx="412">
                  <c:v>-1.6310999999999999E-2</c:v>
                </c:pt>
                <c:pt idx="413">
                  <c:v>-9.3650000000000001E-3</c:v>
                </c:pt>
                <c:pt idx="414">
                  <c:v>-2.7290000000000001E-3</c:v>
                </c:pt>
                <c:pt idx="415">
                  <c:v>3.7209999999999999E-3</c:v>
                </c:pt>
                <c:pt idx="416">
                  <c:v>1.0047E-2</c:v>
                </c:pt>
                <c:pt idx="417">
                  <c:v>1.6063000000000001E-2</c:v>
                </c:pt>
                <c:pt idx="418">
                  <c:v>2.1892999999999999E-2</c:v>
                </c:pt>
                <c:pt idx="419">
                  <c:v>2.7598999999999999E-2</c:v>
                </c:pt>
                <c:pt idx="420">
                  <c:v>3.3180000000000001E-2</c:v>
                </c:pt>
                <c:pt idx="421">
                  <c:v>3.8452E-2</c:v>
                </c:pt>
                <c:pt idx="422">
                  <c:v>4.3661999999999999E-2</c:v>
                </c:pt>
                <c:pt idx="423">
                  <c:v>4.8746999999999999E-2</c:v>
                </c:pt>
                <c:pt idx="424">
                  <c:v>5.3770999999999999E-2</c:v>
                </c:pt>
                <c:pt idx="425">
                  <c:v>5.8793999999999999E-2</c:v>
                </c:pt>
                <c:pt idx="426">
                  <c:v>6.3694000000000001E-2</c:v>
                </c:pt>
                <c:pt idx="427">
                  <c:v>6.8530999999999995E-2</c:v>
                </c:pt>
                <c:pt idx="428">
                  <c:v>7.3306999999999997E-2</c:v>
                </c:pt>
                <c:pt idx="429">
                  <c:v>7.8020000000000006E-2</c:v>
                </c:pt>
                <c:pt idx="430">
                  <c:v>8.2671999999999995E-2</c:v>
                </c:pt>
                <c:pt idx="431">
                  <c:v>8.7137000000000006E-2</c:v>
                </c:pt>
                <c:pt idx="432">
                  <c:v>9.1540999999999997E-2</c:v>
                </c:pt>
                <c:pt idx="433">
                  <c:v>9.5944000000000002E-2</c:v>
                </c:pt>
                <c:pt idx="434">
                  <c:v>0.100285</c:v>
                </c:pt>
                <c:pt idx="435">
                  <c:v>0.104627</c:v>
                </c:pt>
                <c:pt idx="436">
                  <c:v>0.10872</c:v>
                </c:pt>
                <c:pt idx="437">
                  <c:v>0.112813</c:v>
                </c:pt>
                <c:pt idx="438">
                  <c:v>0.11672</c:v>
                </c:pt>
                <c:pt idx="439">
                  <c:v>0.12056600000000001</c:v>
                </c:pt>
                <c:pt idx="440">
                  <c:v>0.124039</c:v>
                </c:pt>
                <c:pt idx="441">
                  <c:v>0.12732599999999999</c:v>
                </c:pt>
                <c:pt idx="442">
                  <c:v>0.130241</c:v>
                </c:pt>
                <c:pt idx="443">
                  <c:v>0.133156</c:v>
                </c:pt>
                <c:pt idx="444">
                  <c:v>0.135884</c:v>
                </c:pt>
                <c:pt idx="445">
                  <c:v>0.13861299999999999</c:v>
                </c:pt>
                <c:pt idx="446">
                  <c:v>0.141342</c:v>
                </c:pt>
                <c:pt idx="447">
                  <c:v>0.144009</c:v>
                </c:pt>
                <c:pt idx="448">
                  <c:v>0.146676</c:v>
                </c:pt>
                <c:pt idx="449">
                  <c:v>0.14909500000000001</c:v>
                </c:pt>
                <c:pt idx="450">
                  <c:v>0.15182300000000001</c:v>
                </c:pt>
                <c:pt idx="451">
                  <c:v>0.15479999999999999</c:v>
                </c:pt>
                <c:pt idx="452">
                  <c:v>0.15783900000000001</c:v>
                </c:pt>
                <c:pt idx="453">
                  <c:v>0.16100200000000001</c:v>
                </c:pt>
                <c:pt idx="454">
                  <c:v>0.16422700000000001</c:v>
                </c:pt>
                <c:pt idx="455">
                  <c:v>0.16745199999999999</c:v>
                </c:pt>
                <c:pt idx="456">
                  <c:v>0.170739</c:v>
                </c:pt>
                <c:pt idx="457">
                  <c:v>0.17421200000000001</c:v>
                </c:pt>
                <c:pt idx="458">
                  <c:v>0.17793400000000001</c:v>
                </c:pt>
                <c:pt idx="459">
                  <c:v>0.18190300000000001</c:v>
                </c:pt>
                <c:pt idx="460">
                  <c:v>0.18612000000000001</c:v>
                </c:pt>
                <c:pt idx="461">
                  <c:v>0.19046199999999999</c:v>
                </c:pt>
                <c:pt idx="462">
                  <c:v>0.195051</c:v>
                </c:pt>
                <c:pt idx="463">
                  <c:v>0.19964000000000001</c:v>
                </c:pt>
                <c:pt idx="464">
                  <c:v>0.20447799999999999</c:v>
                </c:pt>
                <c:pt idx="465">
                  <c:v>0.209315</c:v>
                </c:pt>
                <c:pt idx="466">
                  <c:v>0.214091</c:v>
                </c:pt>
                <c:pt idx="467">
                  <c:v>0.218866</c:v>
                </c:pt>
                <c:pt idx="468">
                  <c:v>0.22358</c:v>
                </c:pt>
                <c:pt idx="469">
                  <c:v>0.22792100000000001</c:v>
                </c:pt>
                <c:pt idx="470">
                  <c:v>0.232076</c:v>
                </c:pt>
                <c:pt idx="471">
                  <c:v>0.23592199999999999</c:v>
                </c:pt>
                <c:pt idx="472">
                  <c:v>0.23927100000000001</c:v>
                </c:pt>
                <c:pt idx="473">
                  <c:v>0.24224799999999999</c:v>
                </c:pt>
                <c:pt idx="474">
                  <c:v>0.244977</c:v>
                </c:pt>
                <c:pt idx="475">
                  <c:v>0.24727099999999999</c:v>
                </c:pt>
                <c:pt idx="476">
                  <c:v>0.24962799999999999</c:v>
                </c:pt>
                <c:pt idx="477">
                  <c:v>0.25198500000000001</c:v>
                </c:pt>
                <c:pt idx="478">
                  <c:v>0.25403100000000001</c:v>
                </c:pt>
                <c:pt idx="479">
                  <c:v>0.25570599999999999</c:v>
                </c:pt>
                <c:pt idx="480">
                  <c:v>0.25675999999999999</c:v>
                </c:pt>
                <c:pt idx="481">
                  <c:v>0.25750400000000001</c:v>
                </c:pt>
                <c:pt idx="482">
                  <c:v>0.258187</c:v>
                </c:pt>
                <c:pt idx="483">
                  <c:v>0.25905499999999998</c:v>
                </c:pt>
                <c:pt idx="484">
                  <c:v>0.26004699999999997</c:v>
                </c:pt>
                <c:pt idx="485">
                  <c:v>0.26091500000000001</c:v>
                </c:pt>
                <c:pt idx="486">
                  <c:v>0.26172200000000001</c:v>
                </c:pt>
                <c:pt idx="487">
                  <c:v>0.26228000000000001</c:v>
                </c:pt>
                <c:pt idx="488">
                  <c:v>0.262652</c:v>
                </c:pt>
                <c:pt idx="489">
                  <c:v>0.262652</c:v>
                </c:pt>
                <c:pt idx="490">
                  <c:v>0.26209399999999999</c:v>
                </c:pt>
                <c:pt idx="491">
                  <c:v>0.260853</c:v>
                </c:pt>
                <c:pt idx="492">
                  <c:v>0.25899299999999997</c:v>
                </c:pt>
                <c:pt idx="493">
                  <c:v>0.25669799999999998</c:v>
                </c:pt>
                <c:pt idx="494">
                  <c:v>0.25403100000000001</c:v>
                </c:pt>
                <c:pt idx="495">
                  <c:v>0.25099199999999999</c:v>
                </c:pt>
                <c:pt idx="496">
                  <c:v>0.24751899999999999</c:v>
                </c:pt>
                <c:pt idx="497">
                  <c:v>0.243674</c:v>
                </c:pt>
                <c:pt idx="498">
                  <c:v>0.23951900000000001</c:v>
                </c:pt>
                <c:pt idx="499">
                  <c:v>0.23499100000000001</c:v>
                </c:pt>
                <c:pt idx="500">
                  <c:v>0.230216</c:v>
                </c:pt>
                <c:pt idx="501">
                  <c:v>0.225192</c:v>
                </c:pt>
                <c:pt idx="502">
                  <c:v>0.21992100000000001</c:v>
                </c:pt>
                <c:pt idx="503">
                  <c:v>0.214339</c:v>
                </c:pt>
                <c:pt idx="504">
                  <c:v>0.20869499999999999</c:v>
                </c:pt>
                <c:pt idx="505">
                  <c:v>0.20286499999999999</c:v>
                </c:pt>
                <c:pt idx="506">
                  <c:v>0.19697400000000001</c:v>
                </c:pt>
                <c:pt idx="507">
                  <c:v>0.19089600000000001</c:v>
                </c:pt>
                <c:pt idx="508">
                  <c:v>0.184756</c:v>
                </c:pt>
                <c:pt idx="509">
                  <c:v>0.17855399999999999</c:v>
                </c:pt>
                <c:pt idx="510">
                  <c:v>0.17235200000000001</c:v>
                </c:pt>
                <c:pt idx="511">
                  <c:v>0.16614999999999999</c:v>
                </c:pt>
                <c:pt idx="512">
                  <c:v>0.16001000000000001</c:v>
                </c:pt>
                <c:pt idx="513">
                  <c:v>0.154056</c:v>
                </c:pt>
                <c:pt idx="514">
                  <c:v>0.14835000000000001</c:v>
                </c:pt>
                <c:pt idx="515">
                  <c:v>0.142955</c:v>
                </c:pt>
                <c:pt idx="516">
                  <c:v>0.13774500000000001</c:v>
                </c:pt>
                <c:pt idx="517">
                  <c:v>0.13284599999999999</c:v>
                </c:pt>
                <c:pt idx="518">
                  <c:v>0.128132</c:v>
                </c:pt>
                <c:pt idx="519">
                  <c:v>0.12360500000000001</c:v>
                </c:pt>
                <c:pt idx="520">
                  <c:v>0.119201</c:v>
                </c:pt>
                <c:pt idx="521">
                  <c:v>0.11516999999999999</c:v>
                </c:pt>
                <c:pt idx="522">
                  <c:v>0.11132499999999999</c:v>
                </c:pt>
                <c:pt idx="523">
                  <c:v>0.10760400000000001</c:v>
                </c:pt>
                <c:pt idx="524">
                  <c:v>0.10394399999999999</c:v>
                </c:pt>
                <c:pt idx="525">
                  <c:v>0.100409</c:v>
                </c:pt>
                <c:pt idx="526">
                  <c:v>9.6998000000000001E-2</c:v>
                </c:pt>
                <c:pt idx="527">
                  <c:v>9.3524999999999997E-2</c:v>
                </c:pt>
                <c:pt idx="528">
                  <c:v>9.0237999999999999E-2</c:v>
                </c:pt>
                <c:pt idx="529">
                  <c:v>8.7012999999999993E-2</c:v>
                </c:pt>
                <c:pt idx="530">
                  <c:v>8.3725999999999995E-2</c:v>
                </c:pt>
                <c:pt idx="531">
                  <c:v>8.0438999999999997E-2</c:v>
                </c:pt>
                <c:pt idx="532">
                  <c:v>7.7090000000000006E-2</c:v>
                </c:pt>
                <c:pt idx="533">
                  <c:v>7.3678999999999994E-2</c:v>
                </c:pt>
                <c:pt idx="534">
                  <c:v>7.0143999999999998E-2</c:v>
                </c:pt>
                <c:pt idx="535">
                  <c:v>6.6546999999999995E-2</c:v>
                </c:pt>
                <c:pt idx="536">
                  <c:v>6.3135999999999998E-2</c:v>
                </c:pt>
                <c:pt idx="537">
                  <c:v>5.9663000000000001E-2</c:v>
                </c:pt>
                <c:pt idx="538">
                  <c:v>5.6189999999999997E-2</c:v>
                </c:pt>
                <c:pt idx="539">
                  <c:v>5.2717E-2</c:v>
                </c:pt>
                <c:pt idx="540">
                  <c:v>4.9367000000000001E-2</c:v>
                </c:pt>
                <c:pt idx="541">
                  <c:v>4.6204000000000002E-2</c:v>
                </c:pt>
                <c:pt idx="542">
                  <c:v>4.3290000000000002E-2</c:v>
                </c:pt>
                <c:pt idx="543">
                  <c:v>4.0313000000000002E-2</c:v>
                </c:pt>
                <c:pt idx="544">
                  <c:v>3.746E-2</c:v>
                </c:pt>
                <c:pt idx="545">
                  <c:v>3.4730999999999998E-2</c:v>
                </c:pt>
                <c:pt idx="546">
                  <c:v>3.2064000000000002E-2</c:v>
                </c:pt>
                <c:pt idx="547">
                  <c:v>2.9645000000000001E-2</c:v>
                </c:pt>
                <c:pt idx="548">
                  <c:v>2.7536999999999999E-2</c:v>
                </c:pt>
                <c:pt idx="549">
                  <c:v>2.58E-2</c:v>
                </c:pt>
                <c:pt idx="550">
                  <c:v>2.4126000000000002E-2</c:v>
                </c:pt>
                <c:pt idx="551">
                  <c:v>2.2637000000000001E-2</c:v>
                </c:pt>
                <c:pt idx="552">
                  <c:v>2.1396999999999999E-2</c:v>
                </c:pt>
                <c:pt idx="553">
                  <c:v>2.0341999999999999E-2</c:v>
                </c:pt>
                <c:pt idx="554">
                  <c:v>1.9411999999999999E-2</c:v>
                </c:pt>
                <c:pt idx="555">
                  <c:v>1.8792E-2</c:v>
                </c:pt>
                <c:pt idx="556">
                  <c:v>1.8419999999999999E-2</c:v>
                </c:pt>
                <c:pt idx="557">
                  <c:v>1.8110000000000001E-2</c:v>
                </c:pt>
                <c:pt idx="558">
                  <c:v>1.7861999999999999E-2</c:v>
                </c:pt>
                <c:pt idx="559">
                  <c:v>1.78E-2</c:v>
                </c:pt>
                <c:pt idx="560">
                  <c:v>1.7985999999999999E-2</c:v>
                </c:pt>
                <c:pt idx="561">
                  <c:v>1.8481999999999998E-2</c:v>
                </c:pt>
                <c:pt idx="562">
                  <c:v>1.9102000000000001E-2</c:v>
                </c:pt>
                <c:pt idx="563">
                  <c:v>1.9970000000000002E-2</c:v>
                </c:pt>
                <c:pt idx="564">
                  <c:v>2.0900999999999999E-2</c:v>
                </c:pt>
                <c:pt idx="565">
                  <c:v>2.2016999999999998E-2</c:v>
                </c:pt>
                <c:pt idx="566">
                  <c:v>2.3318999999999999E-2</c:v>
                </c:pt>
                <c:pt idx="567">
                  <c:v>2.4808E-2</c:v>
                </c:pt>
                <c:pt idx="568">
                  <c:v>2.6357999999999999E-2</c:v>
                </c:pt>
                <c:pt idx="569">
                  <c:v>2.7970999999999999E-2</c:v>
                </c:pt>
                <c:pt idx="570">
                  <c:v>2.9273E-2</c:v>
                </c:pt>
                <c:pt idx="571">
                  <c:v>3.0575999999999999E-2</c:v>
                </c:pt>
                <c:pt idx="572">
                  <c:v>3.1691999999999998E-2</c:v>
                </c:pt>
                <c:pt idx="573">
                  <c:v>3.2497999999999999E-2</c:v>
                </c:pt>
                <c:pt idx="574">
                  <c:v>3.3056000000000002E-2</c:v>
                </c:pt>
                <c:pt idx="575">
                  <c:v>3.3366E-2</c:v>
                </c:pt>
                <c:pt idx="576">
                  <c:v>3.3552999999999999E-2</c:v>
                </c:pt>
                <c:pt idx="577">
                  <c:v>3.3491E-2</c:v>
                </c:pt>
                <c:pt idx="578">
                  <c:v>3.3304E-2</c:v>
                </c:pt>
                <c:pt idx="579">
                  <c:v>3.2932000000000003E-2</c:v>
                </c:pt>
                <c:pt idx="580">
                  <c:v>3.2374E-2</c:v>
                </c:pt>
                <c:pt idx="581">
                  <c:v>3.1444E-2</c:v>
                </c:pt>
                <c:pt idx="582">
                  <c:v>3.039E-2</c:v>
                </c:pt>
                <c:pt idx="583">
                  <c:v>2.9211000000000001E-2</c:v>
                </c:pt>
                <c:pt idx="584">
                  <c:v>2.7909E-2</c:v>
                </c:pt>
                <c:pt idx="585">
                  <c:v>2.6296E-2</c:v>
                </c:pt>
                <c:pt idx="586">
                  <c:v>2.4497999999999999E-2</c:v>
                </c:pt>
                <c:pt idx="587">
                  <c:v>2.2637000000000001E-2</c:v>
                </c:pt>
                <c:pt idx="588">
                  <c:v>2.0652E-2</c:v>
                </c:pt>
                <c:pt idx="589">
                  <c:v>1.8481999999999998E-2</c:v>
                </c:pt>
                <c:pt idx="590">
                  <c:v>1.6249E-2</c:v>
                </c:pt>
                <c:pt idx="591">
                  <c:v>1.3892E-2</c:v>
                </c:pt>
                <c:pt idx="592">
                  <c:v>1.1474E-2</c:v>
                </c:pt>
                <c:pt idx="593">
                  <c:v>8.9309999999999997E-3</c:v>
                </c:pt>
                <c:pt idx="594">
                  <c:v>6.0159999999999996E-3</c:v>
                </c:pt>
                <c:pt idx="595">
                  <c:v>2.977E-3</c:v>
                </c:pt>
                <c:pt idx="596">
                  <c:v>6.2000000000000003E-5</c:v>
                </c:pt>
                <c:pt idx="597">
                  <c:v>-2.8530000000000001E-3</c:v>
                </c:pt>
                <c:pt idx="598">
                  <c:v>-5.5820000000000002E-3</c:v>
                </c:pt>
                <c:pt idx="599">
                  <c:v>-8.0000000000000002E-3</c:v>
                </c:pt>
                <c:pt idx="600">
                  <c:v>-1.0729000000000001E-2</c:v>
                </c:pt>
                <c:pt idx="601">
                  <c:v>-1.4016000000000001E-2</c:v>
                </c:pt>
                <c:pt idx="602">
                  <c:v>-1.7985999999999999E-2</c:v>
                </c:pt>
                <c:pt idx="603">
                  <c:v>-2.2265E-2</c:v>
                </c:pt>
                <c:pt idx="604">
                  <c:v>-2.6977999999999999E-2</c:v>
                </c:pt>
                <c:pt idx="605">
                  <c:v>-3.2002000000000003E-2</c:v>
                </c:pt>
                <c:pt idx="606">
                  <c:v>-3.7026000000000003E-2</c:v>
                </c:pt>
                <c:pt idx="607">
                  <c:v>-4.1862999999999997E-2</c:v>
                </c:pt>
                <c:pt idx="608">
                  <c:v>-4.6452E-2</c:v>
                </c:pt>
                <c:pt idx="609">
                  <c:v>-5.0546000000000001E-2</c:v>
                </c:pt>
                <c:pt idx="610">
                  <c:v>-5.4205000000000003E-2</c:v>
                </c:pt>
                <c:pt idx="611">
                  <c:v>-5.7368000000000002E-2</c:v>
                </c:pt>
                <c:pt idx="612">
                  <c:v>-5.9972999999999999E-2</c:v>
                </c:pt>
                <c:pt idx="613">
                  <c:v>-6.2080999999999997E-2</c:v>
                </c:pt>
                <c:pt idx="614">
                  <c:v>-6.3631999999999994E-2</c:v>
                </c:pt>
                <c:pt idx="615">
                  <c:v>-6.4685999999999994E-2</c:v>
                </c:pt>
                <c:pt idx="616">
                  <c:v>-6.5306000000000003E-2</c:v>
                </c:pt>
                <c:pt idx="617">
                  <c:v>-6.5801999999999999E-2</c:v>
                </c:pt>
                <c:pt idx="618">
                  <c:v>-6.7043000000000005E-2</c:v>
                </c:pt>
                <c:pt idx="619">
                  <c:v>-6.8530999999999995E-2</c:v>
                </c:pt>
                <c:pt idx="620">
                  <c:v>-7.0206000000000005E-2</c:v>
                </c:pt>
                <c:pt idx="621">
                  <c:v>-7.1693999999999994E-2</c:v>
                </c:pt>
                <c:pt idx="622">
                  <c:v>-7.2376999999999997E-2</c:v>
                </c:pt>
                <c:pt idx="623">
                  <c:v>-7.2066000000000005E-2</c:v>
                </c:pt>
                <c:pt idx="624">
                  <c:v>-7.0578000000000002E-2</c:v>
                </c:pt>
                <c:pt idx="625">
                  <c:v>-6.7973000000000006E-2</c:v>
                </c:pt>
                <c:pt idx="626">
                  <c:v>-6.4500000000000002E-2</c:v>
                </c:pt>
                <c:pt idx="627">
                  <c:v>-6.0345000000000003E-2</c:v>
                </c:pt>
                <c:pt idx="628">
                  <c:v>-5.6189000000000003E-2</c:v>
                </c:pt>
                <c:pt idx="629">
                  <c:v>-5.2033999999999997E-2</c:v>
                </c:pt>
                <c:pt idx="630">
                  <c:v>-4.8064999999999997E-2</c:v>
                </c:pt>
                <c:pt idx="631">
                  <c:v>-4.4468000000000001E-2</c:v>
                </c:pt>
                <c:pt idx="632">
                  <c:v>-4.1243000000000002E-2</c:v>
                </c:pt>
                <c:pt idx="633">
                  <c:v>-3.8390000000000001E-2</c:v>
                </c:pt>
                <c:pt idx="634">
                  <c:v>-3.5846999999999997E-2</c:v>
                </c:pt>
                <c:pt idx="635">
                  <c:v>-3.3737999999999997E-2</c:v>
                </c:pt>
                <c:pt idx="636">
                  <c:v>-3.2002000000000003E-2</c:v>
                </c:pt>
                <c:pt idx="637">
                  <c:v>-3.0575000000000001E-2</c:v>
                </c:pt>
                <c:pt idx="638">
                  <c:v>-2.9335E-2</c:v>
                </c:pt>
                <c:pt idx="639">
                  <c:v>-2.8343E-2</c:v>
                </c:pt>
                <c:pt idx="640">
                  <c:v>-2.7349999999999999E-2</c:v>
                </c:pt>
                <c:pt idx="641">
                  <c:v>-2.6544000000000002E-2</c:v>
                </c:pt>
                <c:pt idx="642">
                  <c:v>-2.58E-2</c:v>
                </c:pt>
                <c:pt idx="643">
                  <c:v>-2.5055999999999998E-2</c:v>
                </c:pt>
                <c:pt idx="644">
                  <c:v>-2.4312E-2</c:v>
                </c:pt>
                <c:pt idx="645">
                  <c:v>-2.3691E-2</c:v>
                </c:pt>
                <c:pt idx="646">
                  <c:v>-2.3009000000000002E-2</c:v>
                </c:pt>
                <c:pt idx="647">
                  <c:v>-2.2327E-2</c:v>
                </c:pt>
                <c:pt idx="648">
                  <c:v>-2.1707000000000001E-2</c:v>
                </c:pt>
                <c:pt idx="649">
                  <c:v>-2.0837999999999999E-2</c:v>
                </c:pt>
                <c:pt idx="650">
                  <c:v>-1.9907999999999999E-2</c:v>
                </c:pt>
                <c:pt idx="651">
                  <c:v>-1.8853999999999999E-2</c:v>
                </c:pt>
                <c:pt idx="652">
                  <c:v>-1.7613E-2</c:v>
                </c:pt>
                <c:pt idx="653">
                  <c:v>-1.6187E-2</c:v>
                </c:pt>
                <c:pt idx="654">
                  <c:v>-1.4637000000000001E-2</c:v>
                </c:pt>
                <c:pt idx="655">
                  <c:v>-1.3086E-2</c:v>
                </c:pt>
                <c:pt idx="656">
                  <c:v>-1.1535999999999999E-2</c:v>
                </c:pt>
                <c:pt idx="657">
                  <c:v>-1.0109E-2</c:v>
                </c:pt>
                <c:pt idx="658">
                  <c:v>-8.7449999999999993E-3</c:v>
                </c:pt>
                <c:pt idx="659">
                  <c:v>-7.5040000000000003E-3</c:v>
                </c:pt>
                <c:pt idx="660">
                  <c:v>-6.45E-3</c:v>
                </c:pt>
                <c:pt idx="661">
                  <c:v>-5.6439999999999997E-3</c:v>
                </c:pt>
                <c:pt idx="662">
                  <c:v>-4.8989999999999997E-3</c:v>
                </c:pt>
                <c:pt idx="663">
                  <c:v>-4.5269999999999998E-3</c:v>
                </c:pt>
                <c:pt idx="664">
                  <c:v>-4.4029999999999998E-3</c:v>
                </c:pt>
                <c:pt idx="665">
                  <c:v>-4.5269999999999998E-3</c:v>
                </c:pt>
                <c:pt idx="666">
                  <c:v>-4.8989999999999997E-3</c:v>
                </c:pt>
                <c:pt idx="667">
                  <c:v>-5.5820000000000002E-3</c:v>
                </c:pt>
                <c:pt idx="668">
                  <c:v>-6.3879999999999996E-3</c:v>
                </c:pt>
                <c:pt idx="669">
                  <c:v>-7.1939999999999999E-3</c:v>
                </c:pt>
                <c:pt idx="670">
                  <c:v>-7.8139999999999998E-3</c:v>
                </c:pt>
                <c:pt idx="671">
                  <c:v>-8.4349999999999998E-3</c:v>
                </c:pt>
                <c:pt idx="672">
                  <c:v>-8.9309999999999997E-3</c:v>
                </c:pt>
                <c:pt idx="673">
                  <c:v>-9.1170000000000001E-3</c:v>
                </c:pt>
                <c:pt idx="674">
                  <c:v>-9.1170000000000001E-3</c:v>
                </c:pt>
                <c:pt idx="675">
                  <c:v>-8.9309999999999997E-3</c:v>
                </c:pt>
                <c:pt idx="676">
                  <c:v>-8.7449999999999993E-3</c:v>
                </c:pt>
                <c:pt idx="677">
                  <c:v>-8.1860000000000006E-3</c:v>
                </c:pt>
                <c:pt idx="678">
                  <c:v>-7.5040000000000003E-3</c:v>
                </c:pt>
                <c:pt idx="679">
                  <c:v>-6.7600000000000004E-3</c:v>
                </c:pt>
                <c:pt idx="680">
                  <c:v>-5.7679999999999997E-3</c:v>
                </c:pt>
                <c:pt idx="681">
                  <c:v>-4.6509999999999998E-3</c:v>
                </c:pt>
                <c:pt idx="682">
                  <c:v>-3.473E-3</c:v>
                </c:pt>
                <c:pt idx="683">
                  <c:v>-2.4190000000000001E-3</c:v>
                </c:pt>
                <c:pt idx="684">
                  <c:v>-1.116E-3</c:v>
                </c:pt>
                <c:pt idx="685">
                  <c:v>4.9600000000000002E-4</c:v>
                </c:pt>
                <c:pt idx="686">
                  <c:v>2.2330000000000002E-3</c:v>
                </c:pt>
                <c:pt idx="687">
                  <c:v>4.0930000000000003E-3</c:v>
                </c:pt>
                <c:pt idx="688">
                  <c:v>5.8919999999999997E-3</c:v>
                </c:pt>
                <c:pt idx="689">
                  <c:v>7.6899999999999998E-3</c:v>
                </c:pt>
                <c:pt idx="690">
                  <c:v>9.4269999999999996E-3</c:v>
                </c:pt>
                <c:pt idx="691">
                  <c:v>1.1102000000000001E-2</c:v>
                </c:pt>
                <c:pt idx="692">
                  <c:v>1.2775999999999999E-2</c:v>
                </c:pt>
                <c:pt idx="693">
                  <c:v>1.4451E-2</c:v>
                </c:pt>
                <c:pt idx="694">
                  <c:v>1.6372999999999999E-2</c:v>
                </c:pt>
                <c:pt idx="695">
                  <c:v>1.8357999999999999E-2</c:v>
                </c:pt>
                <c:pt idx="696">
                  <c:v>2.0032000000000001E-2</c:v>
                </c:pt>
                <c:pt idx="697">
                  <c:v>2.1645000000000001E-2</c:v>
                </c:pt>
                <c:pt idx="698">
                  <c:v>2.2946999999999999E-2</c:v>
                </c:pt>
                <c:pt idx="699">
                  <c:v>2.3939999999999999E-2</c:v>
                </c:pt>
                <c:pt idx="700">
                  <c:v>2.5366E-2</c:v>
                </c:pt>
                <c:pt idx="701">
                  <c:v>2.7413E-2</c:v>
                </c:pt>
                <c:pt idx="702">
                  <c:v>3.0141000000000001E-2</c:v>
                </c:pt>
                <c:pt idx="703">
                  <c:v>3.3304E-2</c:v>
                </c:pt>
                <c:pt idx="704">
                  <c:v>3.6963999999999997E-2</c:v>
                </c:pt>
                <c:pt idx="705">
                  <c:v>4.1119000000000003E-2</c:v>
                </c:pt>
                <c:pt idx="706">
                  <c:v>4.5274000000000002E-2</c:v>
                </c:pt>
                <c:pt idx="707">
                  <c:v>4.9367000000000001E-2</c:v>
                </c:pt>
                <c:pt idx="708">
                  <c:v>5.3275000000000003E-2</c:v>
                </c:pt>
                <c:pt idx="709">
                  <c:v>5.6809999999999999E-2</c:v>
                </c:pt>
                <c:pt idx="710">
                  <c:v>5.9972999999999999E-2</c:v>
                </c:pt>
                <c:pt idx="711">
                  <c:v>6.2701999999999994E-2</c:v>
                </c:pt>
                <c:pt idx="712">
                  <c:v>6.4934000000000006E-2</c:v>
                </c:pt>
                <c:pt idx="713">
                  <c:v>6.6794999999999993E-2</c:v>
                </c:pt>
                <c:pt idx="714">
                  <c:v>6.8282999999999996E-2</c:v>
                </c:pt>
                <c:pt idx="715">
                  <c:v>6.9400000000000003E-2</c:v>
                </c:pt>
                <c:pt idx="716">
                  <c:v>7.0330000000000004E-2</c:v>
                </c:pt>
                <c:pt idx="717">
                  <c:v>7.1136000000000005E-2</c:v>
                </c:pt>
                <c:pt idx="718">
                  <c:v>7.2872999999999993E-2</c:v>
                </c:pt>
                <c:pt idx="719">
                  <c:v>7.4981000000000006E-2</c:v>
                </c:pt>
                <c:pt idx="720">
                  <c:v>7.7523999999999996E-2</c:v>
                </c:pt>
                <c:pt idx="721">
                  <c:v>7.9880999999999994E-2</c:v>
                </c:pt>
                <c:pt idx="722">
                  <c:v>8.1431000000000003E-2</c:v>
                </c:pt>
                <c:pt idx="723">
                  <c:v>8.2052E-2</c:v>
                </c:pt>
                <c:pt idx="724">
                  <c:v>8.1556000000000003E-2</c:v>
                </c:pt>
                <c:pt idx="725">
                  <c:v>8.0005000000000007E-2</c:v>
                </c:pt>
                <c:pt idx="726">
                  <c:v>7.7523999999999996E-2</c:v>
                </c:pt>
                <c:pt idx="727">
                  <c:v>7.4671000000000001E-2</c:v>
                </c:pt>
                <c:pt idx="728">
                  <c:v>7.1693999999999994E-2</c:v>
                </c:pt>
                <c:pt idx="729">
                  <c:v>6.8842E-2</c:v>
                </c:pt>
                <c:pt idx="730">
                  <c:v>6.6298999999999997E-2</c:v>
                </c:pt>
                <c:pt idx="731">
                  <c:v>6.4128000000000004E-2</c:v>
                </c:pt>
                <c:pt idx="732">
                  <c:v>6.2330000000000003E-2</c:v>
                </c:pt>
                <c:pt idx="733">
                  <c:v>6.0964999999999998E-2</c:v>
                </c:pt>
                <c:pt idx="734">
                  <c:v>5.9910999999999999E-2</c:v>
                </c:pt>
                <c:pt idx="735">
                  <c:v>5.9166999999999997E-2</c:v>
                </c:pt>
                <c:pt idx="736">
                  <c:v>5.8731999999999999E-2</c:v>
                </c:pt>
                <c:pt idx="737">
                  <c:v>5.8608E-2</c:v>
                </c:pt>
                <c:pt idx="738">
                  <c:v>5.867E-2</c:v>
                </c:pt>
                <c:pt idx="739">
                  <c:v>5.8917999999999998E-2</c:v>
                </c:pt>
                <c:pt idx="740">
                  <c:v>5.9291000000000003E-2</c:v>
                </c:pt>
                <c:pt idx="741">
                  <c:v>5.9601000000000001E-2</c:v>
                </c:pt>
                <c:pt idx="742">
                  <c:v>5.9848999999999999E-2</c:v>
                </c:pt>
                <c:pt idx="743">
                  <c:v>6.0158999999999997E-2</c:v>
                </c:pt>
                <c:pt idx="744">
                  <c:v>6.0345000000000003E-2</c:v>
                </c:pt>
                <c:pt idx="745">
                  <c:v>6.0593000000000001E-2</c:v>
                </c:pt>
                <c:pt idx="746">
                  <c:v>6.0717E-2</c:v>
                </c:pt>
                <c:pt idx="747">
                  <c:v>6.0717E-2</c:v>
                </c:pt>
                <c:pt idx="748">
                  <c:v>6.0840999999999999E-2</c:v>
                </c:pt>
                <c:pt idx="749">
                  <c:v>6.0779E-2</c:v>
                </c:pt>
                <c:pt idx="750">
                  <c:v>6.0531000000000001E-2</c:v>
                </c:pt>
                <c:pt idx="751">
                  <c:v>6.0158999999999997E-2</c:v>
                </c:pt>
                <c:pt idx="752">
                  <c:v>5.9601000000000001E-2</c:v>
                </c:pt>
                <c:pt idx="753">
                  <c:v>5.8793999999999999E-2</c:v>
                </c:pt>
                <c:pt idx="754">
                  <c:v>5.7678E-2</c:v>
                </c:pt>
                <c:pt idx="755">
                  <c:v>5.6624000000000001E-2</c:v>
                </c:pt>
                <c:pt idx="756">
                  <c:v>5.5569E-2</c:v>
                </c:pt>
                <c:pt idx="757">
                  <c:v>5.4515000000000001E-2</c:v>
                </c:pt>
                <c:pt idx="758">
                  <c:v>5.3585000000000001E-2</c:v>
                </c:pt>
                <c:pt idx="759">
                  <c:v>5.2717E-2</c:v>
                </c:pt>
                <c:pt idx="760">
                  <c:v>5.1971999999999997E-2</c:v>
                </c:pt>
                <c:pt idx="761">
                  <c:v>5.1166000000000003E-2</c:v>
                </c:pt>
                <c:pt idx="762">
                  <c:v>5.0546000000000001E-2</c:v>
                </c:pt>
                <c:pt idx="763">
                  <c:v>5.0236000000000003E-2</c:v>
                </c:pt>
                <c:pt idx="764">
                  <c:v>5.0174000000000003E-2</c:v>
                </c:pt>
                <c:pt idx="765">
                  <c:v>5.0422000000000002E-2</c:v>
                </c:pt>
                <c:pt idx="766">
                  <c:v>5.0855999999999998E-2</c:v>
                </c:pt>
                <c:pt idx="767">
                  <c:v>5.16E-2</c:v>
                </c:pt>
                <c:pt idx="768">
                  <c:v>5.253E-2</c:v>
                </c:pt>
                <c:pt idx="769">
                  <c:v>5.3523000000000001E-2</c:v>
                </c:pt>
                <c:pt idx="770">
                  <c:v>5.4639E-2</c:v>
                </c:pt>
                <c:pt idx="771">
                  <c:v>5.5941999999999999E-2</c:v>
                </c:pt>
                <c:pt idx="772">
                  <c:v>5.7430000000000002E-2</c:v>
                </c:pt>
                <c:pt idx="773">
                  <c:v>5.9041999999999997E-2</c:v>
                </c:pt>
                <c:pt idx="774">
                  <c:v>6.0593000000000001E-2</c:v>
                </c:pt>
                <c:pt idx="775">
                  <c:v>6.2267000000000003E-2</c:v>
                </c:pt>
                <c:pt idx="776">
                  <c:v>6.4065999999999998E-2</c:v>
                </c:pt>
                <c:pt idx="777">
                  <c:v>6.5679000000000001E-2</c:v>
                </c:pt>
                <c:pt idx="778">
                  <c:v>6.7352999999999996E-2</c:v>
                </c:pt>
                <c:pt idx="779">
                  <c:v>6.9089999999999999E-2</c:v>
                </c:pt>
                <c:pt idx="780">
                  <c:v>7.0639999999999994E-2</c:v>
                </c:pt>
                <c:pt idx="781">
                  <c:v>7.2252999999999998E-2</c:v>
                </c:pt>
                <c:pt idx="782">
                  <c:v>7.3802999999999994E-2</c:v>
                </c:pt>
                <c:pt idx="783">
                  <c:v>7.5415999999999997E-2</c:v>
                </c:pt>
                <c:pt idx="784">
                  <c:v>7.6780000000000001E-2</c:v>
                </c:pt>
                <c:pt idx="785">
                  <c:v>7.8020000000000006E-2</c:v>
                </c:pt>
                <c:pt idx="786">
                  <c:v>7.9199000000000006E-2</c:v>
                </c:pt>
                <c:pt idx="787">
                  <c:v>8.0190999999999998E-2</c:v>
                </c:pt>
                <c:pt idx="788">
                  <c:v>8.1059000000000006E-2</c:v>
                </c:pt>
                <c:pt idx="789">
                  <c:v>8.1865999999999994E-2</c:v>
                </c:pt>
                <c:pt idx="790">
                  <c:v>8.2734000000000002E-2</c:v>
                </c:pt>
                <c:pt idx="791">
                  <c:v>8.3601999999999996E-2</c:v>
                </c:pt>
                <c:pt idx="792">
                  <c:v>8.4346000000000004E-2</c:v>
                </c:pt>
                <c:pt idx="793">
                  <c:v>8.5028999999999993E-2</c:v>
                </c:pt>
                <c:pt idx="794">
                  <c:v>8.5773000000000002E-2</c:v>
                </c:pt>
                <c:pt idx="795">
                  <c:v>8.6455000000000004E-2</c:v>
                </c:pt>
                <c:pt idx="796">
                  <c:v>8.7261000000000005E-2</c:v>
                </c:pt>
                <c:pt idx="797">
                  <c:v>8.8067999999999994E-2</c:v>
                </c:pt>
                <c:pt idx="798">
                  <c:v>8.8936000000000001E-2</c:v>
                </c:pt>
                <c:pt idx="799">
                  <c:v>8.9679999999999996E-2</c:v>
                </c:pt>
                <c:pt idx="800">
                  <c:v>9.0300000000000005E-2</c:v>
                </c:pt>
                <c:pt idx="801">
                  <c:v>9.0857999999999994E-2</c:v>
                </c:pt>
                <c:pt idx="802">
                  <c:v>9.1231000000000007E-2</c:v>
                </c:pt>
                <c:pt idx="803">
                  <c:v>9.1540999999999997E-2</c:v>
                </c:pt>
                <c:pt idx="804">
                  <c:v>9.1664999999999996E-2</c:v>
                </c:pt>
                <c:pt idx="805">
                  <c:v>9.1664999999999996E-2</c:v>
                </c:pt>
                <c:pt idx="806">
                  <c:v>9.1479000000000005E-2</c:v>
                </c:pt>
                <c:pt idx="807">
                  <c:v>9.1292999999999999E-2</c:v>
                </c:pt>
                <c:pt idx="808">
                  <c:v>9.0981999999999993E-2</c:v>
                </c:pt>
                <c:pt idx="809">
                  <c:v>9.0548000000000003E-2</c:v>
                </c:pt>
                <c:pt idx="810">
                  <c:v>8.9990000000000001E-2</c:v>
                </c:pt>
                <c:pt idx="811">
                  <c:v>8.9370000000000005E-2</c:v>
                </c:pt>
                <c:pt idx="812">
                  <c:v>8.8564000000000004E-2</c:v>
                </c:pt>
                <c:pt idx="813">
                  <c:v>8.7633000000000003E-2</c:v>
                </c:pt>
                <c:pt idx="814">
                  <c:v>8.6640999999999996E-2</c:v>
                </c:pt>
                <c:pt idx="815">
                  <c:v>8.5525000000000004E-2</c:v>
                </c:pt>
                <c:pt idx="816">
                  <c:v>8.4159999999999999E-2</c:v>
                </c:pt>
                <c:pt idx="817">
                  <c:v>8.2610000000000003E-2</c:v>
                </c:pt>
                <c:pt idx="818">
                  <c:v>8.0686999999999995E-2</c:v>
                </c:pt>
                <c:pt idx="819">
                  <c:v>7.8517000000000003E-2</c:v>
                </c:pt>
                <c:pt idx="820">
                  <c:v>7.6221999999999998E-2</c:v>
                </c:pt>
                <c:pt idx="821">
                  <c:v>7.3802999999999994E-2</c:v>
                </c:pt>
                <c:pt idx="822">
                  <c:v>7.1508000000000002E-2</c:v>
                </c:pt>
                <c:pt idx="823">
                  <c:v>6.9028000000000006E-2</c:v>
                </c:pt>
                <c:pt idx="824">
                  <c:v>6.6050999999999999E-2</c:v>
                </c:pt>
                <c:pt idx="825">
                  <c:v>6.2454000000000003E-2</c:v>
                </c:pt>
                <c:pt idx="826">
                  <c:v>5.8546000000000001E-2</c:v>
                </c:pt>
                <c:pt idx="827">
                  <c:v>5.4205000000000003E-2</c:v>
                </c:pt>
                <c:pt idx="828">
                  <c:v>4.9492000000000001E-2</c:v>
                </c:pt>
                <c:pt idx="829">
                  <c:v>4.453E-2</c:v>
                </c:pt>
                <c:pt idx="830">
                  <c:v>3.9444E-2</c:v>
                </c:pt>
                <c:pt idx="831">
                  <c:v>3.4421E-2</c:v>
                </c:pt>
                <c:pt idx="832">
                  <c:v>2.9397E-2</c:v>
                </c:pt>
                <c:pt idx="833">
                  <c:v>2.4808E-2</c:v>
                </c:pt>
                <c:pt idx="834">
                  <c:v>2.0528000000000001E-2</c:v>
                </c:pt>
                <c:pt idx="835">
                  <c:v>1.6683E-2</c:v>
                </c:pt>
                <c:pt idx="836">
                  <c:v>1.3272000000000001E-2</c:v>
                </c:pt>
                <c:pt idx="837">
                  <c:v>1.0233000000000001E-2</c:v>
                </c:pt>
                <c:pt idx="838">
                  <c:v>7.5659999999999998E-3</c:v>
                </c:pt>
                <c:pt idx="839">
                  <c:v>5.0860000000000002E-3</c:v>
                </c:pt>
                <c:pt idx="840">
                  <c:v>2.977E-3</c:v>
                </c:pt>
                <c:pt idx="841">
                  <c:v>1.24E-3</c:v>
                </c:pt>
                <c:pt idx="842">
                  <c:v>-3.1E-4</c:v>
                </c:pt>
                <c:pt idx="843">
                  <c:v>-1.799E-3</c:v>
                </c:pt>
                <c:pt idx="844">
                  <c:v>-3.101E-3</c:v>
                </c:pt>
                <c:pt idx="845">
                  <c:v>-4.2170000000000003E-3</c:v>
                </c:pt>
                <c:pt idx="846">
                  <c:v>-5.0860000000000002E-3</c:v>
                </c:pt>
                <c:pt idx="847">
                  <c:v>-5.8300000000000001E-3</c:v>
                </c:pt>
                <c:pt idx="848">
                  <c:v>-6.6360000000000004E-3</c:v>
                </c:pt>
                <c:pt idx="849">
                  <c:v>-7.4419999999999998E-3</c:v>
                </c:pt>
                <c:pt idx="850">
                  <c:v>-8.1239999999999993E-3</c:v>
                </c:pt>
                <c:pt idx="851">
                  <c:v>-8.8690000000000001E-3</c:v>
                </c:pt>
                <c:pt idx="852">
                  <c:v>-9.7370000000000009E-3</c:v>
                </c:pt>
                <c:pt idx="853">
                  <c:v>-1.0605E-2</c:v>
                </c:pt>
                <c:pt idx="854">
                  <c:v>-1.1474E-2</c:v>
                </c:pt>
                <c:pt idx="855">
                  <c:v>-1.2714E-2</c:v>
                </c:pt>
                <c:pt idx="856">
                  <c:v>-1.4078E-2</c:v>
                </c:pt>
                <c:pt idx="857">
                  <c:v>-1.5566999999999999E-2</c:v>
                </c:pt>
                <c:pt idx="858">
                  <c:v>-1.7364999999999998E-2</c:v>
                </c:pt>
                <c:pt idx="859">
                  <c:v>-1.9349999999999999E-2</c:v>
                </c:pt>
                <c:pt idx="860">
                  <c:v>-2.1396999999999999E-2</c:v>
                </c:pt>
                <c:pt idx="861">
                  <c:v>-2.3380999999999999E-2</c:v>
                </c:pt>
                <c:pt idx="862">
                  <c:v>-2.5676000000000001E-2</c:v>
                </c:pt>
                <c:pt idx="863">
                  <c:v>-2.7909E-2</c:v>
                </c:pt>
                <c:pt idx="864">
                  <c:v>-3.0079000000000002E-2</c:v>
                </c:pt>
                <c:pt idx="865">
                  <c:v>-3.2374E-2</c:v>
                </c:pt>
                <c:pt idx="866">
                  <c:v>-3.4483E-2</c:v>
                </c:pt>
                <c:pt idx="867">
                  <c:v>-3.6590999999999999E-2</c:v>
                </c:pt>
                <c:pt idx="868">
                  <c:v>-3.8452E-2</c:v>
                </c:pt>
                <c:pt idx="869">
                  <c:v>-4.0064000000000002E-2</c:v>
                </c:pt>
                <c:pt idx="870">
                  <c:v>-4.1553E-2</c:v>
                </c:pt>
                <c:pt idx="871">
                  <c:v>-4.2854999999999997E-2</c:v>
                </c:pt>
                <c:pt idx="872">
                  <c:v>-4.3971999999999997E-2</c:v>
                </c:pt>
                <c:pt idx="873">
                  <c:v>-4.5025999999999997E-2</c:v>
                </c:pt>
                <c:pt idx="874">
                  <c:v>-4.5769999999999998E-2</c:v>
                </c:pt>
                <c:pt idx="875">
                  <c:v>-4.6452E-2</c:v>
                </c:pt>
                <c:pt idx="876">
                  <c:v>-4.6948999999999998E-2</c:v>
                </c:pt>
                <c:pt idx="877">
                  <c:v>-4.7321000000000002E-2</c:v>
                </c:pt>
                <c:pt idx="878">
                  <c:v>-4.7631E-2</c:v>
                </c:pt>
                <c:pt idx="879">
                  <c:v>-4.7816999999999998E-2</c:v>
                </c:pt>
                <c:pt idx="880">
                  <c:v>-4.7816999999999998E-2</c:v>
                </c:pt>
                <c:pt idx="881">
                  <c:v>-4.7878999999999998E-2</c:v>
                </c:pt>
                <c:pt idx="882">
                  <c:v>-4.7878999999999998E-2</c:v>
                </c:pt>
                <c:pt idx="883">
                  <c:v>-4.7754999999999999E-2</c:v>
                </c:pt>
                <c:pt idx="884">
                  <c:v>-4.7507000000000001E-2</c:v>
                </c:pt>
                <c:pt idx="885">
                  <c:v>-4.7197000000000003E-2</c:v>
                </c:pt>
                <c:pt idx="886">
                  <c:v>-4.6824999999999999E-2</c:v>
                </c:pt>
                <c:pt idx="887">
                  <c:v>-4.6390000000000001E-2</c:v>
                </c:pt>
                <c:pt idx="888">
                  <c:v>-4.5831999999999998E-2</c:v>
                </c:pt>
                <c:pt idx="889">
                  <c:v>-4.5212000000000002E-2</c:v>
                </c:pt>
                <c:pt idx="890">
                  <c:v>-4.4715999999999999E-2</c:v>
                </c:pt>
                <c:pt idx="891">
                  <c:v>-4.4158000000000003E-2</c:v>
                </c:pt>
                <c:pt idx="892">
                  <c:v>-4.36E-2</c:v>
                </c:pt>
                <c:pt idx="893">
                  <c:v>-4.3103000000000002E-2</c:v>
                </c:pt>
                <c:pt idx="894">
                  <c:v>-4.2854999999999997E-2</c:v>
                </c:pt>
                <c:pt idx="895">
                  <c:v>-4.2792999999999998E-2</c:v>
                </c:pt>
                <c:pt idx="896">
                  <c:v>-4.2792999999999998E-2</c:v>
                </c:pt>
                <c:pt idx="897">
                  <c:v>-4.3041000000000003E-2</c:v>
                </c:pt>
                <c:pt idx="898">
                  <c:v>-4.3538E-2</c:v>
                </c:pt>
                <c:pt idx="899">
                  <c:v>-4.4096000000000003E-2</c:v>
                </c:pt>
                <c:pt idx="900">
                  <c:v>-4.4777999999999998E-2</c:v>
                </c:pt>
                <c:pt idx="901">
                  <c:v>-4.5584E-2</c:v>
                </c:pt>
                <c:pt idx="902">
                  <c:v>-4.6452E-2</c:v>
                </c:pt>
                <c:pt idx="903">
                  <c:v>-4.7445000000000001E-2</c:v>
                </c:pt>
                <c:pt idx="904">
                  <c:v>-4.8375000000000001E-2</c:v>
                </c:pt>
                <c:pt idx="905">
                  <c:v>-4.9305000000000002E-2</c:v>
                </c:pt>
                <c:pt idx="906">
                  <c:v>-5.0174000000000003E-2</c:v>
                </c:pt>
                <c:pt idx="907">
                  <c:v>-5.1103999999999997E-2</c:v>
                </c:pt>
                <c:pt idx="908">
                  <c:v>-5.2033999999999997E-2</c:v>
                </c:pt>
                <c:pt idx="909">
                  <c:v>-5.2963999999999997E-2</c:v>
                </c:pt>
                <c:pt idx="910">
                  <c:v>-5.4018999999999998E-2</c:v>
                </c:pt>
                <c:pt idx="911">
                  <c:v>-5.5010999999999997E-2</c:v>
                </c:pt>
                <c:pt idx="912">
                  <c:v>-5.5940999999999998E-2</c:v>
                </c:pt>
                <c:pt idx="913">
                  <c:v>-5.6995999999999998E-2</c:v>
                </c:pt>
                <c:pt idx="914">
                  <c:v>-5.8236000000000003E-2</c:v>
                </c:pt>
                <c:pt idx="915">
                  <c:v>-5.9601000000000001E-2</c:v>
                </c:pt>
                <c:pt idx="916">
                  <c:v>-6.1088999999999997E-2</c:v>
                </c:pt>
                <c:pt idx="917">
                  <c:v>-6.2701999999999994E-2</c:v>
                </c:pt>
                <c:pt idx="918">
                  <c:v>-6.4189999999999997E-2</c:v>
                </c:pt>
                <c:pt idx="919">
                  <c:v>-6.5678E-2</c:v>
                </c:pt>
                <c:pt idx="920">
                  <c:v>-6.7291000000000004E-2</c:v>
                </c:pt>
                <c:pt idx="921">
                  <c:v>-6.9027000000000005E-2</c:v>
                </c:pt>
                <c:pt idx="922">
                  <c:v>-7.1012000000000006E-2</c:v>
                </c:pt>
                <c:pt idx="923">
                  <c:v>-7.2872999999999993E-2</c:v>
                </c:pt>
                <c:pt idx="924">
                  <c:v>-7.4299000000000004E-2</c:v>
                </c:pt>
                <c:pt idx="925">
                  <c:v>-7.5353000000000003E-2</c:v>
                </c:pt>
                <c:pt idx="926">
                  <c:v>-7.6036000000000006E-2</c:v>
                </c:pt>
                <c:pt idx="927">
                  <c:v>-7.6469999999999996E-2</c:v>
                </c:pt>
                <c:pt idx="928">
                  <c:v>-7.6656000000000002E-2</c:v>
                </c:pt>
                <c:pt idx="929">
                  <c:v>-7.6656000000000002E-2</c:v>
                </c:pt>
                <c:pt idx="930">
                  <c:v>-7.6593999999999995E-2</c:v>
                </c:pt>
                <c:pt idx="931">
                  <c:v>-7.6532000000000003E-2</c:v>
                </c:pt>
                <c:pt idx="932">
                  <c:v>-7.6469999999999996E-2</c:v>
                </c:pt>
                <c:pt idx="933">
                  <c:v>-7.6841999999999994E-2</c:v>
                </c:pt>
                <c:pt idx="934">
                  <c:v>-7.7275999999999997E-2</c:v>
                </c:pt>
                <c:pt idx="935">
                  <c:v>-7.7896000000000007E-2</c:v>
                </c:pt>
                <c:pt idx="936">
                  <c:v>-7.8765000000000002E-2</c:v>
                </c:pt>
                <c:pt idx="937">
                  <c:v>-7.9880999999999994E-2</c:v>
                </c:pt>
                <c:pt idx="938">
                  <c:v>-8.1183000000000005E-2</c:v>
                </c:pt>
                <c:pt idx="939">
                  <c:v>-8.2547999999999996E-2</c:v>
                </c:pt>
                <c:pt idx="940">
                  <c:v>-8.4222000000000005E-2</c:v>
                </c:pt>
                <c:pt idx="941">
                  <c:v>-8.5897000000000001E-2</c:v>
                </c:pt>
                <c:pt idx="942">
                  <c:v>-8.7385000000000004E-2</c:v>
                </c:pt>
                <c:pt idx="943">
                  <c:v>-8.8688000000000003E-2</c:v>
                </c:pt>
                <c:pt idx="944">
                  <c:v>-8.9803999999999995E-2</c:v>
                </c:pt>
                <c:pt idx="945">
                  <c:v>-9.1044E-2</c:v>
                </c:pt>
                <c:pt idx="946">
                  <c:v>-9.2409000000000005E-2</c:v>
                </c:pt>
                <c:pt idx="947">
                  <c:v>-9.3711000000000003E-2</c:v>
                </c:pt>
                <c:pt idx="948">
                  <c:v>-9.4951999999999995E-2</c:v>
                </c:pt>
                <c:pt idx="949">
                  <c:v>-9.6068000000000001E-2</c:v>
                </c:pt>
                <c:pt idx="950">
                  <c:v>-9.7059999999999994E-2</c:v>
                </c:pt>
                <c:pt idx="951">
                  <c:v>-9.7865999999999995E-2</c:v>
                </c:pt>
                <c:pt idx="952">
                  <c:v>-9.8300999999999999E-2</c:v>
                </c:pt>
                <c:pt idx="953">
                  <c:v>-9.8487000000000005E-2</c:v>
                </c:pt>
                <c:pt idx="954">
                  <c:v>-9.8177E-2</c:v>
                </c:pt>
                <c:pt idx="955">
                  <c:v>-9.7432000000000005E-2</c:v>
                </c:pt>
                <c:pt idx="956">
                  <c:v>-9.6378000000000005E-2</c:v>
                </c:pt>
                <c:pt idx="957">
                  <c:v>-9.4827999999999996E-2</c:v>
                </c:pt>
                <c:pt idx="958">
                  <c:v>-9.2842999999999995E-2</c:v>
                </c:pt>
                <c:pt idx="959">
                  <c:v>-9.0424000000000004E-2</c:v>
                </c:pt>
                <c:pt idx="960">
                  <c:v>-8.7818999999999994E-2</c:v>
                </c:pt>
                <c:pt idx="961">
                  <c:v>-8.4903999999999993E-2</c:v>
                </c:pt>
                <c:pt idx="962">
                  <c:v>-8.1679000000000002E-2</c:v>
                </c:pt>
                <c:pt idx="963">
                  <c:v>-7.8329999999999997E-2</c:v>
                </c:pt>
                <c:pt idx="964">
                  <c:v>-7.4857000000000007E-2</c:v>
                </c:pt>
                <c:pt idx="965">
                  <c:v>-7.1260000000000004E-2</c:v>
                </c:pt>
                <c:pt idx="966">
                  <c:v>-6.7724999999999994E-2</c:v>
                </c:pt>
                <c:pt idx="967">
                  <c:v>-6.4065999999999998E-2</c:v>
                </c:pt>
                <c:pt idx="968">
                  <c:v>-6.0655000000000001E-2</c:v>
                </c:pt>
                <c:pt idx="969">
                  <c:v>-5.7181999999999997E-2</c:v>
                </c:pt>
                <c:pt idx="970">
                  <c:v>-5.3647E-2</c:v>
                </c:pt>
                <c:pt idx="971">
                  <c:v>-5.0111999999999997E-2</c:v>
                </c:pt>
                <c:pt idx="972">
                  <c:v>-4.6700999999999999E-2</c:v>
                </c:pt>
                <c:pt idx="973">
                  <c:v>-4.3476000000000001E-2</c:v>
                </c:pt>
                <c:pt idx="974">
                  <c:v>-4.0313000000000002E-2</c:v>
                </c:pt>
                <c:pt idx="975">
                  <c:v>-3.746E-2</c:v>
                </c:pt>
                <c:pt idx="976">
                  <c:v>-3.4854999999999997E-2</c:v>
                </c:pt>
                <c:pt idx="977">
                  <c:v>-3.2312E-2</c:v>
                </c:pt>
                <c:pt idx="978">
                  <c:v>-2.9892999999999999E-2</c:v>
                </c:pt>
                <c:pt idx="979">
                  <c:v>-2.7909E-2</c:v>
                </c:pt>
                <c:pt idx="980">
                  <c:v>-2.6296E-2</c:v>
                </c:pt>
                <c:pt idx="981">
                  <c:v>-2.5055999999999998E-2</c:v>
                </c:pt>
                <c:pt idx="982">
                  <c:v>-2.3938999999999998E-2</c:v>
                </c:pt>
                <c:pt idx="983">
                  <c:v>-2.3071000000000001E-2</c:v>
                </c:pt>
                <c:pt idx="984">
                  <c:v>-2.2450999999999999E-2</c:v>
                </c:pt>
                <c:pt idx="985">
                  <c:v>-2.1892999999999999E-2</c:v>
                </c:pt>
                <c:pt idx="986">
                  <c:v>-2.1396999999999999E-2</c:v>
                </c:pt>
                <c:pt idx="987">
                  <c:v>-2.0962000000000001E-2</c:v>
                </c:pt>
                <c:pt idx="988">
                  <c:v>-2.0714E-2</c:v>
                </c:pt>
                <c:pt idx="989">
                  <c:v>-2.0279999999999999E-2</c:v>
                </c:pt>
                <c:pt idx="990">
                  <c:v>-1.966E-2</c:v>
                </c:pt>
                <c:pt idx="991">
                  <c:v>-1.9040000000000001E-2</c:v>
                </c:pt>
                <c:pt idx="992">
                  <c:v>-1.8296E-2</c:v>
                </c:pt>
                <c:pt idx="993">
                  <c:v>-1.7489000000000001E-2</c:v>
                </c:pt>
                <c:pt idx="994">
                  <c:v>-1.6435000000000002E-2</c:v>
                </c:pt>
                <c:pt idx="995">
                  <c:v>-1.5381000000000001E-2</c:v>
                </c:pt>
                <c:pt idx="996">
                  <c:v>-1.414E-2</c:v>
                </c:pt>
                <c:pt idx="997">
                  <c:v>-1.259E-2</c:v>
                </c:pt>
                <c:pt idx="998">
                  <c:v>-1.0853E-2</c:v>
                </c:pt>
                <c:pt idx="999">
                  <c:v>-8.9929999999999993E-3</c:v>
                </c:pt>
                <c:pt idx="1000">
                  <c:v>-7.0080000000000003E-3</c:v>
                </c:pt>
                <c:pt idx="1001">
                  <c:v>-4.8989999999999997E-3</c:v>
                </c:pt>
                <c:pt idx="1002">
                  <c:v>-2.6050000000000001E-3</c:v>
                </c:pt>
                <c:pt idx="1003">
                  <c:v>-2.4800000000000001E-4</c:v>
                </c:pt>
                <c:pt idx="1004">
                  <c:v>2.1090000000000002E-3</c:v>
                </c:pt>
                <c:pt idx="1005">
                  <c:v>4.4029999999999998E-3</c:v>
                </c:pt>
                <c:pt idx="1006">
                  <c:v>6.698E-3</c:v>
                </c:pt>
                <c:pt idx="1007">
                  <c:v>8.9929999999999993E-3</c:v>
                </c:pt>
                <c:pt idx="1008">
                  <c:v>1.1350000000000001E-2</c:v>
                </c:pt>
                <c:pt idx="1009">
                  <c:v>1.3768000000000001E-2</c:v>
                </c:pt>
                <c:pt idx="1010">
                  <c:v>1.6372999999999999E-2</c:v>
                </c:pt>
                <c:pt idx="1011">
                  <c:v>1.8853999999999999E-2</c:v>
                </c:pt>
                <c:pt idx="1012">
                  <c:v>2.1458999999999999E-2</c:v>
                </c:pt>
                <c:pt idx="1013">
                  <c:v>2.4250000000000001E-2</c:v>
                </c:pt>
                <c:pt idx="1014">
                  <c:v>2.7102999999999999E-2</c:v>
                </c:pt>
                <c:pt idx="1015">
                  <c:v>2.9954999999999999E-2</c:v>
                </c:pt>
                <c:pt idx="1016">
                  <c:v>3.2932000000000003E-2</c:v>
                </c:pt>
                <c:pt idx="1017">
                  <c:v>3.6157000000000002E-2</c:v>
                </c:pt>
                <c:pt idx="1018">
                  <c:v>3.9444E-2</c:v>
                </c:pt>
                <c:pt idx="1019">
                  <c:v>4.2854999999999997E-2</c:v>
                </c:pt>
                <c:pt idx="1020">
                  <c:v>4.6391000000000002E-2</c:v>
                </c:pt>
                <c:pt idx="1021">
                  <c:v>5.0111999999999997E-2</c:v>
                </c:pt>
                <c:pt idx="1022">
                  <c:v>5.4018999999999998E-2</c:v>
                </c:pt>
                <c:pt idx="1023">
                  <c:v>5.8049999999999997E-2</c:v>
                </c:pt>
                <c:pt idx="1024">
                  <c:v>6.2267000000000003E-2</c:v>
                </c:pt>
                <c:pt idx="1025">
                  <c:v>6.6733000000000001E-2</c:v>
                </c:pt>
                <c:pt idx="1026">
                  <c:v>7.1321999999999997E-2</c:v>
                </c:pt>
                <c:pt idx="1027">
                  <c:v>7.5974E-2</c:v>
                </c:pt>
                <c:pt idx="1028">
                  <c:v>8.0749000000000001E-2</c:v>
                </c:pt>
                <c:pt idx="1029">
                  <c:v>8.5586999999999996E-2</c:v>
                </c:pt>
                <c:pt idx="1030">
                  <c:v>9.0424000000000004E-2</c:v>
                </c:pt>
                <c:pt idx="1031">
                  <c:v>9.5200000000000007E-2</c:v>
                </c:pt>
                <c:pt idx="1032">
                  <c:v>0.10009899999999999</c:v>
                </c:pt>
                <c:pt idx="1033">
                  <c:v>0.104937</c:v>
                </c:pt>
                <c:pt idx="1034">
                  <c:v>0.109712</c:v>
                </c:pt>
                <c:pt idx="1035">
                  <c:v>0.11423999999999999</c:v>
                </c:pt>
                <c:pt idx="1036">
                  <c:v>0.118519</c:v>
                </c:pt>
                <c:pt idx="1037">
                  <c:v>0.122488</c:v>
                </c:pt>
                <c:pt idx="1038">
                  <c:v>0.126085</c:v>
                </c:pt>
                <c:pt idx="1039">
                  <c:v>0.12937199999999999</c:v>
                </c:pt>
                <c:pt idx="1040">
                  <c:v>0.132411</c:v>
                </c:pt>
                <c:pt idx="1041">
                  <c:v>0.13520199999999999</c:v>
                </c:pt>
                <c:pt idx="1042">
                  <c:v>0.137683</c:v>
                </c:pt>
                <c:pt idx="1043">
                  <c:v>0.13972999999999999</c:v>
                </c:pt>
                <c:pt idx="1044">
                  <c:v>0.141342</c:v>
                </c:pt>
                <c:pt idx="1045">
                  <c:v>0.14276900000000001</c:v>
                </c:pt>
                <c:pt idx="1046">
                  <c:v>0.14382300000000001</c:v>
                </c:pt>
                <c:pt idx="1047">
                  <c:v>0.14462900000000001</c:v>
                </c:pt>
                <c:pt idx="1048">
                  <c:v>0.145063</c:v>
                </c:pt>
                <c:pt idx="1049">
                  <c:v>0.14518700000000001</c:v>
                </c:pt>
                <c:pt idx="1050">
                  <c:v>0.144815</c:v>
                </c:pt>
                <c:pt idx="1051">
                  <c:v>0.14394699999999999</c:v>
                </c:pt>
                <c:pt idx="1052">
                  <c:v>0.142707</c:v>
                </c:pt>
                <c:pt idx="1053">
                  <c:v>0.14097000000000001</c:v>
                </c:pt>
                <c:pt idx="1054">
                  <c:v>0.13855100000000001</c:v>
                </c:pt>
                <c:pt idx="1055">
                  <c:v>0.13544999999999999</c:v>
                </c:pt>
                <c:pt idx="1056">
                  <c:v>0.13166700000000001</c:v>
                </c:pt>
                <c:pt idx="1057">
                  <c:v>0.12726399999999999</c:v>
                </c:pt>
                <c:pt idx="1058">
                  <c:v>0.12255000000000001</c:v>
                </c:pt>
                <c:pt idx="1059">
                  <c:v>0.11740299999999999</c:v>
                </c:pt>
                <c:pt idx="1060">
                  <c:v>0.11225499999999999</c:v>
                </c:pt>
                <c:pt idx="1061">
                  <c:v>0.106611</c:v>
                </c:pt>
                <c:pt idx="1062">
                  <c:v>0.100037</c:v>
                </c:pt>
                <c:pt idx="1063">
                  <c:v>9.2222999999999999E-2</c:v>
                </c:pt>
                <c:pt idx="1064">
                  <c:v>8.3044000000000007E-2</c:v>
                </c:pt>
                <c:pt idx="1065">
                  <c:v>7.2563000000000002E-2</c:v>
                </c:pt>
                <c:pt idx="1066">
                  <c:v>6.0964999999999998E-2</c:v>
                </c:pt>
                <c:pt idx="1067">
                  <c:v>4.8561E-2</c:v>
                </c:pt>
                <c:pt idx="1068">
                  <c:v>3.5846999999999997E-2</c:v>
                </c:pt>
                <c:pt idx="1069">
                  <c:v>2.2884999999999999E-2</c:v>
                </c:pt>
                <c:pt idx="1070">
                  <c:v>9.9229999999999995E-3</c:v>
                </c:pt>
                <c:pt idx="1071">
                  <c:v>-3.039E-3</c:v>
                </c:pt>
                <c:pt idx="1072">
                  <c:v>-1.5691E-2</c:v>
                </c:pt>
                <c:pt idx="1073">
                  <c:v>-2.7847E-2</c:v>
                </c:pt>
                <c:pt idx="1074">
                  <c:v>-3.9505999999999999E-2</c:v>
                </c:pt>
                <c:pt idx="1075">
                  <c:v>-5.0298000000000002E-2</c:v>
                </c:pt>
                <c:pt idx="1076">
                  <c:v>-6.0345000000000003E-2</c:v>
                </c:pt>
                <c:pt idx="1077">
                  <c:v>-6.9709999999999994E-2</c:v>
                </c:pt>
                <c:pt idx="1078">
                  <c:v>-7.8392000000000003E-2</c:v>
                </c:pt>
                <c:pt idx="1079">
                  <c:v>-8.6268999999999998E-2</c:v>
                </c:pt>
                <c:pt idx="1080">
                  <c:v>-9.3524999999999997E-2</c:v>
                </c:pt>
                <c:pt idx="1081">
                  <c:v>-9.9974999999999994E-2</c:v>
                </c:pt>
                <c:pt idx="1082">
                  <c:v>-0.105681</c:v>
                </c:pt>
                <c:pt idx="1083">
                  <c:v>-0.110456</c:v>
                </c:pt>
                <c:pt idx="1084">
                  <c:v>-0.11423999999999999</c:v>
                </c:pt>
                <c:pt idx="1085">
                  <c:v>-0.11727899999999999</c:v>
                </c:pt>
                <c:pt idx="1086">
                  <c:v>-0.119449</c:v>
                </c:pt>
                <c:pt idx="1087">
                  <c:v>-0.12069000000000001</c:v>
                </c:pt>
                <c:pt idx="1088">
                  <c:v>-0.121062</c:v>
                </c:pt>
                <c:pt idx="1089">
                  <c:v>-0.120938</c:v>
                </c:pt>
                <c:pt idx="1090">
                  <c:v>-0.120255</c:v>
                </c:pt>
                <c:pt idx="1091">
                  <c:v>-0.11913899999999999</c:v>
                </c:pt>
                <c:pt idx="1092">
                  <c:v>-0.117775</c:v>
                </c:pt>
                <c:pt idx="1093">
                  <c:v>-0.11609999999999999</c:v>
                </c:pt>
                <c:pt idx="1094">
                  <c:v>-0.114178</c:v>
                </c:pt>
                <c:pt idx="1095">
                  <c:v>-0.111945</c:v>
                </c:pt>
                <c:pt idx="1096">
                  <c:v>-0.109836</c:v>
                </c:pt>
                <c:pt idx="1097">
                  <c:v>-0.10779</c:v>
                </c:pt>
                <c:pt idx="1098">
                  <c:v>-0.105681</c:v>
                </c:pt>
                <c:pt idx="1099">
                  <c:v>-0.103634</c:v>
                </c:pt>
                <c:pt idx="1100">
                  <c:v>-0.101712</c:v>
                </c:pt>
                <c:pt idx="1101">
                  <c:v>-9.9913000000000002E-2</c:v>
                </c:pt>
                <c:pt idx="1102">
                  <c:v>-9.8239000000000007E-2</c:v>
                </c:pt>
                <c:pt idx="1103">
                  <c:v>-9.6687999999999996E-2</c:v>
                </c:pt>
                <c:pt idx="1104">
                  <c:v>-9.5324000000000006E-2</c:v>
                </c:pt>
                <c:pt idx="1105">
                  <c:v>-9.4083E-2</c:v>
                </c:pt>
                <c:pt idx="1106">
                  <c:v>-9.2966999999999994E-2</c:v>
                </c:pt>
                <c:pt idx="1107">
                  <c:v>-9.1975000000000001E-2</c:v>
                </c:pt>
                <c:pt idx="1108">
                  <c:v>-9.1106000000000006E-2</c:v>
                </c:pt>
                <c:pt idx="1109">
                  <c:v>-9.0300000000000005E-2</c:v>
                </c:pt>
                <c:pt idx="1110">
                  <c:v>-8.9555999999999997E-2</c:v>
                </c:pt>
                <c:pt idx="1111">
                  <c:v>-8.8812000000000002E-2</c:v>
                </c:pt>
                <c:pt idx="1112">
                  <c:v>-8.8191000000000005E-2</c:v>
                </c:pt>
                <c:pt idx="1113">
                  <c:v>-8.7633000000000003E-2</c:v>
                </c:pt>
                <c:pt idx="1114">
                  <c:v>-8.7012999999999993E-2</c:v>
                </c:pt>
                <c:pt idx="1115">
                  <c:v>-8.6268999999999998E-2</c:v>
                </c:pt>
                <c:pt idx="1116">
                  <c:v>-8.5586999999999996E-2</c:v>
                </c:pt>
                <c:pt idx="1117">
                  <c:v>-8.4903999999999993E-2</c:v>
                </c:pt>
                <c:pt idx="1118">
                  <c:v>-8.4283999999999998E-2</c:v>
                </c:pt>
                <c:pt idx="1119">
                  <c:v>-8.3601999999999996E-2</c:v>
                </c:pt>
                <c:pt idx="1120">
                  <c:v>-8.2982E-2</c:v>
                </c:pt>
                <c:pt idx="1121">
                  <c:v>-8.2486000000000004E-2</c:v>
                </c:pt>
                <c:pt idx="1122">
                  <c:v>-8.2175999999999999E-2</c:v>
                </c:pt>
                <c:pt idx="1123">
                  <c:v>-8.1989999999999993E-2</c:v>
                </c:pt>
                <c:pt idx="1124">
                  <c:v>-8.2114000000000006E-2</c:v>
                </c:pt>
                <c:pt idx="1125">
                  <c:v>-8.2362000000000005E-2</c:v>
                </c:pt>
                <c:pt idx="1126">
                  <c:v>-8.2795999999999995E-2</c:v>
                </c:pt>
                <c:pt idx="1127">
                  <c:v>-8.3168000000000006E-2</c:v>
                </c:pt>
                <c:pt idx="1128">
                  <c:v>-8.3477999999999997E-2</c:v>
                </c:pt>
                <c:pt idx="1129">
                  <c:v>-8.3725999999999995E-2</c:v>
                </c:pt>
                <c:pt idx="1130">
                  <c:v>-8.3788000000000001E-2</c:v>
                </c:pt>
                <c:pt idx="1131">
                  <c:v>-8.3725999999999995E-2</c:v>
                </c:pt>
                <c:pt idx="1132">
                  <c:v>-8.3664000000000002E-2</c:v>
                </c:pt>
                <c:pt idx="1133">
                  <c:v>-8.3540000000000003E-2</c:v>
                </c:pt>
                <c:pt idx="1134">
                  <c:v>-8.3416000000000004E-2</c:v>
                </c:pt>
                <c:pt idx="1135">
                  <c:v>-8.3168000000000006E-2</c:v>
                </c:pt>
                <c:pt idx="1136">
                  <c:v>-8.2734000000000002E-2</c:v>
                </c:pt>
                <c:pt idx="1137">
                  <c:v>-8.2175999999999999E-2</c:v>
                </c:pt>
                <c:pt idx="1138">
                  <c:v>-8.1120999999999999E-2</c:v>
                </c:pt>
                <c:pt idx="1139">
                  <c:v>-7.9756999999999995E-2</c:v>
                </c:pt>
                <c:pt idx="1140">
                  <c:v>-7.8144000000000005E-2</c:v>
                </c:pt>
                <c:pt idx="1141">
                  <c:v>-7.6345999999999997E-2</c:v>
                </c:pt>
                <c:pt idx="1142">
                  <c:v>-7.4299000000000004E-2</c:v>
                </c:pt>
                <c:pt idx="1143">
                  <c:v>-7.2066000000000005E-2</c:v>
                </c:pt>
                <c:pt idx="1144">
                  <c:v>-6.9896E-2</c:v>
                </c:pt>
                <c:pt idx="1145">
                  <c:v>-6.7476999999999995E-2</c:v>
                </c:pt>
                <c:pt idx="1146">
                  <c:v>-6.4748E-2</c:v>
                </c:pt>
                <c:pt idx="1147">
                  <c:v>-6.1956999999999998E-2</c:v>
                </c:pt>
                <c:pt idx="1148">
                  <c:v>-5.8917999999999998E-2</c:v>
                </c:pt>
                <c:pt idx="1149">
                  <c:v>-5.5878999999999998E-2</c:v>
                </c:pt>
                <c:pt idx="1150">
                  <c:v>-5.2715999999999999E-2</c:v>
                </c:pt>
                <c:pt idx="1151">
                  <c:v>-4.9614999999999999E-2</c:v>
                </c:pt>
                <c:pt idx="1152">
                  <c:v>-4.6452E-2</c:v>
                </c:pt>
                <c:pt idx="1153">
                  <c:v>-4.3227000000000002E-2</c:v>
                </c:pt>
                <c:pt idx="1154">
                  <c:v>-3.9815999999999997E-2</c:v>
                </c:pt>
                <c:pt idx="1155">
                  <c:v>-3.6219000000000001E-2</c:v>
                </c:pt>
                <c:pt idx="1156">
                  <c:v>-3.2374E-2</c:v>
                </c:pt>
                <c:pt idx="1157">
                  <c:v>-2.8528999999999999E-2</c:v>
                </c:pt>
                <c:pt idx="1158">
                  <c:v>-2.4808E-2</c:v>
                </c:pt>
                <c:pt idx="1159">
                  <c:v>-2.1149000000000001E-2</c:v>
                </c:pt>
                <c:pt idx="1160">
                  <c:v>-1.7798999999999999E-2</c:v>
                </c:pt>
                <c:pt idx="1161">
                  <c:v>-1.4326E-2</c:v>
                </c:pt>
                <c:pt idx="1162">
                  <c:v>-1.0295E-2</c:v>
                </c:pt>
                <c:pt idx="1163">
                  <c:v>-5.3959999999999998E-3</c:v>
                </c:pt>
                <c:pt idx="1164">
                  <c:v>4.9600000000000002E-4</c:v>
                </c:pt>
                <c:pt idx="1165">
                  <c:v>7.4419999999999998E-3</c:v>
                </c:pt>
                <c:pt idx="1166">
                  <c:v>1.5257E-2</c:v>
                </c:pt>
                <c:pt idx="1167">
                  <c:v>2.3629000000000001E-2</c:v>
                </c:pt>
                <c:pt idx="1168">
                  <c:v>3.2250000000000001E-2</c:v>
                </c:pt>
                <c:pt idx="1169">
                  <c:v>4.0932999999999997E-2</c:v>
                </c:pt>
                <c:pt idx="1170">
                  <c:v>4.9305000000000002E-2</c:v>
                </c:pt>
                <c:pt idx="1171">
                  <c:v>5.7430000000000002E-2</c:v>
                </c:pt>
                <c:pt idx="1172">
                  <c:v>6.5182000000000004E-2</c:v>
                </c:pt>
                <c:pt idx="1173">
                  <c:v>7.2624999999999995E-2</c:v>
                </c:pt>
                <c:pt idx="1174">
                  <c:v>7.9447000000000004E-2</c:v>
                </c:pt>
                <c:pt idx="1175">
                  <c:v>8.5649000000000003E-2</c:v>
                </c:pt>
                <c:pt idx="1176">
                  <c:v>9.1231000000000007E-2</c:v>
                </c:pt>
                <c:pt idx="1177">
                  <c:v>9.6254000000000006E-2</c:v>
                </c:pt>
                <c:pt idx="1178">
                  <c:v>0.100595</c:v>
                </c:pt>
                <c:pt idx="1179">
                  <c:v>0.104503</c:v>
                </c:pt>
                <c:pt idx="1180">
                  <c:v>0.1081</c:v>
                </c:pt>
                <c:pt idx="1181">
                  <c:v>0.111511</c:v>
                </c:pt>
                <c:pt idx="1182">
                  <c:v>0.11455</c:v>
                </c:pt>
                <c:pt idx="1183">
                  <c:v>0.116969</c:v>
                </c:pt>
                <c:pt idx="1184">
                  <c:v>0.118767</c:v>
                </c:pt>
                <c:pt idx="1185">
                  <c:v>0.12007</c:v>
                </c:pt>
                <c:pt idx="1186">
                  <c:v>0.12069000000000001</c:v>
                </c:pt>
                <c:pt idx="1187">
                  <c:v>0.120504</c:v>
                </c:pt>
                <c:pt idx="1188">
                  <c:v>0.119821</c:v>
                </c:pt>
                <c:pt idx="1189">
                  <c:v>0.118519</c:v>
                </c:pt>
                <c:pt idx="1190">
                  <c:v>0.11672</c:v>
                </c:pt>
                <c:pt idx="1191">
                  <c:v>0.114674</c:v>
                </c:pt>
                <c:pt idx="1192">
                  <c:v>0.112441</c:v>
                </c:pt>
                <c:pt idx="1193">
                  <c:v>0.11002199999999999</c:v>
                </c:pt>
                <c:pt idx="1194">
                  <c:v>0.107418</c:v>
                </c:pt>
                <c:pt idx="1195">
                  <c:v>0.104875</c:v>
                </c:pt>
                <c:pt idx="1196">
                  <c:v>0.10245600000000001</c:v>
                </c:pt>
                <c:pt idx="1197">
                  <c:v>0.100161</c:v>
                </c:pt>
                <c:pt idx="1198">
                  <c:v>9.7990999999999995E-2</c:v>
                </c:pt>
                <c:pt idx="1199">
                  <c:v>9.5944000000000002E-2</c:v>
                </c:pt>
                <c:pt idx="1200">
                  <c:v>9.4206999999999999E-2</c:v>
                </c:pt>
                <c:pt idx="1201">
                  <c:v>9.2842999999999995E-2</c:v>
                </c:pt>
                <c:pt idx="1202">
                  <c:v>9.1664999999999996E-2</c:v>
                </c:pt>
                <c:pt idx="1203">
                  <c:v>9.0796000000000002E-2</c:v>
                </c:pt>
                <c:pt idx="1204">
                  <c:v>9.0237999999999999E-2</c:v>
                </c:pt>
                <c:pt idx="1205">
                  <c:v>8.9927999999999994E-2</c:v>
                </c:pt>
                <c:pt idx="1206">
                  <c:v>8.9803999999999995E-2</c:v>
                </c:pt>
                <c:pt idx="1207">
                  <c:v>8.9866000000000001E-2</c:v>
                </c:pt>
                <c:pt idx="1208">
                  <c:v>9.0114E-2</c:v>
                </c:pt>
                <c:pt idx="1209">
                  <c:v>9.0361999999999998E-2</c:v>
                </c:pt>
                <c:pt idx="1210">
                  <c:v>9.0609999999999996E-2</c:v>
                </c:pt>
                <c:pt idx="1211">
                  <c:v>9.0857999999999994E-2</c:v>
                </c:pt>
                <c:pt idx="1212">
                  <c:v>9.1169E-2</c:v>
                </c:pt>
                <c:pt idx="1213">
                  <c:v>9.1416999999999998E-2</c:v>
                </c:pt>
                <c:pt idx="1214">
                  <c:v>9.1540999999999997E-2</c:v>
                </c:pt>
                <c:pt idx="1215">
                  <c:v>9.1416999999999998E-2</c:v>
                </c:pt>
                <c:pt idx="1216">
                  <c:v>9.1292999999999999E-2</c:v>
                </c:pt>
                <c:pt idx="1217">
                  <c:v>9.1106000000000006E-2</c:v>
                </c:pt>
                <c:pt idx="1218">
                  <c:v>9.0796000000000002E-2</c:v>
                </c:pt>
                <c:pt idx="1219">
                  <c:v>9.0237999999999999E-2</c:v>
                </c:pt>
                <c:pt idx="1220">
                  <c:v>8.9618000000000003E-2</c:v>
                </c:pt>
                <c:pt idx="1221">
                  <c:v>8.8936000000000001E-2</c:v>
                </c:pt>
                <c:pt idx="1222">
                  <c:v>8.8006000000000001E-2</c:v>
                </c:pt>
                <c:pt idx="1223">
                  <c:v>8.7137000000000006E-2</c:v>
                </c:pt>
                <c:pt idx="1224">
                  <c:v>8.6268999999999998E-2</c:v>
                </c:pt>
                <c:pt idx="1225">
                  <c:v>8.5338999999999998E-2</c:v>
                </c:pt>
                <c:pt idx="1226">
                  <c:v>8.4346000000000004E-2</c:v>
                </c:pt>
                <c:pt idx="1227">
                  <c:v>8.3229999999999998E-2</c:v>
                </c:pt>
                <c:pt idx="1228">
                  <c:v>8.1989999999999993E-2</c:v>
                </c:pt>
                <c:pt idx="1229">
                  <c:v>8.0438999999999997E-2</c:v>
                </c:pt>
                <c:pt idx="1230">
                  <c:v>7.8889000000000001E-2</c:v>
                </c:pt>
                <c:pt idx="1231">
                  <c:v>7.7275999999999997E-2</c:v>
                </c:pt>
                <c:pt idx="1232">
                  <c:v>7.5539999999999996E-2</c:v>
                </c:pt>
                <c:pt idx="1233">
                  <c:v>7.3865E-2</c:v>
                </c:pt>
                <c:pt idx="1234">
                  <c:v>7.2128999999999999E-2</c:v>
                </c:pt>
                <c:pt idx="1235">
                  <c:v>7.0391999999999996E-2</c:v>
                </c:pt>
                <c:pt idx="1236">
                  <c:v>6.8654999999999994E-2</c:v>
                </c:pt>
                <c:pt idx="1237">
                  <c:v>6.6980999999999999E-2</c:v>
                </c:pt>
                <c:pt idx="1238">
                  <c:v>6.5182000000000004E-2</c:v>
                </c:pt>
                <c:pt idx="1239">
                  <c:v>6.3383999999999996E-2</c:v>
                </c:pt>
                <c:pt idx="1240">
                  <c:v>6.1647E-2</c:v>
                </c:pt>
                <c:pt idx="1241">
                  <c:v>5.9910999999999999E-2</c:v>
                </c:pt>
                <c:pt idx="1242">
                  <c:v>5.8111999999999997E-2</c:v>
                </c:pt>
                <c:pt idx="1243">
                  <c:v>5.6438000000000002E-2</c:v>
                </c:pt>
                <c:pt idx="1244">
                  <c:v>5.5135000000000003E-2</c:v>
                </c:pt>
                <c:pt idx="1245">
                  <c:v>5.3832999999999999E-2</c:v>
                </c:pt>
                <c:pt idx="1246">
                  <c:v>5.2717E-2</c:v>
                </c:pt>
                <c:pt idx="1247">
                  <c:v>5.1723999999999999E-2</c:v>
                </c:pt>
                <c:pt idx="1248">
                  <c:v>5.067E-2</c:v>
                </c:pt>
                <c:pt idx="1249">
                  <c:v>4.9801999999999999E-2</c:v>
                </c:pt>
                <c:pt idx="1250">
                  <c:v>4.9243000000000002E-2</c:v>
                </c:pt>
                <c:pt idx="1251">
                  <c:v>4.9119000000000003E-2</c:v>
                </c:pt>
                <c:pt idx="1252">
                  <c:v>4.8994999999999997E-2</c:v>
                </c:pt>
                <c:pt idx="1253">
                  <c:v>4.9057000000000003E-2</c:v>
                </c:pt>
                <c:pt idx="1254">
                  <c:v>4.9305000000000002E-2</c:v>
                </c:pt>
                <c:pt idx="1255">
                  <c:v>4.9739999999999999E-2</c:v>
                </c:pt>
                <c:pt idx="1256">
                  <c:v>5.0422000000000002E-2</c:v>
                </c:pt>
                <c:pt idx="1257">
                  <c:v>5.1228000000000003E-2</c:v>
                </c:pt>
                <c:pt idx="1258">
                  <c:v>5.2158000000000003E-2</c:v>
                </c:pt>
                <c:pt idx="1259">
                  <c:v>5.3088999999999997E-2</c:v>
                </c:pt>
                <c:pt idx="1260">
                  <c:v>5.4018999999999998E-2</c:v>
                </c:pt>
                <c:pt idx="1261">
                  <c:v>5.4948999999999998E-2</c:v>
                </c:pt>
                <c:pt idx="1262">
                  <c:v>5.5941999999999999E-2</c:v>
                </c:pt>
                <c:pt idx="1263">
                  <c:v>5.6871999999999999E-2</c:v>
                </c:pt>
                <c:pt idx="1264">
                  <c:v>5.774E-2</c:v>
                </c:pt>
                <c:pt idx="1265">
                  <c:v>5.8484000000000001E-2</c:v>
                </c:pt>
                <c:pt idx="1266">
                  <c:v>5.9103999999999997E-2</c:v>
                </c:pt>
                <c:pt idx="1267">
                  <c:v>5.9477000000000002E-2</c:v>
                </c:pt>
                <c:pt idx="1268">
                  <c:v>5.9601000000000001E-2</c:v>
                </c:pt>
                <c:pt idx="1269">
                  <c:v>5.9477000000000002E-2</c:v>
                </c:pt>
                <c:pt idx="1270">
                  <c:v>5.9539000000000002E-2</c:v>
                </c:pt>
                <c:pt idx="1271">
                  <c:v>5.9725E-2</c:v>
                </c:pt>
                <c:pt idx="1272">
                  <c:v>5.9972999999999999E-2</c:v>
                </c:pt>
                <c:pt idx="1273">
                  <c:v>6.0096999999999998E-2</c:v>
                </c:pt>
                <c:pt idx="1274">
                  <c:v>5.9910999999999999E-2</c:v>
                </c:pt>
                <c:pt idx="1275">
                  <c:v>5.9166999999999997E-2</c:v>
                </c:pt>
                <c:pt idx="1276">
                  <c:v>5.774E-2</c:v>
                </c:pt>
                <c:pt idx="1277">
                  <c:v>5.5135000000000003E-2</c:v>
                </c:pt>
                <c:pt idx="1278">
                  <c:v>5.1662E-2</c:v>
                </c:pt>
                <c:pt idx="1279">
                  <c:v>4.7631E-2</c:v>
                </c:pt>
                <c:pt idx="1280">
                  <c:v>4.3166000000000003E-2</c:v>
                </c:pt>
                <c:pt idx="1281">
                  <c:v>3.8452E-2</c:v>
                </c:pt>
                <c:pt idx="1282">
                  <c:v>3.3552999999999999E-2</c:v>
                </c:pt>
                <c:pt idx="1283">
                  <c:v>2.8653000000000001E-2</c:v>
                </c:pt>
                <c:pt idx="1284">
                  <c:v>2.3691E-2</c:v>
                </c:pt>
                <c:pt idx="1285">
                  <c:v>1.8853999999999999E-2</c:v>
                </c:pt>
                <c:pt idx="1286">
                  <c:v>1.4389000000000001E-2</c:v>
                </c:pt>
                <c:pt idx="1287">
                  <c:v>1.0418999999999999E-2</c:v>
                </c:pt>
                <c:pt idx="1288">
                  <c:v>6.8840000000000004E-3</c:v>
                </c:pt>
                <c:pt idx="1289">
                  <c:v>3.9690000000000003E-3</c:v>
                </c:pt>
                <c:pt idx="1290">
                  <c:v>1.5510000000000001E-3</c:v>
                </c:pt>
                <c:pt idx="1291">
                  <c:v>-4.3399999999999998E-4</c:v>
                </c:pt>
                <c:pt idx="1292">
                  <c:v>-1.9849999999999998E-3</c:v>
                </c:pt>
                <c:pt idx="1293">
                  <c:v>-3.349E-3</c:v>
                </c:pt>
                <c:pt idx="1294">
                  <c:v>-4.4029999999999998E-3</c:v>
                </c:pt>
                <c:pt idx="1295">
                  <c:v>-5.4580000000000002E-3</c:v>
                </c:pt>
                <c:pt idx="1296">
                  <c:v>-6.5120000000000004E-3</c:v>
                </c:pt>
                <c:pt idx="1297">
                  <c:v>-7.3179999999999999E-3</c:v>
                </c:pt>
                <c:pt idx="1298">
                  <c:v>-7.9380000000000006E-3</c:v>
                </c:pt>
                <c:pt idx="1299">
                  <c:v>-8.1860000000000006E-3</c:v>
                </c:pt>
                <c:pt idx="1300">
                  <c:v>-8.3730000000000002E-3</c:v>
                </c:pt>
                <c:pt idx="1301">
                  <c:v>-8.1239999999999993E-3</c:v>
                </c:pt>
                <c:pt idx="1302">
                  <c:v>-7.5659999999999998E-3</c:v>
                </c:pt>
                <c:pt idx="1303">
                  <c:v>-6.698E-3</c:v>
                </c:pt>
                <c:pt idx="1304">
                  <c:v>-5.5199999999999997E-3</c:v>
                </c:pt>
                <c:pt idx="1305">
                  <c:v>-4.0309999999999999E-3</c:v>
                </c:pt>
                <c:pt idx="1306">
                  <c:v>-2.2950000000000002E-3</c:v>
                </c:pt>
                <c:pt idx="1307">
                  <c:v>-4.9600000000000002E-4</c:v>
                </c:pt>
                <c:pt idx="1308">
                  <c:v>1.5510000000000001E-3</c:v>
                </c:pt>
                <c:pt idx="1309">
                  <c:v>3.7209999999999999E-3</c:v>
                </c:pt>
                <c:pt idx="1310">
                  <c:v>6.0159999999999996E-3</c:v>
                </c:pt>
                <c:pt idx="1311">
                  <c:v>8.4349999999999998E-3</c:v>
                </c:pt>
                <c:pt idx="1312">
                  <c:v>1.0914999999999999E-2</c:v>
                </c:pt>
                <c:pt idx="1313">
                  <c:v>1.3334E-2</c:v>
                </c:pt>
                <c:pt idx="1314">
                  <c:v>1.5814999999999999E-2</c:v>
                </c:pt>
                <c:pt idx="1315">
                  <c:v>1.8357999999999999E-2</c:v>
                </c:pt>
                <c:pt idx="1316">
                  <c:v>2.0900999999999999E-2</c:v>
                </c:pt>
                <c:pt idx="1317">
                  <c:v>2.3442999999999999E-2</c:v>
                </c:pt>
                <c:pt idx="1318">
                  <c:v>2.5985999999999999E-2</c:v>
                </c:pt>
                <c:pt idx="1319">
                  <c:v>2.8528999999999999E-2</c:v>
                </c:pt>
                <c:pt idx="1320">
                  <c:v>3.1009999999999999E-2</c:v>
                </c:pt>
                <c:pt idx="1321">
                  <c:v>3.3427999999999999E-2</c:v>
                </c:pt>
                <c:pt idx="1322">
                  <c:v>3.5971000000000003E-2</c:v>
                </c:pt>
                <c:pt idx="1323">
                  <c:v>3.8266000000000001E-2</c:v>
                </c:pt>
                <c:pt idx="1324">
                  <c:v>4.0437000000000001E-2</c:v>
                </c:pt>
                <c:pt idx="1325">
                  <c:v>4.2421E-2</c:v>
                </c:pt>
                <c:pt idx="1326">
                  <c:v>4.4220000000000002E-2</c:v>
                </c:pt>
                <c:pt idx="1327">
                  <c:v>4.5769999999999998E-2</c:v>
                </c:pt>
                <c:pt idx="1328">
                  <c:v>4.7072999999999997E-2</c:v>
                </c:pt>
                <c:pt idx="1329">
                  <c:v>4.8313000000000002E-2</c:v>
                </c:pt>
                <c:pt idx="1330">
                  <c:v>4.9057000000000003E-2</c:v>
                </c:pt>
                <c:pt idx="1331">
                  <c:v>4.9554000000000001E-2</c:v>
                </c:pt>
                <c:pt idx="1332">
                  <c:v>4.9801999999999999E-2</c:v>
                </c:pt>
                <c:pt idx="1333">
                  <c:v>4.9739999999999999E-2</c:v>
                </c:pt>
                <c:pt idx="1334">
                  <c:v>4.9492000000000001E-2</c:v>
                </c:pt>
                <c:pt idx="1335">
                  <c:v>4.8994999999999997E-2</c:v>
                </c:pt>
                <c:pt idx="1336">
                  <c:v>4.8127000000000003E-2</c:v>
                </c:pt>
                <c:pt idx="1337">
                  <c:v>4.7010999999999997E-2</c:v>
                </c:pt>
                <c:pt idx="1338">
                  <c:v>4.5584E-2</c:v>
                </c:pt>
                <c:pt idx="1339">
                  <c:v>4.3909999999999998E-2</c:v>
                </c:pt>
                <c:pt idx="1340">
                  <c:v>4.1986999999999997E-2</c:v>
                </c:pt>
                <c:pt idx="1341">
                  <c:v>3.9815999999999997E-2</c:v>
                </c:pt>
                <c:pt idx="1342">
                  <c:v>3.746E-2</c:v>
                </c:pt>
                <c:pt idx="1343">
                  <c:v>3.4854999999999997E-2</c:v>
                </c:pt>
                <c:pt idx="1344">
                  <c:v>3.2126000000000002E-2</c:v>
                </c:pt>
                <c:pt idx="1345">
                  <c:v>2.9273E-2</c:v>
                </c:pt>
                <c:pt idx="1346">
                  <c:v>2.6357999999999999E-2</c:v>
                </c:pt>
                <c:pt idx="1347">
                  <c:v>2.3505000000000002E-2</c:v>
                </c:pt>
                <c:pt idx="1348">
                  <c:v>2.0715000000000001E-2</c:v>
                </c:pt>
                <c:pt idx="1349">
                  <c:v>1.7985999999999999E-2</c:v>
                </c:pt>
                <c:pt idx="1350">
                  <c:v>1.5257E-2</c:v>
                </c:pt>
                <c:pt idx="1351">
                  <c:v>1.259E-2</c:v>
                </c:pt>
                <c:pt idx="1352">
                  <c:v>1.0109E-2</c:v>
                </c:pt>
                <c:pt idx="1353">
                  <c:v>7.8139999999999998E-3</c:v>
                </c:pt>
                <c:pt idx="1354">
                  <c:v>5.5820000000000002E-3</c:v>
                </c:pt>
                <c:pt idx="1355">
                  <c:v>3.5349999999999999E-3</c:v>
                </c:pt>
                <c:pt idx="1356">
                  <c:v>1.5510000000000001E-3</c:v>
                </c:pt>
                <c:pt idx="1357">
                  <c:v>-6.2000000000000003E-5</c:v>
                </c:pt>
                <c:pt idx="1358">
                  <c:v>-1.5499999999999999E-3</c:v>
                </c:pt>
                <c:pt idx="1359">
                  <c:v>-2.6670000000000001E-3</c:v>
                </c:pt>
                <c:pt idx="1360">
                  <c:v>-3.473E-3</c:v>
                </c:pt>
                <c:pt idx="1361">
                  <c:v>-4.0309999999999999E-3</c:v>
                </c:pt>
                <c:pt idx="1362">
                  <c:v>-4.2789999999999998E-3</c:v>
                </c:pt>
                <c:pt idx="1363">
                  <c:v>-4.2170000000000003E-3</c:v>
                </c:pt>
                <c:pt idx="1364">
                  <c:v>-3.9690000000000003E-3</c:v>
                </c:pt>
                <c:pt idx="1365">
                  <c:v>-3.349E-3</c:v>
                </c:pt>
                <c:pt idx="1366">
                  <c:v>-2.4810000000000001E-3</c:v>
                </c:pt>
                <c:pt idx="1367">
                  <c:v>-1.364E-3</c:v>
                </c:pt>
                <c:pt idx="1368">
                  <c:v>6.2000000000000003E-5</c:v>
                </c:pt>
                <c:pt idx="1369">
                  <c:v>1.6130000000000001E-3</c:v>
                </c:pt>
                <c:pt idx="1370">
                  <c:v>3.101E-3</c:v>
                </c:pt>
                <c:pt idx="1371">
                  <c:v>4.2789999999999998E-3</c:v>
                </c:pt>
                <c:pt idx="1372">
                  <c:v>5.5199999999999997E-3</c:v>
                </c:pt>
                <c:pt idx="1373">
                  <c:v>6.7600000000000004E-3</c:v>
                </c:pt>
                <c:pt idx="1374">
                  <c:v>8.3730000000000002E-3</c:v>
                </c:pt>
                <c:pt idx="1375">
                  <c:v>1.0605E-2</c:v>
                </c:pt>
                <c:pt idx="1376">
                  <c:v>1.3334E-2</c:v>
                </c:pt>
                <c:pt idx="1377">
                  <c:v>1.7117E-2</c:v>
                </c:pt>
                <c:pt idx="1378">
                  <c:v>2.1520999999999998E-2</c:v>
                </c:pt>
                <c:pt idx="1379">
                  <c:v>2.6606000000000001E-2</c:v>
                </c:pt>
                <c:pt idx="1380">
                  <c:v>3.2126000000000002E-2</c:v>
                </c:pt>
                <c:pt idx="1381">
                  <c:v>3.7707999999999998E-2</c:v>
                </c:pt>
                <c:pt idx="1382">
                  <c:v>4.3352000000000002E-2</c:v>
                </c:pt>
                <c:pt idx="1383">
                  <c:v>4.8932999999999997E-2</c:v>
                </c:pt>
                <c:pt idx="1384">
                  <c:v>5.4391000000000002E-2</c:v>
                </c:pt>
              </c:numCache>
            </c:numRef>
          </c:val>
          <c:smooth val="0"/>
          <c:extLst>
            <c:ext xmlns:c16="http://schemas.microsoft.com/office/drawing/2014/chart" uri="{C3380CC4-5D6E-409C-BE32-E72D297353CC}">
              <c16:uniqueId val="{00000007-5444-475F-A280-F938C1C23A79}"/>
            </c:ext>
          </c:extLst>
        </c:ser>
        <c:ser>
          <c:idx val="8"/>
          <c:order val="8"/>
          <c:spPr>
            <a:ln w="28575" cap="rnd">
              <a:solidFill>
                <a:schemeClr val="accent3">
                  <a:lumMod val="60000"/>
                </a:schemeClr>
              </a:solidFill>
              <a:round/>
            </a:ln>
            <a:effectLst/>
          </c:spPr>
          <c:marker>
            <c:symbol val="none"/>
          </c:marker>
          <c:val>
            <c:numRef>
              <c:f>Motion2!$I$2:$I$1386</c:f>
              <c:numCache>
                <c:formatCode>General</c:formatCode>
                <c:ptCount val="1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-0.31875900000000001</c:v>
                </c:pt>
                <c:pt idx="100">
                  <c:v>-0.32570199999999999</c:v>
                </c:pt>
                <c:pt idx="101">
                  <c:v>-0.33227000000000001</c:v>
                </c:pt>
                <c:pt idx="102">
                  <c:v>-0.337837</c:v>
                </c:pt>
                <c:pt idx="103">
                  <c:v>-0.34246599999999999</c:v>
                </c:pt>
                <c:pt idx="104">
                  <c:v>-0.34628100000000001</c:v>
                </c:pt>
                <c:pt idx="105">
                  <c:v>-0.34909600000000002</c:v>
                </c:pt>
                <c:pt idx="106">
                  <c:v>-0.35134799999999999</c:v>
                </c:pt>
                <c:pt idx="107">
                  <c:v>-0.35247400000000001</c:v>
                </c:pt>
                <c:pt idx="108">
                  <c:v>-0.35266199999999998</c:v>
                </c:pt>
                <c:pt idx="109">
                  <c:v>-0.35197400000000001</c:v>
                </c:pt>
                <c:pt idx="110">
                  <c:v>-0.35022199999999998</c:v>
                </c:pt>
                <c:pt idx="111">
                  <c:v>-0.34765800000000002</c:v>
                </c:pt>
                <c:pt idx="112">
                  <c:v>-0.34427999999999997</c:v>
                </c:pt>
                <c:pt idx="113">
                  <c:v>-0.34008899999999997</c:v>
                </c:pt>
                <c:pt idx="114">
                  <c:v>-0.33533499999999999</c:v>
                </c:pt>
                <c:pt idx="115">
                  <c:v>-0.32989299999999999</c:v>
                </c:pt>
                <c:pt idx="116">
                  <c:v>-0.32370100000000002</c:v>
                </c:pt>
                <c:pt idx="117">
                  <c:v>-0.316882</c:v>
                </c:pt>
                <c:pt idx="118">
                  <c:v>-0.30943900000000002</c:v>
                </c:pt>
                <c:pt idx="119">
                  <c:v>-0.30149500000000001</c:v>
                </c:pt>
                <c:pt idx="120">
                  <c:v>-0.29286299999999998</c:v>
                </c:pt>
                <c:pt idx="121">
                  <c:v>-0.28348000000000001</c:v>
                </c:pt>
                <c:pt idx="122">
                  <c:v>-0.27334700000000001</c:v>
                </c:pt>
                <c:pt idx="123">
                  <c:v>-0.262401</c:v>
                </c:pt>
                <c:pt idx="124">
                  <c:v>-0.25070399999999998</c:v>
                </c:pt>
                <c:pt idx="125">
                  <c:v>-0.238256</c:v>
                </c:pt>
                <c:pt idx="126">
                  <c:v>-0.22505800000000001</c:v>
                </c:pt>
                <c:pt idx="127">
                  <c:v>-0.21104700000000001</c:v>
                </c:pt>
                <c:pt idx="128">
                  <c:v>-0.19622200000000001</c:v>
                </c:pt>
                <c:pt idx="129">
                  <c:v>-0.18045900000000001</c:v>
                </c:pt>
                <c:pt idx="130">
                  <c:v>-0.163633</c:v>
                </c:pt>
                <c:pt idx="131">
                  <c:v>-0.145681</c:v>
                </c:pt>
                <c:pt idx="132">
                  <c:v>-0.12622800000000001</c:v>
                </c:pt>
                <c:pt idx="133">
                  <c:v>-0.107212</c:v>
                </c:pt>
                <c:pt idx="134">
                  <c:v>-8.6569999999999994E-2</c:v>
                </c:pt>
                <c:pt idx="135">
                  <c:v>-6.5428E-2</c:v>
                </c:pt>
                <c:pt idx="136">
                  <c:v>-4.4222999999999998E-2</c:v>
                </c:pt>
                <c:pt idx="137">
                  <c:v>-2.2769000000000001E-2</c:v>
                </c:pt>
                <c:pt idx="138">
                  <c:v>-1.188E-3</c:v>
                </c:pt>
                <c:pt idx="139">
                  <c:v>2.0579E-2</c:v>
                </c:pt>
                <c:pt idx="140">
                  <c:v>4.2409000000000002E-2</c:v>
                </c:pt>
                <c:pt idx="141">
                  <c:v>6.4176999999999998E-2</c:v>
                </c:pt>
                <c:pt idx="142">
                  <c:v>8.6007E-2</c:v>
                </c:pt>
                <c:pt idx="143">
                  <c:v>0.107963</c:v>
                </c:pt>
                <c:pt idx="144">
                  <c:v>0.12954299999999999</c:v>
                </c:pt>
                <c:pt idx="145">
                  <c:v>0.15162300000000001</c:v>
                </c:pt>
                <c:pt idx="146">
                  <c:v>0.173766</c:v>
                </c:pt>
                <c:pt idx="147">
                  <c:v>0.19597200000000001</c:v>
                </c:pt>
                <c:pt idx="148">
                  <c:v>0.218302</c:v>
                </c:pt>
                <c:pt idx="149">
                  <c:v>0.24069599999999999</c:v>
                </c:pt>
                <c:pt idx="150">
                  <c:v>0.26327600000000001</c:v>
                </c:pt>
                <c:pt idx="151">
                  <c:v>0.28592000000000001</c:v>
                </c:pt>
                <c:pt idx="152">
                  <c:v>0.30868800000000002</c:v>
                </c:pt>
                <c:pt idx="153">
                  <c:v>0.331457</c:v>
                </c:pt>
                <c:pt idx="154">
                  <c:v>0.35422500000000001</c:v>
                </c:pt>
                <c:pt idx="155">
                  <c:v>0.37711899999999998</c:v>
                </c:pt>
                <c:pt idx="156">
                  <c:v>0.40013799999999999</c:v>
                </c:pt>
                <c:pt idx="157">
                  <c:v>0.423344</c:v>
                </c:pt>
                <c:pt idx="158">
                  <c:v>0.44692599999999999</c:v>
                </c:pt>
                <c:pt idx="159">
                  <c:v>0.47050700000000001</c:v>
                </c:pt>
                <c:pt idx="160">
                  <c:v>0.49433899999999997</c:v>
                </c:pt>
                <c:pt idx="161">
                  <c:v>0.51835900000000001</c:v>
                </c:pt>
                <c:pt idx="162">
                  <c:v>0.54250299999999996</c:v>
                </c:pt>
                <c:pt idx="163">
                  <c:v>0.56683600000000001</c:v>
                </c:pt>
                <c:pt idx="164">
                  <c:v>0.59129299999999996</c:v>
                </c:pt>
                <c:pt idx="165">
                  <c:v>0.61612599999999995</c:v>
                </c:pt>
                <c:pt idx="166">
                  <c:v>0.64089600000000002</c:v>
                </c:pt>
                <c:pt idx="167">
                  <c:v>0.66579100000000002</c:v>
                </c:pt>
                <c:pt idx="168">
                  <c:v>0.69074899999999995</c:v>
                </c:pt>
                <c:pt idx="169">
                  <c:v>0.71589400000000003</c:v>
                </c:pt>
                <c:pt idx="170">
                  <c:v>0.74104000000000003</c:v>
                </c:pt>
                <c:pt idx="171">
                  <c:v>0.76637299999999997</c:v>
                </c:pt>
                <c:pt idx="172">
                  <c:v>0.79170600000000002</c:v>
                </c:pt>
                <c:pt idx="173">
                  <c:v>0.817164</c:v>
                </c:pt>
                <c:pt idx="174">
                  <c:v>0.84262199999999998</c:v>
                </c:pt>
                <c:pt idx="175">
                  <c:v>0.868143</c:v>
                </c:pt>
                <c:pt idx="176">
                  <c:v>0.89366400000000001</c:v>
                </c:pt>
                <c:pt idx="177">
                  <c:v>0.919184</c:v>
                </c:pt>
                <c:pt idx="178">
                  <c:v>0.94470500000000002</c:v>
                </c:pt>
                <c:pt idx="179">
                  <c:v>0.97010099999999999</c:v>
                </c:pt>
                <c:pt idx="180">
                  <c:v>0.99549600000000005</c:v>
                </c:pt>
                <c:pt idx="181">
                  <c:v>1.020829</c:v>
                </c:pt>
                <c:pt idx="182">
                  <c:v>1.0460370000000001</c:v>
                </c:pt>
                <c:pt idx="183">
                  <c:v>1.0710580000000001</c:v>
                </c:pt>
                <c:pt idx="184">
                  <c:v>1.095953</c:v>
                </c:pt>
                <c:pt idx="185">
                  <c:v>1.1206609999999999</c:v>
                </c:pt>
                <c:pt idx="186">
                  <c:v>1.1451800000000001</c:v>
                </c:pt>
                <c:pt idx="187">
                  <c:v>1.1693880000000001</c:v>
                </c:pt>
                <c:pt idx="188">
                  <c:v>1.193532</c:v>
                </c:pt>
                <c:pt idx="189">
                  <c:v>1.217489</c:v>
                </c:pt>
                <c:pt idx="190">
                  <c:v>1.241384</c:v>
                </c:pt>
                <c:pt idx="191">
                  <c:v>1.2652779999999999</c:v>
                </c:pt>
                <c:pt idx="192">
                  <c:v>1.289172</c:v>
                </c:pt>
                <c:pt idx="193">
                  <c:v>1.313129</c:v>
                </c:pt>
                <c:pt idx="194">
                  <c:v>1.3368990000000001</c:v>
                </c:pt>
                <c:pt idx="195">
                  <c:v>1.3604799999999999</c:v>
                </c:pt>
                <c:pt idx="196">
                  <c:v>1.383874</c:v>
                </c:pt>
                <c:pt idx="197">
                  <c:v>1.4069560000000001</c:v>
                </c:pt>
                <c:pt idx="198">
                  <c:v>1.430037</c:v>
                </c:pt>
                <c:pt idx="199">
                  <c:v>1.45268</c:v>
                </c:pt>
                <c:pt idx="200">
                  <c:v>1.475136</c:v>
                </c:pt>
                <c:pt idx="201">
                  <c:v>1.498092</c:v>
                </c:pt>
                <c:pt idx="202">
                  <c:v>1.520861</c:v>
                </c:pt>
                <c:pt idx="203">
                  <c:v>1.5433159999999999</c:v>
                </c:pt>
                <c:pt idx="204">
                  <c:v>1.5653969999999999</c:v>
                </c:pt>
                <c:pt idx="205">
                  <c:v>1.5869139999999999</c:v>
                </c:pt>
                <c:pt idx="206">
                  <c:v>1.608244</c:v>
                </c:pt>
                <c:pt idx="207">
                  <c:v>1.6288860000000001</c:v>
                </c:pt>
                <c:pt idx="208">
                  <c:v>1.6489020000000001</c:v>
                </c:pt>
                <c:pt idx="209">
                  <c:v>1.668356</c:v>
                </c:pt>
                <c:pt idx="210">
                  <c:v>1.6870579999999999</c:v>
                </c:pt>
                <c:pt idx="211">
                  <c:v>1.7052609999999999</c:v>
                </c:pt>
                <c:pt idx="212">
                  <c:v>1.7229000000000001</c:v>
                </c:pt>
                <c:pt idx="213">
                  <c:v>1.7400389999999999</c:v>
                </c:pt>
                <c:pt idx="214">
                  <c:v>1.75674</c:v>
                </c:pt>
                <c:pt idx="215">
                  <c:v>1.7726900000000001</c:v>
                </c:pt>
                <c:pt idx="216">
                  <c:v>1.7883279999999999</c:v>
                </c:pt>
                <c:pt idx="217">
                  <c:v>1.803528</c:v>
                </c:pt>
                <c:pt idx="218">
                  <c:v>1.8180400000000001</c:v>
                </c:pt>
                <c:pt idx="219">
                  <c:v>1.831801</c:v>
                </c:pt>
                <c:pt idx="220">
                  <c:v>1.8445609999999999</c:v>
                </c:pt>
                <c:pt idx="221">
                  <c:v>1.856258</c:v>
                </c:pt>
                <c:pt idx="222">
                  <c:v>1.8666419999999999</c:v>
                </c:pt>
                <c:pt idx="223">
                  <c:v>1.8761490000000001</c:v>
                </c:pt>
                <c:pt idx="224">
                  <c:v>1.8845940000000001</c:v>
                </c:pt>
                <c:pt idx="225">
                  <c:v>1.892037</c:v>
                </c:pt>
                <c:pt idx="226">
                  <c:v>1.898355</c:v>
                </c:pt>
                <c:pt idx="227">
                  <c:v>1.903359</c:v>
                </c:pt>
                <c:pt idx="228">
                  <c:v>1.9071119999999999</c:v>
                </c:pt>
                <c:pt idx="229">
                  <c:v>1.9092389999999999</c:v>
                </c:pt>
                <c:pt idx="230">
                  <c:v>1.9099889999999999</c:v>
                </c:pt>
                <c:pt idx="231">
                  <c:v>1.908989</c:v>
                </c:pt>
                <c:pt idx="232">
                  <c:v>1.905986</c:v>
                </c:pt>
                <c:pt idx="233">
                  <c:v>1.9028590000000001</c:v>
                </c:pt>
                <c:pt idx="234">
                  <c:v>1.8975420000000001</c:v>
                </c:pt>
                <c:pt idx="235">
                  <c:v>1.8912869999999999</c:v>
                </c:pt>
                <c:pt idx="236">
                  <c:v>1.8844689999999999</c:v>
                </c:pt>
                <c:pt idx="237">
                  <c:v>1.8769</c:v>
                </c:pt>
                <c:pt idx="238">
                  <c:v>1.8688309999999999</c:v>
                </c:pt>
                <c:pt idx="239">
                  <c:v>1.8601989999999999</c:v>
                </c:pt>
                <c:pt idx="240">
                  <c:v>1.8511919999999999</c:v>
                </c:pt>
                <c:pt idx="241">
                  <c:v>1.841872</c:v>
                </c:pt>
                <c:pt idx="242">
                  <c:v>1.832176</c:v>
                </c:pt>
                <c:pt idx="243">
                  <c:v>1.822168</c:v>
                </c:pt>
                <c:pt idx="244">
                  <c:v>1.8120350000000001</c:v>
                </c:pt>
                <c:pt idx="245">
                  <c:v>1.8012760000000001</c:v>
                </c:pt>
                <c:pt idx="246">
                  <c:v>1.7901419999999999</c:v>
                </c:pt>
                <c:pt idx="247">
                  <c:v>1.7786329999999999</c:v>
                </c:pt>
                <c:pt idx="248">
                  <c:v>1.766748</c:v>
                </c:pt>
                <c:pt idx="249">
                  <c:v>1.754613</c:v>
                </c:pt>
                <c:pt idx="250">
                  <c:v>1.7421660000000001</c:v>
                </c:pt>
                <c:pt idx="251">
                  <c:v>1.7294050000000001</c:v>
                </c:pt>
                <c:pt idx="252">
                  <c:v>1.716332</c:v>
                </c:pt>
                <c:pt idx="253">
                  <c:v>1.703071</c:v>
                </c:pt>
                <c:pt idx="254">
                  <c:v>1.6896230000000001</c:v>
                </c:pt>
                <c:pt idx="255">
                  <c:v>1.675924</c:v>
                </c:pt>
                <c:pt idx="256">
                  <c:v>1.6620379999999999</c:v>
                </c:pt>
                <c:pt idx="257">
                  <c:v>1.6478390000000001</c:v>
                </c:pt>
                <c:pt idx="258">
                  <c:v>1.6333899999999999</c:v>
                </c:pt>
                <c:pt idx="259">
                  <c:v>1.6188149999999999</c:v>
                </c:pt>
                <c:pt idx="260">
                  <c:v>1.6039909999999999</c:v>
                </c:pt>
                <c:pt idx="261">
                  <c:v>1.588916</c:v>
                </c:pt>
                <c:pt idx="262">
                  <c:v>1.573529</c:v>
                </c:pt>
                <c:pt idx="263">
                  <c:v>1.5578909999999999</c:v>
                </c:pt>
                <c:pt idx="264">
                  <c:v>1.542003</c:v>
                </c:pt>
                <c:pt idx="265">
                  <c:v>1.5254890000000001</c:v>
                </c:pt>
                <c:pt idx="266">
                  <c:v>1.5086630000000001</c:v>
                </c:pt>
                <c:pt idx="267">
                  <c:v>1.4914620000000001</c:v>
                </c:pt>
                <c:pt idx="268">
                  <c:v>1.4738849999999999</c:v>
                </c:pt>
                <c:pt idx="269">
                  <c:v>1.455808</c:v>
                </c:pt>
                <c:pt idx="270">
                  <c:v>1.4373549999999999</c:v>
                </c:pt>
                <c:pt idx="271">
                  <c:v>1.418528</c:v>
                </c:pt>
                <c:pt idx="272">
                  <c:v>1.399262</c:v>
                </c:pt>
                <c:pt idx="273">
                  <c:v>1.3796839999999999</c:v>
                </c:pt>
                <c:pt idx="274">
                  <c:v>1.359667</c:v>
                </c:pt>
                <c:pt idx="275">
                  <c:v>1.339213</c:v>
                </c:pt>
                <c:pt idx="276">
                  <c:v>1.318384</c:v>
                </c:pt>
                <c:pt idx="277">
                  <c:v>1.2971159999999999</c:v>
                </c:pt>
                <c:pt idx="278">
                  <c:v>1.2753490000000001</c:v>
                </c:pt>
                <c:pt idx="279">
                  <c:v>1.253268</c:v>
                </c:pt>
                <c:pt idx="280">
                  <c:v>1.2306870000000001</c:v>
                </c:pt>
                <c:pt idx="281">
                  <c:v>1.2076690000000001</c:v>
                </c:pt>
                <c:pt idx="282">
                  <c:v>1.184337</c:v>
                </c:pt>
                <c:pt idx="283">
                  <c:v>1.160631</c:v>
                </c:pt>
                <c:pt idx="284">
                  <c:v>1.136611</c:v>
                </c:pt>
                <c:pt idx="285">
                  <c:v>1.112279</c:v>
                </c:pt>
                <c:pt idx="286">
                  <c:v>1.087634</c:v>
                </c:pt>
                <c:pt idx="287">
                  <c:v>1.0627390000000001</c:v>
                </c:pt>
                <c:pt idx="288">
                  <c:v>1.0374680000000001</c:v>
                </c:pt>
                <c:pt idx="289">
                  <c:v>1.0119469999999999</c:v>
                </c:pt>
                <c:pt idx="290">
                  <c:v>0.985989</c:v>
                </c:pt>
                <c:pt idx="291">
                  <c:v>0.95971700000000004</c:v>
                </c:pt>
                <c:pt idx="292">
                  <c:v>0.93307099999999998</c:v>
                </c:pt>
                <c:pt idx="293">
                  <c:v>0.90586100000000003</c:v>
                </c:pt>
                <c:pt idx="294">
                  <c:v>0.87827599999999995</c:v>
                </c:pt>
                <c:pt idx="295">
                  <c:v>0.85031599999999996</c:v>
                </c:pt>
                <c:pt idx="296">
                  <c:v>0.821793</c:v>
                </c:pt>
                <c:pt idx="297">
                  <c:v>0.79289399999999999</c:v>
                </c:pt>
                <c:pt idx="298">
                  <c:v>0.76349500000000003</c:v>
                </c:pt>
                <c:pt idx="299">
                  <c:v>0.73359600000000003</c:v>
                </c:pt>
                <c:pt idx="300">
                  <c:v>0.70319600000000004</c:v>
                </c:pt>
                <c:pt idx="301">
                  <c:v>0.672234</c:v>
                </c:pt>
                <c:pt idx="302">
                  <c:v>0.64083299999999999</c:v>
                </c:pt>
                <c:pt idx="303">
                  <c:v>0.60905699999999996</c:v>
                </c:pt>
                <c:pt idx="304">
                  <c:v>0.577094</c:v>
                </c:pt>
                <c:pt idx="305">
                  <c:v>0.54488000000000003</c:v>
                </c:pt>
                <c:pt idx="306">
                  <c:v>0.51260399999999995</c:v>
                </c:pt>
                <c:pt idx="307">
                  <c:v>0.48014000000000001</c:v>
                </c:pt>
                <c:pt idx="308">
                  <c:v>0.44761400000000001</c:v>
                </c:pt>
                <c:pt idx="309">
                  <c:v>0.41502499999999998</c:v>
                </c:pt>
                <c:pt idx="310">
                  <c:v>0.382436</c:v>
                </c:pt>
                <c:pt idx="311">
                  <c:v>0.34978399999999998</c:v>
                </c:pt>
                <c:pt idx="312">
                  <c:v>0.31700800000000001</c:v>
                </c:pt>
                <c:pt idx="313">
                  <c:v>0.28423100000000001</c:v>
                </c:pt>
                <c:pt idx="314">
                  <c:v>0.251579</c:v>
                </c:pt>
                <c:pt idx="315">
                  <c:v>0.219053</c:v>
                </c:pt>
                <c:pt idx="316">
                  <c:v>0.18646399999999999</c:v>
                </c:pt>
                <c:pt idx="317">
                  <c:v>0.15393799999999999</c:v>
                </c:pt>
                <c:pt idx="318">
                  <c:v>0.121599</c:v>
                </c:pt>
                <c:pt idx="319">
                  <c:v>8.9698E-2</c:v>
                </c:pt>
                <c:pt idx="320">
                  <c:v>5.8235000000000002E-2</c:v>
                </c:pt>
                <c:pt idx="321">
                  <c:v>2.7397000000000001E-2</c:v>
                </c:pt>
                <c:pt idx="322">
                  <c:v>-2.565E-3</c:v>
                </c:pt>
                <c:pt idx="323">
                  <c:v>-3.2275999999999999E-2</c:v>
                </c:pt>
                <c:pt idx="324">
                  <c:v>-6.13E-2</c:v>
                </c:pt>
                <c:pt idx="325">
                  <c:v>-8.9698E-2</c:v>
                </c:pt>
                <c:pt idx="326">
                  <c:v>-0.117408</c:v>
                </c:pt>
                <c:pt idx="327">
                  <c:v>-0.14430499999999999</c:v>
                </c:pt>
                <c:pt idx="328">
                  <c:v>-0.17032600000000001</c:v>
                </c:pt>
                <c:pt idx="329">
                  <c:v>-0.19528400000000001</c:v>
                </c:pt>
                <c:pt idx="330">
                  <c:v>-0.21924099999999999</c:v>
                </c:pt>
                <c:pt idx="331">
                  <c:v>-0.242259</c:v>
                </c:pt>
                <c:pt idx="332">
                  <c:v>-0.26427699999999998</c:v>
                </c:pt>
                <c:pt idx="333">
                  <c:v>-0.28535700000000003</c:v>
                </c:pt>
                <c:pt idx="334">
                  <c:v>-0.305311</c:v>
                </c:pt>
                <c:pt idx="335">
                  <c:v>-0.324326</c:v>
                </c:pt>
                <c:pt idx="336">
                  <c:v>-0.34227800000000003</c:v>
                </c:pt>
                <c:pt idx="337">
                  <c:v>-0.35922900000000002</c:v>
                </c:pt>
                <c:pt idx="338">
                  <c:v>-0.375305</c:v>
                </c:pt>
                <c:pt idx="339">
                  <c:v>-0.39050499999999999</c:v>
                </c:pt>
                <c:pt idx="340">
                  <c:v>-0.40464099999999997</c:v>
                </c:pt>
                <c:pt idx="341">
                  <c:v>-0.41809000000000002</c:v>
                </c:pt>
                <c:pt idx="342">
                  <c:v>-0.430537</c:v>
                </c:pt>
                <c:pt idx="343">
                  <c:v>-0.44242199999999998</c:v>
                </c:pt>
                <c:pt idx="344">
                  <c:v>-0.45349299999999998</c:v>
                </c:pt>
                <c:pt idx="345">
                  <c:v>-0.463814</c:v>
                </c:pt>
                <c:pt idx="346">
                  <c:v>-0.473385</c:v>
                </c:pt>
                <c:pt idx="347">
                  <c:v>-0.48201699999999997</c:v>
                </c:pt>
                <c:pt idx="348">
                  <c:v>-0.48970999999999998</c:v>
                </c:pt>
                <c:pt idx="349">
                  <c:v>-0.49646600000000002</c:v>
                </c:pt>
                <c:pt idx="350">
                  <c:v>-0.50253300000000001</c:v>
                </c:pt>
                <c:pt idx="351">
                  <c:v>-0.50760000000000005</c:v>
                </c:pt>
                <c:pt idx="352">
                  <c:v>-0.512104</c:v>
                </c:pt>
                <c:pt idx="353">
                  <c:v>-0.51566900000000004</c:v>
                </c:pt>
                <c:pt idx="354">
                  <c:v>-0.51854599999999995</c:v>
                </c:pt>
                <c:pt idx="355">
                  <c:v>-0.52073599999999998</c:v>
                </c:pt>
                <c:pt idx="356">
                  <c:v>-0.52217400000000003</c:v>
                </c:pt>
                <c:pt idx="357">
                  <c:v>-0.52298699999999998</c:v>
                </c:pt>
                <c:pt idx="358">
                  <c:v>-0.52342500000000003</c:v>
                </c:pt>
                <c:pt idx="359">
                  <c:v>-0.52317499999999995</c:v>
                </c:pt>
                <c:pt idx="360">
                  <c:v>-0.52317499999999995</c:v>
                </c:pt>
                <c:pt idx="361">
                  <c:v>-0.52229899999999996</c:v>
                </c:pt>
                <c:pt idx="362">
                  <c:v>-0.52092300000000002</c:v>
                </c:pt>
                <c:pt idx="363">
                  <c:v>-0.51910900000000004</c:v>
                </c:pt>
                <c:pt idx="364">
                  <c:v>-0.51654500000000003</c:v>
                </c:pt>
                <c:pt idx="365">
                  <c:v>-0.51354200000000005</c:v>
                </c:pt>
                <c:pt idx="366">
                  <c:v>-0.51003900000000002</c:v>
                </c:pt>
                <c:pt idx="367">
                  <c:v>-0.505911</c:v>
                </c:pt>
                <c:pt idx="368">
                  <c:v>-0.50115699999999996</c:v>
                </c:pt>
                <c:pt idx="369">
                  <c:v>-0.49546499999999999</c:v>
                </c:pt>
                <c:pt idx="370">
                  <c:v>-0.48877199999999998</c:v>
                </c:pt>
                <c:pt idx="371">
                  <c:v>-0.48139100000000001</c:v>
                </c:pt>
                <c:pt idx="372">
                  <c:v>-0.47275899999999998</c:v>
                </c:pt>
                <c:pt idx="373">
                  <c:v>-0.46325100000000002</c:v>
                </c:pt>
                <c:pt idx="374">
                  <c:v>-0.45249299999999998</c:v>
                </c:pt>
                <c:pt idx="375">
                  <c:v>-0.44048300000000001</c:v>
                </c:pt>
                <c:pt idx="376">
                  <c:v>-0.42722199999999999</c:v>
                </c:pt>
                <c:pt idx="377">
                  <c:v>-0.41258499999999998</c:v>
                </c:pt>
                <c:pt idx="378">
                  <c:v>-0.39688499999999999</c:v>
                </c:pt>
                <c:pt idx="379">
                  <c:v>-0.37912099999999999</c:v>
                </c:pt>
                <c:pt idx="380">
                  <c:v>-0.35948000000000002</c:v>
                </c:pt>
                <c:pt idx="381">
                  <c:v>-0.33940100000000001</c:v>
                </c:pt>
                <c:pt idx="382">
                  <c:v>-0.31707000000000002</c:v>
                </c:pt>
                <c:pt idx="383">
                  <c:v>-0.29317599999999999</c:v>
                </c:pt>
                <c:pt idx="384">
                  <c:v>-0.26815499999999998</c:v>
                </c:pt>
                <c:pt idx="385">
                  <c:v>-0.24163399999999999</c:v>
                </c:pt>
                <c:pt idx="386">
                  <c:v>-0.21379899999999999</c:v>
                </c:pt>
                <c:pt idx="387">
                  <c:v>-0.185088</c:v>
                </c:pt>
                <c:pt idx="388">
                  <c:v>-0.15593899999999999</c:v>
                </c:pt>
                <c:pt idx="389">
                  <c:v>-0.126415</c:v>
                </c:pt>
                <c:pt idx="390">
                  <c:v>-9.6577999999999997E-2</c:v>
                </c:pt>
                <c:pt idx="391">
                  <c:v>-6.6616999999999996E-2</c:v>
                </c:pt>
                <c:pt idx="392">
                  <c:v>-3.653E-2</c:v>
                </c:pt>
                <c:pt idx="393">
                  <c:v>-6.1929999999999997E-3</c:v>
                </c:pt>
                <c:pt idx="394">
                  <c:v>2.427E-2</c:v>
                </c:pt>
                <c:pt idx="395">
                  <c:v>5.4857000000000003E-2</c:v>
                </c:pt>
                <c:pt idx="396">
                  <c:v>8.5694999999999993E-2</c:v>
                </c:pt>
                <c:pt idx="397">
                  <c:v>0.116657</c:v>
                </c:pt>
                <c:pt idx="398">
                  <c:v>0.14780799999999999</c:v>
                </c:pt>
                <c:pt idx="399">
                  <c:v>0.17920800000000001</c:v>
                </c:pt>
                <c:pt idx="400">
                  <c:v>0.21079600000000001</c:v>
                </c:pt>
                <c:pt idx="401">
                  <c:v>0.242447</c:v>
                </c:pt>
                <c:pt idx="402">
                  <c:v>0.27434799999999998</c:v>
                </c:pt>
                <c:pt idx="403">
                  <c:v>0.30643599999999999</c:v>
                </c:pt>
                <c:pt idx="404">
                  <c:v>0.338588</c:v>
                </c:pt>
                <c:pt idx="405">
                  <c:v>0.37086400000000003</c:v>
                </c:pt>
                <c:pt idx="406">
                  <c:v>0.40326499999999998</c:v>
                </c:pt>
                <c:pt idx="407">
                  <c:v>0.43579200000000001</c:v>
                </c:pt>
                <c:pt idx="408">
                  <c:v>0.46825499999999998</c:v>
                </c:pt>
                <c:pt idx="409">
                  <c:v>0.50090699999999999</c:v>
                </c:pt>
                <c:pt idx="410">
                  <c:v>0.53355900000000001</c:v>
                </c:pt>
                <c:pt idx="411">
                  <c:v>0.56627300000000003</c:v>
                </c:pt>
                <c:pt idx="412">
                  <c:v>0.59904900000000005</c:v>
                </c:pt>
                <c:pt idx="413">
                  <c:v>0.631826</c:v>
                </c:pt>
                <c:pt idx="414">
                  <c:v>0.66447699999999998</c:v>
                </c:pt>
                <c:pt idx="415">
                  <c:v>0.69719200000000003</c:v>
                </c:pt>
                <c:pt idx="416">
                  <c:v>0.72977999999999998</c:v>
                </c:pt>
                <c:pt idx="417">
                  <c:v>0.76236899999999996</c:v>
                </c:pt>
                <c:pt idx="418">
                  <c:v>0.79508400000000001</c:v>
                </c:pt>
                <c:pt idx="419">
                  <c:v>0.82779800000000003</c:v>
                </c:pt>
                <c:pt idx="420">
                  <c:v>0.86057399999999995</c:v>
                </c:pt>
                <c:pt idx="421">
                  <c:v>0.89322599999999996</c:v>
                </c:pt>
                <c:pt idx="422">
                  <c:v>0.92593999999999999</c:v>
                </c:pt>
                <c:pt idx="423">
                  <c:v>0.95859099999999997</c:v>
                </c:pt>
                <c:pt idx="424">
                  <c:v>0.99117999999999995</c:v>
                </c:pt>
                <c:pt idx="425">
                  <c:v>1.0238320000000001</c:v>
                </c:pt>
                <c:pt idx="426">
                  <c:v>1.0564830000000001</c:v>
                </c:pt>
                <c:pt idx="427">
                  <c:v>1.089135</c:v>
                </c:pt>
                <c:pt idx="428">
                  <c:v>1.121661</c:v>
                </c:pt>
                <c:pt idx="429">
                  <c:v>1.154188</c:v>
                </c:pt>
                <c:pt idx="430">
                  <c:v>1.1865270000000001</c:v>
                </c:pt>
                <c:pt idx="431">
                  <c:v>1.2188030000000001</c:v>
                </c:pt>
                <c:pt idx="432">
                  <c:v>1.250891</c:v>
                </c:pt>
                <c:pt idx="433">
                  <c:v>1.28298</c:v>
                </c:pt>
                <c:pt idx="434">
                  <c:v>1.314756</c:v>
                </c:pt>
                <c:pt idx="435">
                  <c:v>1.3465320000000001</c:v>
                </c:pt>
                <c:pt idx="436">
                  <c:v>1.377745</c:v>
                </c:pt>
                <c:pt idx="437">
                  <c:v>1.4087069999999999</c:v>
                </c:pt>
                <c:pt idx="438">
                  <c:v>1.4394199999999999</c:v>
                </c:pt>
                <c:pt idx="439">
                  <c:v>1.4699439999999999</c:v>
                </c:pt>
                <c:pt idx="440">
                  <c:v>1.499906</c:v>
                </c:pt>
                <c:pt idx="441">
                  <c:v>1.5296799999999999</c:v>
                </c:pt>
                <c:pt idx="442">
                  <c:v>1.558954</c:v>
                </c:pt>
                <c:pt idx="443">
                  <c:v>1.5879779999999999</c:v>
                </c:pt>
                <c:pt idx="444">
                  <c:v>1.616689</c:v>
                </c:pt>
                <c:pt idx="445">
                  <c:v>1.645024</c:v>
                </c:pt>
                <c:pt idx="446">
                  <c:v>1.673047</c:v>
                </c:pt>
                <c:pt idx="447">
                  <c:v>1.700507</c:v>
                </c:pt>
                <c:pt idx="448">
                  <c:v>1.727341</c:v>
                </c:pt>
                <c:pt idx="449">
                  <c:v>1.7533000000000001</c:v>
                </c:pt>
                <c:pt idx="450">
                  <c:v>1.778883</c:v>
                </c:pt>
                <c:pt idx="451">
                  <c:v>1.8030900000000001</c:v>
                </c:pt>
                <c:pt idx="452">
                  <c:v>1.826484</c:v>
                </c:pt>
                <c:pt idx="453">
                  <c:v>1.8484389999999999</c:v>
                </c:pt>
                <c:pt idx="454">
                  <c:v>1.869019</c:v>
                </c:pt>
                <c:pt idx="455">
                  <c:v>1.8882220000000001</c:v>
                </c:pt>
                <c:pt idx="456">
                  <c:v>1.905548</c:v>
                </c:pt>
                <c:pt idx="457">
                  <c:v>1.9218740000000001</c:v>
                </c:pt>
                <c:pt idx="458">
                  <c:v>1.9368860000000001</c:v>
                </c:pt>
                <c:pt idx="459">
                  <c:v>1.9504600000000001</c:v>
                </c:pt>
                <c:pt idx="460">
                  <c:v>1.96347</c:v>
                </c:pt>
                <c:pt idx="461">
                  <c:v>1.974917</c:v>
                </c:pt>
                <c:pt idx="462">
                  <c:v>1.985301</c:v>
                </c:pt>
                <c:pt idx="463">
                  <c:v>1.994496</c:v>
                </c:pt>
                <c:pt idx="464">
                  <c:v>2.0025650000000002</c:v>
                </c:pt>
                <c:pt idx="465">
                  <c:v>2.010008</c:v>
                </c:pt>
                <c:pt idx="466">
                  <c:v>2.0165760000000001</c:v>
                </c:pt>
                <c:pt idx="467">
                  <c:v>2.022268</c:v>
                </c:pt>
                <c:pt idx="468">
                  <c:v>2.0270220000000001</c:v>
                </c:pt>
                <c:pt idx="469">
                  <c:v>2.030713</c:v>
                </c:pt>
                <c:pt idx="470">
                  <c:v>2.0331519999999998</c:v>
                </c:pt>
                <c:pt idx="471">
                  <c:v>2.0344660000000001</c:v>
                </c:pt>
                <c:pt idx="472">
                  <c:v>2.034341</c:v>
                </c:pt>
                <c:pt idx="473">
                  <c:v>2.0330270000000001</c:v>
                </c:pt>
                <c:pt idx="474">
                  <c:v>2.0302750000000001</c:v>
                </c:pt>
                <c:pt idx="475">
                  <c:v>2.026084</c:v>
                </c:pt>
                <c:pt idx="476">
                  <c:v>2.0203920000000002</c:v>
                </c:pt>
                <c:pt idx="477">
                  <c:v>2.0131359999999998</c:v>
                </c:pt>
                <c:pt idx="478">
                  <c:v>2.004629</c:v>
                </c:pt>
                <c:pt idx="479">
                  <c:v>1.993682</c:v>
                </c:pt>
                <c:pt idx="480">
                  <c:v>1.980734</c:v>
                </c:pt>
                <c:pt idx="481">
                  <c:v>1.9671609999999999</c:v>
                </c:pt>
                <c:pt idx="482">
                  <c:v>1.9511480000000001</c:v>
                </c:pt>
                <c:pt idx="483">
                  <c:v>1.933446</c:v>
                </c:pt>
                <c:pt idx="484">
                  <c:v>1.914431</c:v>
                </c:pt>
                <c:pt idx="485">
                  <c:v>1.893664</c:v>
                </c:pt>
                <c:pt idx="486">
                  <c:v>1.8712709999999999</c:v>
                </c:pt>
                <c:pt idx="487">
                  <c:v>1.8478140000000001</c:v>
                </c:pt>
                <c:pt idx="488">
                  <c:v>1.8235440000000001</c:v>
                </c:pt>
                <c:pt idx="489">
                  <c:v>1.798586</c:v>
                </c:pt>
                <c:pt idx="490">
                  <c:v>1.7730030000000001</c:v>
                </c:pt>
                <c:pt idx="491">
                  <c:v>1.7469190000000001</c:v>
                </c:pt>
                <c:pt idx="492">
                  <c:v>1.7202729999999999</c:v>
                </c:pt>
                <c:pt idx="493">
                  <c:v>1.6931259999999999</c:v>
                </c:pt>
                <c:pt idx="494">
                  <c:v>1.665478</c:v>
                </c:pt>
                <c:pt idx="495">
                  <c:v>1.6373930000000001</c:v>
                </c:pt>
                <c:pt idx="496">
                  <c:v>1.60887</c:v>
                </c:pt>
                <c:pt idx="497">
                  <c:v>1.579971</c:v>
                </c:pt>
                <c:pt idx="498">
                  <c:v>1.5507599999999999</c:v>
                </c:pt>
                <c:pt idx="499">
                  <c:v>1.5211110000000001</c:v>
                </c:pt>
                <c:pt idx="500">
                  <c:v>1.4913989999999999</c:v>
                </c:pt>
                <c:pt idx="501">
                  <c:v>1.4615</c:v>
                </c:pt>
                <c:pt idx="502">
                  <c:v>1.431351</c:v>
                </c:pt>
                <c:pt idx="503">
                  <c:v>1.4009510000000001</c:v>
                </c:pt>
                <c:pt idx="504">
                  <c:v>1.3704890000000001</c:v>
                </c:pt>
                <c:pt idx="505">
                  <c:v>1.339839</c:v>
                </c:pt>
                <c:pt idx="506">
                  <c:v>1.309126</c:v>
                </c:pt>
                <c:pt idx="507">
                  <c:v>1.2784139999999999</c:v>
                </c:pt>
                <c:pt idx="508">
                  <c:v>1.2478260000000001</c:v>
                </c:pt>
                <c:pt idx="509">
                  <c:v>1.217239</c:v>
                </c:pt>
                <c:pt idx="510">
                  <c:v>1.186714</c:v>
                </c:pt>
                <c:pt idx="511">
                  <c:v>1.156315</c:v>
                </c:pt>
                <c:pt idx="512">
                  <c:v>1.125915</c:v>
                </c:pt>
                <c:pt idx="513">
                  <c:v>1.0956399999999999</c:v>
                </c:pt>
                <c:pt idx="514">
                  <c:v>1.065366</c:v>
                </c:pt>
                <c:pt idx="515">
                  <c:v>1.0352790000000001</c:v>
                </c:pt>
                <c:pt idx="516">
                  <c:v>1.005317</c:v>
                </c:pt>
                <c:pt idx="517">
                  <c:v>0.97548000000000001</c:v>
                </c:pt>
                <c:pt idx="518">
                  <c:v>0.94564300000000001</c:v>
                </c:pt>
                <c:pt idx="519">
                  <c:v>0.91593199999999997</c:v>
                </c:pt>
                <c:pt idx="520">
                  <c:v>0.88628300000000004</c:v>
                </c:pt>
                <c:pt idx="521">
                  <c:v>0.85682100000000005</c:v>
                </c:pt>
                <c:pt idx="522">
                  <c:v>0.82735999999999998</c:v>
                </c:pt>
                <c:pt idx="523">
                  <c:v>0.79796100000000003</c:v>
                </c:pt>
                <c:pt idx="524">
                  <c:v>0.768625</c:v>
                </c:pt>
                <c:pt idx="525">
                  <c:v>0.73916300000000001</c:v>
                </c:pt>
                <c:pt idx="526">
                  <c:v>0.70970200000000006</c:v>
                </c:pt>
                <c:pt idx="527">
                  <c:v>0.68011500000000003</c:v>
                </c:pt>
                <c:pt idx="528">
                  <c:v>0.65065399999999995</c:v>
                </c:pt>
                <c:pt idx="529">
                  <c:v>0.62106700000000004</c:v>
                </c:pt>
                <c:pt idx="530">
                  <c:v>0.591418</c:v>
                </c:pt>
                <c:pt idx="531">
                  <c:v>0.56164400000000003</c:v>
                </c:pt>
                <c:pt idx="532">
                  <c:v>0.53174500000000002</c:v>
                </c:pt>
                <c:pt idx="533">
                  <c:v>0.50165800000000005</c:v>
                </c:pt>
                <c:pt idx="534">
                  <c:v>0.47125800000000001</c:v>
                </c:pt>
                <c:pt idx="535">
                  <c:v>0.440608</c:v>
                </c:pt>
                <c:pt idx="536">
                  <c:v>0.41002100000000002</c:v>
                </c:pt>
                <c:pt idx="537">
                  <c:v>0.37924600000000003</c:v>
                </c:pt>
                <c:pt idx="538">
                  <c:v>0.34828300000000001</c:v>
                </c:pt>
                <c:pt idx="539">
                  <c:v>0.317133</c:v>
                </c:pt>
                <c:pt idx="540">
                  <c:v>0.28573199999999999</c:v>
                </c:pt>
                <c:pt idx="541">
                  <c:v>0.254332</c:v>
                </c:pt>
                <c:pt idx="542">
                  <c:v>0.222743</c:v>
                </c:pt>
                <c:pt idx="543">
                  <c:v>0.19109300000000001</c:v>
                </c:pt>
                <c:pt idx="544">
                  <c:v>0.15937899999999999</c:v>
                </c:pt>
                <c:pt idx="545">
                  <c:v>0.127416</c:v>
                </c:pt>
                <c:pt idx="546">
                  <c:v>9.5452999999999996E-2</c:v>
                </c:pt>
                <c:pt idx="547">
                  <c:v>6.3300999999999996E-2</c:v>
                </c:pt>
                <c:pt idx="548">
                  <c:v>3.1088000000000001E-2</c:v>
                </c:pt>
                <c:pt idx="549">
                  <c:v>-1.0009999999999999E-3</c:v>
                </c:pt>
                <c:pt idx="550">
                  <c:v>-3.3215000000000001E-2</c:v>
                </c:pt>
                <c:pt idx="551">
                  <c:v>-6.4928E-2</c:v>
                </c:pt>
                <c:pt idx="552">
                  <c:v>-9.6077999999999997E-2</c:v>
                </c:pt>
                <c:pt idx="553">
                  <c:v>-0.12660299999999999</c:v>
                </c:pt>
                <c:pt idx="554">
                  <c:v>-0.15631500000000001</c:v>
                </c:pt>
                <c:pt idx="555">
                  <c:v>-0.18515000000000001</c:v>
                </c:pt>
                <c:pt idx="556">
                  <c:v>-0.21273500000000001</c:v>
                </c:pt>
                <c:pt idx="557">
                  <c:v>-0.239757</c:v>
                </c:pt>
                <c:pt idx="558">
                  <c:v>-0.26577800000000001</c:v>
                </c:pt>
                <c:pt idx="559">
                  <c:v>-0.29092400000000002</c:v>
                </c:pt>
                <c:pt idx="560">
                  <c:v>-0.31500600000000001</c:v>
                </c:pt>
                <c:pt idx="561">
                  <c:v>-0.33808700000000003</c:v>
                </c:pt>
                <c:pt idx="562">
                  <c:v>-0.36010500000000001</c:v>
                </c:pt>
                <c:pt idx="563">
                  <c:v>-0.38068400000000002</c:v>
                </c:pt>
                <c:pt idx="564">
                  <c:v>-0.40076299999999998</c:v>
                </c:pt>
                <c:pt idx="565">
                  <c:v>-0.41965400000000003</c:v>
                </c:pt>
                <c:pt idx="566">
                  <c:v>-0.43773099999999998</c:v>
                </c:pt>
                <c:pt idx="567">
                  <c:v>-0.454932</c:v>
                </c:pt>
                <c:pt idx="568">
                  <c:v>-0.47082000000000002</c:v>
                </c:pt>
                <c:pt idx="569">
                  <c:v>-0.48564499999999999</c:v>
                </c:pt>
                <c:pt idx="570">
                  <c:v>-0.49909300000000001</c:v>
                </c:pt>
                <c:pt idx="571">
                  <c:v>-0.51097800000000004</c:v>
                </c:pt>
                <c:pt idx="572">
                  <c:v>-0.52148600000000001</c:v>
                </c:pt>
                <c:pt idx="573">
                  <c:v>-0.53049400000000002</c:v>
                </c:pt>
                <c:pt idx="574">
                  <c:v>-0.53831200000000001</c:v>
                </c:pt>
                <c:pt idx="575">
                  <c:v>-0.54494299999999996</c:v>
                </c:pt>
                <c:pt idx="576">
                  <c:v>-0.54994699999999996</c:v>
                </c:pt>
                <c:pt idx="577">
                  <c:v>-0.55413800000000002</c:v>
                </c:pt>
                <c:pt idx="578">
                  <c:v>-0.55701500000000004</c:v>
                </c:pt>
                <c:pt idx="579">
                  <c:v>-0.55851600000000001</c:v>
                </c:pt>
                <c:pt idx="580">
                  <c:v>-0.55882900000000002</c:v>
                </c:pt>
                <c:pt idx="581">
                  <c:v>-0.55776599999999998</c:v>
                </c:pt>
                <c:pt idx="582">
                  <c:v>-0.55582699999999996</c:v>
                </c:pt>
                <c:pt idx="583">
                  <c:v>-0.55288700000000002</c:v>
                </c:pt>
                <c:pt idx="584">
                  <c:v>-0.548821</c:v>
                </c:pt>
                <c:pt idx="585">
                  <c:v>-0.54456700000000002</c:v>
                </c:pt>
                <c:pt idx="586">
                  <c:v>-0.53887499999999999</c:v>
                </c:pt>
                <c:pt idx="587">
                  <c:v>-0.532308</c:v>
                </c:pt>
                <c:pt idx="588">
                  <c:v>-0.52461400000000002</c:v>
                </c:pt>
                <c:pt idx="589">
                  <c:v>-0.51560600000000001</c:v>
                </c:pt>
                <c:pt idx="590">
                  <c:v>-0.50559799999999999</c:v>
                </c:pt>
                <c:pt idx="591">
                  <c:v>-0.49433899999999997</c:v>
                </c:pt>
                <c:pt idx="592">
                  <c:v>-0.48201699999999997</c:v>
                </c:pt>
                <c:pt idx="593">
                  <c:v>-0.46863100000000002</c:v>
                </c:pt>
                <c:pt idx="594">
                  <c:v>-0.45393099999999997</c:v>
                </c:pt>
                <c:pt idx="595">
                  <c:v>-0.43798100000000001</c:v>
                </c:pt>
                <c:pt idx="596">
                  <c:v>-0.42077900000000001</c:v>
                </c:pt>
                <c:pt idx="597">
                  <c:v>-0.40213900000000002</c:v>
                </c:pt>
                <c:pt idx="598">
                  <c:v>-0.38212299999999999</c:v>
                </c:pt>
                <c:pt idx="599">
                  <c:v>-0.36154399999999998</c:v>
                </c:pt>
                <c:pt idx="600">
                  <c:v>-0.33952599999999999</c:v>
                </c:pt>
                <c:pt idx="601">
                  <c:v>-0.31625700000000001</c:v>
                </c:pt>
                <c:pt idx="602">
                  <c:v>-0.29204999999999998</c:v>
                </c:pt>
                <c:pt idx="603">
                  <c:v>-0.26646700000000001</c:v>
                </c:pt>
                <c:pt idx="604">
                  <c:v>-0.24013300000000001</c:v>
                </c:pt>
                <c:pt idx="605">
                  <c:v>-0.21311099999999999</c:v>
                </c:pt>
                <c:pt idx="606">
                  <c:v>-0.18496299999999999</c:v>
                </c:pt>
                <c:pt idx="607">
                  <c:v>-0.15618899999999999</c:v>
                </c:pt>
                <c:pt idx="608">
                  <c:v>-0.126665</c:v>
                </c:pt>
                <c:pt idx="609">
                  <c:v>-9.6641000000000005E-2</c:v>
                </c:pt>
                <c:pt idx="610">
                  <c:v>-6.6429000000000002E-2</c:v>
                </c:pt>
                <c:pt idx="611">
                  <c:v>-3.6216999999999999E-2</c:v>
                </c:pt>
                <c:pt idx="612">
                  <c:v>-6.2550000000000001E-3</c:v>
                </c:pt>
                <c:pt idx="613">
                  <c:v>2.3956999999999999E-2</c:v>
                </c:pt>
                <c:pt idx="614">
                  <c:v>5.4169000000000002E-2</c:v>
                </c:pt>
                <c:pt idx="615">
                  <c:v>8.4255999999999998E-2</c:v>
                </c:pt>
                <c:pt idx="616">
                  <c:v>0.11428000000000001</c:v>
                </c:pt>
                <c:pt idx="617">
                  <c:v>0.14418</c:v>
                </c:pt>
                <c:pt idx="618">
                  <c:v>0.174016</c:v>
                </c:pt>
                <c:pt idx="619">
                  <c:v>0.20372799999999999</c:v>
                </c:pt>
                <c:pt idx="620">
                  <c:v>0.23331499999999999</c:v>
                </c:pt>
                <c:pt idx="621">
                  <c:v>0.26283899999999999</c:v>
                </c:pt>
                <c:pt idx="622">
                  <c:v>0.29223700000000002</c:v>
                </c:pt>
                <c:pt idx="623">
                  <c:v>0.32169900000000001</c:v>
                </c:pt>
                <c:pt idx="624">
                  <c:v>0.35109800000000002</c:v>
                </c:pt>
                <c:pt idx="625">
                  <c:v>0.38055899999999998</c:v>
                </c:pt>
                <c:pt idx="626">
                  <c:v>0.41008299999999998</c:v>
                </c:pt>
                <c:pt idx="627">
                  <c:v>0.43967000000000001</c:v>
                </c:pt>
                <c:pt idx="628">
                  <c:v>0.46913100000000002</c:v>
                </c:pt>
                <c:pt idx="629">
                  <c:v>0.49871799999999999</c:v>
                </c:pt>
                <c:pt idx="630">
                  <c:v>0.52842900000000004</c:v>
                </c:pt>
                <c:pt idx="631">
                  <c:v>0.55820400000000003</c:v>
                </c:pt>
                <c:pt idx="632">
                  <c:v>0.58810300000000004</c:v>
                </c:pt>
                <c:pt idx="633">
                  <c:v>0.61819000000000002</c:v>
                </c:pt>
                <c:pt idx="634">
                  <c:v>0.64859</c:v>
                </c:pt>
                <c:pt idx="635">
                  <c:v>0.67898899999999995</c:v>
                </c:pt>
                <c:pt idx="636">
                  <c:v>0.70957700000000001</c:v>
                </c:pt>
                <c:pt idx="637">
                  <c:v>0.74041400000000002</c:v>
                </c:pt>
                <c:pt idx="638">
                  <c:v>0.77118900000000001</c:v>
                </c:pt>
                <c:pt idx="639">
                  <c:v>0.80183899999999997</c:v>
                </c:pt>
                <c:pt idx="640">
                  <c:v>0.83255100000000004</c:v>
                </c:pt>
                <c:pt idx="641">
                  <c:v>0.863201</c:v>
                </c:pt>
                <c:pt idx="642">
                  <c:v>0.89385099999999995</c:v>
                </c:pt>
                <c:pt idx="643">
                  <c:v>0.92443900000000001</c:v>
                </c:pt>
                <c:pt idx="644">
                  <c:v>0.95502600000000004</c:v>
                </c:pt>
                <c:pt idx="645">
                  <c:v>0.985676</c:v>
                </c:pt>
                <c:pt idx="646">
                  <c:v>1.0162009999999999</c:v>
                </c:pt>
                <c:pt idx="647">
                  <c:v>1.046913</c:v>
                </c:pt>
                <c:pt idx="648">
                  <c:v>1.077626</c:v>
                </c:pt>
                <c:pt idx="649">
                  <c:v>1.1085879999999999</c:v>
                </c:pt>
                <c:pt idx="650">
                  <c:v>1.1396139999999999</c:v>
                </c:pt>
                <c:pt idx="651">
                  <c:v>1.1708259999999999</c:v>
                </c:pt>
                <c:pt idx="652">
                  <c:v>1.202102</c:v>
                </c:pt>
                <c:pt idx="653">
                  <c:v>1.2334400000000001</c:v>
                </c:pt>
                <c:pt idx="654">
                  <c:v>1.2649030000000001</c:v>
                </c:pt>
                <c:pt idx="655">
                  <c:v>1.2963659999999999</c:v>
                </c:pt>
                <c:pt idx="656">
                  <c:v>1.328017</c:v>
                </c:pt>
                <c:pt idx="657">
                  <c:v>1.3597919999999999</c:v>
                </c:pt>
                <c:pt idx="658">
                  <c:v>1.391756</c:v>
                </c:pt>
                <c:pt idx="659">
                  <c:v>1.42397</c:v>
                </c:pt>
                <c:pt idx="660">
                  <c:v>1.456121</c:v>
                </c:pt>
                <c:pt idx="661">
                  <c:v>1.4881470000000001</c:v>
                </c:pt>
                <c:pt idx="662">
                  <c:v>1.5199849999999999</c:v>
                </c:pt>
                <c:pt idx="663">
                  <c:v>1.5511980000000001</c:v>
                </c:pt>
                <c:pt idx="664">
                  <c:v>1.582411</c:v>
                </c:pt>
                <c:pt idx="665">
                  <c:v>1.6130610000000001</c:v>
                </c:pt>
                <c:pt idx="666">
                  <c:v>1.643586</c:v>
                </c:pt>
                <c:pt idx="667">
                  <c:v>1.6737979999999999</c:v>
                </c:pt>
                <c:pt idx="668">
                  <c:v>1.703322</c:v>
                </c:pt>
                <c:pt idx="669">
                  <c:v>1.7324079999999999</c:v>
                </c:pt>
                <c:pt idx="670">
                  <c:v>1.760618</c:v>
                </c:pt>
                <c:pt idx="671">
                  <c:v>1.78789</c:v>
                </c:pt>
                <c:pt idx="672">
                  <c:v>1.8144119999999999</c:v>
                </c:pt>
                <c:pt idx="673">
                  <c:v>1.839995</c:v>
                </c:pt>
                <c:pt idx="674">
                  <c:v>1.8649530000000001</c:v>
                </c:pt>
                <c:pt idx="675">
                  <c:v>1.8892850000000001</c:v>
                </c:pt>
                <c:pt idx="676">
                  <c:v>1.912366</c:v>
                </c:pt>
                <c:pt idx="677">
                  <c:v>1.9351970000000001</c:v>
                </c:pt>
                <c:pt idx="678">
                  <c:v>1.9568399999999999</c:v>
                </c:pt>
                <c:pt idx="679">
                  <c:v>1.977169</c:v>
                </c:pt>
                <c:pt idx="680">
                  <c:v>1.996122</c:v>
                </c:pt>
                <c:pt idx="681">
                  <c:v>2.0133860000000001</c:v>
                </c:pt>
                <c:pt idx="682">
                  <c:v>2.0293359999999998</c:v>
                </c:pt>
                <c:pt idx="683">
                  <c:v>2.0433479999999999</c:v>
                </c:pt>
                <c:pt idx="684">
                  <c:v>2.0557949999999998</c:v>
                </c:pt>
                <c:pt idx="685">
                  <c:v>2.0674299999999999</c:v>
                </c:pt>
                <c:pt idx="686">
                  <c:v>2.0771250000000001</c:v>
                </c:pt>
                <c:pt idx="687">
                  <c:v>2.0853820000000001</c:v>
                </c:pt>
                <c:pt idx="688">
                  <c:v>2.0919500000000002</c:v>
                </c:pt>
                <c:pt idx="689">
                  <c:v>2.0965159999999998</c:v>
                </c:pt>
                <c:pt idx="690">
                  <c:v>2.0992060000000001</c:v>
                </c:pt>
                <c:pt idx="691">
                  <c:v>2.1002689999999999</c:v>
                </c:pt>
                <c:pt idx="692">
                  <c:v>2.099831</c:v>
                </c:pt>
                <c:pt idx="693">
                  <c:v>2.0978300000000001</c:v>
                </c:pt>
                <c:pt idx="694">
                  <c:v>2.0941390000000002</c:v>
                </c:pt>
                <c:pt idx="695">
                  <c:v>2.0886969999999998</c:v>
                </c:pt>
                <c:pt idx="696">
                  <c:v>2.081566</c:v>
                </c:pt>
                <c:pt idx="697">
                  <c:v>2.072559</c:v>
                </c:pt>
                <c:pt idx="698">
                  <c:v>2.0616750000000001</c:v>
                </c:pt>
                <c:pt idx="699">
                  <c:v>2.0499160000000001</c:v>
                </c:pt>
                <c:pt idx="700">
                  <c:v>2.0360290000000001</c:v>
                </c:pt>
                <c:pt idx="701">
                  <c:v>2.0203920000000002</c:v>
                </c:pt>
                <c:pt idx="702">
                  <c:v>2.0033150000000002</c:v>
                </c:pt>
                <c:pt idx="703">
                  <c:v>1.9843</c:v>
                </c:pt>
                <c:pt idx="704">
                  <c:v>1.9640960000000001</c:v>
                </c:pt>
                <c:pt idx="705">
                  <c:v>1.942766</c:v>
                </c:pt>
                <c:pt idx="706">
                  <c:v>1.91981</c:v>
                </c:pt>
                <c:pt idx="707">
                  <c:v>1.895853</c:v>
                </c:pt>
                <c:pt idx="708">
                  <c:v>1.870708</c:v>
                </c:pt>
                <c:pt idx="709">
                  <c:v>1.8445609999999999</c:v>
                </c:pt>
                <c:pt idx="710">
                  <c:v>1.817852</c:v>
                </c:pt>
                <c:pt idx="711">
                  <c:v>1.7907679999999999</c:v>
                </c:pt>
                <c:pt idx="712">
                  <c:v>1.7636210000000001</c:v>
                </c:pt>
                <c:pt idx="713">
                  <c:v>1.7357229999999999</c:v>
                </c:pt>
                <c:pt idx="714">
                  <c:v>1.7075750000000001</c:v>
                </c:pt>
                <c:pt idx="715">
                  <c:v>1.679114</c:v>
                </c:pt>
                <c:pt idx="716">
                  <c:v>1.650404</c:v>
                </c:pt>
                <c:pt idx="717">
                  <c:v>1.6212549999999999</c:v>
                </c:pt>
                <c:pt idx="718">
                  <c:v>1.591793</c:v>
                </c:pt>
                <c:pt idx="719">
                  <c:v>1.562144</c:v>
                </c:pt>
                <c:pt idx="720">
                  <c:v>1.532308</c:v>
                </c:pt>
                <c:pt idx="721">
                  <c:v>1.502221</c:v>
                </c:pt>
                <c:pt idx="722">
                  <c:v>1.4720089999999999</c:v>
                </c:pt>
                <c:pt idx="723">
                  <c:v>1.4416089999999999</c:v>
                </c:pt>
                <c:pt idx="724">
                  <c:v>1.411084</c:v>
                </c:pt>
                <c:pt idx="725">
                  <c:v>1.3804339999999999</c:v>
                </c:pt>
                <c:pt idx="726">
                  <c:v>1.3495969999999999</c:v>
                </c:pt>
                <c:pt idx="727">
                  <c:v>1.3188839999999999</c:v>
                </c:pt>
                <c:pt idx="728">
                  <c:v>1.2881720000000001</c:v>
                </c:pt>
                <c:pt idx="729">
                  <c:v>1.2573970000000001</c:v>
                </c:pt>
                <c:pt idx="730">
                  <c:v>1.226559</c:v>
                </c:pt>
                <c:pt idx="731">
                  <c:v>1.195722</c:v>
                </c:pt>
                <c:pt idx="732">
                  <c:v>1.164884</c:v>
                </c:pt>
                <c:pt idx="733">
                  <c:v>1.1340460000000001</c:v>
                </c:pt>
                <c:pt idx="734">
                  <c:v>1.1032709999999999</c:v>
                </c:pt>
                <c:pt idx="735">
                  <c:v>1.072684</c:v>
                </c:pt>
                <c:pt idx="736">
                  <c:v>1.0420970000000001</c:v>
                </c:pt>
                <c:pt idx="737">
                  <c:v>1.011509</c:v>
                </c:pt>
                <c:pt idx="738">
                  <c:v>0.98123499999999997</c:v>
                </c:pt>
                <c:pt idx="739">
                  <c:v>0.95133599999999996</c:v>
                </c:pt>
                <c:pt idx="740">
                  <c:v>0.92174900000000004</c:v>
                </c:pt>
                <c:pt idx="741">
                  <c:v>0.89228799999999997</c:v>
                </c:pt>
                <c:pt idx="742">
                  <c:v>0.86313899999999999</c:v>
                </c:pt>
                <c:pt idx="743">
                  <c:v>0.83423999999999998</c:v>
                </c:pt>
                <c:pt idx="744">
                  <c:v>0.80546700000000004</c:v>
                </c:pt>
                <c:pt idx="745">
                  <c:v>0.77694399999999997</c:v>
                </c:pt>
                <c:pt idx="746">
                  <c:v>0.74860800000000005</c:v>
                </c:pt>
                <c:pt idx="747">
                  <c:v>0.72027300000000005</c:v>
                </c:pt>
                <c:pt idx="748">
                  <c:v>0.69212499999999999</c:v>
                </c:pt>
                <c:pt idx="749">
                  <c:v>0.663852</c:v>
                </c:pt>
                <c:pt idx="750">
                  <c:v>0.63564100000000001</c:v>
                </c:pt>
                <c:pt idx="751">
                  <c:v>0.60736900000000005</c:v>
                </c:pt>
                <c:pt idx="752">
                  <c:v>0.57909600000000006</c:v>
                </c:pt>
                <c:pt idx="753">
                  <c:v>0.55076000000000003</c:v>
                </c:pt>
                <c:pt idx="754">
                  <c:v>0.52223699999999995</c:v>
                </c:pt>
                <c:pt idx="755">
                  <c:v>0.49383899999999997</c:v>
                </c:pt>
                <c:pt idx="756">
                  <c:v>0.46518999999999999</c:v>
                </c:pt>
                <c:pt idx="757">
                  <c:v>0.436417</c:v>
                </c:pt>
                <c:pt idx="758">
                  <c:v>0.40739399999999998</c:v>
                </c:pt>
                <c:pt idx="759">
                  <c:v>0.37812000000000001</c:v>
                </c:pt>
                <c:pt idx="760">
                  <c:v>0.34865800000000002</c:v>
                </c:pt>
                <c:pt idx="761">
                  <c:v>0.318884</c:v>
                </c:pt>
                <c:pt idx="762">
                  <c:v>0.289047</c:v>
                </c:pt>
                <c:pt idx="763">
                  <c:v>0.25933600000000001</c:v>
                </c:pt>
                <c:pt idx="764">
                  <c:v>0.22962399999999999</c:v>
                </c:pt>
                <c:pt idx="765">
                  <c:v>0.19997500000000001</c:v>
                </c:pt>
                <c:pt idx="766">
                  <c:v>0.170263</c:v>
                </c:pt>
                <c:pt idx="767">
                  <c:v>0.14055200000000001</c:v>
                </c:pt>
                <c:pt idx="768">
                  <c:v>0.110903</c:v>
                </c:pt>
                <c:pt idx="769">
                  <c:v>8.1190999999999999E-2</c:v>
                </c:pt>
                <c:pt idx="770">
                  <c:v>5.1729999999999998E-2</c:v>
                </c:pt>
                <c:pt idx="771">
                  <c:v>2.2456E-2</c:v>
                </c:pt>
                <c:pt idx="772">
                  <c:v>-6.6299999999999996E-3</c:v>
                </c:pt>
                <c:pt idx="773">
                  <c:v>-3.5590999999999998E-2</c:v>
                </c:pt>
                <c:pt idx="774">
                  <c:v>-6.4490000000000006E-2</c:v>
                </c:pt>
                <c:pt idx="775">
                  <c:v>-9.2887999999999998E-2</c:v>
                </c:pt>
                <c:pt idx="776">
                  <c:v>-0.121036</c:v>
                </c:pt>
                <c:pt idx="777">
                  <c:v>-0.149059</c:v>
                </c:pt>
                <c:pt idx="778">
                  <c:v>-0.17633099999999999</c:v>
                </c:pt>
                <c:pt idx="779">
                  <c:v>-0.20272699999999999</c:v>
                </c:pt>
                <c:pt idx="780">
                  <c:v>-0.22799800000000001</c:v>
                </c:pt>
                <c:pt idx="781">
                  <c:v>-0.25201699999999999</c:v>
                </c:pt>
                <c:pt idx="782">
                  <c:v>-0.27466099999999999</c:v>
                </c:pt>
                <c:pt idx="783">
                  <c:v>-0.29561500000000002</c:v>
                </c:pt>
                <c:pt idx="784">
                  <c:v>-0.31525599999999998</c:v>
                </c:pt>
                <c:pt idx="785">
                  <c:v>-0.33339600000000003</c:v>
                </c:pt>
                <c:pt idx="786">
                  <c:v>-0.35009699999999999</c:v>
                </c:pt>
                <c:pt idx="787">
                  <c:v>-0.36548399999999998</c:v>
                </c:pt>
                <c:pt idx="788">
                  <c:v>-0.37937100000000001</c:v>
                </c:pt>
                <c:pt idx="789">
                  <c:v>-0.391818</c:v>
                </c:pt>
                <c:pt idx="790">
                  <c:v>-0.40257700000000002</c:v>
                </c:pt>
                <c:pt idx="791">
                  <c:v>-0.412273</c:v>
                </c:pt>
                <c:pt idx="792">
                  <c:v>-0.42052899999999999</c:v>
                </c:pt>
                <c:pt idx="793">
                  <c:v>-0.42772300000000002</c:v>
                </c:pt>
                <c:pt idx="794">
                  <c:v>-0.43372699999999997</c:v>
                </c:pt>
                <c:pt idx="795">
                  <c:v>-0.43829400000000002</c:v>
                </c:pt>
                <c:pt idx="796">
                  <c:v>-0.441859</c:v>
                </c:pt>
                <c:pt idx="797">
                  <c:v>-0.44423600000000002</c:v>
                </c:pt>
                <c:pt idx="798">
                  <c:v>-0.445299</c:v>
                </c:pt>
                <c:pt idx="799">
                  <c:v>-0.44536199999999998</c:v>
                </c:pt>
                <c:pt idx="800">
                  <c:v>-0.44417299999999998</c:v>
                </c:pt>
                <c:pt idx="801">
                  <c:v>-0.44204700000000002</c:v>
                </c:pt>
                <c:pt idx="802">
                  <c:v>-0.43898199999999998</c:v>
                </c:pt>
                <c:pt idx="803">
                  <c:v>-0.43485299999999999</c:v>
                </c:pt>
                <c:pt idx="804">
                  <c:v>-0.43009900000000001</c:v>
                </c:pt>
                <c:pt idx="805">
                  <c:v>-0.42447000000000001</c:v>
                </c:pt>
                <c:pt idx="806">
                  <c:v>-0.41815200000000002</c:v>
                </c:pt>
                <c:pt idx="807">
                  <c:v>-0.41120899999999999</c:v>
                </c:pt>
                <c:pt idx="808">
                  <c:v>-0.40364</c:v>
                </c:pt>
                <c:pt idx="809">
                  <c:v>-0.395509</c:v>
                </c:pt>
                <c:pt idx="810">
                  <c:v>-0.38687700000000003</c:v>
                </c:pt>
                <c:pt idx="811">
                  <c:v>-0.37774400000000002</c:v>
                </c:pt>
                <c:pt idx="812">
                  <c:v>-0.368174</c:v>
                </c:pt>
                <c:pt idx="813">
                  <c:v>-0.35797800000000002</c:v>
                </c:pt>
                <c:pt idx="814">
                  <c:v>-0.34728199999999998</c:v>
                </c:pt>
                <c:pt idx="815">
                  <c:v>-0.33595999999999998</c:v>
                </c:pt>
                <c:pt idx="816">
                  <c:v>-0.32420100000000002</c:v>
                </c:pt>
                <c:pt idx="817">
                  <c:v>-0.31162800000000002</c:v>
                </c:pt>
                <c:pt idx="818">
                  <c:v>-0.29818</c:v>
                </c:pt>
                <c:pt idx="819">
                  <c:v>-0.28379300000000002</c:v>
                </c:pt>
                <c:pt idx="820">
                  <c:v>-0.26946900000000001</c:v>
                </c:pt>
                <c:pt idx="821">
                  <c:v>-0.25320599999999999</c:v>
                </c:pt>
                <c:pt idx="822">
                  <c:v>-0.23713000000000001</c:v>
                </c:pt>
                <c:pt idx="823">
                  <c:v>-0.22061700000000001</c:v>
                </c:pt>
                <c:pt idx="824">
                  <c:v>-0.20272699999999999</c:v>
                </c:pt>
                <c:pt idx="825">
                  <c:v>-0.18490000000000001</c:v>
                </c:pt>
                <c:pt idx="826">
                  <c:v>-0.16644800000000001</c:v>
                </c:pt>
                <c:pt idx="827">
                  <c:v>-0.14774499999999999</c:v>
                </c:pt>
                <c:pt idx="828">
                  <c:v>-0.12904199999999999</c:v>
                </c:pt>
                <c:pt idx="829">
                  <c:v>-0.11008900000000001</c:v>
                </c:pt>
                <c:pt idx="830">
                  <c:v>-9.1261999999999996E-2</c:v>
                </c:pt>
                <c:pt idx="831">
                  <c:v>-7.2433999999999998E-2</c:v>
                </c:pt>
                <c:pt idx="832">
                  <c:v>-5.3731000000000001E-2</c:v>
                </c:pt>
                <c:pt idx="833">
                  <c:v>-3.4840999999999997E-2</c:v>
                </c:pt>
                <c:pt idx="834">
                  <c:v>-1.5824999999999999E-2</c:v>
                </c:pt>
                <c:pt idx="835">
                  <c:v>3.3149999999999998E-3</c:v>
                </c:pt>
                <c:pt idx="836">
                  <c:v>2.2643E-2</c:v>
                </c:pt>
                <c:pt idx="837">
                  <c:v>4.2034000000000002E-2</c:v>
                </c:pt>
                <c:pt idx="838">
                  <c:v>6.1550000000000001E-2</c:v>
                </c:pt>
                <c:pt idx="839">
                  <c:v>8.0690999999999999E-2</c:v>
                </c:pt>
                <c:pt idx="840">
                  <c:v>0.100081</c:v>
                </c:pt>
                <c:pt idx="841">
                  <c:v>0.119409</c:v>
                </c:pt>
                <c:pt idx="842">
                  <c:v>0.138738</c:v>
                </c:pt>
                <c:pt idx="843">
                  <c:v>0.157941</c:v>
                </c:pt>
                <c:pt idx="844">
                  <c:v>0.17726900000000001</c:v>
                </c:pt>
                <c:pt idx="845">
                  <c:v>0.19653499999999999</c:v>
                </c:pt>
                <c:pt idx="846">
                  <c:v>0.215613</c:v>
                </c:pt>
                <c:pt idx="847">
                  <c:v>0.23494100000000001</c:v>
                </c:pt>
                <c:pt idx="848">
                  <c:v>0.25401899999999999</c:v>
                </c:pt>
                <c:pt idx="849">
                  <c:v>0.27309699999999998</c:v>
                </c:pt>
                <c:pt idx="850">
                  <c:v>0.29211199999999998</c:v>
                </c:pt>
                <c:pt idx="851">
                  <c:v>0.31112800000000002</c:v>
                </c:pt>
                <c:pt idx="852">
                  <c:v>0.33008100000000001</c:v>
                </c:pt>
                <c:pt idx="853">
                  <c:v>0.349221</c:v>
                </c:pt>
                <c:pt idx="854">
                  <c:v>0.36836200000000002</c:v>
                </c:pt>
                <c:pt idx="855">
                  <c:v>0.38756499999999999</c:v>
                </c:pt>
                <c:pt idx="856">
                  <c:v>0.40695599999999998</c:v>
                </c:pt>
                <c:pt idx="857">
                  <c:v>0.42647099999999999</c:v>
                </c:pt>
                <c:pt idx="858">
                  <c:v>0.44611200000000001</c:v>
                </c:pt>
                <c:pt idx="859">
                  <c:v>0.46575299999999997</c:v>
                </c:pt>
                <c:pt idx="860">
                  <c:v>0.485707</c:v>
                </c:pt>
                <c:pt idx="861">
                  <c:v>0.505911</c:v>
                </c:pt>
                <c:pt idx="862">
                  <c:v>0.526115</c:v>
                </c:pt>
                <c:pt idx="863">
                  <c:v>0.54650699999999997</c:v>
                </c:pt>
                <c:pt idx="864">
                  <c:v>0.56708599999999998</c:v>
                </c:pt>
                <c:pt idx="865">
                  <c:v>0.58785299999999996</c:v>
                </c:pt>
                <c:pt idx="866">
                  <c:v>0.60880699999999999</c:v>
                </c:pt>
                <c:pt idx="867">
                  <c:v>0.63007400000000002</c:v>
                </c:pt>
                <c:pt idx="868">
                  <c:v>0.65159199999999995</c:v>
                </c:pt>
                <c:pt idx="869">
                  <c:v>0.67329700000000003</c:v>
                </c:pt>
                <c:pt idx="870">
                  <c:v>0.69531500000000002</c:v>
                </c:pt>
                <c:pt idx="871">
                  <c:v>0.71758299999999997</c:v>
                </c:pt>
                <c:pt idx="872">
                  <c:v>0.740039</c:v>
                </c:pt>
                <c:pt idx="873">
                  <c:v>0.76287000000000005</c:v>
                </c:pt>
                <c:pt idx="874">
                  <c:v>0.78613900000000003</c:v>
                </c:pt>
                <c:pt idx="875">
                  <c:v>0.80947000000000002</c:v>
                </c:pt>
                <c:pt idx="876">
                  <c:v>0.83330199999999999</c:v>
                </c:pt>
                <c:pt idx="877">
                  <c:v>0.857572</c:v>
                </c:pt>
                <c:pt idx="878">
                  <c:v>0.88215399999999999</c:v>
                </c:pt>
                <c:pt idx="879">
                  <c:v>0.90711200000000003</c:v>
                </c:pt>
                <c:pt idx="880">
                  <c:v>0.932195</c:v>
                </c:pt>
                <c:pt idx="881">
                  <c:v>0.95765299999999998</c:v>
                </c:pt>
                <c:pt idx="882">
                  <c:v>0.98317399999999999</c:v>
                </c:pt>
                <c:pt idx="883">
                  <c:v>1.0088200000000001</c:v>
                </c:pt>
                <c:pt idx="884">
                  <c:v>1.0342150000000001</c:v>
                </c:pt>
                <c:pt idx="885">
                  <c:v>1.059361</c:v>
                </c:pt>
                <c:pt idx="886">
                  <c:v>1.084193</c:v>
                </c:pt>
                <c:pt idx="887">
                  <c:v>1.108776</c:v>
                </c:pt>
                <c:pt idx="888">
                  <c:v>1.133046</c:v>
                </c:pt>
                <c:pt idx="889">
                  <c:v>1.157003</c:v>
                </c:pt>
                <c:pt idx="890">
                  <c:v>1.180647</c:v>
                </c:pt>
                <c:pt idx="891">
                  <c:v>1.2041029999999999</c:v>
                </c:pt>
                <c:pt idx="892">
                  <c:v>1.227185</c:v>
                </c:pt>
                <c:pt idx="893">
                  <c:v>1.250203</c:v>
                </c:pt>
                <c:pt idx="894">
                  <c:v>1.2729090000000001</c:v>
                </c:pt>
                <c:pt idx="895">
                  <c:v>1.295115</c:v>
                </c:pt>
                <c:pt idx="896">
                  <c:v>1.31732</c:v>
                </c:pt>
                <c:pt idx="897">
                  <c:v>1.3389</c:v>
                </c:pt>
                <c:pt idx="898">
                  <c:v>1.3600429999999999</c:v>
                </c:pt>
                <c:pt idx="899">
                  <c:v>1.3808720000000001</c:v>
                </c:pt>
                <c:pt idx="900">
                  <c:v>1.4013260000000001</c:v>
                </c:pt>
                <c:pt idx="901">
                  <c:v>1.42153</c:v>
                </c:pt>
                <c:pt idx="902">
                  <c:v>1.441484</c:v>
                </c:pt>
                <c:pt idx="903">
                  <c:v>1.461125</c:v>
                </c:pt>
                <c:pt idx="904">
                  <c:v>1.4806410000000001</c:v>
                </c:pt>
                <c:pt idx="905">
                  <c:v>1.499906</c:v>
                </c:pt>
                <c:pt idx="906">
                  <c:v>1.519047</c:v>
                </c:pt>
                <c:pt idx="907">
                  <c:v>1.538</c:v>
                </c:pt>
                <c:pt idx="908">
                  <c:v>1.556702</c:v>
                </c:pt>
                <c:pt idx="909">
                  <c:v>1.57528</c:v>
                </c:pt>
                <c:pt idx="910">
                  <c:v>1.5934200000000001</c:v>
                </c:pt>
                <c:pt idx="911">
                  <c:v>1.611559</c:v>
                </c:pt>
                <c:pt idx="912">
                  <c:v>1.6295120000000001</c:v>
                </c:pt>
                <c:pt idx="913">
                  <c:v>1.647276</c:v>
                </c:pt>
                <c:pt idx="914">
                  <c:v>1.66479</c:v>
                </c:pt>
                <c:pt idx="915">
                  <c:v>1.6819919999999999</c:v>
                </c:pt>
                <c:pt idx="916">
                  <c:v>1.6990050000000001</c:v>
                </c:pt>
                <c:pt idx="917">
                  <c:v>1.715206</c:v>
                </c:pt>
                <c:pt idx="918">
                  <c:v>1.730656</c:v>
                </c:pt>
                <c:pt idx="919">
                  <c:v>1.74448</c:v>
                </c:pt>
                <c:pt idx="920">
                  <c:v>1.7576780000000001</c:v>
                </c:pt>
                <c:pt idx="921">
                  <c:v>1.768124</c:v>
                </c:pt>
                <c:pt idx="922">
                  <c:v>1.777757</c:v>
                </c:pt>
                <c:pt idx="923">
                  <c:v>1.7858890000000001</c:v>
                </c:pt>
                <c:pt idx="924">
                  <c:v>1.7914559999999999</c:v>
                </c:pt>
                <c:pt idx="925">
                  <c:v>1.7961469999999999</c:v>
                </c:pt>
                <c:pt idx="926">
                  <c:v>1.799212</c:v>
                </c:pt>
                <c:pt idx="927">
                  <c:v>1.800651</c:v>
                </c:pt>
                <c:pt idx="928">
                  <c:v>1.801026</c:v>
                </c:pt>
                <c:pt idx="929">
                  <c:v>1.799963</c:v>
                </c:pt>
                <c:pt idx="930">
                  <c:v>1.797898</c:v>
                </c:pt>
                <c:pt idx="931">
                  <c:v>1.794708</c:v>
                </c:pt>
                <c:pt idx="932">
                  <c:v>1.790392</c:v>
                </c:pt>
                <c:pt idx="933">
                  <c:v>1.7847</c:v>
                </c:pt>
                <c:pt idx="934">
                  <c:v>1.777757</c:v>
                </c:pt>
                <c:pt idx="935">
                  <c:v>1.769563</c:v>
                </c:pt>
                <c:pt idx="936">
                  <c:v>1.7601800000000001</c:v>
                </c:pt>
                <c:pt idx="937">
                  <c:v>1.7496719999999999</c:v>
                </c:pt>
                <c:pt idx="938">
                  <c:v>1.7381</c:v>
                </c:pt>
                <c:pt idx="939">
                  <c:v>1.72584</c:v>
                </c:pt>
                <c:pt idx="940">
                  <c:v>1.712391</c:v>
                </c:pt>
                <c:pt idx="941">
                  <c:v>1.6981299999999999</c:v>
                </c:pt>
                <c:pt idx="942">
                  <c:v>1.6831179999999999</c:v>
                </c:pt>
                <c:pt idx="943">
                  <c:v>1.6674800000000001</c:v>
                </c:pt>
                <c:pt idx="944">
                  <c:v>1.6509659999999999</c:v>
                </c:pt>
                <c:pt idx="945">
                  <c:v>1.6338900000000001</c:v>
                </c:pt>
                <c:pt idx="946">
                  <c:v>1.6162510000000001</c:v>
                </c:pt>
                <c:pt idx="947">
                  <c:v>1.597861</c:v>
                </c:pt>
                <c:pt idx="948">
                  <c:v>1.579221</c:v>
                </c:pt>
                <c:pt idx="949">
                  <c:v>1.5601430000000001</c:v>
                </c:pt>
                <c:pt idx="950">
                  <c:v>1.5408139999999999</c:v>
                </c:pt>
                <c:pt idx="951">
                  <c:v>1.5211730000000001</c:v>
                </c:pt>
                <c:pt idx="952">
                  <c:v>1.501282</c:v>
                </c:pt>
                <c:pt idx="953">
                  <c:v>1.4810160000000001</c:v>
                </c:pt>
                <c:pt idx="954">
                  <c:v>1.4606239999999999</c:v>
                </c:pt>
                <c:pt idx="955">
                  <c:v>1.439983</c:v>
                </c:pt>
                <c:pt idx="956">
                  <c:v>1.4190910000000001</c:v>
                </c:pt>
                <c:pt idx="957">
                  <c:v>1.397948</c:v>
                </c:pt>
                <c:pt idx="958">
                  <c:v>1.376619</c:v>
                </c:pt>
                <c:pt idx="959">
                  <c:v>1.355164</c:v>
                </c:pt>
                <c:pt idx="960">
                  <c:v>1.333396</c:v>
                </c:pt>
                <c:pt idx="961">
                  <c:v>1.311628</c:v>
                </c:pt>
                <c:pt idx="962">
                  <c:v>1.289798</c:v>
                </c:pt>
                <c:pt idx="963">
                  <c:v>1.2677799999999999</c:v>
                </c:pt>
                <c:pt idx="964">
                  <c:v>1.2456370000000001</c:v>
                </c:pt>
                <c:pt idx="965">
                  <c:v>1.223306</c:v>
                </c:pt>
                <c:pt idx="966">
                  <c:v>1.2008509999999999</c:v>
                </c:pt>
                <c:pt idx="967">
                  <c:v>1.1782699999999999</c:v>
                </c:pt>
                <c:pt idx="968">
                  <c:v>1.155314</c:v>
                </c:pt>
                <c:pt idx="969">
                  <c:v>1.1322319999999999</c:v>
                </c:pt>
                <c:pt idx="970">
                  <c:v>1.1086510000000001</c:v>
                </c:pt>
                <c:pt idx="971">
                  <c:v>1.084819</c:v>
                </c:pt>
                <c:pt idx="972">
                  <c:v>1.060549</c:v>
                </c:pt>
                <c:pt idx="973">
                  <c:v>1.0359670000000001</c:v>
                </c:pt>
                <c:pt idx="974">
                  <c:v>1.010759</c:v>
                </c:pt>
                <c:pt idx="975">
                  <c:v>0.98542600000000002</c:v>
                </c:pt>
                <c:pt idx="976">
                  <c:v>0.95946699999999996</c:v>
                </c:pt>
                <c:pt idx="977">
                  <c:v>0.93319600000000003</c:v>
                </c:pt>
                <c:pt idx="978">
                  <c:v>0.90661199999999997</c:v>
                </c:pt>
                <c:pt idx="979">
                  <c:v>0.87934000000000001</c:v>
                </c:pt>
                <c:pt idx="980">
                  <c:v>0.85181700000000005</c:v>
                </c:pt>
                <c:pt idx="981">
                  <c:v>0.82354400000000005</c:v>
                </c:pt>
                <c:pt idx="982">
                  <c:v>0.79483300000000001</c:v>
                </c:pt>
                <c:pt idx="983">
                  <c:v>0.76593500000000003</c:v>
                </c:pt>
                <c:pt idx="984">
                  <c:v>0.73697400000000002</c:v>
                </c:pt>
                <c:pt idx="985">
                  <c:v>0.70794999999999997</c:v>
                </c:pt>
                <c:pt idx="986">
                  <c:v>0.67905199999999999</c:v>
                </c:pt>
                <c:pt idx="987">
                  <c:v>0.65015299999999998</c:v>
                </c:pt>
                <c:pt idx="988">
                  <c:v>0.62131700000000001</c:v>
                </c:pt>
                <c:pt idx="989">
                  <c:v>0.592669</c:v>
                </c:pt>
                <c:pt idx="990">
                  <c:v>0.56402099999999999</c:v>
                </c:pt>
                <c:pt idx="991">
                  <c:v>0.53543499999999999</c:v>
                </c:pt>
                <c:pt idx="992">
                  <c:v>0.50678699999999999</c:v>
                </c:pt>
                <c:pt idx="993">
                  <c:v>0.47813899999999998</c:v>
                </c:pt>
                <c:pt idx="994">
                  <c:v>0.44949</c:v>
                </c:pt>
                <c:pt idx="995">
                  <c:v>0.42065399999999997</c:v>
                </c:pt>
                <c:pt idx="996">
                  <c:v>0.39156800000000003</c:v>
                </c:pt>
                <c:pt idx="997">
                  <c:v>0.36266999999999999</c:v>
                </c:pt>
                <c:pt idx="998">
                  <c:v>0.33352100000000001</c:v>
                </c:pt>
                <c:pt idx="999">
                  <c:v>0.30418499999999998</c:v>
                </c:pt>
                <c:pt idx="1000">
                  <c:v>0.27472299999999999</c:v>
                </c:pt>
                <c:pt idx="1001">
                  <c:v>0.245199</c:v>
                </c:pt>
                <c:pt idx="1002">
                  <c:v>0.21554999999999999</c:v>
                </c:pt>
                <c:pt idx="1003">
                  <c:v>0.18571299999999999</c:v>
                </c:pt>
                <c:pt idx="1004">
                  <c:v>0.15581400000000001</c:v>
                </c:pt>
                <c:pt idx="1005">
                  <c:v>0.12579000000000001</c:v>
                </c:pt>
                <c:pt idx="1006">
                  <c:v>9.5515000000000003E-2</c:v>
                </c:pt>
                <c:pt idx="1007">
                  <c:v>6.5053E-2</c:v>
                </c:pt>
                <c:pt idx="1008">
                  <c:v>3.4403000000000003E-2</c:v>
                </c:pt>
                <c:pt idx="1009">
                  <c:v>3.565E-3</c:v>
                </c:pt>
                <c:pt idx="1010">
                  <c:v>-2.7272000000000001E-2</c:v>
                </c:pt>
                <c:pt idx="1011">
                  <c:v>-5.8485000000000002E-2</c:v>
                </c:pt>
                <c:pt idx="1012">
                  <c:v>-8.9823E-2</c:v>
                </c:pt>
                <c:pt idx="1013">
                  <c:v>-0.121349</c:v>
                </c:pt>
                <c:pt idx="1014">
                  <c:v>-0.15293699999999999</c:v>
                </c:pt>
                <c:pt idx="1015">
                  <c:v>-0.184588</c:v>
                </c:pt>
                <c:pt idx="1016">
                  <c:v>-0.216363</c:v>
                </c:pt>
                <c:pt idx="1017">
                  <c:v>-0.24776400000000001</c:v>
                </c:pt>
                <c:pt idx="1018">
                  <c:v>-0.27897699999999997</c:v>
                </c:pt>
                <c:pt idx="1019">
                  <c:v>-0.30937599999999998</c:v>
                </c:pt>
                <c:pt idx="1020">
                  <c:v>-0.33883799999999997</c:v>
                </c:pt>
                <c:pt idx="1021">
                  <c:v>-0.36736099999999999</c:v>
                </c:pt>
                <c:pt idx="1022">
                  <c:v>-0.39482099999999998</c:v>
                </c:pt>
                <c:pt idx="1023">
                  <c:v>-0.42103000000000002</c:v>
                </c:pt>
                <c:pt idx="1024">
                  <c:v>-0.44579999999999997</c:v>
                </c:pt>
                <c:pt idx="1025">
                  <c:v>-0.46925600000000001</c:v>
                </c:pt>
                <c:pt idx="1026">
                  <c:v>-0.49146200000000001</c:v>
                </c:pt>
                <c:pt idx="1027">
                  <c:v>-0.51222900000000005</c:v>
                </c:pt>
                <c:pt idx="1028">
                  <c:v>-0.53155699999999995</c:v>
                </c:pt>
                <c:pt idx="1029">
                  <c:v>-0.54950900000000003</c:v>
                </c:pt>
                <c:pt idx="1030">
                  <c:v>-0.56614799999999998</c:v>
                </c:pt>
                <c:pt idx="1031">
                  <c:v>-0.58140999999999998</c:v>
                </c:pt>
                <c:pt idx="1032">
                  <c:v>-0.59529600000000005</c:v>
                </c:pt>
                <c:pt idx="1033">
                  <c:v>-0.607931</c:v>
                </c:pt>
                <c:pt idx="1034">
                  <c:v>-0.61919100000000005</c:v>
                </c:pt>
                <c:pt idx="1035">
                  <c:v>-0.62926099999999996</c:v>
                </c:pt>
                <c:pt idx="1036">
                  <c:v>-0.63801799999999997</c:v>
                </c:pt>
                <c:pt idx="1037">
                  <c:v>-0.64546199999999998</c:v>
                </c:pt>
                <c:pt idx="1038">
                  <c:v>-0.65190499999999996</c:v>
                </c:pt>
                <c:pt idx="1039">
                  <c:v>-0.65659599999999996</c:v>
                </c:pt>
                <c:pt idx="1040">
                  <c:v>-0.66047400000000001</c:v>
                </c:pt>
                <c:pt idx="1041">
                  <c:v>-0.66272600000000004</c:v>
                </c:pt>
                <c:pt idx="1042">
                  <c:v>-0.663914</c:v>
                </c:pt>
                <c:pt idx="1043">
                  <c:v>-0.66403999999999996</c:v>
                </c:pt>
                <c:pt idx="1044">
                  <c:v>-0.66253799999999996</c:v>
                </c:pt>
                <c:pt idx="1045">
                  <c:v>-0.65984900000000002</c:v>
                </c:pt>
                <c:pt idx="1046">
                  <c:v>-0.65559500000000004</c:v>
                </c:pt>
                <c:pt idx="1047">
                  <c:v>-0.649841</c:v>
                </c:pt>
                <c:pt idx="1048">
                  <c:v>-0.64289700000000005</c:v>
                </c:pt>
                <c:pt idx="1049">
                  <c:v>-0.63451599999999997</c:v>
                </c:pt>
                <c:pt idx="1050">
                  <c:v>-0.62500800000000001</c:v>
                </c:pt>
                <c:pt idx="1051">
                  <c:v>-0.61437399999999998</c:v>
                </c:pt>
                <c:pt idx="1052">
                  <c:v>-0.60248999999999997</c:v>
                </c:pt>
                <c:pt idx="1053">
                  <c:v>-0.58997900000000003</c:v>
                </c:pt>
                <c:pt idx="1054">
                  <c:v>-0.57653100000000002</c:v>
                </c:pt>
                <c:pt idx="1055">
                  <c:v>-0.56239399999999995</c:v>
                </c:pt>
                <c:pt idx="1056">
                  <c:v>-0.54763200000000001</c:v>
                </c:pt>
                <c:pt idx="1057">
                  <c:v>-0.53180700000000003</c:v>
                </c:pt>
                <c:pt idx="1058">
                  <c:v>-0.51504399999999995</c:v>
                </c:pt>
                <c:pt idx="1059">
                  <c:v>-0.49684099999999998</c:v>
                </c:pt>
                <c:pt idx="1060">
                  <c:v>-0.47832599999999997</c:v>
                </c:pt>
                <c:pt idx="1061">
                  <c:v>-0.45856000000000002</c:v>
                </c:pt>
                <c:pt idx="1062">
                  <c:v>-0.43747999999999998</c:v>
                </c:pt>
                <c:pt idx="1063">
                  <c:v>-0.415713</c:v>
                </c:pt>
                <c:pt idx="1064">
                  <c:v>-0.39319500000000002</c:v>
                </c:pt>
                <c:pt idx="1065">
                  <c:v>-0.37011300000000003</c:v>
                </c:pt>
                <c:pt idx="1066">
                  <c:v>-0.34703200000000001</c:v>
                </c:pt>
                <c:pt idx="1067">
                  <c:v>-0.32338800000000001</c:v>
                </c:pt>
                <c:pt idx="1068">
                  <c:v>-0.29918099999999997</c:v>
                </c:pt>
                <c:pt idx="1069">
                  <c:v>-0.27434799999999998</c:v>
                </c:pt>
                <c:pt idx="1070">
                  <c:v>-0.248389</c:v>
                </c:pt>
                <c:pt idx="1071">
                  <c:v>-0.221555</c:v>
                </c:pt>
                <c:pt idx="1072">
                  <c:v>-0.19353200000000001</c:v>
                </c:pt>
                <c:pt idx="1073">
                  <c:v>-0.164884</c:v>
                </c:pt>
                <c:pt idx="1074">
                  <c:v>-0.13492199999999999</c:v>
                </c:pt>
                <c:pt idx="1075">
                  <c:v>-0.10502300000000001</c:v>
                </c:pt>
                <c:pt idx="1076">
                  <c:v>-7.4811000000000002E-2</c:v>
                </c:pt>
                <c:pt idx="1077">
                  <c:v>-4.4724E-2</c:v>
                </c:pt>
                <c:pt idx="1078">
                  <c:v>-1.4886999999999999E-2</c:v>
                </c:pt>
                <c:pt idx="1079">
                  <c:v>1.495E-2</c:v>
                </c:pt>
                <c:pt idx="1080">
                  <c:v>4.4349E-2</c:v>
                </c:pt>
                <c:pt idx="1081">
                  <c:v>7.3935000000000001E-2</c:v>
                </c:pt>
                <c:pt idx="1082">
                  <c:v>0.103459</c:v>
                </c:pt>
                <c:pt idx="1083">
                  <c:v>0.13273299999999999</c:v>
                </c:pt>
                <c:pt idx="1084">
                  <c:v>0.161944</c:v>
                </c:pt>
                <c:pt idx="1085">
                  <c:v>0.19109300000000001</c:v>
                </c:pt>
                <c:pt idx="1086">
                  <c:v>0.220054</c:v>
                </c:pt>
                <c:pt idx="1087">
                  <c:v>0.24901499999999999</c:v>
                </c:pt>
                <c:pt idx="1088">
                  <c:v>0.27778799999999998</c:v>
                </c:pt>
                <c:pt idx="1089">
                  <c:v>0.30643599999999999</c:v>
                </c:pt>
                <c:pt idx="1090">
                  <c:v>0.33514699999999997</c:v>
                </c:pt>
                <c:pt idx="1091">
                  <c:v>0.36379600000000001</c:v>
                </c:pt>
                <c:pt idx="1092">
                  <c:v>0.39244400000000002</c:v>
                </c:pt>
                <c:pt idx="1093">
                  <c:v>0.421155</c:v>
                </c:pt>
                <c:pt idx="1094">
                  <c:v>0.44986599999999999</c:v>
                </c:pt>
                <c:pt idx="1095">
                  <c:v>0.47870099999999999</c:v>
                </c:pt>
                <c:pt idx="1096">
                  <c:v>0.50760000000000005</c:v>
                </c:pt>
                <c:pt idx="1097">
                  <c:v>0.53656099999999995</c:v>
                </c:pt>
                <c:pt idx="1098">
                  <c:v>0.56577200000000005</c:v>
                </c:pt>
                <c:pt idx="1099">
                  <c:v>0.595109</c:v>
                </c:pt>
                <c:pt idx="1100">
                  <c:v>0.62456999999999996</c:v>
                </c:pt>
                <c:pt idx="1101">
                  <c:v>0.65415699999999999</c:v>
                </c:pt>
                <c:pt idx="1102">
                  <c:v>0.68380600000000002</c:v>
                </c:pt>
                <c:pt idx="1103">
                  <c:v>0.71357999999999999</c:v>
                </c:pt>
                <c:pt idx="1104">
                  <c:v>0.74354200000000004</c:v>
                </c:pt>
                <c:pt idx="1105">
                  <c:v>0.77350399999999997</c:v>
                </c:pt>
                <c:pt idx="1106">
                  <c:v>0.80334000000000005</c:v>
                </c:pt>
                <c:pt idx="1107">
                  <c:v>0.83286400000000005</c:v>
                </c:pt>
                <c:pt idx="1108">
                  <c:v>0.86207500000000004</c:v>
                </c:pt>
                <c:pt idx="1109">
                  <c:v>0.89097400000000004</c:v>
                </c:pt>
                <c:pt idx="1110">
                  <c:v>0.91956000000000004</c:v>
                </c:pt>
                <c:pt idx="1111">
                  <c:v>0.94783300000000004</c:v>
                </c:pt>
                <c:pt idx="1112">
                  <c:v>0.97579300000000002</c:v>
                </c:pt>
                <c:pt idx="1113">
                  <c:v>1.003565</c:v>
                </c:pt>
                <c:pt idx="1114">
                  <c:v>1.031088</c:v>
                </c:pt>
                <c:pt idx="1115">
                  <c:v>1.0584229999999999</c:v>
                </c:pt>
                <c:pt idx="1116">
                  <c:v>1.0854440000000001</c:v>
                </c:pt>
                <c:pt idx="1117">
                  <c:v>1.112466</c:v>
                </c:pt>
                <c:pt idx="1118">
                  <c:v>1.139426</c:v>
                </c:pt>
                <c:pt idx="1119">
                  <c:v>1.1664479999999999</c:v>
                </c:pt>
                <c:pt idx="1120">
                  <c:v>1.1934070000000001</c:v>
                </c:pt>
                <c:pt idx="1121">
                  <c:v>1.220429</c:v>
                </c:pt>
                <c:pt idx="1122">
                  <c:v>1.2476389999999999</c:v>
                </c:pt>
                <c:pt idx="1123">
                  <c:v>1.274786</c:v>
                </c:pt>
                <c:pt idx="1124">
                  <c:v>1.3018080000000001</c:v>
                </c:pt>
                <c:pt idx="1125">
                  <c:v>1.328705</c:v>
                </c:pt>
                <c:pt idx="1126">
                  <c:v>1.3554759999999999</c:v>
                </c:pt>
                <c:pt idx="1127">
                  <c:v>1.3821859999999999</c:v>
                </c:pt>
                <c:pt idx="1128">
                  <c:v>1.4087069999999999</c:v>
                </c:pt>
                <c:pt idx="1129">
                  <c:v>1.4349160000000001</c:v>
                </c:pt>
                <c:pt idx="1130">
                  <c:v>1.461187</c:v>
                </c:pt>
                <c:pt idx="1131">
                  <c:v>1.4868330000000001</c:v>
                </c:pt>
                <c:pt idx="1132">
                  <c:v>1.5121659999999999</c:v>
                </c:pt>
                <c:pt idx="1133">
                  <c:v>1.537374</c:v>
                </c:pt>
                <c:pt idx="1134">
                  <c:v>1.5623320000000001</c:v>
                </c:pt>
                <c:pt idx="1135">
                  <c:v>1.587102</c:v>
                </c:pt>
                <c:pt idx="1136">
                  <c:v>1.611497</c:v>
                </c:pt>
                <c:pt idx="1137">
                  <c:v>1.635516</c:v>
                </c:pt>
                <c:pt idx="1138">
                  <c:v>1.659411</c:v>
                </c:pt>
                <c:pt idx="1139">
                  <c:v>1.6823669999999999</c:v>
                </c:pt>
                <c:pt idx="1140">
                  <c:v>1.7051350000000001</c:v>
                </c:pt>
                <c:pt idx="1141">
                  <c:v>1.7268410000000001</c:v>
                </c:pt>
                <c:pt idx="1142">
                  <c:v>1.747795</c:v>
                </c:pt>
                <c:pt idx="1143">
                  <c:v>1.7679990000000001</c:v>
                </c:pt>
                <c:pt idx="1144">
                  <c:v>1.7865770000000001</c:v>
                </c:pt>
                <c:pt idx="1145">
                  <c:v>1.804216</c:v>
                </c:pt>
                <c:pt idx="1146">
                  <c:v>1.820479</c:v>
                </c:pt>
                <c:pt idx="1147">
                  <c:v>1.8352409999999999</c:v>
                </c:pt>
                <c:pt idx="1148">
                  <c:v>1.8486899999999999</c:v>
                </c:pt>
                <c:pt idx="1149">
                  <c:v>1.860574</c:v>
                </c:pt>
                <c:pt idx="1150">
                  <c:v>1.8709579999999999</c:v>
                </c:pt>
                <c:pt idx="1151">
                  <c:v>1.879715</c:v>
                </c:pt>
                <c:pt idx="1152">
                  <c:v>1.8870960000000001</c:v>
                </c:pt>
                <c:pt idx="1153">
                  <c:v>1.8936010000000001</c:v>
                </c:pt>
                <c:pt idx="1154">
                  <c:v>1.898855</c:v>
                </c:pt>
                <c:pt idx="1155">
                  <c:v>1.9028590000000001</c:v>
                </c:pt>
                <c:pt idx="1156">
                  <c:v>1.905861</c:v>
                </c:pt>
                <c:pt idx="1157">
                  <c:v>1.9073</c:v>
                </c:pt>
                <c:pt idx="1158">
                  <c:v>1.9071119999999999</c:v>
                </c:pt>
                <c:pt idx="1159">
                  <c:v>1.9049849999999999</c:v>
                </c:pt>
                <c:pt idx="1160">
                  <c:v>1.901983</c:v>
                </c:pt>
                <c:pt idx="1161">
                  <c:v>1.897041</c:v>
                </c:pt>
                <c:pt idx="1162">
                  <c:v>1.8900980000000001</c:v>
                </c:pt>
                <c:pt idx="1163">
                  <c:v>1.8817790000000001</c:v>
                </c:pt>
                <c:pt idx="1164">
                  <c:v>1.8719589999999999</c:v>
                </c:pt>
                <c:pt idx="1165">
                  <c:v>1.860887</c:v>
                </c:pt>
                <c:pt idx="1166">
                  <c:v>1.849065</c:v>
                </c:pt>
                <c:pt idx="1167">
                  <c:v>1.835804</c:v>
                </c:pt>
                <c:pt idx="1168">
                  <c:v>1.82148</c:v>
                </c:pt>
                <c:pt idx="1169">
                  <c:v>1.8057799999999999</c:v>
                </c:pt>
                <c:pt idx="1170">
                  <c:v>1.7883910000000001</c:v>
                </c:pt>
                <c:pt idx="1171">
                  <c:v>1.7693129999999999</c:v>
                </c:pt>
                <c:pt idx="1172">
                  <c:v>1.748421</c:v>
                </c:pt>
                <c:pt idx="1173">
                  <c:v>1.7260899999999999</c:v>
                </c:pt>
                <c:pt idx="1174">
                  <c:v>1.702008</c:v>
                </c:pt>
                <c:pt idx="1175">
                  <c:v>1.6769879999999999</c:v>
                </c:pt>
                <c:pt idx="1176">
                  <c:v>1.6512789999999999</c:v>
                </c:pt>
                <c:pt idx="1177">
                  <c:v>1.6248830000000001</c:v>
                </c:pt>
                <c:pt idx="1178">
                  <c:v>1.5979859999999999</c:v>
                </c:pt>
                <c:pt idx="1179">
                  <c:v>1.570651</c:v>
                </c:pt>
                <c:pt idx="1180">
                  <c:v>1.543066</c:v>
                </c:pt>
                <c:pt idx="1181">
                  <c:v>1.514856</c:v>
                </c:pt>
                <c:pt idx="1182">
                  <c:v>1.486145</c:v>
                </c:pt>
                <c:pt idx="1183">
                  <c:v>1.4570590000000001</c:v>
                </c:pt>
                <c:pt idx="1184">
                  <c:v>1.4274100000000001</c:v>
                </c:pt>
                <c:pt idx="1185">
                  <c:v>1.3973230000000001</c:v>
                </c:pt>
                <c:pt idx="1186">
                  <c:v>1.3668610000000001</c:v>
                </c:pt>
                <c:pt idx="1187">
                  <c:v>1.33596</c:v>
                </c:pt>
                <c:pt idx="1188">
                  <c:v>1.3048729999999999</c:v>
                </c:pt>
                <c:pt idx="1189">
                  <c:v>1.2734099999999999</c:v>
                </c:pt>
                <c:pt idx="1190">
                  <c:v>1.241571</c:v>
                </c:pt>
                <c:pt idx="1191">
                  <c:v>1.209608</c:v>
                </c:pt>
                <c:pt idx="1192">
                  <c:v>1.177457</c:v>
                </c:pt>
                <c:pt idx="1193">
                  <c:v>1.1450549999999999</c:v>
                </c:pt>
                <c:pt idx="1194">
                  <c:v>1.1125910000000001</c:v>
                </c:pt>
                <c:pt idx="1195">
                  <c:v>1.0800650000000001</c:v>
                </c:pt>
                <c:pt idx="1196">
                  <c:v>1.0474760000000001</c:v>
                </c:pt>
                <c:pt idx="1197">
                  <c:v>1.0148870000000001</c:v>
                </c:pt>
                <c:pt idx="1198">
                  <c:v>0.982298</c:v>
                </c:pt>
                <c:pt idx="1199">
                  <c:v>0.94977199999999995</c:v>
                </c:pt>
                <c:pt idx="1200">
                  <c:v>0.91737000000000002</c:v>
                </c:pt>
                <c:pt idx="1201">
                  <c:v>0.88503200000000004</c:v>
                </c:pt>
                <c:pt idx="1202">
                  <c:v>0.85281799999999996</c:v>
                </c:pt>
                <c:pt idx="1203">
                  <c:v>0.82079199999999997</c:v>
                </c:pt>
                <c:pt idx="1204">
                  <c:v>0.78882799999999997</c:v>
                </c:pt>
                <c:pt idx="1205">
                  <c:v>0.75711499999999998</c:v>
                </c:pt>
                <c:pt idx="1206">
                  <c:v>0.72590200000000005</c:v>
                </c:pt>
                <c:pt idx="1207">
                  <c:v>0.69531500000000002</c:v>
                </c:pt>
                <c:pt idx="1208">
                  <c:v>0.66547800000000001</c:v>
                </c:pt>
                <c:pt idx="1209">
                  <c:v>0.63626700000000003</c:v>
                </c:pt>
                <c:pt idx="1210">
                  <c:v>0.60774399999999995</c:v>
                </c:pt>
                <c:pt idx="1211">
                  <c:v>0.57984599999999997</c:v>
                </c:pt>
                <c:pt idx="1212">
                  <c:v>0.55257400000000001</c:v>
                </c:pt>
                <c:pt idx="1213">
                  <c:v>0.52573999999999999</c:v>
                </c:pt>
                <c:pt idx="1214">
                  <c:v>0.49934299999999998</c:v>
                </c:pt>
                <c:pt idx="1215">
                  <c:v>0.47319699999999998</c:v>
                </c:pt>
                <c:pt idx="1216">
                  <c:v>0.44761400000000001</c:v>
                </c:pt>
                <c:pt idx="1217">
                  <c:v>0.422155</c:v>
                </c:pt>
                <c:pt idx="1218">
                  <c:v>0.39676</c:v>
                </c:pt>
                <c:pt idx="1219">
                  <c:v>0.37136400000000003</c:v>
                </c:pt>
                <c:pt idx="1220">
                  <c:v>0.34603099999999998</c:v>
                </c:pt>
                <c:pt idx="1221">
                  <c:v>0.32069799999999998</c:v>
                </c:pt>
                <c:pt idx="1222">
                  <c:v>0.29511500000000002</c:v>
                </c:pt>
                <c:pt idx="1223">
                  <c:v>0.269594</c:v>
                </c:pt>
                <c:pt idx="1224">
                  <c:v>0.24401100000000001</c:v>
                </c:pt>
                <c:pt idx="1225">
                  <c:v>0.21823999999999999</c:v>
                </c:pt>
                <c:pt idx="1226">
                  <c:v>0.192469</c:v>
                </c:pt>
                <c:pt idx="1227">
                  <c:v>0.16663500000000001</c:v>
                </c:pt>
                <c:pt idx="1228">
                  <c:v>0.14055200000000001</c:v>
                </c:pt>
                <c:pt idx="1229">
                  <c:v>0.114468</c:v>
                </c:pt>
                <c:pt idx="1230">
                  <c:v>8.8196999999999998E-2</c:v>
                </c:pt>
                <c:pt idx="1231">
                  <c:v>6.2113000000000002E-2</c:v>
                </c:pt>
                <c:pt idx="1232">
                  <c:v>3.6153999999999999E-2</c:v>
                </c:pt>
                <c:pt idx="1233">
                  <c:v>1.0071E-2</c:v>
                </c:pt>
                <c:pt idx="1234">
                  <c:v>-1.6138E-2</c:v>
                </c:pt>
                <c:pt idx="1235">
                  <c:v>-4.2347000000000003E-2</c:v>
                </c:pt>
                <c:pt idx="1236">
                  <c:v>-6.8431000000000006E-2</c:v>
                </c:pt>
                <c:pt idx="1237">
                  <c:v>-9.4451999999999994E-2</c:v>
                </c:pt>
                <c:pt idx="1238">
                  <c:v>-0.12041</c:v>
                </c:pt>
                <c:pt idx="1239">
                  <c:v>-0.14618100000000001</c:v>
                </c:pt>
                <c:pt idx="1240">
                  <c:v>-0.171514</c:v>
                </c:pt>
                <c:pt idx="1241">
                  <c:v>-0.19647200000000001</c:v>
                </c:pt>
                <c:pt idx="1242">
                  <c:v>-0.22092999999999999</c:v>
                </c:pt>
                <c:pt idx="1243">
                  <c:v>-0.24476100000000001</c:v>
                </c:pt>
                <c:pt idx="1244">
                  <c:v>-0.26765499999999998</c:v>
                </c:pt>
                <c:pt idx="1245">
                  <c:v>-0.29004799999999997</c:v>
                </c:pt>
                <c:pt idx="1246">
                  <c:v>-0.31162800000000002</c:v>
                </c:pt>
                <c:pt idx="1247">
                  <c:v>-0.33227000000000001</c:v>
                </c:pt>
                <c:pt idx="1248">
                  <c:v>-0.35203600000000002</c:v>
                </c:pt>
                <c:pt idx="1249">
                  <c:v>-0.37105199999999999</c:v>
                </c:pt>
                <c:pt idx="1250">
                  <c:v>-0.38856600000000002</c:v>
                </c:pt>
                <c:pt idx="1251">
                  <c:v>-0.40495399999999998</c:v>
                </c:pt>
                <c:pt idx="1252">
                  <c:v>-0.420404</c:v>
                </c:pt>
                <c:pt idx="1253">
                  <c:v>-0.434415</c:v>
                </c:pt>
                <c:pt idx="1254">
                  <c:v>-0.44711299999999998</c:v>
                </c:pt>
                <c:pt idx="1255">
                  <c:v>-0.45824700000000002</c:v>
                </c:pt>
                <c:pt idx="1256">
                  <c:v>-0.468005</c:v>
                </c:pt>
                <c:pt idx="1257">
                  <c:v>-0.47619899999999998</c:v>
                </c:pt>
                <c:pt idx="1258">
                  <c:v>-0.482767</c:v>
                </c:pt>
                <c:pt idx="1259">
                  <c:v>-0.48795899999999998</c:v>
                </c:pt>
                <c:pt idx="1260">
                  <c:v>-0.491649</c:v>
                </c:pt>
                <c:pt idx="1261">
                  <c:v>-0.49415199999999998</c:v>
                </c:pt>
                <c:pt idx="1262">
                  <c:v>-0.49490200000000001</c:v>
                </c:pt>
                <c:pt idx="1263">
                  <c:v>-0.49465199999999998</c:v>
                </c:pt>
                <c:pt idx="1264">
                  <c:v>-0.49315100000000001</c:v>
                </c:pt>
                <c:pt idx="1265">
                  <c:v>-0.49033599999999999</c:v>
                </c:pt>
                <c:pt idx="1266">
                  <c:v>-0.48614499999999999</c:v>
                </c:pt>
                <c:pt idx="1267">
                  <c:v>-0.48038999999999998</c:v>
                </c:pt>
                <c:pt idx="1268">
                  <c:v>-0.47319699999999998</c:v>
                </c:pt>
                <c:pt idx="1269">
                  <c:v>-0.46487800000000001</c:v>
                </c:pt>
                <c:pt idx="1270">
                  <c:v>-0.454932</c:v>
                </c:pt>
                <c:pt idx="1271">
                  <c:v>-0.44323499999999999</c:v>
                </c:pt>
                <c:pt idx="1272">
                  <c:v>-0.430975</c:v>
                </c:pt>
                <c:pt idx="1273">
                  <c:v>-0.41677599999999998</c:v>
                </c:pt>
                <c:pt idx="1274">
                  <c:v>-0.400951</c:v>
                </c:pt>
                <c:pt idx="1275">
                  <c:v>-0.38374900000000001</c:v>
                </c:pt>
                <c:pt idx="1276">
                  <c:v>-0.36498399999999998</c:v>
                </c:pt>
                <c:pt idx="1277">
                  <c:v>-0.345281</c:v>
                </c:pt>
                <c:pt idx="1278">
                  <c:v>-0.32463900000000001</c:v>
                </c:pt>
                <c:pt idx="1279">
                  <c:v>-0.30355900000000002</c:v>
                </c:pt>
                <c:pt idx="1280">
                  <c:v>-0.28235399999999999</c:v>
                </c:pt>
                <c:pt idx="1281">
                  <c:v>-0.26039899999999999</c:v>
                </c:pt>
                <c:pt idx="1282">
                  <c:v>-0.23788100000000001</c:v>
                </c:pt>
                <c:pt idx="1283">
                  <c:v>-0.214674</c:v>
                </c:pt>
                <c:pt idx="1284">
                  <c:v>-0.19034200000000001</c:v>
                </c:pt>
                <c:pt idx="1285">
                  <c:v>-0.16519700000000001</c:v>
                </c:pt>
                <c:pt idx="1286">
                  <c:v>-0.138988</c:v>
                </c:pt>
                <c:pt idx="1287">
                  <c:v>-0.112029</c:v>
                </c:pt>
                <c:pt idx="1288">
                  <c:v>-8.4319000000000005E-2</c:v>
                </c:pt>
                <c:pt idx="1289">
                  <c:v>-5.5857999999999998E-2</c:v>
                </c:pt>
                <c:pt idx="1290">
                  <c:v>-2.6584E-2</c:v>
                </c:pt>
                <c:pt idx="1291">
                  <c:v>3.1280000000000001E-3</c:v>
                </c:pt>
                <c:pt idx="1292">
                  <c:v>3.3277000000000001E-2</c:v>
                </c:pt>
                <c:pt idx="1293">
                  <c:v>6.3739000000000004E-2</c:v>
                </c:pt>
                <c:pt idx="1294">
                  <c:v>9.4451999999999994E-2</c:v>
                </c:pt>
                <c:pt idx="1295">
                  <c:v>0.125414</c:v>
                </c:pt>
                <c:pt idx="1296">
                  <c:v>0.15644</c:v>
                </c:pt>
                <c:pt idx="1297">
                  <c:v>0.18740200000000001</c:v>
                </c:pt>
                <c:pt idx="1298">
                  <c:v>0.21823999999999999</c:v>
                </c:pt>
                <c:pt idx="1299">
                  <c:v>0.24882699999999999</c:v>
                </c:pt>
                <c:pt idx="1300">
                  <c:v>0.27872599999999997</c:v>
                </c:pt>
                <c:pt idx="1301">
                  <c:v>0.30837599999999998</c:v>
                </c:pt>
                <c:pt idx="1302">
                  <c:v>0.33758700000000003</c:v>
                </c:pt>
                <c:pt idx="1303">
                  <c:v>0.36623499999999998</c:v>
                </c:pt>
                <c:pt idx="1304">
                  <c:v>0.39438299999999998</c:v>
                </c:pt>
                <c:pt idx="1305">
                  <c:v>0.42196800000000001</c:v>
                </c:pt>
                <c:pt idx="1306">
                  <c:v>0.44886500000000001</c:v>
                </c:pt>
                <c:pt idx="1307">
                  <c:v>0.474823</c:v>
                </c:pt>
                <c:pt idx="1308">
                  <c:v>0.50021899999999997</c:v>
                </c:pt>
                <c:pt idx="1309">
                  <c:v>0.524926</c:v>
                </c:pt>
                <c:pt idx="1310">
                  <c:v>0.54913400000000001</c:v>
                </c:pt>
                <c:pt idx="1311">
                  <c:v>0.57259000000000004</c:v>
                </c:pt>
                <c:pt idx="1312">
                  <c:v>0.59548400000000001</c:v>
                </c:pt>
                <c:pt idx="1313">
                  <c:v>0.61794000000000004</c:v>
                </c:pt>
                <c:pt idx="1314">
                  <c:v>0.63976999999999995</c:v>
                </c:pt>
                <c:pt idx="1315">
                  <c:v>0.66134999999999999</c:v>
                </c:pt>
                <c:pt idx="1316">
                  <c:v>0.68242899999999995</c:v>
                </c:pt>
                <c:pt idx="1317">
                  <c:v>0.70319600000000004</c:v>
                </c:pt>
                <c:pt idx="1318">
                  <c:v>0.72365000000000002</c:v>
                </c:pt>
                <c:pt idx="1319">
                  <c:v>0.74366699999999997</c:v>
                </c:pt>
                <c:pt idx="1320">
                  <c:v>0.76343300000000003</c:v>
                </c:pt>
                <c:pt idx="1321">
                  <c:v>0.78282399999999996</c:v>
                </c:pt>
                <c:pt idx="1322">
                  <c:v>0.80202700000000005</c:v>
                </c:pt>
                <c:pt idx="1323">
                  <c:v>0.82091700000000001</c:v>
                </c:pt>
                <c:pt idx="1324">
                  <c:v>0.83962000000000003</c:v>
                </c:pt>
                <c:pt idx="1325">
                  <c:v>0.85819699999999999</c:v>
                </c:pt>
                <c:pt idx="1326">
                  <c:v>0.87658700000000001</c:v>
                </c:pt>
                <c:pt idx="1327">
                  <c:v>0.89466400000000001</c:v>
                </c:pt>
                <c:pt idx="1328">
                  <c:v>0.91274200000000005</c:v>
                </c:pt>
                <c:pt idx="1329">
                  <c:v>0.93069400000000002</c:v>
                </c:pt>
                <c:pt idx="1330">
                  <c:v>0.94839600000000002</c:v>
                </c:pt>
                <c:pt idx="1331">
                  <c:v>0.96622300000000005</c:v>
                </c:pt>
                <c:pt idx="1332">
                  <c:v>0.98398699999999995</c:v>
                </c:pt>
                <c:pt idx="1333">
                  <c:v>1.0017510000000001</c:v>
                </c:pt>
                <c:pt idx="1334">
                  <c:v>1.0193909999999999</c:v>
                </c:pt>
                <c:pt idx="1335">
                  <c:v>1.036905</c:v>
                </c:pt>
                <c:pt idx="1336">
                  <c:v>1.0542320000000001</c:v>
                </c:pt>
                <c:pt idx="1337">
                  <c:v>1.0713079999999999</c:v>
                </c:pt>
                <c:pt idx="1338">
                  <c:v>1.0881970000000001</c:v>
                </c:pt>
                <c:pt idx="1339">
                  <c:v>1.104835</c:v>
                </c:pt>
                <c:pt idx="1340">
                  <c:v>1.120973</c:v>
                </c:pt>
                <c:pt idx="1341">
                  <c:v>1.1367989999999999</c:v>
                </c:pt>
                <c:pt idx="1342">
                  <c:v>1.1522490000000001</c:v>
                </c:pt>
                <c:pt idx="1343">
                  <c:v>1.167136</c:v>
                </c:pt>
                <c:pt idx="1344">
                  <c:v>1.181648</c:v>
                </c:pt>
                <c:pt idx="1345">
                  <c:v>1.195722</c:v>
                </c:pt>
                <c:pt idx="1346">
                  <c:v>1.209295</c:v>
                </c:pt>
                <c:pt idx="1347">
                  <c:v>1.222118</c:v>
                </c:pt>
                <c:pt idx="1348">
                  <c:v>1.2345029999999999</c:v>
                </c:pt>
                <c:pt idx="1349">
                  <c:v>1.246575</c:v>
                </c:pt>
                <c:pt idx="1350">
                  <c:v>1.257522</c:v>
                </c:pt>
                <c:pt idx="1351">
                  <c:v>1.2682800000000001</c:v>
                </c:pt>
                <c:pt idx="1352">
                  <c:v>1.2784139999999999</c:v>
                </c:pt>
                <c:pt idx="1353">
                  <c:v>1.2875460000000001</c:v>
                </c:pt>
                <c:pt idx="1354">
                  <c:v>1.295803</c:v>
                </c:pt>
                <c:pt idx="1355">
                  <c:v>1.303059</c:v>
                </c:pt>
                <c:pt idx="1356">
                  <c:v>1.309439</c:v>
                </c:pt>
                <c:pt idx="1357">
                  <c:v>1.3150059999999999</c:v>
                </c:pt>
                <c:pt idx="1358">
                  <c:v>1.319572</c:v>
                </c:pt>
                <c:pt idx="1359">
                  <c:v>1.323388</c:v>
                </c:pt>
                <c:pt idx="1360">
                  <c:v>1.3264530000000001</c:v>
                </c:pt>
                <c:pt idx="1361">
                  <c:v>1.3290169999999999</c:v>
                </c:pt>
                <c:pt idx="1362">
                  <c:v>1.330581</c:v>
                </c:pt>
                <c:pt idx="1363">
                  <c:v>1.3318319999999999</c:v>
                </c:pt>
                <c:pt idx="1364">
                  <c:v>1.3326450000000001</c:v>
                </c:pt>
                <c:pt idx="1365">
                  <c:v>1.332708</c:v>
                </c:pt>
                <c:pt idx="1366">
                  <c:v>1.3322069999999999</c:v>
                </c:pt>
                <c:pt idx="1367">
                  <c:v>1.330956</c:v>
                </c:pt>
                <c:pt idx="1368">
                  <c:v>1.3290169999999999</c:v>
                </c:pt>
                <c:pt idx="1369">
                  <c:v>1.32664</c:v>
                </c:pt>
                <c:pt idx="1370">
                  <c:v>1.3235129999999999</c:v>
                </c:pt>
                <c:pt idx="1371">
                  <c:v>1.3193839999999999</c:v>
                </c:pt>
                <c:pt idx="1372">
                  <c:v>1.315631</c:v>
                </c:pt>
                <c:pt idx="1373">
                  <c:v>1.3107519999999999</c:v>
                </c:pt>
                <c:pt idx="1374">
                  <c:v>1.3050600000000001</c:v>
                </c:pt>
                <c:pt idx="1375">
                  <c:v>1.2986800000000001</c:v>
                </c:pt>
                <c:pt idx="1376">
                  <c:v>1.2913619999999999</c:v>
                </c:pt>
                <c:pt idx="1377">
                  <c:v>1.2838560000000001</c:v>
                </c:pt>
                <c:pt idx="1378">
                  <c:v>1.275787</c:v>
                </c:pt>
                <c:pt idx="1379">
                  <c:v>1.26803</c:v>
                </c:pt>
                <c:pt idx="1380">
                  <c:v>1.2607120000000001</c:v>
                </c:pt>
                <c:pt idx="1381">
                  <c:v>1.253206</c:v>
                </c:pt>
                <c:pt idx="1382">
                  <c:v>1.245762</c:v>
                </c:pt>
                <c:pt idx="1383">
                  <c:v>1.2381310000000001</c:v>
                </c:pt>
                <c:pt idx="1384">
                  <c:v>1.2299370000000001</c:v>
                </c:pt>
              </c:numCache>
            </c:numRef>
          </c:val>
          <c:smooth val="0"/>
          <c:extLst>
            <c:ext xmlns:c16="http://schemas.microsoft.com/office/drawing/2014/chart" uri="{C3380CC4-5D6E-409C-BE32-E72D297353CC}">
              <c16:uniqueId val="{00000008-5444-475F-A280-F938C1C23A79}"/>
            </c:ext>
          </c:extLst>
        </c:ser>
        <c:dLbls>
          <c:showLegendKey val="0"/>
          <c:showVal val="0"/>
          <c:showCatName val="0"/>
          <c:showSerName val="0"/>
          <c:showPercent val="0"/>
          <c:showBubbleSize val="0"/>
        </c:dLbls>
        <c:smooth val="0"/>
        <c:axId val="1872558288"/>
        <c:axId val="1872578256"/>
      </c:lineChart>
      <c:catAx>
        <c:axId val="1872558288"/>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578256"/>
        <c:crosses val="autoZero"/>
        <c:auto val="1"/>
        <c:lblAlgn val="ctr"/>
        <c:lblOffset val="100"/>
        <c:noMultiLvlLbl val="0"/>
      </c:catAx>
      <c:valAx>
        <c:axId val="187257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5582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Motion</a:t>
            </a:r>
            <a:r>
              <a:rPr lang="en-US" baseline="0"/>
              <a:t> 3 - 0, 20, 100 Moving Average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Motion3!$A$2:$A$1799</c:f>
              <c:numCache>
                <c:formatCode>General</c:formatCode>
                <c:ptCount val="1798"/>
                <c:pt idx="0">
                  <c:v>0.15742100000000001</c:v>
                </c:pt>
                <c:pt idx="1">
                  <c:v>0.17018800000000001</c:v>
                </c:pt>
                <c:pt idx="2">
                  <c:v>0.17018800000000001</c:v>
                </c:pt>
                <c:pt idx="3">
                  <c:v>0.17018800000000001</c:v>
                </c:pt>
                <c:pt idx="4">
                  <c:v>0.17018800000000001</c:v>
                </c:pt>
                <c:pt idx="5">
                  <c:v>0.17657200000000001</c:v>
                </c:pt>
                <c:pt idx="6">
                  <c:v>0.17018800000000001</c:v>
                </c:pt>
                <c:pt idx="7">
                  <c:v>0.17657200000000001</c:v>
                </c:pt>
                <c:pt idx="8">
                  <c:v>0.17018800000000001</c:v>
                </c:pt>
                <c:pt idx="9">
                  <c:v>0.17018800000000001</c:v>
                </c:pt>
                <c:pt idx="10">
                  <c:v>0.17657200000000001</c:v>
                </c:pt>
                <c:pt idx="11">
                  <c:v>0.17657200000000001</c:v>
                </c:pt>
                <c:pt idx="12">
                  <c:v>0.17657200000000001</c:v>
                </c:pt>
                <c:pt idx="13">
                  <c:v>0.18295600000000001</c:v>
                </c:pt>
                <c:pt idx="14">
                  <c:v>0.18295600000000001</c:v>
                </c:pt>
                <c:pt idx="15">
                  <c:v>0.18295600000000001</c:v>
                </c:pt>
                <c:pt idx="16">
                  <c:v>0.18295600000000001</c:v>
                </c:pt>
                <c:pt idx="17">
                  <c:v>0.18933900000000001</c:v>
                </c:pt>
                <c:pt idx="18">
                  <c:v>0.18933900000000001</c:v>
                </c:pt>
                <c:pt idx="19">
                  <c:v>0.18933900000000001</c:v>
                </c:pt>
                <c:pt idx="20">
                  <c:v>0.18933900000000001</c:v>
                </c:pt>
                <c:pt idx="21">
                  <c:v>0.18295600000000001</c:v>
                </c:pt>
                <c:pt idx="22">
                  <c:v>0.17657200000000001</c:v>
                </c:pt>
                <c:pt idx="23">
                  <c:v>0.17018800000000001</c:v>
                </c:pt>
                <c:pt idx="24">
                  <c:v>0.17657200000000001</c:v>
                </c:pt>
                <c:pt idx="25">
                  <c:v>0.17018800000000001</c:v>
                </c:pt>
                <c:pt idx="26">
                  <c:v>0.17018800000000001</c:v>
                </c:pt>
                <c:pt idx="27">
                  <c:v>0.17018800000000001</c:v>
                </c:pt>
                <c:pt idx="28">
                  <c:v>0.17657200000000001</c:v>
                </c:pt>
                <c:pt idx="29">
                  <c:v>0.17657200000000001</c:v>
                </c:pt>
                <c:pt idx="30">
                  <c:v>0.17018800000000001</c:v>
                </c:pt>
                <c:pt idx="31">
                  <c:v>0.17018800000000001</c:v>
                </c:pt>
                <c:pt idx="32">
                  <c:v>0.16380500000000001</c:v>
                </c:pt>
                <c:pt idx="33">
                  <c:v>0.17018800000000001</c:v>
                </c:pt>
                <c:pt idx="34">
                  <c:v>0.17018800000000001</c:v>
                </c:pt>
                <c:pt idx="35">
                  <c:v>0.17657200000000001</c:v>
                </c:pt>
                <c:pt idx="36">
                  <c:v>0.17018800000000001</c:v>
                </c:pt>
                <c:pt idx="37">
                  <c:v>0.17018800000000001</c:v>
                </c:pt>
                <c:pt idx="38">
                  <c:v>0.17018800000000001</c:v>
                </c:pt>
                <c:pt idx="39">
                  <c:v>0.17657200000000001</c:v>
                </c:pt>
                <c:pt idx="40">
                  <c:v>0.17657200000000001</c:v>
                </c:pt>
                <c:pt idx="41">
                  <c:v>0.17018800000000001</c:v>
                </c:pt>
                <c:pt idx="42">
                  <c:v>0.17657200000000001</c:v>
                </c:pt>
                <c:pt idx="43">
                  <c:v>0.17657200000000001</c:v>
                </c:pt>
                <c:pt idx="44">
                  <c:v>0.17657200000000001</c:v>
                </c:pt>
                <c:pt idx="45">
                  <c:v>0.17018800000000001</c:v>
                </c:pt>
                <c:pt idx="46">
                  <c:v>0.17018800000000001</c:v>
                </c:pt>
                <c:pt idx="47">
                  <c:v>0.17018800000000001</c:v>
                </c:pt>
                <c:pt idx="48">
                  <c:v>0.17657200000000001</c:v>
                </c:pt>
                <c:pt idx="49">
                  <c:v>0.17657200000000001</c:v>
                </c:pt>
                <c:pt idx="50">
                  <c:v>0.18933900000000001</c:v>
                </c:pt>
                <c:pt idx="51">
                  <c:v>0.17657200000000001</c:v>
                </c:pt>
                <c:pt idx="52">
                  <c:v>0.18295600000000001</c:v>
                </c:pt>
                <c:pt idx="53">
                  <c:v>0.18295600000000001</c:v>
                </c:pt>
                <c:pt idx="54">
                  <c:v>0.18295600000000001</c:v>
                </c:pt>
                <c:pt idx="55">
                  <c:v>0.18933900000000001</c:v>
                </c:pt>
                <c:pt idx="56">
                  <c:v>0.18295600000000001</c:v>
                </c:pt>
                <c:pt idx="57">
                  <c:v>0.18933900000000001</c:v>
                </c:pt>
                <c:pt idx="58">
                  <c:v>0.18295600000000001</c:v>
                </c:pt>
                <c:pt idx="59">
                  <c:v>0.18933900000000001</c:v>
                </c:pt>
                <c:pt idx="60">
                  <c:v>0.19572300000000001</c:v>
                </c:pt>
                <c:pt idx="61">
                  <c:v>0.19572300000000001</c:v>
                </c:pt>
                <c:pt idx="62">
                  <c:v>0.19572300000000001</c:v>
                </c:pt>
                <c:pt idx="63">
                  <c:v>0.20210700000000001</c:v>
                </c:pt>
                <c:pt idx="64">
                  <c:v>0.18933900000000001</c:v>
                </c:pt>
                <c:pt idx="65">
                  <c:v>0.20210700000000001</c:v>
                </c:pt>
                <c:pt idx="66">
                  <c:v>0.20849000000000001</c:v>
                </c:pt>
                <c:pt idx="67">
                  <c:v>0.22125800000000001</c:v>
                </c:pt>
                <c:pt idx="68">
                  <c:v>0.20210700000000001</c:v>
                </c:pt>
                <c:pt idx="69">
                  <c:v>0.19572300000000001</c:v>
                </c:pt>
                <c:pt idx="70">
                  <c:v>0.19572300000000001</c:v>
                </c:pt>
                <c:pt idx="71">
                  <c:v>0.17657200000000001</c:v>
                </c:pt>
                <c:pt idx="72">
                  <c:v>0.20210700000000001</c:v>
                </c:pt>
                <c:pt idx="73">
                  <c:v>0.20210700000000001</c:v>
                </c:pt>
                <c:pt idx="74">
                  <c:v>0.21487400000000001</c:v>
                </c:pt>
                <c:pt idx="75">
                  <c:v>0.22764100000000001</c:v>
                </c:pt>
                <c:pt idx="76">
                  <c:v>0.22764100000000001</c:v>
                </c:pt>
                <c:pt idx="77">
                  <c:v>0.23402500000000001</c:v>
                </c:pt>
                <c:pt idx="78">
                  <c:v>0.21487400000000001</c:v>
                </c:pt>
                <c:pt idx="79">
                  <c:v>0.22764100000000001</c:v>
                </c:pt>
                <c:pt idx="80">
                  <c:v>0.22764100000000001</c:v>
                </c:pt>
                <c:pt idx="81">
                  <c:v>0.22764100000000001</c:v>
                </c:pt>
                <c:pt idx="82">
                  <c:v>0.22764100000000001</c:v>
                </c:pt>
                <c:pt idx="83">
                  <c:v>0.22125800000000001</c:v>
                </c:pt>
                <c:pt idx="84">
                  <c:v>0.22125800000000001</c:v>
                </c:pt>
                <c:pt idx="85">
                  <c:v>0.21487400000000001</c:v>
                </c:pt>
                <c:pt idx="86">
                  <c:v>0.22125800000000001</c:v>
                </c:pt>
                <c:pt idx="87">
                  <c:v>0.22764100000000001</c:v>
                </c:pt>
                <c:pt idx="88">
                  <c:v>0.23402500000000001</c:v>
                </c:pt>
                <c:pt idx="89">
                  <c:v>0.22125800000000001</c:v>
                </c:pt>
                <c:pt idx="90">
                  <c:v>0.22125800000000001</c:v>
                </c:pt>
                <c:pt idx="91">
                  <c:v>0.20849000000000001</c:v>
                </c:pt>
                <c:pt idx="92">
                  <c:v>0.21487400000000001</c:v>
                </c:pt>
                <c:pt idx="93">
                  <c:v>0.21487400000000001</c:v>
                </c:pt>
                <c:pt idx="94">
                  <c:v>0.22125800000000001</c:v>
                </c:pt>
                <c:pt idx="95">
                  <c:v>0.22764100000000001</c:v>
                </c:pt>
                <c:pt idx="96">
                  <c:v>0.24679200000000001</c:v>
                </c:pt>
                <c:pt idx="97">
                  <c:v>0.25317600000000001</c:v>
                </c:pt>
                <c:pt idx="98">
                  <c:v>0.25317600000000001</c:v>
                </c:pt>
                <c:pt idx="99">
                  <c:v>0.25956000000000001</c:v>
                </c:pt>
                <c:pt idx="100">
                  <c:v>0.25956000000000001</c:v>
                </c:pt>
                <c:pt idx="101">
                  <c:v>0.25956000000000001</c:v>
                </c:pt>
                <c:pt idx="102">
                  <c:v>0.25956000000000001</c:v>
                </c:pt>
                <c:pt idx="103">
                  <c:v>0.25956000000000001</c:v>
                </c:pt>
                <c:pt idx="104">
                  <c:v>0.25317600000000001</c:v>
                </c:pt>
                <c:pt idx="105">
                  <c:v>0.25317600000000001</c:v>
                </c:pt>
                <c:pt idx="106">
                  <c:v>0.25956000000000001</c:v>
                </c:pt>
                <c:pt idx="107">
                  <c:v>0.25956000000000001</c:v>
                </c:pt>
                <c:pt idx="108">
                  <c:v>0.25956000000000001</c:v>
                </c:pt>
                <c:pt idx="109">
                  <c:v>0.25956000000000001</c:v>
                </c:pt>
                <c:pt idx="110">
                  <c:v>0.25956000000000001</c:v>
                </c:pt>
                <c:pt idx="111">
                  <c:v>0.25956000000000001</c:v>
                </c:pt>
                <c:pt idx="112">
                  <c:v>0.26594299999999998</c:v>
                </c:pt>
                <c:pt idx="113">
                  <c:v>0.27871000000000001</c:v>
                </c:pt>
                <c:pt idx="114">
                  <c:v>0.26594299999999998</c:v>
                </c:pt>
                <c:pt idx="115">
                  <c:v>0.27871000000000001</c:v>
                </c:pt>
                <c:pt idx="116">
                  <c:v>0.27871000000000001</c:v>
                </c:pt>
                <c:pt idx="117">
                  <c:v>0.27871000000000001</c:v>
                </c:pt>
                <c:pt idx="118">
                  <c:v>0.27871000000000001</c:v>
                </c:pt>
                <c:pt idx="119">
                  <c:v>0.27871000000000001</c:v>
                </c:pt>
                <c:pt idx="120">
                  <c:v>0.27871000000000001</c:v>
                </c:pt>
                <c:pt idx="121">
                  <c:v>0.27232699999999999</c:v>
                </c:pt>
                <c:pt idx="122">
                  <c:v>0.27871000000000001</c:v>
                </c:pt>
                <c:pt idx="123">
                  <c:v>0.27871000000000001</c:v>
                </c:pt>
                <c:pt idx="124">
                  <c:v>0.28509400000000001</c:v>
                </c:pt>
                <c:pt idx="125">
                  <c:v>0.29147800000000001</c:v>
                </c:pt>
                <c:pt idx="126">
                  <c:v>0.29786099999999999</c:v>
                </c:pt>
                <c:pt idx="127">
                  <c:v>0.30424499999999999</c:v>
                </c:pt>
                <c:pt idx="128">
                  <c:v>0.31062899999999999</c:v>
                </c:pt>
                <c:pt idx="129">
                  <c:v>0.30424499999999999</c:v>
                </c:pt>
                <c:pt idx="130">
                  <c:v>0.31062899999999999</c:v>
                </c:pt>
                <c:pt idx="131">
                  <c:v>0.31701200000000002</c:v>
                </c:pt>
                <c:pt idx="132">
                  <c:v>0.31701200000000002</c:v>
                </c:pt>
                <c:pt idx="133">
                  <c:v>0.31701200000000002</c:v>
                </c:pt>
                <c:pt idx="134">
                  <c:v>0.31062899999999999</c:v>
                </c:pt>
                <c:pt idx="135">
                  <c:v>0.32978000000000002</c:v>
                </c:pt>
                <c:pt idx="136">
                  <c:v>0.31701200000000002</c:v>
                </c:pt>
                <c:pt idx="137">
                  <c:v>0.31701200000000002</c:v>
                </c:pt>
                <c:pt idx="138">
                  <c:v>0.31062899999999999</c:v>
                </c:pt>
                <c:pt idx="139">
                  <c:v>0.31062899999999999</c:v>
                </c:pt>
                <c:pt idx="140">
                  <c:v>0.30424499999999999</c:v>
                </c:pt>
                <c:pt idx="141">
                  <c:v>0.30424499999999999</c:v>
                </c:pt>
                <c:pt idx="142">
                  <c:v>0.29786099999999999</c:v>
                </c:pt>
                <c:pt idx="143">
                  <c:v>0.31062899999999999</c:v>
                </c:pt>
                <c:pt idx="144">
                  <c:v>0.31701200000000002</c:v>
                </c:pt>
                <c:pt idx="145">
                  <c:v>0.31701200000000002</c:v>
                </c:pt>
                <c:pt idx="146">
                  <c:v>0.31062899999999999</c:v>
                </c:pt>
                <c:pt idx="147">
                  <c:v>0.30424499999999999</c:v>
                </c:pt>
                <c:pt idx="148">
                  <c:v>0.30424499999999999</c:v>
                </c:pt>
                <c:pt idx="149">
                  <c:v>0.28509400000000001</c:v>
                </c:pt>
                <c:pt idx="150">
                  <c:v>0.31062899999999999</c:v>
                </c:pt>
                <c:pt idx="151">
                  <c:v>0.30424499999999999</c:v>
                </c:pt>
                <c:pt idx="152">
                  <c:v>0.30424499999999999</c:v>
                </c:pt>
                <c:pt idx="153">
                  <c:v>0.31062899999999999</c:v>
                </c:pt>
                <c:pt idx="154">
                  <c:v>0.30424499999999999</c:v>
                </c:pt>
                <c:pt idx="155">
                  <c:v>0.30424499999999999</c:v>
                </c:pt>
                <c:pt idx="156">
                  <c:v>0.28509400000000001</c:v>
                </c:pt>
                <c:pt idx="157">
                  <c:v>0.30424499999999999</c:v>
                </c:pt>
                <c:pt idx="158">
                  <c:v>0.30424499999999999</c:v>
                </c:pt>
                <c:pt idx="159">
                  <c:v>0.29786099999999999</c:v>
                </c:pt>
                <c:pt idx="160">
                  <c:v>0.30424499999999999</c:v>
                </c:pt>
                <c:pt idx="161">
                  <c:v>0.31062899999999999</c:v>
                </c:pt>
                <c:pt idx="162">
                  <c:v>0.31062899999999999</c:v>
                </c:pt>
                <c:pt idx="163">
                  <c:v>0.31062899999999999</c:v>
                </c:pt>
                <c:pt idx="164">
                  <c:v>0.31062899999999999</c:v>
                </c:pt>
                <c:pt idx="165">
                  <c:v>0.31062899999999999</c:v>
                </c:pt>
                <c:pt idx="166">
                  <c:v>0.31062899999999999</c:v>
                </c:pt>
                <c:pt idx="167">
                  <c:v>0.31062899999999999</c:v>
                </c:pt>
                <c:pt idx="168">
                  <c:v>0.31062899999999999</c:v>
                </c:pt>
                <c:pt idx="169">
                  <c:v>0.31701200000000002</c:v>
                </c:pt>
                <c:pt idx="170">
                  <c:v>0.31701200000000002</c:v>
                </c:pt>
                <c:pt idx="171">
                  <c:v>0.31062899999999999</c:v>
                </c:pt>
                <c:pt idx="172">
                  <c:v>0.31701200000000002</c:v>
                </c:pt>
                <c:pt idx="173">
                  <c:v>0.31701200000000002</c:v>
                </c:pt>
                <c:pt idx="174">
                  <c:v>0.32339600000000002</c:v>
                </c:pt>
                <c:pt idx="175">
                  <c:v>0.32339600000000002</c:v>
                </c:pt>
                <c:pt idx="176">
                  <c:v>0.32339600000000002</c:v>
                </c:pt>
                <c:pt idx="177">
                  <c:v>0.32339600000000002</c:v>
                </c:pt>
                <c:pt idx="178">
                  <c:v>0.31701200000000002</c:v>
                </c:pt>
                <c:pt idx="179">
                  <c:v>0.32339600000000002</c:v>
                </c:pt>
                <c:pt idx="180">
                  <c:v>0.31701200000000002</c:v>
                </c:pt>
                <c:pt idx="181">
                  <c:v>0.32339600000000002</c:v>
                </c:pt>
                <c:pt idx="182">
                  <c:v>0.32339600000000002</c:v>
                </c:pt>
                <c:pt idx="183">
                  <c:v>0.32339600000000002</c:v>
                </c:pt>
                <c:pt idx="184">
                  <c:v>0.33616299999999999</c:v>
                </c:pt>
                <c:pt idx="185">
                  <c:v>0.33616299999999999</c:v>
                </c:pt>
                <c:pt idx="186">
                  <c:v>0.33616299999999999</c:v>
                </c:pt>
                <c:pt idx="187">
                  <c:v>0.33616299999999999</c:v>
                </c:pt>
                <c:pt idx="188">
                  <c:v>0.34254699999999999</c:v>
                </c:pt>
                <c:pt idx="189">
                  <c:v>0.33616299999999999</c:v>
                </c:pt>
                <c:pt idx="190">
                  <c:v>0.34893099999999999</c:v>
                </c:pt>
                <c:pt idx="191">
                  <c:v>0.34893099999999999</c:v>
                </c:pt>
                <c:pt idx="192">
                  <c:v>0.34893099999999999</c:v>
                </c:pt>
                <c:pt idx="193">
                  <c:v>0.34254699999999999</c:v>
                </c:pt>
                <c:pt idx="194">
                  <c:v>0.34254699999999999</c:v>
                </c:pt>
                <c:pt idx="195">
                  <c:v>0.34254699999999999</c:v>
                </c:pt>
                <c:pt idx="196">
                  <c:v>0.34893099999999999</c:v>
                </c:pt>
                <c:pt idx="197">
                  <c:v>0.34254699999999999</c:v>
                </c:pt>
                <c:pt idx="198">
                  <c:v>0.33616299999999999</c:v>
                </c:pt>
                <c:pt idx="199">
                  <c:v>0.33616299999999999</c:v>
                </c:pt>
                <c:pt idx="200">
                  <c:v>0.33616299999999999</c:v>
                </c:pt>
                <c:pt idx="201">
                  <c:v>0.33616299999999999</c:v>
                </c:pt>
                <c:pt idx="202">
                  <c:v>0.34893099999999999</c:v>
                </c:pt>
                <c:pt idx="203">
                  <c:v>0.34893099999999999</c:v>
                </c:pt>
                <c:pt idx="204">
                  <c:v>0.35531400000000002</c:v>
                </c:pt>
                <c:pt idx="205">
                  <c:v>0.36169800000000002</c:v>
                </c:pt>
                <c:pt idx="206">
                  <c:v>0.35531400000000002</c:v>
                </c:pt>
                <c:pt idx="207">
                  <c:v>0.36169800000000002</c:v>
                </c:pt>
                <c:pt idx="208">
                  <c:v>0.36169800000000002</c:v>
                </c:pt>
                <c:pt idx="209">
                  <c:v>0.36169800000000002</c:v>
                </c:pt>
                <c:pt idx="210">
                  <c:v>0.36808200000000002</c:v>
                </c:pt>
                <c:pt idx="211">
                  <c:v>0.37446499999999999</c:v>
                </c:pt>
                <c:pt idx="212">
                  <c:v>0.36808200000000002</c:v>
                </c:pt>
                <c:pt idx="213">
                  <c:v>0.38084899999999999</c:v>
                </c:pt>
                <c:pt idx="214">
                  <c:v>0.36808200000000002</c:v>
                </c:pt>
                <c:pt idx="215">
                  <c:v>0.37446499999999999</c:v>
                </c:pt>
                <c:pt idx="216">
                  <c:v>0.38084899999999999</c:v>
                </c:pt>
                <c:pt idx="217">
                  <c:v>0.38084899999999999</c:v>
                </c:pt>
                <c:pt idx="218">
                  <c:v>0.38084899999999999</c:v>
                </c:pt>
                <c:pt idx="219">
                  <c:v>0.38723299999999999</c:v>
                </c:pt>
                <c:pt idx="220">
                  <c:v>0.40638400000000002</c:v>
                </c:pt>
                <c:pt idx="221">
                  <c:v>0.39361600000000002</c:v>
                </c:pt>
                <c:pt idx="222">
                  <c:v>0.4</c:v>
                </c:pt>
                <c:pt idx="223">
                  <c:v>0.4</c:v>
                </c:pt>
                <c:pt idx="224">
                  <c:v>0.40638400000000002</c:v>
                </c:pt>
                <c:pt idx="225">
                  <c:v>0.40638400000000002</c:v>
                </c:pt>
                <c:pt idx="226">
                  <c:v>0.40638400000000002</c:v>
                </c:pt>
                <c:pt idx="227">
                  <c:v>0.39361600000000002</c:v>
                </c:pt>
                <c:pt idx="228">
                  <c:v>0.4</c:v>
                </c:pt>
                <c:pt idx="229">
                  <c:v>0.4</c:v>
                </c:pt>
                <c:pt idx="230">
                  <c:v>0.4</c:v>
                </c:pt>
                <c:pt idx="231">
                  <c:v>0.4</c:v>
                </c:pt>
                <c:pt idx="232">
                  <c:v>0.4</c:v>
                </c:pt>
                <c:pt idx="233">
                  <c:v>0.4</c:v>
                </c:pt>
                <c:pt idx="234">
                  <c:v>0.38723299999999999</c:v>
                </c:pt>
                <c:pt idx="235">
                  <c:v>0.4</c:v>
                </c:pt>
                <c:pt idx="236">
                  <c:v>0.4</c:v>
                </c:pt>
                <c:pt idx="237">
                  <c:v>0.39361600000000002</c:v>
                </c:pt>
                <c:pt idx="238">
                  <c:v>0.4</c:v>
                </c:pt>
                <c:pt idx="239">
                  <c:v>0.40638400000000002</c:v>
                </c:pt>
                <c:pt idx="240">
                  <c:v>0.40638400000000002</c:v>
                </c:pt>
                <c:pt idx="241">
                  <c:v>0.38723299999999999</c:v>
                </c:pt>
                <c:pt idx="242">
                  <c:v>0.419151</c:v>
                </c:pt>
                <c:pt idx="243">
                  <c:v>0.419151</c:v>
                </c:pt>
                <c:pt idx="244">
                  <c:v>0.419151</c:v>
                </c:pt>
                <c:pt idx="245">
                  <c:v>0.43191800000000002</c:v>
                </c:pt>
                <c:pt idx="246">
                  <c:v>0.43830200000000002</c:v>
                </c:pt>
                <c:pt idx="247">
                  <c:v>0.43830200000000002</c:v>
                </c:pt>
                <c:pt idx="248">
                  <c:v>0.43191800000000002</c:v>
                </c:pt>
                <c:pt idx="249">
                  <c:v>0.43830200000000002</c:v>
                </c:pt>
                <c:pt idx="250">
                  <c:v>0.43830200000000002</c:v>
                </c:pt>
                <c:pt idx="251">
                  <c:v>0.43830200000000002</c:v>
                </c:pt>
                <c:pt idx="252">
                  <c:v>0.43830200000000002</c:v>
                </c:pt>
                <c:pt idx="253">
                  <c:v>0.43830200000000002</c:v>
                </c:pt>
                <c:pt idx="254">
                  <c:v>0.43830200000000002</c:v>
                </c:pt>
                <c:pt idx="255">
                  <c:v>0.44468600000000003</c:v>
                </c:pt>
                <c:pt idx="256">
                  <c:v>0.44468600000000003</c:v>
                </c:pt>
                <c:pt idx="257">
                  <c:v>0.451069</c:v>
                </c:pt>
                <c:pt idx="258">
                  <c:v>0.457453</c:v>
                </c:pt>
                <c:pt idx="259">
                  <c:v>0.463837</c:v>
                </c:pt>
                <c:pt idx="260">
                  <c:v>0.463837</c:v>
                </c:pt>
                <c:pt idx="261">
                  <c:v>0.463837</c:v>
                </c:pt>
                <c:pt idx="262">
                  <c:v>0.47022000000000003</c:v>
                </c:pt>
                <c:pt idx="263">
                  <c:v>0.47022000000000003</c:v>
                </c:pt>
                <c:pt idx="264">
                  <c:v>0.47660400000000003</c:v>
                </c:pt>
                <c:pt idx="265">
                  <c:v>0.47660400000000003</c:v>
                </c:pt>
                <c:pt idx="266">
                  <c:v>0.47660400000000003</c:v>
                </c:pt>
                <c:pt idx="267">
                  <c:v>0.47022000000000003</c:v>
                </c:pt>
                <c:pt idx="268">
                  <c:v>0.47022000000000003</c:v>
                </c:pt>
                <c:pt idx="269">
                  <c:v>0.47022000000000003</c:v>
                </c:pt>
                <c:pt idx="270">
                  <c:v>0.47660400000000003</c:v>
                </c:pt>
                <c:pt idx="271">
                  <c:v>0.47660400000000003</c:v>
                </c:pt>
                <c:pt idx="272">
                  <c:v>0.489371</c:v>
                </c:pt>
                <c:pt idx="273">
                  <c:v>0.489371</c:v>
                </c:pt>
                <c:pt idx="274">
                  <c:v>0.489371</c:v>
                </c:pt>
                <c:pt idx="275">
                  <c:v>0.495755</c:v>
                </c:pt>
                <c:pt idx="276">
                  <c:v>0.489371</c:v>
                </c:pt>
                <c:pt idx="277">
                  <c:v>0.489371</c:v>
                </c:pt>
                <c:pt idx="278">
                  <c:v>0.47660400000000003</c:v>
                </c:pt>
                <c:pt idx="279">
                  <c:v>0.47022000000000003</c:v>
                </c:pt>
                <c:pt idx="280">
                  <c:v>0.457453</c:v>
                </c:pt>
                <c:pt idx="281">
                  <c:v>0.463837</c:v>
                </c:pt>
                <c:pt idx="282">
                  <c:v>0.457453</c:v>
                </c:pt>
                <c:pt idx="283">
                  <c:v>0.463837</c:v>
                </c:pt>
                <c:pt idx="284">
                  <c:v>0.457453</c:v>
                </c:pt>
                <c:pt idx="285">
                  <c:v>0.463837</c:v>
                </c:pt>
                <c:pt idx="286">
                  <c:v>0.47022000000000003</c:v>
                </c:pt>
                <c:pt idx="287">
                  <c:v>0.47022000000000003</c:v>
                </c:pt>
                <c:pt idx="288">
                  <c:v>0.47022000000000003</c:v>
                </c:pt>
                <c:pt idx="289">
                  <c:v>0.47660400000000003</c:v>
                </c:pt>
                <c:pt idx="290">
                  <c:v>0.48298799999999997</c:v>
                </c:pt>
                <c:pt idx="291">
                  <c:v>0.47660400000000003</c:v>
                </c:pt>
                <c:pt idx="292">
                  <c:v>0.489371</c:v>
                </c:pt>
                <c:pt idx="293">
                  <c:v>0.489371</c:v>
                </c:pt>
                <c:pt idx="294">
                  <c:v>0.489371</c:v>
                </c:pt>
                <c:pt idx="295">
                  <c:v>0.495755</c:v>
                </c:pt>
                <c:pt idx="296">
                  <c:v>0.495755</c:v>
                </c:pt>
                <c:pt idx="297">
                  <c:v>0.495755</c:v>
                </c:pt>
                <c:pt idx="298">
                  <c:v>0.502139</c:v>
                </c:pt>
                <c:pt idx="299">
                  <c:v>0.495755</c:v>
                </c:pt>
                <c:pt idx="300">
                  <c:v>0.495755</c:v>
                </c:pt>
                <c:pt idx="301">
                  <c:v>0.495755</c:v>
                </c:pt>
                <c:pt idx="302">
                  <c:v>0.502139</c:v>
                </c:pt>
                <c:pt idx="303">
                  <c:v>0.502139</c:v>
                </c:pt>
                <c:pt idx="304">
                  <c:v>0.502139</c:v>
                </c:pt>
                <c:pt idx="305">
                  <c:v>0.50852200000000003</c:v>
                </c:pt>
                <c:pt idx="306">
                  <c:v>0.51490599999999997</c:v>
                </c:pt>
                <c:pt idx="307">
                  <c:v>0.51490599999999997</c:v>
                </c:pt>
                <c:pt idx="308">
                  <c:v>0.521289</c:v>
                </c:pt>
                <c:pt idx="309">
                  <c:v>0.534057</c:v>
                </c:pt>
                <c:pt idx="310">
                  <c:v>0.534057</c:v>
                </c:pt>
                <c:pt idx="311">
                  <c:v>0.54044000000000003</c:v>
                </c:pt>
                <c:pt idx="312">
                  <c:v>0.534057</c:v>
                </c:pt>
                <c:pt idx="313">
                  <c:v>0.55320800000000003</c:v>
                </c:pt>
                <c:pt idx="314">
                  <c:v>0.55959099999999995</c:v>
                </c:pt>
                <c:pt idx="315">
                  <c:v>0.56597500000000001</c:v>
                </c:pt>
                <c:pt idx="316">
                  <c:v>0.57874199999999998</c:v>
                </c:pt>
                <c:pt idx="317">
                  <c:v>0.57874199999999998</c:v>
                </c:pt>
                <c:pt idx="318">
                  <c:v>0.58512600000000003</c:v>
                </c:pt>
                <c:pt idx="319">
                  <c:v>0.57235899999999995</c:v>
                </c:pt>
                <c:pt idx="320">
                  <c:v>0.59150999999999998</c:v>
                </c:pt>
                <c:pt idx="321">
                  <c:v>0.59150999999999998</c:v>
                </c:pt>
                <c:pt idx="322">
                  <c:v>0.59150999999999998</c:v>
                </c:pt>
                <c:pt idx="323">
                  <c:v>0.60427699999999995</c:v>
                </c:pt>
                <c:pt idx="324">
                  <c:v>0.59150999999999998</c:v>
                </c:pt>
                <c:pt idx="325">
                  <c:v>0.59150999999999998</c:v>
                </c:pt>
                <c:pt idx="326">
                  <c:v>0.56597500000000001</c:v>
                </c:pt>
                <c:pt idx="327">
                  <c:v>0.58512600000000003</c:v>
                </c:pt>
                <c:pt idx="328">
                  <c:v>0.58512600000000003</c:v>
                </c:pt>
                <c:pt idx="329">
                  <c:v>0.58512600000000003</c:v>
                </c:pt>
                <c:pt idx="330">
                  <c:v>0.59150999999999998</c:v>
                </c:pt>
                <c:pt idx="331">
                  <c:v>0.58512600000000003</c:v>
                </c:pt>
                <c:pt idx="332">
                  <c:v>0.59150999999999998</c:v>
                </c:pt>
                <c:pt idx="333">
                  <c:v>0.59150999999999998</c:v>
                </c:pt>
                <c:pt idx="334">
                  <c:v>0.59789300000000001</c:v>
                </c:pt>
                <c:pt idx="335">
                  <c:v>0.60427699999999995</c:v>
                </c:pt>
                <c:pt idx="336">
                  <c:v>0.60427699999999995</c:v>
                </c:pt>
                <c:pt idx="337">
                  <c:v>0.60427699999999995</c:v>
                </c:pt>
                <c:pt idx="338">
                  <c:v>0.61066100000000001</c:v>
                </c:pt>
                <c:pt idx="339">
                  <c:v>0.60427699999999995</c:v>
                </c:pt>
                <c:pt idx="340">
                  <c:v>0.60427699999999995</c:v>
                </c:pt>
                <c:pt idx="341">
                  <c:v>0.59789300000000001</c:v>
                </c:pt>
                <c:pt idx="342">
                  <c:v>0.59789300000000001</c:v>
                </c:pt>
                <c:pt idx="343">
                  <c:v>0.60427699999999995</c:v>
                </c:pt>
                <c:pt idx="344">
                  <c:v>0.59789300000000001</c:v>
                </c:pt>
                <c:pt idx="345">
                  <c:v>0.59789300000000001</c:v>
                </c:pt>
                <c:pt idx="346">
                  <c:v>0.59789300000000001</c:v>
                </c:pt>
                <c:pt idx="347">
                  <c:v>0.61066100000000001</c:v>
                </c:pt>
                <c:pt idx="348">
                  <c:v>0.61066100000000001</c:v>
                </c:pt>
                <c:pt idx="349">
                  <c:v>0.61066100000000001</c:v>
                </c:pt>
                <c:pt idx="350">
                  <c:v>0.61066100000000001</c:v>
                </c:pt>
                <c:pt idx="351">
                  <c:v>0.61704400000000004</c:v>
                </c:pt>
                <c:pt idx="352">
                  <c:v>0.61704400000000004</c:v>
                </c:pt>
                <c:pt idx="353">
                  <c:v>0.62981200000000004</c:v>
                </c:pt>
                <c:pt idx="354">
                  <c:v>0.62981200000000004</c:v>
                </c:pt>
                <c:pt idx="355">
                  <c:v>0.64257900000000001</c:v>
                </c:pt>
                <c:pt idx="356">
                  <c:v>0.64257900000000001</c:v>
                </c:pt>
                <c:pt idx="357">
                  <c:v>0.64257900000000001</c:v>
                </c:pt>
                <c:pt idx="358">
                  <c:v>0.64257900000000001</c:v>
                </c:pt>
                <c:pt idx="359">
                  <c:v>0.65534599999999998</c:v>
                </c:pt>
                <c:pt idx="360">
                  <c:v>0.65534599999999998</c:v>
                </c:pt>
                <c:pt idx="361">
                  <c:v>0.66173000000000004</c:v>
                </c:pt>
                <c:pt idx="362">
                  <c:v>0.66173000000000004</c:v>
                </c:pt>
                <c:pt idx="363">
                  <c:v>0.66173000000000004</c:v>
                </c:pt>
                <c:pt idx="364">
                  <c:v>0.66173000000000004</c:v>
                </c:pt>
                <c:pt idx="365">
                  <c:v>0.66173000000000004</c:v>
                </c:pt>
                <c:pt idx="366">
                  <c:v>0.66811399999999999</c:v>
                </c:pt>
                <c:pt idx="367">
                  <c:v>0.66811399999999999</c:v>
                </c:pt>
                <c:pt idx="368">
                  <c:v>0.68088099999999996</c:v>
                </c:pt>
                <c:pt idx="369">
                  <c:v>0.68088099999999996</c:v>
                </c:pt>
                <c:pt idx="370">
                  <c:v>0.69364800000000004</c:v>
                </c:pt>
                <c:pt idx="371">
                  <c:v>0.70003199999999999</c:v>
                </c:pt>
                <c:pt idx="372">
                  <c:v>0.70641600000000004</c:v>
                </c:pt>
                <c:pt idx="373">
                  <c:v>0.71279899999999996</c:v>
                </c:pt>
                <c:pt idx="374">
                  <c:v>0.71279899999999996</c:v>
                </c:pt>
                <c:pt idx="375">
                  <c:v>0.71918300000000002</c:v>
                </c:pt>
                <c:pt idx="376">
                  <c:v>0.73194999999999999</c:v>
                </c:pt>
                <c:pt idx="377">
                  <c:v>0.72556699999999996</c:v>
                </c:pt>
                <c:pt idx="378">
                  <c:v>0.73194999999999999</c:v>
                </c:pt>
                <c:pt idx="379">
                  <c:v>0.73194999999999999</c:v>
                </c:pt>
                <c:pt idx="380">
                  <c:v>0.73194999999999999</c:v>
                </c:pt>
                <c:pt idx="381">
                  <c:v>0.73194999999999999</c:v>
                </c:pt>
                <c:pt idx="382">
                  <c:v>0.73194999999999999</c:v>
                </c:pt>
                <c:pt idx="383">
                  <c:v>0.73833400000000005</c:v>
                </c:pt>
                <c:pt idx="384">
                  <c:v>0.72556699999999996</c:v>
                </c:pt>
                <c:pt idx="385">
                  <c:v>0.73194999999999999</c:v>
                </c:pt>
                <c:pt idx="386">
                  <c:v>0.73194999999999999</c:v>
                </c:pt>
                <c:pt idx="387">
                  <c:v>0.73194999999999999</c:v>
                </c:pt>
                <c:pt idx="388">
                  <c:v>0.73194999999999999</c:v>
                </c:pt>
                <c:pt idx="389">
                  <c:v>0.72556699999999996</c:v>
                </c:pt>
                <c:pt idx="390">
                  <c:v>0.71918300000000002</c:v>
                </c:pt>
                <c:pt idx="391">
                  <c:v>0.72556699999999996</c:v>
                </c:pt>
                <c:pt idx="392">
                  <c:v>0.72556699999999996</c:v>
                </c:pt>
                <c:pt idx="393">
                  <c:v>0.72556699999999996</c:v>
                </c:pt>
                <c:pt idx="394">
                  <c:v>0.72556699999999996</c:v>
                </c:pt>
                <c:pt idx="395">
                  <c:v>0.71918300000000002</c:v>
                </c:pt>
                <c:pt idx="396">
                  <c:v>0.71279899999999996</c:v>
                </c:pt>
                <c:pt idx="397">
                  <c:v>0.68726500000000001</c:v>
                </c:pt>
                <c:pt idx="398">
                  <c:v>0.70641600000000004</c:v>
                </c:pt>
                <c:pt idx="399">
                  <c:v>0.70003199999999999</c:v>
                </c:pt>
                <c:pt idx="400">
                  <c:v>0.71279899999999996</c:v>
                </c:pt>
                <c:pt idx="401">
                  <c:v>0.71279899999999996</c:v>
                </c:pt>
                <c:pt idx="402">
                  <c:v>0.71279899999999996</c:v>
                </c:pt>
                <c:pt idx="403">
                  <c:v>0.71279899999999996</c:v>
                </c:pt>
                <c:pt idx="404">
                  <c:v>0.69364800000000004</c:v>
                </c:pt>
                <c:pt idx="405">
                  <c:v>0.71918300000000002</c:v>
                </c:pt>
                <c:pt idx="406">
                  <c:v>0.71918300000000002</c:v>
                </c:pt>
                <c:pt idx="407">
                  <c:v>0.71918300000000002</c:v>
                </c:pt>
                <c:pt idx="408">
                  <c:v>0.72556699999999996</c:v>
                </c:pt>
                <c:pt idx="409">
                  <c:v>0.73194999999999999</c:v>
                </c:pt>
                <c:pt idx="410">
                  <c:v>0.73194999999999999</c:v>
                </c:pt>
                <c:pt idx="411">
                  <c:v>0.72556699999999996</c:v>
                </c:pt>
                <c:pt idx="412">
                  <c:v>0.73833400000000005</c:v>
                </c:pt>
                <c:pt idx="413">
                  <c:v>0.73833400000000005</c:v>
                </c:pt>
                <c:pt idx="414">
                  <c:v>0.74471699999999996</c:v>
                </c:pt>
                <c:pt idx="415">
                  <c:v>0.75110100000000002</c:v>
                </c:pt>
                <c:pt idx="416">
                  <c:v>0.75748499999999996</c:v>
                </c:pt>
                <c:pt idx="417">
                  <c:v>0.75748499999999996</c:v>
                </c:pt>
                <c:pt idx="418">
                  <c:v>0.76386799999999999</c:v>
                </c:pt>
                <c:pt idx="419">
                  <c:v>0.76386799999999999</c:v>
                </c:pt>
                <c:pt idx="420">
                  <c:v>0.77025200000000005</c:v>
                </c:pt>
                <c:pt idx="421">
                  <c:v>0.77663599999999999</c:v>
                </c:pt>
                <c:pt idx="422">
                  <c:v>0.78940299999999997</c:v>
                </c:pt>
                <c:pt idx="423">
                  <c:v>0.79578700000000002</c:v>
                </c:pt>
                <c:pt idx="424">
                  <c:v>0.79578700000000002</c:v>
                </c:pt>
                <c:pt idx="425">
                  <c:v>0.80217000000000005</c:v>
                </c:pt>
                <c:pt idx="426">
                  <c:v>0.80217000000000005</c:v>
                </c:pt>
                <c:pt idx="427">
                  <c:v>0.80217000000000005</c:v>
                </c:pt>
                <c:pt idx="428">
                  <c:v>0.80855399999999999</c:v>
                </c:pt>
                <c:pt idx="429">
                  <c:v>0.81493800000000005</c:v>
                </c:pt>
                <c:pt idx="430">
                  <c:v>0.80855399999999999</c:v>
                </c:pt>
                <c:pt idx="431">
                  <c:v>0.80855399999999999</c:v>
                </c:pt>
                <c:pt idx="432">
                  <c:v>0.80855399999999999</c:v>
                </c:pt>
                <c:pt idx="433">
                  <c:v>0.80855399999999999</c:v>
                </c:pt>
                <c:pt idx="434">
                  <c:v>0.79578700000000002</c:v>
                </c:pt>
                <c:pt idx="435">
                  <c:v>0.80217000000000005</c:v>
                </c:pt>
                <c:pt idx="436">
                  <c:v>0.80217000000000005</c:v>
                </c:pt>
                <c:pt idx="437">
                  <c:v>0.80217000000000005</c:v>
                </c:pt>
                <c:pt idx="438">
                  <c:v>0.80217000000000005</c:v>
                </c:pt>
                <c:pt idx="439">
                  <c:v>0.80217000000000005</c:v>
                </c:pt>
                <c:pt idx="440">
                  <c:v>0.80217000000000005</c:v>
                </c:pt>
                <c:pt idx="441">
                  <c:v>0.80217000000000005</c:v>
                </c:pt>
                <c:pt idx="442">
                  <c:v>0.79578700000000002</c:v>
                </c:pt>
                <c:pt idx="443">
                  <c:v>0.79578700000000002</c:v>
                </c:pt>
                <c:pt idx="444">
                  <c:v>0.80217000000000005</c:v>
                </c:pt>
                <c:pt idx="445">
                  <c:v>0.80217000000000005</c:v>
                </c:pt>
                <c:pt idx="446">
                  <c:v>0.80217000000000005</c:v>
                </c:pt>
                <c:pt idx="447">
                  <c:v>0.79578700000000002</c:v>
                </c:pt>
                <c:pt idx="448">
                  <c:v>0.79578700000000002</c:v>
                </c:pt>
                <c:pt idx="449">
                  <c:v>0.79578700000000002</c:v>
                </c:pt>
                <c:pt idx="450">
                  <c:v>0.79578700000000002</c:v>
                </c:pt>
                <c:pt idx="451">
                  <c:v>0.79578700000000002</c:v>
                </c:pt>
                <c:pt idx="452">
                  <c:v>0.78940299999999997</c:v>
                </c:pt>
                <c:pt idx="453">
                  <c:v>0.78940299999999997</c:v>
                </c:pt>
                <c:pt idx="454">
                  <c:v>0.78940299999999997</c:v>
                </c:pt>
                <c:pt idx="455">
                  <c:v>0.79578700000000002</c:v>
                </c:pt>
                <c:pt idx="456">
                  <c:v>0.79578700000000002</c:v>
                </c:pt>
                <c:pt idx="457">
                  <c:v>0.79578700000000002</c:v>
                </c:pt>
                <c:pt idx="458">
                  <c:v>0.78940299999999997</c:v>
                </c:pt>
                <c:pt idx="459">
                  <c:v>0.78301900000000002</c:v>
                </c:pt>
                <c:pt idx="460">
                  <c:v>0.77663599999999999</c:v>
                </c:pt>
                <c:pt idx="461">
                  <c:v>0.78940299999999997</c:v>
                </c:pt>
                <c:pt idx="462">
                  <c:v>0.77663599999999999</c:v>
                </c:pt>
                <c:pt idx="463">
                  <c:v>0.78940299999999997</c:v>
                </c:pt>
                <c:pt idx="464">
                  <c:v>0.79578700000000002</c:v>
                </c:pt>
                <c:pt idx="465">
                  <c:v>0.80217000000000005</c:v>
                </c:pt>
                <c:pt idx="466">
                  <c:v>0.80855399999999999</c:v>
                </c:pt>
                <c:pt idx="467">
                  <c:v>0.80855399999999999</c:v>
                </c:pt>
                <c:pt idx="468">
                  <c:v>0.80855399999999999</c:v>
                </c:pt>
                <c:pt idx="469">
                  <c:v>0.81493800000000005</c:v>
                </c:pt>
                <c:pt idx="470">
                  <c:v>0.82132099999999997</c:v>
                </c:pt>
                <c:pt idx="471">
                  <c:v>0.83408899999999997</c:v>
                </c:pt>
                <c:pt idx="472">
                  <c:v>0.840472</c:v>
                </c:pt>
                <c:pt idx="473">
                  <c:v>0.85324</c:v>
                </c:pt>
                <c:pt idx="474">
                  <c:v>0.86600699999999997</c:v>
                </c:pt>
                <c:pt idx="475">
                  <c:v>0.85962300000000003</c:v>
                </c:pt>
                <c:pt idx="476">
                  <c:v>0.885158</c:v>
                </c:pt>
                <c:pt idx="477">
                  <c:v>0.885158</c:v>
                </c:pt>
                <c:pt idx="478">
                  <c:v>0.89154199999999995</c:v>
                </c:pt>
                <c:pt idx="479">
                  <c:v>0.89792499999999997</c:v>
                </c:pt>
                <c:pt idx="480">
                  <c:v>0.89792499999999997</c:v>
                </c:pt>
                <c:pt idx="481">
                  <c:v>0.89792499999999997</c:v>
                </c:pt>
                <c:pt idx="482">
                  <c:v>0.87239100000000003</c:v>
                </c:pt>
                <c:pt idx="483">
                  <c:v>0.89154199999999995</c:v>
                </c:pt>
                <c:pt idx="484">
                  <c:v>0.885158</c:v>
                </c:pt>
                <c:pt idx="485">
                  <c:v>0.885158</c:v>
                </c:pt>
                <c:pt idx="486">
                  <c:v>0.885158</c:v>
                </c:pt>
                <c:pt idx="487">
                  <c:v>0.885158</c:v>
                </c:pt>
                <c:pt idx="488">
                  <c:v>0.885158</c:v>
                </c:pt>
                <c:pt idx="489">
                  <c:v>0.87239100000000003</c:v>
                </c:pt>
                <c:pt idx="490">
                  <c:v>0.885158</c:v>
                </c:pt>
                <c:pt idx="491">
                  <c:v>0.87877400000000006</c:v>
                </c:pt>
                <c:pt idx="492">
                  <c:v>0.87877400000000006</c:v>
                </c:pt>
                <c:pt idx="493">
                  <c:v>0.87239100000000003</c:v>
                </c:pt>
                <c:pt idx="494">
                  <c:v>0.87239100000000003</c:v>
                </c:pt>
                <c:pt idx="495">
                  <c:v>0.86600699999999997</c:v>
                </c:pt>
                <c:pt idx="496">
                  <c:v>0.86600699999999997</c:v>
                </c:pt>
                <c:pt idx="497">
                  <c:v>0.85962300000000003</c:v>
                </c:pt>
                <c:pt idx="498">
                  <c:v>0.85962300000000003</c:v>
                </c:pt>
                <c:pt idx="499">
                  <c:v>0.85324</c:v>
                </c:pt>
                <c:pt idx="500">
                  <c:v>0.85324</c:v>
                </c:pt>
                <c:pt idx="501">
                  <c:v>0.85962300000000003</c:v>
                </c:pt>
                <c:pt idx="502">
                  <c:v>0.85962300000000003</c:v>
                </c:pt>
                <c:pt idx="503">
                  <c:v>0.87239100000000003</c:v>
                </c:pt>
                <c:pt idx="504">
                  <c:v>0.86600699999999997</c:v>
                </c:pt>
                <c:pt idx="505">
                  <c:v>0.87239100000000003</c:v>
                </c:pt>
                <c:pt idx="506">
                  <c:v>0.87877400000000006</c:v>
                </c:pt>
                <c:pt idx="507">
                  <c:v>0.885158</c:v>
                </c:pt>
                <c:pt idx="508">
                  <c:v>0.885158</c:v>
                </c:pt>
                <c:pt idx="509">
                  <c:v>0.885158</c:v>
                </c:pt>
                <c:pt idx="510">
                  <c:v>0.89154199999999995</c:v>
                </c:pt>
                <c:pt idx="511">
                  <c:v>0.89154199999999995</c:v>
                </c:pt>
                <c:pt idx="512">
                  <c:v>0.89792499999999997</c:v>
                </c:pt>
                <c:pt idx="513">
                  <c:v>0.90430900000000003</c:v>
                </c:pt>
                <c:pt idx="514">
                  <c:v>0.917076</c:v>
                </c:pt>
                <c:pt idx="515">
                  <c:v>0.917076</c:v>
                </c:pt>
                <c:pt idx="516">
                  <c:v>0.917076</c:v>
                </c:pt>
                <c:pt idx="517">
                  <c:v>0.92345999999999995</c:v>
                </c:pt>
                <c:pt idx="518">
                  <c:v>0.917076</c:v>
                </c:pt>
                <c:pt idx="519">
                  <c:v>0.91069299999999997</c:v>
                </c:pt>
                <c:pt idx="520">
                  <c:v>0.90430900000000003</c:v>
                </c:pt>
                <c:pt idx="521">
                  <c:v>0.89792499999999997</c:v>
                </c:pt>
                <c:pt idx="522">
                  <c:v>0.90430900000000003</c:v>
                </c:pt>
                <c:pt idx="523">
                  <c:v>0.90430900000000003</c:v>
                </c:pt>
                <c:pt idx="524">
                  <c:v>0.91069299999999997</c:v>
                </c:pt>
                <c:pt idx="525">
                  <c:v>0.90430900000000003</c:v>
                </c:pt>
                <c:pt idx="526">
                  <c:v>0.917076</c:v>
                </c:pt>
                <c:pt idx="527">
                  <c:v>0.917076</c:v>
                </c:pt>
                <c:pt idx="528">
                  <c:v>0.92345999999999995</c:v>
                </c:pt>
                <c:pt idx="529">
                  <c:v>0.92345999999999995</c:v>
                </c:pt>
                <c:pt idx="530">
                  <c:v>0.929844</c:v>
                </c:pt>
                <c:pt idx="531">
                  <c:v>0.93622700000000003</c:v>
                </c:pt>
                <c:pt idx="532">
                  <c:v>0.93622700000000003</c:v>
                </c:pt>
                <c:pt idx="533">
                  <c:v>0.929844</c:v>
                </c:pt>
                <c:pt idx="534">
                  <c:v>0.93622700000000003</c:v>
                </c:pt>
                <c:pt idx="535">
                  <c:v>0.94261099999999998</c:v>
                </c:pt>
                <c:pt idx="536">
                  <c:v>0.94261099999999998</c:v>
                </c:pt>
                <c:pt idx="537">
                  <c:v>0.94261099999999998</c:v>
                </c:pt>
                <c:pt idx="538">
                  <c:v>0.94899500000000003</c:v>
                </c:pt>
                <c:pt idx="539">
                  <c:v>0.96176200000000001</c:v>
                </c:pt>
                <c:pt idx="540">
                  <c:v>0.94899500000000003</c:v>
                </c:pt>
                <c:pt idx="541">
                  <c:v>0.94899500000000003</c:v>
                </c:pt>
                <c:pt idx="542">
                  <c:v>0.95537799999999995</c:v>
                </c:pt>
                <c:pt idx="543">
                  <c:v>0.95537799999999995</c:v>
                </c:pt>
                <c:pt idx="544">
                  <c:v>0.95537799999999995</c:v>
                </c:pt>
                <c:pt idx="545">
                  <c:v>0.94899500000000003</c:v>
                </c:pt>
                <c:pt idx="546">
                  <c:v>0.94261099999999998</c:v>
                </c:pt>
                <c:pt idx="547">
                  <c:v>0.95537799999999995</c:v>
                </c:pt>
                <c:pt idx="548">
                  <c:v>0.95537799999999995</c:v>
                </c:pt>
                <c:pt idx="549">
                  <c:v>0.96176200000000001</c:v>
                </c:pt>
                <c:pt idx="550">
                  <c:v>0.96814599999999995</c:v>
                </c:pt>
                <c:pt idx="551">
                  <c:v>0.96814599999999995</c:v>
                </c:pt>
                <c:pt idx="552">
                  <c:v>0.96176200000000001</c:v>
                </c:pt>
                <c:pt idx="553">
                  <c:v>0.94261099999999998</c:v>
                </c:pt>
                <c:pt idx="554">
                  <c:v>0.95537799999999995</c:v>
                </c:pt>
                <c:pt idx="555">
                  <c:v>0.95537799999999995</c:v>
                </c:pt>
                <c:pt idx="556">
                  <c:v>0.95537799999999995</c:v>
                </c:pt>
                <c:pt idx="557">
                  <c:v>0.96176200000000001</c:v>
                </c:pt>
                <c:pt idx="558">
                  <c:v>0.94899500000000003</c:v>
                </c:pt>
                <c:pt idx="559">
                  <c:v>0.94899500000000003</c:v>
                </c:pt>
                <c:pt idx="560">
                  <c:v>0.929844</c:v>
                </c:pt>
                <c:pt idx="561">
                  <c:v>0.94899500000000003</c:v>
                </c:pt>
                <c:pt idx="562">
                  <c:v>0.95537799999999995</c:v>
                </c:pt>
                <c:pt idx="563">
                  <c:v>0.96176200000000001</c:v>
                </c:pt>
                <c:pt idx="564">
                  <c:v>0.96176200000000001</c:v>
                </c:pt>
                <c:pt idx="565">
                  <c:v>0.96176200000000001</c:v>
                </c:pt>
                <c:pt idx="566">
                  <c:v>0.96176200000000001</c:v>
                </c:pt>
                <c:pt idx="567">
                  <c:v>0.94899500000000003</c:v>
                </c:pt>
                <c:pt idx="568">
                  <c:v>0.95537799999999995</c:v>
                </c:pt>
                <c:pt idx="569">
                  <c:v>0.95537799999999995</c:v>
                </c:pt>
                <c:pt idx="570">
                  <c:v>0.95537799999999995</c:v>
                </c:pt>
                <c:pt idx="571">
                  <c:v>0.95537799999999995</c:v>
                </c:pt>
                <c:pt idx="572">
                  <c:v>0.95537799999999995</c:v>
                </c:pt>
                <c:pt idx="573">
                  <c:v>0.95537799999999995</c:v>
                </c:pt>
                <c:pt idx="574">
                  <c:v>0.96176200000000001</c:v>
                </c:pt>
                <c:pt idx="575">
                  <c:v>0.95537799999999995</c:v>
                </c:pt>
                <c:pt idx="576">
                  <c:v>0.95537799999999995</c:v>
                </c:pt>
                <c:pt idx="577">
                  <c:v>0.95537799999999995</c:v>
                </c:pt>
                <c:pt idx="578">
                  <c:v>0.95537799999999995</c:v>
                </c:pt>
                <c:pt idx="579">
                  <c:v>0.95537799999999995</c:v>
                </c:pt>
                <c:pt idx="580">
                  <c:v>0.96176200000000001</c:v>
                </c:pt>
                <c:pt idx="581">
                  <c:v>0.96814599999999995</c:v>
                </c:pt>
                <c:pt idx="582">
                  <c:v>0.96814599999999995</c:v>
                </c:pt>
                <c:pt idx="583">
                  <c:v>0.96814599999999995</c:v>
                </c:pt>
                <c:pt idx="584">
                  <c:v>0.97452899999999998</c:v>
                </c:pt>
                <c:pt idx="585">
                  <c:v>0.98729699999999998</c:v>
                </c:pt>
                <c:pt idx="586">
                  <c:v>0.98729699999999998</c:v>
                </c:pt>
                <c:pt idx="587">
                  <c:v>0.98729699999999998</c:v>
                </c:pt>
                <c:pt idx="588">
                  <c:v>1.0000640000000001</c:v>
                </c:pt>
                <c:pt idx="589">
                  <c:v>0.99368000000000001</c:v>
                </c:pt>
                <c:pt idx="590">
                  <c:v>0.98729699999999998</c:v>
                </c:pt>
                <c:pt idx="591">
                  <c:v>0.98091300000000003</c:v>
                </c:pt>
                <c:pt idx="592">
                  <c:v>0.98091300000000003</c:v>
                </c:pt>
                <c:pt idx="593">
                  <c:v>0.98091300000000003</c:v>
                </c:pt>
                <c:pt idx="594">
                  <c:v>0.98729699999999998</c:v>
                </c:pt>
                <c:pt idx="595">
                  <c:v>0.99368000000000001</c:v>
                </c:pt>
                <c:pt idx="596">
                  <c:v>0.98729699999999998</c:v>
                </c:pt>
                <c:pt idx="597">
                  <c:v>0.99368000000000001</c:v>
                </c:pt>
                <c:pt idx="598">
                  <c:v>0.99368000000000001</c:v>
                </c:pt>
                <c:pt idx="599">
                  <c:v>0.99368000000000001</c:v>
                </c:pt>
                <c:pt idx="600">
                  <c:v>0.99368000000000001</c:v>
                </c:pt>
                <c:pt idx="601">
                  <c:v>0.99368000000000001</c:v>
                </c:pt>
                <c:pt idx="602">
                  <c:v>1.0000640000000001</c:v>
                </c:pt>
                <c:pt idx="603">
                  <c:v>0.98091300000000003</c:v>
                </c:pt>
                <c:pt idx="604">
                  <c:v>0.98729699999999998</c:v>
                </c:pt>
                <c:pt idx="605">
                  <c:v>0.98091300000000003</c:v>
                </c:pt>
                <c:pt idx="606">
                  <c:v>0.97452899999999998</c:v>
                </c:pt>
                <c:pt idx="607">
                  <c:v>0.97452899999999998</c:v>
                </c:pt>
                <c:pt idx="608">
                  <c:v>0.97452899999999998</c:v>
                </c:pt>
                <c:pt idx="609">
                  <c:v>0.97452899999999998</c:v>
                </c:pt>
                <c:pt idx="610">
                  <c:v>0.98091300000000003</c:v>
                </c:pt>
                <c:pt idx="611">
                  <c:v>0.97452899999999998</c:v>
                </c:pt>
                <c:pt idx="612">
                  <c:v>0.96814599999999995</c:v>
                </c:pt>
                <c:pt idx="613">
                  <c:v>0.96814599999999995</c:v>
                </c:pt>
                <c:pt idx="614">
                  <c:v>0.96814599999999995</c:v>
                </c:pt>
                <c:pt idx="615">
                  <c:v>0.96814599999999995</c:v>
                </c:pt>
                <c:pt idx="616">
                  <c:v>0.96176200000000001</c:v>
                </c:pt>
                <c:pt idx="617">
                  <c:v>0.98091300000000003</c:v>
                </c:pt>
                <c:pt idx="618">
                  <c:v>0.96176200000000001</c:v>
                </c:pt>
                <c:pt idx="619">
                  <c:v>0.96176200000000001</c:v>
                </c:pt>
                <c:pt idx="620">
                  <c:v>0.96814599999999995</c:v>
                </c:pt>
                <c:pt idx="621">
                  <c:v>0.97452899999999998</c:v>
                </c:pt>
                <c:pt idx="622">
                  <c:v>0.97452899999999998</c:v>
                </c:pt>
                <c:pt idx="623">
                  <c:v>0.98091300000000003</c:v>
                </c:pt>
                <c:pt idx="624">
                  <c:v>0.97452899999999998</c:v>
                </c:pt>
                <c:pt idx="625">
                  <c:v>0.98729699999999998</c:v>
                </c:pt>
                <c:pt idx="626">
                  <c:v>0.98729699999999998</c:v>
                </c:pt>
                <c:pt idx="627">
                  <c:v>0.99368000000000001</c:v>
                </c:pt>
                <c:pt idx="628">
                  <c:v>0.98729699999999998</c:v>
                </c:pt>
                <c:pt idx="629">
                  <c:v>0.98091300000000003</c:v>
                </c:pt>
                <c:pt idx="630">
                  <c:v>0.98091300000000003</c:v>
                </c:pt>
                <c:pt idx="631">
                  <c:v>0.95537799999999995</c:v>
                </c:pt>
                <c:pt idx="632">
                  <c:v>0.97452899999999998</c:v>
                </c:pt>
                <c:pt idx="633">
                  <c:v>0.97452899999999998</c:v>
                </c:pt>
                <c:pt idx="634">
                  <c:v>0.97452899999999998</c:v>
                </c:pt>
                <c:pt idx="635">
                  <c:v>0.97452899999999998</c:v>
                </c:pt>
                <c:pt idx="636">
                  <c:v>0.97452899999999998</c:v>
                </c:pt>
                <c:pt idx="637">
                  <c:v>0.96814599999999995</c:v>
                </c:pt>
                <c:pt idx="638">
                  <c:v>0.94261099999999998</c:v>
                </c:pt>
                <c:pt idx="639">
                  <c:v>0.96176200000000001</c:v>
                </c:pt>
                <c:pt idx="640">
                  <c:v>0.97452899999999998</c:v>
                </c:pt>
                <c:pt idx="641">
                  <c:v>0.97452899999999998</c:v>
                </c:pt>
                <c:pt idx="642">
                  <c:v>0.98729699999999998</c:v>
                </c:pt>
                <c:pt idx="643">
                  <c:v>0.98729699999999998</c:v>
                </c:pt>
                <c:pt idx="644">
                  <c:v>0.98729699999999998</c:v>
                </c:pt>
                <c:pt idx="645">
                  <c:v>0.96176200000000001</c:v>
                </c:pt>
                <c:pt idx="646">
                  <c:v>0.97452899999999998</c:v>
                </c:pt>
                <c:pt idx="647">
                  <c:v>0.96814599999999995</c:v>
                </c:pt>
                <c:pt idx="648">
                  <c:v>0.95537799999999995</c:v>
                </c:pt>
                <c:pt idx="649">
                  <c:v>0.94899500000000003</c:v>
                </c:pt>
                <c:pt idx="650">
                  <c:v>0.94899500000000003</c:v>
                </c:pt>
                <c:pt idx="651">
                  <c:v>0.94899500000000003</c:v>
                </c:pt>
                <c:pt idx="652">
                  <c:v>0.94261099999999998</c:v>
                </c:pt>
                <c:pt idx="653">
                  <c:v>0.95537799999999995</c:v>
                </c:pt>
                <c:pt idx="654">
                  <c:v>0.96814599999999995</c:v>
                </c:pt>
                <c:pt idx="655">
                  <c:v>0.98091300000000003</c:v>
                </c:pt>
                <c:pt idx="656">
                  <c:v>0.98091300000000003</c:v>
                </c:pt>
                <c:pt idx="657">
                  <c:v>0.98091300000000003</c:v>
                </c:pt>
                <c:pt idx="658">
                  <c:v>0.98091300000000003</c:v>
                </c:pt>
                <c:pt idx="659">
                  <c:v>0.96814599999999995</c:v>
                </c:pt>
                <c:pt idx="660">
                  <c:v>0.97452899999999998</c:v>
                </c:pt>
                <c:pt idx="661">
                  <c:v>0.98091300000000003</c:v>
                </c:pt>
                <c:pt idx="662">
                  <c:v>0.98091300000000003</c:v>
                </c:pt>
                <c:pt idx="663">
                  <c:v>0.98091300000000003</c:v>
                </c:pt>
                <c:pt idx="664">
                  <c:v>0.98091300000000003</c:v>
                </c:pt>
                <c:pt idx="665">
                  <c:v>0.96814599999999995</c:v>
                </c:pt>
                <c:pt idx="666">
                  <c:v>0.96176200000000001</c:v>
                </c:pt>
                <c:pt idx="667">
                  <c:v>0.95537799999999995</c:v>
                </c:pt>
                <c:pt idx="668">
                  <c:v>0.95537799999999995</c:v>
                </c:pt>
                <c:pt idx="669">
                  <c:v>0.94899500000000003</c:v>
                </c:pt>
                <c:pt idx="670">
                  <c:v>0.93622700000000003</c:v>
                </c:pt>
                <c:pt idx="671">
                  <c:v>0.93622700000000003</c:v>
                </c:pt>
                <c:pt idx="672">
                  <c:v>0.929844</c:v>
                </c:pt>
                <c:pt idx="673">
                  <c:v>0.929844</c:v>
                </c:pt>
                <c:pt idx="674">
                  <c:v>0.929844</c:v>
                </c:pt>
                <c:pt idx="675">
                  <c:v>0.929844</c:v>
                </c:pt>
                <c:pt idx="676">
                  <c:v>0.929844</c:v>
                </c:pt>
                <c:pt idx="677">
                  <c:v>0.929844</c:v>
                </c:pt>
                <c:pt idx="678">
                  <c:v>0.93622700000000003</c:v>
                </c:pt>
                <c:pt idx="679">
                  <c:v>0.94261099999999998</c:v>
                </c:pt>
                <c:pt idx="680">
                  <c:v>0.95537799999999995</c:v>
                </c:pt>
                <c:pt idx="681">
                  <c:v>0.94261099999999998</c:v>
                </c:pt>
                <c:pt idx="682">
                  <c:v>0.94899500000000003</c:v>
                </c:pt>
                <c:pt idx="683">
                  <c:v>0.95537799999999995</c:v>
                </c:pt>
                <c:pt idx="684">
                  <c:v>0.96176200000000001</c:v>
                </c:pt>
                <c:pt idx="685">
                  <c:v>0.96176200000000001</c:v>
                </c:pt>
                <c:pt idx="686">
                  <c:v>0.96814599999999995</c:v>
                </c:pt>
                <c:pt idx="687">
                  <c:v>0.97452899999999998</c:v>
                </c:pt>
                <c:pt idx="688">
                  <c:v>0.98729699999999998</c:v>
                </c:pt>
                <c:pt idx="689">
                  <c:v>0.97452899999999998</c:v>
                </c:pt>
                <c:pt idx="690">
                  <c:v>0.98091300000000003</c:v>
                </c:pt>
                <c:pt idx="691">
                  <c:v>0.98729699999999998</c:v>
                </c:pt>
                <c:pt idx="692">
                  <c:v>0.99368000000000001</c:v>
                </c:pt>
                <c:pt idx="693">
                  <c:v>0.99368000000000001</c:v>
                </c:pt>
                <c:pt idx="694">
                  <c:v>1.006448</c:v>
                </c:pt>
                <c:pt idx="695">
                  <c:v>1.012831</c:v>
                </c:pt>
                <c:pt idx="696">
                  <c:v>1.019215</c:v>
                </c:pt>
                <c:pt idx="697">
                  <c:v>1.031982</c:v>
                </c:pt>
                <c:pt idx="698">
                  <c:v>1.0447489999999999</c:v>
                </c:pt>
                <c:pt idx="699">
                  <c:v>1.0447489999999999</c:v>
                </c:pt>
                <c:pt idx="700">
                  <c:v>1.0447489999999999</c:v>
                </c:pt>
                <c:pt idx="701">
                  <c:v>1.0447489999999999</c:v>
                </c:pt>
                <c:pt idx="702">
                  <c:v>1.0255989999999999</c:v>
                </c:pt>
                <c:pt idx="703">
                  <c:v>1.012831</c:v>
                </c:pt>
                <c:pt idx="704">
                  <c:v>1.0000640000000001</c:v>
                </c:pt>
                <c:pt idx="705">
                  <c:v>0.98729699999999998</c:v>
                </c:pt>
                <c:pt idx="706">
                  <c:v>0.97452899999999998</c:v>
                </c:pt>
                <c:pt idx="707">
                  <c:v>0.96176200000000001</c:v>
                </c:pt>
                <c:pt idx="708">
                  <c:v>0.96176200000000001</c:v>
                </c:pt>
                <c:pt idx="709">
                  <c:v>0.94261099999999998</c:v>
                </c:pt>
                <c:pt idx="710">
                  <c:v>0.93622700000000003</c:v>
                </c:pt>
                <c:pt idx="711">
                  <c:v>0.92345999999999995</c:v>
                </c:pt>
                <c:pt idx="712">
                  <c:v>0.92345999999999995</c:v>
                </c:pt>
                <c:pt idx="713">
                  <c:v>0.91069299999999997</c:v>
                </c:pt>
                <c:pt idx="714">
                  <c:v>0.90430900000000003</c:v>
                </c:pt>
                <c:pt idx="715">
                  <c:v>0.89792499999999997</c:v>
                </c:pt>
                <c:pt idx="716">
                  <c:v>0.89792499999999997</c:v>
                </c:pt>
                <c:pt idx="717">
                  <c:v>0.90430900000000003</c:v>
                </c:pt>
                <c:pt idx="718">
                  <c:v>0.91069299999999997</c:v>
                </c:pt>
                <c:pt idx="719">
                  <c:v>0.92345999999999995</c:v>
                </c:pt>
                <c:pt idx="720">
                  <c:v>0.93622700000000003</c:v>
                </c:pt>
                <c:pt idx="721">
                  <c:v>0.93622700000000003</c:v>
                </c:pt>
                <c:pt idx="722">
                  <c:v>0.95537799999999995</c:v>
                </c:pt>
                <c:pt idx="723">
                  <c:v>0.95537799999999995</c:v>
                </c:pt>
                <c:pt idx="724">
                  <c:v>0.95537799999999995</c:v>
                </c:pt>
                <c:pt idx="725">
                  <c:v>0.95537799999999995</c:v>
                </c:pt>
                <c:pt idx="726">
                  <c:v>0.95537799999999995</c:v>
                </c:pt>
                <c:pt idx="727">
                  <c:v>0.94899500000000003</c:v>
                </c:pt>
                <c:pt idx="728">
                  <c:v>0.94899500000000003</c:v>
                </c:pt>
                <c:pt idx="729">
                  <c:v>0.94261099999999998</c:v>
                </c:pt>
                <c:pt idx="730">
                  <c:v>0.94261099999999998</c:v>
                </c:pt>
                <c:pt idx="731">
                  <c:v>0.94899500000000003</c:v>
                </c:pt>
                <c:pt idx="732">
                  <c:v>0.96176200000000001</c:v>
                </c:pt>
                <c:pt idx="733">
                  <c:v>0.97452899999999998</c:v>
                </c:pt>
                <c:pt idx="734">
                  <c:v>0.97452899999999998</c:v>
                </c:pt>
                <c:pt idx="735">
                  <c:v>0.98091300000000003</c:v>
                </c:pt>
                <c:pt idx="736">
                  <c:v>1.0000640000000001</c:v>
                </c:pt>
                <c:pt idx="737">
                  <c:v>1.0000640000000001</c:v>
                </c:pt>
                <c:pt idx="738">
                  <c:v>1.0000640000000001</c:v>
                </c:pt>
                <c:pt idx="739">
                  <c:v>1.0000640000000001</c:v>
                </c:pt>
                <c:pt idx="740">
                  <c:v>1.006448</c:v>
                </c:pt>
                <c:pt idx="741">
                  <c:v>0.99368000000000001</c:v>
                </c:pt>
                <c:pt idx="742">
                  <c:v>0.98729699999999998</c:v>
                </c:pt>
                <c:pt idx="743">
                  <c:v>0.98729699999999998</c:v>
                </c:pt>
                <c:pt idx="744">
                  <c:v>0.98091300000000003</c:v>
                </c:pt>
                <c:pt idx="745">
                  <c:v>0.97452899999999998</c:v>
                </c:pt>
                <c:pt idx="746">
                  <c:v>0.97452899999999998</c:v>
                </c:pt>
                <c:pt idx="747">
                  <c:v>0.98091300000000003</c:v>
                </c:pt>
                <c:pt idx="748">
                  <c:v>0.97452899999999998</c:v>
                </c:pt>
                <c:pt idx="749">
                  <c:v>0.96176200000000001</c:v>
                </c:pt>
                <c:pt idx="750">
                  <c:v>0.96176200000000001</c:v>
                </c:pt>
                <c:pt idx="751">
                  <c:v>0.96176200000000001</c:v>
                </c:pt>
                <c:pt idx="752">
                  <c:v>0.96814599999999995</c:v>
                </c:pt>
                <c:pt idx="753">
                  <c:v>0.96176200000000001</c:v>
                </c:pt>
                <c:pt idx="754">
                  <c:v>0.96176200000000001</c:v>
                </c:pt>
                <c:pt idx="755">
                  <c:v>0.95537799999999995</c:v>
                </c:pt>
                <c:pt idx="756">
                  <c:v>0.94899500000000003</c:v>
                </c:pt>
                <c:pt idx="757">
                  <c:v>0.94261099999999998</c:v>
                </c:pt>
                <c:pt idx="758">
                  <c:v>0.93622700000000003</c:v>
                </c:pt>
                <c:pt idx="759">
                  <c:v>0.929844</c:v>
                </c:pt>
                <c:pt idx="760">
                  <c:v>0.929844</c:v>
                </c:pt>
                <c:pt idx="761">
                  <c:v>0.92345999999999995</c:v>
                </c:pt>
                <c:pt idx="762">
                  <c:v>0.92345999999999995</c:v>
                </c:pt>
                <c:pt idx="763">
                  <c:v>0.92345999999999995</c:v>
                </c:pt>
                <c:pt idx="764">
                  <c:v>0.929844</c:v>
                </c:pt>
                <c:pt idx="765">
                  <c:v>0.929844</c:v>
                </c:pt>
                <c:pt idx="766">
                  <c:v>0.93622700000000003</c:v>
                </c:pt>
                <c:pt idx="767">
                  <c:v>0.94261099999999998</c:v>
                </c:pt>
                <c:pt idx="768">
                  <c:v>0.94261099999999998</c:v>
                </c:pt>
                <c:pt idx="769">
                  <c:v>0.94899500000000003</c:v>
                </c:pt>
                <c:pt idx="770">
                  <c:v>0.94261099999999998</c:v>
                </c:pt>
                <c:pt idx="771">
                  <c:v>0.94261099999999998</c:v>
                </c:pt>
                <c:pt idx="772">
                  <c:v>0.93622700000000003</c:v>
                </c:pt>
                <c:pt idx="773">
                  <c:v>0.93622700000000003</c:v>
                </c:pt>
                <c:pt idx="774">
                  <c:v>0.93622700000000003</c:v>
                </c:pt>
                <c:pt idx="775">
                  <c:v>0.929844</c:v>
                </c:pt>
                <c:pt idx="776">
                  <c:v>0.93622700000000003</c:v>
                </c:pt>
                <c:pt idx="777">
                  <c:v>0.94261099999999998</c:v>
                </c:pt>
                <c:pt idx="778">
                  <c:v>0.94899500000000003</c:v>
                </c:pt>
                <c:pt idx="779">
                  <c:v>0.96814599999999995</c:v>
                </c:pt>
                <c:pt idx="780">
                  <c:v>0.94261099999999998</c:v>
                </c:pt>
                <c:pt idx="781">
                  <c:v>0.94261099999999998</c:v>
                </c:pt>
                <c:pt idx="782">
                  <c:v>0.93622700000000003</c:v>
                </c:pt>
                <c:pt idx="783">
                  <c:v>0.93622700000000003</c:v>
                </c:pt>
                <c:pt idx="784">
                  <c:v>0.93622700000000003</c:v>
                </c:pt>
                <c:pt idx="785">
                  <c:v>0.92345999999999995</c:v>
                </c:pt>
                <c:pt idx="786">
                  <c:v>0.91069299999999997</c:v>
                </c:pt>
                <c:pt idx="787">
                  <c:v>0.91069299999999997</c:v>
                </c:pt>
                <c:pt idx="788">
                  <c:v>0.90430900000000003</c:v>
                </c:pt>
                <c:pt idx="789">
                  <c:v>0.90430900000000003</c:v>
                </c:pt>
                <c:pt idx="790">
                  <c:v>0.90430900000000003</c:v>
                </c:pt>
                <c:pt idx="791">
                  <c:v>0.89792499999999997</c:v>
                </c:pt>
                <c:pt idx="792">
                  <c:v>0.89154199999999995</c:v>
                </c:pt>
                <c:pt idx="793">
                  <c:v>0.87239100000000003</c:v>
                </c:pt>
                <c:pt idx="794">
                  <c:v>0.89154199999999995</c:v>
                </c:pt>
                <c:pt idx="795">
                  <c:v>0.885158</c:v>
                </c:pt>
                <c:pt idx="796">
                  <c:v>0.885158</c:v>
                </c:pt>
                <c:pt idx="797">
                  <c:v>0.89154199999999995</c:v>
                </c:pt>
                <c:pt idx="798">
                  <c:v>0.885158</c:v>
                </c:pt>
                <c:pt idx="799">
                  <c:v>0.87877400000000006</c:v>
                </c:pt>
                <c:pt idx="800">
                  <c:v>0.85324</c:v>
                </c:pt>
                <c:pt idx="801">
                  <c:v>0.87239100000000003</c:v>
                </c:pt>
                <c:pt idx="802">
                  <c:v>0.87239100000000003</c:v>
                </c:pt>
                <c:pt idx="803">
                  <c:v>0.87239100000000003</c:v>
                </c:pt>
                <c:pt idx="804">
                  <c:v>0.87239100000000003</c:v>
                </c:pt>
                <c:pt idx="805">
                  <c:v>0.85962300000000003</c:v>
                </c:pt>
                <c:pt idx="806">
                  <c:v>0.85962300000000003</c:v>
                </c:pt>
                <c:pt idx="807">
                  <c:v>0.84685600000000005</c:v>
                </c:pt>
                <c:pt idx="808">
                  <c:v>0.85324</c:v>
                </c:pt>
                <c:pt idx="809">
                  <c:v>0.85962300000000003</c:v>
                </c:pt>
                <c:pt idx="810">
                  <c:v>0.86600699999999997</c:v>
                </c:pt>
                <c:pt idx="811">
                  <c:v>0.87239100000000003</c:v>
                </c:pt>
                <c:pt idx="812">
                  <c:v>0.86600699999999997</c:v>
                </c:pt>
                <c:pt idx="813">
                  <c:v>0.87239100000000003</c:v>
                </c:pt>
                <c:pt idx="814">
                  <c:v>0.87877400000000006</c:v>
                </c:pt>
                <c:pt idx="815">
                  <c:v>0.87239100000000003</c:v>
                </c:pt>
                <c:pt idx="816">
                  <c:v>0.87239100000000003</c:v>
                </c:pt>
                <c:pt idx="817">
                  <c:v>0.87239100000000003</c:v>
                </c:pt>
                <c:pt idx="818">
                  <c:v>0.87239100000000003</c:v>
                </c:pt>
                <c:pt idx="819">
                  <c:v>0.87239100000000003</c:v>
                </c:pt>
                <c:pt idx="820">
                  <c:v>0.86600699999999997</c:v>
                </c:pt>
                <c:pt idx="821">
                  <c:v>0.86600699999999997</c:v>
                </c:pt>
                <c:pt idx="822">
                  <c:v>0.85324</c:v>
                </c:pt>
                <c:pt idx="823">
                  <c:v>0.85324</c:v>
                </c:pt>
                <c:pt idx="824">
                  <c:v>0.85324</c:v>
                </c:pt>
                <c:pt idx="825">
                  <c:v>0.85962300000000003</c:v>
                </c:pt>
                <c:pt idx="826">
                  <c:v>0.85962300000000003</c:v>
                </c:pt>
                <c:pt idx="827">
                  <c:v>0.86600699999999997</c:v>
                </c:pt>
                <c:pt idx="828">
                  <c:v>0.87239100000000003</c:v>
                </c:pt>
                <c:pt idx="829">
                  <c:v>0.87877400000000006</c:v>
                </c:pt>
                <c:pt idx="830">
                  <c:v>0.87239100000000003</c:v>
                </c:pt>
                <c:pt idx="831">
                  <c:v>0.87239100000000003</c:v>
                </c:pt>
                <c:pt idx="832">
                  <c:v>0.87239100000000003</c:v>
                </c:pt>
                <c:pt idx="833">
                  <c:v>0.87239100000000003</c:v>
                </c:pt>
                <c:pt idx="834">
                  <c:v>0.86600699999999997</c:v>
                </c:pt>
                <c:pt idx="835">
                  <c:v>0.86600699999999997</c:v>
                </c:pt>
                <c:pt idx="836">
                  <c:v>0.85324</c:v>
                </c:pt>
                <c:pt idx="837">
                  <c:v>0.85324</c:v>
                </c:pt>
                <c:pt idx="838">
                  <c:v>0.85324</c:v>
                </c:pt>
                <c:pt idx="839">
                  <c:v>0.84685600000000005</c:v>
                </c:pt>
                <c:pt idx="840">
                  <c:v>0.84685600000000005</c:v>
                </c:pt>
                <c:pt idx="841">
                  <c:v>0.840472</c:v>
                </c:pt>
                <c:pt idx="842">
                  <c:v>0.840472</c:v>
                </c:pt>
                <c:pt idx="843">
                  <c:v>0.82770500000000002</c:v>
                </c:pt>
                <c:pt idx="844">
                  <c:v>0.82770500000000002</c:v>
                </c:pt>
                <c:pt idx="845">
                  <c:v>0.82770500000000002</c:v>
                </c:pt>
                <c:pt idx="846">
                  <c:v>0.82770500000000002</c:v>
                </c:pt>
                <c:pt idx="847">
                  <c:v>0.82770500000000002</c:v>
                </c:pt>
                <c:pt idx="848">
                  <c:v>0.83408899999999997</c:v>
                </c:pt>
                <c:pt idx="849">
                  <c:v>0.83408899999999997</c:v>
                </c:pt>
                <c:pt idx="850">
                  <c:v>0.83408899999999997</c:v>
                </c:pt>
                <c:pt idx="851">
                  <c:v>0.83408899999999997</c:v>
                </c:pt>
                <c:pt idx="852">
                  <c:v>0.83408899999999997</c:v>
                </c:pt>
                <c:pt idx="853">
                  <c:v>0.83408899999999997</c:v>
                </c:pt>
                <c:pt idx="854">
                  <c:v>0.83408899999999997</c:v>
                </c:pt>
                <c:pt idx="855">
                  <c:v>0.82770500000000002</c:v>
                </c:pt>
                <c:pt idx="856">
                  <c:v>0.82770500000000002</c:v>
                </c:pt>
                <c:pt idx="857">
                  <c:v>0.840472</c:v>
                </c:pt>
                <c:pt idx="858">
                  <c:v>0.840472</c:v>
                </c:pt>
                <c:pt idx="859">
                  <c:v>0.840472</c:v>
                </c:pt>
                <c:pt idx="860">
                  <c:v>0.85324</c:v>
                </c:pt>
                <c:pt idx="861">
                  <c:v>0.85962300000000003</c:v>
                </c:pt>
                <c:pt idx="862">
                  <c:v>0.86600699999999997</c:v>
                </c:pt>
                <c:pt idx="863">
                  <c:v>0.87239100000000003</c:v>
                </c:pt>
                <c:pt idx="864">
                  <c:v>0.85962300000000003</c:v>
                </c:pt>
                <c:pt idx="865">
                  <c:v>0.86600699999999997</c:v>
                </c:pt>
                <c:pt idx="866">
                  <c:v>0.85962300000000003</c:v>
                </c:pt>
                <c:pt idx="867">
                  <c:v>0.86600699999999997</c:v>
                </c:pt>
                <c:pt idx="868">
                  <c:v>0.85962300000000003</c:v>
                </c:pt>
                <c:pt idx="869">
                  <c:v>0.85324</c:v>
                </c:pt>
                <c:pt idx="870">
                  <c:v>0.85324</c:v>
                </c:pt>
                <c:pt idx="871">
                  <c:v>0.81493800000000005</c:v>
                </c:pt>
                <c:pt idx="872">
                  <c:v>0.82770500000000002</c:v>
                </c:pt>
                <c:pt idx="873">
                  <c:v>0.82132099999999997</c:v>
                </c:pt>
                <c:pt idx="874">
                  <c:v>0.81493800000000005</c:v>
                </c:pt>
                <c:pt idx="875">
                  <c:v>0.80855399999999999</c:v>
                </c:pt>
                <c:pt idx="876">
                  <c:v>0.80855399999999999</c:v>
                </c:pt>
                <c:pt idx="877">
                  <c:v>0.80855399999999999</c:v>
                </c:pt>
                <c:pt idx="878">
                  <c:v>0.78301900000000002</c:v>
                </c:pt>
                <c:pt idx="879">
                  <c:v>0.81493800000000005</c:v>
                </c:pt>
                <c:pt idx="880">
                  <c:v>0.81493800000000005</c:v>
                </c:pt>
                <c:pt idx="881">
                  <c:v>0.82132099999999997</c:v>
                </c:pt>
                <c:pt idx="882">
                  <c:v>0.82132099999999997</c:v>
                </c:pt>
                <c:pt idx="883">
                  <c:v>0.82132099999999997</c:v>
                </c:pt>
                <c:pt idx="884">
                  <c:v>0.82132099999999997</c:v>
                </c:pt>
                <c:pt idx="885">
                  <c:v>0.81493800000000005</c:v>
                </c:pt>
                <c:pt idx="886">
                  <c:v>0.81493800000000005</c:v>
                </c:pt>
                <c:pt idx="887">
                  <c:v>0.80855399999999999</c:v>
                </c:pt>
                <c:pt idx="888">
                  <c:v>0.80217000000000005</c:v>
                </c:pt>
                <c:pt idx="889">
                  <c:v>0.80217000000000005</c:v>
                </c:pt>
                <c:pt idx="890">
                  <c:v>0.78940299999999997</c:v>
                </c:pt>
                <c:pt idx="891">
                  <c:v>0.78301900000000002</c:v>
                </c:pt>
                <c:pt idx="892">
                  <c:v>0.77663599999999999</c:v>
                </c:pt>
                <c:pt idx="893">
                  <c:v>0.76386799999999999</c:v>
                </c:pt>
                <c:pt idx="894">
                  <c:v>0.75748499999999996</c:v>
                </c:pt>
                <c:pt idx="895">
                  <c:v>0.75748499999999996</c:v>
                </c:pt>
                <c:pt idx="896">
                  <c:v>0.75748499999999996</c:v>
                </c:pt>
                <c:pt idx="897">
                  <c:v>0.75110100000000002</c:v>
                </c:pt>
                <c:pt idx="898">
                  <c:v>0.75110100000000002</c:v>
                </c:pt>
                <c:pt idx="899">
                  <c:v>0.75748499999999996</c:v>
                </c:pt>
                <c:pt idx="900">
                  <c:v>0.75748499999999996</c:v>
                </c:pt>
                <c:pt idx="901">
                  <c:v>0.75748499999999996</c:v>
                </c:pt>
                <c:pt idx="902">
                  <c:v>0.75110100000000002</c:v>
                </c:pt>
                <c:pt idx="903">
                  <c:v>0.76386799999999999</c:v>
                </c:pt>
                <c:pt idx="904">
                  <c:v>0.76386799999999999</c:v>
                </c:pt>
                <c:pt idx="905">
                  <c:v>0.75748499999999996</c:v>
                </c:pt>
                <c:pt idx="906">
                  <c:v>0.74471699999999996</c:v>
                </c:pt>
                <c:pt idx="907">
                  <c:v>0.74471699999999996</c:v>
                </c:pt>
                <c:pt idx="908">
                  <c:v>0.75110100000000002</c:v>
                </c:pt>
                <c:pt idx="909">
                  <c:v>0.75110100000000002</c:v>
                </c:pt>
                <c:pt idx="910">
                  <c:v>0.74471699999999996</c:v>
                </c:pt>
                <c:pt idx="911">
                  <c:v>0.74471699999999996</c:v>
                </c:pt>
                <c:pt idx="912">
                  <c:v>0.74471699999999996</c:v>
                </c:pt>
                <c:pt idx="913">
                  <c:v>0.74471699999999996</c:v>
                </c:pt>
                <c:pt idx="914">
                  <c:v>0.73194999999999999</c:v>
                </c:pt>
                <c:pt idx="915">
                  <c:v>0.73194999999999999</c:v>
                </c:pt>
                <c:pt idx="916">
                  <c:v>0.73194999999999999</c:v>
                </c:pt>
                <c:pt idx="917">
                  <c:v>0.72556699999999996</c:v>
                </c:pt>
                <c:pt idx="918">
                  <c:v>0.73194999999999999</c:v>
                </c:pt>
                <c:pt idx="919">
                  <c:v>0.72556699999999996</c:v>
                </c:pt>
                <c:pt idx="920">
                  <c:v>0.72556699999999996</c:v>
                </c:pt>
                <c:pt idx="921">
                  <c:v>0.71918300000000002</c:v>
                </c:pt>
                <c:pt idx="922">
                  <c:v>0.71918300000000002</c:v>
                </c:pt>
                <c:pt idx="923">
                  <c:v>0.71918300000000002</c:v>
                </c:pt>
                <c:pt idx="924">
                  <c:v>0.71279899999999996</c:v>
                </c:pt>
                <c:pt idx="925">
                  <c:v>0.70641600000000004</c:v>
                </c:pt>
                <c:pt idx="926">
                  <c:v>0.70641600000000004</c:v>
                </c:pt>
                <c:pt idx="927">
                  <c:v>0.70641600000000004</c:v>
                </c:pt>
                <c:pt idx="928">
                  <c:v>0.70641600000000004</c:v>
                </c:pt>
                <c:pt idx="929">
                  <c:v>0.69364800000000004</c:v>
                </c:pt>
                <c:pt idx="930">
                  <c:v>0.70003199999999999</c:v>
                </c:pt>
                <c:pt idx="931">
                  <c:v>0.68726500000000001</c:v>
                </c:pt>
                <c:pt idx="932">
                  <c:v>0.68726500000000001</c:v>
                </c:pt>
                <c:pt idx="933">
                  <c:v>0.68088099999999996</c:v>
                </c:pt>
                <c:pt idx="934">
                  <c:v>0.67449700000000001</c:v>
                </c:pt>
                <c:pt idx="935">
                  <c:v>0.68088099999999996</c:v>
                </c:pt>
                <c:pt idx="936">
                  <c:v>0.67449700000000001</c:v>
                </c:pt>
                <c:pt idx="937">
                  <c:v>0.67449700000000001</c:v>
                </c:pt>
                <c:pt idx="938">
                  <c:v>0.67449700000000001</c:v>
                </c:pt>
                <c:pt idx="939">
                  <c:v>0.67449700000000001</c:v>
                </c:pt>
                <c:pt idx="940">
                  <c:v>0.67449700000000001</c:v>
                </c:pt>
                <c:pt idx="941">
                  <c:v>0.66811399999999999</c:v>
                </c:pt>
                <c:pt idx="942">
                  <c:v>0.65534599999999998</c:v>
                </c:pt>
                <c:pt idx="943">
                  <c:v>0.65534599999999998</c:v>
                </c:pt>
                <c:pt idx="944">
                  <c:v>0.64896299999999996</c:v>
                </c:pt>
                <c:pt idx="945">
                  <c:v>0.64257900000000001</c:v>
                </c:pt>
                <c:pt idx="946">
                  <c:v>0.63619499999999995</c:v>
                </c:pt>
                <c:pt idx="947">
                  <c:v>0.63619499999999995</c:v>
                </c:pt>
                <c:pt idx="948">
                  <c:v>0.62981200000000004</c:v>
                </c:pt>
                <c:pt idx="949">
                  <c:v>0.61066100000000001</c:v>
                </c:pt>
                <c:pt idx="950">
                  <c:v>0.62981200000000004</c:v>
                </c:pt>
                <c:pt idx="951">
                  <c:v>0.62981200000000004</c:v>
                </c:pt>
                <c:pt idx="952">
                  <c:v>0.62981200000000004</c:v>
                </c:pt>
                <c:pt idx="953">
                  <c:v>0.63619499999999995</c:v>
                </c:pt>
                <c:pt idx="954">
                  <c:v>0.63619499999999995</c:v>
                </c:pt>
                <c:pt idx="955">
                  <c:v>0.63619499999999995</c:v>
                </c:pt>
                <c:pt idx="956">
                  <c:v>0.61066100000000001</c:v>
                </c:pt>
                <c:pt idx="957">
                  <c:v>0.62981200000000004</c:v>
                </c:pt>
                <c:pt idx="958">
                  <c:v>0.63619499999999995</c:v>
                </c:pt>
                <c:pt idx="959">
                  <c:v>0.63619499999999995</c:v>
                </c:pt>
                <c:pt idx="960">
                  <c:v>0.63619499999999995</c:v>
                </c:pt>
                <c:pt idx="961">
                  <c:v>0.63619499999999995</c:v>
                </c:pt>
                <c:pt idx="962">
                  <c:v>0.63619499999999995</c:v>
                </c:pt>
                <c:pt idx="963">
                  <c:v>0.62342799999999998</c:v>
                </c:pt>
                <c:pt idx="964">
                  <c:v>0.62342799999999998</c:v>
                </c:pt>
                <c:pt idx="965">
                  <c:v>0.61704400000000004</c:v>
                </c:pt>
                <c:pt idx="966">
                  <c:v>0.61704400000000004</c:v>
                </c:pt>
                <c:pt idx="967">
                  <c:v>0.61704400000000004</c:v>
                </c:pt>
                <c:pt idx="968">
                  <c:v>0.61066100000000001</c:v>
                </c:pt>
                <c:pt idx="969">
                  <c:v>0.61066100000000001</c:v>
                </c:pt>
                <c:pt idx="970">
                  <c:v>0.61066100000000001</c:v>
                </c:pt>
                <c:pt idx="971">
                  <c:v>0.60427699999999995</c:v>
                </c:pt>
                <c:pt idx="972">
                  <c:v>0.60427699999999995</c:v>
                </c:pt>
                <c:pt idx="973">
                  <c:v>0.61066100000000001</c:v>
                </c:pt>
                <c:pt idx="974">
                  <c:v>0.61066100000000001</c:v>
                </c:pt>
                <c:pt idx="975">
                  <c:v>0.61066100000000001</c:v>
                </c:pt>
                <c:pt idx="976">
                  <c:v>0.60427699999999995</c:v>
                </c:pt>
                <c:pt idx="977">
                  <c:v>0.61066100000000001</c:v>
                </c:pt>
                <c:pt idx="978">
                  <c:v>0.61066100000000001</c:v>
                </c:pt>
                <c:pt idx="979">
                  <c:v>0.61704400000000004</c:v>
                </c:pt>
                <c:pt idx="980">
                  <c:v>0.62342799999999998</c:v>
                </c:pt>
                <c:pt idx="981">
                  <c:v>0.62981200000000004</c:v>
                </c:pt>
                <c:pt idx="982">
                  <c:v>0.62981200000000004</c:v>
                </c:pt>
                <c:pt idx="983">
                  <c:v>0.62981200000000004</c:v>
                </c:pt>
                <c:pt idx="984">
                  <c:v>0.62342799999999998</c:v>
                </c:pt>
                <c:pt idx="985">
                  <c:v>0.61704400000000004</c:v>
                </c:pt>
                <c:pt idx="986">
                  <c:v>0.61066100000000001</c:v>
                </c:pt>
                <c:pt idx="987">
                  <c:v>0.59789300000000001</c:v>
                </c:pt>
                <c:pt idx="988">
                  <c:v>0.59150999999999998</c:v>
                </c:pt>
                <c:pt idx="989">
                  <c:v>0.59150999999999998</c:v>
                </c:pt>
                <c:pt idx="990">
                  <c:v>0.59150999999999998</c:v>
                </c:pt>
                <c:pt idx="991">
                  <c:v>0.57874199999999998</c:v>
                </c:pt>
                <c:pt idx="992">
                  <c:v>0.56597500000000001</c:v>
                </c:pt>
                <c:pt idx="993">
                  <c:v>0.56597500000000001</c:v>
                </c:pt>
                <c:pt idx="994">
                  <c:v>0.55959099999999995</c:v>
                </c:pt>
                <c:pt idx="995">
                  <c:v>0.55959099999999995</c:v>
                </c:pt>
                <c:pt idx="996">
                  <c:v>0.56597500000000001</c:v>
                </c:pt>
                <c:pt idx="997">
                  <c:v>0.55959099999999995</c:v>
                </c:pt>
                <c:pt idx="998">
                  <c:v>0.55959099999999995</c:v>
                </c:pt>
                <c:pt idx="999">
                  <c:v>0.55320800000000003</c:v>
                </c:pt>
                <c:pt idx="1000">
                  <c:v>0.56597500000000001</c:v>
                </c:pt>
                <c:pt idx="1001">
                  <c:v>0.55959099999999995</c:v>
                </c:pt>
                <c:pt idx="1002">
                  <c:v>0.55959099999999995</c:v>
                </c:pt>
                <c:pt idx="1003">
                  <c:v>0.55320800000000003</c:v>
                </c:pt>
                <c:pt idx="1004">
                  <c:v>0.55959099999999995</c:v>
                </c:pt>
                <c:pt idx="1005">
                  <c:v>0.55959099999999995</c:v>
                </c:pt>
                <c:pt idx="1006">
                  <c:v>0.56597500000000001</c:v>
                </c:pt>
                <c:pt idx="1007">
                  <c:v>0.55959099999999995</c:v>
                </c:pt>
                <c:pt idx="1008">
                  <c:v>0.57235899999999995</c:v>
                </c:pt>
                <c:pt idx="1009">
                  <c:v>0.57235899999999995</c:v>
                </c:pt>
                <c:pt idx="1010">
                  <c:v>0.57874199999999998</c:v>
                </c:pt>
                <c:pt idx="1011">
                  <c:v>0.57874199999999998</c:v>
                </c:pt>
                <c:pt idx="1012">
                  <c:v>0.57235899999999995</c:v>
                </c:pt>
                <c:pt idx="1013">
                  <c:v>0.57874199999999998</c:v>
                </c:pt>
                <c:pt idx="1014">
                  <c:v>0.56597500000000001</c:v>
                </c:pt>
                <c:pt idx="1015">
                  <c:v>0.55959099999999995</c:v>
                </c:pt>
                <c:pt idx="1016">
                  <c:v>0.56597500000000001</c:v>
                </c:pt>
                <c:pt idx="1017">
                  <c:v>0.55959099999999995</c:v>
                </c:pt>
                <c:pt idx="1018">
                  <c:v>0.56597500000000001</c:v>
                </c:pt>
                <c:pt idx="1019">
                  <c:v>0.55959099999999995</c:v>
                </c:pt>
                <c:pt idx="1020">
                  <c:v>0.54044000000000003</c:v>
                </c:pt>
                <c:pt idx="1021">
                  <c:v>0.54682399999999998</c:v>
                </c:pt>
                <c:pt idx="1022">
                  <c:v>0.54044000000000003</c:v>
                </c:pt>
                <c:pt idx="1023">
                  <c:v>0.54044000000000003</c:v>
                </c:pt>
                <c:pt idx="1024">
                  <c:v>0.54044000000000003</c:v>
                </c:pt>
                <c:pt idx="1025">
                  <c:v>0.54044000000000003</c:v>
                </c:pt>
                <c:pt idx="1026">
                  <c:v>0.54044000000000003</c:v>
                </c:pt>
                <c:pt idx="1027">
                  <c:v>0.51490599999999997</c:v>
                </c:pt>
                <c:pt idx="1028">
                  <c:v>0.54044000000000003</c:v>
                </c:pt>
                <c:pt idx="1029">
                  <c:v>0.534057</c:v>
                </c:pt>
                <c:pt idx="1030">
                  <c:v>0.534057</c:v>
                </c:pt>
                <c:pt idx="1031">
                  <c:v>0.52767299999999995</c:v>
                </c:pt>
                <c:pt idx="1032">
                  <c:v>0.534057</c:v>
                </c:pt>
                <c:pt idx="1033">
                  <c:v>0.521289</c:v>
                </c:pt>
                <c:pt idx="1034">
                  <c:v>0.495755</c:v>
                </c:pt>
                <c:pt idx="1035">
                  <c:v>0.51490599999999997</c:v>
                </c:pt>
                <c:pt idx="1036">
                  <c:v>0.51490599999999997</c:v>
                </c:pt>
                <c:pt idx="1037">
                  <c:v>0.50852200000000003</c:v>
                </c:pt>
                <c:pt idx="1038">
                  <c:v>0.50852200000000003</c:v>
                </c:pt>
                <c:pt idx="1039">
                  <c:v>0.50852200000000003</c:v>
                </c:pt>
                <c:pt idx="1040">
                  <c:v>0.51490599999999997</c:v>
                </c:pt>
                <c:pt idx="1041">
                  <c:v>0.489371</c:v>
                </c:pt>
                <c:pt idx="1042">
                  <c:v>0.502139</c:v>
                </c:pt>
                <c:pt idx="1043">
                  <c:v>0.502139</c:v>
                </c:pt>
                <c:pt idx="1044">
                  <c:v>0.495755</c:v>
                </c:pt>
                <c:pt idx="1045">
                  <c:v>0.489371</c:v>
                </c:pt>
                <c:pt idx="1046">
                  <c:v>0.489371</c:v>
                </c:pt>
                <c:pt idx="1047">
                  <c:v>0.48298799999999997</c:v>
                </c:pt>
                <c:pt idx="1048">
                  <c:v>0.47660400000000003</c:v>
                </c:pt>
                <c:pt idx="1049">
                  <c:v>0.47660400000000003</c:v>
                </c:pt>
                <c:pt idx="1050">
                  <c:v>0.47660400000000003</c:v>
                </c:pt>
                <c:pt idx="1051">
                  <c:v>0.48298799999999997</c:v>
                </c:pt>
                <c:pt idx="1052">
                  <c:v>0.48298799999999997</c:v>
                </c:pt>
                <c:pt idx="1053">
                  <c:v>0.48298799999999997</c:v>
                </c:pt>
                <c:pt idx="1054">
                  <c:v>0.47660400000000003</c:v>
                </c:pt>
                <c:pt idx="1055">
                  <c:v>0.47660400000000003</c:v>
                </c:pt>
                <c:pt idx="1056">
                  <c:v>0.47022000000000003</c:v>
                </c:pt>
                <c:pt idx="1057">
                  <c:v>0.47022000000000003</c:v>
                </c:pt>
                <c:pt idx="1058">
                  <c:v>0.47660400000000003</c:v>
                </c:pt>
                <c:pt idx="1059">
                  <c:v>0.48298799999999997</c:v>
                </c:pt>
                <c:pt idx="1060">
                  <c:v>0.47022000000000003</c:v>
                </c:pt>
                <c:pt idx="1061">
                  <c:v>0.47022000000000003</c:v>
                </c:pt>
                <c:pt idx="1062">
                  <c:v>0.48298799999999997</c:v>
                </c:pt>
                <c:pt idx="1063">
                  <c:v>0.48298799999999997</c:v>
                </c:pt>
                <c:pt idx="1064">
                  <c:v>0.47660400000000003</c:v>
                </c:pt>
                <c:pt idx="1065">
                  <c:v>0.47022000000000003</c:v>
                </c:pt>
                <c:pt idx="1066">
                  <c:v>0.47660400000000003</c:v>
                </c:pt>
                <c:pt idx="1067">
                  <c:v>0.463837</c:v>
                </c:pt>
                <c:pt idx="1068">
                  <c:v>0.463837</c:v>
                </c:pt>
                <c:pt idx="1069">
                  <c:v>0.47022000000000003</c:v>
                </c:pt>
                <c:pt idx="1070">
                  <c:v>0.47022000000000003</c:v>
                </c:pt>
                <c:pt idx="1071">
                  <c:v>0.47022000000000003</c:v>
                </c:pt>
                <c:pt idx="1072">
                  <c:v>0.47660400000000003</c:v>
                </c:pt>
                <c:pt idx="1073">
                  <c:v>0.47660400000000003</c:v>
                </c:pt>
                <c:pt idx="1074">
                  <c:v>0.48298799999999997</c:v>
                </c:pt>
                <c:pt idx="1075">
                  <c:v>0.47660400000000003</c:v>
                </c:pt>
                <c:pt idx="1076">
                  <c:v>0.489371</c:v>
                </c:pt>
                <c:pt idx="1077">
                  <c:v>0.47660400000000003</c:v>
                </c:pt>
                <c:pt idx="1078">
                  <c:v>0.47660400000000003</c:v>
                </c:pt>
                <c:pt idx="1079">
                  <c:v>0.47022000000000003</c:v>
                </c:pt>
                <c:pt idx="1080">
                  <c:v>0.47022000000000003</c:v>
                </c:pt>
                <c:pt idx="1081">
                  <c:v>0.47022000000000003</c:v>
                </c:pt>
                <c:pt idx="1082">
                  <c:v>0.463837</c:v>
                </c:pt>
                <c:pt idx="1083">
                  <c:v>0.463837</c:v>
                </c:pt>
                <c:pt idx="1084">
                  <c:v>0.44468600000000003</c:v>
                </c:pt>
                <c:pt idx="1085">
                  <c:v>0.44468600000000003</c:v>
                </c:pt>
                <c:pt idx="1086">
                  <c:v>0.43191800000000002</c:v>
                </c:pt>
                <c:pt idx="1087">
                  <c:v>0.425535</c:v>
                </c:pt>
                <c:pt idx="1088">
                  <c:v>0.425535</c:v>
                </c:pt>
                <c:pt idx="1089">
                  <c:v>0.425535</c:v>
                </c:pt>
                <c:pt idx="1090">
                  <c:v>0.419151</c:v>
                </c:pt>
                <c:pt idx="1091">
                  <c:v>0.419151</c:v>
                </c:pt>
                <c:pt idx="1092">
                  <c:v>0.40638400000000002</c:v>
                </c:pt>
                <c:pt idx="1093">
                  <c:v>0.39361600000000002</c:v>
                </c:pt>
                <c:pt idx="1094">
                  <c:v>0.4</c:v>
                </c:pt>
                <c:pt idx="1095">
                  <c:v>0.40638400000000002</c:v>
                </c:pt>
                <c:pt idx="1096">
                  <c:v>0.412767</c:v>
                </c:pt>
                <c:pt idx="1097">
                  <c:v>0.412767</c:v>
                </c:pt>
                <c:pt idx="1098">
                  <c:v>0.419151</c:v>
                </c:pt>
                <c:pt idx="1099">
                  <c:v>0.419151</c:v>
                </c:pt>
                <c:pt idx="1100">
                  <c:v>0.419151</c:v>
                </c:pt>
                <c:pt idx="1101">
                  <c:v>0.43191800000000002</c:v>
                </c:pt>
                <c:pt idx="1102">
                  <c:v>0.43191800000000002</c:v>
                </c:pt>
                <c:pt idx="1103">
                  <c:v>0.425535</c:v>
                </c:pt>
                <c:pt idx="1104">
                  <c:v>0.425535</c:v>
                </c:pt>
                <c:pt idx="1105">
                  <c:v>0.4</c:v>
                </c:pt>
                <c:pt idx="1106">
                  <c:v>0.412767</c:v>
                </c:pt>
                <c:pt idx="1107">
                  <c:v>0.40638400000000002</c:v>
                </c:pt>
                <c:pt idx="1108">
                  <c:v>0.40638400000000002</c:v>
                </c:pt>
                <c:pt idx="1109">
                  <c:v>0.412767</c:v>
                </c:pt>
                <c:pt idx="1110">
                  <c:v>0.412767</c:v>
                </c:pt>
                <c:pt idx="1111">
                  <c:v>0.40638400000000002</c:v>
                </c:pt>
                <c:pt idx="1112">
                  <c:v>0.39361600000000002</c:v>
                </c:pt>
                <c:pt idx="1113">
                  <c:v>0.40638400000000002</c:v>
                </c:pt>
                <c:pt idx="1114">
                  <c:v>0.40638400000000002</c:v>
                </c:pt>
                <c:pt idx="1115">
                  <c:v>0.40638400000000002</c:v>
                </c:pt>
                <c:pt idx="1116">
                  <c:v>0.4</c:v>
                </c:pt>
                <c:pt idx="1117">
                  <c:v>0.4</c:v>
                </c:pt>
                <c:pt idx="1118">
                  <c:v>0.4</c:v>
                </c:pt>
                <c:pt idx="1119">
                  <c:v>0.38084899999999999</c:v>
                </c:pt>
                <c:pt idx="1120">
                  <c:v>0.39361600000000002</c:v>
                </c:pt>
                <c:pt idx="1121">
                  <c:v>0.39361600000000002</c:v>
                </c:pt>
                <c:pt idx="1122">
                  <c:v>0.4</c:v>
                </c:pt>
                <c:pt idx="1123">
                  <c:v>0.4</c:v>
                </c:pt>
                <c:pt idx="1124">
                  <c:v>0.39361600000000002</c:v>
                </c:pt>
                <c:pt idx="1125">
                  <c:v>0.38723299999999999</c:v>
                </c:pt>
                <c:pt idx="1126">
                  <c:v>0.38723299999999999</c:v>
                </c:pt>
                <c:pt idx="1127">
                  <c:v>0.36808200000000002</c:v>
                </c:pt>
                <c:pt idx="1128">
                  <c:v>0.35531400000000002</c:v>
                </c:pt>
                <c:pt idx="1129">
                  <c:v>0.34893099999999999</c:v>
                </c:pt>
                <c:pt idx="1130">
                  <c:v>0.34254699999999999</c:v>
                </c:pt>
                <c:pt idx="1131">
                  <c:v>0.33616299999999999</c:v>
                </c:pt>
                <c:pt idx="1132">
                  <c:v>0.33616299999999999</c:v>
                </c:pt>
                <c:pt idx="1133">
                  <c:v>0.33616299999999999</c:v>
                </c:pt>
                <c:pt idx="1134">
                  <c:v>0.33616299999999999</c:v>
                </c:pt>
                <c:pt idx="1135">
                  <c:v>0.34254699999999999</c:v>
                </c:pt>
                <c:pt idx="1136">
                  <c:v>0.34254699999999999</c:v>
                </c:pt>
                <c:pt idx="1137">
                  <c:v>0.35531400000000002</c:v>
                </c:pt>
                <c:pt idx="1138">
                  <c:v>0.34893099999999999</c:v>
                </c:pt>
                <c:pt idx="1139">
                  <c:v>0.34893099999999999</c:v>
                </c:pt>
                <c:pt idx="1140">
                  <c:v>0.34254699999999999</c:v>
                </c:pt>
                <c:pt idx="1141">
                  <c:v>0.34254699999999999</c:v>
                </c:pt>
                <c:pt idx="1142">
                  <c:v>0.32978000000000002</c:v>
                </c:pt>
                <c:pt idx="1143">
                  <c:v>0.32978000000000002</c:v>
                </c:pt>
                <c:pt idx="1144">
                  <c:v>0.32339600000000002</c:v>
                </c:pt>
                <c:pt idx="1145">
                  <c:v>0.32339600000000002</c:v>
                </c:pt>
                <c:pt idx="1146">
                  <c:v>0.32339600000000002</c:v>
                </c:pt>
                <c:pt idx="1147">
                  <c:v>0.32339600000000002</c:v>
                </c:pt>
                <c:pt idx="1148">
                  <c:v>0.32339600000000002</c:v>
                </c:pt>
                <c:pt idx="1149">
                  <c:v>0.32978000000000002</c:v>
                </c:pt>
                <c:pt idx="1150">
                  <c:v>0.33616299999999999</c:v>
                </c:pt>
                <c:pt idx="1151">
                  <c:v>0.33616299999999999</c:v>
                </c:pt>
                <c:pt idx="1152">
                  <c:v>0.34254699999999999</c:v>
                </c:pt>
                <c:pt idx="1153">
                  <c:v>0.34254699999999999</c:v>
                </c:pt>
                <c:pt idx="1154">
                  <c:v>0.34254699999999999</c:v>
                </c:pt>
                <c:pt idx="1155">
                  <c:v>0.34254699999999999</c:v>
                </c:pt>
                <c:pt idx="1156">
                  <c:v>0.34254699999999999</c:v>
                </c:pt>
                <c:pt idx="1157">
                  <c:v>0.34254699999999999</c:v>
                </c:pt>
                <c:pt idx="1158">
                  <c:v>0.33616299999999999</c:v>
                </c:pt>
                <c:pt idx="1159">
                  <c:v>0.33616299999999999</c:v>
                </c:pt>
                <c:pt idx="1160">
                  <c:v>0.32978000000000002</c:v>
                </c:pt>
                <c:pt idx="1161">
                  <c:v>0.33616299999999999</c:v>
                </c:pt>
                <c:pt idx="1162">
                  <c:v>0.32978000000000002</c:v>
                </c:pt>
                <c:pt idx="1163">
                  <c:v>0.32978000000000002</c:v>
                </c:pt>
                <c:pt idx="1164">
                  <c:v>0.32978000000000002</c:v>
                </c:pt>
                <c:pt idx="1165">
                  <c:v>0.32978000000000002</c:v>
                </c:pt>
                <c:pt idx="1166">
                  <c:v>0.32978000000000002</c:v>
                </c:pt>
                <c:pt idx="1167">
                  <c:v>0.32339600000000002</c:v>
                </c:pt>
                <c:pt idx="1168">
                  <c:v>0.32339600000000002</c:v>
                </c:pt>
                <c:pt idx="1169">
                  <c:v>0.33616299999999999</c:v>
                </c:pt>
                <c:pt idx="1170">
                  <c:v>0.32339600000000002</c:v>
                </c:pt>
                <c:pt idx="1171">
                  <c:v>0.32339600000000002</c:v>
                </c:pt>
                <c:pt idx="1172">
                  <c:v>0.32339600000000002</c:v>
                </c:pt>
                <c:pt idx="1173">
                  <c:v>0.32978000000000002</c:v>
                </c:pt>
                <c:pt idx="1174">
                  <c:v>0.33616299999999999</c:v>
                </c:pt>
                <c:pt idx="1175">
                  <c:v>0.32978000000000002</c:v>
                </c:pt>
                <c:pt idx="1176">
                  <c:v>0.33616299999999999</c:v>
                </c:pt>
                <c:pt idx="1177">
                  <c:v>0.33616299999999999</c:v>
                </c:pt>
                <c:pt idx="1178">
                  <c:v>0.32978000000000002</c:v>
                </c:pt>
                <c:pt idx="1179">
                  <c:v>0.32978000000000002</c:v>
                </c:pt>
                <c:pt idx="1180">
                  <c:v>0.32339600000000002</c:v>
                </c:pt>
                <c:pt idx="1181">
                  <c:v>0.31062899999999999</c:v>
                </c:pt>
                <c:pt idx="1182">
                  <c:v>0.30424499999999999</c:v>
                </c:pt>
                <c:pt idx="1183">
                  <c:v>0.28509400000000001</c:v>
                </c:pt>
                <c:pt idx="1184">
                  <c:v>0.28509400000000001</c:v>
                </c:pt>
                <c:pt idx="1185">
                  <c:v>0.27871000000000001</c:v>
                </c:pt>
                <c:pt idx="1186">
                  <c:v>0.28509400000000001</c:v>
                </c:pt>
                <c:pt idx="1187">
                  <c:v>0.28509400000000001</c:v>
                </c:pt>
                <c:pt idx="1188">
                  <c:v>0.29147800000000001</c:v>
                </c:pt>
                <c:pt idx="1189">
                  <c:v>0.29786099999999999</c:v>
                </c:pt>
                <c:pt idx="1190">
                  <c:v>0.27871000000000001</c:v>
                </c:pt>
                <c:pt idx="1191">
                  <c:v>0.29147800000000001</c:v>
                </c:pt>
                <c:pt idx="1192">
                  <c:v>0.28509400000000001</c:v>
                </c:pt>
                <c:pt idx="1193">
                  <c:v>0.29786099999999999</c:v>
                </c:pt>
                <c:pt idx="1194">
                  <c:v>0.30424499999999999</c:v>
                </c:pt>
                <c:pt idx="1195">
                  <c:v>0.31062899999999999</c:v>
                </c:pt>
                <c:pt idx="1196">
                  <c:v>0.31062899999999999</c:v>
                </c:pt>
                <c:pt idx="1197">
                  <c:v>0.29786099999999999</c:v>
                </c:pt>
                <c:pt idx="1198">
                  <c:v>0.30424499999999999</c:v>
                </c:pt>
                <c:pt idx="1199">
                  <c:v>0.30424499999999999</c:v>
                </c:pt>
                <c:pt idx="1200">
                  <c:v>0.30424499999999999</c:v>
                </c:pt>
                <c:pt idx="1201">
                  <c:v>0.31062899999999999</c:v>
                </c:pt>
                <c:pt idx="1202">
                  <c:v>0.31062899999999999</c:v>
                </c:pt>
                <c:pt idx="1203">
                  <c:v>0.31062899999999999</c:v>
                </c:pt>
                <c:pt idx="1204">
                  <c:v>0.31701200000000002</c:v>
                </c:pt>
                <c:pt idx="1205">
                  <c:v>0.31062899999999999</c:v>
                </c:pt>
                <c:pt idx="1206">
                  <c:v>0.31062899999999999</c:v>
                </c:pt>
                <c:pt idx="1207">
                  <c:v>0.30424499999999999</c:v>
                </c:pt>
                <c:pt idx="1208">
                  <c:v>0.30424499999999999</c:v>
                </c:pt>
                <c:pt idx="1209">
                  <c:v>0.29786099999999999</c:v>
                </c:pt>
                <c:pt idx="1210">
                  <c:v>0.29147800000000001</c:v>
                </c:pt>
                <c:pt idx="1211">
                  <c:v>0.29786099999999999</c:v>
                </c:pt>
                <c:pt idx="1212">
                  <c:v>0.29147800000000001</c:v>
                </c:pt>
                <c:pt idx="1213">
                  <c:v>0.29786099999999999</c:v>
                </c:pt>
                <c:pt idx="1214">
                  <c:v>0.29786099999999999</c:v>
                </c:pt>
                <c:pt idx="1215">
                  <c:v>0.29786099999999999</c:v>
                </c:pt>
                <c:pt idx="1216">
                  <c:v>0.29147800000000001</c:v>
                </c:pt>
                <c:pt idx="1217">
                  <c:v>0.29786099999999999</c:v>
                </c:pt>
                <c:pt idx="1218">
                  <c:v>0.29147800000000001</c:v>
                </c:pt>
                <c:pt idx="1219">
                  <c:v>0.27871000000000001</c:v>
                </c:pt>
                <c:pt idx="1220">
                  <c:v>0.27232699999999999</c:v>
                </c:pt>
                <c:pt idx="1221">
                  <c:v>0.26594299999999998</c:v>
                </c:pt>
                <c:pt idx="1222">
                  <c:v>0.26594299999999998</c:v>
                </c:pt>
                <c:pt idx="1223">
                  <c:v>0.25317600000000001</c:v>
                </c:pt>
                <c:pt idx="1224">
                  <c:v>0.25317600000000001</c:v>
                </c:pt>
                <c:pt idx="1225">
                  <c:v>0.25956000000000001</c:v>
                </c:pt>
                <c:pt idx="1226">
                  <c:v>0.25317600000000001</c:v>
                </c:pt>
                <c:pt idx="1227">
                  <c:v>0.23402500000000001</c:v>
                </c:pt>
                <c:pt idx="1228">
                  <c:v>0.22764100000000001</c:v>
                </c:pt>
                <c:pt idx="1229">
                  <c:v>0.24040900000000001</c:v>
                </c:pt>
                <c:pt idx="1230">
                  <c:v>0.25317600000000001</c:v>
                </c:pt>
                <c:pt idx="1231">
                  <c:v>0.25956000000000001</c:v>
                </c:pt>
                <c:pt idx="1232">
                  <c:v>0.26594299999999998</c:v>
                </c:pt>
                <c:pt idx="1233">
                  <c:v>0.27232699999999999</c:v>
                </c:pt>
                <c:pt idx="1234">
                  <c:v>0.27871000000000001</c:v>
                </c:pt>
                <c:pt idx="1235">
                  <c:v>0.28509400000000001</c:v>
                </c:pt>
                <c:pt idx="1236">
                  <c:v>0.27871000000000001</c:v>
                </c:pt>
                <c:pt idx="1237">
                  <c:v>0.27232699999999999</c:v>
                </c:pt>
                <c:pt idx="1238">
                  <c:v>0.25956000000000001</c:v>
                </c:pt>
                <c:pt idx="1239">
                  <c:v>0.25956000000000001</c:v>
                </c:pt>
                <c:pt idx="1240">
                  <c:v>0.24040900000000001</c:v>
                </c:pt>
                <c:pt idx="1241">
                  <c:v>0.24040900000000001</c:v>
                </c:pt>
                <c:pt idx="1242">
                  <c:v>0.24040900000000001</c:v>
                </c:pt>
                <c:pt idx="1243">
                  <c:v>0.24040900000000001</c:v>
                </c:pt>
                <c:pt idx="1244">
                  <c:v>0.24679200000000001</c:v>
                </c:pt>
                <c:pt idx="1245">
                  <c:v>0.24679200000000001</c:v>
                </c:pt>
                <c:pt idx="1246">
                  <c:v>0.25317600000000001</c:v>
                </c:pt>
                <c:pt idx="1247">
                  <c:v>0.26594299999999998</c:v>
                </c:pt>
                <c:pt idx="1248">
                  <c:v>0.26594299999999998</c:v>
                </c:pt>
                <c:pt idx="1249">
                  <c:v>0.27232699999999999</c:v>
                </c:pt>
                <c:pt idx="1250">
                  <c:v>0.27232699999999999</c:v>
                </c:pt>
                <c:pt idx="1251">
                  <c:v>0.27871000000000001</c:v>
                </c:pt>
                <c:pt idx="1252">
                  <c:v>0.27871000000000001</c:v>
                </c:pt>
                <c:pt idx="1253">
                  <c:v>0.27232699999999999</c:v>
                </c:pt>
                <c:pt idx="1254">
                  <c:v>0.27871000000000001</c:v>
                </c:pt>
                <c:pt idx="1255">
                  <c:v>0.25956000000000001</c:v>
                </c:pt>
                <c:pt idx="1256">
                  <c:v>0.25956000000000001</c:v>
                </c:pt>
                <c:pt idx="1257">
                  <c:v>0.25317600000000001</c:v>
                </c:pt>
                <c:pt idx="1258">
                  <c:v>0.25317600000000001</c:v>
                </c:pt>
                <c:pt idx="1259">
                  <c:v>0.24679200000000001</c:v>
                </c:pt>
                <c:pt idx="1260">
                  <c:v>0.23402500000000001</c:v>
                </c:pt>
                <c:pt idx="1261">
                  <c:v>0.22764100000000001</c:v>
                </c:pt>
                <c:pt idx="1262">
                  <c:v>0.22764100000000001</c:v>
                </c:pt>
                <c:pt idx="1263">
                  <c:v>0.22764100000000001</c:v>
                </c:pt>
                <c:pt idx="1264">
                  <c:v>0.22764100000000001</c:v>
                </c:pt>
                <c:pt idx="1265">
                  <c:v>0.22764100000000001</c:v>
                </c:pt>
                <c:pt idx="1266">
                  <c:v>0.22125800000000001</c:v>
                </c:pt>
                <c:pt idx="1267">
                  <c:v>0.22125800000000001</c:v>
                </c:pt>
                <c:pt idx="1268">
                  <c:v>0.20210700000000001</c:v>
                </c:pt>
                <c:pt idx="1269">
                  <c:v>0.21487400000000001</c:v>
                </c:pt>
                <c:pt idx="1270">
                  <c:v>0.20849000000000001</c:v>
                </c:pt>
                <c:pt idx="1271">
                  <c:v>0.20849000000000001</c:v>
                </c:pt>
                <c:pt idx="1272">
                  <c:v>0.20849000000000001</c:v>
                </c:pt>
                <c:pt idx="1273">
                  <c:v>0.20849000000000001</c:v>
                </c:pt>
                <c:pt idx="1274">
                  <c:v>0.20210700000000001</c:v>
                </c:pt>
                <c:pt idx="1275">
                  <c:v>0.18933900000000001</c:v>
                </c:pt>
                <c:pt idx="1276">
                  <c:v>0.21487400000000001</c:v>
                </c:pt>
                <c:pt idx="1277">
                  <c:v>0.22764100000000001</c:v>
                </c:pt>
                <c:pt idx="1278">
                  <c:v>0.22764100000000001</c:v>
                </c:pt>
                <c:pt idx="1279">
                  <c:v>0.22764100000000001</c:v>
                </c:pt>
                <c:pt idx="1280">
                  <c:v>0.22764100000000001</c:v>
                </c:pt>
                <c:pt idx="1281">
                  <c:v>0.22764100000000001</c:v>
                </c:pt>
                <c:pt idx="1282">
                  <c:v>0.23402500000000001</c:v>
                </c:pt>
                <c:pt idx="1283">
                  <c:v>0.24040900000000001</c:v>
                </c:pt>
                <c:pt idx="1284">
                  <c:v>0.24040900000000001</c:v>
                </c:pt>
                <c:pt idx="1285">
                  <c:v>0.24040900000000001</c:v>
                </c:pt>
                <c:pt idx="1286">
                  <c:v>0.24040900000000001</c:v>
                </c:pt>
                <c:pt idx="1287">
                  <c:v>0.22764100000000001</c:v>
                </c:pt>
                <c:pt idx="1288">
                  <c:v>0.22125800000000001</c:v>
                </c:pt>
                <c:pt idx="1289">
                  <c:v>0.22125800000000001</c:v>
                </c:pt>
                <c:pt idx="1290">
                  <c:v>0.22125800000000001</c:v>
                </c:pt>
                <c:pt idx="1291">
                  <c:v>0.22125800000000001</c:v>
                </c:pt>
                <c:pt idx="1292">
                  <c:v>0.22125800000000001</c:v>
                </c:pt>
                <c:pt idx="1293">
                  <c:v>0.23402500000000001</c:v>
                </c:pt>
                <c:pt idx="1294">
                  <c:v>0.22764100000000001</c:v>
                </c:pt>
                <c:pt idx="1295">
                  <c:v>0.22764100000000001</c:v>
                </c:pt>
                <c:pt idx="1296">
                  <c:v>0.23402500000000001</c:v>
                </c:pt>
                <c:pt idx="1297">
                  <c:v>0.22764100000000001</c:v>
                </c:pt>
                <c:pt idx="1298">
                  <c:v>0.22764100000000001</c:v>
                </c:pt>
                <c:pt idx="1299">
                  <c:v>0.22764100000000001</c:v>
                </c:pt>
                <c:pt idx="1300">
                  <c:v>0.22764100000000001</c:v>
                </c:pt>
                <c:pt idx="1301">
                  <c:v>0.22125800000000001</c:v>
                </c:pt>
                <c:pt idx="1302">
                  <c:v>0.21487400000000001</c:v>
                </c:pt>
                <c:pt idx="1303">
                  <c:v>0.21487400000000001</c:v>
                </c:pt>
                <c:pt idx="1304">
                  <c:v>0.20849000000000001</c:v>
                </c:pt>
                <c:pt idx="1305">
                  <c:v>0.20210700000000001</c:v>
                </c:pt>
                <c:pt idx="1306">
                  <c:v>0.20210700000000001</c:v>
                </c:pt>
                <c:pt idx="1307">
                  <c:v>0.19572300000000001</c:v>
                </c:pt>
                <c:pt idx="1308">
                  <c:v>0.18933900000000001</c:v>
                </c:pt>
                <c:pt idx="1309">
                  <c:v>0.18295600000000001</c:v>
                </c:pt>
                <c:pt idx="1310">
                  <c:v>0.17657200000000001</c:v>
                </c:pt>
                <c:pt idx="1311">
                  <c:v>0.17657200000000001</c:v>
                </c:pt>
                <c:pt idx="1312">
                  <c:v>0.18295600000000001</c:v>
                </c:pt>
                <c:pt idx="1313">
                  <c:v>0.18933900000000001</c:v>
                </c:pt>
                <c:pt idx="1314">
                  <c:v>0.19572300000000001</c:v>
                </c:pt>
                <c:pt idx="1315">
                  <c:v>0.19572300000000001</c:v>
                </c:pt>
                <c:pt idx="1316">
                  <c:v>0.19572300000000001</c:v>
                </c:pt>
                <c:pt idx="1317">
                  <c:v>0.19572300000000001</c:v>
                </c:pt>
                <c:pt idx="1318">
                  <c:v>0.18295600000000001</c:v>
                </c:pt>
                <c:pt idx="1319">
                  <c:v>0.19572300000000001</c:v>
                </c:pt>
                <c:pt idx="1320">
                  <c:v>0.20210700000000001</c:v>
                </c:pt>
                <c:pt idx="1321">
                  <c:v>0.20210700000000001</c:v>
                </c:pt>
                <c:pt idx="1322">
                  <c:v>0.19572300000000001</c:v>
                </c:pt>
                <c:pt idx="1323">
                  <c:v>0.18933900000000001</c:v>
                </c:pt>
                <c:pt idx="1324">
                  <c:v>0.18295600000000001</c:v>
                </c:pt>
                <c:pt idx="1325">
                  <c:v>0.18295600000000001</c:v>
                </c:pt>
                <c:pt idx="1326">
                  <c:v>0.17657200000000001</c:v>
                </c:pt>
                <c:pt idx="1327">
                  <c:v>0.18295600000000001</c:v>
                </c:pt>
                <c:pt idx="1328">
                  <c:v>0.18295600000000001</c:v>
                </c:pt>
                <c:pt idx="1329">
                  <c:v>0.19572300000000001</c:v>
                </c:pt>
                <c:pt idx="1330">
                  <c:v>0.20210700000000001</c:v>
                </c:pt>
                <c:pt idx="1331">
                  <c:v>0.18933900000000001</c:v>
                </c:pt>
                <c:pt idx="1332">
                  <c:v>0.20210700000000001</c:v>
                </c:pt>
                <c:pt idx="1333">
                  <c:v>0.18933900000000001</c:v>
                </c:pt>
                <c:pt idx="1334">
                  <c:v>0.18295600000000001</c:v>
                </c:pt>
                <c:pt idx="1335">
                  <c:v>0.17018800000000001</c:v>
                </c:pt>
                <c:pt idx="1336">
                  <c:v>0.17018800000000001</c:v>
                </c:pt>
                <c:pt idx="1337">
                  <c:v>0.15742100000000001</c:v>
                </c:pt>
                <c:pt idx="1338">
                  <c:v>0.15742100000000001</c:v>
                </c:pt>
                <c:pt idx="1339">
                  <c:v>0.144654</c:v>
                </c:pt>
                <c:pt idx="1340">
                  <c:v>0.15742100000000001</c:v>
                </c:pt>
                <c:pt idx="1341">
                  <c:v>0.15742100000000001</c:v>
                </c:pt>
                <c:pt idx="1342">
                  <c:v>0.15742100000000001</c:v>
                </c:pt>
                <c:pt idx="1343">
                  <c:v>0.16380500000000001</c:v>
                </c:pt>
                <c:pt idx="1344">
                  <c:v>0.16380500000000001</c:v>
                </c:pt>
                <c:pt idx="1345">
                  <c:v>0.16380500000000001</c:v>
                </c:pt>
                <c:pt idx="1346">
                  <c:v>0.144654</c:v>
                </c:pt>
                <c:pt idx="1347">
                  <c:v>0.144654</c:v>
                </c:pt>
                <c:pt idx="1348">
                  <c:v>0.13827</c:v>
                </c:pt>
                <c:pt idx="1349">
                  <c:v>0.131886</c:v>
                </c:pt>
                <c:pt idx="1350">
                  <c:v>0.125503</c:v>
                </c:pt>
                <c:pt idx="1351">
                  <c:v>0.125503</c:v>
                </c:pt>
                <c:pt idx="1352">
                  <c:v>0.131886</c:v>
                </c:pt>
                <c:pt idx="1353">
                  <c:v>0.112735</c:v>
                </c:pt>
                <c:pt idx="1354">
                  <c:v>0.131886</c:v>
                </c:pt>
                <c:pt idx="1355">
                  <c:v>0.13827</c:v>
                </c:pt>
                <c:pt idx="1356">
                  <c:v>0.131886</c:v>
                </c:pt>
                <c:pt idx="1357">
                  <c:v>0.13827</c:v>
                </c:pt>
                <c:pt idx="1358">
                  <c:v>0.131886</c:v>
                </c:pt>
                <c:pt idx="1359">
                  <c:v>0.13827</c:v>
                </c:pt>
                <c:pt idx="1360">
                  <c:v>0.13827</c:v>
                </c:pt>
                <c:pt idx="1361">
                  <c:v>0.144654</c:v>
                </c:pt>
                <c:pt idx="1362">
                  <c:v>0.151037</c:v>
                </c:pt>
                <c:pt idx="1363">
                  <c:v>0.151037</c:v>
                </c:pt>
                <c:pt idx="1364">
                  <c:v>0.15742100000000001</c:v>
                </c:pt>
                <c:pt idx="1365">
                  <c:v>0.15742100000000001</c:v>
                </c:pt>
                <c:pt idx="1366">
                  <c:v>0.151037</c:v>
                </c:pt>
                <c:pt idx="1367">
                  <c:v>0.144654</c:v>
                </c:pt>
                <c:pt idx="1368">
                  <c:v>0.13827</c:v>
                </c:pt>
                <c:pt idx="1369">
                  <c:v>0.131886</c:v>
                </c:pt>
                <c:pt idx="1370">
                  <c:v>0.131886</c:v>
                </c:pt>
                <c:pt idx="1371">
                  <c:v>0.125503</c:v>
                </c:pt>
                <c:pt idx="1372">
                  <c:v>0.112735</c:v>
                </c:pt>
                <c:pt idx="1373">
                  <c:v>0.106352</c:v>
                </c:pt>
                <c:pt idx="1374">
                  <c:v>0.106352</c:v>
                </c:pt>
                <c:pt idx="1375">
                  <c:v>9.3584000000000001E-2</c:v>
                </c:pt>
                <c:pt idx="1376">
                  <c:v>9.3584000000000001E-2</c:v>
                </c:pt>
                <c:pt idx="1377">
                  <c:v>9.9968000000000001E-2</c:v>
                </c:pt>
                <c:pt idx="1378">
                  <c:v>9.9968000000000001E-2</c:v>
                </c:pt>
                <c:pt idx="1379">
                  <c:v>9.3584000000000001E-2</c:v>
                </c:pt>
                <c:pt idx="1380">
                  <c:v>9.3584000000000001E-2</c:v>
                </c:pt>
                <c:pt idx="1381">
                  <c:v>8.7201000000000001E-2</c:v>
                </c:pt>
                <c:pt idx="1382">
                  <c:v>8.0817E-2</c:v>
                </c:pt>
                <c:pt idx="1383">
                  <c:v>7.4432999999999999E-2</c:v>
                </c:pt>
                <c:pt idx="1384">
                  <c:v>7.4432999999999999E-2</c:v>
                </c:pt>
                <c:pt idx="1385">
                  <c:v>8.0817E-2</c:v>
                </c:pt>
                <c:pt idx="1386">
                  <c:v>7.4432999999999999E-2</c:v>
                </c:pt>
                <c:pt idx="1387">
                  <c:v>8.0817E-2</c:v>
                </c:pt>
                <c:pt idx="1388">
                  <c:v>7.4432999999999999E-2</c:v>
                </c:pt>
                <c:pt idx="1389">
                  <c:v>6.8049999999999999E-2</c:v>
                </c:pt>
                <c:pt idx="1390">
                  <c:v>6.1665999999999999E-2</c:v>
                </c:pt>
                <c:pt idx="1391">
                  <c:v>6.8049999999999999E-2</c:v>
                </c:pt>
                <c:pt idx="1392">
                  <c:v>5.5281999999999998E-2</c:v>
                </c:pt>
                <c:pt idx="1393">
                  <c:v>5.5281999999999998E-2</c:v>
                </c:pt>
                <c:pt idx="1394">
                  <c:v>5.5281999999999998E-2</c:v>
                </c:pt>
                <c:pt idx="1395">
                  <c:v>6.1665999999999999E-2</c:v>
                </c:pt>
                <c:pt idx="1396">
                  <c:v>6.1665999999999999E-2</c:v>
                </c:pt>
                <c:pt idx="1397">
                  <c:v>5.5281999999999998E-2</c:v>
                </c:pt>
                <c:pt idx="1398">
                  <c:v>6.8049999999999999E-2</c:v>
                </c:pt>
                <c:pt idx="1399">
                  <c:v>7.4432999999999999E-2</c:v>
                </c:pt>
                <c:pt idx="1400">
                  <c:v>7.4432999999999999E-2</c:v>
                </c:pt>
                <c:pt idx="1401">
                  <c:v>7.4432999999999999E-2</c:v>
                </c:pt>
                <c:pt idx="1402">
                  <c:v>7.4432999999999999E-2</c:v>
                </c:pt>
                <c:pt idx="1403">
                  <c:v>7.4432999999999999E-2</c:v>
                </c:pt>
                <c:pt idx="1404">
                  <c:v>6.8049999999999999E-2</c:v>
                </c:pt>
                <c:pt idx="1405">
                  <c:v>6.1665999999999999E-2</c:v>
                </c:pt>
                <c:pt idx="1406">
                  <c:v>6.1665999999999999E-2</c:v>
                </c:pt>
                <c:pt idx="1407">
                  <c:v>5.5281999999999998E-2</c:v>
                </c:pt>
                <c:pt idx="1408">
                  <c:v>6.1665999999999999E-2</c:v>
                </c:pt>
                <c:pt idx="1409">
                  <c:v>6.1665999999999999E-2</c:v>
                </c:pt>
                <c:pt idx="1410">
                  <c:v>7.4432999999999999E-2</c:v>
                </c:pt>
                <c:pt idx="1411">
                  <c:v>6.8049999999999999E-2</c:v>
                </c:pt>
                <c:pt idx="1412">
                  <c:v>7.4432999999999999E-2</c:v>
                </c:pt>
                <c:pt idx="1413">
                  <c:v>8.0817E-2</c:v>
                </c:pt>
                <c:pt idx="1414">
                  <c:v>8.0817E-2</c:v>
                </c:pt>
                <c:pt idx="1415">
                  <c:v>8.0817E-2</c:v>
                </c:pt>
                <c:pt idx="1416">
                  <c:v>7.4432999999999999E-2</c:v>
                </c:pt>
                <c:pt idx="1417">
                  <c:v>8.0817E-2</c:v>
                </c:pt>
                <c:pt idx="1418">
                  <c:v>6.8049999999999999E-2</c:v>
                </c:pt>
                <c:pt idx="1419">
                  <c:v>5.5281999999999998E-2</c:v>
                </c:pt>
                <c:pt idx="1420">
                  <c:v>5.5281999999999998E-2</c:v>
                </c:pt>
                <c:pt idx="1421">
                  <c:v>4.8898999999999998E-2</c:v>
                </c:pt>
                <c:pt idx="1422">
                  <c:v>4.2514999999999997E-2</c:v>
                </c:pt>
                <c:pt idx="1423">
                  <c:v>4.8898999999999998E-2</c:v>
                </c:pt>
                <c:pt idx="1424">
                  <c:v>4.2514999999999997E-2</c:v>
                </c:pt>
                <c:pt idx="1425">
                  <c:v>4.2514999999999997E-2</c:v>
                </c:pt>
                <c:pt idx="1426">
                  <c:v>4.2514999999999997E-2</c:v>
                </c:pt>
                <c:pt idx="1427">
                  <c:v>4.2514999999999997E-2</c:v>
                </c:pt>
                <c:pt idx="1428">
                  <c:v>4.2514999999999997E-2</c:v>
                </c:pt>
                <c:pt idx="1429">
                  <c:v>4.2514999999999997E-2</c:v>
                </c:pt>
                <c:pt idx="1430">
                  <c:v>4.2514999999999997E-2</c:v>
                </c:pt>
                <c:pt idx="1431">
                  <c:v>2.3363999999999999E-2</c:v>
                </c:pt>
                <c:pt idx="1432">
                  <c:v>4.8898999999999998E-2</c:v>
                </c:pt>
                <c:pt idx="1433">
                  <c:v>4.8898999999999998E-2</c:v>
                </c:pt>
                <c:pt idx="1434">
                  <c:v>4.8898999999999998E-2</c:v>
                </c:pt>
                <c:pt idx="1435">
                  <c:v>5.5281999999999998E-2</c:v>
                </c:pt>
                <c:pt idx="1436">
                  <c:v>4.8898999999999998E-2</c:v>
                </c:pt>
                <c:pt idx="1437">
                  <c:v>5.5281999999999998E-2</c:v>
                </c:pt>
                <c:pt idx="1438">
                  <c:v>3.6131000000000003E-2</c:v>
                </c:pt>
                <c:pt idx="1439">
                  <c:v>4.2514999999999997E-2</c:v>
                </c:pt>
                <c:pt idx="1440">
                  <c:v>4.2514999999999997E-2</c:v>
                </c:pt>
                <c:pt idx="1441">
                  <c:v>3.6131000000000003E-2</c:v>
                </c:pt>
                <c:pt idx="1442">
                  <c:v>2.9748E-2</c:v>
                </c:pt>
                <c:pt idx="1443">
                  <c:v>1.6981E-2</c:v>
                </c:pt>
                <c:pt idx="1444">
                  <c:v>4.2129999999999997E-3</c:v>
                </c:pt>
                <c:pt idx="1445">
                  <c:v>4.2129999999999997E-3</c:v>
                </c:pt>
                <c:pt idx="1446">
                  <c:v>-2.1700000000000001E-3</c:v>
                </c:pt>
                <c:pt idx="1447">
                  <c:v>-8.5540000000000008E-3</c:v>
                </c:pt>
                <c:pt idx="1448">
                  <c:v>-8.5540000000000008E-3</c:v>
                </c:pt>
                <c:pt idx="1449">
                  <c:v>-8.5540000000000008E-3</c:v>
                </c:pt>
                <c:pt idx="1450">
                  <c:v>-2.1700000000000001E-3</c:v>
                </c:pt>
                <c:pt idx="1451">
                  <c:v>4.2129999999999997E-3</c:v>
                </c:pt>
                <c:pt idx="1452">
                  <c:v>1.0597000000000001E-2</c:v>
                </c:pt>
                <c:pt idx="1453">
                  <c:v>1.0597000000000001E-2</c:v>
                </c:pt>
                <c:pt idx="1454">
                  <c:v>4.2129999999999997E-3</c:v>
                </c:pt>
                <c:pt idx="1455">
                  <c:v>-2.1700000000000001E-3</c:v>
                </c:pt>
                <c:pt idx="1456">
                  <c:v>-2.1700000000000001E-3</c:v>
                </c:pt>
                <c:pt idx="1457">
                  <c:v>-8.5540000000000008E-3</c:v>
                </c:pt>
                <c:pt idx="1458">
                  <c:v>-8.5540000000000008E-3</c:v>
                </c:pt>
                <c:pt idx="1459">
                  <c:v>-8.5540000000000008E-3</c:v>
                </c:pt>
                <c:pt idx="1460">
                  <c:v>-2.1700000000000001E-3</c:v>
                </c:pt>
                <c:pt idx="1461">
                  <c:v>-2.1700000000000001E-3</c:v>
                </c:pt>
                <c:pt idx="1462">
                  <c:v>4.2129999999999997E-3</c:v>
                </c:pt>
                <c:pt idx="1463">
                  <c:v>4.2129999999999997E-3</c:v>
                </c:pt>
                <c:pt idx="1464">
                  <c:v>-2.1700000000000001E-3</c:v>
                </c:pt>
                <c:pt idx="1465">
                  <c:v>-2.1700000000000001E-3</c:v>
                </c:pt>
                <c:pt idx="1466">
                  <c:v>-2.1700000000000001E-3</c:v>
                </c:pt>
                <c:pt idx="1467">
                  <c:v>-8.5540000000000008E-3</c:v>
                </c:pt>
                <c:pt idx="1468">
                  <c:v>-1.4938E-2</c:v>
                </c:pt>
                <c:pt idx="1469">
                  <c:v>-2.1321E-2</c:v>
                </c:pt>
                <c:pt idx="1470">
                  <c:v>-3.4089000000000001E-2</c:v>
                </c:pt>
                <c:pt idx="1471">
                  <c:v>-4.0472000000000001E-2</c:v>
                </c:pt>
                <c:pt idx="1472">
                  <c:v>-4.6856000000000002E-2</c:v>
                </c:pt>
                <c:pt idx="1473">
                  <c:v>-4.6856000000000002E-2</c:v>
                </c:pt>
                <c:pt idx="1474">
                  <c:v>-5.9623000000000002E-2</c:v>
                </c:pt>
                <c:pt idx="1475">
                  <c:v>-6.6006999999999996E-2</c:v>
                </c:pt>
                <c:pt idx="1476">
                  <c:v>-7.2390999999999997E-2</c:v>
                </c:pt>
                <c:pt idx="1477">
                  <c:v>-7.8773999999999997E-2</c:v>
                </c:pt>
                <c:pt idx="1478">
                  <c:v>-7.8773999999999997E-2</c:v>
                </c:pt>
                <c:pt idx="1479">
                  <c:v>-7.8773999999999997E-2</c:v>
                </c:pt>
                <c:pt idx="1480">
                  <c:v>-7.2390999999999997E-2</c:v>
                </c:pt>
                <c:pt idx="1481">
                  <c:v>-7.2390999999999997E-2</c:v>
                </c:pt>
                <c:pt idx="1482">
                  <c:v>-7.2390999999999997E-2</c:v>
                </c:pt>
                <c:pt idx="1483">
                  <c:v>-6.6006999999999996E-2</c:v>
                </c:pt>
                <c:pt idx="1484">
                  <c:v>-6.6006999999999996E-2</c:v>
                </c:pt>
                <c:pt idx="1485">
                  <c:v>-6.6006999999999996E-2</c:v>
                </c:pt>
                <c:pt idx="1486">
                  <c:v>-6.6006999999999996E-2</c:v>
                </c:pt>
                <c:pt idx="1487">
                  <c:v>-7.2390999999999997E-2</c:v>
                </c:pt>
                <c:pt idx="1488">
                  <c:v>-6.6006999999999996E-2</c:v>
                </c:pt>
                <c:pt idx="1489">
                  <c:v>-7.8773999999999997E-2</c:v>
                </c:pt>
                <c:pt idx="1490">
                  <c:v>-8.5157999999999998E-2</c:v>
                </c:pt>
                <c:pt idx="1491">
                  <c:v>-9.1541999999999998E-2</c:v>
                </c:pt>
                <c:pt idx="1492">
                  <c:v>-9.1541999999999998E-2</c:v>
                </c:pt>
                <c:pt idx="1493">
                  <c:v>-8.5157999999999998E-2</c:v>
                </c:pt>
                <c:pt idx="1494">
                  <c:v>-9.1541999999999998E-2</c:v>
                </c:pt>
                <c:pt idx="1495">
                  <c:v>-9.1541999999999998E-2</c:v>
                </c:pt>
                <c:pt idx="1496">
                  <c:v>-9.1541999999999998E-2</c:v>
                </c:pt>
                <c:pt idx="1497">
                  <c:v>-8.5157999999999998E-2</c:v>
                </c:pt>
                <c:pt idx="1498">
                  <c:v>-7.8773999999999997E-2</c:v>
                </c:pt>
                <c:pt idx="1499">
                  <c:v>-7.8773999999999997E-2</c:v>
                </c:pt>
                <c:pt idx="1500">
                  <c:v>-8.5157999999999998E-2</c:v>
                </c:pt>
                <c:pt idx="1501">
                  <c:v>-7.8773999999999997E-2</c:v>
                </c:pt>
                <c:pt idx="1502">
                  <c:v>-7.8773999999999997E-2</c:v>
                </c:pt>
                <c:pt idx="1503">
                  <c:v>-5.9623000000000002E-2</c:v>
                </c:pt>
                <c:pt idx="1504">
                  <c:v>-5.3240000000000003E-2</c:v>
                </c:pt>
                <c:pt idx="1505">
                  <c:v>-4.0472000000000001E-2</c:v>
                </c:pt>
                <c:pt idx="1506">
                  <c:v>-4.6856000000000002E-2</c:v>
                </c:pt>
                <c:pt idx="1507">
                  <c:v>-4.6856000000000002E-2</c:v>
                </c:pt>
                <c:pt idx="1508">
                  <c:v>-4.6856000000000002E-2</c:v>
                </c:pt>
                <c:pt idx="1509">
                  <c:v>-6.6006999999999996E-2</c:v>
                </c:pt>
                <c:pt idx="1510">
                  <c:v>-5.3240000000000003E-2</c:v>
                </c:pt>
                <c:pt idx="1511">
                  <c:v>-5.9623000000000002E-2</c:v>
                </c:pt>
                <c:pt idx="1512">
                  <c:v>-6.6006999999999996E-2</c:v>
                </c:pt>
                <c:pt idx="1513">
                  <c:v>-7.8773999999999997E-2</c:v>
                </c:pt>
                <c:pt idx="1514">
                  <c:v>-9.1541999999999998E-2</c:v>
                </c:pt>
                <c:pt idx="1515">
                  <c:v>-0.104309</c:v>
                </c:pt>
                <c:pt idx="1516">
                  <c:v>-0.12346</c:v>
                </c:pt>
                <c:pt idx="1517">
                  <c:v>-0.12346</c:v>
                </c:pt>
                <c:pt idx="1518">
                  <c:v>-0.12346</c:v>
                </c:pt>
                <c:pt idx="1519">
                  <c:v>-0.117076</c:v>
                </c:pt>
                <c:pt idx="1520">
                  <c:v>-0.110693</c:v>
                </c:pt>
                <c:pt idx="1521">
                  <c:v>-9.7924999999999998E-2</c:v>
                </c:pt>
                <c:pt idx="1522">
                  <c:v>-9.1541999999999998E-2</c:v>
                </c:pt>
                <c:pt idx="1523">
                  <c:v>-9.1541999999999998E-2</c:v>
                </c:pt>
                <c:pt idx="1524">
                  <c:v>-9.1541999999999998E-2</c:v>
                </c:pt>
                <c:pt idx="1525">
                  <c:v>-9.1541999999999998E-2</c:v>
                </c:pt>
                <c:pt idx="1526">
                  <c:v>-9.1541999999999998E-2</c:v>
                </c:pt>
                <c:pt idx="1527">
                  <c:v>-9.1541999999999998E-2</c:v>
                </c:pt>
                <c:pt idx="1528">
                  <c:v>-9.1541999999999998E-2</c:v>
                </c:pt>
                <c:pt idx="1529">
                  <c:v>-9.7924999999999998E-2</c:v>
                </c:pt>
                <c:pt idx="1530">
                  <c:v>-9.7924999999999998E-2</c:v>
                </c:pt>
                <c:pt idx="1531">
                  <c:v>-9.7924999999999998E-2</c:v>
                </c:pt>
                <c:pt idx="1532">
                  <c:v>-9.1541999999999998E-2</c:v>
                </c:pt>
                <c:pt idx="1533">
                  <c:v>-9.1541999999999998E-2</c:v>
                </c:pt>
                <c:pt idx="1534">
                  <c:v>-9.7924999999999998E-2</c:v>
                </c:pt>
                <c:pt idx="1535">
                  <c:v>-0.104309</c:v>
                </c:pt>
                <c:pt idx="1536">
                  <c:v>-0.117076</c:v>
                </c:pt>
                <c:pt idx="1537">
                  <c:v>-0.117076</c:v>
                </c:pt>
                <c:pt idx="1538">
                  <c:v>-0.12346</c:v>
                </c:pt>
                <c:pt idx="1539">
                  <c:v>-0.12984399999999999</c:v>
                </c:pt>
                <c:pt idx="1540">
                  <c:v>-0.13622699999999999</c:v>
                </c:pt>
                <c:pt idx="1541">
                  <c:v>-0.14261099999999999</c:v>
                </c:pt>
                <c:pt idx="1542">
                  <c:v>-0.14899499999999999</c:v>
                </c:pt>
                <c:pt idx="1543">
                  <c:v>-0.14899499999999999</c:v>
                </c:pt>
                <c:pt idx="1544">
                  <c:v>-0.15537799999999999</c:v>
                </c:pt>
                <c:pt idx="1545">
                  <c:v>-0.15537799999999999</c:v>
                </c:pt>
                <c:pt idx="1546">
                  <c:v>-0.16176199999999999</c:v>
                </c:pt>
                <c:pt idx="1547">
                  <c:v>-0.16176199999999999</c:v>
                </c:pt>
                <c:pt idx="1548">
                  <c:v>-0.15537799999999999</c:v>
                </c:pt>
                <c:pt idx="1549">
                  <c:v>-0.14899499999999999</c:v>
                </c:pt>
                <c:pt idx="1550">
                  <c:v>-0.14899499999999999</c:v>
                </c:pt>
                <c:pt idx="1551">
                  <c:v>-0.14261099999999999</c:v>
                </c:pt>
                <c:pt idx="1552">
                  <c:v>-0.14899499999999999</c:v>
                </c:pt>
                <c:pt idx="1553">
                  <c:v>-0.14899499999999999</c:v>
                </c:pt>
                <c:pt idx="1554">
                  <c:v>-0.14899499999999999</c:v>
                </c:pt>
                <c:pt idx="1555">
                  <c:v>-0.14899499999999999</c:v>
                </c:pt>
                <c:pt idx="1556">
                  <c:v>-0.14899499999999999</c:v>
                </c:pt>
                <c:pt idx="1557">
                  <c:v>-0.15537799999999999</c:v>
                </c:pt>
                <c:pt idx="1558">
                  <c:v>-0.16814599999999999</c:v>
                </c:pt>
                <c:pt idx="1559">
                  <c:v>-0.16176199999999999</c:v>
                </c:pt>
                <c:pt idx="1560">
                  <c:v>-0.16176199999999999</c:v>
                </c:pt>
                <c:pt idx="1561">
                  <c:v>-0.15537799999999999</c:v>
                </c:pt>
                <c:pt idx="1562">
                  <c:v>-0.15537799999999999</c:v>
                </c:pt>
                <c:pt idx="1563">
                  <c:v>-0.14899499999999999</c:v>
                </c:pt>
                <c:pt idx="1564">
                  <c:v>-0.14899499999999999</c:v>
                </c:pt>
                <c:pt idx="1565">
                  <c:v>-0.15537799999999999</c:v>
                </c:pt>
                <c:pt idx="1566">
                  <c:v>-0.15537799999999999</c:v>
                </c:pt>
                <c:pt idx="1567">
                  <c:v>-0.16814599999999999</c:v>
                </c:pt>
                <c:pt idx="1568">
                  <c:v>-0.16814599999999999</c:v>
                </c:pt>
                <c:pt idx="1569">
                  <c:v>-0.16814599999999999</c:v>
                </c:pt>
                <c:pt idx="1570">
                  <c:v>-0.17452899999999999</c:v>
                </c:pt>
                <c:pt idx="1571">
                  <c:v>-0.17452899999999999</c:v>
                </c:pt>
                <c:pt idx="1572">
                  <c:v>-0.17452899999999999</c:v>
                </c:pt>
                <c:pt idx="1573">
                  <c:v>-0.17452899999999999</c:v>
                </c:pt>
                <c:pt idx="1574">
                  <c:v>-0.17452899999999999</c:v>
                </c:pt>
                <c:pt idx="1575">
                  <c:v>-0.18729699999999999</c:v>
                </c:pt>
                <c:pt idx="1576">
                  <c:v>-0.19367999999999999</c:v>
                </c:pt>
                <c:pt idx="1577">
                  <c:v>-0.19367999999999999</c:v>
                </c:pt>
                <c:pt idx="1578">
                  <c:v>-0.19367999999999999</c:v>
                </c:pt>
                <c:pt idx="1579">
                  <c:v>-0.20006399999999999</c:v>
                </c:pt>
                <c:pt idx="1580">
                  <c:v>-0.22559799999999999</c:v>
                </c:pt>
                <c:pt idx="1581">
                  <c:v>-0.21283099999999999</c:v>
                </c:pt>
                <c:pt idx="1582">
                  <c:v>-0.21921499999999999</c:v>
                </c:pt>
                <c:pt idx="1583">
                  <c:v>-0.21921499999999999</c:v>
                </c:pt>
                <c:pt idx="1584">
                  <c:v>-0.21921499999999999</c:v>
                </c:pt>
                <c:pt idx="1585">
                  <c:v>-0.21921499999999999</c:v>
                </c:pt>
                <c:pt idx="1586">
                  <c:v>-0.21921499999999999</c:v>
                </c:pt>
                <c:pt idx="1587">
                  <c:v>-0.24474899999999999</c:v>
                </c:pt>
                <c:pt idx="1588">
                  <c:v>-0.23198199999999999</c:v>
                </c:pt>
                <c:pt idx="1589">
                  <c:v>-0.22559799999999999</c:v>
                </c:pt>
                <c:pt idx="1590">
                  <c:v>-0.23198199999999999</c:v>
                </c:pt>
                <c:pt idx="1591">
                  <c:v>-0.22559799999999999</c:v>
                </c:pt>
                <c:pt idx="1592">
                  <c:v>-0.22559799999999999</c:v>
                </c:pt>
                <c:pt idx="1593">
                  <c:v>-0.21921499999999999</c:v>
                </c:pt>
                <c:pt idx="1594">
                  <c:v>-0.23198199999999999</c:v>
                </c:pt>
                <c:pt idx="1595">
                  <c:v>-0.21921499999999999</c:v>
                </c:pt>
                <c:pt idx="1596">
                  <c:v>-0.20644699999999999</c:v>
                </c:pt>
                <c:pt idx="1597">
                  <c:v>-0.19367999999999999</c:v>
                </c:pt>
                <c:pt idx="1598">
                  <c:v>-0.18729699999999999</c:v>
                </c:pt>
                <c:pt idx="1599">
                  <c:v>-0.18091299999999999</c:v>
                </c:pt>
                <c:pt idx="1600">
                  <c:v>-0.18729699999999999</c:v>
                </c:pt>
                <c:pt idx="1601">
                  <c:v>-0.18091299999999999</c:v>
                </c:pt>
                <c:pt idx="1602">
                  <c:v>-0.19367999999999999</c:v>
                </c:pt>
                <c:pt idx="1603">
                  <c:v>-0.20006399999999999</c:v>
                </c:pt>
                <c:pt idx="1604">
                  <c:v>-0.21283099999999999</c:v>
                </c:pt>
                <c:pt idx="1605">
                  <c:v>-0.21921499999999999</c:v>
                </c:pt>
                <c:pt idx="1606">
                  <c:v>-0.22559799999999999</c:v>
                </c:pt>
                <c:pt idx="1607">
                  <c:v>-0.23198199999999999</c:v>
                </c:pt>
                <c:pt idx="1608">
                  <c:v>-0.23836599999999999</c:v>
                </c:pt>
                <c:pt idx="1609">
                  <c:v>-0.24474899999999999</c:v>
                </c:pt>
                <c:pt idx="1610">
                  <c:v>-0.257517</c:v>
                </c:pt>
                <c:pt idx="1611">
                  <c:v>-0.26390000000000002</c:v>
                </c:pt>
                <c:pt idx="1612">
                  <c:v>-0.27028400000000002</c:v>
                </c:pt>
                <c:pt idx="1613">
                  <c:v>-0.27666800000000003</c:v>
                </c:pt>
                <c:pt idx="1614">
                  <c:v>-0.27666800000000003</c:v>
                </c:pt>
                <c:pt idx="1615">
                  <c:v>-0.27028400000000002</c:v>
                </c:pt>
                <c:pt idx="1616">
                  <c:v>-0.27666800000000003</c:v>
                </c:pt>
                <c:pt idx="1617">
                  <c:v>-0.27666800000000003</c:v>
                </c:pt>
                <c:pt idx="1618">
                  <c:v>-0.27666800000000003</c:v>
                </c:pt>
                <c:pt idx="1619">
                  <c:v>-0.27666800000000003</c:v>
                </c:pt>
                <c:pt idx="1620">
                  <c:v>-0.27028400000000002</c:v>
                </c:pt>
                <c:pt idx="1621">
                  <c:v>-0.27028400000000002</c:v>
                </c:pt>
                <c:pt idx="1622">
                  <c:v>-0.27666800000000003</c:v>
                </c:pt>
                <c:pt idx="1623">
                  <c:v>-0.27666800000000003</c:v>
                </c:pt>
                <c:pt idx="1624">
                  <c:v>-0.283051</c:v>
                </c:pt>
                <c:pt idx="1625">
                  <c:v>-0.289435</c:v>
                </c:pt>
                <c:pt idx="1626">
                  <c:v>-0.295819</c:v>
                </c:pt>
                <c:pt idx="1627">
                  <c:v>-0.289435</c:v>
                </c:pt>
                <c:pt idx="1628">
                  <c:v>-0.295819</c:v>
                </c:pt>
                <c:pt idx="1629">
                  <c:v>-0.295819</c:v>
                </c:pt>
                <c:pt idx="1630">
                  <c:v>-0.30220200000000003</c:v>
                </c:pt>
                <c:pt idx="1631">
                  <c:v>-0.30220200000000003</c:v>
                </c:pt>
                <c:pt idx="1632">
                  <c:v>-0.30220200000000003</c:v>
                </c:pt>
                <c:pt idx="1633">
                  <c:v>-0.30858600000000003</c:v>
                </c:pt>
                <c:pt idx="1634">
                  <c:v>-0.321353</c:v>
                </c:pt>
                <c:pt idx="1635">
                  <c:v>-0.321353</c:v>
                </c:pt>
                <c:pt idx="1636">
                  <c:v>-0.327737</c:v>
                </c:pt>
                <c:pt idx="1637">
                  <c:v>-0.327737</c:v>
                </c:pt>
                <c:pt idx="1638">
                  <c:v>-0.334121</c:v>
                </c:pt>
                <c:pt idx="1639">
                  <c:v>-0.327737</c:v>
                </c:pt>
                <c:pt idx="1640">
                  <c:v>-0.334121</c:v>
                </c:pt>
                <c:pt idx="1641">
                  <c:v>-0.327737</c:v>
                </c:pt>
                <c:pt idx="1642">
                  <c:v>-0.31497000000000003</c:v>
                </c:pt>
                <c:pt idx="1643">
                  <c:v>-0.30858600000000003</c:v>
                </c:pt>
                <c:pt idx="1644">
                  <c:v>-0.30220200000000003</c:v>
                </c:pt>
                <c:pt idx="1645">
                  <c:v>-0.30858600000000003</c:v>
                </c:pt>
                <c:pt idx="1646">
                  <c:v>-0.31497000000000003</c:v>
                </c:pt>
                <c:pt idx="1647">
                  <c:v>-0.321353</c:v>
                </c:pt>
                <c:pt idx="1648">
                  <c:v>-0.334121</c:v>
                </c:pt>
                <c:pt idx="1649">
                  <c:v>-0.334121</c:v>
                </c:pt>
                <c:pt idx="1650">
                  <c:v>-0.334121</c:v>
                </c:pt>
                <c:pt idx="1651">
                  <c:v>-0.334121</c:v>
                </c:pt>
                <c:pt idx="1652">
                  <c:v>-0.334121</c:v>
                </c:pt>
                <c:pt idx="1653">
                  <c:v>-0.327737</c:v>
                </c:pt>
                <c:pt idx="1654">
                  <c:v>-0.334121</c:v>
                </c:pt>
                <c:pt idx="1655">
                  <c:v>-0.334121</c:v>
                </c:pt>
                <c:pt idx="1656">
                  <c:v>-0.327737</c:v>
                </c:pt>
                <c:pt idx="1657">
                  <c:v>-0.327737</c:v>
                </c:pt>
                <c:pt idx="1658">
                  <c:v>-0.34050399999999997</c:v>
                </c:pt>
                <c:pt idx="1659">
                  <c:v>-0.334121</c:v>
                </c:pt>
                <c:pt idx="1660">
                  <c:v>-0.334121</c:v>
                </c:pt>
                <c:pt idx="1661">
                  <c:v>-0.34050399999999997</c:v>
                </c:pt>
                <c:pt idx="1662">
                  <c:v>-0.35327199999999997</c:v>
                </c:pt>
                <c:pt idx="1663">
                  <c:v>-0.359655</c:v>
                </c:pt>
                <c:pt idx="1664">
                  <c:v>-0.37880599999999998</c:v>
                </c:pt>
                <c:pt idx="1665">
                  <c:v>-0.39157399999999998</c:v>
                </c:pt>
                <c:pt idx="1666">
                  <c:v>-0.39157399999999998</c:v>
                </c:pt>
                <c:pt idx="1667">
                  <c:v>-0.39157399999999998</c:v>
                </c:pt>
                <c:pt idx="1668">
                  <c:v>-0.38518999999999998</c:v>
                </c:pt>
                <c:pt idx="1669">
                  <c:v>-0.38518999999999998</c:v>
                </c:pt>
                <c:pt idx="1670">
                  <c:v>-0.39157399999999998</c:v>
                </c:pt>
                <c:pt idx="1671">
                  <c:v>-0.38518999999999998</c:v>
                </c:pt>
                <c:pt idx="1672">
                  <c:v>-0.38518999999999998</c:v>
                </c:pt>
                <c:pt idx="1673">
                  <c:v>-0.38518999999999998</c:v>
                </c:pt>
                <c:pt idx="1674">
                  <c:v>-0.37880599999999998</c:v>
                </c:pt>
                <c:pt idx="1675">
                  <c:v>-0.37880599999999998</c:v>
                </c:pt>
                <c:pt idx="1676">
                  <c:v>-0.372423</c:v>
                </c:pt>
                <c:pt idx="1677">
                  <c:v>-0.372423</c:v>
                </c:pt>
                <c:pt idx="1678">
                  <c:v>-0.372423</c:v>
                </c:pt>
                <c:pt idx="1679">
                  <c:v>-0.372423</c:v>
                </c:pt>
                <c:pt idx="1680">
                  <c:v>-0.37880599999999998</c:v>
                </c:pt>
                <c:pt idx="1681">
                  <c:v>-0.366039</c:v>
                </c:pt>
                <c:pt idx="1682">
                  <c:v>-0.372423</c:v>
                </c:pt>
                <c:pt idx="1683">
                  <c:v>-0.366039</c:v>
                </c:pt>
                <c:pt idx="1684">
                  <c:v>-0.372423</c:v>
                </c:pt>
                <c:pt idx="1685">
                  <c:v>-0.372423</c:v>
                </c:pt>
                <c:pt idx="1686">
                  <c:v>-0.372423</c:v>
                </c:pt>
                <c:pt idx="1687">
                  <c:v>-0.37880599999999998</c:v>
                </c:pt>
                <c:pt idx="1688">
                  <c:v>-0.38518999999999998</c:v>
                </c:pt>
                <c:pt idx="1689">
                  <c:v>-0.38518999999999998</c:v>
                </c:pt>
                <c:pt idx="1690">
                  <c:v>-0.38518999999999998</c:v>
                </c:pt>
                <c:pt idx="1691">
                  <c:v>-0.39157399999999998</c:v>
                </c:pt>
                <c:pt idx="1692">
                  <c:v>-0.38518999999999998</c:v>
                </c:pt>
                <c:pt idx="1693">
                  <c:v>-0.37880599999999998</c:v>
                </c:pt>
                <c:pt idx="1694">
                  <c:v>-0.372423</c:v>
                </c:pt>
                <c:pt idx="1695">
                  <c:v>-0.366039</c:v>
                </c:pt>
                <c:pt idx="1696">
                  <c:v>-0.366039</c:v>
                </c:pt>
                <c:pt idx="1697">
                  <c:v>-0.366039</c:v>
                </c:pt>
                <c:pt idx="1698">
                  <c:v>-0.359655</c:v>
                </c:pt>
                <c:pt idx="1699">
                  <c:v>-0.359655</c:v>
                </c:pt>
                <c:pt idx="1700">
                  <c:v>-0.359655</c:v>
                </c:pt>
                <c:pt idx="1701">
                  <c:v>-0.366039</c:v>
                </c:pt>
                <c:pt idx="1702">
                  <c:v>-0.372423</c:v>
                </c:pt>
                <c:pt idx="1703">
                  <c:v>-0.366039</c:v>
                </c:pt>
                <c:pt idx="1704">
                  <c:v>-0.372423</c:v>
                </c:pt>
                <c:pt idx="1705">
                  <c:v>-0.372423</c:v>
                </c:pt>
                <c:pt idx="1706">
                  <c:v>-0.37880599999999998</c:v>
                </c:pt>
                <c:pt idx="1707">
                  <c:v>-0.37880599999999998</c:v>
                </c:pt>
                <c:pt idx="1708">
                  <c:v>-0.39157399999999998</c:v>
                </c:pt>
                <c:pt idx="1709">
                  <c:v>-0.39795700000000001</c:v>
                </c:pt>
                <c:pt idx="1710">
                  <c:v>-0.40434100000000001</c:v>
                </c:pt>
                <c:pt idx="1711">
                  <c:v>-0.40434100000000001</c:v>
                </c:pt>
                <c:pt idx="1712">
                  <c:v>-0.39795700000000001</c:v>
                </c:pt>
                <c:pt idx="1713">
                  <c:v>-0.39795700000000001</c:v>
                </c:pt>
                <c:pt idx="1714">
                  <c:v>-0.39795700000000001</c:v>
                </c:pt>
                <c:pt idx="1715">
                  <c:v>-0.39795700000000001</c:v>
                </c:pt>
                <c:pt idx="1716">
                  <c:v>-0.38518999999999998</c:v>
                </c:pt>
                <c:pt idx="1717">
                  <c:v>-0.38518999999999998</c:v>
                </c:pt>
                <c:pt idx="1718">
                  <c:v>-0.37880599999999998</c:v>
                </c:pt>
                <c:pt idx="1719">
                  <c:v>-0.37880599999999998</c:v>
                </c:pt>
                <c:pt idx="1720">
                  <c:v>-0.372423</c:v>
                </c:pt>
                <c:pt idx="1721">
                  <c:v>-0.372423</c:v>
                </c:pt>
                <c:pt idx="1722">
                  <c:v>-0.366039</c:v>
                </c:pt>
                <c:pt idx="1723">
                  <c:v>-0.372423</c:v>
                </c:pt>
                <c:pt idx="1724">
                  <c:v>-0.372423</c:v>
                </c:pt>
                <c:pt idx="1725">
                  <c:v>-0.366039</c:v>
                </c:pt>
                <c:pt idx="1726">
                  <c:v>-0.366039</c:v>
                </c:pt>
                <c:pt idx="1727">
                  <c:v>-0.366039</c:v>
                </c:pt>
                <c:pt idx="1728">
                  <c:v>-0.366039</c:v>
                </c:pt>
                <c:pt idx="1729">
                  <c:v>-0.37880599999999998</c:v>
                </c:pt>
                <c:pt idx="1730">
                  <c:v>-0.366039</c:v>
                </c:pt>
                <c:pt idx="1731">
                  <c:v>-0.366039</c:v>
                </c:pt>
                <c:pt idx="1732">
                  <c:v>-0.359655</c:v>
                </c:pt>
                <c:pt idx="1733">
                  <c:v>-0.359655</c:v>
                </c:pt>
                <c:pt idx="1734">
                  <c:v>-0.372423</c:v>
                </c:pt>
                <c:pt idx="1735">
                  <c:v>-0.366039</c:v>
                </c:pt>
                <c:pt idx="1736">
                  <c:v>-0.38518999999999998</c:v>
                </c:pt>
                <c:pt idx="1737">
                  <c:v>-0.372423</c:v>
                </c:pt>
                <c:pt idx="1738">
                  <c:v>-0.366039</c:v>
                </c:pt>
                <c:pt idx="1739">
                  <c:v>-0.35327199999999997</c:v>
                </c:pt>
                <c:pt idx="1740">
                  <c:v>-0.34050399999999997</c:v>
                </c:pt>
                <c:pt idx="1741">
                  <c:v>-0.327737</c:v>
                </c:pt>
                <c:pt idx="1742">
                  <c:v>-0.327737</c:v>
                </c:pt>
                <c:pt idx="1743">
                  <c:v>-0.34688799999999997</c:v>
                </c:pt>
                <c:pt idx="1744">
                  <c:v>-0.34050399999999997</c:v>
                </c:pt>
                <c:pt idx="1745">
                  <c:v>-0.35327199999999997</c:v>
                </c:pt>
                <c:pt idx="1746">
                  <c:v>-0.366039</c:v>
                </c:pt>
                <c:pt idx="1747">
                  <c:v>-0.37880599999999998</c:v>
                </c:pt>
                <c:pt idx="1748">
                  <c:v>-0.38518999999999998</c:v>
                </c:pt>
                <c:pt idx="1749">
                  <c:v>-0.39157399999999998</c:v>
                </c:pt>
                <c:pt idx="1750">
                  <c:v>-0.39795700000000001</c:v>
                </c:pt>
                <c:pt idx="1751">
                  <c:v>-0.39157399999999998</c:v>
                </c:pt>
                <c:pt idx="1752">
                  <c:v>-0.39795700000000001</c:v>
                </c:pt>
                <c:pt idx="1753">
                  <c:v>-0.39795700000000001</c:v>
                </c:pt>
                <c:pt idx="1754">
                  <c:v>-0.40434100000000001</c:v>
                </c:pt>
                <c:pt idx="1755">
                  <c:v>-0.40434100000000001</c:v>
                </c:pt>
                <c:pt idx="1756">
                  <c:v>-0.41072500000000001</c:v>
                </c:pt>
                <c:pt idx="1757">
                  <c:v>-0.41072500000000001</c:v>
                </c:pt>
                <c:pt idx="1758">
                  <c:v>-0.42349199999999998</c:v>
                </c:pt>
                <c:pt idx="1759">
                  <c:v>-0.43625900000000001</c:v>
                </c:pt>
                <c:pt idx="1760">
                  <c:v>-0.44264300000000001</c:v>
                </c:pt>
                <c:pt idx="1761">
                  <c:v>-0.43625900000000001</c:v>
                </c:pt>
                <c:pt idx="1762">
                  <c:v>-0.44264300000000001</c:v>
                </c:pt>
                <c:pt idx="1763">
                  <c:v>-0.43625900000000001</c:v>
                </c:pt>
                <c:pt idx="1764">
                  <c:v>-0.44264300000000001</c:v>
                </c:pt>
                <c:pt idx="1765">
                  <c:v>-0.44902700000000001</c:v>
                </c:pt>
                <c:pt idx="1766">
                  <c:v>-0.44264300000000001</c:v>
                </c:pt>
                <c:pt idx="1767">
                  <c:v>-0.42987599999999998</c:v>
                </c:pt>
                <c:pt idx="1768">
                  <c:v>-0.41710799999999998</c:v>
                </c:pt>
                <c:pt idx="1769">
                  <c:v>-0.42349199999999998</c:v>
                </c:pt>
                <c:pt idx="1770">
                  <c:v>-0.42987599999999998</c:v>
                </c:pt>
                <c:pt idx="1771">
                  <c:v>-0.42349199999999998</c:v>
                </c:pt>
                <c:pt idx="1772">
                  <c:v>-0.41072500000000001</c:v>
                </c:pt>
                <c:pt idx="1773">
                  <c:v>-0.41072500000000001</c:v>
                </c:pt>
                <c:pt idx="1774">
                  <c:v>-0.42349199999999998</c:v>
                </c:pt>
                <c:pt idx="1775">
                  <c:v>-0.42987599999999998</c:v>
                </c:pt>
                <c:pt idx="1776">
                  <c:v>-0.42987599999999998</c:v>
                </c:pt>
                <c:pt idx="1777">
                  <c:v>-0.42987599999999998</c:v>
                </c:pt>
                <c:pt idx="1778">
                  <c:v>-0.42987599999999998</c:v>
                </c:pt>
                <c:pt idx="1779">
                  <c:v>-0.43625900000000001</c:v>
                </c:pt>
                <c:pt idx="1780">
                  <c:v>-0.42987599999999998</c:v>
                </c:pt>
                <c:pt idx="1781">
                  <c:v>-0.42349199999999998</c:v>
                </c:pt>
                <c:pt idx="1782">
                  <c:v>-0.41710799999999998</c:v>
                </c:pt>
                <c:pt idx="1783">
                  <c:v>-0.40434100000000001</c:v>
                </c:pt>
                <c:pt idx="1784">
                  <c:v>-0.39795700000000001</c:v>
                </c:pt>
                <c:pt idx="1785">
                  <c:v>-0.39795700000000001</c:v>
                </c:pt>
                <c:pt idx="1786">
                  <c:v>-0.41072500000000001</c:v>
                </c:pt>
                <c:pt idx="1787">
                  <c:v>-0.41072500000000001</c:v>
                </c:pt>
                <c:pt idx="1788">
                  <c:v>-0.41072500000000001</c:v>
                </c:pt>
                <c:pt idx="1789">
                  <c:v>-0.39795700000000001</c:v>
                </c:pt>
                <c:pt idx="1790">
                  <c:v>-0.40434100000000001</c:v>
                </c:pt>
                <c:pt idx="1791">
                  <c:v>-0.41072500000000001</c:v>
                </c:pt>
                <c:pt idx="1792">
                  <c:v>-0.39795700000000001</c:v>
                </c:pt>
                <c:pt idx="1793">
                  <c:v>-0.40434100000000001</c:v>
                </c:pt>
                <c:pt idx="1794">
                  <c:v>-0.41710799999999998</c:v>
                </c:pt>
                <c:pt idx="1795">
                  <c:v>-0.41710799999999998</c:v>
                </c:pt>
                <c:pt idx="1796">
                  <c:v>-0.42349199999999998</c:v>
                </c:pt>
                <c:pt idx="1797">
                  <c:v>-0.42987599999999998</c:v>
                </c:pt>
              </c:numCache>
            </c:numRef>
          </c:val>
          <c:smooth val="0"/>
          <c:extLst>
            <c:ext xmlns:c16="http://schemas.microsoft.com/office/drawing/2014/chart" uri="{C3380CC4-5D6E-409C-BE32-E72D297353CC}">
              <c16:uniqueId val="{00000000-8B99-42B4-A286-A75B3E2AB3DC}"/>
            </c:ext>
          </c:extLst>
        </c:ser>
        <c:ser>
          <c:idx val="1"/>
          <c:order val="1"/>
          <c:spPr>
            <a:ln w="28575" cap="rnd">
              <a:solidFill>
                <a:schemeClr val="accent2"/>
              </a:solidFill>
              <a:round/>
            </a:ln>
            <a:effectLst/>
          </c:spPr>
          <c:marker>
            <c:symbol val="none"/>
          </c:marker>
          <c:val>
            <c:numRef>
              <c:f>Motion3!$B$2:$B$1799</c:f>
              <c:numCache>
                <c:formatCode>General</c:formatCode>
                <c:ptCount val="1798"/>
                <c:pt idx="0">
                  <c:v>-3.349E-3</c:v>
                </c:pt>
                <c:pt idx="1">
                  <c:v>1.5257E-2</c:v>
                </c:pt>
                <c:pt idx="2">
                  <c:v>1.5257E-2</c:v>
                </c:pt>
                <c:pt idx="3">
                  <c:v>1.5257E-2</c:v>
                </c:pt>
                <c:pt idx="4">
                  <c:v>2.1458999999999999E-2</c:v>
                </c:pt>
                <c:pt idx="5">
                  <c:v>2.1458999999999999E-2</c:v>
                </c:pt>
                <c:pt idx="6">
                  <c:v>2.1458999999999999E-2</c:v>
                </c:pt>
                <c:pt idx="7">
                  <c:v>2.1458999999999999E-2</c:v>
                </c:pt>
                <c:pt idx="8">
                  <c:v>2.1458999999999999E-2</c:v>
                </c:pt>
                <c:pt idx="9">
                  <c:v>2.1458999999999999E-2</c:v>
                </c:pt>
                <c:pt idx="10">
                  <c:v>2.1458999999999999E-2</c:v>
                </c:pt>
                <c:pt idx="11">
                  <c:v>2.7661000000000002E-2</c:v>
                </c:pt>
                <c:pt idx="12">
                  <c:v>2.7661000000000002E-2</c:v>
                </c:pt>
                <c:pt idx="13">
                  <c:v>2.7661000000000002E-2</c:v>
                </c:pt>
                <c:pt idx="14">
                  <c:v>2.7661000000000002E-2</c:v>
                </c:pt>
                <c:pt idx="15">
                  <c:v>2.1458999999999999E-2</c:v>
                </c:pt>
                <c:pt idx="16">
                  <c:v>2.7661000000000002E-2</c:v>
                </c:pt>
                <c:pt idx="17">
                  <c:v>2.1458999999999999E-2</c:v>
                </c:pt>
                <c:pt idx="18">
                  <c:v>2.7661000000000002E-2</c:v>
                </c:pt>
                <c:pt idx="19">
                  <c:v>2.1458999999999999E-2</c:v>
                </c:pt>
                <c:pt idx="20">
                  <c:v>2.1458999999999999E-2</c:v>
                </c:pt>
                <c:pt idx="21">
                  <c:v>2.7661000000000002E-2</c:v>
                </c:pt>
                <c:pt idx="22">
                  <c:v>2.7661000000000002E-2</c:v>
                </c:pt>
                <c:pt idx="23">
                  <c:v>2.1458999999999999E-2</c:v>
                </c:pt>
                <c:pt idx="24">
                  <c:v>2.1458999999999999E-2</c:v>
                </c:pt>
                <c:pt idx="25">
                  <c:v>2.7661000000000002E-2</c:v>
                </c:pt>
                <c:pt idx="26">
                  <c:v>2.7661000000000002E-2</c:v>
                </c:pt>
                <c:pt idx="27">
                  <c:v>2.7661000000000002E-2</c:v>
                </c:pt>
                <c:pt idx="28">
                  <c:v>2.1458999999999999E-2</c:v>
                </c:pt>
                <c:pt idx="29">
                  <c:v>2.1458999999999999E-2</c:v>
                </c:pt>
                <c:pt idx="30">
                  <c:v>1.5257E-2</c:v>
                </c:pt>
                <c:pt idx="31">
                  <c:v>9.0550000000000005E-3</c:v>
                </c:pt>
                <c:pt idx="32">
                  <c:v>2.8530000000000001E-3</c:v>
                </c:pt>
                <c:pt idx="33">
                  <c:v>9.0550000000000005E-3</c:v>
                </c:pt>
                <c:pt idx="34">
                  <c:v>9.0550000000000005E-3</c:v>
                </c:pt>
                <c:pt idx="35">
                  <c:v>1.5257E-2</c:v>
                </c:pt>
                <c:pt idx="36">
                  <c:v>9.0550000000000005E-3</c:v>
                </c:pt>
                <c:pt idx="37">
                  <c:v>9.0550000000000005E-3</c:v>
                </c:pt>
                <c:pt idx="38">
                  <c:v>9.0550000000000005E-3</c:v>
                </c:pt>
                <c:pt idx="39">
                  <c:v>1.5257E-2</c:v>
                </c:pt>
                <c:pt idx="40">
                  <c:v>1.5257E-2</c:v>
                </c:pt>
                <c:pt idx="41">
                  <c:v>1.5257E-2</c:v>
                </c:pt>
                <c:pt idx="42">
                  <c:v>1.5257E-2</c:v>
                </c:pt>
                <c:pt idx="43">
                  <c:v>9.0550000000000005E-3</c:v>
                </c:pt>
                <c:pt idx="44">
                  <c:v>1.5257E-2</c:v>
                </c:pt>
                <c:pt idx="45">
                  <c:v>1.5257E-2</c:v>
                </c:pt>
                <c:pt idx="46">
                  <c:v>1.5257E-2</c:v>
                </c:pt>
                <c:pt idx="47">
                  <c:v>2.1458999999999999E-2</c:v>
                </c:pt>
                <c:pt idx="48">
                  <c:v>2.1458999999999999E-2</c:v>
                </c:pt>
                <c:pt idx="49">
                  <c:v>2.7661000000000002E-2</c:v>
                </c:pt>
                <c:pt idx="50">
                  <c:v>2.1458999999999999E-2</c:v>
                </c:pt>
                <c:pt idx="51">
                  <c:v>2.1458999999999999E-2</c:v>
                </c:pt>
                <c:pt idx="52">
                  <c:v>1.5257E-2</c:v>
                </c:pt>
                <c:pt idx="53">
                  <c:v>2.1458999999999999E-2</c:v>
                </c:pt>
                <c:pt idx="54">
                  <c:v>2.1458999999999999E-2</c:v>
                </c:pt>
                <c:pt idx="55">
                  <c:v>2.7661000000000002E-2</c:v>
                </c:pt>
                <c:pt idx="56">
                  <c:v>2.1458999999999999E-2</c:v>
                </c:pt>
                <c:pt idx="57">
                  <c:v>2.7661000000000002E-2</c:v>
                </c:pt>
                <c:pt idx="58">
                  <c:v>9.0550000000000005E-3</c:v>
                </c:pt>
                <c:pt idx="59">
                  <c:v>9.0550000000000005E-3</c:v>
                </c:pt>
                <c:pt idx="60">
                  <c:v>9.0550000000000005E-3</c:v>
                </c:pt>
                <c:pt idx="61">
                  <c:v>1.5257E-2</c:v>
                </c:pt>
                <c:pt idx="62">
                  <c:v>1.5257E-2</c:v>
                </c:pt>
                <c:pt idx="63">
                  <c:v>9.0550000000000005E-3</c:v>
                </c:pt>
                <c:pt idx="64">
                  <c:v>9.0550000000000005E-3</c:v>
                </c:pt>
                <c:pt idx="65">
                  <c:v>9.0550000000000005E-3</c:v>
                </c:pt>
                <c:pt idx="66">
                  <c:v>9.0550000000000005E-3</c:v>
                </c:pt>
                <c:pt idx="67">
                  <c:v>2.1458999999999999E-2</c:v>
                </c:pt>
                <c:pt idx="68">
                  <c:v>1.5257E-2</c:v>
                </c:pt>
                <c:pt idx="69">
                  <c:v>9.0550000000000005E-3</c:v>
                </c:pt>
                <c:pt idx="70">
                  <c:v>9.0550000000000005E-3</c:v>
                </c:pt>
                <c:pt idx="71">
                  <c:v>-1.5753E-2</c:v>
                </c:pt>
                <c:pt idx="72">
                  <c:v>9.0550000000000005E-3</c:v>
                </c:pt>
                <c:pt idx="73">
                  <c:v>1.5257E-2</c:v>
                </c:pt>
                <c:pt idx="74">
                  <c:v>1.5257E-2</c:v>
                </c:pt>
                <c:pt idx="75">
                  <c:v>2.1458999999999999E-2</c:v>
                </c:pt>
                <c:pt idx="76">
                  <c:v>1.5257E-2</c:v>
                </c:pt>
                <c:pt idx="77">
                  <c:v>9.0550000000000005E-3</c:v>
                </c:pt>
                <c:pt idx="78">
                  <c:v>-2.1954999999999999E-2</c:v>
                </c:pt>
                <c:pt idx="79">
                  <c:v>-9.5510000000000005E-3</c:v>
                </c:pt>
                <c:pt idx="80">
                  <c:v>-1.5753E-2</c:v>
                </c:pt>
                <c:pt idx="81">
                  <c:v>-1.5753E-2</c:v>
                </c:pt>
                <c:pt idx="82">
                  <c:v>-9.5510000000000005E-3</c:v>
                </c:pt>
                <c:pt idx="83">
                  <c:v>-3.349E-3</c:v>
                </c:pt>
                <c:pt idx="84">
                  <c:v>-3.349E-3</c:v>
                </c:pt>
                <c:pt idx="85">
                  <c:v>-3.349E-3</c:v>
                </c:pt>
                <c:pt idx="86">
                  <c:v>2.7661000000000002E-2</c:v>
                </c:pt>
                <c:pt idx="87">
                  <c:v>4.0065000000000003E-2</c:v>
                </c:pt>
                <c:pt idx="88">
                  <c:v>2.8530000000000001E-3</c:v>
                </c:pt>
                <c:pt idx="89">
                  <c:v>-2.1954999999999999E-2</c:v>
                </c:pt>
                <c:pt idx="90">
                  <c:v>-3.4359000000000001E-2</c:v>
                </c:pt>
                <c:pt idx="91">
                  <c:v>-4.0561E-2</c:v>
                </c:pt>
                <c:pt idx="92">
                  <c:v>-2.8157000000000001E-2</c:v>
                </c:pt>
                <c:pt idx="93">
                  <c:v>-3.4359000000000001E-2</c:v>
                </c:pt>
                <c:pt idx="94">
                  <c:v>-2.1954999999999999E-2</c:v>
                </c:pt>
                <c:pt idx="95">
                  <c:v>-9.5510000000000005E-3</c:v>
                </c:pt>
                <c:pt idx="96">
                  <c:v>2.8530000000000001E-3</c:v>
                </c:pt>
                <c:pt idx="97">
                  <c:v>2.8530000000000001E-3</c:v>
                </c:pt>
                <c:pt idx="98">
                  <c:v>2.8530000000000001E-3</c:v>
                </c:pt>
                <c:pt idx="99">
                  <c:v>2.8530000000000001E-3</c:v>
                </c:pt>
                <c:pt idx="100">
                  <c:v>-9.5510000000000005E-3</c:v>
                </c:pt>
                <c:pt idx="101">
                  <c:v>-2.1954999999999999E-2</c:v>
                </c:pt>
                <c:pt idx="102">
                  <c:v>-2.8157000000000001E-2</c:v>
                </c:pt>
                <c:pt idx="103">
                  <c:v>-3.4359000000000001E-2</c:v>
                </c:pt>
                <c:pt idx="104">
                  <c:v>-3.4359000000000001E-2</c:v>
                </c:pt>
                <c:pt idx="105">
                  <c:v>-3.4359000000000001E-2</c:v>
                </c:pt>
                <c:pt idx="106">
                  <c:v>-2.8157000000000001E-2</c:v>
                </c:pt>
                <c:pt idx="107">
                  <c:v>-2.8157000000000001E-2</c:v>
                </c:pt>
                <c:pt idx="108">
                  <c:v>-3.4359000000000001E-2</c:v>
                </c:pt>
                <c:pt idx="109">
                  <c:v>-2.8157000000000001E-2</c:v>
                </c:pt>
                <c:pt idx="110">
                  <c:v>-2.8157000000000001E-2</c:v>
                </c:pt>
                <c:pt idx="111">
                  <c:v>-2.8157000000000001E-2</c:v>
                </c:pt>
                <c:pt idx="112">
                  <c:v>-3.4359000000000001E-2</c:v>
                </c:pt>
                <c:pt idx="113">
                  <c:v>-2.8157000000000001E-2</c:v>
                </c:pt>
                <c:pt idx="114">
                  <c:v>-2.8157000000000001E-2</c:v>
                </c:pt>
                <c:pt idx="115">
                  <c:v>-3.4359000000000001E-2</c:v>
                </c:pt>
                <c:pt idx="116">
                  <c:v>-2.8157000000000001E-2</c:v>
                </c:pt>
                <c:pt idx="117">
                  <c:v>-3.4359000000000001E-2</c:v>
                </c:pt>
                <c:pt idx="118">
                  <c:v>-2.8157000000000001E-2</c:v>
                </c:pt>
                <c:pt idx="119">
                  <c:v>-2.1954999999999999E-2</c:v>
                </c:pt>
                <c:pt idx="120">
                  <c:v>-2.1954999999999999E-2</c:v>
                </c:pt>
                <c:pt idx="121">
                  <c:v>-2.8157000000000001E-2</c:v>
                </c:pt>
                <c:pt idx="122">
                  <c:v>-2.1954999999999999E-2</c:v>
                </c:pt>
                <c:pt idx="123">
                  <c:v>-1.5753E-2</c:v>
                </c:pt>
                <c:pt idx="124">
                  <c:v>-9.5510000000000005E-3</c:v>
                </c:pt>
                <c:pt idx="125">
                  <c:v>-9.5510000000000005E-3</c:v>
                </c:pt>
                <c:pt idx="126">
                  <c:v>-3.349E-3</c:v>
                </c:pt>
                <c:pt idx="127">
                  <c:v>2.8530000000000001E-3</c:v>
                </c:pt>
                <c:pt idx="128">
                  <c:v>-3.349E-3</c:v>
                </c:pt>
                <c:pt idx="129">
                  <c:v>9.0550000000000005E-3</c:v>
                </c:pt>
                <c:pt idx="130">
                  <c:v>2.8530000000000001E-3</c:v>
                </c:pt>
                <c:pt idx="131">
                  <c:v>1.5257E-2</c:v>
                </c:pt>
                <c:pt idx="132">
                  <c:v>1.5257E-2</c:v>
                </c:pt>
                <c:pt idx="133">
                  <c:v>1.5257E-2</c:v>
                </c:pt>
                <c:pt idx="134">
                  <c:v>1.5257E-2</c:v>
                </c:pt>
                <c:pt idx="135">
                  <c:v>2.1458999999999999E-2</c:v>
                </c:pt>
                <c:pt idx="136">
                  <c:v>9.0550000000000005E-3</c:v>
                </c:pt>
                <c:pt idx="137">
                  <c:v>9.0550000000000005E-3</c:v>
                </c:pt>
                <c:pt idx="138">
                  <c:v>2.8530000000000001E-3</c:v>
                </c:pt>
                <c:pt idx="139">
                  <c:v>2.8530000000000001E-3</c:v>
                </c:pt>
                <c:pt idx="140">
                  <c:v>2.8530000000000001E-3</c:v>
                </c:pt>
                <c:pt idx="141">
                  <c:v>-9.5510000000000005E-3</c:v>
                </c:pt>
                <c:pt idx="142">
                  <c:v>-9.5510000000000005E-3</c:v>
                </c:pt>
                <c:pt idx="143">
                  <c:v>-1.5753E-2</c:v>
                </c:pt>
                <c:pt idx="144">
                  <c:v>-2.1954999999999999E-2</c:v>
                </c:pt>
                <c:pt idx="145">
                  <c:v>-2.1954999999999999E-2</c:v>
                </c:pt>
                <c:pt idx="146">
                  <c:v>-2.1954999999999999E-2</c:v>
                </c:pt>
                <c:pt idx="147">
                  <c:v>-2.8157000000000001E-2</c:v>
                </c:pt>
                <c:pt idx="148">
                  <c:v>-2.8157000000000001E-2</c:v>
                </c:pt>
                <c:pt idx="149">
                  <c:v>-4.0561E-2</c:v>
                </c:pt>
                <c:pt idx="150">
                  <c:v>-2.8157000000000001E-2</c:v>
                </c:pt>
                <c:pt idx="151">
                  <c:v>-2.1954999999999999E-2</c:v>
                </c:pt>
                <c:pt idx="152">
                  <c:v>-2.8157000000000001E-2</c:v>
                </c:pt>
                <c:pt idx="153">
                  <c:v>-2.8157000000000001E-2</c:v>
                </c:pt>
                <c:pt idx="154">
                  <c:v>-2.8157000000000001E-2</c:v>
                </c:pt>
                <c:pt idx="155">
                  <c:v>-2.8157000000000001E-2</c:v>
                </c:pt>
                <c:pt idx="156">
                  <c:v>-4.6762999999999999E-2</c:v>
                </c:pt>
                <c:pt idx="157">
                  <c:v>-2.8157000000000001E-2</c:v>
                </c:pt>
                <c:pt idx="158">
                  <c:v>-2.1954999999999999E-2</c:v>
                </c:pt>
                <c:pt idx="159">
                  <c:v>-2.1954999999999999E-2</c:v>
                </c:pt>
                <c:pt idx="160">
                  <c:v>-2.1954999999999999E-2</c:v>
                </c:pt>
                <c:pt idx="161">
                  <c:v>-2.1954999999999999E-2</c:v>
                </c:pt>
                <c:pt idx="162">
                  <c:v>-2.1954999999999999E-2</c:v>
                </c:pt>
                <c:pt idx="163">
                  <c:v>-3.4359000000000001E-2</c:v>
                </c:pt>
                <c:pt idx="164">
                  <c:v>-2.1954999999999999E-2</c:v>
                </c:pt>
                <c:pt idx="165">
                  <c:v>-1.5753E-2</c:v>
                </c:pt>
                <c:pt idx="166">
                  <c:v>-2.1954999999999999E-2</c:v>
                </c:pt>
                <c:pt idx="167">
                  <c:v>-2.1954999999999999E-2</c:v>
                </c:pt>
                <c:pt idx="168">
                  <c:v>-2.1954999999999999E-2</c:v>
                </c:pt>
                <c:pt idx="169">
                  <c:v>-2.1954999999999999E-2</c:v>
                </c:pt>
                <c:pt idx="170">
                  <c:v>-1.5753E-2</c:v>
                </c:pt>
                <c:pt idx="171">
                  <c:v>-1.5753E-2</c:v>
                </c:pt>
                <c:pt idx="172">
                  <c:v>-1.5753E-2</c:v>
                </c:pt>
                <c:pt idx="173">
                  <c:v>-1.5753E-2</c:v>
                </c:pt>
                <c:pt idx="174">
                  <c:v>-9.5510000000000005E-3</c:v>
                </c:pt>
                <c:pt idx="175">
                  <c:v>-1.5753E-2</c:v>
                </c:pt>
                <c:pt idx="176">
                  <c:v>-9.5510000000000005E-3</c:v>
                </c:pt>
                <c:pt idx="177">
                  <c:v>-3.349E-3</c:v>
                </c:pt>
                <c:pt idx="178">
                  <c:v>-3.349E-3</c:v>
                </c:pt>
                <c:pt idx="179">
                  <c:v>-9.5510000000000005E-3</c:v>
                </c:pt>
                <c:pt idx="180">
                  <c:v>-9.5510000000000005E-3</c:v>
                </c:pt>
                <c:pt idx="181">
                  <c:v>-9.5510000000000005E-3</c:v>
                </c:pt>
                <c:pt idx="182">
                  <c:v>-1.5753E-2</c:v>
                </c:pt>
                <c:pt idx="183">
                  <c:v>-9.5510000000000005E-3</c:v>
                </c:pt>
                <c:pt idx="184">
                  <c:v>-9.5510000000000005E-3</c:v>
                </c:pt>
                <c:pt idx="185">
                  <c:v>-2.1954999999999999E-2</c:v>
                </c:pt>
                <c:pt idx="186">
                  <c:v>-2.1954999999999999E-2</c:v>
                </c:pt>
                <c:pt idx="187">
                  <c:v>-2.1954999999999999E-2</c:v>
                </c:pt>
                <c:pt idx="188">
                  <c:v>-2.1954999999999999E-2</c:v>
                </c:pt>
                <c:pt idx="189">
                  <c:v>-4.0561E-2</c:v>
                </c:pt>
                <c:pt idx="190">
                  <c:v>-4.6762999999999999E-2</c:v>
                </c:pt>
                <c:pt idx="191">
                  <c:v>-4.0561E-2</c:v>
                </c:pt>
                <c:pt idx="192">
                  <c:v>-4.0561E-2</c:v>
                </c:pt>
                <c:pt idx="193">
                  <c:v>-4.6762999999999999E-2</c:v>
                </c:pt>
                <c:pt idx="194">
                  <c:v>-4.6762999999999999E-2</c:v>
                </c:pt>
                <c:pt idx="195">
                  <c:v>-5.2963999999999997E-2</c:v>
                </c:pt>
                <c:pt idx="196">
                  <c:v>-4.6762999999999999E-2</c:v>
                </c:pt>
                <c:pt idx="197">
                  <c:v>-4.0561E-2</c:v>
                </c:pt>
                <c:pt idx="198">
                  <c:v>-4.0561E-2</c:v>
                </c:pt>
                <c:pt idx="199">
                  <c:v>-4.6762999999999999E-2</c:v>
                </c:pt>
                <c:pt idx="200">
                  <c:v>-4.0561E-2</c:v>
                </c:pt>
                <c:pt idx="201">
                  <c:v>-4.6762999999999999E-2</c:v>
                </c:pt>
                <c:pt idx="202">
                  <c:v>-5.2963999999999997E-2</c:v>
                </c:pt>
                <c:pt idx="203">
                  <c:v>-5.2963999999999997E-2</c:v>
                </c:pt>
                <c:pt idx="204">
                  <c:v>-5.9166000000000003E-2</c:v>
                </c:pt>
                <c:pt idx="205">
                  <c:v>-5.9166000000000003E-2</c:v>
                </c:pt>
                <c:pt idx="206">
                  <c:v>-6.5367999999999996E-2</c:v>
                </c:pt>
                <c:pt idx="207">
                  <c:v>-5.9166000000000003E-2</c:v>
                </c:pt>
                <c:pt idx="208">
                  <c:v>-5.9166000000000003E-2</c:v>
                </c:pt>
                <c:pt idx="209">
                  <c:v>-5.2963999999999997E-2</c:v>
                </c:pt>
                <c:pt idx="210">
                  <c:v>-4.6762999999999999E-2</c:v>
                </c:pt>
                <c:pt idx="211">
                  <c:v>-4.6762999999999999E-2</c:v>
                </c:pt>
                <c:pt idx="212">
                  <c:v>-4.0561E-2</c:v>
                </c:pt>
                <c:pt idx="213">
                  <c:v>-3.4359000000000001E-2</c:v>
                </c:pt>
                <c:pt idx="214">
                  <c:v>-3.4359000000000001E-2</c:v>
                </c:pt>
                <c:pt idx="215">
                  <c:v>-2.1954999999999999E-2</c:v>
                </c:pt>
                <c:pt idx="216">
                  <c:v>-2.1954999999999999E-2</c:v>
                </c:pt>
                <c:pt idx="217">
                  <c:v>-2.8157000000000001E-2</c:v>
                </c:pt>
                <c:pt idx="218">
                  <c:v>-2.8157000000000001E-2</c:v>
                </c:pt>
                <c:pt idx="219">
                  <c:v>-3.4359000000000001E-2</c:v>
                </c:pt>
                <c:pt idx="220">
                  <c:v>-2.1954999999999999E-2</c:v>
                </c:pt>
                <c:pt idx="221">
                  <c:v>-2.8157000000000001E-2</c:v>
                </c:pt>
                <c:pt idx="222">
                  <c:v>-3.4359000000000001E-2</c:v>
                </c:pt>
                <c:pt idx="223">
                  <c:v>-2.8157000000000001E-2</c:v>
                </c:pt>
                <c:pt idx="224">
                  <c:v>-2.8157000000000001E-2</c:v>
                </c:pt>
                <c:pt idx="225">
                  <c:v>-2.8157000000000001E-2</c:v>
                </c:pt>
                <c:pt idx="226">
                  <c:v>-2.8157000000000001E-2</c:v>
                </c:pt>
                <c:pt idx="227">
                  <c:v>-2.1954999999999999E-2</c:v>
                </c:pt>
                <c:pt idx="228">
                  <c:v>-2.1954999999999999E-2</c:v>
                </c:pt>
                <c:pt idx="229">
                  <c:v>-2.1954999999999999E-2</c:v>
                </c:pt>
                <c:pt idx="230">
                  <c:v>-1.5753E-2</c:v>
                </c:pt>
                <c:pt idx="231">
                  <c:v>-2.1954999999999999E-2</c:v>
                </c:pt>
                <c:pt idx="232">
                  <c:v>-9.5510000000000005E-3</c:v>
                </c:pt>
                <c:pt idx="233">
                  <c:v>-1.5753E-2</c:v>
                </c:pt>
                <c:pt idx="234">
                  <c:v>-2.8157000000000001E-2</c:v>
                </c:pt>
                <c:pt idx="235">
                  <c:v>-1.5753E-2</c:v>
                </c:pt>
                <c:pt idx="236">
                  <c:v>-2.1954999999999999E-2</c:v>
                </c:pt>
                <c:pt idx="237">
                  <c:v>-1.5753E-2</c:v>
                </c:pt>
                <c:pt idx="238">
                  <c:v>-2.1954999999999999E-2</c:v>
                </c:pt>
                <c:pt idx="239">
                  <c:v>-2.1954999999999999E-2</c:v>
                </c:pt>
                <c:pt idx="240">
                  <c:v>-2.8157000000000001E-2</c:v>
                </c:pt>
                <c:pt idx="241">
                  <c:v>-5.9166000000000003E-2</c:v>
                </c:pt>
                <c:pt idx="242">
                  <c:v>-4.6762999999999999E-2</c:v>
                </c:pt>
                <c:pt idx="243">
                  <c:v>-4.6762999999999999E-2</c:v>
                </c:pt>
                <c:pt idx="244">
                  <c:v>-5.9166000000000003E-2</c:v>
                </c:pt>
                <c:pt idx="245">
                  <c:v>-5.9166000000000003E-2</c:v>
                </c:pt>
                <c:pt idx="246">
                  <c:v>-6.5367999999999996E-2</c:v>
                </c:pt>
                <c:pt idx="247">
                  <c:v>-5.9166000000000003E-2</c:v>
                </c:pt>
                <c:pt idx="248">
                  <c:v>-7.7771999999999994E-2</c:v>
                </c:pt>
                <c:pt idx="249">
                  <c:v>-6.5367999999999996E-2</c:v>
                </c:pt>
                <c:pt idx="250">
                  <c:v>-5.9166000000000003E-2</c:v>
                </c:pt>
                <c:pt idx="251">
                  <c:v>-5.9166000000000003E-2</c:v>
                </c:pt>
                <c:pt idx="252">
                  <c:v>-5.9166000000000003E-2</c:v>
                </c:pt>
                <c:pt idx="253">
                  <c:v>-5.9166000000000003E-2</c:v>
                </c:pt>
                <c:pt idx="254">
                  <c:v>-5.9166000000000003E-2</c:v>
                </c:pt>
                <c:pt idx="255">
                  <c:v>-5.9166000000000003E-2</c:v>
                </c:pt>
                <c:pt idx="256">
                  <c:v>-6.5367999999999996E-2</c:v>
                </c:pt>
                <c:pt idx="257">
                  <c:v>-5.9166000000000003E-2</c:v>
                </c:pt>
                <c:pt idx="258">
                  <c:v>-5.9166000000000003E-2</c:v>
                </c:pt>
                <c:pt idx="259">
                  <c:v>-5.2963999999999997E-2</c:v>
                </c:pt>
                <c:pt idx="260">
                  <c:v>-5.2963999999999997E-2</c:v>
                </c:pt>
                <c:pt idx="261">
                  <c:v>-4.6762999999999999E-2</c:v>
                </c:pt>
                <c:pt idx="262">
                  <c:v>-3.4359000000000001E-2</c:v>
                </c:pt>
                <c:pt idx="263">
                  <c:v>-2.8157000000000001E-2</c:v>
                </c:pt>
                <c:pt idx="264">
                  <c:v>-2.8157000000000001E-2</c:v>
                </c:pt>
                <c:pt idx="265">
                  <c:v>-1.5753E-2</c:v>
                </c:pt>
                <c:pt idx="266">
                  <c:v>-9.5510000000000005E-3</c:v>
                </c:pt>
                <c:pt idx="267">
                  <c:v>-3.349E-3</c:v>
                </c:pt>
                <c:pt idx="268">
                  <c:v>2.8530000000000001E-3</c:v>
                </c:pt>
                <c:pt idx="269">
                  <c:v>9.0550000000000005E-3</c:v>
                </c:pt>
                <c:pt idx="270">
                  <c:v>9.0550000000000005E-3</c:v>
                </c:pt>
                <c:pt idx="271">
                  <c:v>2.8530000000000001E-3</c:v>
                </c:pt>
                <c:pt idx="272">
                  <c:v>9.0550000000000005E-3</c:v>
                </c:pt>
                <c:pt idx="273">
                  <c:v>2.1458999999999999E-2</c:v>
                </c:pt>
                <c:pt idx="274">
                  <c:v>1.5257E-2</c:v>
                </c:pt>
                <c:pt idx="275">
                  <c:v>1.5257E-2</c:v>
                </c:pt>
                <c:pt idx="276">
                  <c:v>2.1458999999999999E-2</c:v>
                </c:pt>
                <c:pt idx="277">
                  <c:v>2.1458999999999999E-2</c:v>
                </c:pt>
                <c:pt idx="278">
                  <c:v>2.1458999999999999E-2</c:v>
                </c:pt>
                <c:pt idx="279">
                  <c:v>2.7661000000000002E-2</c:v>
                </c:pt>
                <c:pt idx="280">
                  <c:v>2.1458999999999999E-2</c:v>
                </c:pt>
                <c:pt idx="281">
                  <c:v>1.5257E-2</c:v>
                </c:pt>
                <c:pt idx="282">
                  <c:v>9.0550000000000005E-3</c:v>
                </c:pt>
                <c:pt idx="283">
                  <c:v>2.8530000000000001E-3</c:v>
                </c:pt>
                <c:pt idx="284">
                  <c:v>-9.5510000000000005E-3</c:v>
                </c:pt>
                <c:pt idx="285">
                  <c:v>-1.5753E-2</c:v>
                </c:pt>
                <c:pt idx="286">
                  <c:v>-2.1954999999999999E-2</c:v>
                </c:pt>
                <c:pt idx="287">
                  <c:v>-2.8157000000000001E-2</c:v>
                </c:pt>
                <c:pt idx="288">
                  <c:v>-3.4359000000000001E-2</c:v>
                </c:pt>
                <c:pt idx="289">
                  <c:v>-4.0561E-2</c:v>
                </c:pt>
                <c:pt idx="290">
                  <c:v>-4.6762999999999999E-2</c:v>
                </c:pt>
                <c:pt idx="291">
                  <c:v>-5.9166000000000003E-2</c:v>
                </c:pt>
                <c:pt idx="292">
                  <c:v>-5.2963999999999997E-2</c:v>
                </c:pt>
                <c:pt idx="293">
                  <c:v>-5.2963999999999997E-2</c:v>
                </c:pt>
                <c:pt idx="294">
                  <c:v>-5.2963999999999997E-2</c:v>
                </c:pt>
                <c:pt idx="295">
                  <c:v>-4.6762999999999999E-2</c:v>
                </c:pt>
                <c:pt idx="296">
                  <c:v>-4.6762999999999999E-2</c:v>
                </c:pt>
                <c:pt idx="297">
                  <c:v>-5.2963999999999997E-2</c:v>
                </c:pt>
                <c:pt idx="298">
                  <c:v>-5.2963999999999997E-2</c:v>
                </c:pt>
                <c:pt idx="299">
                  <c:v>-5.9166000000000003E-2</c:v>
                </c:pt>
                <c:pt idx="300">
                  <c:v>-5.9166000000000003E-2</c:v>
                </c:pt>
                <c:pt idx="301">
                  <c:v>-5.9166000000000003E-2</c:v>
                </c:pt>
                <c:pt idx="302">
                  <c:v>-5.2963999999999997E-2</c:v>
                </c:pt>
                <c:pt idx="303">
                  <c:v>-4.0561E-2</c:v>
                </c:pt>
                <c:pt idx="304">
                  <c:v>-4.6762999999999999E-2</c:v>
                </c:pt>
                <c:pt idx="305">
                  <c:v>-2.8157000000000001E-2</c:v>
                </c:pt>
                <c:pt idx="306">
                  <c:v>-2.8157000000000001E-2</c:v>
                </c:pt>
                <c:pt idx="307">
                  <c:v>-2.8157000000000001E-2</c:v>
                </c:pt>
                <c:pt idx="308">
                  <c:v>-2.1954999999999999E-2</c:v>
                </c:pt>
                <c:pt idx="309">
                  <c:v>-2.1954999999999999E-2</c:v>
                </c:pt>
                <c:pt idx="310">
                  <c:v>-1.5753E-2</c:v>
                </c:pt>
                <c:pt idx="311">
                  <c:v>-2.1954999999999999E-2</c:v>
                </c:pt>
                <c:pt idx="312">
                  <c:v>-2.8157000000000001E-2</c:v>
                </c:pt>
                <c:pt idx="313">
                  <c:v>-1.5753E-2</c:v>
                </c:pt>
                <c:pt idx="314">
                  <c:v>-9.5510000000000005E-3</c:v>
                </c:pt>
                <c:pt idx="315">
                  <c:v>-1.5753E-2</c:v>
                </c:pt>
                <c:pt idx="316">
                  <c:v>-1.5753E-2</c:v>
                </c:pt>
                <c:pt idx="317">
                  <c:v>-1.5753E-2</c:v>
                </c:pt>
                <c:pt idx="318">
                  <c:v>-2.1954999999999999E-2</c:v>
                </c:pt>
                <c:pt idx="319">
                  <c:v>-4.0561E-2</c:v>
                </c:pt>
                <c:pt idx="320">
                  <c:v>-3.4359000000000001E-2</c:v>
                </c:pt>
                <c:pt idx="321">
                  <c:v>-3.4359000000000001E-2</c:v>
                </c:pt>
                <c:pt idx="322">
                  <c:v>-3.4359000000000001E-2</c:v>
                </c:pt>
                <c:pt idx="323">
                  <c:v>-2.8157000000000001E-2</c:v>
                </c:pt>
                <c:pt idx="324">
                  <c:v>-3.4359000000000001E-2</c:v>
                </c:pt>
                <c:pt idx="325">
                  <c:v>-4.0561E-2</c:v>
                </c:pt>
                <c:pt idx="326">
                  <c:v>-5.9166000000000003E-2</c:v>
                </c:pt>
                <c:pt idx="327">
                  <c:v>-4.0561E-2</c:v>
                </c:pt>
                <c:pt idx="328">
                  <c:v>-4.6762999999999999E-2</c:v>
                </c:pt>
                <c:pt idx="329">
                  <c:v>-4.0561E-2</c:v>
                </c:pt>
                <c:pt idx="330">
                  <c:v>-4.6762999999999999E-2</c:v>
                </c:pt>
                <c:pt idx="331">
                  <c:v>-4.0561E-2</c:v>
                </c:pt>
                <c:pt idx="332">
                  <c:v>-5.2963999999999997E-2</c:v>
                </c:pt>
                <c:pt idx="333">
                  <c:v>-6.5367999999999996E-2</c:v>
                </c:pt>
                <c:pt idx="334">
                  <c:v>-5.2963999999999997E-2</c:v>
                </c:pt>
                <c:pt idx="335">
                  <c:v>-4.6762999999999999E-2</c:v>
                </c:pt>
                <c:pt idx="336">
                  <c:v>-4.6762999999999999E-2</c:v>
                </c:pt>
                <c:pt idx="337">
                  <c:v>-4.0561E-2</c:v>
                </c:pt>
                <c:pt idx="338">
                  <c:v>-4.6762999999999999E-2</c:v>
                </c:pt>
                <c:pt idx="339">
                  <c:v>-4.0561E-2</c:v>
                </c:pt>
                <c:pt idx="340">
                  <c:v>-4.0561E-2</c:v>
                </c:pt>
                <c:pt idx="341">
                  <c:v>-4.6762999999999999E-2</c:v>
                </c:pt>
                <c:pt idx="342">
                  <c:v>-4.6762999999999999E-2</c:v>
                </c:pt>
                <c:pt idx="343">
                  <c:v>-5.2963999999999997E-2</c:v>
                </c:pt>
                <c:pt idx="344">
                  <c:v>-4.6762999999999999E-2</c:v>
                </c:pt>
                <c:pt idx="345">
                  <c:v>-5.2963999999999997E-2</c:v>
                </c:pt>
                <c:pt idx="346">
                  <c:v>-4.6762999999999999E-2</c:v>
                </c:pt>
                <c:pt idx="347">
                  <c:v>-4.6762999999999999E-2</c:v>
                </c:pt>
                <c:pt idx="348">
                  <c:v>-5.2963999999999997E-2</c:v>
                </c:pt>
                <c:pt idx="349">
                  <c:v>-5.2963999999999997E-2</c:v>
                </c:pt>
                <c:pt idx="350">
                  <c:v>-4.6762999999999999E-2</c:v>
                </c:pt>
                <c:pt idx="351">
                  <c:v>-4.6762999999999999E-2</c:v>
                </c:pt>
                <c:pt idx="352">
                  <c:v>-4.6762999999999999E-2</c:v>
                </c:pt>
                <c:pt idx="353">
                  <c:v>-4.0561E-2</c:v>
                </c:pt>
                <c:pt idx="354">
                  <c:v>-4.0561E-2</c:v>
                </c:pt>
                <c:pt idx="355">
                  <c:v>-4.0561E-2</c:v>
                </c:pt>
                <c:pt idx="356">
                  <c:v>-4.6762999999999999E-2</c:v>
                </c:pt>
                <c:pt idx="357">
                  <c:v>-4.6762999999999999E-2</c:v>
                </c:pt>
                <c:pt idx="358">
                  <c:v>-4.0561E-2</c:v>
                </c:pt>
                <c:pt idx="359">
                  <c:v>-5.2963999999999997E-2</c:v>
                </c:pt>
                <c:pt idx="360">
                  <c:v>-5.2963999999999997E-2</c:v>
                </c:pt>
                <c:pt idx="361">
                  <c:v>-4.6762999999999999E-2</c:v>
                </c:pt>
                <c:pt idx="362">
                  <c:v>-5.2963999999999997E-2</c:v>
                </c:pt>
                <c:pt idx="363">
                  <c:v>-5.9166000000000003E-2</c:v>
                </c:pt>
                <c:pt idx="364">
                  <c:v>-5.9166000000000003E-2</c:v>
                </c:pt>
                <c:pt idx="365">
                  <c:v>-7.1569999999999995E-2</c:v>
                </c:pt>
                <c:pt idx="366">
                  <c:v>-7.1569999999999995E-2</c:v>
                </c:pt>
                <c:pt idx="367">
                  <c:v>-7.7771999999999994E-2</c:v>
                </c:pt>
                <c:pt idx="368">
                  <c:v>-7.7771999999999994E-2</c:v>
                </c:pt>
                <c:pt idx="369">
                  <c:v>-8.3973999999999993E-2</c:v>
                </c:pt>
                <c:pt idx="370">
                  <c:v>-7.7771999999999994E-2</c:v>
                </c:pt>
                <c:pt idx="371">
                  <c:v>-8.3973999999999993E-2</c:v>
                </c:pt>
                <c:pt idx="372">
                  <c:v>-8.3973999999999993E-2</c:v>
                </c:pt>
                <c:pt idx="373">
                  <c:v>-9.0176000000000006E-2</c:v>
                </c:pt>
                <c:pt idx="374">
                  <c:v>-9.6378000000000005E-2</c:v>
                </c:pt>
                <c:pt idx="375">
                  <c:v>-0.10258</c:v>
                </c:pt>
                <c:pt idx="376">
                  <c:v>-0.108782</c:v>
                </c:pt>
                <c:pt idx="377">
                  <c:v>-0.10258</c:v>
                </c:pt>
                <c:pt idx="378">
                  <c:v>-0.10258</c:v>
                </c:pt>
                <c:pt idx="379">
                  <c:v>-0.108782</c:v>
                </c:pt>
                <c:pt idx="380">
                  <c:v>-0.10258</c:v>
                </c:pt>
                <c:pt idx="381">
                  <c:v>-0.10258</c:v>
                </c:pt>
                <c:pt idx="382">
                  <c:v>-0.108782</c:v>
                </c:pt>
                <c:pt idx="383">
                  <c:v>-9.0176000000000006E-2</c:v>
                </c:pt>
                <c:pt idx="384">
                  <c:v>-9.6378000000000005E-2</c:v>
                </c:pt>
                <c:pt idx="385">
                  <c:v>-9.6378000000000005E-2</c:v>
                </c:pt>
                <c:pt idx="386">
                  <c:v>-9.0176000000000006E-2</c:v>
                </c:pt>
                <c:pt idx="387">
                  <c:v>-7.7771999999999994E-2</c:v>
                </c:pt>
                <c:pt idx="388">
                  <c:v>-7.1569999999999995E-2</c:v>
                </c:pt>
                <c:pt idx="389">
                  <c:v>-5.9166000000000003E-2</c:v>
                </c:pt>
                <c:pt idx="390">
                  <c:v>-4.6762999999999999E-2</c:v>
                </c:pt>
                <c:pt idx="391">
                  <c:v>-4.6762999999999999E-2</c:v>
                </c:pt>
                <c:pt idx="392">
                  <c:v>-3.4359000000000001E-2</c:v>
                </c:pt>
                <c:pt idx="393">
                  <c:v>-2.8157000000000001E-2</c:v>
                </c:pt>
                <c:pt idx="394">
                  <c:v>-2.1954999999999999E-2</c:v>
                </c:pt>
                <c:pt idx="395">
                  <c:v>-1.5753E-2</c:v>
                </c:pt>
                <c:pt idx="396">
                  <c:v>-9.5510000000000005E-3</c:v>
                </c:pt>
                <c:pt idx="397">
                  <c:v>-1.5753E-2</c:v>
                </c:pt>
                <c:pt idx="398">
                  <c:v>2.8530000000000001E-3</c:v>
                </c:pt>
                <c:pt idx="399">
                  <c:v>2.8530000000000001E-3</c:v>
                </c:pt>
                <c:pt idx="400">
                  <c:v>2.8530000000000001E-3</c:v>
                </c:pt>
                <c:pt idx="401">
                  <c:v>2.8530000000000001E-3</c:v>
                </c:pt>
                <c:pt idx="402">
                  <c:v>2.8530000000000001E-3</c:v>
                </c:pt>
                <c:pt idx="403">
                  <c:v>-3.349E-3</c:v>
                </c:pt>
                <c:pt idx="404">
                  <c:v>-2.1954999999999999E-2</c:v>
                </c:pt>
                <c:pt idx="405">
                  <c:v>-9.5510000000000005E-3</c:v>
                </c:pt>
                <c:pt idx="406">
                  <c:v>-9.5510000000000005E-3</c:v>
                </c:pt>
                <c:pt idx="407">
                  <c:v>-9.5510000000000005E-3</c:v>
                </c:pt>
                <c:pt idx="408">
                  <c:v>-9.5510000000000005E-3</c:v>
                </c:pt>
                <c:pt idx="409">
                  <c:v>-1.5753E-2</c:v>
                </c:pt>
                <c:pt idx="410">
                  <c:v>-2.1954999999999999E-2</c:v>
                </c:pt>
                <c:pt idx="411">
                  <c:v>-4.0561E-2</c:v>
                </c:pt>
                <c:pt idx="412">
                  <c:v>-3.4359000000000001E-2</c:v>
                </c:pt>
                <c:pt idx="413">
                  <c:v>-3.4359000000000001E-2</c:v>
                </c:pt>
                <c:pt idx="414">
                  <c:v>-4.0561E-2</c:v>
                </c:pt>
                <c:pt idx="415">
                  <c:v>-4.6762999999999999E-2</c:v>
                </c:pt>
                <c:pt idx="416">
                  <c:v>-4.6762999999999999E-2</c:v>
                </c:pt>
                <c:pt idx="417">
                  <c:v>-5.2963999999999997E-2</c:v>
                </c:pt>
                <c:pt idx="418">
                  <c:v>-5.9166000000000003E-2</c:v>
                </c:pt>
                <c:pt idx="419">
                  <c:v>-7.1569999999999995E-2</c:v>
                </c:pt>
                <c:pt idx="420">
                  <c:v>-7.1569999999999995E-2</c:v>
                </c:pt>
                <c:pt idx="421">
                  <c:v>-7.7771999999999994E-2</c:v>
                </c:pt>
                <c:pt idx="422">
                  <c:v>-7.7771999999999994E-2</c:v>
                </c:pt>
                <c:pt idx="423">
                  <c:v>-7.7771999999999994E-2</c:v>
                </c:pt>
                <c:pt idx="424">
                  <c:v>-8.3973999999999993E-2</c:v>
                </c:pt>
                <c:pt idx="425">
                  <c:v>-8.3973999999999993E-2</c:v>
                </c:pt>
                <c:pt idx="426">
                  <c:v>-9.0176000000000006E-2</c:v>
                </c:pt>
                <c:pt idx="427">
                  <c:v>-0.10258</c:v>
                </c:pt>
                <c:pt idx="428">
                  <c:v>-0.10258</c:v>
                </c:pt>
                <c:pt idx="429">
                  <c:v>-0.10258</c:v>
                </c:pt>
                <c:pt idx="430">
                  <c:v>-0.108782</c:v>
                </c:pt>
                <c:pt idx="431">
                  <c:v>-0.10258</c:v>
                </c:pt>
                <c:pt idx="432">
                  <c:v>-9.6378000000000005E-2</c:v>
                </c:pt>
                <c:pt idx="433">
                  <c:v>-0.10258</c:v>
                </c:pt>
                <c:pt idx="434">
                  <c:v>-9.6378000000000005E-2</c:v>
                </c:pt>
                <c:pt idx="435">
                  <c:v>-9.6378000000000005E-2</c:v>
                </c:pt>
                <c:pt idx="436">
                  <c:v>-9.0176000000000006E-2</c:v>
                </c:pt>
                <c:pt idx="437">
                  <c:v>-8.3973999999999993E-2</c:v>
                </c:pt>
                <c:pt idx="438">
                  <c:v>-7.7771999999999994E-2</c:v>
                </c:pt>
                <c:pt idx="439">
                  <c:v>-7.1569999999999995E-2</c:v>
                </c:pt>
                <c:pt idx="440">
                  <c:v>-6.5367999999999996E-2</c:v>
                </c:pt>
                <c:pt idx="441">
                  <c:v>-5.2963999999999997E-2</c:v>
                </c:pt>
                <c:pt idx="442">
                  <c:v>-4.6762999999999999E-2</c:v>
                </c:pt>
                <c:pt idx="443">
                  <c:v>-4.0561E-2</c:v>
                </c:pt>
                <c:pt idx="444">
                  <c:v>-2.8157000000000001E-2</c:v>
                </c:pt>
                <c:pt idx="445">
                  <c:v>-2.1954999999999999E-2</c:v>
                </c:pt>
                <c:pt idx="446">
                  <c:v>-1.5753E-2</c:v>
                </c:pt>
                <c:pt idx="447">
                  <c:v>-1.5753E-2</c:v>
                </c:pt>
                <c:pt idx="448">
                  <c:v>-3.349E-3</c:v>
                </c:pt>
                <c:pt idx="449">
                  <c:v>-3.349E-3</c:v>
                </c:pt>
                <c:pt idx="450">
                  <c:v>-3.349E-3</c:v>
                </c:pt>
                <c:pt idx="451">
                  <c:v>-3.349E-3</c:v>
                </c:pt>
                <c:pt idx="452">
                  <c:v>-9.5510000000000005E-3</c:v>
                </c:pt>
                <c:pt idx="453">
                  <c:v>-1.5753E-2</c:v>
                </c:pt>
                <c:pt idx="454">
                  <c:v>-2.8157000000000001E-2</c:v>
                </c:pt>
                <c:pt idx="455">
                  <c:v>-2.8157000000000001E-2</c:v>
                </c:pt>
                <c:pt idx="456">
                  <c:v>-2.8157000000000001E-2</c:v>
                </c:pt>
                <c:pt idx="457">
                  <c:v>-3.4359000000000001E-2</c:v>
                </c:pt>
                <c:pt idx="458">
                  <c:v>-3.4359000000000001E-2</c:v>
                </c:pt>
                <c:pt idx="459">
                  <c:v>-4.0561E-2</c:v>
                </c:pt>
                <c:pt idx="460">
                  <c:v>-4.6762999999999999E-2</c:v>
                </c:pt>
                <c:pt idx="461">
                  <c:v>-4.6762999999999999E-2</c:v>
                </c:pt>
                <c:pt idx="462">
                  <c:v>-5.2963999999999997E-2</c:v>
                </c:pt>
                <c:pt idx="463">
                  <c:v>-5.9166000000000003E-2</c:v>
                </c:pt>
                <c:pt idx="464">
                  <c:v>-7.1569999999999995E-2</c:v>
                </c:pt>
                <c:pt idx="465">
                  <c:v>-7.1569999999999995E-2</c:v>
                </c:pt>
                <c:pt idx="466">
                  <c:v>-6.5367999999999996E-2</c:v>
                </c:pt>
                <c:pt idx="467">
                  <c:v>-7.7771999999999994E-2</c:v>
                </c:pt>
                <c:pt idx="468">
                  <c:v>-7.1569999999999995E-2</c:v>
                </c:pt>
                <c:pt idx="469">
                  <c:v>-8.3973999999999993E-2</c:v>
                </c:pt>
                <c:pt idx="470">
                  <c:v>-8.3973999999999993E-2</c:v>
                </c:pt>
                <c:pt idx="471">
                  <c:v>-8.3973999999999993E-2</c:v>
                </c:pt>
                <c:pt idx="472">
                  <c:v>-9.6378000000000005E-2</c:v>
                </c:pt>
                <c:pt idx="473">
                  <c:v>-9.6378000000000005E-2</c:v>
                </c:pt>
                <c:pt idx="474">
                  <c:v>-9.6378000000000005E-2</c:v>
                </c:pt>
                <c:pt idx="475">
                  <c:v>-0.108782</c:v>
                </c:pt>
                <c:pt idx="476">
                  <c:v>-0.10258</c:v>
                </c:pt>
                <c:pt idx="477">
                  <c:v>-0.108782</c:v>
                </c:pt>
                <c:pt idx="478">
                  <c:v>-0.108782</c:v>
                </c:pt>
                <c:pt idx="479">
                  <c:v>-0.108782</c:v>
                </c:pt>
                <c:pt idx="480">
                  <c:v>-0.10258</c:v>
                </c:pt>
                <c:pt idx="481">
                  <c:v>-9.6378000000000005E-2</c:v>
                </c:pt>
                <c:pt idx="482">
                  <c:v>-0.114984</c:v>
                </c:pt>
                <c:pt idx="483">
                  <c:v>-9.6378000000000005E-2</c:v>
                </c:pt>
                <c:pt idx="484">
                  <c:v>-9.0176000000000006E-2</c:v>
                </c:pt>
                <c:pt idx="485">
                  <c:v>-9.0176000000000006E-2</c:v>
                </c:pt>
                <c:pt idx="486">
                  <c:v>-7.7771999999999994E-2</c:v>
                </c:pt>
                <c:pt idx="487">
                  <c:v>-7.7771999999999994E-2</c:v>
                </c:pt>
                <c:pt idx="488">
                  <c:v>-7.1569999999999995E-2</c:v>
                </c:pt>
                <c:pt idx="489">
                  <c:v>-8.3973999999999993E-2</c:v>
                </c:pt>
                <c:pt idx="490">
                  <c:v>-6.5367999999999996E-2</c:v>
                </c:pt>
                <c:pt idx="491">
                  <c:v>-5.2963999999999997E-2</c:v>
                </c:pt>
                <c:pt idx="492">
                  <c:v>-4.6762999999999999E-2</c:v>
                </c:pt>
                <c:pt idx="493">
                  <c:v>-4.0561E-2</c:v>
                </c:pt>
                <c:pt idx="494">
                  <c:v>-4.0561E-2</c:v>
                </c:pt>
                <c:pt idx="495">
                  <c:v>-4.0561E-2</c:v>
                </c:pt>
                <c:pt idx="496">
                  <c:v>-4.0561E-2</c:v>
                </c:pt>
                <c:pt idx="497">
                  <c:v>-3.4359000000000001E-2</c:v>
                </c:pt>
                <c:pt idx="498">
                  <c:v>-3.4359000000000001E-2</c:v>
                </c:pt>
                <c:pt idx="499">
                  <c:v>-4.0561E-2</c:v>
                </c:pt>
                <c:pt idx="500">
                  <c:v>-3.4359000000000001E-2</c:v>
                </c:pt>
                <c:pt idx="501">
                  <c:v>-4.0561E-2</c:v>
                </c:pt>
                <c:pt idx="502">
                  <c:v>-4.0561E-2</c:v>
                </c:pt>
                <c:pt idx="503">
                  <c:v>-4.0561E-2</c:v>
                </c:pt>
                <c:pt idx="504">
                  <c:v>-4.6762999999999999E-2</c:v>
                </c:pt>
                <c:pt idx="505">
                  <c:v>-5.2963999999999997E-2</c:v>
                </c:pt>
                <c:pt idx="506">
                  <c:v>-4.6762999999999999E-2</c:v>
                </c:pt>
                <c:pt idx="507">
                  <c:v>-4.6762999999999999E-2</c:v>
                </c:pt>
                <c:pt idx="508">
                  <c:v>-5.2963999999999997E-2</c:v>
                </c:pt>
                <c:pt idx="509">
                  <c:v>-5.9166000000000003E-2</c:v>
                </c:pt>
                <c:pt idx="510">
                  <c:v>-5.9166000000000003E-2</c:v>
                </c:pt>
                <c:pt idx="511">
                  <c:v>-6.5367999999999996E-2</c:v>
                </c:pt>
                <c:pt idx="512">
                  <c:v>-7.1569999999999995E-2</c:v>
                </c:pt>
                <c:pt idx="513">
                  <c:v>-7.7771999999999994E-2</c:v>
                </c:pt>
                <c:pt idx="514">
                  <c:v>-7.7771999999999994E-2</c:v>
                </c:pt>
                <c:pt idx="515">
                  <c:v>-8.3973999999999993E-2</c:v>
                </c:pt>
                <c:pt idx="516">
                  <c:v>-8.3973999999999993E-2</c:v>
                </c:pt>
                <c:pt idx="517">
                  <c:v>-9.0176000000000006E-2</c:v>
                </c:pt>
                <c:pt idx="518">
                  <c:v>-9.0176000000000006E-2</c:v>
                </c:pt>
                <c:pt idx="519">
                  <c:v>-9.6378000000000005E-2</c:v>
                </c:pt>
                <c:pt idx="520">
                  <c:v>-9.6378000000000005E-2</c:v>
                </c:pt>
                <c:pt idx="521">
                  <c:v>-0.10258</c:v>
                </c:pt>
                <c:pt idx="522">
                  <c:v>-0.10258</c:v>
                </c:pt>
                <c:pt idx="523">
                  <c:v>-0.10258</c:v>
                </c:pt>
                <c:pt idx="524">
                  <c:v>-0.10258</c:v>
                </c:pt>
                <c:pt idx="525">
                  <c:v>-0.108782</c:v>
                </c:pt>
                <c:pt idx="526">
                  <c:v>-0.10258</c:v>
                </c:pt>
                <c:pt idx="527">
                  <c:v>-0.10258</c:v>
                </c:pt>
                <c:pt idx="528">
                  <c:v>-9.6378000000000005E-2</c:v>
                </c:pt>
                <c:pt idx="529">
                  <c:v>-9.6378000000000005E-2</c:v>
                </c:pt>
                <c:pt idx="530">
                  <c:v>-9.6378000000000005E-2</c:v>
                </c:pt>
                <c:pt idx="531">
                  <c:v>-9.6378000000000005E-2</c:v>
                </c:pt>
                <c:pt idx="532">
                  <c:v>-9.6378000000000005E-2</c:v>
                </c:pt>
                <c:pt idx="533">
                  <c:v>-9.6378000000000005E-2</c:v>
                </c:pt>
                <c:pt idx="534">
                  <c:v>-9.0176000000000006E-2</c:v>
                </c:pt>
                <c:pt idx="535">
                  <c:v>-9.0176000000000006E-2</c:v>
                </c:pt>
                <c:pt idx="536">
                  <c:v>-9.0176000000000006E-2</c:v>
                </c:pt>
                <c:pt idx="537">
                  <c:v>-9.0176000000000006E-2</c:v>
                </c:pt>
                <c:pt idx="538">
                  <c:v>-8.3973999999999993E-2</c:v>
                </c:pt>
                <c:pt idx="539">
                  <c:v>-7.1569999999999995E-2</c:v>
                </c:pt>
                <c:pt idx="540">
                  <c:v>-7.7771999999999994E-2</c:v>
                </c:pt>
                <c:pt idx="541">
                  <c:v>-7.7771999999999994E-2</c:v>
                </c:pt>
                <c:pt idx="542">
                  <c:v>-8.3973999999999993E-2</c:v>
                </c:pt>
                <c:pt idx="543">
                  <c:v>-7.7771999999999994E-2</c:v>
                </c:pt>
                <c:pt idx="544">
                  <c:v>-8.3973999999999993E-2</c:v>
                </c:pt>
                <c:pt idx="545">
                  <c:v>-8.3973999999999993E-2</c:v>
                </c:pt>
                <c:pt idx="546">
                  <c:v>-8.3973999999999993E-2</c:v>
                </c:pt>
                <c:pt idx="547">
                  <c:v>-9.0176000000000006E-2</c:v>
                </c:pt>
                <c:pt idx="548">
                  <c:v>-9.0176000000000006E-2</c:v>
                </c:pt>
                <c:pt idx="549">
                  <c:v>-8.3973999999999993E-2</c:v>
                </c:pt>
                <c:pt idx="550">
                  <c:v>-8.3973999999999993E-2</c:v>
                </c:pt>
                <c:pt idx="551">
                  <c:v>-8.3973999999999993E-2</c:v>
                </c:pt>
                <c:pt idx="552">
                  <c:v>-9.0176000000000006E-2</c:v>
                </c:pt>
                <c:pt idx="553">
                  <c:v>-0.10258</c:v>
                </c:pt>
                <c:pt idx="554">
                  <c:v>-9.0176000000000006E-2</c:v>
                </c:pt>
                <c:pt idx="555">
                  <c:v>-9.6378000000000005E-2</c:v>
                </c:pt>
                <c:pt idx="556">
                  <c:v>-9.6378000000000005E-2</c:v>
                </c:pt>
                <c:pt idx="557">
                  <c:v>-9.6378000000000005E-2</c:v>
                </c:pt>
                <c:pt idx="558">
                  <c:v>-9.6378000000000005E-2</c:v>
                </c:pt>
                <c:pt idx="559">
                  <c:v>-0.10258</c:v>
                </c:pt>
                <c:pt idx="560">
                  <c:v>-0.121186</c:v>
                </c:pt>
                <c:pt idx="561">
                  <c:v>-0.10258</c:v>
                </c:pt>
                <c:pt idx="562">
                  <c:v>-9.6378000000000005E-2</c:v>
                </c:pt>
                <c:pt idx="563">
                  <c:v>-9.6378000000000005E-2</c:v>
                </c:pt>
                <c:pt idx="564">
                  <c:v>-9.0176000000000006E-2</c:v>
                </c:pt>
                <c:pt idx="565">
                  <c:v>-9.0176000000000006E-2</c:v>
                </c:pt>
                <c:pt idx="566">
                  <c:v>-8.3973999999999993E-2</c:v>
                </c:pt>
                <c:pt idx="567">
                  <c:v>-9.0176000000000006E-2</c:v>
                </c:pt>
                <c:pt idx="568">
                  <c:v>-7.7771999999999994E-2</c:v>
                </c:pt>
                <c:pt idx="569">
                  <c:v>-7.7771999999999994E-2</c:v>
                </c:pt>
                <c:pt idx="570">
                  <c:v>-7.1569999999999995E-2</c:v>
                </c:pt>
                <c:pt idx="571">
                  <c:v>-7.1569999999999995E-2</c:v>
                </c:pt>
                <c:pt idx="572">
                  <c:v>-7.1569999999999995E-2</c:v>
                </c:pt>
                <c:pt idx="573">
                  <c:v>-7.7771999999999994E-2</c:v>
                </c:pt>
                <c:pt idx="574">
                  <c:v>-6.5367999999999996E-2</c:v>
                </c:pt>
                <c:pt idx="575">
                  <c:v>-7.7771999999999994E-2</c:v>
                </c:pt>
                <c:pt idx="576">
                  <c:v>-8.3973999999999993E-2</c:v>
                </c:pt>
                <c:pt idx="577">
                  <c:v>-8.3973999999999993E-2</c:v>
                </c:pt>
                <c:pt idx="578">
                  <c:v>-8.3973999999999993E-2</c:v>
                </c:pt>
                <c:pt idx="579">
                  <c:v>-9.0176000000000006E-2</c:v>
                </c:pt>
                <c:pt idx="580">
                  <c:v>-9.6378000000000005E-2</c:v>
                </c:pt>
                <c:pt idx="581">
                  <c:v>-0.10258</c:v>
                </c:pt>
                <c:pt idx="582">
                  <c:v>-0.114984</c:v>
                </c:pt>
                <c:pt idx="583">
                  <c:v>-0.114984</c:v>
                </c:pt>
                <c:pt idx="584">
                  <c:v>-0.121186</c:v>
                </c:pt>
                <c:pt idx="585">
                  <c:v>-0.127388</c:v>
                </c:pt>
                <c:pt idx="586">
                  <c:v>-0.127388</c:v>
                </c:pt>
                <c:pt idx="587">
                  <c:v>-0.13358999999999999</c:v>
                </c:pt>
                <c:pt idx="588">
                  <c:v>-0.13358999999999999</c:v>
                </c:pt>
                <c:pt idx="589">
                  <c:v>-0.13358999999999999</c:v>
                </c:pt>
                <c:pt idx="590">
                  <c:v>-0.13358999999999999</c:v>
                </c:pt>
                <c:pt idx="591">
                  <c:v>-0.127388</c:v>
                </c:pt>
                <c:pt idx="592">
                  <c:v>-0.13358999999999999</c:v>
                </c:pt>
                <c:pt idx="593">
                  <c:v>-0.13358999999999999</c:v>
                </c:pt>
                <c:pt idx="594">
                  <c:v>-0.13358999999999999</c:v>
                </c:pt>
                <c:pt idx="595">
                  <c:v>-0.13358999999999999</c:v>
                </c:pt>
                <c:pt idx="596">
                  <c:v>-0.121186</c:v>
                </c:pt>
                <c:pt idx="597">
                  <c:v>-0.114984</c:v>
                </c:pt>
                <c:pt idx="598">
                  <c:v>-0.108782</c:v>
                </c:pt>
                <c:pt idx="599">
                  <c:v>-0.108782</c:v>
                </c:pt>
                <c:pt idx="600">
                  <c:v>-0.10258</c:v>
                </c:pt>
                <c:pt idx="601">
                  <c:v>-9.6378000000000005E-2</c:v>
                </c:pt>
                <c:pt idx="602">
                  <c:v>-9.0176000000000006E-2</c:v>
                </c:pt>
                <c:pt idx="603">
                  <c:v>-8.3973999999999993E-2</c:v>
                </c:pt>
                <c:pt idx="604">
                  <c:v>-7.7771999999999994E-2</c:v>
                </c:pt>
                <c:pt idx="605">
                  <c:v>-7.7771999999999994E-2</c:v>
                </c:pt>
                <c:pt idx="606">
                  <c:v>-7.7771999999999994E-2</c:v>
                </c:pt>
                <c:pt idx="607">
                  <c:v>-7.7771999999999994E-2</c:v>
                </c:pt>
                <c:pt idx="608">
                  <c:v>-7.7771999999999994E-2</c:v>
                </c:pt>
                <c:pt idx="609">
                  <c:v>-7.7771999999999994E-2</c:v>
                </c:pt>
                <c:pt idx="610">
                  <c:v>-7.7771999999999994E-2</c:v>
                </c:pt>
                <c:pt idx="611">
                  <c:v>-7.1569999999999995E-2</c:v>
                </c:pt>
                <c:pt idx="612">
                  <c:v>-7.7771999999999994E-2</c:v>
                </c:pt>
                <c:pt idx="613">
                  <c:v>-8.3973999999999993E-2</c:v>
                </c:pt>
                <c:pt idx="614">
                  <c:v>-8.3973999999999993E-2</c:v>
                </c:pt>
                <c:pt idx="615">
                  <c:v>-8.3973999999999993E-2</c:v>
                </c:pt>
                <c:pt idx="616">
                  <c:v>-9.0176000000000006E-2</c:v>
                </c:pt>
                <c:pt idx="617">
                  <c:v>-7.1569999999999995E-2</c:v>
                </c:pt>
                <c:pt idx="618">
                  <c:v>-9.0176000000000006E-2</c:v>
                </c:pt>
                <c:pt idx="619">
                  <c:v>-9.0176000000000006E-2</c:v>
                </c:pt>
                <c:pt idx="620">
                  <c:v>-9.6378000000000005E-2</c:v>
                </c:pt>
                <c:pt idx="621">
                  <c:v>-0.10258</c:v>
                </c:pt>
                <c:pt idx="622">
                  <c:v>-0.10258</c:v>
                </c:pt>
                <c:pt idx="623">
                  <c:v>-0.10258</c:v>
                </c:pt>
                <c:pt idx="624">
                  <c:v>-9.6378000000000005E-2</c:v>
                </c:pt>
                <c:pt idx="625">
                  <c:v>-0.10258</c:v>
                </c:pt>
                <c:pt idx="626">
                  <c:v>-0.10258</c:v>
                </c:pt>
                <c:pt idx="627">
                  <c:v>-0.10258</c:v>
                </c:pt>
                <c:pt idx="628">
                  <c:v>-9.6378000000000005E-2</c:v>
                </c:pt>
                <c:pt idx="629">
                  <c:v>-0.10258</c:v>
                </c:pt>
                <c:pt idx="630">
                  <c:v>-0.10258</c:v>
                </c:pt>
                <c:pt idx="631">
                  <c:v>-0.108782</c:v>
                </c:pt>
                <c:pt idx="632">
                  <c:v>-0.10258</c:v>
                </c:pt>
                <c:pt idx="633">
                  <c:v>-0.10258</c:v>
                </c:pt>
                <c:pt idx="634">
                  <c:v>-9.0176000000000006E-2</c:v>
                </c:pt>
                <c:pt idx="635">
                  <c:v>-8.3973999999999993E-2</c:v>
                </c:pt>
                <c:pt idx="636">
                  <c:v>-8.3973999999999993E-2</c:v>
                </c:pt>
                <c:pt idx="637">
                  <c:v>-8.3973999999999993E-2</c:v>
                </c:pt>
                <c:pt idx="638">
                  <c:v>-0.10258</c:v>
                </c:pt>
                <c:pt idx="639">
                  <c:v>-7.7771999999999994E-2</c:v>
                </c:pt>
                <c:pt idx="640">
                  <c:v>-7.7771999999999994E-2</c:v>
                </c:pt>
                <c:pt idx="641">
                  <c:v>-7.7771999999999994E-2</c:v>
                </c:pt>
                <c:pt idx="642">
                  <c:v>-7.7771999999999994E-2</c:v>
                </c:pt>
                <c:pt idx="643">
                  <c:v>-7.1569999999999995E-2</c:v>
                </c:pt>
                <c:pt idx="644">
                  <c:v>-7.7771999999999994E-2</c:v>
                </c:pt>
                <c:pt idx="645">
                  <c:v>-9.6378000000000005E-2</c:v>
                </c:pt>
                <c:pt idx="646">
                  <c:v>-8.3973999999999993E-2</c:v>
                </c:pt>
                <c:pt idx="647">
                  <c:v>-9.0176000000000006E-2</c:v>
                </c:pt>
                <c:pt idx="648">
                  <c:v>-9.6378000000000005E-2</c:v>
                </c:pt>
                <c:pt idx="649">
                  <c:v>-9.6378000000000005E-2</c:v>
                </c:pt>
                <c:pt idx="650">
                  <c:v>-0.10258</c:v>
                </c:pt>
                <c:pt idx="651">
                  <c:v>-0.108782</c:v>
                </c:pt>
                <c:pt idx="652">
                  <c:v>-0.13358999999999999</c:v>
                </c:pt>
                <c:pt idx="653">
                  <c:v>-0.114984</c:v>
                </c:pt>
                <c:pt idx="654">
                  <c:v>-0.121186</c:v>
                </c:pt>
                <c:pt idx="655">
                  <c:v>-0.121186</c:v>
                </c:pt>
                <c:pt idx="656">
                  <c:v>-0.121186</c:v>
                </c:pt>
                <c:pt idx="657">
                  <c:v>-0.121186</c:v>
                </c:pt>
                <c:pt idx="658">
                  <c:v>-0.121186</c:v>
                </c:pt>
                <c:pt idx="659">
                  <c:v>-0.13358999999999999</c:v>
                </c:pt>
                <c:pt idx="660">
                  <c:v>-0.114984</c:v>
                </c:pt>
                <c:pt idx="661">
                  <c:v>-0.10258</c:v>
                </c:pt>
                <c:pt idx="662">
                  <c:v>-0.10258</c:v>
                </c:pt>
                <c:pt idx="663">
                  <c:v>-9.6378000000000005E-2</c:v>
                </c:pt>
                <c:pt idx="664">
                  <c:v>-9.0176000000000006E-2</c:v>
                </c:pt>
                <c:pt idx="665">
                  <c:v>-9.0176000000000006E-2</c:v>
                </c:pt>
                <c:pt idx="666">
                  <c:v>-8.3973999999999993E-2</c:v>
                </c:pt>
                <c:pt idx="667">
                  <c:v>-7.7771999999999994E-2</c:v>
                </c:pt>
                <c:pt idx="668">
                  <c:v>-6.5367999999999996E-2</c:v>
                </c:pt>
                <c:pt idx="669">
                  <c:v>-5.9166000000000003E-2</c:v>
                </c:pt>
                <c:pt idx="670">
                  <c:v>-6.5367999999999996E-2</c:v>
                </c:pt>
                <c:pt idx="671">
                  <c:v>-6.5367999999999996E-2</c:v>
                </c:pt>
                <c:pt idx="672">
                  <c:v>-5.9166000000000003E-2</c:v>
                </c:pt>
                <c:pt idx="673">
                  <c:v>-6.5367999999999996E-2</c:v>
                </c:pt>
                <c:pt idx="674">
                  <c:v>-6.5367999999999996E-2</c:v>
                </c:pt>
                <c:pt idx="675">
                  <c:v>-5.9166000000000003E-2</c:v>
                </c:pt>
                <c:pt idx="676">
                  <c:v>-5.9166000000000003E-2</c:v>
                </c:pt>
                <c:pt idx="677">
                  <c:v>-5.9166000000000003E-2</c:v>
                </c:pt>
                <c:pt idx="678">
                  <c:v>-5.9166000000000003E-2</c:v>
                </c:pt>
                <c:pt idx="679">
                  <c:v>-5.9166000000000003E-2</c:v>
                </c:pt>
                <c:pt idx="680">
                  <c:v>-5.2963999999999997E-2</c:v>
                </c:pt>
                <c:pt idx="681">
                  <c:v>-6.5367999999999996E-2</c:v>
                </c:pt>
                <c:pt idx="682">
                  <c:v>-6.5367999999999996E-2</c:v>
                </c:pt>
                <c:pt idx="683">
                  <c:v>-7.1569999999999995E-2</c:v>
                </c:pt>
                <c:pt idx="684">
                  <c:v>-7.1569999999999995E-2</c:v>
                </c:pt>
                <c:pt idx="685">
                  <c:v>-8.3973999999999993E-2</c:v>
                </c:pt>
                <c:pt idx="686">
                  <c:v>-8.3973999999999993E-2</c:v>
                </c:pt>
                <c:pt idx="687">
                  <c:v>-9.0176000000000006E-2</c:v>
                </c:pt>
                <c:pt idx="688">
                  <c:v>-9.6378000000000005E-2</c:v>
                </c:pt>
                <c:pt idx="689">
                  <c:v>-9.6378000000000005E-2</c:v>
                </c:pt>
                <c:pt idx="690">
                  <c:v>-0.10258</c:v>
                </c:pt>
                <c:pt idx="691">
                  <c:v>-0.108782</c:v>
                </c:pt>
                <c:pt idx="692">
                  <c:v>-0.121186</c:v>
                </c:pt>
                <c:pt idx="693">
                  <c:v>-0.121186</c:v>
                </c:pt>
                <c:pt idx="694">
                  <c:v>-0.121186</c:v>
                </c:pt>
                <c:pt idx="695">
                  <c:v>-0.127388</c:v>
                </c:pt>
                <c:pt idx="696">
                  <c:v>-0.13358999999999999</c:v>
                </c:pt>
                <c:pt idx="697">
                  <c:v>-0.127388</c:v>
                </c:pt>
                <c:pt idx="698">
                  <c:v>-0.127388</c:v>
                </c:pt>
                <c:pt idx="699">
                  <c:v>-0.127388</c:v>
                </c:pt>
                <c:pt idx="700">
                  <c:v>-0.121186</c:v>
                </c:pt>
                <c:pt idx="701">
                  <c:v>-0.108782</c:v>
                </c:pt>
                <c:pt idx="702">
                  <c:v>-0.108782</c:v>
                </c:pt>
                <c:pt idx="703">
                  <c:v>-9.6378000000000005E-2</c:v>
                </c:pt>
                <c:pt idx="704">
                  <c:v>-9.6378000000000005E-2</c:v>
                </c:pt>
                <c:pt idx="705">
                  <c:v>-9.0176000000000006E-2</c:v>
                </c:pt>
                <c:pt idx="706">
                  <c:v>-8.3973999999999993E-2</c:v>
                </c:pt>
                <c:pt idx="707">
                  <c:v>-8.3973999999999993E-2</c:v>
                </c:pt>
                <c:pt idx="708">
                  <c:v>-7.7771999999999994E-2</c:v>
                </c:pt>
                <c:pt idx="709">
                  <c:v>-7.7771999999999994E-2</c:v>
                </c:pt>
                <c:pt idx="710">
                  <c:v>-7.1569999999999995E-2</c:v>
                </c:pt>
                <c:pt idx="711">
                  <c:v>-6.5367999999999996E-2</c:v>
                </c:pt>
                <c:pt idx="712">
                  <c:v>-5.9166000000000003E-2</c:v>
                </c:pt>
                <c:pt idx="713">
                  <c:v>-5.9166000000000003E-2</c:v>
                </c:pt>
                <c:pt idx="714">
                  <c:v>-5.9166000000000003E-2</c:v>
                </c:pt>
                <c:pt idx="715">
                  <c:v>-5.9166000000000003E-2</c:v>
                </c:pt>
                <c:pt idx="716">
                  <c:v>-5.9166000000000003E-2</c:v>
                </c:pt>
                <c:pt idx="717">
                  <c:v>-6.5367999999999996E-2</c:v>
                </c:pt>
                <c:pt idx="718">
                  <c:v>-6.5367999999999996E-2</c:v>
                </c:pt>
                <c:pt idx="719">
                  <c:v>-6.5367999999999996E-2</c:v>
                </c:pt>
                <c:pt idx="720">
                  <c:v>-7.1569999999999995E-2</c:v>
                </c:pt>
                <c:pt idx="721">
                  <c:v>-7.7771999999999994E-2</c:v>
                </c:pt>
                <c:pt idx="722">
                  <c:v>-7.7771999999999994E-2</c:v>
                </c:pt>
                <c:pt idx="723">
                  <c:v>-9.0176000000000006E-2</c:v>
                </c:pt>
                <c:pt idx="724">
                  <c:v>-9.6378000000000005E-2</c:v>
                </c:pt>
                <c:pt idx="725">
                  <c:v>-9.6378000000000005E-2</c:v>
                </c:pt>
                <c:pt idx="726">
                  <c:v>-0.10258</c:v>
                </c:pt>
                <c:pt idx="727">
                  <c:v>-0.108782</c:v>
                </c:pt>
                <c:pt idx="728">
                  <c:v>-0.114984</c:v>
                </c:pt>
                <c:pt idx="729">
                  <c:v>-0.121186</c:v>
                </c:pt>
                <c:pt idx="730">
                  <c:v>-0.127388</c:v>
                </c:pt>
                <c:pt idx="731">
                  <c:v>-0.127388</c:v>
                </c:pt>
                <c:pt idx="732">
                  <c:v>-0.127388</c:v>
                </c:pt>
                <c:pt idx="733">
                  <c:v>-0.121186</c:v>
                </c:pt>
                <c:pt idx="734">
                  <c:v>-0.121186</c:v>
                </c:pt>
                <c:pt idx="735">
                  <c:v>-0.114984</c:v>
                </c:pt>
                <c:pt idx="736">
                  <c:v>-0.114984</c:v>
                </c:pt>
                <c:pt idx="737">
                  <c:v>-0.114984</c:v>
                </c:pt>
                <c:pt idx="738">
                  <c:v>-0.108782</c:v>
                </c:pt>
                <c:pt idx="739">
                  <c:v>-0.108782</c:v>
                </c:pt>
                <c:pt idx="740">
                  <c:v>-0.10258</c:v>
                </c:pt>
                <c:pt idx="741">
                  <c:v>-9.6378000000000005E-2</c:v>
                </c:pt>
                <c:pt idx="742">
                  <c:v>-0.10258</c:v>
                </c:pt>
                <c:pt idx="743">
                  <c:v>-9.0176000000000006E-2</c:v>
                </c:pt>
                <c:pt idx="744">
                  <c:v>-9.6378000000000005E-2</c:v>
                </c:pt>
                <c:pt idx="745">
                  <c:v>-9.6378000000000005E-2</c:v>
                </c:pt>
                <c:pt idx="746">
                  <c:v>-9.0176000000000006E-2</c:v>
                </c:pt>
                <c:pt idx="747">
                  <c:v>-8.3973999999999993E-2</c:v>
                </c:pt>
                <c:pt idx="748">
                  <c:v>-8.3973999999999993E-2</c:v>
                </c:pt>
                <c:pt idx="749">
                  <c:v>-9.0176000000000006E-2</c:v>
                </c:pt>
                <c:pt idx="750">
                  <c:v>-9.0176000000000006E-2</c:v>
                </c:pt>
                <c:pt idx="751">
                  <c:v>-9.0176000000000006E-2</c:v>
                </c:pt>
                <c:pt idx="752">
                  <c:v>-9.0176000000000006E-2</c:v>
                </c:pt>
                <c:pt idx="753">
                  <c:v>-9.6378000000000005E-2</c:v>
                </c:pt>
                <c:pt idx="754">
                  <c:v>-9.0176000000000006E-2</c:v>
                </c:pt>
                <c:pt idx="755">
                  <c:v>-9.6378000000000005E-2</c:v>
                </c:pt>
                <c:pt idx="756">
                  <c:v>-9.6378000000000005E-2</c:v>
                </c:pt>
                <c:pt idx="757">
                  <c:v>-0.10258</c:v>
                </c:pt>
                <c:pt idx="758">
                  <c:v>-0.10258</c:v>
                </c:pt>
                <c:pt idx="759">
                  <c:v>-0.10258</c:v>
                </c:pt>
                <c:pt idx="760">
                  <c:v>-0.10258</c:v>
                </c:pt>
                <c:pt idx="761">
                  <c:v>-0.108782</c:v>
                </c:pt>
                <c:pt idx="762">
                  <c:v>-0.108782</c:v>
                </c:pt>
                <c:pt idx="763">
                  <c:v>-0.108782</c:v>
                </c:pt>
                <c:pt idx="764">
                  <c:v>-0.10258</c:v>
                </c:pt>
                <c:pt idx="765">
                  <c:v>-0.108782</c:v>
                </c:pt>
                <c:pt idx="766">
                  <c:v>-0.10258</c:v>
                </c:pt>
                <c:pt idx="767">
                  <c:v>-0.10258</c:v>
                </c:pt>
                <c:pt idx="768">
                  <c:v>-0.10258</c:v>
                </c:pt>
                <c:pt idx="769">
                  <c:v>-0.10258</c:v>
                </c:pt>
                <c:pt idx="770">
                  <c:v>-0.10258</c:v>
                </c:pt>
                <c:pt idx="771">
                  <c:v>-9.6378000000000005E-2</c:v>
                </c:pt>
                <c:pt idx="772">
                  <c:v>-9.6378000000000005E-2</c:v>
                </c:pt>
                <c:pt idx="773">
                  <c:v>-9.6378000000000005E-2</c:v>
                </c:pt>
                <c:pt idx="774">
                  <c:v>-9.6378000000000005E-2</c:v>
                </c:pt>
                <c:pt idx="775">
                  <c:v>-9.0176000000000006E-2</c:v>
                </c:pt>
                <c:pt idx="776">
                  <c:v>-8.3973999999999993E-2</c:v>
                </c:pt>
                <c:pt idx="777">
                  <c:v>-8.3973999999999993E-2</c:v>
                </c:pt>
                <c:pt idx="778">
                  <c:v>-8.3973999999999993E-2</c:v>
                </c:pt>
                <c:pt idx="779">
                  <c:v>-7.1569999999999995E-2</c:v>
                </c:pt>
                <c:pt idx="780">
                  <c:v>-7.7771999999999994E-2</c:v>
                </c:pt>
                <c:pt idx="781">
                  <c:v>-7.7771999999999994E-2</c:v>
                </c:pt>
                <c:pt idx="782">
                  <c:v>-8.3973999999999993E-2</c:v>
                </c:pt>
                <c:pt idx="783">
                  <c:v>-8.3973999999999993E-2</c:v>
                </c:pt>
                <c:pt idx="784">
                  <c:v>-8.3973999999999993E-2</c:v>
                </c:pt>
                <c:pt idx="785">
                  <c:v>-8.3973999999999993E-2</c:v>
                </c:pt>
                <c:pt idx="786">
                  <c:v>-7.7771999999999994E-2</c:v>
                </c:pt>
                <c:pt idx="787">
                  <c:v>-8.3973999999999993E-2</c:v>
                </c:pt>
                <c:pt idx="788">
                  <c:v>-9.0176000000000006E-2</c:v>
                </c:pt>
                <c:pt idx="789">
                  <c:v>-9.0176000000000006E-2</c:v>
                </c:pt>
                <c:pt idx="790">
                  <c:v>-9.0176000000000006E-2</c:v>
                </c:pt>
                <c:pt idx="791">
                  <c:v>-9.0176000000000006E-2</c:v>
                </c:pt>
                <c:pt idx="792">
                  <c:v>-9.0176000000000006E-2</c:v>
                </c:pt>
                <c:pt idx="793">
                  <c:v>-0.10258</c:v>
                </c:pt>
                <c:pt idx="794">
                  <c:v>-9.0176000000000006E-2</c:v>
                </c:pt>
                <c:pt idx="795">
                  <c:v>-9.6378000000000005E-2</c:v>
                </c:pt>
                <c:pt idx="796">
                  <c:v>-9.0176000000000006E-2</c:v>
                </c:pt>
                <c:pt idx="797">
                  <c:v>-9.0176000000000006E-2</c:v>
                </c:pt>
                <c:pt idx="798">
                  <c:v>-9.0176000000000006E-2</c:v>
                </c:pt>
                <c:pt idx="799">
                  <c:v>-9.0176000000000006E-2</c:v>
                </c:pt>
                <c:pt idx="800">
                  <c:v>-0.10258</c:v>
                </c:pt>
                <c:pt idx="801">
                  <c:v>-9.0176000000000006E-2</c:v>
                </c:pt>
                <c:pt idx="802">
                  <c:v>-8.3973999999999993E-2</c:v>
                </c:pt>
                <c:pt idx="803">
                  <c:v>-8.3973999999999993E-2</c:v>
                </c:pt>
                <c:pt idx="804">
                  <c:v>-7.7771999999999994E-2</c:v>
                </c:pt>
                <c:pt idx="805">
                  <c:v>-7.7771999999999994E-2</c:v>
                </c:pt>
                <c:pt idx="806">
                  <c:v>-7.7771999999999994E-2</c:v>
                </c:pt>
                <c:pt idx="807">
                  <c:v>-9.6378000000000005E-2</c:v>
                </c:pt>
                <c:pt idx="808">
                  <c:v>-8.3973999999999993E-2</c:v>
                </c:pt>
                <c:pt idx="809">
                  <c:v>-8.3973999999999993E-2</c:v>
                </c:pt>
                <c:pt idx="810">
                  <c:v>-8.3973999999999993E-2</c:v>
                </c:pt>
                <c:pt idx="811">
                  <c:v>-8.3973999999999993E-2</c:v>
                </c:pt>
                <c:pt idx="812">
                  <c:v>-8.3973999999999993E-2</c:v>
                </c:pt>
                <c:pt idx="813">
                  <c:v>-9.0176000000000006E-2</c:v>
                </c:pt>
                <c:pt idx="814">
                  <c:v>-9.0176000000000006E-2</c:v>
                </c:pt>
                <c:pt idx="815">
                  <c:v>-9.6378000000000005E-2</c:v>
                </c:pt>
                <c:pt idx="816">
                  <c:v>-0.10258</c:v>
                </c:pt>
                <c:pt idx="817">
                  <c:v>-0.10258</c:v>
                </c:pt>
                <c:pt idx="818">
                  <c:v>-9.0176000000000006E-2</c:v>
                </c:pt>
                <c:pt idx="819">
                  <c:v>-9.0176000000000006E-2</c:v>
                </c:pt>
                <c:pt idx="820">
                  <c:v>-9.6378000000000005E-2</c:v>
                </c:pt>
                <c:pt idx="821">
                  <c:v>-9.0176000000000006E-2</c:v>
                </c:pt>
                <c:pt idx="822">
                  <c:v>-9.6378000000000005E-2</c:v>
                </c:pt>
                <c:pt idx="823">
                  <c:v>-9.0176000000000006E-2</c:v>
                </c:pt>
                <c:pt idx="824">
                  <c:v>-9.0176000000000006E-2</c:v>
                </c:pt>
                <c:pt idx="825">
                  <c:v>-9.0176000000000006E-2</c:v>
                </c:pt>
                <c:pt idx="826">
                  <c:v>-9.0176000000000006E-2</c:v>
                </c:pt>
                <c:pt idx="827">
                  <c:v>-8.3973999999999993E-2</c:v>
                </c:pt>
                <c:pt idx="828">
                  <c:v>-7.7771999999999994E-2</c:v>
                </c:pt>
                <c:pt idx="829">
                  <c:v>-8.3973999999999993E-2</c:v>
                </c:pt>
                <c:pt idx="830">
                  <c:v>-7.7771999999999994E-2</c:v>
                </c:pt>
                <c:pt idx="831">
                  <c:v>-7.1569999999999995E-2</c:v>
                </c:pt>
                <c:pt idx="832">
                  <c:v>-7.7771999999999994E-2</c:v>
                </c:pt>
                <c:pt idx="833">
                  <c:v>-7.7771999999999994E-2</c:v>
                </c:pt>
                <c:pt idx="834">
                  <c:v>-7.7771999999999994E-2</c:v>
                </c:pt>
                <c:pt idx="835">
                  <c:v>-7.7771999999999994E-2</c:v>
                </c:pt>
                <c:pt idx="836">
                  <c:v>-8.3973999999999993E-2</c:v>
                </c:pt>
                <c:pt idx="837">
                  <c:v>-8.3973999999999993E-2</c:v>
                </c:pt>
                <c:pt idx="838">
                  <c:v>-7.7771999999999994E-2</c:v>
                </c:pt>
                <c:pt idx="839">
                  <c:v>-7.1569999999999995E-2</c:v>
                </c:pt>
                <c:pt idx="840">
                  <c:v>-7.1569999999999995E-2</c:v>
                </c:pt>
                <c:pt idx="841">
                  <c:v>-7.1569999999999995E-2</c:v>
                </c:pt>
                <c:pt idx="842">
                  <c:v>-6.5367999999999996E-2</c:v>
                </c:pt>
                <c:pt idx="843">
                  <c:v>-7.1569999999999995E-2</c:v>
                </c:pt>
                <c:pt idx="844">
                  <c:v>-6.5367999999999996E-2</c:v>
                </c:pt>
                <c:pt idx="845">
                  <c:v>-6.5367999999999996E-2</c:v>
                </c:pt>
                <c:pt idx="846">
                  <c:v>-5.9166000000000003E-2</c:v>
                </c:pt>
                <c:pt idx="847">
                  <c:v>-5.9166000000000003E-2</c:v>
                </c:pt>
                <c:pt idx="848">
                  <c:v>-6.5367999999999996E-2</c:v>
                </c:pt>
                <c:pt idx="849">
                  <c:v>-5.9166000000000003E-2</c:v>
                </c:pt>
                <c:pt idx="850">
                  <c:v>-6.5367999999999996E-2</c:v>
                </c:pt>
                <c:pt idx="851">
                  <c:v>-6.5367999999999996E-2</c:v>
                </c:pt>
                <c:pt idx="852">
                  <c:v>-6.5367999999999996E-2</c:v>
                </c:pt>
                <c:pt idx="853">
                  <c:v>-6.5367999999999996E-2</c:v>
                </c:pt>
                <c:pt idx="854">
                  <c:v>-5.9166000000000003E-2</c:v>
                </c:pt>
                <c:pt idx="855">
                  <c:v>-6.5367999999999996E-2</c:v>
                </c:pt>
                <c:pt idx="856">
                  <c:v>-7.1569999999999995E-2</c:v>
                </c:pt>
                <c:pt idx="857">
                  <c:v>-6.5367999999999996E-2</c:v>
                </c:pt>
                <c:pt idx="858">
                  <c:v>-8.3973999999999993E-2</c:v>
                </c:pt>
                <c:pt idx="859">
                  <c:v>-8.3973999999999993E-2</c:v>
                </c:pt>
                <c:pt idx="860">
                  <c:v>-9.0176000000000006E-2</c:v>
                </c:pt>
                <c:pt idx="861">
                  <c:v>-9.6378000000000005E-2</c:v>
                </c:pt>
                <c:pt idx="862">
                  <c:v>-9.0176000000000006E-2</c:v>
                </c:pt>
                <c:pt idx="863">
                  <c:v>-9.0176000000000006E-2</c:v>
                </c:pt>
                <c:pt idx="864">
                  <c:v>-9.0176000000000006E-2</c:v>
                </c:pt>
                <c:pt idx="865">
                  <c:v>-9.6378000000000005E-2</c:v>
                </c:pt>
                <c:pt idx="866">
                  <c:v>-9.6378000000000005E-2</c:v>
                </c:pt>
                <c:pt idx="867">
                  <c:v>-8.3973999999999993E-2</c:v>
                </c:pt>
                <c:pt idx="868">
                  <c:v>-9.0176000000000006E-2</c:v>
                </c:pt>
                <c:pt idx="869">
                  <c:v>-8.3973999999999993E-2</c:v>
                </c:pt>
                <c:pt idx="870">
                  <c:v>-8.3973999999999993E-2</c:v>
                </c:pt>
                <c:pt idx="871">
                  <c:v>-9.6378000000000005E-2</c:v>
                </c:pt>
                <c:pt idx="872">
                  <c:v>-7.7771999999999994E-2</c:v>
                </c:pt>
                <c:pt idx="873">
                  <c:v>-7.1569999999999995E-2</c:v>
                </c:pt>
                <c:pt idx="874">
                  <c:v>-7.1569999999999995E-2</c:v>
                </c:pt>
                <c:pt idx="875">
                  <c:v>-7.1569999999999995E-2</c:v>
                </c:pt>
                <c:pt idx="876">
                  <c:v>-6.5367999999999996E-2</c:v>
                </c:pt>
                <c:pt idx="877">
                  <c:v>-7.1569999999999995E-2</c:v>
                </c:pt>
                <c:pt idx="878">
                  <c:v>-8.3973999999999993E-2</c:v>
                </c:pt>
                <c:pt idx="879">
                  <c:v>-7.1569999999999995E-2</c:v>
                </c:pt>
                <c:pt idx="880">
                  <c:v>-7.1569999999999995E-2</c:v>
                </c:pt>
                <c:pt idx="881">
                  <c:v>-7.7771999999999994E-2</c:v>
                </c:pt>
                <c:pt idx="882">
                  <c:v>-7.1569999999999995E-2</c:v>
                </c:pt>
                <c:pt idx="883">
                  <c:v>-7.7771999999999994E-2</c:v>
                </c:pt>
                <c:pt idx="884">
                  <c:v>-8.3973999999999993E-2</c:v>
                </c:pt>
                <c:pt idx="885">
                  <c:v>-9.6378000000000005E-2</c:v>
                </c:pt>
                <c:pt idx="886">
                  <c:v>-8.3973999999999993E-2</c:v>
                </c:pt>
                <c:pt idx="887">
                  <c:v>-7.7771999999999994E-2</c:v>
                </c:pt>
                <c:pt idx="888">
                  <c:v>-7.7771999999999994E-2</c:v>
                </c:pt>
                <c:pt idx="889">
                  <c:v>-7.7771999999999994E-2</c:v>
                </c:pt>
                <c:pt idx="890">
                  <c:v>-7.1569999999999995E-2</c:v>
                </c:pt>
                <c:pt idx="891">
                  <c:v>-6.5367999999999996E-2</c:v>
                </c:pt>
                <c:pt idx="892">
                  <c:v>-5.9166000000000003E-2</c:v>
                </c:pt>
                <c:pt idx="893">
                  <c:v>-6.5367999999999996E-2</c:v>
                </c:pt>
                <c:pt idx="894">
                  <c:v>-6.5367999999999996E-2</c:v>
                </c:pt>
                <c:pt idx="895">
                  <c:v>-6.5367999999999996E-2</c:v>
                </c:pt>
                <c:pt idx="896">
                  <c:v>-5.9166000000000003E-2</c:v>
                </c:pt>
                <c:pt idx="897">
                  <c:v>-5.2963999999999997E-2</c:v>
                </c:pt>
                <c:pt idx="898">
                  <c:v>-5.2963999999999997E-2</c:v>
                </c:pt>
                <c:pt idx="899">
                  <c:v>-5.2963999999999997E-2</c:v>
                </c:pt>
                <c:pt idx="900">
                  <c:v>-5.2963999999999997E-2</c:v>
                </c:pt>
                <c:pt idx="901">
                  <c:v>-5.9166000000000003E-2</c:v>
                </c:pt>
                <c:pt idx="902">
                  <c:v>-5.9166000000000003E-2</c:v>
                </c:pt>
                <c:pt idx="903">
                  <c:v>-5.9166000000000003E-2</c:v>
                </c:pt>
                <c:pt idx="904">
                  <c:v>-5.9166000000000003E-2</c:v>
                </c:pt>
                <c:pt idx="905">
                  <c:v>-5.9166000000000003E-2</c:v>
                </c:pt>
                <c:pt idx="906">
                  <c:v>-5.9166000000000003E-2</c:v>
                </c:pt>
                <c:pt idx="907">
                  <c:v>-5.9166000000000003E-2</c:v>
                </c:pt>
                <c:pt idx="908">
                  <c:v>-5.2963999999999997E-2</c:v>
                </c:pt>
                <c:pt idx="909">
                  <c:v>-5.2963999999999997E-2</c:v>
                </c:pt>
                <c:pt idx="910">
                  <c:v>-5.2963999999999997E-2</c:v>
                </c:pt>
                <c:pt idx="911">
                  <c:v>-4.6762999999999999E-2</c:v>
                </c:pt>
                <c:pt idx="912">
                  <c:v>-5.2963999999999997E-2</c:v>
                </c:pt>
                <c:pt idx="913">
                  <c:v>-4.6762999999999999E-2</c:v>
                </c:pt>
                <c:pt idx="914">
                  <c:v>-5.2963999999999997E-2</c:v>
                </c:pt>
                <c:pt idx="915">
                  <c:v>-4.6762999999999999E-2</c:v>
                </c:pt>
                <c:pt idx="916">
                  <c:v>-4.6762999999999999E-2</c:v>
                </c:pt>
                <c:pt idx="917">
                  <c:v>-4.6762999999999999E-2</c:v>
                </c:pt>
                <c:pt idx="918">
                  <c:v>-4.6762999999999999E-2</c:v>
                </c:pt>
                <c:pt idx="919">
                  <c:v>-4.0561E-2</c:v>
                </c:pt>
                <c:pt idx="920">
                  <c:v>-3.4359000000000001E-2</c:v>
                </c:pt>
                <c:pt idx="921">
                  <c:v>-4.6762999999999999E-2</c:v>
                </c:pt>
                <c:pt idx="922">
                  <c:v>-4.0561E-2</c:v>
                </c:pt>
                <c:pt idx="923">
                  <c:v>-4.0561E-2</c:v>
                </c:pt>
                <c:pt idx="924">
                  <c:v>-4.0561E-2</c:v>
                </c:pt>
                <c:pt idx="925">
                  <c:v>-3.4359000000000001E-2</c:v>
                </c:pt>
                <c:pt idx="926">
                  <c:v>-4.0561E-2</c:v>
                </c:pt>
                <c:pt idx="927">
                  <c:v>-4.0561E-2</c:v>
                </c:pt>
                <c:pt idx="928">
                  <c:v>-3.4359000000000001E-2</c:v>
                </c:pt>
                <c:pt idx="929">
                  <c:v>-3.4359000000000001E-2</c:v>
                </c:pt>
                <c:pt idx="930">
                  <c:v>-3.4359000000000001E-2</c:v>
                </c:pt>
                <c:pt idx="931">
                  <c:v>-2.8157000000000001E-2</c:v>
                </c:pt>
                <c:pt idx="932">
                  <c:v>-3.4359000000000001E-2</c:v>
                </c:pt>
                <c:pt idx="933">
                  <c:v>-2.8157000000000001E-2</c:v>
                </c:pt>
                <c:pt idx="934">
                  <c:v>-3.4359000000000001E-2</c:v>
                </c:pt>
                <c:pt idx="935">
                  <c:v>-1.5753E-2</c:v>
                </c:pt>
                <c:pt idx="936">
                  <c:v>-3.4359000000000001E-2</c:v>
                </c:pt>
                <c:pt idx="937">
                  <c:v>-2.8157000000000001E-2</c:v>
                </c:pt>
                <c:pt idx="938">
                  <c:v>-1.5753E-2</c:v>
                </c:pt>
                <c:pt idx="939">
                  <c:v>-1.5753E-2</c:v>
                </c:pt>
                <c:pt idx="940">
                  <c:v>-9.5510000000000005E-3</c:v>
                </c:pt>
                <c:pt idx="941">
                  <c:v>-9.5510000000000005E-3</c:v>
                </c:pt>
                <c:pt idx="942">
                  <c:v>-3.349E-3</c:v>
                </c:pt>
                <c:pt idx="943">
                  <c:v>-1.5753E-2</c:v>
                </c:pt>
                <c:pt idx="944">
                  <c:v>-2.8157000000000001E-2</c:v>
                </c:pt>
                <c:pt idx="945">
                  <c:v>-2.8157000000000001E-2</c:v>
                </c:pt>
                <c:pt idx="946">
                  <c:v>-2.8157000000000001E-2</c:v>
                </c:pt>
                <c:pt idx="947">
                  <c:v>-2.8157000000000001E-2</c:v>
                </c:pt>
                <c:pt idx="948">
                  <c:v>-2.8157000000000001E-2</c:v>
                </c:pt>
                <c:pt idx="949">
                  <c:v>-4.0561E-2</c:v>
                </c:pt>
                <c:pt idx="950">
                  <c:v>-3.4359000000000001E-2</c:v>
                </c:pt>
                <c:pt idx="951">
                  <c:v>-3.4359000000000001E-2</c:v>
                </c:pt>
                <c:pt idx="952">
                  <c:v>-3.4359000000000001E-2</c:v>
                </c:pt>
                <c:pt idx="953">
                  <c:v>-2.8157000000000001E-2</c:v>
                </c:pt>
                <c:pt idx="954">
                  <c:v>-2.8157000000000001E-2</c:v>
                </c:pt>
                <c:pt idx="955">
                  <c:v>-2.8157000000000001E-2</c:v>
                </c:pt>
                <c:pt idx="956">
                  <c:v>-4.6762999999999999E-2</c:v>
                </c:pt>
                <c:pt idx="957">
                  <c:v>-3.4359000000000001E-2</c:v>
                </c:pt>
                <c:pt idx="958">
                  <c:v>-3.4359000000000001E-2</c:v>
                </c:pt>
                <c:pt idx="959">
                  <c:v>-3.4359000000000001E-2</c:v>
                </c:pt>
                <c:pt idx="960">
                  <c:v>-3.4359000000000001E-2</c:v>
                </c:pt>
                <c:pt idx="961">
                  <c:v>-4.0561E-2</c:v>
                </c:pt>
                <c:pt idx="962">
                  <c:v>-3.4359000000000001E-2</c:v>
                </c:pt>
                <c:pt idx="963">
                  <c:v>-5.2963999999999997E-2</c:v>
                </c:pt>
                <c:pt idx="964">
                  <c:v>-3.4359000000000001E-2</c:v>
                </c:pt>
                <c:pt idx="965">
                  <c:v>-3.4359000000000001E-2</c:v>
                </c:pt>
                <c:pt idx="966">
                  <c:v>-4.0561E-2</c:v>
                </c:pt>
                <c:pt idx="967">
                  <c:v>-4.0561E-2</c:v>
                </c:pt>
                <c:pt idx="968">
                  <c:v>-4.0561E-2</c:v>
                </c:pt>
                <c:pt idx="969">
                  <c:v>-4.0561E-2</c:v>
                </c:pt>
                <c:pt idx="970">
                  <c:v>-3.4359000000000001E-2</c:v>
                </c:pt>
                <c:pt idx="971">
                  <c:v>-3.4359000000000001E-2</c:v>
                </c:pt>
                <c:pt idx="972">
                  <c:v>-2.8157000000000001E-2</c:v>
                </c:pt>
                <c:pt idx="973">
                  <c:v>-2.8157000000000001E-2</c:v>
                </c:pt>
                <c:pt idx="974">
                  <c:v>-2.1954999999999999E-2</c:v>
                </c:pt>
                <c:pt idx="975">
                  <c:v>-2.1954999999999999E-2</c:v>
                </c:pt>
                <c:pt idx="976">
                  <c:v>-2.8157000000000001E-2</c:v>
                </c:pt>
                <c:pt idx="977">
                  <c:v>-2.1954999999999999E-2</c:v>
                </c:pt>
                <c:pt idx="978">
                  <c:v>-3.4359000000000001E-2</c:v>
                </c:pt>
                <c:pt idx="979">
                  <c:v>-3.4359000000000001E-2</c:v>
                </c:pt>
                <c:pt idx="980">
                  <c:v>-2.8157000000000001E-2</c:v>
                </c:pt>
                <c:pt idx="981">
                  <c:v>-2.8157000000000001E-2</c:v>
                </c:pt>
                <c:pt idx="982">
                  <c:v>-2.8157000000000001E-2</c:v>
                </c:pt>
                <c:pt idx="983">
                  <c:v>-4.0561E-2</c:v>
                </c:pt>
                <c:pt idx="984">
                  <c:v>-4.0561E-2</c:v>
                </c:pt>
                <c:pt idx="985">
                  <c:v>-4.6762999999999999E-2</c:v>
                </c:pt>
                <c:pt idx="986">
                  <c:v>-4.0561E-2</c:v>
                </c:pt>
                <c:pt idx="987">
                  <c:v>-4.0561E-2</c:v>
                </c:pt>
                <c:pt idx="988">
                  <c:v>-4.6762999999999999E-2</c:v>
                </c:pt>
                <c:pt idx="989">
                  <c:v>-4.6762999999999999E-2</c:v>
                </c:pt>
                <c:pt idx="990">
                  <c:v>-4.0561E-2</c:v>
                </c:pt>
                <c:pt idx="991">
                  <c:v>-3.4359000000000001E-2</c:v>
                </c:pt>
                <c:pt idx="992">
                  <c:v>-4.0561E-2</c:v>
                </c:pt>
                <c:pt idx="993">
                  <c:v>-4.0561E-2</c:v>
                </c:pt>
                <c:pt idx="994">
                  <c:v>-4.0561E-2</c:v>
                </c:pt>
                <c:pt idx="995">
                  <c:v>-4.0561E-2</c:v>
                </c:pt>
                <c:pt idx="996">
                  <c:v>-4.0561E-2</c:v>
                </c:pt>
                <c:pt idx="997">
                  <c:v>-3.4359000000000001E-2</c:v>
                </c:pt>
                <c:pt idx="998">
                  <c:v>-3.4359000000000001E-2</c:v>
                </c:pt>
                <c:pt idx="999">
                  <c:v>-3.4359000000000001E-2</c:v>
                </c:pt>
                <c:pt idx="1000">
                  <c:v>-2.8157000000000001E-2</c:v>
                </c:pt>
                <c:pt idx="1001">
                  <c:v>-3.4359000000000001E-2</c:v>
                </c:pt>
                <c:pt idx="1002">
                  <c:v>-2.8157000000000001E-2</c:v>
                </c:pt>
                <c:pt idx="1003">
                  <c:v>-2.1954999999999999E-2</c:v>
                </c:pt>
                <c:pt idx="1004">
                  <c:v>-2.8157000000000001E-2</c:v>
                </c:pt>
                <c:pt idx="1005">
                  <c:v>-2.8157000000000001E-2</c:v>
                </c:pt>
                <c:pt idx="1006">
                  <c:v>-3.4359000000000001E-2</c:v>
                </c:pt>
                <c:pt idx="1007">
                  <c:v>-3.4359000000000001E-2</c:v>
                </c:pt>
                <c:pt idx="1008">
                  <c:v>-3.4359000000000001E-2</c:v>
                </c:pt>
                <c:pt idx="1009">
                  <c:v>-2.8157000000000001E-2</c:v>
                </c:pt>
                <c:pt idx="1010">
                  <c:v>-2.8157000000000001E-2</c:v>
                </c:pt>
                <c:pt idx="1011">
                  <c:v>-2.8157000000000001E-2</c:v>
                </c:pt>
                <c:pt idx="1012">
                  <c:v>-2.8157000000000001E-2</c:v>
                </c:pt>
                <c:pt idx="1013">
                  <c:v>-2.1954999999999999E-2</c:v>
                </c:pt>
                <c:pt idx="1014">
                  <c:v>-4.0561E-2</c:v>
                </c:pt>
                <c:pt idx="1015">
                  <c:v>-4.0561E-2</c:v>
                </c:pt>
                <c:pt idx="1016">
                  <c:v>-4.6762999999999999E-2</c:v>
                </c:pt>
                <c:pt idx="1017">
                  <c:v>-4.6762999999999999E-2</c:v>
                </c:pt>
                <c:pt idx="1018">
                  <c:v>-4.6762999999999999E-2</c:v>
                </c:pt>
                <c:pt idx="1019">
                  <c:v>-4.6762999999999999E-2</c:v>
                </c:pt>
                <c:pt idx="1020">
                  <c:v>-4.0561E-2</c:v>
                </c:pt>
                <c:pt idx="1021">
                  <c:v>-4.6762999999999999E-2</c:v>
                </c:pt>
                <c:pt idx="1022">
                  <c:v>-3.4359000000000001E-2</c:v>
                </c:pt>
                <c:pt idx="1023">
                  <c:v>-3.4359000000000001E-2</c:v>
                </c:pt>
                <c:pt idx="1024">
                  <c:v>-2.8157000000000001E-2</c:v>
                </c:pt>
                <c:pt idx="1025">
                  <c:v>-2.8157000000000001E-2</c:v>
                </c:pt>
                <c:pt idx="1026">
                  <c:v>-2.1954999999999999E-2</c:v>
                </c:pt>
                <c:pt idx="1027">
                  <c:v>-3.4359000000000001E-2</c:v>
                </c:pt>
                <c:pt idx="1028">
                  <c:v>-1.5753E-2</c:v>
                </c:pt>
                <c:pt idx="1029">
                  <c:v>-9.5510000000000005E-3</c:v>
                </c:pt>
                <c:pt idx="1030">
                  <c:v>-1.5753E-2</c:v>
                </c:pt>
                <c:pt idx="1031">
                  <c:v>-9.5510000000000005E-3</c:v>
                </c:pt>
                <c:pt idx="1032">
                  <c:v>-9.5510000000000005E-3</c:v>
                </c:pt>
                <c:pt idx="1033">
                  <c:v>-9.5510000000000005E-3</c:v>
                </c:pt>
                <c:pt idx="1034">
                  <c:v>-3.4359000000000001E-2</c:v>
                </c:pt>
                <c:pt idx="1035">
                  <c:v>-1.5753E-2</c:v>
                </c:pt>
                <c:pt idx="1036">
                  <c:v>-1.5753E-2</c:v>
                </c:pt>
                <c:pt idx="1037">
                  <c:v>-2.1954999999999999E-2</c:v>
                </c:pt>
                <c:pt idx="1038">
                  <c:v>-1.5753E-2</c:v>
                </c:pt>
                <c:pt idx="1039">
                  <c:v>-9.5510000000000005E-3</c:v>
                </c:pt>
                <c:pt idx="1040">
                  <c:v>-3.349E-3</c:v>
                </c:pt>
                <c:pt idx="1041">
                  <c:v>-1.5753E-2</c:v>
                </c:pt>
                <c:pt idx="1042">
                  <c:v>2.8530000000000001E-3</c:v>
                </c:pt>
                <c:pt idx="1043">
                  <c:v>1.5257E-2</c:v>
                </c:pt>
                <c:pt idx="1044">
                  <c:v>9.0550000000000005E-3</c:v>
                </c:pt>
                <c:pt idx="1045">
                  <c:v>9.0550000000000005E-3</c:v>
                </c:pt>
                <c:pt idx="1046">
                  <c:v>9.0550000000000005E-3</c:v>
                </c:pt>
                <c:pt idx="1047">
                  <c:v>9.0550000000000005E-3</c:v>
                </c:pt>
                <c:pt idx="1048">
                  <c:v>-3.349E-3</c:v>
                </c:pt>
                <c:pt idx="1049">
                  <c:v>-3.349E-3</c:v>
                </c:pt>
                <c:pt idx="1050">
                  <c:v>-3.349E-3</c:v>
                </c:pt>
                <c:pt idx="1051">
                  <c:v>-9.5510000000000005E-3</c:v>
                </c:pt>
                <c:pt idx="1052">
                  <c:v>-9.5510000000000005E-3</c:v>
                </c:pt>
                <c:pt idx="1053">
                  <c:v>-2.1954999999999999E-2</c:v>
                </c:pt>
                <c:pt idx="1054">
                  <c:v>-2.1954999999999999E-2</c:v>
                </c:pt>
                <c:pt idx="1055">
                  <c:v>-2.1954999999999999E-2</c:v>
                </c:pt>
                <c:pt idx="1056">
                  <c:v>-2.8157000000000001E-2</c:v>
                </c:pt>
                <c:pt idx="1057">
                  <c:v>-2.8157000000000001E-2</c:v>
                </c:pt>
                <c:pt idx="1058">
                  <c:v>-2.8157000000000001E-2</c:v>
                </c:pt>
                <c:pt idx="1059">
                  <c:v>-2.8157000000000001E-2</c:v>
                </c:pt>
                <c:pt idx="1060">
                  <c:v>-2.8157000000000001E-2</c:v>
                </c:pt>
                <c:pt idx="1061">
                  <c:v>-2.8157000000000001E-2</c:v>
                </c:pt>
                <c:pt idx="1062">
                  <c:v>-2.1954999999999999E-2</c:v>
                </c:pt>
                <c:pt idx="1063">
                  <c:v>-2.8157000000000001E-2</c:v>
                </c:pt>
                <c:pt idx="1064">
                  <c:v>-3.4359000000000001E-2</c:v>
                </c:pt>
                <c:pt idx="1065">
                  <c:v>-2.8157000000000001E-2</c:v>
                </c:pt>
                <c:pt idx="1066">
                  <c:v>-2.1954999999999999E-2</c:v>
                </c:pt>
                <c:pt idx="1067">
                  <c:v>-2.1954999999999999E-2</c:v>
                </c:pt>
                <c:pt idx="1068">
                  <c:v>-2.1954999999999999E-2</c:v>
                </c:pt>
                <c:pt idx="1069">
                  <c:v>-2.8157000000000001E-2</c:v>
                </c:pt>
                <c:pt idx="1070">
                  <c:v>-2.8157000000000001E-2</c:v>
                </c:pt>
                <c:pt idx="1071">
                  <c:v>-2.8157000000000001E-2</c:v>
                </c:pt>
                <c:pt idx="1072">
                  <c:v>-2.8157000000000001E-2</c:v>
                </c:pt>
                <c:pt idx="1073">
                  <c:v>-2.8157000000000001E-2</c:v>
                </c:pt>
                <c:pt idx="1074">
                  <c:v>-2.8157000000000001E-2</c:v>
                </c:pt>
                <c:pt idx="1075">
                  <c:v>-3.4359000000000001E-2</c:v>
                </c:pt>
                <c:pt idx="1076">
                  <c:v>-3.4359000000000001E-2</c:v>
                </c:pt>
                <c:pt idx="1077">
                  <c:v>-4.0561E-2</c:v>
                </c:pt>
                <c:pt idx="1078">
                  <c:v>-4.6762999999999999E-2</c:v>
                </c:pt>
                <c:pt idx="1079">
                  <c:v>-4.6762999999999999E-2</c:v>
                </c:pt>
                <c:pt idx="1080">
                  <c:v>-4.6762999999999999E-2</c:v>
                </c:pt>
                <c:pt idx="1081">
                  <c:v>-5.2963999999999997E-2</c:v>
                </c:pt>
                <c:pt idx="1082">
                  <c:v>-5.9166000000000003E-2</c:v>
                </c:pt>
                <c:pt idx="1083">
                  <c:v>-5.9166000000000003E-2</c:v>
                </c:pt>
                <c:pt idx="1084">
                  <c:v>-6.5367999999999996E-2</c:v>
                </c:pt>
                <c:pt idx="1085">
                  <c:v>-5.9166000000000003E-2</c:v>
                </c:pt>
                <c:pt idx="1086">
                  <c:v>-5.9166000000000003E-2</c:v>
                </c:pt>
                <c:pt idx="1087">
                  <c:v>-5.2963999999999997E-2</c:v>
                </c:pt>
                <c:pt idx="1088">
                  <c:v>-4.6762999999999999E-2</c:v>
                </c:pt>
                <c:pt idx="1089">
                  <c:v>-4.6762999999999999E-2</c:v>
                </c:pt>
                <c:pt idx="1090">
                  <c:v>-4.6762999999999999E-2</c:v>
                </c:pt>
                <c:pt idx="1091">
                  <c:v>-4.6762999999999999E-2</c:v>
                </c:pt>
                <c:pt idx="1092">
                  <c:v>-4.6762999999999999E-2</c:v>
                </c:pt>
                <c:pt idx="1093">
                  <c:v>-4.0561E-2</c:v>
                </c:pt>
                <c:pt idx="1094">
                  <c:v>-4.6762999999999999E-2</c:v>
                </c:pt>
                <c:pt idx="1095">
                  <c:v>-5.2963999999999997E-2</c:v>
                </c:pt>
                <c:pt idx="1096">
                  <c:v>-5.2963999999999997E-2</c:v>
                </c:pt>
                <c:pt idx="1097">
                  <c:v>-5.9166000000000003E-2</c:v>
                </c:pt>
                <c:pt idx="1098">
                  <c:v>-5.2963999999999997E-2</c:v>
                </c:pt>
                <c:pt idx="1099">
                  <c:v>-5.9166000000000003E-2</c:v>
                </c:pt>
                <c:pt idx="1100">
                  <c:v>-6.5367999999999996E-2</c:v>
                </c:pt>
                <c:pt idx="1101">
                  <c:v>-5.9166000000000003E-2</c:v>
                </c:pt>
                <c:pt idx="1102">
                  <c:v>-4.6762999999999999E-2</c:v>
                </c:pt>
                <c:pt idx="1103">
                  <c:v>-5.2963999999999997E-2</c:v>
                </c:pt>
                <c:pt idx="1104">
                  <c:v>-5.2963999999999997E-2</c:v>
                </c:pt>
                <c:pt idx="1105">
                  <c:v>-5.9166000000000003E-2</c:v>
                </c:pt>
                <c:pt idx="1106">
                  <c:v>-5.9166000000000003E-2</c:v>
                </c:pt>
                <c:pt idx="1107">
                  <c:v>-5.9166000000000003E-2</c:v>
                </c:pt>
                <c:pt idx="1108">
                  <c:v>-5.9166000000000003E-2</c:v>
                </c:pt>
                <c:pt idx="1109">
                  <c:v>-5.2963999999999997E-2</c:v>
                </c:pt>
                <c:pt idx="1110">
                  <c:v>-5.9166000000000003E-2</c:v>
                </c:pt>
                <c:pt idx="1111">
                  <c:v>-5.9166000000000003E-2</c:v>
                </c:pt>
                <c:pt idx="1112">
                  <c:v>-7.1569999999999995E-2</c:v>
                </c:pt>
                <c:pt idx="1113">
                  <c:v>-6.5367999999999996E-2</c:v>
                </c:pt>
                <c:pt idx="1114">
                  <c:v>-6.5367999999999996E-2</c:v>
                </c:pt>
                <c:pt idx="1115">
                  <c:v>-6.5367999999999996E-2</c:v>
                </c:pt>
                <c:pt idx="1116">
                  <c:v>-6.5367999999999996E-2</c:v>
                </c:pt>
                <c:pt idx="1117">
                  <c:v>-6.5367999999999996E-2</c:v>
                </c:pt>
                <c:pt idx="1118">
                  <c:v>-7.1569999999999995E-2</c:v>
                </c:pt>
                <c:pt idx="1119">
                  <c:v>-9.0176000000000006E-2</c:v>
                </c:pt>
                <c:pt idx="1120">
                  <c:v>-7.1569999999999995E-2</c:v>
                </c:pt>
                <c:pt idx="1121">
                  <c:v>-7.1569999999999995E-2</c:v>
                </c:pt>
                <c:pt idx="1122">
                  <c:v>-7.1569999999999995E-2</c:v>
                </c:pt>
                <c:pt idx="1123">
                  <c:v>-6.5367999999999996E-2</c:v>
                </c:pt>
                <c:pt idx="1124">
                  <c:v>-5.9166000000000003E-2</c:v>
                </c:pt>
                <c:pt idx="1125">
                  <c:v>-5.2963999999999997E-2</c:v>
                </c:pt>
                <c:pt idx="1126">
                  <c:v>-5.2963999999999997E-2</c:v>
                </c:pt>
                <c:pt idx="1127">
                  <c:v>-5.2963999999999997E-2</c:v>
                </c:pt>
                <c:pt idx="1128">
                  <c:v>-5.2963999999999997E-2</c:v>
                </c:pt>
                <c:pt idx="1129">
                  <c:v>-5.2963999999999997E-2</c:v>
                </c:pt>
                <c:pt idx="1130">
                  <c:v>-5.9166000000000003E-2</c:v>
                </c:pt>
                <c:pt idx="1131">
                  <c:v>-5.9166000000000003E-2</c:v>
                </c:pt>
                <c:pt idx="1132">
                  <c:v>-5.9166000000000003E-2</c:v>
                </c:pt>
                <c:pt idx="1133">
                  <c:v>-5.9166000000000003E-2</c:v>
                </c:pt>
                <c:pt idx="1134">
                  <c:v>-6.5367999999999996E-2</c:v>
                </c:pt>
                <c:pt idx="1135">
                  <c:v>-5.9166000000000003E-2</c:v>
                </c:pt>
                <c:pt idx="1136">
                  <c:v>-5.9166000000000003E-2</c:v>
                </c:pt>
                <c:pt idx="1137">
                  <c:v>-5.2963999999999997E-2</c:v>
                </c:pt>
                <c:pt idx="1138">
                  <c:v>-4.6762999999999999E-2</c:v>
                </c:pt>
                <c:pt idx="1139">
                  <c:v>-4.6762999999999999E-2</c:v>
                </c:pt>
                <c:pt idx="1140">
                  <c:v>-4.0561E-2</c:v>
                </c:pt>
                <c:pt idx="1141">
                  <c:v>-4.6762999999999999E-2</c:v>
                </c:pt>
                <c:pt idx="1142">
                  <c:v>-5.2963999999999997E-2</c:v>
                </c:pt>
                <c:pt idx="1143">
                  <c:v>-4.6762999999999999E-2</c:v>
                </c:pt>
                <c:pt idx="1144">
                  <c:v>-4.6762999999999999E-2</c:v>
                </c:pt>
                <c:pt idx="1145">
                  <c:v>-4.6762999999999999E-2</c:v>
                </c:pt>
                <c:pt idx="1146">
                  <c:v>-4.6762999999999999E-2</c:v>
                </c:pt>
                <c:pt idx="1147">
                  <c:v>-4.0561E-2</c:v>
                </c:pt>
                <c:pt idx="1148">
                  <c:v>-5.2963999999999997E-2</c:v>
                </c:pt>
                <c:pt idx="1149">
                  <c:v>-5.2963999999999997E-2</c:v>
                </c:pt>
                <c:pt idx="1150">
                  <c:v>-4.6762999999999999E-2</c:v>
                </c:pt>
                <c:pt idx="1151">
                  <c:v>-4.6762999999999999E-2</c:v>
                </c:pt>
                <c:pt idx="1152">
                  <c:v>-4.0561E-2</c:v>
                </c:pt>
                <c:pt idx="1153">
                  <c:v>-3.4359000000000001E-2</c:v>
                </c:pt>
                <c:pt idx="1154">
                  <c:v>-3.4359000000000001E-2</c:v>
                </c:pt>
                <c:pt idx="1155">
                  <c:v>-4.0561E-2</c:v>
                </c:pt>
                <c:pt idx="1156">
                  <c:v>-4.0561E-2</c:v>
                </c:pt>
                <c:pt idx="1157">
                  <c:v>-4.0561E-2</c:v>
                </c:pt>
                <c:pt idx="1158">
                  <c:v>-4.0561E-2</c:v>
                </c:pt>
                <c:pt idx="1159">
                  <c:v>-4.0561E-2</c:v>
                </c:pt>
                <c:pt idx="1160">
                  <c:v>-4.0561E-2</c:v>
                </c:pt>
                <c:pt idx="1161">
                  <c:v>-3.4359000000000001E-2</c:v>
                </c:pt>
                <c:pt idx="1162">
                  <c:v>-4.0561E-2</c:v>
                </c:pt>
                <c:pt idx="1163">
                  <c:v>-4.0561E-2</c:v>
                </c:pt>
                <c:pt idx="1164">
                  <c:v>-4.0561E-2</c:v>
                </c:pt>
                <c:pt idx="1165">
                  <c:v>-3.4359000000000001E-2</c:v>
                </c:pt>
                <c:pt idx="1166">
                  <c:v>-2.8157000000000001E-2</c:v>
                </c:pt>
                <c:pt idx="1167">
                  <c:v>-2.8157000000000001E-2</c:v>
                </c:pt>
                <c:pt idx="1168">
                  <c:v>-3.4359000000000001E-2</c:v>
                </c:pt>
                <c:pt idx="1169">
                  <c:v>-3.4359000000000001E-2</c:v>
                </c:pt>
                <c:pt idx="1170">
                  <c:v>-3.4359000000000001E-2</c:v>
                </c:pt>
                <c:pt idx="1171">
                  <c:v>-3.4359000000000001E-2</c:v>
                </c:pt>
                <c:pt idx="1172">
                  <c:v>-3.4359000000000001E-2</c:v>
                </c:pt>
                <c:pt idx="1173">
                  <c:v>-3.4359000000000001E-2</c:v>
                </c:pt>
                <c:pt idx="1174">
                  <c:v>-2.8157000000000001E-2</c:v>
                </c:pt>
                <c:pt idx="1175">
                  <c:v>-2.8157000000000001E-2</c:v>
                </c:pt>
                <c:pt idx="1176">
                  <c:v>-2.1954999999999999E-2</c:v>
                </c:pt>
                <c:pt idx="1177">
                  <c:v>-2.8157000000000001E-2</c:v>
                </c:pt>
                <c:pt idx="1178">
                  <c:v>-3.4359000000000001E-2</c:v>
                </c:pt>
                <c:pt idx="1179">
                  <c:v>-3.4359000000000001E-2</c:v>
                </c:pt>
                <c:pt idx="1180">
                  <c:v>-2.8157000000000001E-2</c:v>
                </c:pt>
                <c:pt idx="1181">
                  <c:v>-4.0561E-2</c:v>
                </c:pt>
                <c:pt idx="1182">
                  <c:v>-4.0561E-2</c:v>
                </c:pt>
                <c:pt idx="1183">
                  <c:v>-5.2963999999999997E-2</c:v>
                </c:pt>
                <c:pt idx="1184">
                  <c:v>-4.6762999999999999E-2</c:v>
                </c:pt>
                <c:pt idx="1185">
                  <c:v>-4.6762999999999999E-2</c:v>
                </c:pt>
                <c:pt idx="1186">
                  <c:v>-5.2963999999999997E-2</c:v>
                </c:pt>
                <c:pt idx="1187">
                  <c:v>-5.9166000000000003E-2</c:v>
                </c:pt>
                <c:pt idx="1188">
                  <c:v>-5.9166000000000003E-2</c:v>
                </c:pt>
                <c:pt idx="1189">
                  <c:v>-5.2963999999999997E-2</c:v>
                </c:pt>
                <c:pt idx="1190">
                  <c:v>-7.1569999999999995E-2</c:v>
                </c:pt>
                <c:pt idx="1191">
                  <c:v>-4.6762999999999999E-2</c:v>
                </c:pt>
                <c:pt idx="1192">
                  <c:v>-4.0561E-2</c:v>
                </c:pt>
                <c:pt idx="1193">
                  <c:v>-4.0561E-2</c:v>
                </c:pt>
                <c:pt idx="1194">
                  <c:v>-3.4359000000000001E-2</c:v>
                </c:pt>
                <c:pt idx="1195">
                  <c:v>-4.0561E-2</c:v>
                </c:pt>
                <c:pt idx="1196">
                  <c:v>-3.4359000000000001E-2</c:v>
                </c:pt>
                <c:pt idx="1197">
                  <c:v>-4.6762999999999999E-2</c:v>
                </c:pt>
                <c:pt idx="1198">
                  <c:v>-2.8157000000000001E-2</c:v>
                </c:pt>
                <c:pt idx="1199">
                  <c:v>-2.1954999999999999E-2</c:v>
                </c:pt>
                <c:pt idx="1200">
                  <c:v>-1.5753E-2</c:v>
                </c:pt>
                <c:pt idx="1201">
                  <c:v>-1.5753E-2</c:v>
                </c:pt>
                <c:pt idx="1202">
                  <c:v>-9.5510000000000005E-3</c:v>
                </c:pt>
                <c:pt idx="1203">
                  <c:v>-3.349E-3</c:v>
                </c:pt>
                <c:pt idx="1204">
                  <c:v>-9.5510000000000005E-3</c:v>
                </c:pt>
                <c:pt idx="1205">
                  <c:v>-9.5510000000000005E-3</c:v>
                </c:pt>
                <c:pt idx="1206">
                  <c:v>-9.5510000000000005E-3</c:v>
                </c:pt>
                <c:pt idx="1207">
                  <c:v>-1.5753E-2</c:v>
                </c:pt>
                <c:pt idx="1208">
                  <c:v>-9.5510000000000005E-3</c:v>
                </c:pt>
                <c:pt idx="1209">
                  <c:v>-1.5753E-2</c:v>
                </c:pt>
                <c:pt idx="1210">
                  <c:v>-2.8157000000000001E-2</c:v>
                </c:pt>
                <c:pt idx="1211">
                  <c:v>-2.8157000000000001E-2</c:v>
                </c:pt>
                <c:pt idx="1212">
                  <c:v>-3.4359000000000001E-2</c:v>
                </c:pt>
                <c:pt idx="1213">
                  <c:v>-3.4359000000000001E-2</c:v>
                </c:pt>
                <c:pt idx="1214">
                  <c:v>-2.8157000000000001E-2</c:v>
                </c:pt>
                <c:pt idx="1215">
                  <c:v>-2.8157000000000001E-2</c:v>
                </c:pt>
                <c:pt idx="1216">
                  <c:v>-3.4359000000000001E-2</c:v>
                </c:pt>
                <c:pt idx="1217">
                  <c:v>-3.4359000000000001E-2</c:v>
                </c:pt>
                <c:pt idx="1218">
                  <c:v>-2.8157000000000001E-2</c:v>
                </c:pt>
                <c:pt idx="1219">
                  <c:v>-2.8157000000000001E-2</c:v>
                </c:pt>
                <c:pt idx="1220">
                  <c:v>-2.8157000000000001E-2</c:v>
                </c:pt>
                <c:pt idx="1221">
                  <c:v>-2.8157000000000001E-2</c:v>
                </c:pt>
                <c:pt idx="1222">
                  <c:v>-2.8157000000000001E-2</c:v>
                </c:pt>
                <c:pt idx="1223">
                  <c:v>-2.8157000000000001E-2</c:v>
                </c:pt>
                <c:pt idx="1224">
                  <c:v>-2.1954999999999999E-2</c:v>
                </c:pt>
                <c:pt idx="1225">
                  <c:v>-2.1954999999999999E-2</c:v>
                </c:pt>
                <c:pt idx="1226">
                  <c:v>-2.1954999999999999E-2</c:v>
                </c:pt>
                <c:pt idx="1227">
                  <c:v>-2.8157000000000001E-2</c:v>
                </c:pt>
                <c:pt idx="1228">
                  <c:v>-2.1954999999999999E-2</c:v>
                </c:pt>
                <c:pt idx="1229">
                  <c:v>-2.8157000000000001E-2</c:v>
                </c:pt>
                <c:pt idx="1230">
                  <c:v>-2.8157000000000001E-2</c:v>
                </c:pt>
                <c:pt idx="1231">
                  <c:v>-2.8157000000000001E-2</c:v>
                </c:pt>
                <c:pt idx="1232">
                  <c:v>-3.4359000000000001E-2</c:v>
                </c:pt>
                <c:pt idx="1233">
                  <c:v>-4.0561E-2</c:v>
                </c:pt>
                <c:pt idx="1234">
                  <c:v>-4.0561E-2</c:v>
                </c:pt>
                <c:pt idx="1235">
                  <c:v>-4.6762999999999999E-2</c:v>
                </c:pt>
                <c:pt idx="1236">
                  <c:v>-4.6762999999999999E-2</c:v>
                </c:pt>
                <c:pt idx="1237">
                  <c:v>-5.2963999999999997E-2</c:v>
                </c:pt>
                <c:pt idx="1238">
                  <c:v>-4.6762999999999999E-2</c:v>
                </c:pt>
                <c:pt idx="1239">
                  <c:v>-4.6762999999999999E-2</c:v>
                </c:pt>
                <c:pt idx="1240">
                  <c:v>-5.9166000000000003E-2</c:v>
                </c:pt>
                <c:pt idx="1241">
                  <c:v>-5.9166000000000003E-2</c:v>
                </c:pt>
                <c:pt idx="1242">
                  <c:v>-5.9166000000000003E-2</c:v>
                </c:pt>
                <c:pt idx="1243">
                  <c:v>-5.2963999999999997E-2</c:v>
                </c:pt>
                <c:pt idx="1244">
                  <c:v>-4.6762999999999999E-2</c:v>
                </c:pt>
                <c:pt idx="1245">
                  <c:v>-4.0561E-2</c:v>
                </c:pt>
                <c:pt idx="1246">
                  <c:v>-3.4359000000000001E-2</c:v>
                </c:pt>
                <c:pt idx="1247">
                  <c:v>-3.4359000000000001E-2</c:v>
                </c:pt>
                <c:pt idx="1248">
                  <c:v>-2.8157000000000001E-2</c:v>
                </c:pt>
                <c:pt idx="1249">
                  <c:v>-3.4359000000000001E-2</c:v>
                </c:pt>
                <c:pt idx="1250">
                  <c:v>-3.4359000000000001E-2</c:v>
                </c:pt>
                <c:pt idx="1251">
                  <c:v>-2.8157000000000001E-2</c:v>
                </c:pt>
                <c:pt idx="1252">
                  <c:v>-2.1954999999999999E-2</c:v>
                </c:pt>
                <c:pt idx="1253">
                  <c:v>-1.5753E-2</c:v>
                </c:pt>
                <c:pt idx="1254">
                  <c:v>-3.349E-3</c:v>
                </c:pt>
                <c:pt idx="1255">
                  <c:v>-2.1954999999999999E-2</c:v>
                </c:pt>
                <c:pt idx="1256">
                  <c:v>-1.5753E-2</c:v>
                </c:pt>
                <c:pt idx="1257">
                  <c:v>-2.1954999999999999E-2</c:v>
                </c:pt>
                <c:pt idx="1258">
                  <c:v>-2.1954999999999999E-2</c:v>
                </c:pt>
                <c:pt idx="1259">
                  <c:v>-2.1954999999999999E-2</c:v>
                </c:pt>
                <c:pt idx="1260">
                  <c:v>-2.8157000000000001E-2</c:v>
                </c:pt>
                <c:pt idx="1261">
                  <c:v>-2.1954999999999999E-2</c:v>
                </c:pt>
                <c:pt idx="1262">
                  <c:v>-2.1954999999999999E-2</c:v>
                </c:pt>
                <c:pt idx="1263">
                  <c:v>-2.1954999999999999E-2</c:v>
                </c:pt>
                <c:pt idx="1264">
                  <c:v>-2.1954999999999999E-2</c:v>
                </c:pt>
                <c:pt idx="1265">
                  <c:v>-2.1954999999999999E-2</c:v>
                </c:pt>
                <c:pt idx="1266">
                  <c:v>-2.8157000000000001E-2</c:v>
                </c:pt>
                <c:pt idx="1267">
                  <c:v>-3.4359000000000001E-2</c:v>
                </c:pt>
                <c:pt idx="1268">
                  <c:v>-4.0561E-2</c:v>
                </c:pt>
                <c:pt idx="1269">
                  <c:v>-4.0561E-2</c:v>
                </c:pt>
                <c:pt idx="1270">
                  <c:v>-4.6762999999999999E-2</c:v>
                </c:pt>
                <c:pt idx="1271">
                  <c:v>-4.0561E-2</c:v>
                </c:pt>
                <c:pt idx="1272">
                  <c:v>-4.6762999999999999E-2</c:v>
                </c:pt>
                <c:pt idx="1273">
                  <c:v>-4.6762999999999999E-2</c:v>
                </c:pt>
                <c:pt idx="1274">
                  <c:v>-4.6762999999999999E-2</c:v>
                </c:pt>
                <c:pt idx="1275">
                  <c:v>-6.5367999999999996E-2</c:v>
                </c:pt>
                <c:pt idx="1276">
                  <c:v>-5.2963999999999997E-2</c:v>
                </c:pt>
                <c:pt idx="1277">
                  <c:v>-5.2963999999999997E-2</c:v>
                </c:pt>
                <c:pt idx="1278">
                  <c:v>-5.2963999999999997E-2</c:v>
                </c:pt>
                <c:pt idx="1279">
                  <c:v>-5.2963999999999997E-2</c:v>
                </c:pt>
                <c:pt idx="1280">
                  <c:v>-5.9166000000000003E-2</c:v>
                </c:pt>
                <c:pt idx="1281">
                  <c:v>-5.9166000000000003E-2</c:v>
                </c:pt>
                <c:pt idx="1282">
                  <c:v>-7.1569999999999995E-2</c:v>
                </c:pt>
                <c:pt idx="1283">
                  <c:v>-6.5367999999999996E-2</c:v>
                </c:pt>
                <c:pt idx="1284">
                  <c:v>-5.9166000000000003E-2</c:v>
                </c:pt>
                <c:pt idx="1285">
                  <c:v>-7.1569999999999995E-2</c:v>
                </c:pt>
                <c:pt idx="1286">
                  <c:v>-5.9166000000000003E-2</c:v>
                </c:pt>
                <c:pt idx="1287">
                  <c:v>-5.9166000000000003E-2</c:v>
                </c:pt>
                <c:pt idx="1288">
                  <c:v>-4.6762999999999999E-2</c:v>
                </c:pt>
                <c:pt idx="1289">
                  <c:v>-4.0561E-2</c:v>
                </c:pt>
                <c:pt idx="1290">
                  <c:v>-4.0561E-2</c:v>
                </c:pt>
                <c:pt idx="1291">
                  <c:v>-3.4359000000000001E-2</c:v>
                </c:pt>
                <c:pt idx="1292">
                  <c:v>-2.8157000000000001E-2</c:v>
                </c:pt>
                <c:pt idx="1293">
                  <c:v>-2.1954999999999999E-2</c:v>
                </c:pt>
                <c:pt idx="1294">
                  <c:v>-2.1954999999999999E-2</c:v>
                </c:pt>
                <c:pt idx="1295">
                  <c:v>-9.5510000000000005E-3</c:v>
                </c:pt>
                <c:pt idx="1296">
                  <c:v>-3.349E-3</c:v>
                </c:pt>
                <c:pt idx="1297">
                  <c:v>-9.5510000000000005E-3</c:v>
                </c:pt>
                <c:pt idx="1298">
                  <c:v>-9.5510000000000005E-3</c:v>
                </c:pt>
                <c:pt idx="1299">
                  <c:v>-9.5510000000000005E-3</c:v>
                </c:pt>
                <c:pt idx="1300">
                  <c:v>-9.5510000000000005E-3</c:v>
                </c:pt>
                <c:pt idx="1301">
                  <c:v>-9.5510000000000005E-3</c:v>
                </c:pt>
                <c:pt idx="1302">
                  <c:v>-1.5753E-2</c:v>
                </c:pt>
                <c:pt idx="1303">
                  <c:v>-9.5510000000000005E-3</c:v>
                </c:pt>
                <c:pt idx="1304">
                  <c:v>-2.1954999999999999E-2</c:v>
                </c:pt>
                <c:pt idx="1305">
                  <c:v>-2.1954999999999999E-2</c:v>
                </c:pt>
                <c:pt idx="1306">
                  <c:v>-2.1954999999999999E-2</c:v>
                </c:pt>
                <c:pt idx="1307">
                  <c:v>-2.8157000000000001E-2</c:v>
                </c:pt>
                <c:pt idx="1308">
                  <c:v>-3.4359000000000001E-2</c:v>
                </c:pt>
                <c:pt idx="1309">
                  <c:v>-4.0561E-2</c:v>
                </c:pt>
                <c:pt idx="1310">
                  <c:v>-4.6762999999999999E-2</c:v>
                </c:pt>
                <c:pt idx="1311">
                  <c:v>-4.6762999999999999E-2</c:v>
                </c:pt>
                <c:pt idx="1312">
                  <c:v>-4.6762999999999999E-2</c:v>
                </c:pt>
                <c:pt idx="1313">
                  <c:v>-4.6762999999999999E-2</c:v>
                </c:pt>
                <c:pt idx="1314">
                  <c:v>-5.2963999999999997E-2</c:v>
                </c:pt>
                <c:pt idx="1315">
                  <c:v>-4.6762999999999999E-2</c:v>
                </c:pt>
                <c:pt idx="1316">
                  <c:v>-4.6762999999999999E-2</c:v>
                </c:pt>
                <c:pt idx="1317">
                  <c:v>-4.6762999999999999E-2</c:v>
                </c:pt>
                <c:pt idx="1318">
                  <c:v>-5.2963999999999997E-2</c:v>
                </c:pt>
                <c:pt idx="1319">
                  <c:v>-5.9166000000000003E-2</c:v>
                </c:pt>
                <c:pt idx="1320">
                  <c:v>-6.5367999999999996E-2</c:v>
                </c:pt>
                <c:pt idx="1321">
                  <c:v>-7.7771999999999994E-2</c:v>
                </c:pt>
                <c:pt idx="1322">
                  <c:v>-7.1569999999999995E-2</c:v>
                </c:pt>
                <c:pt idx="1323">
                  <c:v>-7.1569999999999995E-2</c:v>
                </c:pt>
                <c:pt idx="1324">
                  <c:v>-6.5367999999999996E-2</c:v>
                </c:pt>
                <c:pt idx="1325">
                  <c:v>-7.1569999999999995E-2</c:v>
                </c:pt>
                <c:pt idx="1326">
                  <c:v>-7.1569999999999995E-2</c:v>
                </c:pt>
                <c:pt idx="1327">
                  <c:v>-6.5367999999999996E-2</c:v>
                </c:pt>
                <c:pt idx="1328">
                  <c:v>-6.5367999999999996E-2</c:v>
                </c:pt>
                <c:pt idx="1329">
                  <c:v>-5.9166000000000003E-2</c:v>
                </c:pt>
                <c:pt idx="1330">
                  <c:v>-5.9166000000000003E-2</c:v>
                </c:pt>
                <c:pt idx="1331">
                  <c:v>-5.2963999999999997E-2</c:v>
                </c:pt>
                <c:pt idx="1332">
                  <c:v>-4.0561E-2</c:v>
                </c:pt>
                <c:pt idx="1333">
                  <c:v>-5.2963999999999997E-2</c:v>
                </c:pt>
                <c:pt idx="1334">
                  <c:v>-5.2963999999999997E-2</c:v>
                </c:pt>
                <c:pt idx="1335">
                  <c:v>-5.9166000000000003E-2</c:v>
                </c:pt>
                <c:pt idx="1336">
                  <c:v>-5.9166000000000003E-2</c:v>
                </c:pt>
                <c:pt idx="1337">
                  <c:v>-6.5367999999999996E-2</c:v>
                </c:pt>
                <c:pt idx="1338">
                  <c:v>-7.1569999999999995E-2</c:v>
                </c:pt>
                <c:pt idx="1339">
                  <c:v>-7.1569999999999995E-2</c:v>
                </c:pt>
                <c:pt idx="1340">
                  <c:v>-7.7771999999999994E-2</c:v>
                </c:pt>
                <c:pt idx="1341">
                  <c:v>-7.7771999999999994E-2</c:v>
                </c:pt>
                <c:pt idx="1342">
                  <c:v>-9.0176000000000006E-2</c:v>
                </c:pt>
                <c:pt idx="1343">
                  <c:v>-8.3973999999999993E-2</c:v>
                </c:pt>
                <c:pt idx="1344">
                  <c:v>-8.3973999999999993E-2</c:v>
                </c:pt>
                <c:pt idx="1345">
                  <c:v>-8.3973999999999993E-2</c:v>
                </c:pt>
                <c:pt idx="1346">
                  <c:v>-9.6378000000000005E-2</c:v>
                </c:pt>
                <c:pt idx="1347">
                  <c:v>-8.3973999999999993E-2</c:v>
                </c:pt>
                <c:pt idx="1348">
                  <c:v>-9.0176000000000006E-2</c:v>
                </c:pt>
                <c:pt idx="1349">
                  <c:v>-9.6378000000000005E-2</c:v>
                </c:pt>
                <c:pt idx="1350">
                  <c:v>-9.6378000000000005E-2</c:v>
                </c:pt>
                <c:pt idx="1351">
                  <c:v>-9.6378000000000005E-2</c:v>
                </c:pt>
                <c:pt idx="1352">
                  <c:v>-9.6378000000000005E-2</c:v>
                </c:pt>
                <c:pt idx="1353">
                  <c:v>-0.108782</c:v>
                </c:pt>
                <c:pt idx="1354">
                  <c:v>-9.0176000000000006E-2</c:v>
                </c:pt>
                <c:pt idx="1355">
                  <c:v>-8.3973999999999993E-2</c:v>
                </c:pt>
                <c:pt idx="1356">
                  <c:v>-7.7771999999999994E-2</c:v>
                </c:pt>
                <c:pt idx="1357">
                  <c:v>-6.5367999999999996E-2</c:v>
                </c:pt>
                <c:pt idx="1358">
                  <c:v>-7.1569999999999995E-2</c:v>
                </c:pt>
                <c:pt idx="1359">
                  <c:v>-6.5367999999999996E-2</c:v>
                </c:pt>
                <c:pt idx="1360">
                  <c:v>-7.7771999999999994E-2</c:v>
                </c:pt>
                <c:pt idx="1361">
                  <c:v>-5.9166000000000003E-2</c:v>
                </c:pt>
                <c:pt idx="1362">
                  <c:v>-5.9166000000000003E-2</c:v>
                </c:pt>
                <c:pt idx="1363">
                  <c:v>-5.2963999999999997E-2</c:v>
                </c:pt>
                <c:pt idx="1364">
                  <c:v>-5.2963999999999997E-2</c:v>
                </c:pt>
                <c:pt idx="1365">
                  <c:v>-4.0561E-2</c:v>
                </c:pt>
                <c:pt idx="1366">
                  <c:v>-4.0561E-2</c:v>
                </c:pt>
                <c:pt idx="1367">
                  <c:v>-3.4359000000000001E-2</c:v>
                </c:pt>
                <c:pt idx="1368">
                  <c:v>-3.4359000000000001E-2</c:v>
                </c:pt>
                <c:pt idx="1369">
                  <c:v>-3.4359000000000001E-2</c:v>
                </c:pt>
                <c:pt idx="1370">
                  <c:v>-3.4359000000000001E-2</c:v>
                </c:pt>
                <c:pt idx="1371">
                  <c:v>-4.0561E-2</c:v>
                </c:pt>
                <c:pt idx="1372">
                  <c:v>-4.0561E-2</c:v>
                </c:pt>
                <c:pt idx="1373">
                  <c:v>-4.6762999999999999E-2</c:v>
                </c:pt>
                <c:pt idx="1374">
                  <c:v>-5.2963999999999997E-2</c:v>
                </c:pt>
                <c:pt idx="1375">
                  <c:v>-5.2963999999999997E-2</c:v>
                </c:pt>
                <c:pt idx="1376">
                  <c:v>-5.9166000000000003E-2</c:v>
                </c:pt>
                <c:pt idx="1377">
                  <c:v>-6.5367999999999996E-2</c:v>
                </c:pt>
                <c:pt idx="1378">
                  <c:v>-6.5367999999999996E-2</c:v>
                </c:pt>
                <c:pt idx="1379">
                  <c:v>-7.1569999999999995E-2</c:v>
                </c:pt>
                <c:pt idx="1380">
                  <c:v>-7.7771999999999994E-2</c:v>
                </c:pt>
                <c:pt idx="1381">
                  <c:v>-8.3973999999999993E-2</c:v>
                </c:pt>
                <c:pt idx="1382">
                  <c:v>-9.0176000000000006E-2</c:v>
                </c:pt>
                <c:pt idx="1383">
                  <c:v>-9.0176000000000006E-2</c:v>
                </c:pt>
                <c:pt idx="1384">
                  <c:v>-9.0176000000000006E-2</c:v>
                </c:pt>
                <c:pt idx="1385">
                  <c:v>-8.3973999999999993E-2</c:v>
                </c:pt>
                <c:pt idx="1386">
                  <c:v>-9.0176000000000006E-2</c:v>
                </c:pt>
                <c:pt idx="1387">
                  <c:v>-9.0176000000000006E-2</c:v>
                </c:pt>
                <c:pt idx="1388">
                  <c:v>-9.0176000000000006E-2</c:v>
                </c:pt>
                <c:pt idx="1389">
                  <c:v>-8.3973999999999993E-2</c:v>
                </c:pt>
                <c:pt idx="1390">
                  <c:v>-8.3973999999999993E-2</c:v>
                </c:pt>
                <c:pt idx="1391">
                  <c:v>-8.3973999999999993E-2</c:v>
                </c:pt>
                <c:pt idx="1392">
                  <c:v>-9.0176000000000006E-2</c:v>
                </c:pt>
                <c:pt idx="1393">
                  <c:v>-9.0176000000000006E-2</c:v>
                </c:pt>
                <c:pt idx="1394">
                  <c:v>-8.3973999999999993E-2</c:v>
                </c:pt>
                <c:pt idx="1395">
                  <c:v>-7.7771999999999994E-2</c:v>
                </c:pt>
                <c:pt idx="1396">
                  <c:v>-7.7771999999999994E-2</c:v>
                </c:pt>
                <c:pt idx="1397">
                  <c:v>-7.1569999999999995E-2</c:v>
                </c:pt>
                <c:pt idx="1398">
                  <c:v>-6.5367999999999996E-2</c:v>
                </c:pt>
                <c:pt idx="1399">
                  <c:v>-6.5367999999999996E-2</c:v>
                </c:pt>
                <c:pt idx="1400">
                  <c:v>-5.2963999999999997E-2</c:v>
                </c:pt>
                <c:pt idx="1401">
                  <c:v>-4.6762999999999999E-2</c:v>
                </c:pt>
                <c:pt idx="1402">
                  <c:v>-4.0561E-2</c:v>
                </c:pt>
                <c:pt idx="1403">
                  <c:v>-4.0561E-2</c:v>
                </c:pt>
                <c:pt idx="1404">
                  <c:v>-3.4359000000000001E-2</c:v>
                </c:pt>
                <c:pt idx="1405">
                  <c:v>-2.8157000000000001E-2</c:v>
                </c:pt>
                <c:pt idx="1406">
                  <c:v>-2.1954999999999999E-2</c:v>
                </c:pt>
                <c:pt idx="1407">
                  <c:v>-1.5753E-2</c:v>
                </c:pt>
                <c:pt idx="1408">
                  <c:v>-9.5510000000000005E-3</c:v>
                </c:pt>
                <c:pt idx="1409">
                  <c:v>-9.5510000000000005E-3</c:v>
                </c:pt>
                <c:pt idx="1410">
                  <c:v>-3.349E-3</c:v>
                </c:pt>
                <c:pt idx="1411">
                  <c:v>-1.5753E-2</c:v>
                </c:pt>
                <c:pt idx="1412">
                  <c:v>-1.5753E-2</c:v>
                </c:pt>
                <c:pt idx="1413">
                  <c:v>-1.5753E-2</c:v>
                </c:pt>
                <c:pt idx="1414">
                  <c:v>-2.1954999999999999E-2</c:v>
                </c:pt>
                <c:pt idx="1415">
                  <c:v>-3.4359000000000001E-2</c:v>
                </c:pt>
                <c:pt idx="1416">
                  <c:v>-4.0561E-2</c:v>
                </c:pt>
                <c:pt idx="1417">
                  <c:v>-3.4359000000000001E-2</c:v>
                </c:pt>
                <c:pt idx="1418">
                  <c:v>-5.2963999999999997E-2</c:v>
                </c:pt>
                <c:pt idx="1419">
                  <c:v>-6.5367999999999996E-2</c:v>
                </c:pt>
                <c:pt idx="1420">
                  <c:v>-6.5367999999999996E-2</c:v>
                </c:pt>
                <c:pt idx="1421">
                  <c:v>-7.1569999999999995E-2</c:v>
                </c:pt>
                <c:pt idx="1422">
                  <c:v>-7.7771999999999994E-2</c:v>
                </c:pt>
                <c:pt idx="1423">
                  <c:v>-8.3973999999999993E-2</c:v>
                </c:pt>
                <c:pt idx="1424">
                  <c:v>-9.6378000000000005E-2</c:v>
                </c:pt>
                <c:pt idx="1425">
                  <c:v>-9.6378000000000005E-2</c:v>
                </c:pt>
                <c:pt idx="1426">
                  <c:v>-9.0176000000000006E-2</c:v>
                </c:pt>
                <c:pt idx="1427">
                  <c:v>-9.0176000000000006E-2</c:v>
                </c:pt>
                <c:pt idx="1428">
                  <c:v>-9.6378000000000005E-2</c:v>
                </c:pt>
                <c:pt idx="1429">
                  <c:v>-9.6378000000000005E-2</c:v>
                </c:pt>
                <c:pt idx="1430">
                  <c:v>-0.10258</c:v>
                </c:pt>
                <c:pt idx="1431">
                  <c:v>-0.121186</c:v>
                </c:pt>
                <c:pt idx="1432">
                  <c:v>-0.10258</c:v>
                </c:pt>
                <c:pt idx="1433">
                  <c:v>-0.10258</c:v>
                </c:pt>
                <c:pt idx="1434">
                  <c:v>-0.10258</c:v>
                </c:pt>
                <c:pt idx="1435">
                  <c:v>-9.6378000000000005E-2</c:v>
                </c:pt>
                <c:pt idx="1436">
                  <c:v>-9.0176000000000006E-2</c:v>
                </c:pt>
                <c:pt idx="1437">
                  <c:v>-9.6378000000000005E-2</c:v>
                </c:pt>
                <c:pt idx="1438">
                  <c:v>-0.114984</c:v>
                </c:pt>
                <c:pt idx="1439">
                  <c:v>-9.0176000000000006E-2</c:v>
                </c:pt>
                <c:pt idx="1440">
                  <c:v>-8.3973999999999993E-2</c:v>
                </c:pt>
                <c:pt idx="1441">
                  <c:v>-7.7771999999999994E-2</c:v>
                </c:pt>
                <c:pt idx="1442">
                  <c:v>-7.7771999999999994E-2</c:v>
                </c:pt>
                <c:pt idx="1443">
                  <c:v>-7.7771999999999994E-2</c:v>
                </c:pt>
                <c:pt idx="1444">
                  <c:v>-7.7771999999999994E-2</c:v>
                </c:pt>
                <c:pt idx="1445">
                  <c:v>-8.3973999999999993E-2</c:v>
                </c:pt>
                <c:pt idx="1446">
                  <c:v>-7.7771999999999994E-2</c:v>
                </c:pt>
                <c:pt idx="1447">
                  <c:v>-7.7771999999999994E-2</c:v>
                </c:pt>
                <c:pt idx="1448">
                  <c:v>-7.7771999999999994E-2</c:v>
                </c:pt>
                <c:pt idx="1449">
                  <c:v>-7.7771999999999994E-2</c:v>
                </c:pt>
                <c:pt idx="1450">
                  <c:v>-7.1569999999999995E-2</c:v>
                </c:pt>
                <c:pt idx="1451">
                  <c:v>-7.1569999999999995E-2</c:v>
                </c:pt>
                <c:pt idx="1452">
                  <c:v>-5.9166000000000003E-2</c:v>
                </c:pt>
                <c:pt idx="1453">
                  <c:v>-7.1569999999999995E-2</c:v>
                </c:pt>
                <c:pt idx="1454">
                  <c:v>-7.1569999999999995E-2</c:v>
                </c:pt>
                <c:pt idx="1455">
                  <c:v>-7.1569999999999995E-2</c:v>
                </c:pt>
                <c:pt idx="1456">
                  <c:v>-7.1569999999999995E-2</c:v>
                </c:pt>
                <c:pt idx="1457">
                  <c:v>-8.3973999999999993E-2</c:v>
                </c:pt>
                <c:pt idx="1458">
                  <c:v>-9.0176000000000006E-2</c:v>
                </c:pt>
                <c:pt idx="1459">
                  <c:v>-8.3973999999999993E-2</c:v>
                </c:pt>
                <c:pt idx="1460">
                  <c:v>-8.3973999999999993E-2</c:v>
                </c:pt>
                <c:pt idx="1461">
                  <c:v>-9.6378000000000005E-2</c:v>
                </c:pt>
                <c:pt idx="1462">
                  <c:v>-9.0176000000000006E-2</c:v>
                </c:pt>
                <c:pt idx="1463">
                  <c:v>-9.0176000000000006E-2</c:v>
                </c:pt>
                <c:pt idx="1464">
                  <c:v>-9.0176000000000006E-2</c:v>
                </c:pt>
                <c:pt idx="1465">
                  <c:v>-9.0176000000000006E-2</c:v>
                </c:pt>
                <c:pt idx="1466">
                  <c:v>-9.6378000000000005E-2</c:v>
                </c:pt>
                <c:pt idx="1467">
                  <c:v>-9.6378000000000005E-2</c:v>
                </c:pt>
                <c:pt idx="1468">
                  <c:v>-0.10258</c:v>
                </c:pt>
                <c:pt idx="1469">
                  <c:v>-0.10258</c:v>
                </c:pt>
                <c:pt idx="1470">
                  <c:v>-0.10258</c:v>
                </c:pt>
                <c:pt idx="1471">
                  <c:v>-9.6378000000000005E-2</c:v>
                </c:pt>
                <c:pt idx="1472">
                  <c:v>-9.0176000000000006E-2</c:v>
                </c:pt>
                <c:pt idx="1473">
                  <c:v>-9.6378000000000005E-2</c:v>
                </c:pt>
                <c:pt idx="1474">
                  <c:v>-9.6378000000000005E-2</c:v>
                </c:pt>
                <c:pt idx="1475">
                  <c:v>-9.6378000000000005E-2</c:v>
                </c:pt>
                <c:pt idx="1476">
                  <c:v>-9.0176000000000006E-2</c:v>
                </c:pt>
                <c:pt idx="1477">
                  <c:v>-8.3973999999999993E-2</c:v>
                </c:pt>
                <c:pt idx="1478">
                  <c:v>-7.7771999999999994E-2</c:v>
                </c:pt>
                <c:pt idx="1479">
                  <c:v>-8.3973999999999993E-2</c:v>
                </c:pt>
                <c:pt idx="1480">
                  <c:v>-7.7771999999999994E-2</c:v>
                </c:pt>
                <c:pt idx="1481">
                  <c:v>-9.0176000000000006E-2</c:v>
                </c:pt>
                <c:pt idx="1482">
                  <c:v>-7.7771999999999994E-2</c:v>
                </c:pt>
                <c:pt idx="1483">
                  <c:v>-7.1569999999999995E-2</c:v>
                </c:pt>
                <c:pt idx="1484">
                  <c:v>-5.9166000000000003E-2</c:v>
                </c:pt>
                <c:pt idx="1485">
                  <c:v>-5.2963999999999997E-2</c:v>
                </c:pt>
                <c:pt idx="1486">
                  <c:v>-4.6762999999999999E-2</c:v>
                </c:pt>
                <c:pt idx="1487">
                  <c:v>-3.4359000000000001E-2</c:v>
                </c:pt>
                <c:pt idx="1488">
                  <c:v>-2.8157000000000001E-2</c:v>
                </c:pt>
                <c:pt idx="1489">
                  <c:v>-3.4359000000000001E-2</c:v>
                </c:pt>
                <c:pt idx="1490">
                  <c:v>-3.4359000000000001E-2</c:v>
                </c:pt>
                <c:pt idx="1491">
                  <c:v>-2.8157000000000001E-2</c:v>
                </c:pt>
                <c:pt idx="1492">
                  <c:v>-2.1954999999999999E-2</c:v>
                </c:pt>
                <c:pt idx="1493">
                  <c:v>-2.1954999999999999E-2</c:v>
                </c:pt>
                <c:pt idx="1494">
                  <c:v>-2.1954999999999999E-2</c:v>
                </c:pt>
                <c:pt idx="1495">
                  <c:v>-9.5510000000000005E-3</c:v>
                </c:pt>
                <c:pt idx="1496">
                  <c:v>-2.8157000000000001E-2</c:v>
                </c:pt>
                <c:pt idx="1497">
                  <c:v>-3.4359000000000001E-2</c:v>
                </c:pt>
                <c:pt idx="1498">
                  <c:v>-3.4359000000000001E-2</c:v>
                </c:pt>
                <c:pt idx="1499">
                  <c:v>-4.0561E-2</c:v>
                </c:pt>
                <c:pt idx="1500">
                  <c:v>-4.6762999999999999E-2</c:v>
                </c:pt>
                <c:pt idx="1501">
                  <c:v>-5.2963999999999997E-2</c:v>
                </c:pt>
                <c:pt idx="1502">
                  <c:v>-6.5367999999999996E-2</c:v>
                </c:pt>
                <c:pt idx="1503">
                  <c:v>-5.2963999999999997E-2</c:v>
                </c:pt>
                <c:pt idx="1504">
                  <c:v>-5.2963999999999997E-2</c:v>
                </c:pt>
                <c:pt idx="1505">
                  <c:v>-4.6762999999999999E-2</c:v>
                </c:pt>
                <c:pt idx="1506">
                  <c:v>-5.2963999999999997E-2</c:v>
                </c:pt>
                <c:pt idx="1507">
                  <c:v>-5.2963999999999997E-2</c:v>
                </c:pt>
                <c:pt idx="1508">
                  <c:v>-5.9166000000000003E-2</c:v>
                </c:pt>
                <c:pt idx="1509">
                  <c:v>-7.1569999999999995E-2</c:v>
                </c:pt>
                <c:pt idx="1510">
                  <c:v>-5.2963999999999997E-2</c:v>
                </c:pt>
                <c:pt idx="1511">
                  <c:v>-5.2963999999999997E-2</c:v>
                </c:pt>
                <c:pt idx="1512">
                  <c:v>-4.6762999999999999E-2</c:v>
                </c:pt>
                <c:pt idx="1513">
                  <c:v>-4.6762999999999999E-2</c:v>
                </c:pt>
                <c:pt idx="1514">
                  <c:v>-4.6762999999999999E-2</c:v>
                </c:pt>
                <c:pt idx="1515">
                  <c:v>-4.6762999999999999E-2</c:v>
                </c:pt>
                <c:pt idx="1516">
                  <c:v>-7.1569999999999995E-2</c:v>
                </c:pt>
                <c:pt idx="1517">
                  <c:v>-5.9166000000000003E-2</c:v>
                </c:pt>
                <c:pt idx="1518">
                  <c:v>-5.9166000000000003E-2</c:v>
                </c:pt>
                <c:pt idx="1519">
                  <c:v>-6.5367999999999996E-2</c:v>
                </c:pt>
                <c:pt idx="1520">
                  <c:v>-7.1569999999999995E-2</c:v>
                </c:pt>
                <c:pt idx="1521">
                  <c:v>-7.7771999999999994E-2</c:v>
                </c:pt>
                <c:pt idx="1522">
                  <c:v>-7.1569999999999995E-2</c:v>
                </c:pt>
                <c:pt idx="1523">
                  <c:v>-7.1569999999999995E-2</c:v>
                </c:pt>
                <c:pt idx="1524">
                  <c:v>-7.7771999999999994E-2</c:v>
                </c:pt>
                <c:pt idx="1525">
                  <c:v>-7.7771999999999994E-2</c:v>
                </c:pt>
                <c:pt idx="1526">
                  <c:v>-7.7771999999999994E-2</c:v>
                </c:pt>
                <c:pt idx="1527">
                  <c:v>-8.3973999999999993E-2</c:v>
                </c:pt>
                <c:pt idx="1528">
                  <c:v>-8.3973999999999993E-2</c:v>
                </c:pt>
                <c:pt idx="1529">
                  <c:v>-9.0176000000000006E-2</c:v>
                </c:pt>
                <c:pt idx="1530">
                  <c:v>-9.0176000000000006E-2</c:v>
                </c:pt>
                <c:pt idx="1531">
                  <c:v>-9.0176000000000006E-2</c:v>
                </c:pt>
                <c:pt idx="1532">
                  <c:v>-8.3973999999999993E-2</c:v>
                </c:pt>
                <c:pt idx="1533">
                  <c:v>-7.1569999999999995E-2</c:v>
                </c:pt>
                <c:pt idx="1534">
                  <c:v>-7.1569999999999995E-2</c:v>
                </c:pt>
                <c:pt idx="1535">
                  <c:v>-7.7771999999999994E-2</c:v>
                </c:pt>
                <c:pt idx="1536">
                  <c:v>-7.1569999999999995E-2</c:v>
                </c:pt>
                <c:pt idx="1537">
                  <c:v>-7.1569999999999995E-2</c:v>
                </c:pt>
                <c:pt idx="1538">
                  <c:v>-7.1569999999999995E-2</c:v>
                </c:pt>
                <c:pt idx="1539">
                  <c:v>-6.5367999999999996E-2</c:v>
                </c:pt>
                <c:pt idx="1540">
                  <c:v>-6.5367999999999996E-2</c:v>
                </c:pt>
                <c:pt idx="1541">
                  <c:v>-6.5367999999999996E-2</c:v>
                </c:pt>
                <c:pt idx="1542">
                  <c:v>-6.5367999999999996E-2</c:v>
                </c:pt>
                <c:pt idx="1543">
                  <c:v>-6.5367999999999996E-2</c:v>
                </c:pt>
                <c:pt idx="1544">
                  <c:v>-6.5367999999999996E-2</c:v>
                </c:pt>
                <c:pt idx="1545">
                  <c:v>-6.5367999999999996E-2</c:v>
                </c:pt>
                <c:pt idx="1546">
                  <c:v>-7.1569999999999995E-2</c:v>
                </c:pt>
                <c:pt idx="1547">
                  <c:v>-7.7771999999999994E-2</c:v>
                </c:pt>
                <c:pt idx="1548">
                  <c:v>-7.7771999999999994E-2</c:v>
                </c:pt>
                <c:pt idx="1549">
                  <c:v>-7.7771999999999994E-2</c:v>
                </c:pt>
                <c:pt idx="1550">
                  <c:v>-8.3973999999999993E-2</c:v>
                </c:pt>
                <c:pt idx="1551">
                  <c:v>-9.0176000000000006E-2</c:v>
                </c:pt>
                <c:pt idx="1552">
                  <c:v>-0.10258</c:v>
                </c:pt>
                <c:pt idx="1553">
                  <c:v>-0.108782</c:v>
                </c:pt>
                <c:pt idx="1554">
                  <c:v>-0.114984</c:v>
                </c:pt>
                <c:pt idx="1555">
                  <c:v>-0.114984</c:v>
                </c:pt>
                <c:pt idx="1556">
                  <c:v>-0.121186</c:v>
                </c:pt>
                <c:pt idx="1557">
                  <c:v>-0.121186</c:v>
                </c:pt>
                <c:pt idx="1558">
                  <c:v>-0.127388</c:v>
                </c:pt>
                <c:pt idx="1559">
                  <c:v>-0.13358999999999999</c:v>
                </c:pt>
                <c:pt idx="1560">
                  <c:v>-0.139792</c:v>
                </c:pt>
                <c:pt idx="1561">
                  <c:v>-0.139792</c:v>
                </c:pt>
                <c:pt idx="1562">
                  <c:v>-0.139792</c:v>
                </c:pt>
                <c:pt idx="1563">
                  <c:v>-0.139792</c:v>
                </c:pt>
                <c:pt idx="1564">
                  <c:v>-0.13358999999999999</c:v>
                </c:pt>
                <c:pt idx="1565">
                  <c:v>-0.121186</c:v>
                </c:pt>
                <c:pt idx="1566">
                  <c:v>-0.114984</c:v>
                </c:pt>
                <c:pt idx="1567">
                  <c:v>-0.114984</c:v>
                </c:pt>
                <c:pt idx="1568">
                  <c:v>-0.108782</c:v>
                </c:pt>
                <c:pt idx="1569">
                  <c:v>-0.108782</c:v>
                </c:pt>
                <c:pt idx="1570">
                  <c:v>-0.114984</c:v>
                </c:pt>
                <c:pt idx="1571">
                  <c:v>-0.127388</c:v>
                </c:pt>
                <c:pt idx="1572">
                  <c:v>-0.139792</c:v>
                </c:pt>
                <c:pt idx="1573">
                  <c:v>-0.139792</c:v>
                </c:pt>
                <c:pt idx="1574">
                  <c:v>-0.152195</c:v>
                </c:pt>
                <c:pt idx="1575">
                  <c:v>-0.152195</c:v>
                </c:pt>
                <c:pt idx="1576">
                  <c:v>-0.14599400000000001</c:v>
                </c:pt>
                <c:pt idx="1577">
                  <c:v>-0.14599400000000001</c:v>
                </c:pt>
                <c:pt idx="1578">
                  <c:v>-0.139792</c:v>
                </c:pt>
                <c:pt idx="1579">
                  <c:v>-0.139792</c:v>
                </c:pt>
                <c:pt idx="1580">
                  <c:v>-0.139792</c:v>
                </c:pt>
                <c:pt idx="1581">
                  <c:v>-0.127388</c:v>
                </c:pt>
                <c:pt idx="1582">
                  <c:v>-0.13358999999999999</c:v>
                </c:pt>
                <c:pt idx="1583">
                  <c:v>-0.121186</c:v>
                </c:pt>
                <c:pt idx="1584">
                  <c:v>-0.114984</c:v>
                </c:pt>
                <c:pt idx="1585">
                  <c:v>-0.121186</c:v>
                </c:pt>
                <c:pt idx="1586">
                  <c:v>-0.13358999999999999</c:v>
                </c:pt>
                <c:pt idx="1587">
                  <c:v>-0.152195</c:v>
                </c:pt>
                <c:pt idx="1588">
                  <c:v>-0.139792</c:v>
                </c:pt>
                <c:pt idx="1589">
                  <c:v>-0.13358999999999999</c:v>
                </c:pt>
                <c:pt idx="1590">
                  <c:v>-0.127388</c:v>
                </c:pt>
                <c:pt idx="1591">
                  <c:v>-0.121186</c:v>
                </c:pt>
                <c:pt idx="1592">
                  <c:v>-0.114984</c:v>
                </c:pt>
                <c:pt idx="1593">
                  <c:v>-0.114984</c:v>
                </c:pt>
                <c:pt idx="1594">
                  <c:v>-0.127388</c:v>
                </c:pt>
                <c:pt idx="1595">
                  <c:v>-0.114984</c:v>
                </c:pt>
                <c:pt idx="1596">
                  <c:v>-0.10258</c:v>
                </c:pt>
                <c:pt idx="1597">
                  <c:v>-0.10258</c:v>
                </c:pt>
                <c:pt idx="1598">
                  <c:v>-9.0176000000000006E-2</c:v>
                </c:pt>
                <c:pt idx="1599">
                  <c:v>-8.3973999999999993E-2</c:v>
                </c:pt>
                <c:pt idx="1600">
                  <c:v>-7.1569999999999995E-2</c:v>
                </c:pt>
                <c:pt idx="1601">
                  <c:v>-6.5367999999999996E-2</c:v>
                </c:pt>
                <c:pt idx="1602">
                  <c:v>-6.5367999999999996E-2</c:v>
                </c:pt>
                <c:pt idx="1603">
                  <c:v>-5.9166000000000003E-2</c:v>
                </c:pt>
                <c:pt idx="1604">
                  <c:v>-5.9166000000000003E-2</c:v>
                </c:pt>
                <c:pt idx="1605">
                  <c:v>-5.9166000000000003E-2</c:v>
                </c:pt>
                <c:pt idx="1606">
                  <c:v>-5.9166000000000003E-2</c:v>
                </c:pt>
                <c:pt idx="1607">
                  <c:v>-6.5367999999999996E-2</c:v>
                </c:pt>
                <c:pt idx="1608">
                  <c:v>-7.1569999999999995E-2</c:v>
                </c:pt>
                <c:pt idx="1609">
                  <c:v>-7.7771999999999994E-2</c:v>
                </c:pt>
                <c:pt idx="1610">
                  <c:v>-9.0176000000000006E-2</c:v>
                </c:pt>
                <c:pt idx="1611">
                  <c:v>-9.6378000000000005E-2</c:v>
                </c:pt>
                <c:pt idx="1612">
                  <c:v>-0.10258</c:v>
                </c:pt>
                <c:pt idx="1613">
                  <c:v>-0.121186</c:v>
                </c:pt>
                <c:pt idx="1614">
                  <c:v>-0.114984</c:v>
                </c:pt>
                <c:pt idx="1615">
                  <c:v>-0.114984</c:v>
                </c:pt>
                <c:pt idx="1616">
                  <c:v>-0.127388</c:v>
                </c:pt>
                <c:pt idx="1617">
                  <c:v>-0.127388</c:v>
                </c:pt>
                <c:pt idx="1618">
                  <c:v>-0.127388</c:v>
                </c:pt>
                <c:pt idx="1619">
                  <c:v>-0.127388</c:v>
                </c:pt>
                <c:pt idx="1620">
                  <c:v>-0.121186</c:v>
                </c:pt>
                <c:pt idx="1621">
                  <c:v>-0.108782</c:v>
                </c:pt>
                <c:pt idx="1622">
                  <c:v>-0.10258</c:v>
                </c:pt>
                <c:pt idx="1623">
                  <c:v>-9.6378000000000005E-2</c:v>
                </c:pt>
                <c:pt idx="1624">
                  <c:v>-9.6378000000000005E-2</c:v>
                </c:pt>
                <c:pt idx="1625">
                  <c:v>-9.0176000000000006E-2</c:v>
                </c:pt>
                <c:pt idx="1626">
                  <c:v>-9.6378000000000005E-2</c:v>
                </c:pt>
                <c:pt idx="1627">
                  <c:v>-9.6378000000000005E-2</c:v>
                </c:pt>
                <c:pt idx="1628">
                  <c:v>-9.0176000000000006E-2</c:v>
                </c:pt>
                <c:pt idx="1629">
                  <c:v>-9.6378000000000005E-2</c:v>
                </c:pt>
                <c:pt idx="1630">
                  <c:v>-9.6378000000000005E-2</c:v>
                </c:pt>
                <c:pt idx="1631">
                  <c:v>-9.0176000000000006E-2</c:v>
                </c:pt>
                <c:pt idx="1632">
                  <c:v>-9.0176000000000006E-2</c:v>
                </c:pt>
                <c:pt idx="1633">
                  <c:v>-8.3973999999999993E-2</c:v>
                </c:pt>
                <c:pt idx="1634">
                  <c:v>-7.7771999999999994E-2</c:v>
                </c:pt>
                <c:pt idx="1635">
                  <c:v>-7.7771999999999994E-2</c:v>
                </c:pt>
                <c:pt idx="1636">
                  <c:v>-7.1569999999999995E-2</c:v>
                </c:pt>
                <c:pt idx="1637">
                  <c:v>-7.7771999999999994E-2</c:v>
                </c:pt>
                <c:pt idx="1638">
                  <c:v>-7.7771999999999994E-2</c:v>
                </c:pt>
                <c:pt idx="1639">
                  <c:v>-8.3973999999999993E-2</c:v>
                </c:pt>
                <c:pt idx="1640">
                  <c:v>-8.3973999999999993E-2</c:v>
                </c:pt>
                <c:pt idx="1641">
                  <c:v>-9.0176000000000006E-2</c:v>
                </c:pt>
                <c:pt idx="1642">
                  <c:v>-9.0176000000000006E-2</c:v>
                </c:pt>
                <c:pt idx="1643">
                  <c:v>-7.7771999999999994E-2</c:v>
                </c:pt>
                <c:pt idx="1644">
                  <c:v>-5.9166000000000003E-2</c:v>
                </c:pt>
                <c:pt idx="1645">
                  <c:v>-6.5367999999999996E-2</c:v>
                </c:pt>
                <c:pt idx="1646">
                  <c:v>-7.1569999999999995E-2</c:v>
                </c:pt>
                <c:pt idx="1647">
                  <c:v>-7.7771999999999994E-2</c:v>
                </c:pt>
                <c:pt idx="1648">
                  <c:v>-8.3973999999999993E-2</c:v>
                </c:pt>
                <c:pt idx="1649">
                  <c:v>-8.3973999999999993E-2</c:v>
                </c:pt>
                <c:pt idx="1650">
                  <c:v>-8.3973999999999993E-2</c:v>
                </c:pt>
                <c:pt idx="1651">
                  <c:v>-7.7771999999999994E-2</c:v>
                </c:pt>
                <c:pt idx="1652">
                  <c:v>-9.6378000000000005E-2</c:v>
                </c:pt>
                <c:pt idx="1653">
                  <c:v>-0.10258</c:v>
                </c:pt>
                <c:pt idx="1654">
                  <c:v>-9.6378000000000005E-2</c:v>
                </c:pt>
                <c:pt idx="1655">
                  <c:v>-0.10258</c:v>
                </c:pt>
                <c:pt idx="1656">
                  <c:v>-0.114984</c:v>
                </c:pt>
                <c:pt idx="1657">
                  <c:v>-0.108782</c:v>
                </c:pt>
                <c:pt idx="1658">
                  <c:v>-0.10258</c:v>
                </c:pt>
                <c:pt idx="1659">
                  <c:v>-8.3973999999999993E-2</c:v>
                </c:pt>
                <c:pt idx="1660">
                  <c:v>-7.1569999999999995E-2</c:v>
                </c:pt>
                <c:pt idx="1661">
                  <c:v>-7.1569999999999995E-2</c:v>
                </c:pt>
                <c:pt idx="1662">
                  <c:v>-6.5367999999999996E-2</c:v>
                </c:pt>
                <c:pt idx="1663">
                  <c:v>-7.7771999999999994E-2</c:v>
                </c:pt>
                <c:pt idx="1664">
                  <c:v>-7.7771999999999994E-2</c:v>
                </c:pt>
                <c:pt idx="1665">
                  <c:v>-9.6378000000000005E-2</c:v>
                </c:pt>
                <c:pt idx="1666">
                  <c:v>-8.3973999999999993E-2</c:v>
                </c:pt>
                <c:pt idx="1667">
                  <c:v>-8.3973999999999993E-2</c:v>
                </c:pt>
                <c:pt idx="1668">
                  <c:v>-9.6378000000000005E-2</c:v>
                </c:pt>
                <c:pt idx="1669">
                  <c:v>-8.3973999999999993E-2</c:v>
                </c:pt>
                <c:pt idx="1670">
                  <c:v>-8.3973999999999993E-2</c:v>
                </c:pt>
                <c:pt idx="1671">
                  <c:v>-9.0176000000000006E-2</c:v>
                </c:pt>
                <c:pt idx="1672">
                  <c:v>-0.114984</c:v>
                </c:pt>
                <c:pt idx="1673">
                  <c:v>-0.10258</c:v>
                </c:pt>
                <c:pt idx="1674">
                  <c:v>-9.6378000000000005E-2</c:v>
                </c:pt>
                <c:pt idx="1675">
                  <c:v>-9.0176000000000006E-2</c:v>
                </c:pt>
                <c:pt idx="1676">
                  <c:v>-9.0176000000000006E-2</c:v>
                </c:pt>
                <c:pt idx="1677">
                  <c:v>-9.6378000000000005E-2</c:v>
                </c:pt>
                <c:pt idx="1678">
                  <c:v>-9.6378000000000005E-2</c:v>
                </c:pt>
                <c:pt idx="1679">
                  <c:v>-9.0176000000000006E-2</c:v>
                </c:pt>
                <c:pt idx="1680">
                  <c:v>-9.6378000000000005E-2</c:v>
                </c:pt>
                <c:pt idx="1681">
                  <c:v>-0.10258</c:v>
                </c:pt>
                <c:pt idx="1682">
                  <c:v>-0.108782</c:v>
                </c:pt>
                <c:pt idx="1683">
                  <c:v>-0.10258</c:v>
                </c:pt>
                <c:pt idx="1684">
                  <c:v>-0.108782</c:v>
                </c:pt>
                <c:pt idx="1685">
                  <c:v>-0.108782</c:v>
                </c:pt>
                <c:pt idx="1686">
                  <c:v>-0.108782</c:v>
                </c:pt>
                <c:pt idx="1687">
                  <c:v>-0.108782</c:v>
                </c:pt>
                <c:pt idx="1688">
                  <c:v>-0.10258</c:v>
                </c:pt>
                <c:pt idx="1689">
                  <c:v>-9.6378000000000005E-2</c:v>
                </c:pt>
                <c:pt idx="1690">
                  <c:v>-9.0176000000000006E-2</c:v>
                </c:pt>
                <c:pt idx="1691">
                  <c:v>-9.0176000000000006E-2</c:v>
                </c:pt>
                <c:pt idx="1692">
                  <c:v>-9.6378000000000005E-2</c:v>
                </c:pt>
                <c:pt idx="1693">
                  <c:v>-9.6378000000000005E-2</c:v>
                </c:pt>
                <c:pt idx="1694">
                  <c:v>-9.6378000000000005E-2</c:v>
                </c:pt>
                <c:pt idx="1695">
                  <c:v>-0.10258</c:v>
                </c:pt>
                <c:pt idx="1696">
                  <c:v>-0.10258</c:v>
                </c:pt>
                <c:pt idx="1697">
                  <c:v>-0.10258</c:v>
                </c:pt>
                <c:pt idx="1698">
                  <c:v>-9.6378000000000005E-2</c:v>
                </c:pt>
                <c:pt idx="1699">
                  <c:v>-9.6378000000000005E-2</c:v>
                </c:pt>
                <c:pt idx="1700">
                  <c:v>-9.0176000000000006E-2</c:v>
                </c:pt>
                <c:pt idx="1701">
                  <c:v>-7.7771999999999994E-2</c:v>
                </c:pt>
                <c:pt idx="1702">
                  <c:v>-8.3973999999999993E-2</c:v>
                </c:pt>
                <c:pt idx="1703">
                  <c:v>-7.1569999999999995E-2</c:v>
                </c:pt>
                <c:pt idx="1704">
                  <c:v>-7.1569999999999995E-2</c:v>
                </c:pt>
                <c:pt idx="1705">
                  <c:v>-6.5367999999999996E-2</c:v>
                </c:pt>
                <c:pt idx="1706">
                  <c:v>-6.5367999999999996E-2</c:v>
                </c:pt>
                <c:pt idx="1707">
                  <c:v>-6.5367999999999996E-2</c:v>
                </c:pt>
                <c:pt idx="1708">
                  <c:v>-7.1569999999999995E-2</c:v>
                </c:pt>
                <c:pt idx="1709">
                  <c:v>-6.5367999999999996E-2</c:v>
                </c:pt>
                <c:pt idx="1710">
                  <c:v>-6.5367999999999996E-2</c:v>
                </c:pt>
                <c:pt idx="1711">
                  <c:v>-7.1569999999999995E-2</c:v>
                </c:pt>
                <c:pt idx="1712">
                  <c:v>-8.3973999999999993E-2</c:v>
                </c:pt>
                <c:pt idx="1713">
                  <c:v>-9.0176000000000006E-2</c:v>
                </c:pt>
                <c:pt idx="1714">
                  <c:v>-9.0176000000000006E-2</c:v>
                </c:pt>
                <c:pt idx="1715">
                  <c:v>-9.6378000000000005E-2</c:v>
                </c:pt>
                <c:pt idx="1716">
                  <c:v>-9.6378000000000005E-2</c:v>
                </c:pt>
                <c:pt idx="1717">
                  <c:v>-0.10258</c:v>
                </c:pt>
                <c:pt idx="1718">
                  <c:v>-9.6378000000000005E-2</c:v>
                </c:pt>
                <c:pt idx="1719">
                  <c:v>-9.0176000000000006E-2</c:v>
                </c:pt>
                <c:pt idx="1720">
                  <c:v>-9.0176000000000006E-2</c:v>
                </c:pt>
                <c:pt idx="1721">
                  <c:v>-8.3973999999999993E-2</c:v>
                </c:pt>
                <c:pt idx="1722">
                  <c:v>-7.1569999999999995E-2</c:v>
                </c:pt>
                <c:pt idx="1723">
                  <c:v>-9.0176000000000006E-2</c:v>
                </c:pt>
                <c:pt idx="1724">
                  <c:v>-9.0176000000000006E-2</c:v>
                </c:pt>
                <c:pt idx="1725">
                  <c:v>-9.6378000000000005E-2</c:v>
                </c:pt>
                <c:pt idx="1726">
                  <c:v>-0.10258</c:v>
                </c:pt>
                <c:pt idx="1727">
                  <c:v>-9.6378000000000005E-2</c:v>
                </c:pt>
                <c:pt idx="1728">
                  <c:v>-0.10258</c:v>
                </c:pt>
                <c:pt idx="1729">
                  <c:v>-9.0176000000000006E-2</c:v>
                </c:pt>
                <c:pt idx="1730">
                  <c:v>-9.6378000000000005E-2</c:v>
                </c:pt>
                <c:pt idx="1731">
                  <c:v>-9.0176000000000006E-2</c:v>
                </c:pt>
                <c:pt idx="1732">
                  <c:v>-7.7771999999999994E-2</c:v>
                </c:pt>
                <c:pt idx="1733">
                  <c:v>-7.1569999999999995E-2</c:v>
                </c:pt>
                <c:pt idx="1734">
                  <c:v>-6.5367999999999996E-2</c:v>
                </c:pt>
                <c:pt idx="1735">
                  <c:v>-5.9166000000000003E-2</c:v>
                </c:pt>
                <c:pt idx="1736">
                  <c:v>-7.1569999999999995E-2</c:v>
                </c:pt>
                <c:pt idx="1737">
                  <c:v>-6.5367999999999996E-2</c:v>
                </c:pt>
                <c:pt idx="1738">
                  <c:v>-6.5367999999999996E-2</c:v>
                </c:pt>
                <c:pt idx="1739">
                  <c:v>-6.5367999999999996E-2</c:v>
                </c:pt>
                <c:pt idx="1740">
                  <c:v>-7.1569999999999995E-2</c:v>
                </c:pt>
                <c:pt idx="1741">
                  <c:v>-7.7771999999999994E-2</c:v>
                </c:pt>
                <c:pt idx="1742">
                  <c:v>-7.7771999999999994E-2</c:v>
                </c:pt>
                <c:pt idx="1743">
                  <c:v>-9.6378000000000005E-2</c:v>
                </c:pt>
                <c:pt idx="1744">
                  <c:v>-7.7771999999999994E-2</c:v>
                </c:pt>
                <c:pt idx="1745">
                  <c:v>-7.1569999999999995E-2</c:v>
                </c:pt>
                <c:pt idx="1746">
                  <c:v>-7.7771999999999994E-2</c:v>
                </c:pt>
                <c:pt idx="1747">
                  <c:v>-9.0176000000000006E-2</c:v>
                </c:pt>
                <c:pt idx="1748">
                  <c:v>-9.6378000000000005E-2</c:v>
                </c:pt>
                <c:pt idx="1749">
                  <c:v>-9.6378000000000005E-2</c:v>
                </c:pt>
                <c:pt idx="1750">
                  <c:v>-0.114984</c:v>
                </c:pt>
                <c:pt idx="1751">
                  <c:v>-0.108782</c:v>
                </c:pt>
                <c:pt idx="1752">
                  <c:v>-0.108782</c:v>
                </c:pt>
                <c:pt idx="1753">
                  <c:v>-0.108782</c:v>
                </c:pt>
                <c:pt idx="1754">
                  <c:v>-0.108782</c:v>
                </c:pt>
                <c:pt idx="1755">
                  <c:v>-0.114984</c:v>
                </c:pt>
                <c:pt idx="1756">
                  <c:v>-0.114984</c:v>
                </c:pt>
                <c:pt idx="1757">
                  <c:v>-9.6378000000000005E-2</c:v>
                </c:pt>
                <c:pt idx="1758">
                  <c:v>-0.10258</c:v>
                </c:pt>
                <c:pt idx="1759">
                  <c:v>-9.6378000000000005E-2</c:v>
                </c:pt>
                <c:pt idx="1760">
                  <c:v>-0.10258</c:v>
                </c:pt>
                <c:pt idx="1761">
                  <c:v>-0.108782</c:v>
                </c:pt>
                <c:pt idx="1762">
                  <c:v>-0.10258</c:v>
                </c:pt>
                <c:pt idx="1763">
                  <c:v>-9.0176000000000006E-2</c:v>
                </c:pt>
                <c:pt idx="1764">
                  <c:v>-5.9166000000000003E-2</c:v>
                </c:pt>
                <c:pt idx="1765">
                  <c:v>-5.9166000000000003E-2</c:v>
                </c:pt>
                <c:pt idx="1766">
                  <c:v>-7.1569999999999995E-2</c:v>
                </c:pt>
                <c:pt idx="1767">
                  <c:v>-7.7771999999999994E-2</c:v>
                </c:pt>
                <c:pt idx="1768">
                  <c:v>-7.1569999999999995E-2</c:v>
                </c:pt>
                <c:pt idx="1769">
                  <c:v>-7.7771999999999994E-2</c:v>
                </c:pt>
                <c:pt idx="1770">
                  <c:v>-7.7771999999999994E-2</c:v>
                </c:pt>
                <c:pt idx="1771">
                  <c:v>-9.6378000000000005E-2</c:v>
                </c:pt>
                <c:pt idx="1772">
                  <c:v>-0.121186</c:v>
                </c:pt>
                <c:pt idx="1773">
                  <c:v>-0.121186</c:v>
                </c:pt>
                <c:pt idx="1774">
                  <c:v>-9.6378000000000005E-2</c:v>
                </c:pt>
                <c:pt idx="1775">
                  <c:v>-9.6378000000000005E-2</c:v>
                </c:pt>
                <c:pt idx="1776">
                  <c:v>-9.6378000000000005E-2</c:v>
                </c:pt>
                <c:pt idx="1777">
                  <c:v>-9.0176000000000006E-2</c:v>
                </c:pt>
                <c:pt idx="1778">
                  <c:v>-7.7771999999999994E-2</c:v>
                </c:pt>
                <c:pt idx="1779">
                  <c:v>-7.1569999999999995E-2</c:v>
                </c:pt>
                <c:pt idx="1780">
                  <c:v>-8.3973999999999993E-2</c:v>
                </c:pt>
                <c:pt idx="1781">
                  <c:v>-9.0176000000000006E-2</c:v>
                </c:pt>
                <c:pt idx="1782">
                  <c:v>-9.0176000000000006E-2</c:v>
                </c:pt>
                <c:pt idx="1783">
                  <c:v>-9.0176000000000006E-2</c:v>
                </c:pt>
                <c:pt idx="1784">
                  <c:v>-8.3973999999999993E-2</c:v>
                </c:pt>
                <c:pt idx="1785">
                  <c:v>-7.1569999999999995E-2</c:v>
                </c:pt>
                <c:pt idx="1786">
                  <c:v>-6.5367999999999996E-2</c:v>
                </c:pt>
                <c:pt idx="1787">
                  <c:v>-6.5367999999999996E-2</c:v>
                </c:pt>
                <c:pt idx="1788">
                  <c:v>-7.7771999999999994E-2</c:v>
                </c:pt>
                <c:pt idx="1789">
                  <c:v>-7.1569999999999995E-2</c:v>
                </c:pt>
                <c:pt idx="1790">
                  <c:v>-6.5367999999999996E-2</c:v>
                </c:pt>
                <c:pt idx="1791">
                  <c:v>-5.9166000000000003E-2</c:v>
                </c:pt>
                <c:pt idx="1792">
                  <c:v>-5.9166000000000003E-2</c:v>
                </c:pt>
                <c:pt idx="1793">
                  <c:v>-6.5367999999999996E-2</c:v>
                </c:pt>
                <c:pt idx="1794">
                  <c:v>-6.5367999999999996E-2</c:v>
                </c:pt>
                <c:pt idx="1795">
                  <c:v>-7.1569999999999995E-2</c:v>
                </c:pt>
                <c:pt idx="1796">
                  <c:v>-6.5367999999999996E-2</c:v>
                </c:pt>
                <c:pt idx="1797">
                  <c:v>-5.9166000000000003E-2</c:v>
                </c:pt>
              </c:numCache>
            </c:numRef>
          </c:val>
          <c:smooth val="0"/>
          <c:extLst>
            <c:ext xmlns:c16="http://schemas.microsoft.com/office/drawing/2014/chart" uri="{C3380CC4-5D6E-409C-BE32-E72D297353CC}">
              <c16:uniqueId val="{00000001-8B99-42B4-A286-A75B3E2AB3DC}"/>
            </c:ext>
          </c:extLst>
        </c:ser>
        <c:ser>
          <c:idx val="2"/>
          <c:order val="2"/>
          <c:spPr>
            <a:ln w="28575" cap="rnd">
              <a:solidFill>
                <a:schemeClr val="accent3"/>
              </a:solidFill>
              <a:round/>
            </a:ln>
            <a:effectLst/>
          </c:spPr>
          <c:marker>
            <c:symbol val="none"/>
          </c:marker>
          <c:val>
            <c:numRef>
              <c:f>Motion3!$C$2:$C$1799</c:f>
              <c:numCache>
                <c:formatCode>General</c:formatCode>
                <c:ptCount val="1798"/>
                <c:pt idx="0">
                  <c:v>0.99474600000000002</c:v>
                </c:pt>
                <c:pt idx="1">
                  <c:v>1.0135110000000001</c:v>
                </c:pt>
                <c:pt idx="2">
                  <c:v>1.019766</c:v>
                </c:pt>
                <c:pt idx="3">
                  <c:v>1.019766</c:v>
                </c:pt>
                <c:pt idx="4">
                  <c:v>1.019766</c:v>
                </c:pt>
                <c:pt idx="5">
                  <c:v>1.0260210000000001</c:v>
                </c:pt>
                <c:pt idx="6">
                  <c:v>1.0260210000000001</c:v>
                </c:pt>
                <c:pt idx="7">
                  <c:v>1.0135110000000001</c:v>
                </c:pt>
                <c:pt idx="8">
                  <c:v>1.032276</c:v>
                </c:pt>
                <c:pt idx="9">
                  <c:v>1.032276</c:v>
                </c:pt>
                <c:pt idx="10">
                  <c:v>1.032276</c:v>
                </c:pt>
                <c:pt idx="11">
                  <c:v>1.044786</c:v>
                </c:pt>
                <c:pt idx="12">
                  <c:v>1.0510409999999999</c:v>
                </c:pt>
                <c:pt idx="13">
                  <c:v>1.0510409999999999</c:v>
                </c:pt>
                <c:pt idx="14">
                  <c:v>1.0572969999999999</c:v>
                </c:pt>
                <c:pt idx="15">
                  <c:v>1.0572969999999999</c:v>
                </c:pt>
                <c:pt idx="16">
                  <c:v>1.0572969999999999</c:v>
                </c:pt>
                <c:pt idx="17">
                  <c:v>1.0635520000000001</c:v>
                </c:pt>
                <c:pt idx="18">
                  <c:v>1.0635520000000001</c:v>
                </c:pt>
                <c:pt idx="19">
                  <c:v>1.0572969999999999</c:v>
                </c:pt>
                <c:pt idx="20">
                  <c:v>1.0635520000000001</c:v>
                </c:pt>
                <c:pt idx="21">
                  <c:v>1.0635520000000001</c:v>
                </c:pt>
                <c:pt idx="22">
                  <c:v>1.0572969999999999</c:v>
                </c:pt>
                <c:pt idx="23">
                  <c:v>1.0635520000000001</c:v>
                </c:pt>
                <c:pt idx="24">
                  <c:v>1.0635520000000001</c:v>
                </c:pt>
                <c:pt idx="25">
                  <c:v>1.0635520000000001</c:v>
                </c:pt>
                <c:pt idx="26">
                  <c:v>1.0635520000000001</c:v>
                </c:pt>
                <c:pt idx="27">
                  <c:v>1.0635520000000001</c:v>
                </c:pt>
                <c:pt idx="28">
                  <c:v>1.0572969999999999</c:v>
                </c:pt>
                <c:pt idx="29">
                  <c:v>1.0510409999999999</c:v>
                </c:pt>
                <c:pt idx="30">
                  <c:v>1.044786</c:v>
                </c:pt>
                <c:pt idx="31">
                  <c:v>1.044786</c:v>
                </c:pt>
                <c:pt idx="32">
                  <c:v>1.0510409999999999</c:v>
                </c:pt>
                <c:pt idx="33">
                  <c:v>1.044786</c:v>
                </c:pt>
                <c:pt idx="34">
                  <c:v>1.044786</c:v>
                </c:pt>
                <c:pt idx="35">
                  <c:v>1.044786</c:v>
                </c:pt>
                <c:pt idx="36">
                  <c:v>1.044786</c:v>
                </c:pt>
                <c:pt idx="37">
                  <c:v>1.044786</c:v>
                </c:pt>
                <c:pt idx="38">
                  <c:v>1.0385310000000001</c:v>
                </c:pt>
                <c:pt idx="39">
                  <c:v>1.0385310000000001</c:v>
                </c:pt>
                <c:pt idx="40">
                  <c:v>1.0510409999999999</c:v>
                </c:pt>
                <c:pt idx="41">
                  <c:v>1.0510409999999999</c:v>
                </c:pt>
                <c:pt idx="42">
                  <c:v>1.0510409999999999</c:v>
                </c:pt>
                <c:pt idx="43">
                  <c:v>1.044786</c:v>
                </c:pt>
                <c:pt idx="44">
                  <c:v>1.0510409999999999</c:v>
                </c:pt>
                <c:pt idx="45">
                  <c:v>1.0510409999999999</c:v>
                </c:pt>
                <c:pt idx="46">
                  <c:v>1.0572969999999999</c:v>
                </c:pt>
                <c:pt idx="47">
                  <c:v>1.069807</c:v>
                </c:pt>
                <c:pt idx="48">
                  <c:v>1.0572969999999999</c:v>
                </c:pt>
                <c:pt idx="49">
                  <c:v>1.0572969999999999</c:v>
                </c:pt>
                <c:pt idx="50">
                  <c:v>1.0572969999999999</c:v>
                </c:pt>
                <c:pt idx="51">
                  <c:v>1.0572969999999999</c:v>
                </c:pt>
                <c:pt idx="52">
                  <c:v>1.0572969999999999</c:v>
                </c:pt>
                <c:pt idx="53">
                  <c:v>1.0572969999999999</c:v>
                </c:pt>
                <c:pt idx="54">
                  <c:v>1.0572969999999999</c:v>
                </c:pt>
                <c:pt idx="55">
                  <c:v>1.0572969999999999</c:v>
                </c:pt>
                <c:pt idx="56">
                  <c:v>1.0572969999999999</c:v>
                </c:pt>
                <c:pt idx="57">
                  <c:v>1.0635520000000001</c:v>
                </c:pt>
                <c:pt idx="58">
                  <c:v>1.0510409999999999</c:v>
                </c:pt>
                <c:pt idx="59">
                  <c:v>1.0510409999999999</c:v>
                </c:pt>
                <c:pt idx="60">
                  <c:v>1.044786</c:v>
                </c:pt>
                <c:pt idx="61">
                  <c:v>1.0510409999999999</c:v>
                </c:pt>
                <c:pt idx="62">
                  <c:v>1.044786</c:v>
                </c:pt>
                <c:pt idx="63">
                  <c:v>1.0385310000000001</c:v>
                </c:pt>
                <c:pt idx="64">
                  <c:v>1.0510409999999999</c:v>
                </c:pt>
                <c:pt idx="65">
                  <c:v>1.032276</c:v>
                </c:pt>
                <c:pt idx="66">
                  <c:v>1.0385310000000001</c:v>
                </c:pt>
                <c:pt idx="67">
                  <c:v>1.0385310000000001</c:v>
                </c:pt>
                <c:pt idx="68">
                  <c:v>1.044786</c:v>
                </c:pt>
                <c:pt idx="69">
                  <c:v>1.0572969999999999</c:v>
                </c:pt>
                <c:pt idx="70">
                  <c:v>1.044786</c:v>
                </c:pt>
                <c:pt idx="71">
                  <c:v>1.0260210000000001</c:v>
                </c:pt>
                <c:pt idx="72">
                  <c:v>1.032276</c:v>
                </c:pt>
                <c:pt idx="73">
                  <c:v>1.032276</c:v>
                </c:pt>
                <c:pt idx="74">
                  <c:v>1.0385310000000001</c:v>
                </c:pt>
                <c:pt idx="75">
                  <c:v>1.032276</c:v>
                </c:pt>
                <c:pt idx="76">
                  <c:v>1.0385310000000001</c:v>
                </c:pt>
                <c:pt idx="77">
                  <c:v>1.044786</c:v>
                </c:pt>
                <c:pt idx="78">
                  <c:v>1.0260210000000001</c:v>
                </c:pt>
                <c:pt idx="79">
                  <c:v>1.044786</c:v>
                </c:pt>
                <c:pt idx="80">
                  <c:v>1.0510409999999999</c:v>
                </c:pt>
                <c:pt idx="81">
                  <c:v>1.0510409999999999</c:v>
                </c:pt>
                <c:pt idx="82">
                  <c:v>1.0572969999999999</c:v>
                </c:pt>
                <c:pt idx="83">
                  <c:v>1.0572969999999999</c:v>
                </c:pt>
                <c:pt idx="84">
                  <c:v>1.0635520000000001</c:v>
                </c:pt>
                <c:pt idx="85">
                  <c:v>1.032276</c:v>
                </c:pt>
                <c:pt idx="86">
                  <c:v>1.0510409999999999</c:v>
                </c:pt>
                <c:pt idx="87">
                  <c:v>1.0510409999999999</c:v>
                </c:pt>
                <c:pt idx="88">
                  <c:v>1.0572969999999999</c:v>
                </c:pt>
                <c:pt idx="89">
                  <c:v>1.0760620000000001</c:v>
                </c:pt>
                <c:pt idx="90">
                  <c:v>1.0885720000000001</c:v>
                </c:pt>
                <c:pt idx="91">
                  <c:v>1.0760620000000001</c:v>
                </c:pt>
                <c:pt idx="92">
                  <c:v>1.0635520000000001</c:v>
                </c:pt>
                <c:pt idx="93">
                  <c:v>1.0510409999999999</c:v>
                </c:pt>
                <c:pt idx="94">
                  <c:v>1.044786</c:v>
                </c:pt>
                <c:pt idx="95">
                  <c:v>1.0385310000000001</c:v>
                </c:pt>
                <c:pt idx="96">
                  <c:v>1.019766</c:v>
                </c:pt>
                <c:pt idx="97">
                  <c:v>1.0135110000000001</c:v>
                </c:pt>
                <c:pt idx="98">
                  <c:v>1.0072559999999999</c:v>
                </c:pt>
                <c:pt idx="99">
                  <c:v>0.99474600000000002</c:v>
                </c:pt>
                <c:pt idx="100">
                  <c:v>0.982236</c:v>
                </c:pt>
                <c:pt idx="101">
                  <c:v>0.982236</c:v>
                </c:pt>
                <c:pt idx="102">
                  <c:v>0.97598099999999999</c:v>
                </c:pt>
                <c:pt idx="103">
                  <c:v>0.96972499999999995</c:v>
                </c:pt>
                <c:pt idx="104">
                  <c:v>0.95721500000000004</c:v>
                </c:pt>
                <c:pt idx="105">
                  <c:v>0.94470500000000002</c:v>
                </c:pt>
                <c:pt idx="106">
                  <c:v>0.94470500000000002</c:v>
                </c:pt>
                <c:pt idx="107">
                  <c:v>0.932195</c:v>
                </c:pt>
                <c:pt idx="108">
                  <c:v>0.92593999999999999</c:v>
                </c:pt>
                <c:pt idx="109">
                  <c:v>0.91968499999999997</c:v>
                </c:pt>
                <c:pt idx="110">
                  <c:v>0.91968499999999997</c:v>
                </c:pt>
                <c:pt idx="111">
                  <c:v>0.91342999999999996</c:v>
                </c:pt>
                <c:pt idx="112">
                  <c:v>0.90717499999999995</c:v>
                </c:pt>
                <c:pt idx="113">
                  <c:v>0.91342999999999996</c:v>
                </c:pt>
                <c:pt idx="114">
                  <c:v>0.91342999999999996</c:v>
                </c:pt>
                <c:pt idx="115">
                  <c:v>0.91342999999999996</c:v>
                </c:pt>
                <c:pt idx="116">
                  <c:v>0.91342999999999996</c:v>
                </c:pt>
                <c:pt idx="117">
                  <c:v>0.90717499999999995</c:v>
                </c:pt>
                <c:pt idx="118">
                  <c:v>0.91342999999999996</c:v>
                </c:pt>
                <c:pt idx="119">
                  <c:v>0.91342999999999996</c:v>
                </c:pt>
                <c:pt idx="120">
                  <c:v>0.91968499999999997</c:v>
                </c:pt>
                <c:pt idx="121">
                  <c:v>0.91968499999999997</c:v>
                </c:pt>
                <c:pt idx="122">
                  <c:v>0.92593999999999999</c:v>
                </c:pt>
                <c:pt idx="123">
                  <c:v>0.932195</c:v>
                </c:pt>
                <c:pt idx="124">
                  <c:v>0.93845000000000001</c:v>
                </c:pt>
                <c:pt idx="125">
                  <c:v>0.95096000000000003</c:v>
                </c:pt>
                <c:pt idx="126">
                  <c:v>0.96347000000000005</c:v>
                </c:pt>
                <c:pt idx="127">
                  <c:v>0.96972499999999995</c:v>
                </c:pt>
                <c:pt idx="128">
                  <c:v>0.96972499999999995</c:v>
                </c:pt>
                <c:pt idx="129">
                  <c:v>0.98849100000000001</c:v>
                </c:pt>
                <c:pt idx="130">
                  <c:v>0.98849100000000001</c:v>
                </c:pt>
                <c:pt idx="131">
                  <c:v>1.0072559999999999</c:v>
                </c:pt>
                <c:pt idx="132">
                  <c:v>1.0135110000000001</c:v>
                </c:pt>
                <c:pt idx="133">
                  <c:v>1.0260210000000001</c:v>
                </c:pt>
                <c:pt idx="134">
                  <c:v>1.032276</c:v>
                </c:pt>
                <c:pt idx="135">
                  <c:v>1.044786</c:v>
                </c:pt>
                <c:pt idx="136">
                  <c:v>1.044786</c:v>
                </c:pt>
                <c:pt idx="137">
                  <c:v>1.0572969999999999</c:v>
                </c:pt>
                <c:pt idx="138">
                  <c:v>1.0572969999999999</c:v>
                </c:pt>
                <c:pt idx="139">
                  <c:v>1.0572969999999999</c:v>
                </c:pt>
                <c:pt idx="140">
                  <c:v>1.0635520000000001</c:v>
                </c:pt>
                <c:pt idx="141">
                  <c:v>1.0635520000000001</c:v>
                </c:pt>
                <c:pt idx="142">
                  <c:v>1.0760620000000001</c:v>
                </c:pt>
                <c:pt idx="143">
                  <c:v>1.0635520000000001</c:v>
                </c:pt>
                <c:pt idx="144">
                  <c:v>1.0572969999999999</c:v>
                </c:pt>
                <c:pt idx="145">
                  <c:v>1.0510409999999999</c:v>
                </c:pt>
                <c:pt idx="146">
                  <c:v>1.044786</c:v>
                </c:pt>
                <c:pt idx="147">
                  <c:v>1.044786</c:v>
                </c:pt>
                <c:pt idx="148">
                  <c:v>1.044786</c:v>
                </c:pt>
                <c:pt idx="149">
                  <c:v>1.032276</c:v>
                </c:pt>
                <c:pt idx="150">
                  <c:v>1.032276</c:v>
                </c:pt>
                <c:pt idx="151">
                  <c:v>1.0260210000000001</c:v>
                </c:pt>
                <c:pt idx="152">
                  <c:v>1.0260210000000001</c:v>
                </c:pt>
                <c:pt idx="153">
                  <c:v>1.0260210000000001</c:v>
                </c:pt>
                <c:pt idx="154">
                  <c:v>1.0260210000000001</c:v>
                </c:pt>
                <c:pt idx="155">
                  <c:v>1.019766</c:v>
                </c:pt>
                <c:pt idx="156">
                  <c:v>0.99474600000000002</c:v>
                </c:pt>
                <c:pt idx="157">
                  <c:v>1.0135110000000001</c:v>
                </c:pt>
                <c:pt idx="158">
                  <c:v>1.0135110000000001</c:v>
                </c:pt>
                <c:pt idx="159">
                  <c:v>1.001001</c:v>
                </c:pt>
                <c:pt idx="160">
                  <c:v>1.001001</c:v>
                </c:pt>
                <c:pt idx="161">
                  <c:v>1.001001</c:v>
                </c:pt>
                <c:pt idx="162">
                  <c:v>0.99474600000000002</c:v>
                </c:pt>
                <c:pt idx="163">
                  <c:v>0.97598099999999999</c:v>
                </c:pt>
                <c:pt idx="164">
                  <c:v>1.001001</c:v>
                </c:pt>
                <c:pt idx="165">
                  <c:v>1.001001</c:v>
                </c:pt>
                <c:pt idx="166">
                  <c:v>1.001001</c:v>
                </c:pt>
                <c:pt idx="167">
                  <c:v>1.0072559999999999</c:v>
                </c:pt>
                <c:pt idx="168">
                  <c:v>1.0135110000000001</c:v>
                </c:pt>
                <c:pt idx="169">
                  <c:v>1.0135110000000001</c:v>
                </c:pt>
                <c:pt idx="170">
                  <c:v>1.0072559999999999</c:v>
                </c:pt>
                <c:pt idx="171">
                  <c:v>1.0135110000000001</c:v>
                </c:pt>
                <c:pt idx="172">
                  <c:v>1.019766</c:v>
                </c:pt>
                <c:pt idx="173">
                  <c:v>1.0260210000000001</c:v>
                </c:pt>
                <c:pt idx="174">
                  <c:v>1.032276</c:v>
                </c:pt>
                <c:pt idx="175">
                  <c:v>1.0385310000000001</c:v>
                </c:pt>
                <c:pt idx="176">
                  <c:v>1.0385310000000001</c:v>
                </c:pt>
                <c:pt idx="177">
                  <c:v>1.0385310000000001</c:v>
                </c:pt>
                <c:pt idx="178">
                  <c:v>1.032276</c:v>
                </c:pt>
                <c:pt idx="179">
                  <c:v>1.032276</c:v>
                </c:pt>
                <c:pt idx="180">
                  <c:v>1.032276</c:v>
                </c:pt>
                <c:pt idx="181">
                  <c:v>1.0385310000000001</c:v>
                </c:pt>
                <c:pt idx="182">
                  <c:v>1.044786</c:v>
                </c:pt>
                <c:pt idx="183">
                  <c:v>1.0385310000000001</c:v>
                </c:pt>
                <c:pt idx="184">
                  <c:v>1.044786</c:v>
                </c:pt>
                <c:pt idx="185">
                  <c:v>1.0385310000000001</c:v>
                </c:pt>
                <c:pt idx="186">
                  <c:v>1.0385310000000001</c:v>
                </c:pt>
                <c:pt idx="187">
                  <c:v>1.044786</c:v>
                </c:pt>
                <c:pt idx="188">
                  <c:v>1.0510409999999999</c:v>
                </c:pt>
                <c:pt idx="189">
                  <c:v>1.0510409999999999</c:v>
                </c:pt>
                <c:pt idx="190">
                  <c:v>1.0385310000000001</c:v>
                </c:pt>
                <c:pt idx="191">
                  <c:v>1.044786</c:v>
                </c:pt>
                <c:pt idx="192">
                  <c:v>1.0385310000000001</c:v>
                </c:pt>
                <c:pt idx="193">
                  <c:v>1.032276</c:v>
                </c:pt>
                <c:pt idx="194">
                  <c:v>1.0385310000000001</c:v>
                </c:pt>
                <c:pt idx="195">
                  <c:v>1.0385310000000001</c:v>
                </c:pt>
                <c:pt idx="196">
                  <c:v>1.0385310000000001</c:v>
                </c:pt>
                <c:pt idx="197">
                  <c:v>1.0385310000000001</c:v>
                </c:pt>
                <c:pt idx="198">
                  <c:v>1.0385310000000001</c:v>
                </c:pt>
                <c:pt idx="199">
                  <c:v>1.0385310000000001</c:v>
                </c:pt>
                <c:pt idx="200">
                  <c:v>1.0385310000000001</c:v>
                </c:pt>
                <c:pt idx="201">
                  <c:v>1.0385310000000001</c:v>
                </c:pt>
                <c:pt idx="202">
                  <c:v>1.032276</c:v>
                </c:pt>
                <c:pt idx="203">
                  <c:v>1.0385310000000001</c:v>
                </c:pt>
                <c:pt idx="204">
                  <c:v>1.032276</c:v>
                </c:pt>
                <c:pt idx="205">
                  <c:v>1.032276</c:v>
                </c:pt>
                <c:pt idx="206">
                  <c:v>1.032276</c:v>
                </c:pt>
                <c:pt idx="207">
                  <c:v>1.019766</c:v>
                </c:pt>
                <c:pt idx="208">
                  <c:v>1.0135110000000001</c:v>
                </c:pt>
                <c:pt idx="209">
                  <c:v>1.0135110000000001</c:v>
                </c:pt>
                <c:pt idx="210">
                  <c:v>1.0072559999999999</c:v>
                </c:pt>
                <c:pt idx="211">
                  <c:v>1.0072559999999999</c:v>
                </c:pt>
                <c:pt idx="212">
                  <c:v>1.0135110000000001</c:v>
                </c:pt>
                <c:pt idx="213">
                  <c:v>1.0072559999999999</c:v>
                </c:pt>
                <c:pt idx="214">
                  <c:v>1.0072559999999999</c:v>
                </c:pt>
                <c:pt idx="215">
                  <c:v>1.0072559999999999</c:v>
                </c:pt>
                <c:pt idx="216">
                  <c:v>1.0072559999999999</c:v>
                </c:pt>
                <c:pt idx="217">
                  <c:v>1.0072559999999999</c:v>
                </c:pt>
                <c:pt idx="218">
                  <c:v>1.001001</c:v>
                </c:pt>
                <c:pt idx="219">
                  <c:v>1.001001</c:v>
                </c:pt>
                <c:pt idx="220">
                  <c:v>0.99474600000000002</c:v>
                </c:pt>
                <c:pt idx="221">
                  <c:v>0.99474600000000002</c:v>
                </c:pt>
                <c:pt idx="222">
                  <c:v>0.99474600000000002</c:v>
                </c:pt>
                <c:pt idx="223">
                  <c:v>1.0072559999999999</c:v>
                </c:pt>
                <c:pt idx="224">
                  <c:v>1.0072559999999999</c:v>
                </c:pt>
                <c:pt idx="225">
                  <c:v>1.0135110000000001</c:v>
                </c:pt>
                <c:pt idx="226">
                  <c:v>1.019766</c:v>
                </c:pt>
                <c:pt idx="227">
                  <c:v>1.032276</c:v>
                </c:pt>
                <c:pt idx="228">
                  <c:v>1.0135110000000001</c:v>
                </c:pt>
                <c:pt idx="229">
                  <c:v>1.0135110000000001</c:v>
                </c:pt>
                <c:pt idx="230">
                  <c:v>1.019766</c:v>
                </c:pt>
                <c:pt idx="231">
                  <c:v>1.019766</c:v>
                </c:pt>
                <c:pt idx="232">
                  <c:v>1.0260210000000001</c:v>
                </c:pt>
                <c:pt idx="233">
                  <c:v>1.019766</c:v>
                </c:pt>
                <c:pt idx="234">
                  <c:v>1.0072559999999999</c:v>
                </c:pt>
                <c:pt idx="235">
                  <c:v>1.0135110000000001</c:v>
                </c:pt>
                <c:pt idx="236">
                  <c:v>1.0072559999999999</c:v>
                </c:pt>
                <c:pt idx="237">
                  <c:v>1.0072559999999999</c:v>
                </c:pt>
                <c:pt idx="238">
                  <c:v>1.001001</c:v>
                </c:pt>
                <c:pt idx="239">
                  <c:v>0.99474600000000002</c:v>
                </c:pt>
                <c:pt idx="240">
                  <c:v>0.99474600000000002</c:v>
                </c:pt>
                <c:pt idx="241">
                  <c:v>0.95721500000000004</c:v>
                </c:pt>
                <c:pt idx="242">
                  <c:v>0.96972499999999995</c:v>
                </c:pt>
                <c:pt idx="243">
                  <c:v>0.96972499999999995</c:v>
                </c:pt>
                <c:pt idx="244">
                  <c:v>0.96347000000000005</c:v>
                </c:pt>
                <c:pt idx="245">
                  <c:v>0.95721500000000004</c:v>
                </c:pt>
                <c:pt idx="246">
                  <c:v>0.95096000000000003</c:v>
                </c:pt>
                <c:pt idx="247">
                  <c:v>0.94470500000000002</c:v>
                </c:pt>
                <c:pt idx="248">
                  <c:v>0.91968499999999997</c:v>
                </c:pt>
                <c:pt idx="249">
                  <c:v>0.94470500000000002</c:v>
                </c:pt>
                <c:pt idx="250">
                  <c:v>0.93845000000000001</c:v>
                </c:pt>
                <c:pt idx="251">
                  <c:v>0.93845000000000001</c:v>
                </c:pt>
                <c:pt idx="252">
                  <c:v>0.932195</c:v>
                </c:pt>
                <c:pt idx="253">
                  <c:v>0.93845000000000001</c:v>
                </c:pt>
                <c:pt idx="254">
                  <c:v>0.932195</c:v>
                </c:pt>
                <c:pt idx="255">
                  <c:v>0.91342999999999996</c:v>
                </c:pt>
                <c:pt idx="256">
                  <c:v>0.93845000000000001</c:v>
                </c:pt>
                <c:pt idx="257">
                  <c:v>0.93845000000000001</c:v>
                </c:pt>
                <c:pt idx="258">
                  <c:v>0.93845000000000001</c:v>
                </c:pt>
                <c:pt idx="259">
                  <c:v>0.94470500000000002</c:v>
                </c:pt>
                <c:pt idx="260">
                  <c:v>0.95096000000000003</c:v>
                </c:pt>
                <c:pt idx="261">
                  <c:v>0.95096000000000003</c:v>
                </c:pt>
                <c:pt idx="262">
                  <c:v>0.95096000000000003</c:v>
                </c:pt>
                <c:pt idx="263">
                  <c:v>0.94470500000000002</c:v>
                </c:pt>
                <c:pt idx="264">
                  <c:v>0.95096000000000003</c:v>
                </c:pt>
                <c:pt idx="265">
                  <c:v>0.95721500000000004</c:v>
                </c:pt>
                <c:pt idx="266">
                  <c:v>0.96347000000000005</c:v>
                </c:pt>
                <c:pt idx="267">
                  <c:v>0.96347000000000005</c:v>
                </c:pt>
                <c:pt idx="268">
                  <c:v>0.96972499999999995</c:v>
                </c:pt>
                <c:pt idx="269">
                  <c:v>0.97598099999999999</c:v>
                </c:pt>
                <c:pt idx="270">
                  <c:v>0.96972499999999995</c:v>
                </c:pt>
                <c:pt idx="271">
                  <c:v>0.96972499999999995</c:v>
                </c:pt>
                <c:pt idx="272">
                  <c:v>0.97598099999999999</c:v>
                </c:pt>
                <c:pt idx="273">
                  <c:v>0.98849100000000001</c:v>
                </c:pt>
                <c:pt idx="274">
                  <c:v>0.98849100000000001</c:v>
                </c:pt>
                <c:pt idx="275">
                  <c:v>0.98849100000000001</c:v>
                </c:pt>
                <c:pt idx="276">
                  <c:v>1.001001</c:v>
                </c:pt>
                <c:pt idx="277">
                  <c:v>0.99474600000000002</c:v>
                </c:pt>
                <c:pt idx="278">
                  <c:v>0.98849100000000001</c:v>
                </c:pt>
                <c:pt idx="279">
                  <c:v>0.98849100000000001</c:v>
                </c:pt>
                <c:pt idx="280">
                  <c:v>0.98849100000000001</c:v>
                </c:pt>
                <c:pt idx="281">
                  <c:v>0.982236</c:v>
                </c:pt>
                <c:pt idx="282">
                  <c:v>0.97598099999999999</c:v>
                </c:pt>
                <c:pt idx="283">
                  <c:v>0.96347000000000005</c:v>
                </c:pt>
                <c:pt idx="284">
                  <c:v>0.95096000000000003</c:v>
                </c:pt>
                <c:pt idx="285">
                  <c:v>0.932195</c:v>
                </c:pt>
                <c:pt idx="286">
                  <c:v>0.92593999999999999</c:v>
                </c:pt>
                <c:pt idx="287">
                  <c:v>0.91968499999999997</c:v>
                </c:pt>
                <c:pt idx="288">
                  <c:v>0.91342999999999996</c:v>
                </c:pt>
                <c:pt idx="289">
                  <c:v>0.90091900000000003</c:v>
                </c:pt>
                <c:pt idx="290">
                  <c:v>0.89466400000000001</c:v>
                </c:pt>
                <c:pt idx="291">
                  <c:v>0.87589899999999998</c:v>
                </c:pt>
                <c:pt idx="292">
                  <c:v>0.87589899999999998</c:v>
                </c:pt>
                <c:pt idx="293">
                  <c:v>0.86338899999999996</c:v>
                </c:pt>
                <c:pt idx="294">
                  <c:v>0.86338899999999996</c:v>
                </c:pt>
                <c:pt idx="295">
                  <c:v>0.85713399999999995</c:v>
                </c:pt>
                <c:pt idx="296">
                  <c:v>0.85087900000000005</c:v>
                </c:pt>
                <c:pt idx="297">
                  <c:v>0.85087900000000005</c:v>
                </c:pt>
                <c:pt idx="298">
                  <c:v>0.83836900000000003</c:v>
                </c:pt>
                <c:pt idx="299">
                  <c:v>0.84462400000000004</c:v>
                </c:pt>
                <c:pt idx="300">
                  <c:v>0.83836900000000003</c:v>
                </c:pt>
                <c:pt idx="301">
                  <c:v>0.83211400000000002</c:v>
                </c:pt>
                <c:pt idx="302">
                  <c:v>0.82585799999999998</c:v>
                </c:pt>
                <c:pt idx="303">
                  <c:v>0.83211400000000002</c:v>
                </c:pt>
                <c:pt idx="304">
                  <c:v>0.82585799999999998</c:v>
                </c:pt>
                <c:pt idx="305">
                  <c:v>0.84462400000000004</c:v>
                </c:pt>
                <c:pt idx="306">
                  <c:v>0.83836900000000003</c:v>
                </c:pt>
                <c:pt idx="307">
                  <c:v>0.83836900000000003</c:v>
                </c:pt>
                <c:pt idx="308">
                  <c:v>0.83836900000000003</c:v>
                </c:pt>
                <c:pt idx="309">
                  <c:v>0.84462400000000004</c:v>
                </c:pt>
                <c:pt idx="310">
                  <c:v>0.85087900000000005</c:v>
                </c:pt>
                <c:pt idx="311">
                  <c:v>0.84462400000000004</c:v>
                </c:pt>
                <c:pt idx="312">
                  <c:v>0.85713399999999995</c:v>
                </c:pt>
                <c:pt idx="313">
                  <c:v>0.85713399999999995</c:v>
                </c:pt>
                <c:pt idx="314">
                  <c:v>0.86338899999999996</c:v>
                </c:pt>
                <c:pt idx="315">
                  <c:v>0.86338899999999996</c:v>
                </c:pt>
                <c:pt idx="316">
                  <c:v>0.86964399999999997</c:v>
                </c:pt>
                <c:pt idx="317">
                  <c:v>0.87589899999999998</c:v>
                </c:pt>
                <c:pt idx="318">
                  <c:v>0.87589899999999998</c:v>
                </c:pt>
                <c:pt idx="319">
                  <c:v>0.87589899999999998</c:v>
                </c:pt>
                <c:pt idx="320">
                  <c:v>0.89466400000000001</c:v>
                </c:pt>
                <c:pt idx="321">
                  <c:v>0.90717499999999995</c:v>
                </c:pt>
                <c:pt idx="322">
                  <c:v>0.91342999999999996</c:v>
                </c:pt>
                <c:pt idx="323">
                  <c:v>0.91342999999999996</c:v>
                </c:pt>
                <c:pt idx="324">
                  <c:v>0.91342999999999996</c:v>
                </c:pt>
                <c:pt idx="325">
                  <c:v>0.91968499999999997</c:v>
                </c:pt>
                <c:pt idx="326">
                  <c:v>0.89466400000000001</c:v>
                </c:pt>
                <c:pt idx="327">
                  <c:v>0.91342999999999996</c:v>
                </c:pt>
                <c:pt idx="328">
                  <c:v>0.91342999999999996</c:v>
                </c:pt>
                <c:pt idx="329">
                  <c:v>0.90717499999999995</c:v>
                </c:pt>
                <c:pt idx="330">
                  <c:v>0.90717499999999995</c:v>
                </c:pt>
                <c:pt idx="331">
                  <c:v>0.90091900000000003</c:v>
                </c:pt>
                <c:pt idx="332">
                  <c:v>0.89466400000000001</c:v>
                </c:pt>
                <c:pt idx="333">
                  <c:v>0.86338899999999996</c:v>
                </c:pt>
                <c:pt idx="334">
                  <c:v>0.87589899999999998</c:v>
                </c:pt>
                <c:pt idx="335">
                  <c:v>0.86338899999999996</c:v>
                </c:pt>
                <c:pt idx="336">
                  <c:v>0.85087900000000005</c:v>
                </c:pt>
                <c:pt idx="337">
                  <c:v>0.84462400000000004</c:v>
                </c:pt>
                <c:pt idx="338">
                  <c:v>0.83836900000000003</c:v>
                </c:pt>
                <c:pt idx="339">
                  <c:v>0.82585799999999998</c:v>
                </c:pt>
                <c:pt idx="340">
                  <c:v>0.81334799999999996</c:v>
                </c:pt>
                <c:pt idx="341">
                  <c:v>0.80709299999999995</c:v>
                </c:pt>
                <c:pt idx="342">
                  <c:v>0.80083800000000005</c:v>
                </c:pt>
                <c:pt idx="343">
                  <c:v>0.79458300000000004</c:v>
                </c:pt>
                <c:pt idx="344">
                  <c:v>0.79458300000000004</c:v>
                </c:pt>
                <c:pt idx="345">
                  <c:v>0.78832800000000003</c:v>
                </c:pt>
                <c:pt idx="346">
                  <c:v>0.78832800000000003</c:v>
                </c:pt>
                <c:pt idx="347">
                  <c:v>0.78207300000000002</c:v>
                </c:pt>
                <c:pt idx="348">
                  <c:v>0.769563</c:v>
                </c:pt>
                <c:pt idx="349">
                  <c:v>0.76330799999999999</c:v>
                </c:pt>
                <c:pt idx="350">
                  <c:v>0.75705299999999998</c:v>
                </c:pt>
                <c:pt idx="351">
                  <c:v>0.75705299999999998</c:v>
                </c:pt>
                <c:pt idx="352">
                  <c:v>0.75079799999999997</c:v>
                </c:pt>
                <c:pt idx="353">
                  <c:v>0.75079799999999997</c:v>
                </c:pt>
                <c:pt idx="354">
                  <c:v>0.75705299999999998</c:v>
                </c:pt>
                <c:pt idx="355">
                  <c:v>0.75705299999999998</c:v>
                </c:pt>
                <c:pt idx="356">
                  <c:v>0.75079799999999997</c:v>
                </c:pt>
                <c:pt idx="357">
                  <c:v>0.75079799999999997</c:v>
                </c:pt>
                <c:pt idx="358">
                  <c:v>0.75079799999999997</c:v>
                </c:pt>
                <c:pt idx="359">
                  <c:v>0.75079799999999997</c:v>
                </c:pt>
                <c:pt idx="360">
                  <c:v>0.75079799999999997</c:v>
                </c:pt>
                <c:pt idx="361">
                  <c:v>0.75079799999999997</c:v>
                </c:pt>
                <c:pt idx="362">
                  <c:v>0.75079799999999997</c:v>
                </c:pt>
                <c:pt idx="363">
                  <c:v>0.74454200000000004</c:v>
                </c:pt>
                <c:pt idx="364">
                  <c:v>0.75079799999999997</c:v>
                </c:pt>
                <c:pt idx="365">
                  <c:v>0.75079799999999997</c:v>
                </c:pt>
                <c:pt idx="366">
                  <c:v>0.75705299999999998</c:v>
                </c:pt>
                <c:pt idx="367">
                  <c:v>0.76330799999999999</c:v>
                </c:pt>
                <c:pt idx="368">
                  <c:v>0.76330799999999999</c:v>
                </c:pt>
                <c:pt idx="369">
                  <c:v>0.76330799999999999</c:v>
                </c:pt>
                <c:pt idx="370">
                  <c:v>0.769563</c:v>
                </c:pt>
                <c:pt idx="371">
                  <c:v>0.77581800000000001</c:v>
                </c:pt>
                <c:pt idx="372">
                  <c:v>0.78207300000000002</c:v>
                </c:pt>
                <c:pt idx="373">
                  <c:v>0.78207300000000002</c:v>
                </c:pt>
                <c:pt idx="374">
                  <c:v>0.78207300000000002</c:v>
                </c:pt>
                <c:pt idx="375">
                  <c:v>0.79458300000000004</c:v>
                </c:pt>
                <c:pt idx="376">
                  <c:v>0.79458300000000004</c:v>
                </c:pt>
                <c:pt idx="377">
                  <c:v>0.80083800000000005</c:v>
                </c:pt>
                <c:pt idx="378">
                  <c:v>0.80083800000000005</c:v>
                </c:pt>
                <c:pt idx="379">
                  <c:v>0.80709299999999995</c:v>
                </c:pt>
                <c:pt idx="380">
                  <c:v>0.81334799999999996</c:v>
                </c:pt>
                <c:pt idx="381">
                  <c:v>0.81334799999999996</c:v>
                </c:pt>
                <c:pt idx="382">
                  <c:v>0.80083800000000005</c:v>
                </c:pt>
                <c:pt idx="383">
                  <c:v>0.80709299999999995</c:v>
                </c:pt>
                <c:pt idx="384">
                  <c:v>0.80083800000000005</c:v>
                </c:pt>
                <c:pt idx="385">
                  <c:v>0.80083800000000005</c:v>
                </c:pt>
                <c:pt idx="386">
                  <c:v>0.80709299999999995</c:v>
                </c:pt>
                <c:pt idx="387">
                  <c:v>0.80083800000000005</c:v>
                </c:pt>
                <c:pt idx="388">
                  <c:v>0.80709299999999995</c:v>
                </c:pt>
                <c:pt idx="389">
                  <c:v>0.79458300000000004</c:v>
                </c:pt>
                <c:pt idx="390">
                  <c:v>0.80709299999999995</c:v>
                </c:pt>
                <c:pt idx="391">
                  <c:v>0.78832800000000003</c:v>
                </c:pt>
                <c:pt idx="392">
                  <c:v>0.78832800000000003</c:v>
                </c:pt>
                <c:pt idx="393">
                  <c:v>0.78207300000000002</c:v>
                </c:pt>
                <c:pt idx="394">
                  <c:v>0.78207300000000002</c:v>
                </c:pt>
                <c:pt idx="395">
                  <c:v>0.77581800000000001</c:v>
                </c:pt>
                <c:pt idx="396">
                  <c:v>0.769563</c:v>
                </c:pt>
                <c:pt idx="397">
                  <c:v>0.75705299999999998</c:v>
                </c:pt>
                <c:pt idx="398">
                  <c:v>0.75705299999999998</c:v>
                </c:pt>
                <c:pt idx="399">
                  <c:v>0.75079799999999997</c:v>
                </c:pt>
                <c:pt idx="400">
                  <c:v>0.73828700000000003</c:v>
                </c:pt>
                <c:pt idx="401">
                  <c:v>0.73203200000000002</c:v>
                </c:pt>
                <c:pt idx="402">
                  <c:v>0.71952199999999999</c:v>
                </c:pt>
                <c:pt idx="403">
                  <c:v>0.71952199999999999</c:v>
                </c:pt>
                <c:pt idx="404">
                  <c:v>0.68824700000000005</c:v>
                </c:pt>
                <c:pt idx="405">
                  <c:v>0.70075699999999996</c:v>
                </c:pt>
                <c:pt idx="406">
                  <c:v>0.68824700000000005</c:v>
                </c:pt>
                <c:pt idx="407">
                  <c:v>0.68199200000000004</c:v>
                </c:pt>
                <c:pt idx="408">
                  <c:v>0.68199200000000004</c:v>
                </c:pt>
                <c:pt idx="409">
                  <c:v>0.66948099999999999</c:v>
                </c:pt>
                <c:pt idx="410">
                  <c:v>0.66322599999999998</c:v>
                </c:pt>
                <c:pt idx="411">
                  <c:v>0.63195100000000004</c:v>
                </c:pt>
                <c:pt idx="412">
                  <c:v>0.65071599999999996</c:v>
                </c:pt>
                <c:pt idx="413">
                  <c:v>0.64446099999999995</c:v>
                </c:pt>
                <c:pt idx="414">
                  <c:v>0.63820600000000005</c:v>
                </c:pt>
                <c:pt idx="415">
                  <c:v>0.63820600000000005</c:v>
                </c:pt>
                <c:pt idx="416">
                  <c:v>0.63195100000000004</c:v>
                </c:pt>
                <c:pt idx="417">
                  <c:v>0.63195100000000004</c:v>
                </c:pt>
                <c:pt idx="418">
                  <c:v>0.62569600000000003</c:v>
                </c:pt>
                <c:pt idx="419">
                  <c:v>0.63195100000000004</c:v>
                </c:pt>
                <c:pt idx="420">
                  <c:v>0.63195100000000004</c:v>
                </c:pt>
                <c:pt idx="421">
                  <c:v>0.63195100000000004</c:v>
                </c:pt>
                <c:pt idx="422">
                  <c:v>0.62569600000000003</c:v>
                </c:pt>
                <c:pt idx="423">
                  <c:v>0.62569600000000003</c:v>
                </c:pt>
                <c:pt idx="424">
                  <c:v>0.61944100000000002</c:v>
                </c:pt>
                <c:pt idx="425">
                  <c:v>0.62569600000000003</c:v>
                </c:pt>
                <c:pt idx="426">
                  <c:v>0.61944100000000002</c:v>
                </c:pt>
                <c:pt idx="427">
                  <c:v>0.61944100000000002</c:v>
                </c:pt>
                <c:pt idx="428">
                  <c:v>0.62569600000000003</c:v>
                </c:pt>
                <c:pt idx="429">
                  <c:v>0.62569600000000003</c:v>
                </c:pt>
                <c:pt idx="430">
                  <c:v>0.61944100000000002</c:v>
                </c:pt>
                <c:pt idx="431">
                  <c:v>0.61318600000000001</c:v>
                </c:pt>
                <c:pt idx="432">
                  <c:v>0.61318600000000001</c:v>
                </c:pt>
                <c:pt idx="433">
                  <c:v>0.61318600000000001</c:v>
                </c:pt>
                <c:pt idx="434">
                  <c:v>0.60067599999999999</c:v>
                </c:pt>
                <c:pt idx="435">
                  <c:v>0.606931</c:v>
                </c:pt>
                <c:pt idx="436">
                  <c:v>0.606931</c:v>
                </c:pt>
                <c:pt idx="437">
                  <c:v>0.606931</c:v>
                </c:pt>
                <c:pt idx="438">
                  <c:v>0.606931</c:v>
                </c:pt>
                <c:pt idx="439">
                  <c:v>0.606931</c:v>
                </c:pt>
                <c:pt idx="440">
                  <c:v>0.606931</c:v>
                </c:pt>
                <c:pt idx="441">
                  <c:v>0.60067599999999999</c:v>
                </c:pt>
                <c:pt idx="442">
                  <c:v>0.606931</c:v>
                </c:pt>
                <c:pt idx="443">
                  <c:v>0.606931</c:v>
                </c:pt>
                <c:pt idx="444">
                  <c:v>0.61318600000000001</c:v>
                </c:pt>
                <c:pt idx="445">
                  <c:v>0.61318600000000001</c:v>
                </c:pt>
                <c:pt idx="446">
                  <c:v>0.61944100000000002</c:v>
                </c:pt>
                <c:pt idx="447">
                  <c:v>0.61318600000000001</c:v>
                </c:pt>
                <c:pt idx="448">
                  <c:v>0.606931</c:v>
                </c:pt>
                <c:pt idx="449">
                  <c:v>0.606931</c:v>
                </c:pt>
                <c:pt idx="450">
                  <c:v>0.606931</c:v>
                </c:pt>
                <c:pt idx="451">
                  <c:v>0.60067599999999999</c:v>
                </c:pt>
                <c:pt idx="452">
                  <c:v>0.606931</c:v>
                </c:pt>
                <c:pt idx="453">
                  <c:v>0.60067599999999999</c:v>
                </c:pt>
                <c:pt idx="454">
                  <c:v>0.58816500000000005</c:v>
                </c:pt>
                <c:pt idx="455">
                  <c:v>0.58191000000000004</c:v>
                </c:pt>
                <c:pt idx="456">
                  <c:v>0.57565500000000003</c:v>
                </c:pt>
                <c:pt idx="457">
                  <c:v>0.56940000000000002</c:v>
                </c:pt>
                <c:pt idx="458">
                  <c:v>0.56314500000000001</c:v>
                </c:pt>
                <c:pt idx="459">
                  <c:v>0.55063499999999999</c:v>
                </c:pt>
                <c:pt idx="460">
                  <c:v>0.55063499999999999</c:v>
                </c:pt>
                <c:pt idx="461">
                  <c:v>0.54437999999999998</c:v>
                </c:pt>
                <c:pt idx="462">
                  <c:v>0.53812499999999996</c:v>
                </c:pt>
                <c:pt idx="463">
                  <c:v>0.53186999999999995</c:v>
                </c:pt>
                <c:pt idx="464">
                  <c:v>0.51935900000000002</c:v>
                </c:pt>
                <c:pt idx="465">
                  <c:v>0.513104</c:v>
                </c:pt>
                <c:pt idx="466">
                  <c:v>0.513104</c:v>
                </c:pt>
                <c:pt idx="467">
                  <c:v>0.49433899999999997</c:v>
                </c:pt>
                <c:pt idx="468">
                  <c:v>0.50684899999999999</c:v>
                </c:pt>
                <c:pt idx="469">
                  <c:v>0.48808400000000002</c:v>
                </c:pt>
                <c:pt idx="470">
                  <c:v>0.48182900000000001</c:v>
                </c:pt>
                <c:pt idx="471">
                  <c:v>0.48182900000000001</c:v>
                </c:pt>
                <c:pt idx="472">
                  <c:v>0.48182900000000001</c:v>
                </c:pt>
                <c:pt idx="473">
                  <c:v>0.475574</c:v>
                </c:pt>
                <c:pt idx="474">
                  <c:v>0.46931899999999999</c:v>
                </c:pt>
                <c:pt idx="475">
                  <c:v>0.46931899999999999</c:v>
                </c:pt>
                <c:pt idx="476">
                  <c:v>0.46931899999999999</c:v>
                </c:pt>
                <c:pt idx="477">
                  <c:v>0.46931899999999999</c:v>
                </c:pt>
                <c:pt idx="478">
                  <c:v>0.475574</c:v>
                </c:pt>
                <c:pt idx="479">
                  <c:v>0.48808400000000002</c:v>
                </c:pt>
                <c:pt idx="480">
                  <c:v>0.48808400000000002</c:v>
                </c:pt>
                <c:pt idx="481">
                  <c:v>0.49433899999999997</c:v>
                </c:pt>
                <c:pt idx="482">
                  <c:v>0.48182900000000001</c:v>
                </c:pt>
                <c:pt idx="483">
                  <c:v>0.50059399999999998</c:v>
                </c:pt>
                <c:pt idx="484">
                  <c:v>0.50059399999999998</c:v>
                </c:pt>
                <c:pt idx="485">
                  <c:v>0.50684899999999999</c:v>
                </c:pt>
                <c:pt idx="486">
                  <c:v>0.513104</c:v>
                </c:pt>
                <c:pt idx="487">
                  <c:v>0.51935900000000002</c:v>
                </c:pt>
                <c:pt idx="488">
                  <c:v>0.52561400000000003</c:v>
                </c:pt>
                <c:pt idx="489">
                  <c:v>0.513104</c:v>
                </c:pt>
                <c:pt idx="490">
                  <c:v>0.53812499999999996</c:v>
                </c:pt>
                <c:pt idx="491">
                  <c:v>0.53812499999999996</c:v>
                </c:pt>
                <c:pt idx="492">
                  <c:v>0.54437999999999998</c:v>
                </c:pt>
                <c:pt idx="493">
                  <c:v>0.55689</c:v>
                </c:pt>
                <c:pt idx="494">
                  <c:v>0.55063499999999999</c:v>
                </c:pt>
                <c:pt idx="495">
                  <c:v>0.54437999999999998</c:v>
                </c:pt>
                <c:pt idx="496">
                  <c:v>0.53186999999999995</c:v>
                </c:pt>
                <c:pt idx="497">
                  <c:v>0.55063499999999999</c:v>
                </c:pt>
                <c:pt idx="498">
                  <c:v>0.54437999999999998</c:v>
                </c:pt>
                <c:pt idx="499">
                  <c:v>0.54437999999999998</c:v>
                </c:pt>
                <c:pt idx="500">
                  <c:v>0.52561400000000003</c:v>
                </c:pt>
                <c:pt idx="501">
                  <c:v>0.52561400000000003</c:v>
                </c:pt>
                <c:pt idx="502">
                  <c:v>0.51935900000000002</c:v>
                </c:pt>
                <c:pt idx="503">
                  <c:v>0.513104</c:v>
                </c:pt>
                <c:pt idx="504">
                  <c:v>0.50059399999999998</c:v>
                </c:pt>
                <c:pt idx="505">
                  <c:v>0.48808400000000002</c:v>
                </c:pt>
                <c:pt idx="506">
                  <c:v>0.48182900000000001</c:v>
                </c:pt>
                <c:pt idx="507">
                  <c:v>0.475574</c:v>
                </c:pt>
                <c:pt idx="508">
                  <c:v>0.46931899999999999</c:v>
                </c:pt>
                <c:pt idx="509">
                  <c:v>0.45680900000000002</c:v>
                </c:pt>
                <c:pt idx="510">
                  <c:v>0.45680900000000002</c:v>
                </c:pt>
                <c:pt idx="511">
                  <c:v>0.444299</c:v>
                </c:pt>
                <c:pt idx="512">
                  <c:v>0.43178800000000001</c:v>
                </c:pt>
                <c:pt idx="513">
                  <c:v>0.43178800000000001</c:v>
                </c:pt>
                <c:pt idx="514">
                  <c:v>0.43804300000000002</c:v>
                </c:pt>
                <c:pt idx="515">
                  <c:v>0.43178800000000001</c:v>
                </c:pt>
                <c:pt idx="516">
                  <c:v>0.42553299999999999</c:v>
                </c:pt>
                <c:pt idx="517">
                  <c:v>0.42553299999999999</c:v>
                </c:pt>
                <c:pt idx="518">
                  <c:v>0.41927799999999998</c:v>
                </c:pt>
                <c:pt idx="519">
                  <c:v>0.41927799999999998</c:v>
                </c:pt>
                <c:pt idx="520">
                  <c:v>0.41927799999999998</c:v>
                </c:pt>
                <c:pt idx="521">
                  <c:v>0.41927799999999998</c:v>
                </c:pt>
                <c:pt idx="522">
                  <c:v>0.42553299999999999</c:v>
                </c:pt>
                <c:pt idx="523">
                  <c:v>0.42553299999999999</c:v>
                </c:pt>
                <c:pt idx="524">
                  <c:v>0.41927799999999998</c:v>
                </c:pt>
                <c:pt idx="525">
                  <c:v>0.41927799999999998</c:v>
                </c:pt>
                <c:pt idx="526">
                  <c:v>0.41927799999999998</c:v>
                </c:pt>
                <c:pt idx="527">
                  <c:v>0.41927799999999998</c:v>
                </c:pt>
                <c:pt idx="528">
                  <c:v>0.41927799999999998</c:v>
                </c:pt>
                <c:pt idx="529">
                  <c:v>0.41927799999999998</c:v>
                </c:pt>
                <c:pt idx="530">
                  <c:v>0.41927799999999998</c:v>
                </c:pt>
                <c:pt idx="531">
                  <c:v>0.42553299999999999</c:v>
                </c:pt>
                <c:pt idx="532">
                  <c:v>0.41302299999999997</c:v>
                </c:pt>
                <c:pt idx="533">
                  <c:v>0.41927799999999998</c:v>
                </c:pt>
                <c:pt idx="534">
                  <c:v>0.41927799999999998</c:v>
                </c:pt>
                <c:pt idx="535">
                  <c:v>0.41927799999999998</c:v>
                </c:pt>
                <c:pt idx="536">
                  <c:v>0.41927799999999998</c:v>
                </c:pt>
                <c:pt idx="537">
                  <c:v>0.41927799999999998</c:v>
                </c:pt>
                <c:pt idx="538">
                  <c:v>0.42553299999999999</c:v>
                </c:pt>
                <c:pt idx="539">
                  <c:v>0.42553299999999999</c:v>
                </c:pt>
                <c:pt idx="540">
                  <c:v>0.42553299999999999</c:v>
                </c:pt>
                <c:pt idx="541">
                  <c:v>0.42553299999999999</c:v>
                </c:pt>
                <c:pt idx="542">
                  <c:v>0.42553299999999999</c:v>
                </c:pt>
                <c:pt idx="543">
                  <c:v>0.43178800000000001</c:v>
                </c:pt>
                <c:pt idx="544">
                  <c:v>0.43178800000000001</c:v>
                </c:pt>
                <c:pt idx="545">
                  <c:v>0.43804300000000002</c:v>
                </c:pt>
                <c:pt idx="546">
                  <c:v>0.444299</c:v>
                </c:pt>
                <c:pt idx="547">
                  <c:v>0.43804300000000002</c:v>
                </c:pt>
                <c:pt idx="548">
                  <c:v>0.43804300000000002</c:v>
                </c:pt>
                <c:pt idx="549">
                  <c:v>0.444299</c:v>
                </c:pt>
                <c:pt idx="550">
                  <c:v>0.444299</c:v>
                </c:pt>
                <c:pt idx="551">
                  <c:v>0.45055400000000001</c:v>
                </c:pt>
                <c:pt idx="552">
                  <c:v>0.45055400000000001</c:v>
                </c:pt>
                <c:pt idx="553">
                  <c:v>0.43804300000000002</c:v>
                </c:pt>
                <c:pt idx="554">
                  <c:v>0.444299</c:v>
                </c:pt>
                <c:pt idx="555">
                  <c:v>0.43804300000000002</c:v>
                </c:pt>
                <c:pt idx="556">
                  <c:v>0.43804300000000002</c:v>
                </c:pt>
                <c:pt idx="557">
                  <c:v>0.43804300000000002</c:v>
                </c:pt>
                <c:pt idx="558">
                  <c:v>0.43804300000000002</c:v>
                </c:pt>
                <c:pt idx="559">
                  <c:v>0.43178800000000001</c:v>
                </c:pt>
                <c:pt idx="560">
                  <c:v>0.41302299999999997</c:v>
                </c:pt>
                <c:pt idx="561">
                  <c:v>0.43178800000000001</c:v>
                </c:pt>
                <c:pt idx="562">
                  <c:v>0.42553299999999999</c:v>
                </c:pt>
                <c:pt idx="563">
                  <c:v>0.42553299999999999</c:v>
                </c:pt>
                <c:pt idx="564">
                  <c:v>0.42553299999999999</c:v>
                </c:pt>
                <c:pt idx="565">
                  <c:v>0.42553299999999999</c:v>
                </c:pt>
                <c:pt idx="566">
                  <c:v>0.41927799999999998</c:v>
                </c:pt>
                <c:pt idx="567">
                  <c:v>0.394258</c:v>
                </c:pt>
                <c:pt idx="568">
                  <c:v>0.41302299999999997</c:v>
                </c:pt>
                <c:pt idx="569">
                  <c:v>0.41927799999999998</c:v>
                </c:pt>
                <c:pt idx="570">
                  <c:v>0.41302299999999997</c:v>
                </c:pt>
                <c:pt idx="571">
                  <c:v>0.41302299999999997</c:v>
                </c:pt>
                <c:pt idx="572">
                  <c:v>0.40676800000000002</c:v>
                </c:pt>
                <c:pt idx="573">
                  <c:v>0.394258</c:v>
                </c:pt>
                <c:pt idx="574">
                  <c:v>0.38174799999999998</c:v>
                </c:pt>
                <c:pt idx="575">
                  <c:v>0.37549300000000002</c:v>
                </c:pt>
                <c:pt idx="576">
                  <c:v>0.37549300000000002</c:v>
                </c:pt>
                <c:pt idx="577">
                  <c:v>0.36923699999999998</c:v>
                </c:pt>
                <c:pt idx="578">
                  <c:v>0.36298200000000003</c:v>
                </c:pt>
                <c:pt idx="579">
                  <c:v>0.35047200000000001</c:v>
                </c:pt>
                <c:pt idx="580">
                  <c:v>0.35047200000000001</c:v>
                </c:pt>
                <c:pt idx="581">
                  <c:v>0.344217</c:v>
                </c:pt>
                <c:pt idx="582">
                  <c:v>0.33796199999999998</c:v>
                </c:pt>
                <c:pt idx="583">
                  <c:v>0.32545200000000002</c:v>
                </c:pt>
                <c:pt idx="584">
                  <c:v>0.32545200000000002</c:v>
                </c:pt>
                <c:pt idx="585">
                  <c:v>0.32545200000000002</c:v>
                </c:pt>
                <c:pt idx="586">
                  <c:v>0.31919700000000001</c:v>
                </c:pt>
                <c:pt idx="587">
                  <c:v>0.31919700000000001</c:v>
                </c:pt>
                <c:pt idx="588">
                  <c:v>0.31919700000000001</c:v>
                </c:pt>
                <c:pt idx="589">
                  <c:v>0.312942</c:v>
                </c:pt>
                <c:pt idx="590">
                  <c:v>0.30668699999999999</c:v>
                </c:pt>
                <c:pt idx="591">
                  <c:v>0.30668699999999999</c:v>
                </c:pt>
                <c:pt idx="592">
                  <c:v>0.30668699999999999</c:v>
                </c:pt>
                <c:pt idx="593">
                  <c:v>0.30668699999999999</c:v>
                </c:pt>
                <c:pt idx="594">
                  <c:v>0.30668699999999999</c:v>
                </c:pt>
                <c:pt idx="595">
                  <c:v>0.30668699999999999</c:v>
                </c:pt>
                <c:pt idx="596">
                  <c:v>0.30668699999999999</c:v>
                </c:pt>
                <c:pt idx="597">
                  <c:v>0.30668699999999999</c:v>
                </c:pt>
                <c:pt idx="598">
                  <c:v>0.30668699999999999</c:v>
                </c:pt>
                <c:pt idx="599">
                  <c:v>0.30668699999999999</c:v>
                </c:pt>
                <c:pt idx="600">
                  <c:v>0.312942</c:v>
                </c:pt>
                <c:pt idx="601">
                  <c:v>0.31919700000000001</c:v>
                </c:pt>
                <c:pt idx="602">
                  <c:v>0.32545200000000002</c:v>
                </c:pt>
                <c:pt idx="603">
                  <c:v>0.31919700000000001</c:v>
                </c:pt>
                <c:pt idx="604">
                  <c:v>0.31919700000000001</c:v>
                </c:pt>
                <c:pt idx="605">
                  <c:v>0.31919700000000001</c:v>
                </c:pt>
                <c:pt idx="606">
                  <c:v>0.31919700000000001</c:v>
                </c:pt>
                <c:pt idx="607">
                  <c:v>0.31919700000000001</c:v>
                </c:pt>
                <c:pt idx="608">
                  <c:v>0.312942</c:v>
                </c:pt>
                <c:pt idx="609">
                  <c:v>0.312942</c:v>
                </c:pt>
                <c:pt idx="610">
                  <c:v>0.30668699999999999</c:v>
                </c:pt>
                <c:pt idx="611">
                  <c:v>0.30668699999999999</c:v>
                </c:pt>
                <c:pt idx="612">
                  <c:v>0.30043199999999998</c:v>
                </c:pt>
                <c:pt idx="613">
                  <c:v>0.30043199999999998</c:v>
                </c:pt>
                <c:pt idx="614">
                  <c:v>0.29417599999999999</c:v>
                </c:pt>
                <c:pt idx="615">
                  <c:v>0.28792099999999998</c:v>
                </c:pt>
                <c:pt idx="616">
                  <c:v>0.27541100000000002</c:v>
                </c:pt>
                <c:pt idx="617">
                  <c:v>0.27541100000000002</c:v>
                </c:pt>
                <c:pt idx="618">
                  <c:v>0.26915600000000001</c:v>
                </c:pt>
                <c:pt idx="619">
                  <c:v>0.262901</c:v>
                </c:pt>
                <c:pt idx="620">
                  <c:v>0.25039099999999997</c:v>
                </c:pt>
                <c:pt idx="621">
                  <c:v>0.25664599999999999</c:v>
                </c:pt>
                <c:pt idx="622">
                  <c:v>0.25664599999999999</c:v>
                </c:pt>
                <c:pt idx="623">
                  <c:v>0.25039099999999997</c:v>
                </c:pt>
                <c:pt idx="624">
                  <c:v>0.25664599999999999</c:v>
                </c:pt>
                <c:pt idx="625">
                  <c:v>0.24413599999999999</c:v>
                </c:pt>
                <c:pt idx="626">
                  <c:v>0.23788100000000001</c:v>
                </c:pt>
                <c:pt idx="627">
                  <c:v>0.231626</c:v>
                </c:pt>
                <c:pt idx="628">
                  <c:v>0.231626</c:v>
                </c:pt>
                <c:pt idx="629">
                  <c:v>0.231626</c:v>
                </c:pt>
                <c:pt idx="630">
                  <c:v>0.219115</c:v>
                </c:pt>
                <c:pt idx="631">
                  <c:v>0.21285999999999999</c:v>
                </c:pt>
                <c:pt idx="632">
                  <c:v>0.219115</c:v>
                </c:pt>
                <c:pt idx="633">
                  <c:v>0.219115</c:v>
                </c:pt>
                <c:pt idx="634">
                  <c:v>0.219115</c:v>
                </c:pt>
                <c:pt idx="635">
                  <c:v>0.21285999999999999</c:v>
                </c:pt>
                <c:pt idx="636">
                  <c:v>0.21285999999999999</c:v>
                </c:pt>
                <c:pt idx="637">
                  <c:v>0.21285999999999999</c:v>
                </c:pt>
                <c:pt idx="638">
                  <c:v>0.19409499999999999</c:v>
                </c:pt>
                <c:pt idx="639">
                  <c:v>0.20035</c:v>
                </c:pt>
                <c:pt idx="640">
                  <c:v>0.20660500000000001</c:v>
                </c:pt>
                <c:pt idx="641">
                  <c:v>0.20660500000000001</c:v>
                </c:pt>
                <c:pt idx="642">
                  <c:v>0.20660500000000001</c:v>
                </c:pt>
                <c:pt idx="643">
                  <c:v>0.20035</c:v>
                </c:pt>
                <c:pt idx="644">
                  <c:v>0.18784000000000001</c:v>
                </c:pt>
                <c:pt idx="645">
                  <c:v>0.15656500000000001</c:v>
                </c:pt>
                <c:pt idx="646">
                  <c:v>0.169075</c:v>
                </c:pt>
                <c:pt idx="647">
                  <c:v>0.16281999999999999</c:v>
                </c:pt>
                <c:pt idx="648">
                  <c:v>0.15656500000000001</c:v>
                </c:pt>
                <c:pt idx="649">
                  <c:v>0.14405499999999999</c:v>
                </c:pt>
                <c:pt idx="650">
                  <c:v>0.137799</c:v>
                </c:pt>
                <c:pt idx="651">
                  <c:v>0.12528900000000001</c:v>
                </c:pt>
                <c:pt idx="652">
                  <c:v>0.100269</c:v>
                </c:pt>
                <c:pt idx="653">
                  <c:v>0.10652399999999999</c:v>
                </c:pt>
                <c:pt idx="654">
                  <c:v>9.4014E-2</c:v>
                </c:pt>
                <c:pt idx="655">
                  <c:v>8.7759000000000004E-2</c:v>
                </c:pt>
                <c:pt idx="656">
                  <c:v>8.1503999999999993E-2</c:v>
                </c:pt>
                <c:pt idx="657">
                  <c:v>7.5248999999999996E-2</c:v>
                </c:pt>
                <c:pt idx="658">
                  <c:v>7.5248999999999996E-2</c:v>
                </c:pt>
                <c:pt idx="659">
                  <c:v>5.0228000000000002E-2</c:v>
                </c:pt>
                <c:pt idx="660">
                  <c:v>6.8994E-2</c:v>
                </c:pt>
                <c:pt idx="661">
                  <c:v>5.6482999999999998E-2</c:v>
                </c:pt>
                <c:pt idx="662">
                  <c:v>5.0228000000000002E-2</c:v>
                </c:pt>
                <c:pt idx="663">
                  <c:v>5.0228000000000002E-2</c:v>
                </c:pt>
                <c:pt idx="664">
                  <c:v>4.3972999999999998E-2</c:v>
                </c:pt>
                <c:pt idx="665">
                  <c:v>3.7718000000000002E-2</c:v>
                </c:pt>
                <c:pt idx="666">
                  <c:v>1.8953000000000001E-2</c:v>
                </c:pt>
                <c:pt idx="667">
                  <c:v>2.5208000000000001E-2</c:v>
                </c:pt>
                <c:pt idx="668">
                  <c:v>1.8953000000000001E-2</c:v>
                </c:pt>
                <c:pt idx="669">
                  <c:v>1.2697999999999999E-2</c:v>
                </c:pt>
                <c:pt idx="670">
                  <c:v>1.2697999999999999E-2</c:v>
                </c:pt>
                <c:pt idx="671">
                  <c:v>6.4429999999999999E-3</c:v>
                </c:pt>
                <c:pt idx="672">
                  <c:v>6.4429999999999999E-3</c:v>
                </c:pt>
                <c:pt idx="673">
                  <c:v>-6.0670000000000003E-3</c:v>
                </c:pt>
                <c:pt idx="674">
                  <c:v>-6.0670000000000003E-3</c:v>
                </c:pt>
                <c:pt idx="675">
                  <c:v>-1.2323000000000001E-2</c:v>
                </c:pt>
                <c:pt idx="676">
                  <c:v>-3.1088000000000001E-2</c:v>
                </c:pt>
                <c:pt idx="677">
                  <c:v>-3.1088000000000001E-2</c:v>
                </c:pt>
                <c:pt idx="678">
                  <c:v>-3.1088000000000001E-2</c:v>
                </c:pt>
                <c:pt idx="679">
                  <c:v>-3.1088000000000001E-2</c:v>
                </c:pt>
                <c:pt idx="680">
                  <c:v>-4.9853000000000001E-2</c:v>
                </c:pt>
                <c:pt idx="681">
                  <c:v>-4.9853000000000001E-2</c:v>
                </c:pt>
                <c:pt idx="682">
                  <c:v>-4.9853000000000001E-2</c:v>
                </c:pt>
                <c:pt idx="683">
                  <c:v>-6.2363000000000002E-2</c:v>
                </c:pt>
                <c:pt idx="684">
                  <c:v>-6.8617999999999998E-2</c:v>
                </c:pt>
                <c:pt idx="685">
                  <c:v>-8.1128000000000006E-2</c:v>
                </c:pt>
                <c:pt idx="686">
                  <c:v>-8.7384000000000003E-2</c:v>
                </c:pt>
                <c:pt idx="687">
                  <c:v>-9.9893999999999997E-2</c:v>
                </c:pt>
                <c:pt idx="688">
                  <c:v>-0.10614899999999999</c:v>
                </c:pt>
                <c:pt idx="689">
                  <c:v>-0.118659</c:v>
                </c:pt>
                <c:pt idx="690">
                  <c:v>-0.118659</c:v>
                </c:pt>
                <c:pt idx="691">
                  <c:v>-0.118659</c:v>
                </c:pt>
                <c:pt idx="692">
                  <c:v>-0.118659</c:v>
                </c:pt>
                <c:pt idx="693">
                  <c:v>-0.124914</c:v>
                </c:pt>
                <c:pt idx="694">
                  <c:v>-0.13116900000000001</c:v>
                </c:pt>
                <c:pt idx="695">
                  <c:v>-0.13116900000000001</c:v>
                </c:pt>
                <c:pt idx="696">
                  <c:v>-0.13116900000000001</c:v>
                </c:pt>
                <c:pt idx="697">
                  <c:v>-0.13742399999999999</c:v>
                </c:pt>
                <c:pt idx="698">
                  <c:v>-0.13742399999999999</c:v>
                </c:pt>
                <c:pt idx="699">
                  <c:v>-0.13116900000000001</c:v>
                </c:pt>
                <c:pt idx="700">
                  <c:v>-0.13116900000000001</c:v>
                </c:pt>
                <c:pt idx="701">
                  <c:v>-0.124914</c:v>
                </c:pt>
                <c:pt idx="702">
                  <c:v>-0.13116900000000001</c:v>
                </c:pt>
                <c:pt idx="703">
                  <c:v>-0.13116900000000001</c:v>
                </c:pt>
                <c:pt idx="704">
                  <c:v>-0.13742399999999999</c:v>
                </c:pt>
                <c:pt idx="705">
                  <c:v>-0.13116900000000001</c:v>
                </c:pt>
                <c:pt idx="706">
                  <c:v>-0.13742399999999999</c:v>
                </c:pt>
                <c:pt idx="707">
                  <c:v>-0.13116900000000001</c:v>
                </c:pt>
                <c:pt idx="708">
                  <c:v>-0.124914</c:v>
                </c:pt>
                <c:pt idx="709">
                  <c:v>-0.13742399999999999</c:v>
                </c:pt>
                <c:pt idx="710">
                  <c:v>-0.143679</c:v>
                </c:pt>
                <c:pt idx="711">
                  <c:v>-0.14993400000000001</c:v>
                </c:pt>
                <c:pt idx="712">
                  <c:v>-0.15618899999999999</c:v>
                </c:pt>
                <c:pt idx="713">
                  <c:v>-0.16869999999999999</c:v>
                </c:pt>
                <c:pt idx="714">
                  <c:v>-0.16869999999999999</c:v>
                </c:pt>
                <c:pt idx="715">
                  <c:v>-0.174955</c:v>
                </c:pt>
                <c:pt idx="716">
                  <c:v>-0.18121000000000001</c:v>
                </c:pt>
                <c:pt idx="717">
                  <c:v>-0.18746499999999999</c:v>
                </c:pt>
                <c:pt idx="718">
                  <c:v>-0.18746499999999999</c:v>
                </c:pt>
                <c:pt idx="719">
                  <c:v>-0.18746499999999999</c:v>
                </c:pt>
                <c:pt idx="720">
                  <c:v>-0.18746499999999999</c:v>
                </c:pt>
                <c:pt idx="721">
                  <c:v>-0.18746499999999999</c:v>
                </c:pt>
                <c:pt idx="722">
                  <c:v>-0.19372</c:v>
                </c:pt>
                <c:pt idx="723">
                  <c:v>-0.19997500000000001</c:v>
                </c:pt>
                <c:pt idx="724">
                  <c:v>-0.21248500000000001</c:v>
                </c:pt>
                <c:pt idx="725">
                  <c:v>-0.224995</c:v>
                </c:pt>
                <c:pt idx="726">
                  <c:v>-0.23125000000000001</c:v>
                </c:pt>
                <c:pt idx="727">
                  <c:v>-0.24376100000000001</c:v>
                </c:pt>
                <c:pt idx="728">
                  <c:v>-0.24376100000000001</c:v>
                </c:pt>
                <c:pt idx="729">
                  <c:v>-0.24376100000000001</c:v>
                </c:pt>
                <c:pt idx="730">
                  <c:v>-0.25001600000000002</c:v>
                </c:pt>
                <c:pt idx="731">
                  <c:v>-0.25001600000000002</c:v>
                </c:pt>
                <c:pt idx="732">
                  <c:v>-0.24376100000000001</c:v>
                </c:pt>
                <c:pt idx="733">
                  <c:v>-0.24376100000000001</c:v>
                </c:pt>
                <c:pt idx="734">
                  <c:v>-0.24376100000000001</c:v>
                </c:pt>
                <c:pt idx="735">
                  <c:v>-0.23125000000000001</c:v>
                </c:pt>
                <c:pt idx="736">
                  <c:v>-0.224995</c:v>
                </c:pt>
                <c:pt idx="737">
                  <c:v>-0.21873999999999999</c:v>
                </c:pt>
                <c:pt idx="738">
                  <c:v>-0.21248500000000001</c:v>
                </c:pt>
                <c:pt idx="739">
                  <c:v>-0.21248500000000001</c:v>
                </c:pt>
                <c:pt idx="740">
                  <c:v>-0.20623</c:v>
                </c:pt>
                <c:pt idx="741">
                  <c:v>-0.19372</c:v>
                </c:pt>
                <c:pt idx="742">
                  <c:v>-0.18746499999999999</c:v>
                </c:pt>
                <c:pt idx="743">
                  <c:v>-0.18121000000000001</c:v>
                </c:pt>
                <c:pt idx="744">
                  <c:v>-0.18746499999999999</c:v>
                </c:pt>
                <c:pt idx="745">
                  <c:v>-0.18121000000000001</c:v>
                </c:pt>
                <c:pt idx="746">
                  <c:v>-0.18121000000000001</c:v>
                </c:pt>
                <c:pt idx="747">
                  <c:v>-0.18121000000000001</c:v>
                </c:pt>
                <c:pt idx="748">
                  <c:v>-0.18121000000000001</c:v>
                </c:pt>
                <c:pt idx="749">
                  <c:v>-0.18121000000000001</c:v>
                </c:pt>
                <c:pt idx="750">
                  <c:v>-0.174955</c:v>
                </c:pt>
                <c:pt idx="751">
                  <c:v>-0.18121000000000001</c:v>
                </c:pt>
                <c:pt idx="752">
                  <c:v>-0.18121000000000001</c:v>
                </c:pt>
                <c:pt idx="753">
                  <c:v>-0.18746499999999999</c:v>
                </c:pt>
                <c:pt idx="754">
                  <c:v>-0.18746499999999999</c:v>
                </c:pt>
                <c:pt idx="755">
                  <c:v>-0.19372</c:v>
                </c:pt>
                <c:pt idx="756">
                  <c:v>-0.19997500000000001</c:v>
                </c:pt>
                <c:pt idx="757">
                  <c:v>-0.20623</c:v>
                </c:pt>
                <c:pt idx="758">
                  <c:v>-0.21248500000000001</c:v>
                </c:pt>
                <c:pt idx="759">
                  <c:v>-0.224995</c:v>
                </c:pt>
                <c:pt idx="760">
                  <c:v>-0.224995</c:v>
                </c:pt>
                <c:pt idx="761">
                  <c:v>-0.23125000000000001</c:v>
                </c:pt>
                <c:pt idx="762">
                  <c:v>-0.23750599999999999</c:v>
                </c:pt>
                <c:pt idx="763">
                  <c:v>-0.24376100000000001</c:v>
                </c:pt>
                <c:pt idx="764">
                  <c:v>-0.24376100000000001</c:v>
                </c:pt>
                <c:pt idx="765">
                  <c:v>-0.25001600000000002</c:v>
                </c:pt>
                <c:pt idx="766">
                  <c:v>-0.26252599999999998</c:v>
                </c:pt>
                <c:pt idx="767">
                  <c:v>-0.26878099999999999</c:v>
                </c:pt>
                <c:pt idx="768">
                  <c:v>-0.275036</c:v>
                </c:pt>
                <c:pt idx="769">
                  <c:v>-0.275036</c:v>
                </c:pt>
                <c:pt idx="770">
                  <c:v>-0.275036</c:v>
                </c:pt>
                <c:pt idx="771">
                  <c:v>-0.28129100000000001</c:v>
                </c:pt>
                <c:pt idx="772">
                  <c:v>-0.28754600000000002</c:v>
                </c:pt>
                <c:pt idx="773">
                  <c:v>-0.28754600000000002</c:v>
                </c:pt>
                <c:pt idx="774">
                  <c:v>-0.28754600000000002</c:v>
                </c:pt>
                <c:pt idx="775">
                  <c:v>-0.28754600000000002</c:v>
                </c:pt>
                <c:pt idx="776">
                  <c:v>-0.28754600000000002</c:v>
                </c:pt>
                <c:pt idx="777">
                  <c:v>-0.29380099999999998</c:v>
                </c:pt>
                <c:pt idx="778">
                  <c:v>-0.30005599999999999</c:v>
                </c:pt>
                <c:pt idx="779">
                  <c:v>-0.30005599999999999</c:v>
                </c:pt>
                <c:pt idx="780">
                  <c:v>-0.31256699999999998</c:v>
                </c:pt>
                <c:pt idx="781">
                  <c:v>-0.306311</c:v>
                </c:pt>
                <c:pt idx="782">
                  <c:v>-0.31256699999999998</c:v>
                </c:pt>
                <c:pt idx="783">
                  <c:v>-0.31256699999999998</c:v>
                </c:pt>
                <c:pt idx="784">
                  <c:v>-0.325077</c:v>
                </c:pt>
                <c:pt idx="785">
                  <c:v>-0.33133200000000002</c:v>
                </c:pt>
                <c:pt idx="786">
                  <c:v>-0.33133200000000002</c:v>
                </c:pt>
                <c:pt idx="787">
                  <c:v>-0.34384199999999998</c:v>
                </c:pt>
                <c:pt idx="788">
                  <c:v>-0.34384199999999998</c:v>
                </c:pt>
                <c:pt idx="789">
                  <c:v>-0.34384199999999998</c:v>
                </c:pt>
                <c:pt idx="790">
                  <c:v>-0.34384199999999998</c:v>
                </c:pt>
                <c:pt idx="791">
                  <c:v>-0.35009699999999999</c:v>
                </c:pt>
                <c:pt idx="792">
                  <c:v>-0.356352</c:v>
                </c:pt>
                <c:pt idx="793">
                  <c:v>-0.37511699999999998</c:v>
                </c:pt>
                <c:pt idx="794">
                  <c:v>-0.38137199999999999</c:v>
                </c:pt>
                <c:pt idx="795">
                  <c:v>-0.38137199999999999</c:v>
                </c:pt>
                <c:pt idx="796">
                  <c:v>-0.38137199999999999</c:v>
                </c:pt>
                <c:pt idx="797">
                  <c:v>-0.387627</c:v>
                </c:pt>
                <c:pt idx="798">
                  <c:v>-0.39388299999999998</c:v>
                </c:pt>
                <c:pt idx="799">
                  <c:v>-0.40013799999999999</c:v>
                </c:pt>
                <c:pt idx="800">
                  <c:v>-0.41890300000000003</c:v>
                </c:pt>
                <c:pt idx="801">
                  <c:v>-0.41264800000000001</c:v>
                </c:pt>
                <c:pt idx="802">
                  <c:v>-0.41890300000000003</c:v>
                </c:pt>
                <c:pt idx="803">
                  <c:v>-0.41264800000000001</c:v>
                </c:pt>
                <c:pt idx="804">
                  <c:v>-0.41890300000000003</c:v>
                </c:pt>
                <c:pt idx="805">
                  <c:v>-0.42515799999999998</c:v>
                </c:pt>
                <c:pt idx="806">
                  <c:v>-0.43141299999999999</c:v>
                </c:pt>
                <c:pt idx="807">
                  <c:v>-0.45017800000000002</c:v>
                </c:pt>
                <c:pt idx="808">
                  <c:v>-0.43141299999999999</c:v>
                </c:pt>
                <c:pt idx="809">
                  <c:v>-0.437668</c:v>
                </c:pt>
                <c:pt idx="810">
                  <c:v>-0.44392300000000001</c:v>
                </c:pt>
                <c:pt idx="811">
                  <c:v>-0.45017800000000002</c:v>
                </c:pt>
                <c:pt idx="812">
                  <c:v>-0.45643299999999998</c:v>
                </c:pt>
                <c:pt idx="813">
                  <c:v>-0.46268799999999999</c:v>
                </c:pt>
                <c:pt idx="814">
                  <c:v>-0.46894400000000003</c:v>
                </c:pt>
                <c:pt idx="815">
                  <c:v>-0.47519899999999998</c:v>
                </c:pt>
                <c:pt idx="816">
                  <c:v>-0.47519899999999998</c:v>
                </c:pt>
                <c:pt idx="817">
                  <c:v>-0.487709</c:v>
                </c:pt>
                <c:pt idx="818">
                  <c:v>-0.487709</c:v>
                </c:pt>
                <c:pt idx="819">
                  <c:v>-0.49396400000000001</c:v>
                </c:pt>
                <c:pt idx="820">
                  <c:v>-0.49396400000000001</c:v>
                </c:pt>
                <c:pt idx="821">
                  <c:v>-0.487709</c:v>
                </c:pt>
                <c:pt idx="822">
                  <c:v>-0.49396400000000001</c:v>
                </c:pt>
                <c:pt idx="823">
                  <c:v>-0.49396400000000001</c:v>
                </c:pt>
                <c:pt idx="824">
                  <c:v>-0.50021899999999997</c:v>
                </c:pt>
                <c:pt idx="825">
                  <c:v>-0.50021899999999997</c:v>
                </c:pt>
                <c:pt idx="826">
                  <c:v>-0.50021899999999997</c:v>
                </c:pt>
                <c:pt idx="827">
                  <c:v>-0.49396400000000001</c:v>
                </c:pt>
                <c:pt idx="828">
                  <c:v>-0.49396400000000001</c:v>
                </c:pt>
                <c:pt idx="829">
                  <c:v>-0.49396400000000001</c:v>
                </c:pt>
                <c:pt idx="830">
                  <c:v>-0.49396400000000001</c:v>
                </c:pt>
                <c:pt idx="831">
                  <c:v>-0.487709</c:v>
                </c:pt>
                <c:pt idx="832">
                  <c:v>-0.48145399999999999</c:v>
                </c:pt>
                <c:pt idx="833">
                  <c:v>-0.487709</c:v>
                </c:pt>
                <c:pt idx="834">
                  <c:v>-0.487709</c:v>
                </c:pt>
                <c:pt idx="835">
                  <c:v>-0.48145399999999999</c:v>
                </c:pt>
                <c:pt idx="836">
                  <c:v>-0.48145399999999999</c:v>
                </c:pt>
                <c:pt idx="837">
                  <c:v>-0.487709</c:v>
                </c:pt>
                <c:pt idx="838">
                  <c:v>-0.487709</c:v>
                </c:pt>
                <c:pt idx="839">
                  <c:v>-0.48145399999999999</c:v>
                </c:pt>
                <c:pt idx="840">
                  <c:v>-0.487709</c:v>
                </c:pt>
                <c:pt idx="841">
                  <c:v>-0.487709</c:v>
                </c:pt>
                <c:pt idx="842">
                  <c:v>-0.487709</c:v>
                </c:pt>
                <c:pt idx="843">
                  <c:v>-0.49396400000000001</c:v>
                </c:pt>
                <c:pt idx="844">
                  <c:v>-0.487709</c:v>
                </c:pt>
                <c:pt idx="845">
                  <c:v>-0.487709</c:v>
                </c:pt>
                <c:pt idx="846">
                  <c:v>-0.48145399999999999</c:v>
                </c:pt>
                <c:pt idx="847">
                  <c:v>-0.48145399999999999</c:v>
                </c:pt>
                <c:pt idx="848">
                  <c:v>-0.487709</c:v>
                </c:pt>
                <c:pt idx="849">
                  <c:v>-0.50021899999999997</c:v>
                </c:pt>
                <c:pt idx="850">
                  <c:v>-0.50647399999999998</c:v>
                </c:pt>
                <c:pt idx="851">
                  <c:v>-0.50647399999999998</c:v>
                </c:pt>
                <c:pt idx="852">
                  <c:v>-0.51272899999999999</c:v>
                </c:pt>
                <c:pt idx="853">
                  <c:v>-0.518984</c:v>
                </c:pt>
                <c:pt idx="854">
                  <c:v>-0.518984</c:v>
                </c:pt>
                <c:pt idx="855">
                  <c:v>-0.518984</c:v>
                </c:pt>
                <c:pt idx="856">
                  <c:v>-0.52523900000000001</c:v>
                </c:pt>
                <c:pt idx="857">
                  <c:v>-0.518984</c:v>
                </c:pt>
                <c:pt idx="858">
                  <c:v>-0.53149400000000002</c:v>
                </c:pt>
                <c:pt idx="859">
                  <c:v>-0.53149400000000002</c:v>
                </c:pt>
                <c:pt idx="860">
                  <c:v>-0.53149400000000002</c:v>
                </c:pt>
                <c:pt idx="861">
                  <c:v>-0.53774900000000003</c:v>
                </c:pt>
                <c:pt idx="862">
                  <c:v>-0.53774900000000003</c:v>
                </c:pt>
                <c:pt idx="863">
                  <c:v>-0.54400499999999996</c:v>
                </c:pt>
                <c:pt idx="864">
                  <c:v>-0.53149400000000002</c:v>
                </c:pt>
                <c:pt idx="865">
                  <c:v>-0.53774900000000003</c:v>
                </c:pt>
                <c:pt idx="866">
                  <c:v>-0.53774900000000003</c:v>
                </c:pt>
                <c:pt idx="867">
                  <c:v>-0.53149400000000002</c:v>
                </c:pt>
                <c:pt idx="868">
                  <c:v>-0.53149400000000002</c:v>
                </c:pt>
                <c:pt idx="869">
                  <c:v>-0.53774900000000003</c:v>
                </c:pt>
                <c:pt idx="870">
                  <c:v>-0.53149400000000002</c:v>
                </c:pt>
                <c:pt idx="871">
                  <c:v>-0.54400499999999996</c:v>
                </c:pt>
                <c:pt idx="872">
                  <c:v>-0.52523900000000001</c:v>
                </c:pt>
                <c:pt idx="873">
                  <c:v>-0.53149400000000002</c:v>
                </c:pt>
                <c:pt idx="874">
                  <c:v>-0.518984</c:v>
                </c:pt>
                <c:pt idx="875">
                  <c:v>-0.518984</c:v>
                </c:pt>
                <c:pt idx="876">
                  <c:v>-0.518984</c:v>
                </c:pt>
                <c:pt idx="877">
                  <c:v>-0.51272899999999999</c:v>
                </c:pt>
                <c:pt idx="878">
                  <c:v>-0.53149400000000002</c:v>
                </c:pt>
                <c:pt idx="879">
                  <c:v>-0.52523900000000001</c:v>
                </c:pt>
                <c:pt idx="880">
                  <c:v>-0.52523900000000001</c:v>
                </c:pt>
                <c:pt idx="881">
                  <c:v>-0.52523900000000001</c:v>
                </c:pt>
                <c:pt idx="882">
                  <c:v>-0.53149400000000002</c:v>
                </c:pt>
                <c:pt idx="883">
                  <c:v>-0.53149400000000002</c:v>
                </c:pt>
                <c:pt idx="884">
                  <c:v>-0.52523900000000001</c:v>
                </c:pt>
                <c:pt idx="885">
                  <c:v>-0.54400499999999996</c:v>
                </c:pt>
                <c:pt idx="886">
                  <c:v>-0.53149400000000002</c:v>
                </c:pt>
                <c:pt idx="887">
                  <c:v>-0.53774900000000003</c:v>
                </c:pt>
                <c:pt idx="888">
                  <c:v>-0.55025999999999997</c:v>
                </c:pt>
                <c:pt idx="889">
                  <c:v>-0.55025999999999997</c:v>
                </c:pt>
                <c:pt idx="890">
                  <c:v>-0.55651499999999998</c:v>
                </c:pt>
                <c:pt idx="891">
                  <c:v>-0.56276999999999999</c:v>
                </c:pt>
                <c:pt idx="892">
                  <c:v>-0.56276999999999999</c:v>
                </c:pt>
                <c:pt idx="893">
                  <c:v>-0.57528000000000001</c:v>
                </c:pt>
                <c:pt idx="894">
                  <c:v>-0.57528000000000001</c:v>
                </c:pt>
                <c:pt idx="895">
                  <c:v>-0.57528000000000001</c:v>
                </c:pt>
                <c:pt idx="896">
                  <c:v>-0.57528000000000001</c:v>
                </c:pt>
                <c:pt idx="897">
                  <c:v>-0.57528000000000001</c:v>
                </c:pt>
                <c:pt idx="898">
                  <c:v>-0.58153500000000002</c:v>
                </c:pt>
                <c:pt idx="899">
                  <c:v>-0.58153500000000002</c:v>
                </c:pt>
                <c:pt idx="900">
                  <c:v>-0.58779000000000003</c:v>
                </c:pt>
                <c:pt idx="901">
                  <c:v>-0.58779000000000003</c:v>
                </c:pt>
                <c:pt idx="902">
                  <c:v>-0.59404500000000005</c:v>
                </c:pt>
                <c:pt idx="903">
                  <c:v>-0.60655499999999996</c:v>
                </c:pt>
                <c:pt idx="904">
                  <c:v>-0.61280999999999997</c:v>
                </c:pt>
                <c:pt idx="905">
                  <c:v>-0.61906600000000001</c:v>
                </c:pt>
                <c:pt idx="906">
                  <c:v>-0.61906600000000001</c:v>
                </c:pt>
                <c:pt idx="907">
                  <c:v>-0.61906600000000001</c:v>
                </c:pt>
                <c:pt idx="908">
                  <c:v>-0.61906600000000001</c:v>
                </c:pt>
                <c:pt idx="909">
                  <c:v>-0.61906600000000001</c:v>
                </c:pt>
                <c:pt idx="910">
                  <c:v>-0.61906600000000001</c:v>
                </c:pt>
                <c:pt idx="911">
                  <c:v>-0.62532100000000002</c:v>
                </c:pt>
                <c:pt idx="912">
                  <c:v>-0.62532100000000002</c:v>
                </c:pt>
                <c:pt idx="913">
                  <c:v>-0.63157600000000003</c:v>
                </c:pt>
                <c:pt idx="914">
                  <c:v>-0.63157600000000003</c:v>
                </c:pt>
                <c:pt idx="915">
                  <c:v>-0.63157600000000003</c:v>
                </c:pt>
                <c:pt idx="916">
                  <c:v>-0.63783100000000004</c:v>
                </c:pt>
                <c:pt idx="917">
                  <c:v>-0.64408600000000005</c:v>
                </c:pt>
                <c:pt idx="918">
                  <c:v>-0.63783100000000004</c:v>
                </c:pt>
                <c:pt idx="919">
                  <c:v>-0.63783100000000004</c:v>
                </c:pt>
                <c:pt idx="920">
                  <c:v>-0.63783100000000004</c:v>
                </c:pt>
                <c:pt idx="921">
                  <c:v>-0.64408600000000005</c:v>
                </c:pt>
                <c:pt idx="922">
                  <c:v>-0.63783100000000004</c:v>
                </c:pt>
                <c:pt idx="923">
                  <c:v>-0.63783100000000004</c:v>
                </c:pt>
                <c:pt idx="924">
                  <c:v>-0.63783100000000004</c:v>
                </c:pt>
                <c:pt idx="925">
                  <c:v>-0.64408600000000005</c:v>
                </c:pt>
                <c:pt idx="926">
                  <c:v>-0.65034099999999995</c:v>
                </c:pt>
                <c:pt idx="927">
                  <c:v>-0.65034099999999995</c:v>
                </c:pt>
                <c:pt idx="928">
                  <c:v>-0.65034099999999995</c:v>
                </c:pt>
                <c:pt idx="929">
                  <c:v>-0.65659599999999996</c:v>
                </c:pt>
                <c:pt idx="930">
                  <c:v>-0.65659599999999996</c:v>
                </c:pt>
                <c:pt idx="931">
                  <c:v>-0.65659599999999996</c:v>
                </c:pt>
                <c:pt idx="932">
                  <c:v>-0.65659599999999996</c:v>
                </c:pt>
                <c:pt idx="933">
                  <c:v>-0.66285099999999997</c:v>
                </c:pt>
                <c:pt idx="934">
                  <c:v>-0.66910599999999998</c:v>
                </c:pt>
                <c:pt idx="935">
                  <c:v>-0.66285099999999997</c:v>
                </c:pt>
                <c:pt idx="936">
                  <c:v>-0.66910599999999998</c:v>
                </c:pt>
                <c:pt idx="937">
                  <c:v>-0.66910599999999998</c:v>
                </c:pt>
                <c:pt idx="938">
                  <c:v>-0.66910599999999998</c:v>
                </c:pt>
                <c:pt idx="939">
                  <c:v>-0.66910599999999998</c:v>
                </c:pt>
                <c:pt idx="940">
                  <c:v>-0.66285099999999997</c:v>
                </c:pt>
                <c:pt idx="941">
                  <c:v>-0.681616</c:v>
                </c:pt>
                <c:pt idx="942">
                  <c:v>-0.67536099999999999</c:v>
                </c:pt>
                <c:pt idx="943">
                  <c:v>-0.681616</c:v>
                </c:pt>
                <c:pt idx="944">
                  <c:v>-0.69412600000000002</c:v>
                </c:pt>
                <c:pt idx="945">
                  <c:v>-0.70038199999999995</c:v>
                </c:pt>
                <c:pt idx="946">
                  <c:v>-0.70663699999999996</c:v>
                </c:pt>
                <c:pt idx="947">
                  <c:v>-0.71289199999999997</c:v>
                </c:pt>
                <c:pt idx="948">
                  <c:v>-0.71289199999999997</c:v>
                </c:pt>
                <c:pt idx="949">
                  <c:v>-0.71914699999999998</c:v>
                </c:pt>
                <c:pt idx="950">
                  <c:v>-0.71289199999999997</c:v>
                </c:pt>
                <c:pt idx="951">
                  <c:v>-0.71914699999999998</c:v>
                </c:pt>
                <c:pt idx="952">
                  <c:v>-0.71914699999999998</c:v>
                </c:pt>
                <c:pt idx="953">
                  <c:v>-0.71914699999999998</c:v>
                </c:pt>
                <c:pt idx="954">
                  <c:v>-0.72540199999999999</c:v>
                </c:pt>
                <c:pt idx="955">
                  <c:v>-0.731657</c:v>
                </c:pt>
                <c:pt idx="956">
                  <c:v>-0.73791200000000001</c:v>
                </c:pt>
                <c:pt idx="957">
                  <c:v>-0.731657</c:v>
                </c:pt>
                <c:pt idx="958">
                  <c:v>-0.731657</c:v>
                </c:pt>
                <c:pt idx="959">
                  <c:v>-0.73791200000000001</c:v>
                </c:pt>
                <c:pt idx="960">
                  <c:v>-0.731657</c:v>
                </c:pt>
                <c:pt idx="961">
                  <c:v>-0.73791200000000001</c:v>
                </c:pt>
                <c:pt idx="962">
                  <c:v>-0.74416700000000002</c:v>
                </c:pt>
                <c:pt idx="963">
                  <c:v>-0.75042200000000003</c:v>
                </c:pt>
                <c:pt idx="964">
                  <c:v>-0.74416700000000002</c:v>
                </c:pt>
                <c:pt idx="965">
                  <c:v>-0.73791200000000001</c:v>
                </c:pt>
                <c:pt idx="966">
                  <c:v>-0.73791200000000001</c:v>
                </c:pt>
                <c:pt idx="967">
                  <c:v>-0.73791200000000001</c:v>
                </c:pt>
                <c:pt idx="968">
                  <c:v>-0.73791200000000001</c:v>
                </c:pt>
                <c:pt idx="969">
                  <c:v>-0.74416700000000002</c:v>
                </c:pt>
                <c:pt idx="970">
                  <c:v>-0.75042200000000003</c:v>
                </c:pt>
                <c:pt idx="971">
                  <c:v>-0.75042200000000003</c:v>
                </c:pt>
                <c:pt idx="972">
                  <c:v>-0.75667700000000004</c:v>
                </c:pt>
                <c:pt idx="973">
                  <c:v>-0.75667700000000004</c:v>
                </c:pt>
                <c:pt idx="974">
                  <c:v>-0.75667700000000004</c:v>
                </c:pt>
                <c:pt idx="975">
                  <c:v>-0.75667700000000004</c:v>
                </c:pt>
                <c:pt idx="976">
                  <c:v>-0.75042200000000003</c:v>
                </c:pt>
                <c:pt idx="977">
                  <c:v>-0.75667700000000004</c:v>
                </c:pt>
                <c:pt idx="978">
                  <c:v>-0.75667700000000004</c:v>
                </c:pt>
                <c:pt idx="979">
                  <c:v>-0.76293200000000005</c:v>
                </c:pt>
                <c:pt idx="980">
                  <c:v>-0.75667700000000004</c:v>
                </c:pt>
                <c:pt idx="981">
                  <c:v>-0.75667700000000004</c:v>
                </c:pt>
                <c:pt idx="982">
                  <c:v>-0.76293200000000005</c:v>
                </c:pt>
                <c:pt idx="983">
                  <c:v>-0.76918799999999998</c:v>
                </c:pt>
                <c:pt idx="984">
                  <c:v>-0.76293200000000005</c:v>
                </c:pt>
                <c:pt idx="985">
                  <c:v>-0.77544299999999999</c:v>
                </c:pt>
                <c:pt idx="986">
                  <c:v>-0.77544299999999999</c:v>
                </c:pt>
                <c:pt idx="987">
                  <c:v>-0.77544299999999999</c:v>
                </c:pt>
                <c:pt idx="988">
                  <c:v>-0.77544299999999999</c:v>
                </c:pt>
                <c:pt idx="989">
                  <c:v>-0.781698</c:v>
                </c:pt>
                <c:pt idx="990">
                  <c:v>-0.781698</c:v>
                </c:pt>
                <c:pt idx="991">
                  <c:v>-0.78795300000000001</c:v>
                </c:pt>
                <c:pt idx="992">
                  <c:v>-0.78795300000000001</c:v>
                </c:pt>
                <c:pt idx="993">
                  <c:v>-0.79420800000000003</c:v>
                </c:pt>
                <c:pt idx="994">
                  <c:v>-0.79420800000000003</c:v>
                </c:pt>
                <c:pt idx="995">
                  <c:v>-0.80671800000000005</c:v>
                </c:pt>
                <c:pt idx="996">
                  <c:v>-0.80046300000000004</c:v>
                </c:pt>
                <c:pt idx="997">
                  <c:v>-0.80671800000000005</c:v>
                </c:pt>
                <c:pt idx="998">
                  <c:v>-0.80671800000000005</c:v>
                </c:pt>
                <c:pt idx="999">
                  <c:v>-0.80671800000000005</c:v>
                </c:pt>
                <c:pt idx="1000">
                  <c:v>-0.81297299999999995</c:v>
                </c:pt>
                <c:pt idx="1001">
                  <c:v>-0.81922799999999996</c:v>
                </c:pt>
                <c:pt idx="1002">
                  <c:v>-0.81297299999999995</c:v>
                </c:pt>
                <c:pt idx="1003">
                  <c:v>-0.81297299999999995</c:v>
                </c:pt>
                <c:pt idx="1004">
                  <c:v>-0.81922799999999996</c:v>
                </c:pt>
                <c:pt idx="1005">
                  <c:v>-0.81922799999999996</c:v>
                </c:pt>
                <c:pt idx="1006">
                  <c:v>-0.81922799999999996</c:v>
                </c:pt>
                <c:pt idx="1007">
                  <c:v>-0.81297299999999995</c:v>
                </c:pt>
                <c:pt idx="1008">
                  <c:v>-0.81297299999999995</c:v>
                </c:pt>
                <c:pt idx="1009">
                  <c:v>-0.81297299999999995</c:v>
                </c:pt>
                <c:pt idx="1010">
                  <c:v>-0.81297299999999995</c:v>
                </c:pt>
                <c:pt idx="1011">
                  <c:v>-0.81922799999999996</c:v>
                </c:pt>
                <c:pt idx="1012">
                  <c:v>-0.81297299999999995</c:v>
                </c:pt>
                <c:pt idx="1013">
                  <c:v>-0.80671800000000005</c:v>
                </c:pt>
                <c:pt idx="1014">
                  <c:v>-0.80671800000000005</c:v>
                </c:pt>
                <c:pt idx="1015">
                  <c:v>-0.80671800000000005</c:v>
                </c:pt>
                <c:pt idx="1016">
                  <c:v>-0.81297299999999995</c:v>
                </c:pt>
                <c:pt idx="1017">
                  <c:v>-0.80671800000000005</c:v>
                </c:pt>
                <c:pt idx="1018">
                  <c:v>-0.80671800000000005</c:v>
                </c:pt>
                <c:pt idx="1019">
                  <c:v>-0.80671800000000005</c:v>
                </c:pt>
                <c:pt idx="1020">
                  <c:v>-0.79420800000000003</c:v>
                </c:pt>
                <c:pt idx="1021">
                  <c:v>-0.79420800000000003</c:v>
                </c:pt>
                <c:pt idx="1022">
                  <c:v>-0.78795300000000001</c:v>
                </c:pt>
                <c:pt idx="1023">
                  <c:v>-0.78795300000000001</c:v>
                </c:pt>
                <c:pt idx="1024">
                  <c:v>-0.78795300000000001</c:v>
                </c:pt>
                <c:pt idx="1025">
                  <c:v>-0.78795300000000001</c:v>
                </c:pt>
                <c:pt idx="1026">
                  <c:v>-0.78795300000000001</c:v>
                </c:pt>
                <c:pt idx="1027">
                  <c:v>-0.79420800000000003</c:v>
                </c:pt>
                <c:pt idx="1028">
                  <c:v>-0.78795300000000001</c:v>
                </c:pt>
                <c:pt idx="1029">
                  <c:v>-0.781698</c:v>
                </c:pt>
                <c:pt idx="1030">
                  <c:v>-0.78795300000000001</c:v>
                </c:pt>
                <c:pt idx="1031">
                  <c:v>-0.78795300000000001</c:v>
                </c:pt>
                <c:pt idx="1032">
                  <c:v>-0.78795300000000001</c:v>
                </c:pt>
                <c:pt idx="1033">
                  <c:v>-0.78795300000000001</c:v>
                </c:pt>
                <c:pt idx="1034">
                  <c:v>-0.80671800000000005</c:v>
                </c:pt>
                <c:pt idx="1035">
                  <c:v>-0.80046300000000004</c:v>
                </c:pt>
                <c:pt idx="1036">
                  <c:v>-0.80046300000000004</c:v>
                </c:pt>
                <c:pt idx="1037">
                  <c:v>-0.81297299999999995</c:v>
                </c:pt>
                <c:pt idx="1038">
                  <c:v>-0.80671800000000005</c:v>
                </c:pt>
                <c:pt idx="1039">
                  <c:v>-0.81297299999999995</c:v>
                </c:pt>
                <c:pt idx="1040">
                  <c:v>-0.81297299999999995</c:v>
                </c:pt>
                <c:pt idx="1041">
                  <c:v>-0.81922799999999996</c:v>
                </c:pt>
                <c:pt idx="1042">
                  <c:v>-0.81297299999999995</c:v>
                </c:pt>
                <c:pt idx="1043">
                  <c:v>-0.81297299999999995</c:v>
                </c:pt>
                <c:pt idx="1044">
                  <c:v>-0.81922799999999996</c:v>
                </c:pt>
                <c:pt idx="1045">
                  <c:v>-0.81922799999999996</c:v>
                </c:pt>
                <c:pt idx="1046">
                  <c:v>-0.81922799999999996</c:v>
                </c:pt>
                <c:pt idx="1047">
                  <c:v>-0.82548299999999997</c:v>
                </c:pt>
                <c:pt idx="1048">
                  <c:v>-0.83799299999999999</c:v>
                </c:pt>
                <c:pt idx="1049">
                  <c:v>-0.83173799999999998</c:v>
                </c:pt>
                <c:pt idx="1050">
                  <c:v>-0.82548299999999997</c:v>
                </c:pt>
                <c:pt idx="1051">
                  <c:v>-0.83799299999999999</c:v>
                </c:pt>
                <c:pt idx="1052">
                  <c:v>-0.83799299999999999</c:v>
                </c:pt>
                <c:pt idx="1053">
                  <c:v>-0.83799299999999999</c:v>
                </c:pt>
                <c:pt idx="1054">
                  <c:v>-0.844248</c:v>
                </c:pt>
                <c:pt idx="1055">
                  <c:v>-0.83799299999999999</c:v>
                </c:pt>
                <c:pt idx="1056">
                  <c:v>-0.83799299999999999</c:v>
                </c:pt>
                <c:pt idx="1057">
                  <c:v>-0.83799299999999999</c:v>
                </c:pt>
                <c:pt idx="1058">
                  <c:v>-0.83799299999999999</c:v>
                </c:pt>
                <c:pt idx="1059">
                  <c:v>-0.83173799999999998</c:v>
                </c:pt>
                <c:pt idx="1060">
                  <c:v>-0.83173799999999998</c:v>
                </c:pt>
                <c:pt idx="1061">
                  <c:v>-0.83173799999999998</c:v>
                </c:pt>
                <c:pt idx="1062">
                  <c:v>-0.82548299999999997</c:v>
                </c:pt>
                <c:pt idx="1063">
                  <c:v>-0.83173799999999998</c:v>
                </c:pt>
                <c:pt idx="1064">
                  <c:v>-0.83173799999999998</c:v>
                </c:pt>
                <c:pt idx="1065">
                  <c:v>-0.83173799999999998</c:v>
                </c:pt>
                <c:pt idx="1066">
                  <c:v>-0.82548299999999997</c:v>
                </c:pt>
                <c:pt idx="1067">
                  <c:v>-0.82548299999999997</c:v>
                </c:pt>
                <c:pt idx="1068">
                  <c:v>-0.83173799999999998</c:v>
                </c:pt>
                <c:pt idx="1069">
                  <c:v>-0.82548299999999997</c:v>
                </c:pt>
                <c:pt idx="1070">
                  <c:v>-0.82548299999999997</c:v>
                </c:pt>
                <c:pt idx="1071">
                  <c:v>-0.81922799999999996</c:v>
                </c:pt>
                <c:pt idx="1072">
                  <c:v>-0.81922799999999996</c:v>
                </c:pt>
                <c:pt idx="1073">
                  <c:v>-0.81922799999999996</c:v>
                </c:pt>
                <c:pt idx="1074">
                  <c:v>-0.81297299999999995</c:v>
                </c:pt>
                <c:pt idx="1075">
                  <c:v>-0.81297299999999995</c:v>
                </c:pt>
                <c:pt idx="1076">
                  <c:v>-0.80671800000000005</c:v>
                </c:pt>
                <c:pt idx="1077">
                  <c:v>-0.80671800000000005</c:v>
                </c:pt>
                <c:pt idx="1078">
                  <c:v>-0.80671800000000005</c:v>
                </c:pt>
                <c:pt idx="1079">
                  <c:v>-0.80671800000000005</c:v>
                </c:pt>
                <c:pt idx="1080">
                  <c:v>-0.81922799999999996</c:v>
                </c:pt>
                <c:pt idx="1081">
                  <c:v>-0.81922799999999996</c:v>
                </c:pt>
                <c:pt idx="1082">
                  <c:v>-0.82548299999999997</c:v>
                </c:pt>
                <c:pt idx="1083">
                  <c:v>-0.82548299999999997</c:v>
                </c:pt>
                <c:pt idx="1084">
                  <c:v>-0.82548299999999997</c:v>
                </c:pt>
                <c:pt idx="1085">
                  <c:v>-0.83173799999999998</c:v>
                </c:pt>
                <c:pt idx="1086">
                  <c:v>-0.82548299999999997</c:v>
                </c:pt>
                <c:pt idx="1087">
                  <c:v>-0.82548299999999997</c:v>
                </c:pt>
                <c:pt idx="1088">
                  <c:v>-0.83173799999999998</c:v>
                </c:pt>
                <c:pt idx="1089">
                  <c:v>-0.83799299999999999</c:v>
                </c:pt>
                <c:pt idx="1090">
                  <c:v>-0.844248</c:v>
                </c:pt>
                <c:pt idx="1091">
                  <c:v>-0.85050400000000004</c:v>
                </c:pt>
                <c:pt idx="1092">
                  <c:v>-0.85050400000000004</c:v>
                </c:pt>
                <c:pt idx="1093">
                  <c:v>-0.85675900000000005</c:v>
                </c:pt>
                <c:pt idx="1094">
                  <c:v>-0.85675900000000005</c:v>
                </c:pt>
                <c:pt idx="1095">
                  <c:v>-0.86301399999999995</c:v>
                </c:pt>
                <c:pt idx="1096">
                  <c:v>-0.86301399999999995</c:v>
                </c:pt>
                <c:pt idx="1097">
                  <c:v>-0.87552399999999997</c:v>
                </c:pt>
                <c:pt idx="1098">
                  <c:v>-0.86926899999999996</c:v>
                </c:pt>
                <c:pt idx="1099">
                  <c:v>-0.88803399999999999</c:v>
                </c:pt>
                <c:pt idx="1100">
                  <c:v>-0.894289</c:v>
                </c:pt>
                <c:pt idx="1101">
                  <c:v>-0.90054400000000001</c:v>
                </c:pt>
                <c:pt idx="1102">
                  <c:v>-0.90054400000000001</c:v>
                </c:pt>
                <c:pt idx="1103">
                  <c:v>-0.90054400000000001</c:v>
                </c:pt>
                <c:pt idx="1104">
                  <c:v>-0.90054400000000001</c:v>
                </c:pt>
                <c:pt idx="1105">
                  <c:v>-0.90054400000000001</c:v>
                </c:pt>
                <c:pt idx="1106">
                  <c:v>-0.90679900000000002</c:v>
                </c:pt>
                <c:pt idx="1107">
                  <c:v>-0.90679900000000002</c:v>
                </c:pt>
                <c:pt idx="1108">
                  <c:v>-0.90054400000000001</c:v>
                </c:pt>
                <c:pt idx="1109">
                  <c:v>-0.90054400000000001</c:v>
                </c:pt>
                <c:pt idx="1110">
                  <c:v>-0.90054400000000001</c:v>
                </c:pt>
                <c:pt idx="1111">
                  <c:v>-0.90679900000000002</c:v>
                </c:pt>
                <c:pt idx="1112">
                  <c:v>-0.91305400000000003</c:v>
                </c:pt>
                <c:pt idx="1113">
                  <c:v>-0.90679900000000002</c:v>
                </c:pt>
                <c:pt idx="1114">
                  <c:v>-0.91305400000000003</c:v>
                </c:pt>
                <c:pt idx="1115">
                  <c:v>-0.91930999999999996</c:v>
                </c:pt>
                <c:pt idx="1116">
                  <c:v>-0.91305400000000003</c:v>
                </c:pt>
                <c:pt idx="1117">
                  <c:v>-0.91930999999999996</c:v>
                </c:pt>
                <c:pt idx="1118">
                  <c:v>-0.90679900000000002</c:v>
                </c:pt>
                <c:pt idx="1119">
                  <c:v>-0.91930999999999996</c:v>
                </c:pt>
                <c:pt idx="1120">
                  <c:v>-0.90054400000000001</c:v>
                </c:pt>
                <c:pt idx="1121">
                  <c:v>-0.91305400000000003</c:v>
                </c:pt>
                <c:pt idx="1122">
                  <c:v>-0.90679900000000002</c:v>
                </c:pt>
                <c:pt idx="1123">
                  <c:v>-0.91305400000000003</c:v>
                </c:pt>
                <c:pt idx="1124">
                  <c:v>-0.91305400000000003</c:v>
                </c:pt>
                <c:pt idx="1125">
                  <c:v>-0.90679900000000002</c:v>
                </c:pt>
                <c:pt idx="1126">
                  <c:v>-0.90679900000000002</c:v>
                </c:pt>
                <c:pt idx="1127">
                  <c:v>-0.90679900000000002</c:v>
                </c:pt>
                <c:pt idx="1128">
                  <c:v>-0.91930999999999996</c:v>
                </c:pt>
                <c:pt idx="1129">
                  <c:v>-0.91305400000000003</c:v>
                </c:pt>
                <c:pt idx="1130">
                  <c:v>-0.91930999999999996</c:v>
                </c:pt>
                <c:pt idx="1131">
                  <c:v>-0.93181999999999998</c:v>
                </c:pt>
                <c:pt idx="1132">
                  <c:v>-0.93181999999999998</c:v>
                </c:pt>
                <c:pt idx="1133">
                  <c:v>-0.93807499999999999</c:v>
                </c:pt>
                <c:pt idx="1134">
                  <c:v>-0.95058500000000001</c:v>
                </c:pt>
                <c:pt idx="1135">
                  <c:v>-0.95058500000000001</c:v>
                </c:pt>
                <c:pt idx="1136">
                  <c:v>-0.95684000000000002</c:v>
                </c:pt>
                <c:pt idx="1137">
                  <c:v>-0.96309500000000003</c:v>
                </c:pt>
                <c:pt idx="1138">
                  <c:v>-0.96935000000000004</c:v>
                </c:pt>
                <c:pt idx="1139">
                  <c:v>-0.96309500000000003</c:v>
                </c:pt>
                <c:pt idx="1140">
                  <c:v>-0.96935000000000004</c:v>
                </c:pt>
                <c:pt idx="1141">
                  <c:v>-0.96935000000000004</c:v>
                </c:pt>
                <c:pt idx="1142">
                  <c:v>-0.96935000000000004</c:v>
                </c:pt>
                <c:pt idx="1143">
                  <c:v>-0.97560500000000006</c:v>
                </c:pt>
                <c:pt idx="1144">
                  <c:v>-0.98185999999999996</c:v>
                </c:pt>
                <c:pt idx="1145">
                  <c:v>-0.98185999999999996</c:v>
                </c:pt>
                <c:pt idx="1146">
                  <c:v>-0.98811499999999997</c:v>
                </c:pt>
                <c:pt idx="1147">
                  <c:v>-0.99436999999999998</c:v>
                </c:pt>
                <c:pt idx="1148">
                  <c:v>-0.99436999999999998</c:v>
                </c:pt>
                <c:pt idx="1149">
                  <c:v>-0.98811499999999997</c:v>
                </c:pt>
                <c:pt idx="1150">
                  <c:v>-0.98811499999999997</c:v>
                </c:pt>
                <c:pt idx="1151">
                  <c:v>-0.97560500000000006</c:v>
                </c:pt>
                <c:pt idx="1152">
                  <c:v>-0.98185999999999996</c:v>
                </c:pt>
                <c:pt idx="1153">
                  <c:v>-0.97560500000000006</c:v>
                </c:pt>
                <c:pt idx="1154">
                  <c:v>-0.97560500000000006</c:v>
                </c:pt>
                <c:pt idx="1155">
                  <c:v>-0.96935000000000004</c:v>
                </c:pt>
                <c:pt idx="1156">
                  <c:v>-0.96309500000000003</c:v>
                </c:pt>
                <c:pt idx="1157">
                  <c:v>-0.96309500000000003</c:v>
                </c:pt>
                <c:pt idx="1158">
                  <c:v>-0.96309500000000003</c:v>
                </c:pt>
                <c:pt idx="1159">
                  <c:v>-0.95684000000000002</c:v>
                </c:pt>
                <c:pt idx="1160">
                  <c:v>-0.95058500000000001</c:v>
                </c:pt>
                <c:pt idx="1161">
                  <c:v>-0.94433</c:v>
                </c:pt>
                <c:pt idx="1162">
                  <c:v>-0.93807499999999999</c:v>
                </c:pt>
                <c:pt idx="1163">
                  <c:v>-0.93181999999999998</c:v>
                </c:pt>
                <c:pt idx="1164">
                  <c:v>-0.93181999999999998</c:v>
                </c:pt>
                <c:pt idx="1165">
                  <c:v>-0.92556499999999997</c:v>
                </c:pt>
                <c:pt idx="1166">
                  <c:v>-0.92556499999999997</c:v>
                </c:pt>
                <c:pt idx="1167">
                  <c:v>-0.92556499999999997</c:v>
                </c:pt>
                <c:pt idx="1168">
                  <c:v>-0.92556499999999997</c:v>
                </c:pt>
                <c:pt idx="1169">
                  <c:v>-0.91930999999999996</c:v>
                </c:pt>
                <c:pt idx="1170">
                  <c:v>-0.92556499999999997</c:v>
                </c:pt>
                <c:pt idx="1171">
                  <c:v>-0.91930999999999996</c:v>
                </c:pt>
                <c:pt idx="1172">
                  <c:v>-0.91930999999999996</c:v>
                </c:pt>
                <c:pt idx="1173">
                  <c:v>-0.91930999999999996</c:v>
                </c:pt>
                <c:pt idx="1174">
                  <c:v>-0.91930999999999996</c:v>
                </c:pt>
                <c:pt idx="1175">
                  <c:v>-0.91930999999999996</c:v>
                </c:pt>
                <c:pt idx="1176">
                  <c:v>-0.91305400000000003</c:v>
                </c:pt>
                <c:pt idx="1177">
                  <c:v>-0.91930999999999996</c:v>
                </c:pt>
                <c:pt idx="1178">
                  <c:v>-0.92556499999999997</c:v>
                </c:pt>
                <c:pt idx="1179">
                  <c:v>-0.93181999999999998</c:v>
                </c:pt>
                <c:pt idx="1180">
                  <c:v>-0.93181999999999998</c:v>
                </c:pt>
                <c:pt idx="1181">
                  <c:v>-0.94433</c:v>
                </c:pt>
                <c:pt idx="1182">
                  <c:v>-0.93807499999999999</c:v>
                </c:pt>
                <c:pt idx="1183">
                  <c:v>-0.95058500000000001</c:v>
                </c:pt>
                <c:pt idx="1184">
                  <c:v>-0.95058500000000001</c:v>
                </c:pt>
                <c:pt idx="1185">
                  <c:v>-0.95684000000000002</c:v>
                </c:pt>
                <c:pt idx="1186">
                  <c:v>-0.96309500000000003</c:v>
                </c:pt>
                <c:pt idx="1187">
                  <c:v>-0.96309500000000003</c:v>
                </c:pt>
                <c:pt idx="1188">
                  <c:v>-0.96935000000000004</c:v>
                </c:pt>
                <c:pt idx="1189">
                  <c:v>-0.96935000000000004</c:v>
                </c:pt>
                <c:pt idx="1190">
                  <c:v>-0.98185999999999996</c:v>
                </c:pt>
                <c:pt idx="1191">
                  <c:v>-0.95684000000000002</c:v>
                </c:pt>
                <c:pt idx="1192">
                  <c:v>-0.97560500000000006</c:v>
                </c:pt>
                <c:pt idx="1193">
                  <c:v>-0.95684000000000002</c:v>
                </c:pt>
                <c:pt idx="1194">
                  <c:v>-0.95684000000000002</c:v>
                </c:pt>
                <c:pt idx="1195">
                  <c:v>-0.95684000000000002</c:v>
                </c:pt>
                <c:pt idx="1196">
                  <c:v>-0.95684000000000002</c:v>
                </c:pt>
                <c:pt idx="1197">
                  <c:v>-0.96935000000000004</c:v>
                </c:pt>
                <c:pt idx="1198">
                  <c:v>-0.95058500000000001</c:v>
                </c:pt>
                <c:pt idx="1199">
                  <c:v>-0.95058500000000001</c:v>
                </c:pt>
                <c:pt idx="1200">
                  <c:v>-0.93807499999999999</c:v>
                </c:pt>
                <c:pt idx="1201">
                  <c:v>-0.93181999999999998</c:v>
                </c:pt>
                <c:pt idx="1202">
                  <c:v>-0.91305400000000003</c:v>
                </c:pt>
                <c:pt idx="1203">
                  <c:v>-0.91305400000000003</c:v>
                </c:pt>
                <c:pt idx="1204">
                  <c:v>-0.91305400000000003</c:v>
                </c:pt>
                <c:pt idx="1205">
                  <c:v>-0.91305400000000003</c:v>
                </c:pt>
                <c:pt idx="1206">
                  <c:v>-0.90054400000000001</c:v>
                </c:pt>
                <c:pt idx="1207">
                  <c:v>-0.90054400000000001</c:v>
                </c:pt>
                <c:pt idx="1208">
                  <c:v>-0.90054400000000001</c:v>
                </c:pt>
                <c:pt idx="1209">
                  <c:v>-0.90054400000000001</c:v>
                </c:pt>
                <c:pt idx="1210">
                  <c:v>-0.894289</c:v>
                </c:pt>
                <c:pt idx="1211">
                  <c:v>-0.88803399999999999</c:v>
                </c:pt>
                <c:pt idx="1212">
                  <c:v>-0.88803399999999999</c:v>
                </c:pt>
                <c:pt idx="1213">
                  <c:v>-0.88177899999999998</c:v>
                </c:pt>
                <c:pt idx="1214">
                  <c:v>-0.88803399999999999</c:v>
                </c:pt>
                <c:pt idx="1215">
                  <c:v>-0.88803399999999999</c:v>
                </c:pt>
                <c:pt idx="1216">
                  <c:v>-0.88803399999999999</c:v>
                </c:pt>
                <c:pt idx="1217">
                  <c:v>-0.88803399999999999</c:v>
                </c:pt>
                <c:pt idx="1218">
                  <c:v>-0.894289</c:v>
                </c:pt>
                <c:pt idx="1219">
                  <c:v>-0.90054400000000001</c:v>
                </c:pt>
                <c:pt idx="1220">
                  <c:v>-0.894289</c:v>
                </c:pt>
                <c:pt idx="1221">
                  <c:v>-0.894289</c:v>
                </c:pt>
                <c:pt idx="1222">
                  <c:v>-0.90054400000000001</c:v>
                </c:pt>
                <c:pt idx="1223">
                  <c:v>-0.90679900000000002</c:v>
                </c:pt>
                <c:pt idx="1224">
                  <c:v>-0.90679900000000002</c:v>
                </c:pt>
                <c:pt idx="1225">
                  <c:v>-0.91930999999999996</c:v>
                </c:pt>
                <c:pt idx="1226">
                  <c:v>-0.91930999999999996</c:v>
                </c:pt>
                <c:pt idx="1227">
                  <c:v>-0.93181999999999998</c:v>
                </c:pt>
                <c:pt idx="1228">
                  <c:v>-0.92556499999999997</c:v>
                </c:pt>
                <c:pt idx="1229">
                  <c:v>-0.93807499999999999</c:v>
                </c:pt>
                <c:pt idx="1230">
                  <c:v>-0.93807499999999999</c:v>
                </c:pt>
                <c:pt idx="1231">
                  <c:v>-0.94433</c:v>
                </c:pt>
                <c:pt idx="1232">
                  <c:v>-0.95058500000000001</c:v>
                </c:pt>
                <c:pt idx="1233">
                  <c:v>-0.96309500000000003</c:v>
                </c:pt>
                <c:pt idx="1234">
                  <c:v>-0.96935000000000004</c:v>
                </c:pt>
                <c:pt idx="1235">
                  <c:v>-0.97560500000000006</c:v>
                </c:pt>
                <c:pt idx="1236">
                  <c:v>-0.98185999999999996</c:v>
                </c:pt>
                <c:pt idx="1237">
                  <c:v>-0.99436999999999998</c:v>
                </c:pt>
                <c:pt idx="1238">
                  <c:v>-0.98185999999999996</c:v>
                </c:pt>
                <c:pt idx="1239">
                  <c:v>-0.99436999999999998</c:v>
                </c:pt>
                <c:pt idx="1240">
                  <c:v>-0.98185999999999996</c:v>
                </c:pt>
                <c:pt idx="1241">
                  <c:v>-0.97560500000000006</c:v>
                </c:pt>
                <c:pt idx="1242">
                  <c:v>-0.97560500000000006</c:v>
                </c:pt>
                <c:pt idx="1243">
                  <c:v>-0.96935000000000004</c:v>
                </c:pt>
                <c:pt idx="1244">
                  <c:v>-0.96935000000000004</c:v>
                </c:pt>
                <c:pt idx="1245">
                  <c:v>-0.96309500000000003</c:v>
                </c:pt>
                <c:pt idx="1246">
                  <c:v>-0.95058500000000001</c:v>
                </c:pt>
                <c:pt idx="1247">
                  <c:v>-0.96309500000000003</c:v>
                </c:pt>
                <c:pt idx="1248">
                  <c:v>-0.95684000000000002</c:v>
                </c:pt>
                <c:pt idx="1249">
                  <c:v>-0.95058500000000001</c:v>
                </c:pt>
                <c:pt idx="1250">
                  <c:v>-0.94433</c:v>
                </c:pt>
                <c:pt idx="1251">
                  <c:v>-0.94433</c:v>
                </c:pt>
                <c:pt idx="1252">
                  <c:v>-0.93807499999999999</c:v>
                </c:pt>
                <c:pt idx="1253">
                  <c:v>-0.92556499999999997</c:v>
                </c:pt>
                <c:pt idx="1254">
                  <c:v>-0.91305400000000003</c:v>
                </c:pt>
                <c:pt idx="1255">
                  <c:v>-0.91930999999999996</c:v>
                </c:pt>
                <c:pt idx="1256">
                  <c:v>-0.91305400000000003</c:v>
                </c:pt>
                <c:pt idx="1257">
                  <c:v>-0.91305400000000003</c:v>
                </c:pt>
                <c:pt idx="1258">
                  <c:v>-0.91305400000000003</c:v>
                </c:pt>
                <c:pt idx="1259">
                  <c:v>-0.91305400000000003</c:v>
                </c:pt>
                <c:pt idx="1260">
                  <c:v>-0.90679900000000002</c:v>
                </c:pt>
                <c:pt idx="1261">
                  <c:v>-0.90679900000000002</c:v>
                </c:pt>
                <c:pt idx="1262">
                  <c:v>-0.90054400000000001</c:v>
                </c:pt>
                <c:pt idx="1263">
                  <c:v>-0.91930999999999996</c:v>
                </c:pt>
                <c:pt idx="1264">
                  <c:v>-0.91305400000000003</c:v>
                </c:pt>
                <c:pt idx="1265">
                  <c:v>-0.91930999999999996</c:v>
                </c:pt>
                <c:pt idx="1266">
                  <c:v>-0.91930999999999996</c:v>
                </c:pt>
                <c:pt idx="1267">
                  <c:v>-0.92556499999999997</c:v>
                </c:pt>
                <c:pt idx="1268">
                  <c:v>-0.94433</c:v>
                </c:pt>
                <c:pt idx="1269">
                  <c:v>-0.94433</c:v>
                </c:pt>
                <c:pt idx="1270">
                  <c:v>-0.95058500000000001</c:v>
                </c:pt>
                <c:pt idx="1271">
                  <c:v>-0.95684000000000002</c:v>
                </c:pt>
                <c:pt idx="1272">
                  <c:v>-0.95684000000000002</c:v>
                </c:pt>
                <c:pt idx="1273">
                  <c:v>-0.95684000000000002</c:v>
                </c:pt>
                <c:pt idx="1274">
                  <c:v>-0.96309500000000003</c:v>
                </c:pt>
                <c:pt idx="1275">
                  <c:v>-0.98185999999999996</c:v>
                </c:pt>
                <c:pt idx="1276">
                  <c:v>-0.96309500000000003</c:v>
                </c:pt>
                <c:pt idx="1277">
                  <c:v>-0.97560500000000006</c:v>
                </c:pt>
                <c:pt idx="1278">
                  <c:v>-0.98185999999999996</c:v>
                </c:pt>
                <c:pt idx="1279">
                  <c:v>-0.98185999999999996</c:v>
                </c:pt>
                <c:pt idx="1280">
                  <c:v>-0.97560500000000006</c:v>
                </c:pt>
                <c:pt idx="1281">
                  <c:v>-0.98185999999999996</c:v>
                </c:pt>
                <c:pt idx="1282">
                  <c:v>-0.98185999999999996</c:v>
                </c:pt>
                <c:pt idx="1283">
                  <c:v>-0.97560500000000006</c:v>
                </c:pt>
                <c:pt idx="1284">
                  <c:v>-0.98185999999999996</c:v>
                </c:pt>
                <c:pt idx="1285">
                  <c:v>-0.98811499999999997</c:v>
                </c:pt>
                <c:pt idx="1286">
                  <c:v>-0.97560500000000006</c:v>
                </c:pt>
                <c:pt idx="1287">
                  <c:v>-0.98185999999999996</c:v>
                </c:pt>
                <c:pt idx="1288">
                  <c:v>-0.97560500000000006</c:v>
                </c:pt>
                <c:pt idx="1289">
                  <c:v>-0.96935000000000004</c:v>
                </c:pt>
                <c:pt idx="1290">
                  <c:v>-0.96309500000000003</c:v>
                </c:pt>
                <c:pt idx="1291">
                  <c:v>-0.95058500000000001</c:v>
                </c:pt>
                <c:pt idx="1292">
                  <c:v>-0.94433</c:v>
                </c:pt>
                <c:pt idx="1293">
                  <c:v>-0.94433</c:v>
                </c:pt>
                <c:pt idx="1294">
                  <c:v>-0.93807499999999999</c:v>
                </c:pt>
                <c:pt idx="1295">
                  <c:v>-0.93807499999999999</c:v>
                </c:pt>
                <c:pt idx="1296">
                  <c:v>-0.92556499999999997</c:v>
                </c:pt>
                <c:pt idx="1297">
                  <c:v>-0.91930999999999996</c:v>
                </c:pt>
                <c:pt idx="1298">
                  <c:v>-0.91305400000000003</c:v>
                </c:pt>
                <c:pt idx="1299">
                  <c:v>-0.90679900000000002</c:v>
                </c:pt>
                <c:pt idx="1300">
                  <c:v>-0.90679900000000002</c:v>
                </c:pt>
                <c:pt idx="1301">
                  <c:v>-0.90679900000000002</c:v>
                </c:pt>
                <c:pt idx="1302">
                  <c:v>-0.90054400000000001</c:v>
                </c:pt>
                <c:pt idx="1303">
                  <c:v>-0.90679900000000002</c:v>
                </c:pt>
                <c:pt idx="1304">
                  <c:v>-0.91305400000000003</c:v>
                </c:pt>
                <c:pt idx="1305">
                  <c:v>-0.91930999999999996</c:v>
                </c:pt>
                <c:pt idx="1306">
                  <c:v>-0.91305400000000003</c:v>
                </c:pt>
                <c:pt idx="1307">
                  <c:v>-0.91305400000000003</c:v>
                </c:pt>
                <c:pt idx="1308">
                  <c:v>-0.91930999999999996</c:v>
                </c:pt>
                <c:pt idx="1309">
                  <c:v>-0.92556499999999997</c:v>
                </c:pt>
                <c:pt idx="1310">
                  <c:v>-0.93181999999999998</c:v>
                </c:pt>
                <c:pt idx="1311">
                  <c:v>-0.92556499999999997</c:v>
                </c:pt>
                <c:pt idx="1312">
                  <c:v>-0.93181999999999998</c:v>
                </c:pt>
                <c:pt idx="1313">
                  <c:v>-0.93181999999999998</c:v>
                </c:pt>
                <c:pt idx="1314">
                  <c:v>-0.93807499999999999</c:v>
                </c:pt>
                <c:pt idx="1315">
                  <c:v>-0.94433</c:v>
                </c:pt>
                <c:pt idx="1316">
                  <c:v>-0.95058500000000001</c:v>
                </c:pt>
                <c:pt idx="1317">
                  <c:v>-0.95058500000000001</c:v>
                </c:pt>
                <c:pt idx="1318">
                  <c:v>-0.95684000000000002</c:v>
                </c:pt>
                <c:pt idx="1319">
                  <c:v>-0.96309500000000003</c:v>
                </c:pt>
                <c:pt idx="1320">
                  <c:v>-0.96309500000000003</c:v>
                </c:pt>
                <c:pt idx="1321">
                  <c:v>-0.96935000000000004</c:v>
                </c:pt>
                <c:pt idx="1322">
                  <c:v>-0.97560500000000006</c:v>
                </c:pt>
                <c:pt idx="1323">
                  <c:v>-0.98811499999999997</c:v>
                </c:pt>
                <c:pt idx="1324">
                  <c:v>-0.98185999999999996</c:v>
                </c:pt>
                <c:pt idx="1325">
                  <c:v>-1.0006250000000001</c:v>
                </c:pt>
                <c:pt idx="1326">
                  <c:v>-0.98811499999999997</c:v>
                </c:pt>
                <c:pt idx="1327">
                  <c:v>-0.98811499999999997</c:v>
                </c:pt>
                <c:pt idx="1328">
                  <c:v>-0.98811499999999997</c:v>
                </c:pt>
                <c:pt idx="1329">
                  <c:v>-0.99436999999999998</c:v>
                </c:pt>
                <c:pt idx="1330">
                  <c:v>-0.99436999999999998</c:v>
                </c:pt>
                <c:pt idx="1331">
                  <c:v>-0.99436999999999998</c:v>
                </c:pt>
                <c:pt idx="1332">
                  <c:v>-0.98811499999999997</c:v>
                </c:pt>
                <c:pt idx="1333">
                  <c:v>-0.98811499999999997</c:v>
                </c:pt>
                <c:pt idx="1334">
                  <c:v>-0.99436999999999998</c:v>
                </c:pt>
                <c:pt idx="1335">
                  <c:v>-0.98811499999999997</c:v>
                </c:pt>
                <c:pt idx="1336">
                  <c:v>-0.98185999999999996</c:v>
                </c:pt>
                <c:pt idx="1337">
                  <c:v>-0.98811499999999997</c:v>
                </c:pt>
                <c:pt idx="1338">
                  <c:v>-0.98185999999999996</c:v>
                </c:pt>
                <c:pt idx="1339">
                  <c:v>-0.98811499999999997</c:v>
                </c:pt>
                <c:pt idx="1340">
                  <c:v>-0.99436999999999998</c:v>
                </c:pt>
                <c:pt idx="1341">
                  <c:v>-0.99436999999999998</c:v>
                </c:pt>
                <c:pt idx="1342">
                  <c:v>-0.98185999999999996</c:v>
                </c:pt>
                <c:pt idx="1343">
                  <c:v>-0.97560500000000006</c:v>
                </c:pt>
                <c:pt idx="1344">
                  <c:v>-0.96935000000000004</c:v>
                </c:pt>
                <c:pt idx="1345">
                  <c:v>-0.97560500000000006</c:v>
                </c:pt>
                <c:pt idx="1346">
                  <c:v>-0.98185999999999996</c:v>
                </c:pt>
                <c:pt idx="1347">
                  <c:v>-0.97560500000000006</c:v>
                </c:pt>
                <c:pt idx="1348">
                  <c:v>-0.96935000000000004</c:v>
                </c:pt>
                <c:pt idx="1349">
                  <c:v>-0.96309500000000003</c:v>
                </c:pt>
                <c:pt idx="1350">
                  <c:v>-0.96935000000000004</c:v>
                </c:pt>
                <c:pt idx="1351">
                  <c:v>-0.96935000000000004</c:v>
                </c:pt>
                <c:pt idx="1352">
                  <c:v>-0.96309500000000003</c:v>
                </c:pt>
                <c:pt idx="1353">
                  <c:v>-0.97560500000000006</c:v>
                </c:pt>
                <c:pt idx="1354">
                  <c:v>-0.96935000000000004</c:v>
                </c:pt>
                <c:pt idx="1355">
                  <c:v>-0.97560500000000006</c:v>
                </c:pt>
                <c:pt idx="1356">
                  <c:v>-0.98185999999999996</c:v>
                </c:pt>
                <c:pt idx="1357">
                  <c:v>-0.96935000000000004</c:v>
                </c:pt>
                <c:pt idx="1358">
                  <c:v>-0.97560500000000006</c:v>
                </c:pt>
                <c:pt idx="1359">
                  <c:v>-0.97560500000000006</c:v>
                </c:pt>
                <c:pt idx="1360">
                  <c:v>-0.98811499999999997</c:v>
                </c:pt>
                <c:pt idx="1361">
                  <c:v>-0.98185999999999996</c:v>
                </c:pt>
                <c:pt idx="1362">
                  <c:v>-0.98185999999999996</c:v>
                </c:pt>
                <c:pt idx="1363">
                  <c:v>-0.98811499999999997</c:v>
                </c:pt>
                <c:pt idx="1364">
                  <c:v>-0.98811499999999997</c:v>
                </c:pt>
                <c:pt idx="1365">
                  <c:v>-0.98811499999999997</c:v>
                </c:pt>
                <c:pt idx="1366">
                  <c:v>-0.98185999999999996</c:v>
                </c:pt>
                <c:pt idx="1367">
                  <c:v>-0.98185999999999996</c:v>
                </c:pt>
                <c:pt idx="1368">
                  <c:v>-0.98185999999999996</c:v>
                </c:pt>
                <c:pt idx="1369">
                  <c:v>-0.97560500000000006</c:v>
                </c:pt>
                <c:pt idx="1370">
                  <c:v>-0.96935000000000004</c:v>
                </c:pt>
                <c:pt idx="1371">
                  <c:v>-0.97560500000000006</c:v>
                </c:pt>
                <c:pt idx="1372">
                  <c:v>-0.96935000000000004</c:v>
                </c:pt>
                <c:pt idx="1373">
                  <c:v>-0.96935000000000004</c:v>
                </c:pt>
                <c:pt idx="1374">
                  <c:v>-0.96309500000000003</c:v>
                </c:pt>
                <c:pt idx="1375">
                  <c:v>-0.96935000000000004</c:v>
                </c:pt>
                <c:pt idx="1376">
                  <c:v>-0.97560500000000006</c:v>
                </c:pt>
                <c:pt idx="1377">
                  <c:v>-0.97560500000000006</c:v>
                </c:pt>
                <c:pt idx="1378">
                  <c:v>-0.98185999999999996</c:v>
                </c:pt>
                <c:pt idx="1379">
                  <c:v>-0.98185999999999996</c:v>
                </c:pt>
                <c:pt idx="1380">
                  <c:v>-0.97560500000000006</c:v>
                </c:pt>
                <c:pt idx="1381">
                  <c:v>-0.97560500000000006</c:v>
                </c:pt>
                <c:pt idx="1382">
                  <c:v>-0.98185999999999996</c:v>
                </c:pt>
                <c:pt idx="1383">
                  <c:v>-0.97560500000000006</c:v>
                </c:pt>
                <c:pt idx="1384">
                  <c:v>-0.97560500000000006</c:v>
                </c:pt>
                <c:pt idx="1385">
                  <c:v>-0.97560500000000006</c:v>
                </c:pt>
                <c:pt idx="1386">
                  <c:v>-0.98811499999999997</c:v>
                </c:pt>
                <c:pt idx="1387">
                  <c:v>-0.98811499999999997</c:v>
                </c:pt>
                <c:pt idx="1388">
                  <c:v>-0.98185999999999996</c:v>
                </c:pt>
                <c:pt idx="1389">
                  <c:v>-0.98811499999999997</c:v>
                </c:pt>
                <c:pt idx="1390">
                  <c:v>-0.99436999999999998</c:v>
                </c:pt>
                <c:pt idx="1391">
                  <c:v>-1.0006250000000001</c:v>
                </c:pt>
                <c:pt idx="1392">
                  <c:v>-1.0006250000000001</c:v>
                </c:pt>
                <c:pt idx="1393">
                  <c:v>-1.0006250000000001</c:v>
                </c:pt>
                <c:pt idx="1394">
                  <c:v>-0.99436999999999998</c:v>
                </c:pt>
                <c:pt idx="1395">
                  <c:v>-0.99436999999999998</c:v>
                </c:pt>
                <c:pt idx="1396">
                  <c:v>-0.99436999999999998</c:v>
                </c:pt>
                <c:pt idx="1397">
                  <c:v>-1.0068809999999999</c:v>
                </c:pt>
                <c:pt idx="1398">
                  <c:v>-1.0006250000000001</c:v>
                </c:pt>
                <c:pt idx="1399">
                  <c:v>-1.0006250000000001</c:v>
                </c:pt>
                <c:pt idx="1400">
                  <c:v>-0.99436999999999998</c:v>
                </c:pt>
                <c:pt idx="1401">
                  <c:v>-1.0006250000000001</c:v>
                </c:pt>
                <c:pt idx="1402">
                  <c:v>-1.0068809999999999</c:v>
                </c:pt>
                <c:pt idx="1403">
                  <c:v>-1.0068809999999999</c:v>
                </c:pt>
                <c:pt idx="1404">
                  <c:v>-1.0068809999999999</c:v>
                </c:pt>
                <c:pt idx="1405">
                  <c:v>-1.0068809999999999</c:v>
                </c:pt>
                <c:pt idx="1406">
                  <c:v>-1.013136</c:v>
                </c:pt>
                <c:pt idx="1407">
                  <c:v>-1.0068809999999999</c:v>
                </c:pt>
                <c:pt idx="1408">
                  <c:v>-1.013136</c:v>
                </c:pt>
                <c:pt idx="1409">
                  <c:v>-1.0068809999999999</c:v>
                </c:pt>
                <c:pt idx="1410">
                  <c:v>-1.0006250000000001</c:v>
                </c:pt>
                <c:pt idx="1411">
                  <c:v>-1.0006250000000001</c:v>
                </c:pt>
                <c:pt idx="1412">
                  <c:v>-1.0006250000000001</c:v>
                </c:pt>
                <c:pt idx="1413">
                  <c:v>-0.99436999999999998</c:v>
                </c:pt>
                <c:pt idx="1414">
                  <c:v>-1.0006250000000001</c:v>
                </c:pt>
                <c:pt idx="1415">
                  <c:v>-0.99436999999999998</c:v>
                </c:pt>
                <c:pt idx="1416">
                  <c:v>-0.99436999999999998</c:v>
                </c:pt>
                <c:pt idx="1417">
                  <c:v>-0.98811499999999997</c:v>
                </c:pt>
                <c:pt idx="1418">
                  <c:v>-0.98185999999999996</c:v>
                </c:pt>
                <c:pt idx="1419">
                  <c:v>-0.98185999999999996</c:v>
                </c:pt>
                <c:pt idx="1420">
                  <c:v>-0.98185999999999996</c:v>
                </c:pt>
                <c:pt idx="1421">
                  <c:v>-0.97560500000000006</c:v>
                </c:pt>
                <c:pt idx="1422">
                  <c:v>-0.97560500000000006</c:v>
                </c:pt>
                <c:pt idx="1423">
                  <c:v>-0.97560500000000006</c:v>
                </c:pt>
                <c:pt idx="1424">
                  <c:v>-0.97560500000000006</c:v>
                </c:pt>
                <c:pt idx="1425">
                  <c:v>-0.96935000000000004</c:v>
                </c:pt>
                <c:pt idx="1426">
                  <c:v>-0.97560500000000006</c:v>
                </c:pt>
                <c:pt idx="1427">
                  <c:v>-0.96935000000000004</c:v>
                </c:pt>
                <c:pt idx="1428">
                  <c:v>-0.96309500000000003</c:v>
                </c:pt>
                <c:pt idx="1429">
                  <c:v>-0.95684000000000002</c:v>
                </c:pt>
                <c:pt idx="1430">
                  <c:v>-0.95684000000000002</c:v>
                </c:pt>
                <c:pt idx="1431">
                  <c:v>-0.96309500000000003</c:v>
                </c:pt>
                <c:pt idx="1432">
                  <c:v>-0.95684000000000002</c:v>
                </c:pt>
                <c:pt idx="1433">
                  <c:v>-0.95684000000000002</c:v>
                </c:pt>
                <c:pt idx="1434">
                  <c:v>-0.95684000000000002</c:v>
                </c:pt>
                <c:pt idx="1435">
                  <c:v>-0.96309500000000003</c:v>
                </c:pt>
                <c:pt idx="1436">
                  <c:v>-0.95684000000000002</c:v>
                </c:pt>
                <c:pt idx="1437">
                  <c:v>-0.95058500000000001</c:v>
                </c:pt>
                <c:pt idx="1438">
                  <c:v>-0.96309500000000003</c:v>
                </c:pt>
                <c:pt idx="1439">
                  <c:v>-0.95058500000000001</c:v>
                </c:pt>
                <c:pt idx="1440">
                  <c:v>-0.94433</c:v>
                </c:pt>
                <c:pt idx="1441">
                  <c:v>-0.94433</c:v>
                </c:pt>
                <c:pt idx="1442">
                  <c:v>-0.93807499999999999</c:v>
                </c:pt>
                <c:pt idx="1443">
                  <c:v>-0.93807499999999999</c:v>
                </c:pt>
                <c:pt idx="1444">
                  <c:v>-0.93807499999999999</c:v>
                </c:pt>
                <c:pt idx="1445">
                  <c:v>-0.95058500000000001</c:v>
                </c:pt>
                <c:pt idx="1446">
                  <c:v>-0.94433</c:v>
                </c:pt>
                <c:pt idx="1447">
                  <c:v>-0.94433</c:v>
                </c:pt>
                <c:pt idx="1448">
                  <c:v>-0.95058500000000001</c:v>
                </c:pt>
                <c:pt idx="1449">
                  <c:v>-0.95058500000000001</c:v>
                </c:pt>
                <c:pt idx="1450">
                  <c:v>-0.94433</c:v>
                </c:pt>
                <c:pt idx="1451">
                  <c:v>-0.95058500000000001</c:v>
                </c:pt>
                <c:pt idx="1452">
                  <c:v>-0.93807499999999999</c:v>
                </c:pt>
                <c:pt idx="1453">
                  <c:v>-0.95058500000000001</c:v>
                </c:pt>
                <c:pt idx="1454">
                  <c:v>-0.95058500000000001</c:v>
                </c:pt>
                <c:pt idx="1455">
                  <c:v>-0.95684000000000002</c:v>
                </c:pt>
                <c:pt idx="1456">
                  <c:v>-0.95684000000000002</c:v>
                </c:pt>
                <c:pt idx="1457">
                  <c:v>-0.96309500000000003</c:v>
                </c:pt>
                <c:pt idx="1458">
                  <c:v>-0.96309500000000003</c:v>
                </c:pt>
                <c:pt idx="1459">
                  <c:v>-0.96935000000000004</c:v>
                </c:pt>
                <c:pt idx="1460">
                  <c:v>-0.97560500000000006</c:v>
                </c:pt>
                <c:pt idx="1461">
                  <c:v>-0.97560500000000006</c:v>
                </c:pt>
                <c:pt idx="1462">
                  <c:v>-0.96935000000000004</c:v>
                </c:pt>
                <c:pt idx="1463">
                  <c:v>-0.96935000000000004</c:v>
                </c:pt>
                <c:pt idx="1464">
                  <c:v>-0.96935000000000004</c:v>
                </c:pt>
                <c:pt idx="1465">
                  <c:v>-0.96935000000000004</c:v>
                </c:pt>
                <c:pt idx="1466">
                  <c:v>-0.96309500000000003</c:v>
                </c:pt>
                <c:pt idx="1467">
                  <c:v>-0.96935000000000004</c:v>
                </c:pt>
                <c:pt idx="1468">
                  <c:v>-0.97560500000000006</c:v>
                </c:pt>
                <c:pt idx="1469">
                  <c:v>-0.97560500000000006</c:v>
                </c:pt>
                <c:pt idx="1470">
                  <c:v>-0.97560500000000006</c:v>
                </c:pt>
                <c:pt idx="1471">
                  <c:v>-0.98185999999999996</c:v>
                </c:pt>
                <c:pt idx="1472">
                  <c:v>-0.98185999999999996</c:v>
                </c:pt>
                <c:pt idx="1473">
                  <c:v>-0.97560500000000006</c:v>
                </c:pt>
                <c:pt idx="1474">
                  <c:v>-0.98185999999999996</c:v>
                </c:pt>
                <c:pt idx="1475">
                  <c:v>-0.98811499999999997</c:v>
                </c:pt>
                <c:pt idx="1476">
                  <c:v>-0.99436999999999998</c:v>
                </c:pt>
                <c:pt idx="1477">
                  <c:v>-0.99436999999999998</c:v>
                </c:pt>
                <c:pt idx="1478">
                  <c:v>-1.0006250000000001</c:v>
                </c:pt>
                <c:pt idx="1479">
                  <c:v>-0.99436999999999998</c:v>
                </c:pt>
                <c:pt idx="1480">
                  <c:v>-1.0006250000000001</c:v>
                </c:pt>
                <c:pt idx="1481">
                  <c:v>-1.0068809999999999</c:v>
                </c:pt>
                <c:pt idx="1482">
                  <c:v>-1.0193909999999999</c:v>
                </c:pt>
                <c:pt idx="1483">
                  <c:v>-1.013136</c:v>
                </c:pt>
                <c:pt idx="1484">
                  <c:v>-1.013136</c:v>
                </c:pt>
                <c:pt idx="1485">
                  <c:v>-1.0193909999999999</c:v>
                </c:pt>
                <c:pt idx="1486">
                  <c:v>-1.013136</c:v>
                </c:pt>
                <c:pt idx="1487">
                  <c:v>-1.0193909999999999</c:v>
                </c:pt>
                <c:pt idx="1488">
                  <c:v>-1.013136</c:v>
                </c:pt>
                <c:pt idx="1489">
                  <c:v>-1.0193909999999999</c:v>
                </c:pt>
                <c:pt idx="1490">
                  <c:v>-1.0006250000000001</c:v>
                </c:pt>
                <c:pt idx="1491">
                  <c:v>-1.0068809999999999</c:v>
                </c:pt>
                <c:pt idx="1492">
                  <c:v>-1.013136</c:v>
                </c:pt>
                <c:pt idx="1493">
                  <c:v>-1.0006250000000001</c:v>
                </c:pt>
                <c:pt idx="1494">
                  <c:v>-1.013136</c:v>
                </c:pt>
                <c:pt idx="1495">
                  <c:v>-1.0006250000000001</c:v>
                </c:pt>
                <c:pt idx="1496">
                  <c:v>-1.013136</c:v>
                </c:pt>
                <c:pt idx="1497">
                  <c:v>-1.013136</c:v>
                </c:pt>
                <c:pt idx="1498">
                  <c:v>-1.0006250000000001</c:v>
                </c:pt>
                <c:pt idx="1499">
                  <c:v>-1.0006250000000001</c:v>
                </c:pt>
                <c:pt idx="1500">
                  <c:v>-0.99436999999999998</c:v>
                </c:pt>
                <c:pt idx="1501">
                  <c:v>-0.98185999999999996</c:v>
                </c:pt>
                <c:pt idx="1502">
                  <c:v>-0.98811499999999997</c:v>
                </c:pt>
                <c:pt idx="1503">
                  <c:v>-0.97560500000000006</c:v>
                </c:pt>
                <c:pt idx="1504">
                  <c:v>-0.97560500000000006</c:v>
                </c:pt>
                <c:pt idx="1505">
                  <c:v>-0.96935000000000004</c:v>
                </c:pt>
                <c:pt idx="1506">
                  <c:v>-0.96309500000000003</c:v>
                </c:pt>
                <c:pt idx="1507">
                  <c:v>-0.96935000000000004</c:v>
                </c:pt>
                <c:pt idx="1508">
                  <c:v>-0.94433</c:v>
                </c:pt>
                <c:pt idx="1509">
                  <c:v>-0.96309500000000003</c:v>
                </c:pt>
                <c:pt idx="1510">
                  <c:v>-0.95684000000000002</c:v>
                </c:pt>
                <c:pt idx="1511">
                  <c:v>-0.95684000000000002</c:v>
                </c:pt>
                <c:pt idx="1512">
                  <c:v>-0.95684000000000002</c:v>
                </c:pt>
                <c:pt idx="1513">
                  <c:v>-0.96309500000000003</c:v>
                </c:pt>
                <c:pt idx="1514">
                  <c:v>-0.95684000000000002</c:v>
                </c:pt>
                <c:pt idx="1515">
                  <c:v>-0.95058500000000001</c:v>
                </c:pt>
                <c:pt idx="1516">
                  <c:v>-0.96309500000000003</c:v>
                </c:pt>
                <c:pt idx="1517">
                  <c:v>-0.96935000000000004</c:v>
                </c:pt>
                <c:pt idx="1518">
                  <c:v>-0.95684000000000002</c:v>
                </c:pt>
                <c:pt idx="1519">
                  <c:v>-0.96935000000000004</c:v>
                </c:pt>
                <c:pt idx="1520">
                  <c:v>-0.96935000000000004</c:v>
                </c:pt>
                <c:pt idx="1521">
                  <c:v>-0.96935000000000004</c:v>
                </c:pt>
                <c:pt idx="1522">
                  <c:v>-0.98185999999999996</c:v>
                </c:pt>
                <c:pt idx="1523">
                  <c:v>-0.97560500000000006</c:v>
                </c:pt>
                <c:pt idx="1524">
                  <c:v>-0.96935000000000004</c:v>
                </c:pt>
                <c:pt idx="1525">
                  <c:v>-0.96309500000000003</c:v>
                </c:pt>
                <c:pt idx="1526">
                  <c:v>-0.97560500000000006</c:v>
                </c:pt>
                <c:pt idx="1527">
                  <c:v>-0.96935000000000004</c:v>
                </c:pt>
                <c:pt idx="1528">
                  <c:v>-0.97560500000000006</c:v>
                </c:pt>
                <c:pt idx="1529">
                  <c:v>-0.96935000000000004</c:v>
                </c:pt>
                <c:pt idx="1530">
                  <c:v>-0.96935000000000004</c:v>
                </c:pt>
                <c:pt idx="1531">
                  <c:v>-0.96309500000000003</c:v>
                </c:pt>
                <c:pt idx="1532">
                  <c:v>-0.96309500000000003</c:v>
                </c:pt>
                <c:pt idx="1533">
                  <c:v>-0.96309500000000003</c:v>
                </c:pt>
                <c:pt idx="1534">
                  <c:v>-0.96935000000000004</c:v>
                </c:pt>
                <c:pt idx="1535">
                  <c:v>-0.96935000000000004</c:v>
                </c:pt>
                <c:pt idx="1536">
                  <c:v>-0.97560500000000006</c:v>
                </c:pt>
                <c:pt idx="1537">
                  <c:v>-0.96935000000000004</c:v>
                </c:pt>
                <c:pt idx="1538">
                  <c:v>-0.96935000000000004</c:v>
                </c:pt>
                <c:pt idx="1539">
                  <c:v>-0.97560500000000006</c:v>
                </c:pt>
                <c:pt idx="1540">
                  <c:v>-0.96309500000000003</c:v>
                </c:pt>
                <c:pt idx="1541">
                  <c:v>-0.96309500000000003</c:v>
                </c:pt>
                <c:pt idx="1542">
                  <c:v>-0.96935000000000004</c:v>
                </c:pt>
                <c:pt idx="1543">
                  <c:v>-0.95058500000000001</c:v>
                </c:pt>
                <c:pt idx="1544">
                  <c:v>-0.95684000000000002</c:v>
                </c:pt>
                <c:pt idx="1545">
                  <c:v>-0.95058500000000001</c:v>
                </c:pt>
                <c:pt idx="1546">
                  <c:v>-0.95684000000000002</c:v>
                </c:pt>
                <c:pt idx="1547">
                  <c:v>-0.95058500000000001</c:v>
                </c:pt>
                <c:pt idx="1548">
                  <c:v>-0.95684000000000002</c:v>
                </c:pt>
                <c:pt idx="1549">
                  <c:v>-0.95684000000000002</c:v>
                </c:pt>
                <c:pt idx="1550">
                  <c:v>-0.95684000000000002</c:v>
                </c:pt>
                <c:pt idx="1551">
                  <c:v>-0.97560500000000006</c:v>
                </c:pt>
                <c:pt idx="1552">
                  <c:v>-0.97560500000000006</c:v>
                </c:pt>
                <c:pt idx="1553">
                  <c:v>-0.97560500000000006</c:v>
                </c:pt>
                <c:pt idx="1554">
                  <c:v>-0.98185999999999996</c:v>
                </c:pt>
                <c:pt idx="1555">
                  <c:v>-0.98811499999999997</c:v>
                </c:pt>
                <c:pt idx="1556">
                  <c:v>-0.98185999999999996</c:v>
                </c:pt>
                <c:pt idx="1557">
                  <c:v>-0.98811499999999997</c:v>
                </c:pt>
                <c:pt idx="1558">
                  <c:v>-0.98811499999999997</c:v>
                </c:pt>
                <c:pt idx="1559">
                  <c:v>-0.98811499999999997</c:v>
                </c:pt>
                <c:pt idx="1560">
                  <c:v>-1.0068809999999999</c:v>
                </c:pt>
                <c:pt idx="1561">
                  <c:v>-0.99436999999999998</c:v>
                </c:pt>
                <c:pt idx="1562">
                  <c:v>-1.0193909999999999</c:v>
                </c:pt>
                <c:pt idx="1563">
                  <c:v>-1.0068809999999999</c:v>
                </c:pt>
                <c:pt idx="1564">
                  <c:v>-1.0193909999999999</c:v>
                </c:pt>
                <c:pt idx="1565">
                  <c:v>-1.0068809999999999</c:v>
                </c:pt>
                <c:pt idx="1566">
                  <c:v>-1.0193909999999999</c:v>
                </c:pt>
                <c:pt idx="1567">
                  <c:v>-1.0068809999999999</c:v>
                </c:pt>
                <c:pt idx="1568">
                  <c:v>-1.0068809999999999</c:v>
                </c:pt>
                <c:pt idx="1569">
                  <c:v>-0.98185999999999996</c:v>
                </c:pt>
                <c:pt idx="1570">
                  <c:v>-1.0006250000000001</c:v>
                </c:pt>
                <c:pt idx="1571">
                  <c:v>-1.0006250000000001</c:v>
                </c:pt>
                <c:pt idx="1572">
                  <c:v>-0.99436999999999998</c:v>
                </c:pt>
                <c:pt idx="1573">
                  <c:v>-0.98811499999999997</c:v>
                </c:pt>
                <c:pt idx="1574">
                  <c:v>-1.0006250000000001</c:v>
                </c:pt>
                <c:pt idx="1575">
                  <c:v>-1.013136</c:v>
                </c:pt>
                <c:pt idx="1576">
                  <c:v>-0.99436999999999998</c:v>
                </c:pt>
                <c:pt idx="1577">
                  <c:v>-1.0068809999999999</c:v>
                </c:pt>
                <c:pt idx="1578">
                  <c:v>-0.98185999999999996</c:v>
                </c:pt>
                <c:pt idx="1579">
                  <c:v>-0.99436999999999998</c:v>
                </c:pt>
                <c:pt idx="1580">
                  <c:v>-0.98811499999999997</c:v>
                </c:pt>
                <c:pt idx="1581">
                  <c:v>-0.98185999999999996</c:v>
                </c:pt>
                <c:pt idx="1582">
                  <c:v>-0.98185999999999996</c:v>
                </c:pt>
                <c:pt idx="1583">
                  <c:v>-0.97560500000000006</c:v>
                </c:pt>
                <c:pt idx="1584">
                  <c:v>-0.98811499999999997</c:v>
                </c:pt>
                <c:pt idx="1585">
                  <c:v>-0.99436999999999998</c:v>
                </c:pt>
                <c:pt idx="1586">
                  <c:v>-0.98811499999999997</c:v>
                </c:pt>
                <c:pt idx="1587">
                  <c:v>-1.0006250000000001</c:v>
                </c:pt>
                <c:pt idx="1588">
                  <c:v>-0.98811499999999997</c:v>
                </c:pt>
                <c:pt idx="1589">
                  <c:v>-0.98811499999999997</c:v>
                </c:pt>
                <c:pt idx="1590">
                  <c:v>-0.98811499999999997</c:v>
                </c:pt>
                <c:pt idx="1591">
                  <c:v>-0.98185999999999996</c:v>
                </c:pt>
                <c:pt idx="1592">
                  <c:v>-0.98185999999999996</c:v>
                </c:pt>
                <c:pt idx="1593">
                  <c:v>-0.98185999999999996</c:v>
                </c:pt>
                <c:pt idx="1594">
                  <c:v>-1.0006250000000001</c:v>
                </c:pt>
                <c:pt idx="1595">
                  <c:v>-0.98185999999999996</c:v>
                </c:pt>
                <c:pt idx="1596">
                  <c:v>-1.0006250000000001</c:v>
                </c:pt>
                <c:pt idx="1597">
                  <c:v>-0.99436999999999998</c:v>
                </c:pt>
                <c:pt idx="1598">
                  <c:v>-0.99436999999999998</c:v>
                </c:pt>
                <c:pt idx="1599">
                  <c:v>-0.98185999999999996</c:v>
                </c:pt>
                <c:pt idx="1600">
                  <c:v>-0.98811499999999997</c:v>
                </c:pt>
                <c:pt idx="1601">
                  <c:v>-0.96309500000000003</c:v>
                </c:pt>
                <c:pt idx="1602">
                  <c:v>-0.97560500000000006</c:v>
                </c:pt>
                <c:pt idx="1603">
                  <c:v>-0.96935000000000004</c:v>
                </c:pt>
                <c:pt idx="1604">
                  <c:v>-0.98185999999999996</c:v>
                </c:pt>
                <c:pt idx="1605">
                  <c:v>-0.97560500000000006</c:v>
                </c:pt>
                <c:pt idx="1606">
                  <c:v>-0.96935000000000004</c:v>
                </c:pt>
                <c:pt idx="1607">
                  <c:v>-0.96935000000000004</c:v>
                </c:pt>
                <c:pt idx="1608">
                  <c:v>-0.96935000000000004</c:v>
                </c:pt>
                <c:pt idx="1609">
                  <c:v>-0.96935000000000004</c:v>
                </c:pt>
                <c:pt idx="1610">
                  <c:v>-0.98811499999999997</c:v>
                </c:pt>
                <c:pt idx="1611">
                  <c:v>-0.96935000000000004</c:v>
                </c:pt>
                <c:pt idx="1612">
                  <c:v>-0.96935000000000004</c:v>
                </c:pt>
                <c:pt idx="1613">
                  <c:v>-0.95684000000000002</c:v>
                </c:pt>
                <c:pt idx="1614">
                  <c:v>-0.96935000000000004</c:v>
                </c:pt>
                <c:pt idx="1615">
                  <c:v>-0.96935000000000004</c:v>
                </c:pt>
                <c:pt idx="1616">
                  <c:v>-0.96935000000000004</c:v>
                </c:pt>
                <c:pt idx="1617">
                  <c:v>-0.96935000000000004</c:v>
                </c:pt>
                <c:pt idx="1618">
                  <c:v>-0.96309500000000003</c:v>
                </c:pt>
                <c:pt idx="1619">
                  <c:v>-0.96935000000000004</c:v>
                </c:pt>
                <c:pt idx="1620">
                  <c:v>-0.96309500000000003</c:v>
                </c:pt>
                <c:pt idx="1621">
                  <c:v>-0.96309500000000003</c:v>
                </c:pt>
                <c:pt idx="1622">
                  <c:v>-0.96935000000000004</c:v>
                </c:pt>
                <c:pt idx="1623">
                  <c:v>-0.95684000000000002</c:v>
                </c:pt>
                <c:pt idx="1624">
                  <c:v>-0.95684000000000002</c:v>
                </c:pt>
                <c:pt idx="1625">
                  <c:v>-0.94433</c:v>
                </c:pt>
                <c:pt idx="1626">
                  <c:v>-0.93181999999999998</c:v>
                </c:pt>
                <c:pt idx="1627">
                  <c:v>-0.93807499999999999</c:v>
                </c:pt>
                <c:pt idx="1628">
                  <c:v>-0.92556499999999997</c:v>
                </c:pt>
                <c:pt idx="1629">
                  <c:v>-0.93181999999999998</c:v>
                </c:pt>
                <c:pt idx="1630">
                  <c:v>-0.91930999999999996</c:v>
                </c:pt>
                <c:pt idx="1631">
                  <c:v>-0.93181999999999998</c:v>
                </c:pt>
                <c:pt idx="1632">
                  <c:v>-0.93181999999999998</c:v>
                </c:pt>
                <c:pt idx="1633">
                  <c:v>-0.93807499999999999</c:v>
                </c:pt>
                <c:pt idx="1634">
                  <c:v>-0.93807499999999999</c:v>
                </c:pt>
                <c:pt idx="1635">
                  <c:v>-0.93807499999999999</c:v>
                </c:pt>
                <c:pt idx="1636">
                  <c:v>-0.93807499999999999</c:v>
                </c:pt>
                <c:pt idx="1637">
                  <c:v>-0.95684000000000002</c:v>
                </c:pt>
                <c:pt idx="1638">
                  <c:v>-0.94433</c:v>
                </c:pt>
                <c:pt idx="1639">
                  <c:v>-0.94433</c:v>
                </c:pt>
                <c:pt idx="1640">
                  <c:v>-0.93807499999999999</c:v>
                </c:pt>
                <c:pt idx="1641">
                  <c:v>-0.93181999999999998</c:v>
                </c:pt>
                <c:pt idx="1642">
                  <c:v>-0.92556499999999997</c:v>
                </c:pt>
                <c:pt idx="1643">
                  <c:v>-0.93181999999999998</c:v>
                </c:pt>
                <c:pt idx="1644">
                  <c:v>-0.93807499999999999</c:v>
                </c:pt>
                <c:pt idx="1645">
                  <c:v>-0.95058500000000001</c:v>
                </c:pt>
                <c:pt idx="1646">
                  <c:v>-0.93807499999999999</c:v>
                </c:pt>
                <c:pt idx="1647">
                  <c:v>-0.92556499999999997</c:v>
                </c:pt>
                <c:pt idx="1648">
                  <c:v>-0.92556499999999997</c:v>
                </c:pt>
                <c:pt idx="1649">
                  <c:v>-0.91305400000000003</c:v>
                </c:pt>
                <c:pt idx="1650">
                  <c:v>-0.93181999999999998</c:v>
                </c:pt>
                <c:pt idx="1651">
                  <c:v>-0.91305400000000003</c:v>
                </c:pt>
                <c:pt idx="1652">
                  <c:v>-0.92556499999999997</c:v>
                </c:pt>
                <c:pt idx="1653">
                  <c:v>-0.91930999999999996</c:v>
                </c:pt>
                <c:pt idx="1654">
                  <c:v>-0.92556499999999997</c:v>
                </c:pt>
                <c:pt idx="1655">
                  <c:v>-0.93181999999999998</c:v>
                </c:pt>
                <c:pt idx="1656">
                  <c:v>-0.91305400000000003</c:v>
                </c:pt>
                <c:pt idx="1657">
                  <c:v>-0.91930999999999996</c:v>
                </c:pt>
                <c:pt idx="1658">
                  <c:v>-0.93807499999999999</c:v>
                </c:pt>
                <c:pt idx="1659">
                  <c:v>-0.96309500000000003</c:v>
                </c:pt>
                <c:pt idx="1660">
                  <c:v>-0.97560500000000006</c:v>
                </c:pt>
                <c:pt idx="1661">
                  <c:v>-0.96309500000000003</c:v>
                </c:pt>
                <c:pt idx="1662">
                  <c:v>-0.96935000000000004</c:v>
                </c:pt>
                <c:pt idx="1663">
                  <c:v>-0.95684000000000002</c:v>
                </c:pt>
                <c:pt idx="1664">
                  <c:v>-0.97560500000000006</c:v>
                </c:pt>
                <c:pt idx="1665">
                  <c:v>-0.95684000000000002</c:v>
                </c:pt>
                <c:pt idx="1666">
                  <c:v>-0.99436999999999998</c:v>
                </c:pt>
                <c:pt idx="1667">
                  <c:v>-0.96309500000000003</c:v>
                </c:pt>
                <c:pt idx="1668">
                  <c:v>-0.99436999999999998</c:v>
                </c:pt>
                <c:pt idx="1669">
                  <c:v>-0.99436999999999998</c:v>
                </c:pt>
                <c:pt idx="1670">
                  <c:v>-1.013136</c:v>
                </c:pt>
                <c:pt idx="1671">
                  <c:v>-1.013136</c:v>
                </c:pt>
                <c:pt idx="1672">
                  <c:v>-1.0068809999999999</c:v>
                </c:pt>
                <c:pt idx="1673">
                  <c:v>-0.99436999999999998</c:v>
                </c:pt>
                <c:pt idx="1674">
                  <c:v>-0.98811499999999997</c:v>
                </c:pt>
                <c:pt idx="1675">
                  <c:v>-1.0006250000000001</c:v>
                </c:pt>
                <c:pt idx="1676">
                  <c:v>-0.99436999999999998</c:v>
                </c:pt>
                <c:pt idx="1677">
                  <c:v>-1.0006250000000001</c:v>
                </c:pt>
                <c:pt idx="1678">
                  <c:v>-1.0006250000000001</c:v>
                </c:pt>
                <c:pt idx="1679">
                  <c:v>-1.0068809999999999</c:v>
                </c:pt>
                <c:pt idx="1680">
                  <c:v>-1.013136</c:v>
                </c:pt>
                <c:pt idx="1681">
                  <c:v>-1.0068809999999999</c:v>
                </c:pt>
                <c:pt idx="1682">
                  <c:v>-1.0068809999999999</c:v>
                </c:pt>
                <c:pt idx="1683">
                  <c:v>-1.0006250000000001</c:v>
                </c:pt>
                <c:pt idx="1684">
                  <c:v>-0.98811499999999997</c:v>
                </c:pt>
                <c:pt idx="1685">
                  <c:v>-0.96935000000000004</c:v>
                </c:pt>
                <c:pt idx="1686">
                  <c:v>-0.93807499999999999</c:v>
                </c:pt>
                <c:pt idx="1687">
                  <c:v>-0.93807499999999999</c:v>
                </c:pt>
                <c:pt idx="1688">
                  <c:v>-0.92556499999999997</c:v>
                </c:pt>
                <c:pt idx="1689">
                  <c:v>-0.91930999999999996</c:v>
                </c:pt>
                <c:pt idx="1690">
                  <c:v>-0.91305400000000003</c:v>
                </c:pt>
                <c:pt idx="1691">
                  <c:v>-0.90679900000000002</c:v>
                </c:pt>
                <c:pt idx="1692">
                  <c:v>-0.90679900000000002</c:v>
                </c:pt>
                <c:pt idx="1693">
                  <c:v>-0.90679900000000002</c:v>
                </c:pt>
                <c:pt idx="1694">
                  <c:v>-0.91305400000000003</c:v>
                </c:pt>
                <c:pt idx="1695">
                  <c:v>-0.91930999999999996</c:v>
                </c:pt>
                <c:pt idx="1696">
                  <c:v>-0.92556499999999997</c:v>
                </c:pt>
                <c:pt idx="1697">
                  <c:v>-0.91305400000000003</c:v>
                </c:pt>
                <c:pt idx="1698">
                  <c:v>-0.91305400000000003</c:v>
                </c:pt>
                <c:pt idx="1699">
                  <c:v>-0.91930999999999996</c:v>
                </c:pt>
                <c:pt idx="1700">
                  <c:v>-0.92556499999999997</c:v>
                </c:pt>
                <c:pt idx="1701">
                  <c:v>-0.92556499999999997</c:v>
                </c:pt>
                <c:pt idx="1702">
                  <c:v>-0.93181999999999998</c:v>
                </c:pt>
                <c:pt idx="1703">
                  <c:v>-0.92556499999999997</c:v>
                </c:pt>
                <c:pt idx="1704">
                  <c:v>-0.93181999999999998</c:v>
                </c:pt>
                <c:pt idx="1705">
                  <c:v>-0.93181999999999998</c:v>
                </c:pt>
                <c:pt idx="1706">
                  <c:v>-0.93181999999999998</c:v>
                </c:pt>
                <c:pt idx="1707">
                  <c:v>-0.92556499999999997</c:v>
                </c:pt>
                <c:pt idx="1708">
                  <c:v>-0.92556499999999997</c:v>
                </c:pt>
                <c:pt idx="1709">
                  <c:v>-0.91305400000000003</c:v>
                </c:pt>
                <c:pt idx="1710">
                  <c:v>-0.91930999999999996</c:v>
                </c:pt>
                <c:pt idx="1711">
                  <c:v>-0.92556499999999997</c:v>
                </c:pt>
                <c:pt idx="1712">
                  <c:v>-0.91305400000000003</c:v>
                </c:pt>
                <c:pt idx="1713">
                  <c:v>-0.91305400000000003</c:v>
                </c:pt>
                <c:pt idx="1714">
                  <c:v>-0.91930999999999996</c:v>
                </c:pt>
                <c:pt idx="1715">
                  <c:v>-0.92556499999999997</c:v>
                </c:pt>
                <c:pt idx="1716">
                  <c:v>-0.91305400000000003</c:v>
                </c:pt>
                <c:pt idx="1717">
                  <c:v>-0.91305400000000003</c:v>
                </c:pt>
                <c:pt idx="1718">
                  <c:v>-0.91930999999999996</c:v>
                </c:pt>
                <c:pt idx="1719">
                  <c:v>-0.93807499999999999</c:v>
                </c:pt>
                <c:pt idx="1720">
                  <c:v>-0.93181999999999998</c:v>
                </c:pt>
                <c:pt idx="1721">
                  <c:v>-0.95058500000000001</c:v>
                </c:pt>
                <c:pt idx="1722">
                  <c:v>-0.93807499999999999</c:v>
                </c:pt>
                <c:pt idx="1723">
                  <c:v>-0.94433</c:v>
                </c:pt>
                <c:pt idx="1724">
                  <c:v>-0.94433</c:v>
                </c:pt>
                <c:pt idx="1725">
                  <c:v>-0.94433</c:v>
                </c:pt>
                <c:pt idx="1726">
                  <c:v>-0.95058500000000001</c:v>
                </c:pt>
                <c:pt idx="1727">
                  <c:v>-0.94433</c:v>
                </c:pt>
                <c:pt idx="1728">
                  <c:v>-0.93807499999999999</c:v>
                </c:pt>
                <c:pt idx="1729">
                  <c:v>-0.93181999999999998</c:v>
                </c:pt>
                <c:pt idx="1730">
                  <c:v>-0.93807499999999999</c:v>
                </c:pt>
                <c:pt idx="1731">
                  <c:v>-0.92556499999999997</c:v>
                </c:pt>
                <c:pt idx="1732">
                  <c:v>-0.93181999999999998</c:v>
                </c:pt>
                <c:pt idx="1733">
                  <c:v>-0.92556499999999997</c:v>
                </c:pt>
                <c:pt idx="1734">
                  <c:v>-0.91930999999999996</c:v>
                </c:pt>
                <c:pt idx="1735">
                  <c:v>-0.91930999999999996</c:v>
                </c:pt>
                <c:pt idx="1736">
                  <c:v>-0.91930999999999996</c:v>
                </c:pt>
                <c:pt idx="1737">
                  <c:v>-0.91930999999999996</c:v>
                </c:pt>
                <c:pt idx="1738">
                  <c:v>-0.91930999999999996</c:v>
                </c:pt>
                <c:pt idx="1739">
                  <c:v>-0.91930999999999996</c:v>
                </c:pt>
                <c:pt idx="1740">
                  <c:v>-0.91930999999999996</c:v>
                </c:pt>
                <c:pt idx="1741">
                  <c:v>-0.91305400000000003</c:v>
                </c:pt>
                <c:pt idx="1742">
                  <c:v>-0.91305400000000003</c:v>
                </c:pt>
                <c:pt idx="1743">
                  <c:v>-0.91305400000000003</c:v>
                </c:pt>
                <c:pt idx="1744">
                  <c:v>-0.90054400000000001</c:v>
                </c:pt>
                <c:pt idx="1745">
                  <c:v>-0.894289</c:v>
                </c:pt>
                <c:pt idx="1746">
                  <c:v>-0.88803399999999999</c:v>
                </c:pt>
                <c:pt idx="1747">
                  <c:v>-0.88177899999999998</c:v>
                </c:pt>
                <c:pt idx="1748">
                  <c:v>-0.86926899999999996</c:v>
                </c:pt>
                <c:pt idx="1749">
                  <c:v>-0.87552399999999997</c:v>
                </c:pt>
                <c:pt idx="1750">
                  <c:v>-0.88177899999999998</c:v>
                </c:pt>
                <c:pt idx="1751">
                  <c:v>-0.87552399999999997</c:v>
                </c:pt>
                <c:pt idx="1752">
                  <c:v>-0.87552399999999997</c:v>
                </c:pt>
                <c:pt idx="1753">
                  <c:v>-0.88177899999999998</c:v>
                </c:pt>
                <c:pt idx="1754">
                  <c:v>-0.88803399999999999</c:v>
                </c:pt>
                <c:pt idx="1755">
                  <c:v>-0.87552399999999997</c:v>
                </c:pt>
                <c:pt idx="1756">
                  <c:v>-0.88803399999999999</c:v>
                </c:pt>
                <c:pt idx="1757">
                  <c:v>-0.88803399999999999</c:v>
                </c:pt>
                <c:pt idx="1758">
                  <c:v>-0.90054400000000001</c:v>
                </c:pt>
                <c:pt idx="1759">
                  <c:v>-0.88803399999999999</c:v>
                </c:pt>
                <c:pt idx="1760">
                  <c:v>-0.894289</c:v>
                </c:pt>
                <c:pt idx="1761">
                  <c:v>-0.86926899999999996</c:v>
                </c:pt>
                <c:pt idx="1762">
                  <c:v>-0.86926899999999996</c:v>
                </c:pt>
                <c:pt idx="1763">
                  <c:v>-0.88177899999999998</c:v>
                </c:pt>
                <c:pt idx="1764">
                  <c:v>-0.90054400000000001</c:v>
                </c:pt>
                <c:pt idx="1765">
                  <c:v>-0.93181999999999998</c:v>
                </c:pt>
                <c:pt idx="1766">
                  <c:v>-0.91930999999999996</c:v>
                </c:pt>
                <c:pt idx="1767">
                  <c:v>-0.91930999999999996</c:v>
                </c:pt>
                <c:pt idx="1768">
                  <c:v>-0.93181999999999998</c:v>
                </c:pt>
                <c:pt idx="1769">
                  <c:v>-0.95684000000000002</c:v>
                </c:pt>
                <c:pt idx="1770">
                  <c:v>-0.95058500000000001</c:v>
                </c:pt>
                <c:pt idx="1771">
                  <c:v>-0.93807499999999999</c:v>
                </c:pt>
                <c:pt idx="1772">
                  <c:v>-0.91305400000000003</c:v>
                </c:pt>
                <c:pt idx="1773">
                  <c:v>-0.91305400000000003</c:v>
                </c:pt>
                <c:pt idx="1774">
                  <c:v>-0.94433</c:v>
                </c:pt>
                <c:pt idx="1775">
                  <c:v>-0.93181999999999998</c:v>
                </c:pt>
                <c:pt idx="1776">
                  <c:v>-0.91930999999999996</c:v>
                </c:pt>
                <c:pt idx="1777">
                  <c:v>-0.91305400000000003</c:v>
                </c:pt>
                <c:pt idx="1778">
                  <c:v>-0.93181999999999998</c:v>
                </c:pt>
                <c:pt idx="1779">
                  <c:v>-0.93181999999999998</c:v>
                </c:pt>
                <c:pt idx="1780">
                  <c:v>-0.93181999999999998</c:v>
                </c:pt>
                <c:pt idx="1781">
                  <c:v>-0.93181999999999998</c:v>
                </c:pt>
                <c:pt idx="1782">
                  <c:v>-0.94433</c:v>
                </c:pt>
                <c:pt idx="1783">
                  <c:v>-0.93807499999999999</c:v>
                </c:pt>
                <c:pt idx="1784">
                  <c:v>-0.93807499999999999</c:v>
                </c:pt>
                <c:pt idx="1785">
                  <c:v>-0.93807499999999999</c:v>
                </c:pt>
                <c:pt idx="1786">
                  <c:v>-0.92556499999999997</c:v>
                </c:pt>
                <c:pt idx="1787">
                  <c:v>-0.91930999999999996</c:v>
                </c:pt>
                <c:pt idx="1788">
                  <c:v>-0.90679900000000002</c:v>
                </c:pt>
                <c:pt idx="1789">
                  <c:v>-0.88803399999999999</c:v>
                </c:pt>
                <c:pt idx="1790">
                  <c:v>-0.88803399999999999</c:v>
                </c:pt>
                <c:pt idx="1791">
                  <c:v>-0.894289</c:v>
                </c:pt>
                <c:pt idx="1792">
                  <c:v>-0.87552399999999997</c:v>
                </c:pt>
                <c:pt idx="1793">
                  <c:v>-0.86926899999999996</c:v>
                </c:pt>
                <c:pt idx="1794">
                  <c:v>-0.86301399999999995</c:v>
                </c:pt>
                <c:pt idx="1795">
                  <c:v>-0.85675900000000005</c:v>
                </c:pt>
                <c:pt idx="1796">
                  <c:v>-0.844248</c:v>
                </c:pt>
                <c:pt idx="1797">
                  <c:v>-0.844248</c:v>
                </c:pt>
              </c:numCache>
            </c:numRef>
          </c:val>
          <c:smooth val="0"/>
          <c:extLst>
            <c:ext xmlns:c16="http://schemas.microsoft.com/office/drawing/2014/chart" uri="{C3380CC4-5D6E-409C-BE32-E72D297353CC}">
              <c16:uniqueId val="{00000002-8B99-42B4-A286-A75B3E2AB3DC}"/>
            </c:ext>
          </c:extLst>
        </c:ser>
        <c:ser>
          <c:idx val="3"/>
          <c:order val="3"/>
          <c:spPr>
            <a:ln w="28575" cap="rnd">
              <a:solidFill>
                <a:schemeClr val="accent4"/>
              </a:solidFill>
              <a:round/>
            </a:ln>
            <a:effectLst/>
          </c:spPr>
          <c:marker>
            <c:symbol val="none"/>
          </c:marker>
          <c:val>
            <c:numRef>
              <c:f>Motion3!$D$2:$D$1799</c:f>
              <c:numCache>
                <c:formatCode>General</c:formatCode>
                <c:ptCount val="17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0.17657200000000001</c:v>
                </c:pt>
                <c:pt idx="20">
                  <c:v>0.17816799999999999</c:v>
                </c:pt>
                <c:pt idx="21">
                  <c:v>0.17912500000000001</c:v>
                </c:pt>
                <c:pt idx="22">
                  <c:v>0.17976400000000001</c:v>
                </c:pt>
                <c:pt idx="23">
                  <c:v>0.18008299999999999</c:v>
                </c:pt>
                <c:pt idx="24">
                  <c:v>0.18008299999999999</c:v>
                </c:pt>
                <c:pt idx="25">
                  <c:v>0.18008299999999999</c:v>
                </c:pt>
                <c:pt idx="26">
                  <c:v>0.18008299999999999</c:v>
                </c:pt>
                <c:pt idx="27">
                  <c:v>0.17976400000000001</c:v>
                </c:pt>
                <c:pt idx="28">
                  <c:v>0.17976400000000001</c:v>
                </c:pt>
                <c:pt idx="29">
                  <c:v>0.18008299999999999</c:v>
                </c:pt>
                <c:pt idx="30">
                  <c:v>0.18008299999999999</c:v>
                </c:pt>
                <c:pt idx="31">
                  <c:v>0.17976400000000001</c:v>
                </c:pt>
                <c:pt idx="32">
                  <c:v>0.17944499999999999</c:v>
                </c:pt>
                <c:pt idx="33">
                  <c:v>0.17848700000000001</c:v>
                </c:pt>
                <c:pt idx="34">
                  <c:v>0.17784900000000001</c:v>
                </c:pt>
                <c:pt idx="35">
                  <c:v>0.17721000000000001</c:v>
                </c:pt>
                <c:pt idx="36">
                  <c:v>0.17689099999999999</c:v>
                </c:pt>
                <c:pt idx="37">
                  <c:v>0.17593400000000001</c:v>
                </c:pt>
                <c:pt idx="38">
                  <c:v>0.17497599999999999</c:v>
                </c:pt>
                <c:pt idx="39">
                  <c:v>0.17401900000000001</c:v>
                </c:pt>
                <c:pt idx="40">
                  <c:v>0.17338000000000001</c:v>
                </c:pt>
                <c:pt idx="41">
                  <c:v>0.17274200000000001</c:v>
                </c:pt>
                <c:pt idx="42">
                  <c:v>0.17210300000000001</c:v>
                </c:pt>
                <c:pt idx="43">
                  <c:v>0.17210300000000001</c:v>
                </c:pt>
                <c:pt idx="44">
                  <c:v>0.17242299999999999</c:v>
                </c:pt>
                <c:pt idx="45">
                  <c:v>0.17242299999999999</c:v>
                </c:pt>
                <c:pt idx="46">
                  <c:v>0.17242299999999999</c:v>
                </c:pt>
                <c:pt idx="47">
                  <c:v>0.17242299999999999</c:v>
                </c:pt>
                <c:pt idx="48">
                  <c:v>0.17242299999999999</c:v>
                </c:pt>
                <c:pt idx="49">
                  <c:v>0.17242299999999999</c:v>
                </c:pt>
                <c:pt idx="50">
                  <c:v>0.17242299999999999</c:v>
                </c:pt>
                <c:pt idx="51">
                  <c:v>0.17338000000000001</c:v>
                </c:pt>
                <c:pt idx="52">
                  <c:v>0.17369899999999999</c:v>
                </c:pt>
                <c:pt idx="53">
                  <c:v>0.17465700000000001</c:v>
                </c:pt>
                <c:pt idx="54">
                  <c:v>0.17529500000000001</c:v>
                </c:pt>
                <c:pt idx="55">
                  <c:v>0.17593400000000001</c:v>
                </c:pt>
                <c:pt idx="56">
                  <c:v>0.17657200000000001</c:v>
                </c:pt>
                <c:pt idx="57">
                  <c:v>0.17721000000000001</c:v>
                </c:pt>
                <c:pt idx="58">
                  <c:v>0.17816799999999999</c:v>
                </c:pt>
                <c:pt idx="59">
                  <c:v>0.17880599999999999</c:v>
                </c:pt>
                <c:pt idx="60">
                  <c:v>0.17944499999999999</c:v>
                </c:pt>
                <c:pt idx="61">
                  <c:v>0.18040200000000001</c:v>
                </c:pt>
                <c:pt idx="62">
                  <c:v>0.18167900000000001</c:v>
                </c:pt>
                <c:pt idx="63">
                  <c:v>0.18263599999999999</c:v>
                </c:pt>
                <c:pt idx="64">
                  <c:v>0.18391299999999999</c:v>
                </c:pt>
                <c:pt idx="65">
                  <c:v>0.18455199999999999</c:v>
                </c:pt>
                <c:pt idx="66">
                  <c:v>0.18614700000000001</c:v>
                </c:pt>
                <c:pt idx="67">
                  <c:v>0.18806300000000001</c:v>
                </c:pt>
                <c:pt idx="68">
                  <c:v>0.19061600000000001</c:v>
                </c:pt>
                <c:pt idx="69">
                  <c:v>0.19189300000000001</c:v>
                </c:pt>
                <c:pt idx="70">
                  <c:v>0.19284999999999999</c:v>
                </c:pt>
                <c:pt idx="71">
                  <c:v>0.19316900000000001</c:v>
                </c:pt>
                <c:pt idx="72">
                  <c:v>0.19316900000000001</c:v>
                </c:pt>
                <c:pt idx="73">
                  <c:v>0.19412699999999999</c:v>
                </c:pt>
                <c:pt idx="74">
                  <c:v>0.19508500000000001</c:v>
                </c:pt>
                <c:pt idx="75">
                  <c:v>0.19667999999999999</c:v>
                </c:pt>
                <c:pt idx="76">
                  <c:v>0.19859599999999999</c:v>
                </c:pt>
                <c:pt idx="77">
                  <c:v>0.20083000000000001</c:v>
                </c:pt>
                <c:pt idx="78">
                  <c:v>0.20306399999999999</c:v>
                </c:pt>
                <c:pt idx="79">
                  <c:v>0.20466000000000001</c:v>
                </c:pt>
                <c:pt idx="80">
                  <c:v>0.20657500000000001</c:v>
                </c:pt>
                <c:pt idx="81">
                  <c:v>0.20817099999999999</c:v>
                </c:pt>
                <c:pt idx="82">
                  <c:v>0.20976700000000001</c:v>
                </c:pt>
                <c:pt idx="83">
                  <c:v>0.211363</c:v>
                </c:pt>
                <c:pt idx="84">
                  <c:v>0.21232000000000001</c:v>
                </c:pt>
                <c:pt idx="85">
                  <c:v>0.213916</c:v>
                </c:pt>
                <c:pt idx="86">
                  <c:v>0.214555</c:v>
                </c:pt>
                <c:pt idx="87">
                  <c:v>0.215193</c:v>
                </c:pt>
                <c:pt idx="88">
                  <c:v>0.21551200000000001</c:v>
                </c:pt>
                <c:pt idx="89">
                  <c:v>0.217108</c:v>
                </c:pt>
                <c:pt idx="90">
                  <c:v>0.218385</c:v>
                </c:pt>
                <c:pt idx="91">
                  <c:v>0.219662</c:v>
                </c:pt>
                <c:pt idx="92">
                  <c:v>0.22125800000000001</c:v>
                </c:pt>
                <c:pt idx="93">
                  <c:v>0.22189600000000001</c:v>
                </c:pt>
                <c:pt idx="94">
                  <c:v>0.22253400000000001</c:v>
                </c:pt>
                <c:pt idx="95">
                  <c:v>0.222853</c:v>
                </c:pt>
                <c:pt idx="96">
                  <c:v>0.222853</c:v>
                </c:pt>
                <c:pt idx="97">
                  <c:v>0.22381100000000001</c:v>
                </c:pt>
                <c:pt idx="98">
                  <c:v>0.224769</c:v>
                </c:pt>
                <c:pt idx="99">
                  <c:v>0.226684</c:v>
                </c:pt>
                <c:pt idx="100">
                  <c:v>0.22828000000000001</c:v>
                </c:pt>
                <c:pt idx="101">
                  <c:v>0.229876</c:v>
                </c:pt>
                <c:pt idx="102">
                  <c:v>0.23147100000000001</c:v>
                </c:pt>
                <c:pt idx="103">
                  <c:v>0.233067</c:v>
                </c:pt>
                <c:pt idx="104">
                  <c:v>0.234982</c:v>
                </c:pt>
                <c:pt idx="105">
                  <c:v>0.23657800000000001</c:v>
                </c:pt>
                <c:pt idx="106">
                  <c:v>0.23849300000000001</c:v>
                </c:pt>
                <c:pt idx="107">
                  <c:v>0.24040900000000001</c:v>
                </c:pt>
                <c:pt idx="108">
                  <c:v>0.242004</c:v>
                </c:pt>
                <c:pt idx="109">
                  <c:v>0.243281</c:v>
                </c:pt>
                <c:pt idx="110">
                  <c:v>0.245196</c:v>
                </c:pt>
                <c:pt idx="111">
                  <c:v>0.247111</c:v>
                </c:pt>
                <c:pt idx="112">
                  <c:v>0.249665</c:v>
                </c:pt>
                <c:pt idx="113">
                  <c:v>0.252218</c:v>
                </c:pt>
                <c:pt idx="114">
                  <c:v>0.25541000000000003</c:v>
                </c:pt>
                <c:pt idx="115">
                  <c:v>0.25764399999999998</c:v>
                </c:pt>
                <c:pt idx="116">
                  <c:v>0.26019799999999998</c:v>
                </c:pt>
                <c:pt idx="117">
                  <c:v>0.26179400000000003</c:v>
                </c:pt>
                <c:pt idx="118">
                  <c:v>0.263071</c:v>
                </c:pt>
                <c:pt idx="119">
                  <c:v>0.264347</c:v>
                </c:pt>
                <c:pt idx="120">
                  <c:v>0.26530500000000001</c:v>
                </c:pt>
                <c:pt idx="121">
                  <c:v>0.266262</c:v>
                </c:pt>
                <c:pt idx="122">
                  <c:v>0.266901</c:v>
                </c:pt>
                <c:pt idx="123">
                  <c:v>0.26785799999999998</c:v>
                </c:pt>
                <c:pt idx="124">
                  <c:v>0.268816</c:v>
                </c:pt>
                <c:pt idx="125">
                  <c:v>0.27041199999999999</c:v>
                </c:pt>
                <c:pt idx="126">
                  <c:v>0.27232699999999999</c:v>
                </c:pt>
                <c:pt idx="127">
                  <c:v>0.27424199999999999</c:v>
                </c:pt>
                <c:pt idx="128">
                  <c:v>0.276476</c:v>
                </c:pt>
                <c:pt idx="129">
                  <c:v>0.27903</c:v>
                </c:pt>
                <c:pt idx="130">
                  <c:v>0.28126400000000001</c:v>
                </c:pt>
                <c:pt idx="131">
                  <c:v>0.28381699999999999</c:v>
                </c:pt>
                <c:pt idx="132">
                  <c:v>0.28669</c:v>
                </c:pt>
                <c:pt idx="133">
                  <c:v>0.289244</c:v>
                </c:pt>
                <c:pt idx="134">
                  <c:v>0.291159</c:v>
                </c:pt>
                <c:pt idx="135">
                  <c:v>0.29339300000000001</c:v>
                </c:pt>
                <c:pt idx="136">
                  <c:v>0.29594599999999999</c:v>
                </c:pt>
                <c:pt idx="137">
                  <c:v>0.29786099999999999</c:v>
                </c:pt>
                <c:pt idx="138">
                  <c:v>0.29977700000000002</c:v>
                </c:pt>
                <c:pt idx="139">
                  <c:v>0.30137199999999997</c:v>
                </c:pt>
                <c:pt idx="140">
                  <c:v>0.30296800000000002</c:v>
                </c:pt>
                <c:pt idx="141">
                  <c:v>0.30424499999999999</c:v>
                </c:pt>
                <c:pt idx="142">
                  <c:v>0.30584099999999997</c:v>
                </c:pt>
                <c:pt idx="143">
                  <c:v>0.30679899999999999</c:v>
                </c:pt>
                <c:pt idx="144">
                  <c:v>0.308394</c:v>
                </c:pt>
                <c:pt idx="145">
                  <c:v>0.30998999999999999</c:v>
                </c:pt>
                <c:pt idx="146">
                  <c:v>0.31126700000000002</c:v>
                </c:pt>
                <c:pt idx="147">
                  <c:v>0.31190600000000002</c:v>
                </c:pt>
                <c:pt idx="148">
                  <c:v>0.31190600000000002</c:v>
                </c:pt>
                <c:pt idx="149">
                  <c:v>0.31158599999999997</c:v>
                </c:pt>
                <c:pt idx="150">
                  <c:v>0.31062899999999999</c:v>
                </c:pt>
                <c:pt idx="151">
                  <c:v>0.31062899999999999</c:v>
                </c:pt>
                <c:pt idx="152">
                  <c:v>0.30998999999999999</c:v>
                </c:pt>
                <c:pt idx="153">
                  <c:v>0.30935200000000002</c:v>
                </c:pt>
                <c:pt idx="154">
                  <c:v>0.309033</c:v>
                </c:pt>
                <c:pt idx="155">
                  <c:v>0.30871399999999999</c:v>
                </c:pt>
                <c:pt idx="156">
                  <c:v>0.30743700000000002</c:v>
                </c:pt>
                <c:pt idx="157">
                  <c:v>0.30584099999999997</c:v>
                </c:pt>
                <c:pt idx="158">
                  <c:v>0.305203</c:v>
                </c:pt>
                <c:pt idx="159">
                  <c:v>0.30488300000000002</c:v>
                </c:pt>
                <c:pt idx="160">
                  <c:v>0.30424499999999999</c:v>
                </c:pt>
                <c:pt idx="161">
                  <c:v>0.30424499999999999</c:v>
                </c:pt>
                <c:pt idx="162">
                  <c:v>0.304564</c:v>
                </c:pt>
                <c:pt idx="163">
                  <c:v>0.305203</c:v>
                </c:pt>
                <c:pt idx="164">
                  <c:v>0.305203</c:v>
                </c:pt>
                <c:pt idx="165">
                  <c:v>0.30488300000000002</c:v>
                </c:pt>
                <c:pt idx="166">
                  <c:v>0.304564</c:v>
                </c:pt>
                <c:pt idx="167">
                  <c:v>0.304564</c:v>
                </c:pt>
                <c:pt idx="168">
                  <c:v>0.30488300000000002</c:v>
                </c:pt>
                <c:pt idx="169">
                  <c:v>0.305203</c:v>
                </c:pt>
                <c:pt idx="170">
                  <c:v>0.30679899999999999</c:v>
                </c:pt>
                <c:pt idx="171">
                  <c:v>0.307118</c:v>
                </c:pt>
                <c:pt idx="172">
                  <c:v>0.30743700000000002</c:v>
                </c:pt>
                <c:pt idx="173">
                  <c:v>0.30807499999999999</c:v>
                </c:pt>
                <c:pt idx="174">
                  <c:v>0.308394</c:v>
                </c:pt>
                <c:pt idx="175">
                  <c:v>0.30935200000000002</c:v>
                </c:pt>
                <c:pt idx="176">
                  <c:v>0.31030999999999997</c:v>
                </c:pt>
                <c:pt idx="177">
                  <c:v>0.31222499999999997</c:v>
                </c:pt>
                <c:pt idx="178">
                  <c:v>0.31318200000000002</c:v>
                </c:pt>
                <c:pt idx="179">
                  <c:v>0.31382100000000002</c:v>
                </c:pt>
                <c:pt idx="180">
                  <c:v>0.31509700000000002</c:v>
                </c:pt>
                <c:pt idx="181">
                  <c:v>0.31573600000000002</c:v>
                </c:pt>
                <c:pt idx="182">
                  <c:v>0.31637399999999999</c:v>
                </c:pt>
                <c:pt idx="183">
                  <c:v>0.31701200000000002</c:v>
                </c:pt>
                <c:pt idx="184">
                  <c:v>0.31765100000000002</c:v>
                </c:pt>
                <c:pt idx="185">
                  <c:v>0.31892799999999999</c:v>
                </c:pt>
                <c:pt idx="186">
                  <c:v>0.32020399999999999</c:v>
                </c:pt>
                <c:pt idx="187">
                  <c:v>0.32148100000000002</c:v>
                </c:pt>
                <c:pt idx="188">
                  <c:v>0.32275799999999999</c:v>
                </c:pt>
                <c:pt idx="189">
                  <c:v>0.32435399999999998</c:v>
                </c:pt>
                <c:pt idx="190">
                  <c:v>0.32531100000000002</c:v>
                </c:pt>
                <c:pt idx="191">
                  <c:v>0.326907</c:v>
                </c:pt>
                <c:pt idx="192">
                  <c:v>0.328822</c:v>
                </c:pt>
                <c:pt idx="193">
                  <c:v>0.33041799999999999</c:v>
                </c:pt>
                <c:pt idx="194">
                  <c:v>0.33169500000000002</c:v>
                </c:pt>
                <c:pt idx="195">
                  <c:v>0.332652</c:v>
                </c:pt>
                <c:pt idx="196">
                  <c:v>0.33361000000000002</c:v>
                </c:pt>
                <c:pt idx="197">
                  <c:v>0.33488699999999999</c:v>
                </c:pt>
                <c:pt idx="198">
                  <c:v>0.33584399999999998</c:v>
                </c:pt>
                <c:pt idx="199">
                  <c:v>0.33680199999999999</c:v>
                </c:pt>
                <c:pt idx="200">
                  <c:v>0.33744000000000002</c:v>
                </c:pt>
                <c:pt idx="201">
                  <c:v>0.33839799999999998</c:v>
                </c:pt>
                <c:pt idx="202">
                  <c:v>0.339036</c:v>
                </c:pt>
                <c:pt idx="203">
                  <c:v>0.34031299999999998</c:v>
                </c:pt>
                <c:pt idx="204">
                  <c:v>0.34159</c:v>
                </c:pt>
                <c:pt idx="205">
                  <c:v>0.34254699999999999</c:v>
                </c:pt>
                <c:pt idx="206">
                  <c:v>0.34382400000000002</c:v>
                </c:pt>
                <c:pt idx="207">
                  <c:v>0.344781</c:v>
                </c:pt>
                <c:pt idx="208">
                  <c:v>0.34605799999999998</c:v>
                </c:pt>
                <c:pt idx="209">
                  <c:v>0.34701599999999999</c:v>
                </c:pt>
                <c:pt idx="210">
                  <c:v>0.34829199999999999</c:v>
                </c:pt>
                <c:pt idx="211">
                  <c:v>0.34925</c:v>
                </c:pt>
                <c:pt idx="212">
                  <c:v>0.35052699999999998</c:v>
                </c:pt>
                <c:pt idx="213">
                  <c:v>0.35148400000000002</c:v>
                </c:pt>
                <c:pt idx="214">
                  <c:v>0.35339900000000002</c:v>
                </c:pt>
                <c:pt idx="215">
                  <c:v>0.35467599999999999</c:v>
                </c:pt>
                <c:pt idx="216">
                  <c:v>0.35627199999999998</c:v>
                </c:pt>
                <c:pt idx="217">
                  <c:v>0.35786800000000002</c:v>
                </c:pt>
                <c:pt idx="218">
                  <c:v>0.35978300000000002</c:v>
                </c:pt>
                <c:pt idx="219">
                  <c:v>0.36201699999999998</c:v>
                </c:pt>
                <c:pt idx="220">
                  <c:v>0.36457099999999998</c:v>
                </c:pt>
                <c:pt idx="221">
                  <c:v>0.36808200000000002</c:v>
                </c:pt>
                <c:pt idx="222">
                  <c:v>0.37095400000000001</c:v>
                </c:pt>
                <c:pt idx="223">
                  <c:v>0.37350800000000001</c:v>
                </c:pt>
                <c:pt idx="224">
                  <c:v>0.37606099999999998</c:v>
                </c:pt>
                <c:pt idx="225">
                  <c:v>0.37861499999999998</c:v>
                </c:pt>
                <c:pt idx="226">
                  <c:v>0.38084899999999999</c:v>
                </c:pt>
                <c:pt idx="227">
                  <c:v>0.38340200000000002</c:v>
                </c:pt>
                <c:pt idx="228">
                  <c:v>0.38499800000000001</c:v>
                </c:pt>
                <c:pt idx="229">
                  <c:v>0.38691300000000001</c:v>
                </c:pt>
                <c:pt idx="230">
                  <c:v>0.38882899999999998</c:v>
                </c:pt>
                <c:pt idx="231">
                  <c:v>0.39042399999999999</c:v>
                </c:pt>
                <c:pt idx="232">
                  <c:v>0.39170100000000002</c:v>
                </c:pt>
                <c:pt idx="233">
                  <c:v>0.39329700000000001</c:v>
                </c:pt>
                <c:pt idx="234">
                  <c:v>0.39425500000000002</c:v>
                </c:pt>
                <c:pt idx="235">
                  <c:v>0.39521200000000001</c:v>
                </c:pt>
                <c:pt idx="236">
                  <c:v>0.39648899999999998</c:v>
                </c:pt>
                <c:pt idx="237">
                  <c:v>0.39744699999999999</c:v>
                </c:pt>
                <c:pt idx="238">
                  <c:v>0.39808500000000002</c:v>
                </c:pt>
                <c:pt idx="239">
                  <c:v>0.39904200000000001</c:v>
                </c:pt>
                <c:pt idx="240">
                  <c:v>0.4</c:v>
                </c:pt>
                <c:pt idx="241">
                  <c:v>0.4</c:v>
                </c:pt>
                <c:pt idx="242">
                  <c:v>0.39968100000000001</c:v>
                </c:pt>
                <c:pt idx="243">
                  <c:v>0.40063799999999999</c:v>
                </c:pt>
                <c:pt idx="244">
                  <c:v>0.40159600000000001</c:v>
                </c:pt>
                <c:pt idx="245">
                  <c:v>0.40223399999999998</c:v>
                </c:pt>
                <c:pt idx="246">
                  <c:v>0.40351100000000001</c:v>
                </c:pt>
                <c:pt idx="247">
                  <c:v>0.40510699999999999</c:v>
                </c:pt>
                <c:pt idx="248">
                  <c:v>0.40734100000000001</c:v>
                </c:pt>
                <c:pt idx="249">
                  <c:v>0.40893699999999999</c:v>
                </c:pt>
                <c:pt idx="250">
                  <c:v>0.41085199999999999</c:v>
                </c:pt>
                <c:pt idx="251">
                  <c:v>0.412767</c:v>
                </c:pt>
                <c:pt idx="252">
                  <c:v>0.414682</c:v>
                </c:pt>
                <c:pt idx="253">
                  <c:v>0.416597</c:v>
                </c:pt>
                <c:pt idx="254">
                  <c:v>0.41851300000000002</c:v>
                </c:pt>
                <c:pt idx="255">
                  <c:v>0.421066</c:v>
                </c:pt>
                <c:pt idx="256">
                  <c:v>0.42330000000000001</c:v>
                </c:pt>
                <c:pt idx="257">
                  <c:v>0.425535</c:v>
                </c:pt>
                <c:pt idx="258">
                  <c:v>0.42840699999999998</c:v>
                </c:pt>
                <c:pt idx="259">
                  <c:v>0.43128</c:v>
                </c:pt>
                <c:pt idx="260">
                  <c:v>0.43415300000000001</c:v>
                </c:pt>
                <c:pt idx="261">
                  <c:v>0.437025</c:v>
                </c:pt>
                <c:pt idx="262">
                  <c:v>0.440855</c:v>
                </c:pt>
                <c:pt idx="263">
                  <c:v>0.443409</c:v>
                </c:pt>
                <c:pt idx="264">
                  <c:v>0.44596200000000003</c:v>
                </c:pt>
                <c:pt idx="265">
                  <c:v>0.44883499999999998</c:v>
                </c:pt>
                <c:pt idx="266">
                  <c:v>0.451069</c:v>
                </c:pt>
                <c:pt idx="267">
                  <c:v>0.452984</c:v>
                </c:pt>
                <c:pt idx="268">
                  <c:v>0.45457999999999998</c:v>
                </c:pt>
                <c:pt idx="269">
                  <c:v>0.45649499999999998</c:v>
                </c:pt>
                <c:pt idx="270">
                  <c:v>0.45809100000000003</c:v>
                </c:pt>
                <c:pt idx="271">
                  <c:v>0.46000600000000003</c:v>
                </c:pt>
                <c:pt idx="272">
                  <c:v>0.46192100000000003</c:v>
                </c:pt>
                <c:pt idx="273">
                  <c:v>0.46447500000000003</c:v>
                </c:pt>
                <c:pt idx="274">
                  <c:v>0.467028</c:v>
                </c:pt>
                <c:pt idx="275">
                  <c:v>0.469582</c:v>
                </c:pt>
                <c:pt idx="276">
                  <c:v>0.47213500000000003</c:v>
                </c:pt>
                <c:pt idx="277">
                  <c:v>0.47437000000000001</c:v>
                </c:pt>
                <c:pt idx="278">
                  <c:v>0.47628500000000001</c:v>
                </c:pt>
                <c:pt idx="279">
                  <c:v>0.477242</c:v>
                </c:pt>
                <c:pt idx="280">
                  <c:v>0.47756100000000001</c:v>
                </c:pt>
                <c:pt idx="281">
                  <c:v>0.477242</c:v>
                </c:pt>
                <c:pt idx="282">
                  <c:v>0.477242</c:v>
                </c:pt>
                <c:pt idx="283">
                  <c:v>0.47660400000000003</c:v>
                </c:pt>
                <c:pt idx="284">
                  <c:v>0.47628500000000001</c:v>
                </c:pt>
                <c:pt idx="285">
                  <c:v>0.475327</c:v>
                </c:pt>
                <c:pt idx="286">
                  <c:v>0.47468900000000003</c:v>
                </c:pt>
                <c:pt idx="287">
                  <c:v>0.47437000000000001</c:v>
                </c:pt>
                <c:pt idx="288">
                  <c:v>0.47437000000000001</c:v>
                </c:pt>
                <c:pt idx="289">
                  <c:v>0.47437000000000001</c:v>
                </c:pt>
                <c:pt idx="290">
                  <c:v>0.47468900000000003</c:v>
                </c:pt>
                <c:pt idx="291">
                  <c:v>0.47500799999999999</c:v>
                </c:pt>
                <c:pt idx="292">
                  <c:v>0.47500799999999999</c:v>
                </c:pt>
                <c:pt idx="293">
                  <c:v>0.47500799999999999</c:v>
                </c:pt>
                <c:pt idx="294">
                  <c:v>0.47500799999999999</c:v>
                </c:pt>
                <c:pt idx="295">
                  <c:v>0.47500799999999999</c:v>
                </c:pt>
                <c:pt idx="296">
                  <c:v>0.47500799999999999</c:v>
                </c:pt>
                <c:pt idx="297">
                  <c:v>0.475327</c:v>
                </c:pt>
                <c:pt idx="298">
                  <c:v>0.47564600000000001</c:v>
                </c:pt>
                <c:pt idx="299">
                  <c:v>0.47692299999999999</c:v>
                </c:pt>
                <c:pt idx="300">
                  <c:v>0.47820000000000001</c:v>
                </c:pt>
                <c:pt idx="301">
                  <c:v>0.48011500000000001</c:v>
                </c:pt>
                <c:pt idx="302">
                  <c:v>0.481711</c:v>
                </c:pt>
                <c:pt idx="303">
                  <c:v>0.48394500000000001</c:v>
                </c:pt>
                <c:pt idx="304">
                  <c:v>0.48586000000000001</c:v>
                </c:pt>
                <c:pt idx="305">
                  <c:v>0.48809399999999997</c:v>
                </c:pt>
                <c:pt idx="306">
                  <c:v>0.49032900000000001</c:v>
                </c:pt>
                <c:pt idx="307">
                  <c:v>0.49256299999999997</c:v>
                </c:pt>
                <c:pt idx="308">
                  <c:v>0.49479699999999999</c:v>
                </c:pt>
                <c:pt idx="309">
                  <c:v>0.49735099999999999</c:v>
                </c:pt>
                <c:pt idx="310">
                  <c:v>0.50022299999999997</c:v>
                </c:pt>
                <c:pt idx="311">
                  <c:v>0.50277700000000003</c:v>
                </c:pt>
                <c:pt idx="312">
                  <c:v>0.505969</c:v>
                </c:pt>
                <c:pt idx="313">
                  <c:v>0.50820299999999996</c:v>
                </c:pt>
                <c:pt idx="314">
                  <c:v>0.51139500000000004</c:v>
                </c:pt>
                <c:pt idx="315">
                  <c:v>0.51490599999999997</c:v>
                </c:pt>
                <c:pt idx="316">
                  <c:v>0.51841700000000002</c:v>
                </c:pt>
                <c:pt idx="317">
                  <c:v>0.52256599999999997</c:v>
                </c:pt>
                <c:pt idx="318">
                  <c:v>0.52671599999999996</c:v>
                </c:pt>
                <c:pt idx="319">
                  <c:v>0.53086500000000003</c:v>
                </c:pt>
                <c:pt idx="320">
                  <c:v>0.53469500000000003</c:v>
                </c:pt>
                <c:pt idx="321">
                  <c:v>0.53948300000000005</c:v>
                </c:pt>
                <c:pt idx="322">
                  <c:v>0.54427099999999995</c:v>
                </c:pt>
                <c:pt idx="323">
                  <c:v>0.54873899999999998</c:v>
                </c:pt>
                <c:pt idx="324">
                  <c:v>0.55384599999999995</c:v>
                </c:pt>
                <c:pt idx="325">
                  <c:v>0.55831500000000001</c:v>
                </c:pt>
                <c:pt idx="326">
                  <c:v>0.56246399999999996</c:v>
                </c:pt>
                <c:pt idx="327">
                  <c:v>0.56501800000000002</c:v>
                </c:pt>
                <c:pt idx="328">
                  <c:v>0.56852899999999995</c:v>
                </c:pt>
                <c:pt idx="329">
                  <c:v>0.57172000000000001</c:v>
                </c:pt>
                <c:pt idx="330">
                  <c:v>0.57427399999999995</c:v>
                </c:pt>
                <c:pt idx="331">
                  <c:v>0.57714600000000005</c:v>
                </c:pt>
                <c:pt idx="332">
                  <c:v>0.57938100000000003</c:v>
                </c:pt>
                <c:pt idx="333">
                  <c:v>0.58225300000000002</c:v>
                </c:pt>
                <c:pt idx="334">
                  <c:v>0.58416800000000002</c:v>
                </c:pt>
                <c:pt idx="335">
                  <c:v>0.58608400000000005</c:v>
                </c:pt>
                <c:pt idx="336">
                  <c:v>0.58799900000000005</c:v>
                </c:pt>
                <c:pt idx="337">
                  <c:v>0.58927499999999999</c:v>
                </c:pt>
                <c:pt idx="338">
                  <c:v>0.59055199999999997</c:v>
                </c:pt>
                <c:pt idx="339">
                  <c:v>0.59182900000000005</c:v>
                </c:pt>
                <c:pt idx="340">
                  <c:v>0.59342499999999998</c:v>
                </c:pt>
                <c:pt idx="341">
                  <c:v>0.59406300000000001</c:v>
                </c:pt>
                <c:pt idx="342">
                  <c:v>0.59438199999999997</c:v>
                </c:pt>
                <c:pt idx="343">
                  <c:v>0.59470199999999995</c:v>
                </c:pt>
                <c:pt idx="344">
                  <c:v>0.59470199999999995</c:v>
                </c:pt>
                <c:pt idx="345">
                  <c:v>0.59502100000000002</c:v>
                </c:pt>
                <c:pt idx="346">
                  <c:v>0.59533999999999998</c:v>
                </c:pt>
                <c:pt idx="347">
                  <c:v>0.59693600000000002</c:v>
                </c:pt>
                <c:pt idx="348">
                  <c:v>0.59821299999999999</c:v>
                </c:pt>
                <c:pt idx="349">
                  <c:v>0.59948900000000005</c:v>
                </c:pt>
                <c:pt idx="350">
                  <c:v>0.60076600000000002</c:v>
                </c:pt>
                <c:pt idx="351">
                  <c:v>0.60172400000000004</c:v>
                </c:pt>
                <c:pt idx="352">
                  <c:v>0.60331900000000005</c:v>
                </c:pt>
                <c:pt idx="353">
                  <c:v>0.60459600000000002</c:v>
                </c:pt>
                <c:pt idx="354">
                  <c:v>0.60651100000000002</c:v>
                </c:pt>
                <c:pt idx="355">
                  <c:v>0.60810699999999995</c:v>
                </c:pt>
                <c:pt idx="356">
                  <c:v>0.61002199999999995</c:v>
                </c:pt>
                <c:pt idx="357">
                  <c:v>0.61193699999999995</c:v>
                </c:pt>
                <c:pt idx="358">
                  <c:v>0.61385199999999995</c:v>
                </c:pt>
                <c:pt idx="359">
                  <c:v>0.615448</c:v>
                </c:pt>
                <c:pt idx="360">
                  <c:v>0.61800200000000005</c:v>
                </c:pt>
                <c:pt idx="361">
                  <c:v>0.62055499999999997</c:v>
                </c:pt>
                <c:pt idx="362">
                  <c:v>0.62374700000000005</c:v>
                </c:pt>
                <c:pt idx="363">
                  <c:v>0.62693900000000002</c:v>
                </c:pt>
                <c:pt idx="364">
                  <c:v>0.62981200000000004</c:v>
                </c:pt>
                <c:pt idx="365">
                  <c:v>0.63300299999999998</c:v>
                </c:pt>
                <c:pt idx="366">
                  <c:v>0.63619499999999995</c:v>
                </c:pt>
                <c:pt idx="367">
                  <c:v>0.639706</c:v>
                </c:pt>
                <c:pt idx="368">
                  <c:v>0.64257900000000001</c:v>
                </c:pt>
                <c:pt idx="369">
                  <c:v>0.64609000000000005</c:v>
                </c:pt>
                <c:pt idx="370">
                  <c:v>0.64960099999999998</c:v>
                </c:pt>
                <c:pt idx="371">
                  <c:v>0.65375000000000005</c:v>
                </c:pt>
                <c:pt idx="372">
                  <c:v>0.65790000000000004</c:v>
                </c:pt>
                <c:pt idx="373">
                  <c:v>0.66236799999999996</c:v>
                </c:pt>
                <c:pt idx="374">
                  <c:v>0.66651800000000005</c:v>
                </c:pt>
                <c:pt idx="375">
                  <c:v>0.67066700000000001</c:v>
                </c:pt>
                <c:pt idx="376">
                  <c:v>0.67449700000000001</c:v>
                </c:pt>
                <c:pt idx="377">
                  <c:v>0.67896599999999996</c:v>
                </c:pt>
                <c:pt idx="378">
                  <c:v>0.68311500000000003</c:v>
                </c:pt>
                <c:pt idx="379">
                  <c:v>0.68758399999999997</c:v>
                </c:pt>
                <c:pt idx="380">
                  <c:v>0.69141399999999997</c:v>
                </c:pt>
                <c:pt idx="381">
                  <c:v>0.69524399999999997</c:v>
                </c:pt>
                <c:pt idx="382">
                  <c:v>0.69875500000000001</c:v>
                </c:pt>
                <c:pt idx="383">
                  <c:v>0.70226599999999995</c:v>
                </c:pt>
                <c:pt idx="384">
                  <c:v>0.70609599999999995</c:v>
                </c:pt>
                <c:pt idx="385">
                  <c:v>0.70928800000000003</c:v>
                </c:pt>
                <c:pt idx="386">
                  <c:v>0.71279899999999996</c:v>
                </c:pt>
                <c:pt idx="387">
                  <c:v>0.71599100000000004</c:v>
                </c:pt>
                <c:pt idx="388">
                  <c:v>0.71918300000000002</c:v>
                </c:pt>
                <c:pt idx="389">
                  <c:v>0.72173600000000004</c:v>
                </c:pt>
                <c:pt idx="390">
                  <c:v>0.72397100000000003</c:v>
                </c:pt>
                <c:pt idx="391">
                  <c:v>0.72524699999999998</c:v>
                </c:pt>
                <c:pt idx="392">
                  <c:v>0.72652399999999995</c:v>
                </c:pt>
                <c:pt idx="393">
                  <c:v>0.72748199999999996</c:v>
                </c:pt>
                <c:pt idx="394">
                  <c:v>0.72811999999999999</c:v>
                </c:pt>
                <c:pt idx="395">
                  <c:v>0.72875800000000002</c:v>
                </c:pt>
                <c:pt idx="396">
                  <c:v>0.72875800000000002</c:v>
                </c:pt>
                <c:pt idx="397">
                  <c:v>0.72780100000000003</c:v>
                </c:pt>
                <c:pt idx="398">
                  <c:v>0.72588600000000003</c:v>
                </c:pt>
                <c:pt idx="399">
                  <c:v>0.72460899999999995</c:v>
                </c:pt>
                <c:pt idx="400">
                  <c:v>0.72301300000000002</c:v>
                </c:pt>
                <c:pt idx="401">
                  <c:v>0.722055</c:v>
                </c:pt>
                <c:pt idx="402">
                  <c:v>0.72109800000000002</c:v>
                </c:pt>
                <c:pt idx="403">
                  <c:v>0.72014</c:v>
                </c:pt>
                <c:pt idx="404">
                  <c:v>0.71886399999999995</c:v>
                </c:pt>
                <c:pt idx="405">
                  <c:v>0.71726800000000002</c:v>
                </c:pt>
                <c:pt idx="406">
                  <c:v>0.71662899999999996</c:v>
                </c:pt>
                <c:pt idx="407">
                  <c:v>0.71599100000000004</c:v>
                </c:pt>
                <c:pt idx="408">
                  <c:v>0.71535300000000002</c:v>
                </c:pt>
                <c:pt idx="409">
                  <c:v>0.71503300000000003</c:v>
                </c:pt>
                <c:pt idx="410">
                  <c:v>0.71535300000000002</c:v>
                </c:pt>
                <c:pt idx="411">
                  <c:v>0.71599100000000004</c:v>
                </c:pt>
                <c:pt idx="412">
                  <c:v>0.71599100000000004</c:v>
                </c:pt>
                <c:pt idx="413">
                  <c:v>0.71662899999999996</c:v>
                </c:pt>
                <c:pt idx="414">
                  <c:v>0.71726800000000002</c:v>
                </c:pt>
                <c:pt idx="415">
                  <c:v>0.718225</c:v>
                </c:pt>
                <c:pt idx="416">
                  <c:v>0.71982100000000004</c:v>
                </c:pt>
                <c:pt idx="417">
                  <c:v>0.722055</c:v>
                </c:pt>
                <c:pt idx="418">
                  <c:v>0.72556699999999996</c:v>
                </c:pt>
                <c:pt idx="419">
                  <c:v>0.72843899999999995</c:v>
                </c:pt>
                <c:pt idx="420">
                  <c:v>0.73163100000000003</c:v>
                </c:pt>
                <c:pt idx="421">
                  <c:v>0.73450400000000005</c:v>
                </c:pt>
                <c:pt idx="422">
                  <c:v>0.73769499999999999</c:v>
                </c:pt>
                <c:pt idx="423">
                  <c:v>0.74152600000000002</c:v>
                </c:pt>
                <c:pt idx="424">
                  <c:v>0.74567499999999998</c:v>
                </c:pt>
                <c:pt idx="425">
                  <c:v>0.75078199999999995</c:v>
                </c:pt>
                <c:pt idx="426">
                  <c:v>0.75493100000000002</c:v>
                </c:pt>
                <c:pt idx="427">
                  <c:v>0.75908100000000001</c:v>
                </c:pt>
                <c:pt idx="428">
                  <c:v>0.76322999999999996</c:v>
                </c:pt>
                <c:pt idx="429">
                  <c:v>0.76737900000000003</c:v>
                </c:pt>
                <c:pt idx="430">
                  <c:v>0.77152900000000002</c:v>
                </c:pt>
                <c:pt idx="431">
                  <c:v>0.77535900000000002</c:v>
                </c:pt>
                <c:pt idx="432">
                  <c:v>0.77950799999999998</c:v>
                </c:pt>
                <c:pt idx="433">
                  <c:v>0.78301900000000002</c:v>
                </c:pt>
                <c:pt idx="434">
                  <c:v>0.78652999999999995</c:v>
                </c:pt>
                <c:pt idx="435">
                  <c:v>0.78908400000000001</c:v>
                </c:pt>
                <c:pt idx="436">
                  <c:v>0.79163700000000004</c:v>
                </c:pt>
                <c:pt idx="437">
                  <c:v>0.79387200000000002</c:v>
                </c:pt>
                <c:pt idx="438">
                  <c:v>0.79610599999999998</c:v>
                </c:pt>
                <c:pt idx="439">
                  <c:v>0.79802099999999998</c:v>
                </c:pt>
                <c:pt idx="440">
                  <c:v>0.79993599999999998</c:v>
                </c:pt>
                <c:pt idx="441">
                  <c:v>0.80153200000000002</c:v>
                </c:pt>
                <c:pt idx="442">
                  <c:v>0.80280899999999999</c:v>
                </c:pt>
                <c:pt idx="443">
                  <c:v>0.80312799999999995</c:v>
                </c:pt>
                <c:pt idx="444">
                  <c:v>0.80312799999999995</c:v>
                </c:pt>
                <c:pt idx="445">
                  <c:v>0.80344700000000002</c:v>
                </c:pt>
                <c:pt idx="446">
                  <c:v>0.80344700000000002</c:v>
                </c:pt>
                <c:pt idx="447">
                  <c:v>0.80344700000000002</c:v>
                </c:pt>
                <c:pt idx="448">
                  <c:v>0.80312799999999995</c:v>
                </c:pt>
                <c:pt idx="449">
                  <c:v>0.80249000000000004</c:v>
                </c:pt>
                <c:pt idx="450">
                  <c:v>0.80153200000000002</c:v>
                </c:pt>
                <c:pt idx="451">
                  <c:v>0.80089399999999999</c:v>
                </c:pt>
                <c:pt idx="452">
                  <c:v>0.80025500000000005</c:v>
                </c:pt>
                <c:pt idx="453">
                  <c:v>0.79929799999999995</c:v>
                </c:pt>
                <c:pt idx="454">
                  <c:v>0.79834000000000005</c:v>
                </c:pt>
                <c:pt idx="455">
                  <c:v>0.79802099999999998</c:v>
                </c:pt>
                <c:pt idx="456">
                  <c:v>0.79770200000000002</c:v>
                </c:pt>
                <c:pt idx="457">
                  <c:v>0.79738299999999995</c:v>
                </c:pt>
                <c:pt idx="458">
                  <c:v>0.79706299999999997</c:v>
                </c:pt>
                <c:pt idx="459">
                  <c:v>0.79642500000000005</c:v>
                </c:pt>
                <c:pt idx="460">
                  <c:v>0.79546799999999995</c:v>
                </c:pt>
                <c:pt idx="461">
                  <c:v>0.79419099999999998</c:v>
                </c:pt>
                <c:pt idx="462">
                  <c:v>0.79355200000000004</c:v>
                </c:pt>
                <c:pt idx="463">
                  <c:v>0.79259500000000005</c:v>
                </c:pt>
                <c:pt idx="464">
                  <c:v>0.79227599999999998</c:v>
                </c:pt>
                <c:pt idx="465">
                  <c:v>0.79195700000000002</c:v>
                </c:pt>
                <c:pt idx="466">
                  <c:v>0.79195700000000002</c:v>
                </c:pt>
                <c:pt idx="467">
                  <c:v>0.79227599999999998</c:v>
                </c:pt>
                <c:pt idx="468">
                  <c:v>0.79291400000000001</c:v>
                </c:pt>
                <c:pt idx="469">
                  <c:v>0.79355200000000004</c:v>
                </c:pt>
                <c:pt idx="470">
                  <c:v>0.79451000000000005</c:v>
                </c:pt>
                <c:pt idx="471">
                  <c:v>0.79578700000000002</c:v>
                </c:pt>
                <c:pt idx="472">
                  <c:v>0.79770200000000002</c:v>
                </c:pt>
                <c:pt idx="473">
                  <c:v>0.80025500000000005</c:v>
                </c:pt>
                <c:pt idx="474">
                  <c:v>0.80344700000000002</c:v>
                </c:pt>
                <c:pt idx="475">
                  <c:v>0.80727700000000002</c:v>
                </c:pt>
                <c:pt idx="476">
                  <c:v>0.81046899999999999</c:v>
                </c:pt>
                <c:pt idx="477">
                  <c:v>0.81493800000000005</c:v>
                </c:pt>
                <c:pt idx="478">
                  <c:v>0.81940599999999997</c:v>
                </c:pt>
                <c:pt idx="479">
                  <c:v>0.82451300000000005</c:v>
                </c:pt>
                <c:pt idx="480">
                  <c:v>0.83025899999999997</c:v>
                </c:pt>
                <c:pt idx="481">
                  <c:v>0.83632300000000004</c:v>
                </c:pt>
                <c:pt idx="482">
                  <c:v>0.84174899999999997</c:v>
                </c:pt>
                <c:pt idx="483">
                  <c:v>0.84653699999999998</c:v>
                </c:pt>
                <c:pt idx="484">
                  <c:v>0.85164399999999996</c:v>
                </c:pt>
                <c:pt idx="485">
                  <c:v>0.85611199999999998</c:v>
                </c:pt>
                <c:pt idx="486">
                  <c:v>0.86026199999999997</c:v>
                </c:pt>
                <c:pt idx="487">
                  <c:v>0.86409199999999997</c:v>
                </c:pt>
                <c:pt idx="488">
                  <c:v>0.86792199999999997</c:v>
                </c:pt>
                <c:pt idx="489">
                  <c:v>0.87175199999999997</c:v>
                </c:pt>
                <c:pt idx="490">
                  <c:v>0.87462499999999999</c:v>
                </c:pt>
                <c:pt idx="491">
                  <c:v>0.87781699999999996</c:v>
                </c:pt>
                <c:pt idx="492">
                  <c:v>0.88005100000000003</c:v>
                </c:pt>
                <c:pt idx="493">
                  <c:v>0.88196600000000003</c:v>
                </c:pt>
                <c:pt idx="494">
                  <c:v>0.88292400000000004</c:v>
                </c:pt>
                <c:pt idx="495">
                  <c:v>0.883243</c:v>
                </c:pt>
                <c:pt idx="496">
                  <c:v>0.88356199999999996</c:v>
                </c:pt>
                <c:pt idx="497">
                  <c:v>0.88260499999999997</c:v>
                </c:pt>
                <c:pt idx="498">
                  <c:v>0.881328</c:v>
                </c:pt>
                <c:pt idx="499">
                  <c:v>0.87973199999999996</c:v>
                </c:pt>
                <c:pt idx="500">
                  <c:v>0.877498</c:v>
                </c:pt>
                <c:pt idx="501">
                  <c:v>0.87526300000000001</c:v>
                </c:pt>
                <c:pt idx="502">
                  <c:v>0.87334800000000001</c:v>
                </c:pt>
                <c:pt idx="503">
                  <c:v>0.87270999999999999</c:v>
                </c:pt>
                <c:pt idx="504">
                  <c:v>0.87175199999999997</c:v>
                </c:pt>
                <c:pt idx="505">
                  <c:v>0.87079499999999999</c:v>
                </c:pt>
                <c:pt idx="506">
                  <c:v>0.87015600000000004</c:v>
                </c:pt>
                <c:pt idx="507">
                  <c:v>0.86983699999999997</c:v>
                </c:pt>
                <c:pt idx="508">
                  <c:v>0.86983699999999997</c:v>
                </c:pt>
                <c:pt idx="509">
                  <c:v>0.86983699999999997</c:v>
                </c:pt>
                <c:pt idx="510">
                  <c:v>0.87047600000000003</c:v>
                </c:pt>
                <c:pt idx="511">
                  <c:v>0.87079499999999999</c:v>
                </c:pt>
                <c:pt idx="512">
                  <c:v>0.87143300000000001</c:v>
                </c:pt>
                <c:pt idx="513">
                  <c:v>0.87239100000000003</c:v>
                </c:pt>
                <c:pt idx="514">
                  <c:v>0.87398699999999996</c:v>
                </c:pt>
                <c:pt idx="515">
                  <c:v>0.87622100000000003</c:v>
                </c:pt>
                <c:pt idx="516">
                  <c:v>0.87877400000000006</c:v>
                </c:pt>
                <c:pt idx="517">
                  <c:v>0.881328</c:v>
                </c:pt>
                <c:pt idx="518">
                  <c:v>0.88451999999999997</c:v>
                </c:pt>
                <c:pt idx="519">
                  <c:v>0.88739199999999996</c:v>
                </c:pt>
                <c:pt idx="520">
                  <c:v>0.89026499999999997</c:v>
                </c:pt>
                <c:pt idx="521">
                  <c:v>0.892818</c:v>
                </c:pt>
                <c:pt idx="522">
                  <c:v>0.89473400000000003</c:v>
                </c:pt>
                <c:pt idx="523">
                  <c:v>0.89696799999999999</c:v>
                </c:pt>
                <c:pt idx="524">
                  <c:v>0.89856400000000003</c:v>
                </c:pt>
                <c:pt idx="525">
                  <c:v>0.90079799999999999</c:v>
                </c:pt>
                <c:pt idx="526">
                  <c:v>0.90239400000000003</c:v>
                </c:pt>
                <c:pt idx="527">
                  <c:v>0.90430900000000003</c:v>
                </c:pt>
                <c:pt idx="528">
                  <c:v>0.90590499999999996</c:v>
                </c:pt>
                <c:pt idx="529">
                  <c:v>0.90781999999999996</c:v>
                </c:pt>
                <c:pt idx="530">
                  <c:v>0.90973499999999996</c:v>
                </c:pt>
                <c:pt idx="531">
                  <c:v>0.91164999999999996</c:v>
                </c:pt>
                <c:pt idx="532">
                  <c:v>0.91388499999999995</c:v>
                </c:pt>
                <c:pt idx="533">
                  <c:v>0.91579999999999995</c:v>
                </c:pt>
                <c:pt idx="534">
                  <c:v>0.917076</c:v>
                </c:pt>
                <c:pt idx="535">
                  <c:v>0.91803400000000002</c:v>
                </c:pt>
                <c:pt idx="536">
                  <c:v>0.91931099999999999</c:v>
                </c:pt>
                <c:pt idx="537">
                  <c:v>0.92058700000000004</c:v>
                </c:pt>
                <c:pt idx="538">
                  <c:v>0.92154499999999995</c:v>
                </c:pt>
                <c:pt idx="539">
                  <c:v>0.92314099999999999</c:v>
                </c:pt>
                <c:pt idx="540">
                  <c:v>0.92569400000000002</c:v>
                </c:pt>
                <c:pt idx="541">
                  <c:v>0.927929</c:v>
                </c:pt>
                <c:pt idx="542">
                  <c:v>0.93048200000000003</c:v>
                </c:pt>
                <c:pt idx="543">
                  <c:v>0.93303499999999995</c:v>
                </c:pt>
                <c:pt idx="544">
                  <c:v>0.935589</c:v>
                </c:pt>
                <c:pt idx="545">
                  <c:v>0.93782299999999996</c:v>
                </c:pt>
                <c:pt idx="546">
                  <c:v>0.94005799999999995</c:v>
                </c:pt>
                <c:pt idx="547">
                  <c:v>0.941334</c:v>
                </c:pt>
                <c:pt idx="548">
                  <c:v>0.943249</c:v>
                </c:pt>
                <c:pt idx="549">
                  <c:v>0.94484500000000005</c:v>
                </c:pt>
                <c:pt idx="550">
                  <c:v>0.94676000000000005</c:v>
                </c:pt>
                <c:pt idx="551">
                  <c:v>0.94867500000000005</c:v>
                </c:pt>
                <c:pt idx="552">
                  <c:v>0.95027099999999998</c:v>
                </c:pt>
                <c:pt idx="553">
                  <c:v>0.95154799999999995</c:v>
                </c:pt>
                <c:pt idx="554">
                  <c:v>0.95218599999999998</c:v>
                </c:pt>
                <c:pt idx="555">
                  <c:v>0.95314399999999999</c:v>
                </c:pt>
                <c:pt idx="556">
                  <c:v>0.95378200000000002</c:v>
                </c:pt>
                <c:pt idx="557">
                  <c:v>0.95442099999999996</c:v>
                </c:pt>
                <c:pt idx="558">
                  <c:v>0.95537799999999995</c:v>
                </c:pt>
                <c:pt idx="559">
                  <c:v>0.95537799999999995</c:v>
                </c:pt>
                <c:pt idx="560">
                  <c:v>0.95474000000000003</c:v>
                </c:pt>
                <c:pt idx="561">
                  <c:v>0.95378200000000002</c:v>
                </c:pt>
                <c:pt idx="562">
                  <c:v>0.95378200000000002</c:v>
                </c:pt>
                <c:pt idx="563">
                  <c:v>0.95378200000000002</c:v>
                </c:pt>
                <c:pt idx="564">
                  <c:v>0.95410200000000001</c:v>
                </c:pt>
                <c:pt idx="565">
                  <c:v>0.95442099999999996</c:v>
                </c:pt>
                <c:pt idx="566">
                  <c:v>0.95505899999999999</c:v>
                </c:pt>
                <c:pt idx="567">
                  <c:v>0.95601700000000001</c:v>
                </c:pt>
                <c:pt idx="568">
                  <c:v>0.95569700000000002</c:v>
                </c:pt>
                <c:pt idx="569">
                  <c:v>0.95569700000000002</c:v>
                </c:pt>
                <c:pt idx="570">
                  <c:v>0.95537799999999995</c:v>
                </c:pt>
                <c:pt idx="571">
                  <c:v>0.95474000000000003</c:v>
                </c:pt>
                <c:pt idx="572">
                  <c:v>0.95410200000000001</c:v>
                </c:pt>
                <c:pt idx="573">
                  <c:v>0.95378200000000002</c:v>
                </c:pt>
                <c:pt idx="574">
                  <c:v>0.95442099999999996</c:v>
                </c:pt>
                <c:pt idx="575">
                  <c:v>0.95474000000000003</c:v>
                </c:pt>
                <c:pt idx="576">
                  <c:v>0.95474000000000003</c:v>
                </c:pt>
                <c:pt idx="577">
                  <c:v>0.95474000000000003</c:v>
                </c:pt>
                <c:pt idx="578">
                  <c:v>0.95442099999999996</c:v>
                </c:pt>
                <c:pt idx="579">
                  <c:v>0.95474000000000003</c:v>
                </c:pt>
                <c:pt idx="580">
                  <c:v>0.95505899999999999</c:v>
                </c:pt>
                <c:pt idx="581">
                  <c:v>0.95665500000000003</c:v>
                </c:pt>
                <c:pt idx="582">
                  <c:v>0.95761300000000005</c:v>
                </c:pt>
                <c:pt idx="583">
                  <c:v>0.95825099999999996</c:v>
                </c:pt>
                <c:pt idx="584">
                  <c:v>0.95857000000000003</c:v>
                </c:pt>
                <c:pt idx="585">
                  <c:v>0.95920799999999995</c:v>
                </c:pt>
                <c:pt idx="586">
                  <c:v>0.96048500000000003</c:v>
                </c:pt>
                <c:pt idx="587">
                  <c:v>0.96176200000000001</c:v>
                </c:pt>
                <c:pt idx="588">
                  <c:v>0.96367700000000001</c:v>
                </c:pt>
                <c:pt idx="589">
                  <c:v>0.96591099999999996</c:v>
                </c:pt>
                <c:pt idx="590">
                  <c:v>0.96782599999999996</c:v>
                </c:pt>
                <c:pt idx="591">
                  <c:v>0.96942200000000001</c:v>
                </c:pt>
                <c:pt idx="592">
                  <c:v>0.97069899999999998</c:v>
                </c:pt>
                <c:pt idx="593">
                  <c:v>0.97197599999999995</c:v>
                </c:pt>
                <c:pt idx="594">
                  <c:v>0.97325300000000003</c:v>
                </c:pt>
                <c:pt idx="595">
                  <c:v>0.97452899999999998</c:v>
                </c:pt>
                <c:pt idx="596">
                  <c:v>0.97644399999999998</c:v>
                </c:pt>
                <c:pt idx="597">
                  <c:v>0.97804000000000002</c:v>
                </c:pt>
                <c:pt idx="598">
                  <c:v>0.97995500000000002</c:v>
                </c:pt>
                <c:pt idx="599">
                  <c:v>0.98187000000000002</c:v>
                </c:pt>
                <c:pt idx="600">
                  <c:v>0.98378600000000005</c:v>
                </c:pt>
                <c:pt idx="601">
                  <c:v>0.98538099999999995</c:v>
                </c:pt>
                <c:pt idx="602">
                  <c:v>0.98665800000000004</c:v>
                </c:pt>
                <c:pt idx="603">
                  <c:v>0.98825399999999997</c:v>
                </c:pt>
                <c:pt idx="604">
                  <c:v>0.98889199999999999</c:v>
                </c:pt>
                <c:pt idx="605">
                  <c:v>0.98953100000000005</c:v>
                </c:pt>
                <c:pt idx="606">
                  <c:v>0.98921199999999998</c:v>
                </c:pt>
                <c:pt idx="607">
                  <c:v>0.98857300000000004</c:v>
                </c:pt>
                <c:pt idx="608">
                  <c:v>0.98793500000000001</c:v>
                </c:pt>
                <c:pt idx="609">
                  <c:v>0.98665800000000004</c:v>
                </c:pt>
                <c:pt idx="610">
                  <c:v>0.98570100000000005</c:v>
                </c:pt>
                <c:pt idx="611">
                  <c:v>0.98538099999999995</c:v>
                </c:pt>
                <c:pt idx="612">
                  <c:v>0.98506199999999999</c:v>
                </c:pt>
                <c:pt idx="613">
                  <c:v>0.98442399999999997</c:v>
                </c:pt>
                <c:pt idx="614">
                  <c:v>0.98378600000000005</c:v>
                </c:pt>
                <c:pt idx="615">
                  <c:v>0.98282800000000003</c:v>
                </c:pt>
                <c:pt idx="616">
                  <c:v>0.98155099999999995</c:v>
                </c:pt>
                <c:pt idx="617">
                  <c:v>0.98027500000000001</c:v>
                </c:pt>
                <c:pt idx="618">
                  <c:v>0.97963599999999995</c:v>
                </c:pt>
                <c:pt idx="619">
                  <c:v>0.97804000000000002</c:v>
                </c:pt>
                <c:pt idx="620">
                  <c:v>0.97644399999999998</c:v>
                </c:pt>
                <c:pt idx="621">
                  <c:v>0.97516800000000003</c:v>
                </c:pt>
                <c:pt idx="622">
                  <c:v>0.97421000000000002</c:v>
                </c:pt>
                <c:pt idx="623">
                  <c:v>0.97293300000000005</c:v>
                </c:pt>
                <c:pt idx="624">
                  <c:v>0.97293300000000005</c:v>
                </c:pt>
                <c:pt idx="625">
                  <c:v>0.97229500000000002</c:v>
                </c:pt>
                <c:pt idx="626">
                  <c:v>0.97261399999999998</c:v>
                </c:pt>
                <c:pt idx="627">
                  <c:v>0.97325300000000003</c:v>
                </c:pt>
                <c:pt idx="628">
                  <c:v>0.97421000000000002</c:v>
                </c:pt>
                <c:pt idx="629">
                  <c:v>0.97484800000000005</c:v>
                </c:pt>
                <c:pt idx="630">
                  <c:v>0.97516800000000003</c:v>
                </c:pt>
                <c:pt idx="631">
                  <c:v>0.97516800000000003</c:v>
                </c:pt>
                <c:pt idx="632">
                  <c:v>0.97421000000000002</c:v>
                </c:pt>
                <c:pt idx="633">
                  <c:v>0.97452899999999998</c:v>
                </c:pt>
                <c:pt idx="634">
                  <c:v>0.97484800000000005</c:v>
                </c:pt>
                <c:pt idx="635">
                  <c:v>0.97516800000000003</c:v>
                </c:pt>
                <c:pt idx="636">
                  <c:v>0.97548699999999999</c:v>
                </c:pt>
                <c:pt idx="637">
                  <c:v>0.97612500000000002</c:v>
                </c:pt>
                <c:pt idx="638">
                  <c:v>0.97548699999999999</c:v>
                </c:pt>
                <c:pt idx="639">
                  <c:v>0.97452899999999998</c:v>
                </c:pt>
                <c:pt idx="640">
                  <c:v>0.97452899999999998</c:v>
                </c:pt>
                <c:pt idx="641">
                  <c:v>0.97484800000000005</c:v>
                </c:pt>
                <c:pt idx="642">
                  <c:v>0.97484800000000005</c:v>
                </c:pt>
                <c:pt idx="643">
                  <c:v>0.97548699999999999</c:v>
                </c:pt>
                <c:pt idx="644">
                  <c:v>0.97580599999999995</c:v>
                </c:pt>
                <c:pt idx="645">
                  <c:v>0.97644399999999998</c:v>
                </c:pt>
                <c:pt idx="646">
                  <c:v>0.97516800000000003</c:v>
                </c:pt>
                <c:pt idx="647">
                  <c:v>0.97452899999999998</c:v>
                </c:pt>
                <c:pt idx="648">
                  <c:v>0.97325300000000003</c:v>
                </c:pt>
                <c:pt idx="649">
                  <c:v>0.97165699999999999</c:v>
                </c:pt>
                <c:pt idx="650">
                  <c:v>0.97006099999999995</c:v>
                </c:pt>
                <c:pt idx="651">
                  <c:v>0.96846500000000002</c:v>
                </c:pt>
                <c:pt idx="652">
                  <c:v>0.96814599999999995</c:v>
                </c:pt>
                <c:pt idx="653">
                  <c:v>0.96655000000000002</c:v>
                </c:pt>
                <c:pt idx="654">
                  <c:v>0.96559200000000001</c:v>
                </c:pt>
                <c:pt idx="655">
                  <c:v>0.96527300000000005</c:v>
                </c:pt>
                <c:pt idx="656">
                  <c:v>0.96559200000000001</c:v>
                </c:pt>
                <c:pt idx="657">
                  <c:v>0.96591099999999996</c:v>
                </c:pt>
                <c:pt idx="658">
                  <c:v>0.96655000000000002</c:v>
                </c:pt>
                <c:pt idx="659">
                  <c:v>0.96846500000000002</c:v>
                </c:pt>
                <c:pt idx="660">
                  <c:v>0.96878399999999998</c:v>
                </c:pt>
                <c:pt idx="661">
                  <c:v>0.96878399999999998</c:v>
                </c:pt>
                <c:pt idx="662">
                  <c:v>0.96910300000000005</c:v>
                </c:pt>
                <c:pt idx="663">
                  <c:v>0.96878399999999998</c:v>
                </c:pt>
                <c:pt idx="664">
                  <c:v>0.96846500000000002</c:v>
                </c:pt>
                <c:pt idx="665">
                  <c:v>0.96814599999999995</c:v>
                </c:pt>
                <c:pt idx="666">
                  <c:v>0.96846500000000002</c:v>
                </c:pt>
                <c:pt idx="667">
                  <c:v>0.96782599999999996</c:v>
                </c:pt>
                <c:pt idx="668">
                  <c:v>0.96718800000000005</c:v>
                </c:pt>
                <c:pt idx="669">
                  <c:v>0.96718800000000005</c:v>
                </c:pt>
                <c:pt idx="670">
                  <c:v>0.96718800000000005</c:v>
                </c:pt>
                <c:pt idx="671">
                  <c:v>0.96655000000000002</c:v>
                </c:pt>
                <c:pt idx="672">
                  <c:v>0.96591099999999996</c:v>
                </c:pt>
                <c:pt idx="673">
                  <c:v>0.96527300000000005</c:v>
                </c:pt>
                <c:pt idx="674">
                  <c:v>0.96399599999999996</c:v>
                </c:pt>
                <c:pt idx="675">
                  <c:v>0.96208099999999996</c:v>
                </c:pt>
                <c:pt idx="676">
                  <c:v>0.95952800000000005</c:v>
                </c:pt>
                <c:pt idx="677">
                  <c:v>0.95697399999999999</c:v>
                </c:pt>
                <c:pt idx="678">
                  <c:v>0.95442099999999996</c:v>
                </c:pt>
                <c:pt idx="679">
                  <c:v>0.95218599999999998</c:v>
                </c:pt>
                <c:pt idx="680">
                  <c:v>0.95091000000000003</c:v>
                </c:pt>
                <c:pt idx="681">
                  <c:v>0.94995200000000002</c:v>
                </c:pt>
                <c:pt idx="682">
                  <c:v>0.94803700000000002</c:v>
                </c:pt>
                <c:pt idx="683">
                  <c:v>0.94644099999999998</c:v>
                </c:pt>
                <c:pt idx="684">
                  <c:v>0.945164</c:v>
                </c:pt>
                <c:pt idx="685">
                  <c:v>0.94420700000000002</c:v>
                </c:pt>
                <c:pt idx="686">
                  <c:v>0.94388799999999995</c:v>
                </c:pt>
                <c:pt idx="687">
                  <c:v>0.94420700000000002</c:v>
                </c:pt>
                <c:pt idx="688">
                  <c:v>0.945164</c:v>
                </c:pt>
                <c:pt idx="689">
                  <c:v>0.94676000000000005</c:v>
                </c:pt>
                <c:pt idx="690">
                  <c:v>0.94803700000000002</c:v>
                </c:pt>
                <c:pt idx="691">
                  <c:v>0.95027099999999998</c:v>
                </c:pt>
                <c:pt idx="692">
                  <c:v>0.95282500000000003</c:v>
                </c:pt>
                <c:pt idx="693">
                  <c:v>0.95601700000000001</c:v>
                </c:pt>
                <c:pt idx="694">
                  <c:v>0.95920799999999995</c:v>
                </c:pt>
                <c:pt idx="695">
                  <c:v>0.96303899999999998</c:v>
                </c:pt>
                <c:pt idx="696">
                  <c:v>0.96718800000000005</c:v>
                </c:pt>
                <c:pt idx="697">
                  <c:v>0.97165699999999999</c:v>
                </c:pt>
                <c:pt idx="698">
                  <c:v>0.97676399999999997</c:v>
                </c:pt>
                <c:pt idx="699">
                  <c:v>0.98219000000000001</c:v>
                </c:pt>
                <c:pt idx="700">
                  <c:v>0.98729699999999998</c:v>
                </c:pt>
                <c:pt idx="701">
                  <c:v>0.99176500000000001</c:v>
                </c:pt>
                <c:pt idx="702">
                  <c:v>0.99687199999999998</c:v>
                </c:pt>
                <c:pt idx="703">
                  <c:v>1.000702</c:v>
                </c:pt>
                <c:pt idx="704">
                  <c:v>1.0035750000000001</c:v>
                </c:pt>
                <c:pt idx="705">
                  <c:v>1.00549</c:v>
                </c:pt>
                <c:pt idx="706">
                  <c:v>1.006767</c:v>
                </c:pt>
                <c:pt idx="707">
                  <c:v>1.0070859999999999</c:v>
                </c:pt>
                <c:pt idx="708">
                  <c:v>1.006448</c:v>
                </c:pt>
                <c:pt idx="709">
                  <c:v>1.005171</c:v>
                </c:pt>
                <c:pt idx="710">
                  <c:v>1.0035750000000001</c:v>
                </c:pt>
                <c:pt idx="711">
                  <c:v>1.001341</c:v>
                </c:pt>
                <c:pt idx="712">
                  <c:v>0.99814899999999995</c:v>
                </c:pt>
                <c:pt idx="713">
                  <c:v>0.99463800000000002</c:v>
                </c:pt>
                <c:pt idx="714">
                  <c:v>0.99048800000000004</c:v>
                </c:pt>
                <c:pt idx="715">
                  <c:v>0.98538099999999995</c:v>
                </c:pt>
                <c:pt idx="716">
                  <c:v>0.97963599999999995</c:v>
                </c:pt>
                <c:pt idx="717">
                  <c:v>0.97357199999999999</c:v>
                </c:pt>
                <c:pt idx="718">
                  <c:v>0.96718800000000005</c:v>
                </c:pt>
                <c:pt idx="719">
                  <c:v>0.96048500000000003</c:v>
                </c:pt>
                <c:pt idx="720">
                  <c:v>0.95442099999999996</c:v>
                </c:pt>
                <c:pt idx="721">
                  <c:v>0.94899500000000003</c:v>
                </c:pt>
                <c:pt idx="722">
                  <c:v>0.94356899999999999</c:v>
                </c:pt>
                <c:pt idx="723">
                  <c:v>0.94005799999999995</c:v>
                </c:pt>
                <c:pt idx="724">
                  <c:v>0.93718500000000005</c:v>
                </c:pt>
                <c:pt idx="725">
                  <c:v>0.93495099999999998</c:v>
                </c:pt>
                <c:pt idx="726">
                  <c:v>0.93335500000000005</c:v>
                </c:pt>
                <c:pt idx="727">
                  <c:v>0.93239700000000003</c:v>
                </c:pt>
                <c:pt idx="728">
                  <c:v>0.931759</c:v>
                </c:pt>
                <c:pt idx="729">
                  <c:v>0.93111999999999995</c:v>
                </c:pt>
                <c:pt idx="730">
                  <c:v>0.93111999999999995</c:v>
                </c:pt>
                <c:pt idx="731">
                  <c:v>0.93144000000000005</c:v>
                </c:pt>
                <c:pt idx="732">
                  <c:v>0.93271599999999999</c:v>
                </c:pt>
                <c:pt idx="733">
                  <c:v>0.93463099999999999</c:v>
                </c:pt>
                <c:pt idx="734">
                  <c:v>0.93782299999999996</c:v>
                </c:pt>
                <c:pt idx="735">
                  <c:v>0.941334</c:v>
                </c:pt>
                <c:pt idx="736">
                  <c:v>0.94548399999999999</c:v>
                </c:pt>
                <c:pt idx="737">
                  <c:v>0.95059099999999996</c:v>
                </c:pt>
                <c:pt idx="738">
                  <c:v>0.95537799999999995</c:v>
                </c:pt>
                <c:pt idx="739">
                  <c:v>0.95984700000000001</c:v>
                </c:pt>
                <c:pt idx="740">
                  <c:v>0.96367700000000001</c:v>
                </c:pt>
                <c:pt idx="741">
                  <c:v>0.96718800000000005</c:v>
                </c:pt>
                <c:pt idx="742">
                  <c:v>0.97006099999999995</c:v>
                </c:pt>
                <c:pt idx="743">
                  <c:v>0.97165699999999999</c:v>
                </c:pt>
                <c:pt idx="744">
                  <c:v>0.97325300000000003</c:v>
                </c:pt>
                <c:pt idx="745">
                  <c:v>0.97452899999999998</c:v>
                </c:pt>
                <c:pt idx="746">
                  <c:v>0.97548699999999999</c:v>
                </c:pt>
                <c:pt idx="747">
                  <c:v>0.97644399999999998</c:v>
                </c:pt>
                <c:pt idx="748">
                  <c:v>0.97804000000000002</c:v>
                </c:pt>
                <c:pt idx="749">
                  <c:v>0.97931699999999999</c:v>
                </c:pt>
                <c:pt idx="750">
                  <c:v>0.98027500000000001</c:v>
                </c:pt>
                <c:pt idx="751">
                  <c:v>0.98123199999999999</c:v>
                </c:pt>
                <c:pt idx="752">
                  <c:v>0.98187000000000002</c:v>
                </c:pt>
                <c:pt idx="753">
                  <c:v>0.98219000000000001</c:v>
                </c:pt>
                <c:pt idx="754">
                  <c:v>0.98155099999999995</c:v>
                </c:pt>
                <c:pt idx="755">
                  <c:v>0.98091300000000003</c:v>
                </c:pt>
                <c:pt idx="756">
                  <c:v>0.97963599999999995</c:v>
                </c:pt>
                <c:pt idx="757">
                  <c:v>0.97708300000000003</c:v>
                </c:pt>
                <c:pt idx="758">
                  <c:v>0.97421000000000002</c:v>
                </c:pt>
                <c:pt idx="759">
                  <c:v>0.97101800000000005</c:v>
                </c:pt>
                <c:pt idx="760">
                  <c:v>0.96750700000000001</c:v>
                </c:pt>
                <c:pt idx="761">
                  <c:v>0.96367700000000001</c:v>
                </c:pt>
                <c:pt idx="762">
                  <c:v>0.96016599999999996</c:v>
                </c:pt>
                <c:pt idx="763">
                  <c:v>0.95697399999999999</c:v>
                </c:pt>
                <c:pt idx="764">
                  <c:v>0.95378200000000002</c:v>
                </c:pt>
                <c:pt idx="765">
                  <c:v>0.95122899999999999</c:v>
                </c:pt>
                <c:pt idx="766">
                  <c:v>0.94899500000000003</c:v>
                </c:pt>
                <c:pt idx="767">
                  <c:v>0.94708000000000003</c:v>
                </c:pt>
                <c:pt idx="768">
                  <c:v>0.945164</c:v>
                </c:pt>
                <c:pt idx="769">
                  <c:v>0.94356899999999999</c:v>
                </c:pt>
                <c:pt idx="770">
                  <c:v>0.94293000000000005</c:v>
                </c:pt>
                <c:pt idx="771">
                  <c:v>0.94197299999999995</c:v>
                </c:pt>
                <c:pt idx="772">
                  <c:v>0.94101500000000005</c:v>
                </c:pt>
                <c:pt idx="773">
                  <c:v>0.939419</c:v>
                </c:pt>
                <c:pt idx="774">
                  <c:v>0.93814200000000003</c:v>
                </c:pt>
                <c:pt idx="775">
                  <c:v>0.93686599999999998</c:v>
                </c:pt>
                <c:pt idx="776">
                  <c:v>0.935589</c:v>
                </c:pt>
                <c:pt idx="777">
                  <c:v>0.93495099999999998</c:v>
                </c:pt>
                <c:pt idx="778">
                  <c:v>0.93495099999999998</c:v>
                </c:pt>
                <c:pt idx="779">
                  <c:v>0.935589</c:v>
                </c:pt>
                <c:pt idx="780">
                  <c:v>0.937504</c:v>
                </c:pt>
                <c:pt idx="781">
                  <c:v>0.93814200000000003</c:v>
                </c:pt>
                <c:pt idx="782">
                  <c:v>0.93910000000000005</c:v>
                </c:pt>
                <c:pt idx="783">
                  <c:v>0.93973799999999996</c:v>
                </c:pt>
                <c:pt idx="784">
                  <c:v>0.94037700000000002</c:v>
                </c:pt>
                <c:pt idx="785">
                  <c:v>0.94069599999999998</c:v>
                </c:pt>
                <c:pt idx="786">
                  <c:v>0.94037700000000002</c:v>
                </c:pt>
                <c:pt idx="787">
                  <c:v>0.93910000000000005</c:v>
                </c:pt>
                <c:pt idx="788">
                  <c:v>0.937504</c:v>
                </c:pt>
                <c:pt idx="789">
                  <c:v>0.935589</c:v>
                </c:pt>
                <c:pt idx="790">
                  <c:v>0.93335500000000005</c:v>
                </c:pt>
                <c:pt idx="791">
                  <c:v>0.93144000000000005</c:v>
                </c:pt>
                <c:pt idx="792">
                  <c:v>0.92920499999999995</c:v>
                </c:pt>
                <c:pt idx="793">
                  <c:v>0.92697099999999999</c:v>
                </c:pt>
                <c:pt idx="794">
                  <c:v>0.92377900000000002</c:v>
                </c:pt>
                <c:pt idx="795">
                  <c:v>0.92154499999999995</c:v>
                </c:pt>
                <c:pt idx="796">
                  <c:v>0.91931099999999999</c:v>
                </c:pt>
                <c:pt idx="797">
                  <c:v>0.91675700000000004</c:v>
                </c:pt>
                <c:pt idx="798">
                  <c:v>0.91420400000000002</c:v>
                </c:pt>
                <c:pt idx="799">
                  <c:v>0.91101200000000004</c:v>
                </c:pt>
                <c:pt idx="800">
                  <c:v>0.90654299999999999</c:v>
                </c:pt>
                <c:pt idx="801">
                  <c:v>0.90207499999999996</c:v>
                </c:pt>
                <c:pt idx="802">
                  <c:v>0.89856400000000003</c:v>
                </c:pt>
                <c:pt idx="803">
                  <c:v>0.89537199999999995</c:v>
                </c:pt>
                <c:pt idx="804">
                  <c:v>0.89217999999999997</c:v>
                </c:pt>
                <c:pt idx="805">
                  <c:v>0.888988</c:v>
                </c:pt>
                <c:pt idx="806">
                  <c:v>0.88579600000000003</c:v>
                </c:pt>
                <c:pt idx="807">
                  <c:v>0.883243</c:v>
                </c:pt>
                <c:pt idx="808">
                  <c:v>0.88005100000000003</c:v>
                </c:pt>
                <c:pt idx="809">
                  <c:v>0.877498</c:v>
                </c:pt>
                <c:pt idx="810">
                  <c:v>0.87526300000000001</c:v>
                </c:pt>
                <c:pt idx="811">
                  <c:v>0.87334800000000001</c:v>
                </c:pt>
                <c:pt idx="812">
                  <c:v>0.87207199999999996</c:v>
                </c:pt>
                <c:pt idx="813">
                  <c:v>0.87079499999999999</c:v>
                </c:pt>
                <c:pt idx="814">
                  <c:v>0.87079499999999999</c:v>
                </c:pt>
                <c:pt idx="815">
                  <c:v>0.87015600000000004</c:v>
                </c:pt>
                <c:pt idx="816">
                  <c:v>0.86951800000000001</c:v>
                </c:pt>
                <c:pt idx="817">
                  <c:v>0.86887999999999999</c:v>
                </c:pt>
                <c:pt idx="818">
                  <c:v>0.86792199999999997</c:v>
                </c:pt>
                <c:pt idx="819">
                  <c:v>0.86728400000000005</c:v>
                </c:pt>
                <c:pt idx="820">
                  <c:v>0.86696499999999999</c:v>
                </c:pt>
                <c:pt idx="821">
                  <c:v>0.86760300000000001</c:v>
                </c:pt>
                <c:pt idx="822">
                  <c:v>0.86728400000000005</c:v>
                </c:pt>
                <c:pt idx="823">
                  <c:v>0.86632600000000004</c:v>
                </c:pt>
                <c:pt idx="824">
                  <c:v>0.86536900000000005</c:v>
                </c:pt>
                <c:pt idx="825">
                  <c:v>0.86441100000000004</c:v>
                </c:pt>
                <c:pt idx="826">
                  <c:v>0.86441100000000004</c:v>
                </c:pt>
                <c:pt idx="827">
                  <c:v>0.86441100000000004</c:v>
                </c:pt>
                <c:pt idx="828">
                  <c:v>0.86536900000000005</c:v>
                </c:pt>
                <c:pt idx="829">
                  <c:v>0.86632600000000004</c:v>
                </c:pt>
                <c:pt idx="830">
                  <c:v>0.86728400000000005</c:v>
                </c:pt>
                <c:pt idx="831">
                  <c:v>0.86760300000000001</c:v>
                </c:pt>
                <c:pt idx="832">
                  <c:v>0.86760300000000001</c:v>
                </c:pt>
                <c:pt idx="833">
                  <c:v>0.86792199999999997</c:v>
                </c:pt>
                <c:pt idx="834">
                  <c:v>0.86792199999999997</c:v>
                </c:pt>
                <c:pt idx="835">
                  <c:v>0.86728400000000005</c:v>
                </c:pt>
                <c:pt idx="836">
                  <c:v>0.86696499999999999</c:v>
                </c:pt>
                <c:pt idx="837">
                  <c:v>0.86600699999999997</c:v>
                </c:pt>
                <c:pt idx="838">
                  <c:v>0.86504999999999999</c:v>
                </c:pt>
                <c:pt idx="839">
                  <c:v>0.86409199999999997</c:v>
                </c:pt>
                <c:pt idx="840">
                  <c:v>0.862815</c:v>
                </c:pt>
                <c:pt idx="841">
                  <c:v>0.86185800000000001</c:v>
                </c:pt>
                <c:pt idx="842">
                  <c:v>0.86058100000000004</c:v>
                </c:pt>
                <c:pt idx="843">
                  <c:v>0.85994300000000001</c:v>
                </c:pt>
                <c:pt idx="844">
                  <c:v>0.85866600000000004</c:v>
                </c:pt>
                <c:pt idx="845">
                  <c:v>0.85738899999999996</c:v>
                </c:pt>
                <c:pt idx="846">
                  <c:v>0.85579300000000003</c:v>
                </c:pt>
                <c:pt idx="847">
                  <c:v>0.85419699999999998</c:v>
                </c:pt>
                <c:pt idx="848">
                  <c:v>0.85228199999999998</c:v>
                </c:pt>
                <c:pt idx="849">
                  <c:v>0.85036699999999998</c:v>
                </c:pt>
                <c:pt idx="850">
                  <c:v>0.84813300000000003</c:v>
                </c:pt>
                <c:pt idx="851">
                  <c:v>0.84621800000000003</c:v>
                </c:pt>
                <c:pt idx="852">
                  <c:v>0.84430300000000003</c:v>
                </c:pt>
                <c:pt idx="853">
                  <c:v>0.842387</c:v>
                </c:pt>
                <c:pt idx="854">
                  <c:v>0.840472</c:v>
                </c:pt>
                <c:pt idx="855">
                  <c:v>0.83887599999999996</c:v>
                </c:pt>
                <c:pt idx="856">
                  <c:v>0.83696099999999996</c:v>
                </c:pt>
                <c:pt idx="857">
                  <c:v>0.83568500000000001</c:v>
                </c:pt>
                <c:pt idx="858">
                  <c:v>0.83504599999999995</c:v>
                </c:pt>
                <c:pt idx="859">
                  <c:v>0.83440800000000004</c:v>
                </c:pt>
                <c:pt idx="860">
                  <c:v>0.83408899999999997</c:v>
                </c:pt>
                <c:pt idx="861">
                  <c:v>0.83440800000000004</c:v>
                </c:pt>
                <c:pt idx="862">
                  <c:v>0.83536500000000002</c:v>
                </c:pt>
                <c:pt idx="863">
                  <c:v>0.836642</c:v>
                </c:pt>
                <c:pt idx="864">
                  <c:v>0.83887599999999996</c:v>
                </c:pt>
                <c:pt idx="865">
                  <c:v>0.840472</c:v>
                </c:pt>
                <c:pt idx="866">
                  <c:v>0.842387</c:v>
                </c:pt>
                <c:pt idx="867">
                  <c:v>0.84398300000000004</c:v>
                </c:pt>
                <c:pt idx="868">
                  <c:v>0.84589800000000004</c:v>
                </c:pt>
                <c:pt idx="869">
                  <c:v>0.84717500000000001</c:v>
                </c:pt>
                <c:pt idx="870">
                  <c:v>0.84813300000000003</c:v>
                </c:pt>
                <c:pt idx="871">
                  <c:v>0.84909000000000001</c:v>
                </c:pt>
                <c:pt idx="872">
                  <c:v>0.84813300000000003</c:v>
                </c:pt>
                <c:pt idx="873">
                  <c:v>0.84781399999999996</c:v>
                </c:pt>
                <c:pt idx="874">
                  <c:v>0.84717500000000001</c:v>
                </c:pt>
                <c:pt idx="875">
                  <c:v>0.84621800000000003</c:v>
                </c:pt>
                <c:pt idx="876">
                  <c:v>0.84526000000000001</c:v>
                </c:pt>
                <c:pt idx="877">
                  <c:v>0.84430300000000003</c:v>
                </c:pt>
                <c:pt idx="878">
                  <c:v>0.84270699999999998</c:v>
                </c:pt>
                <c:pt idx="879">
                  <c:v>0.83983399999999997</c:v>
                </c:pt>
                <c:pt idx="880">
                  <c:v>0.838557</c:v>
                </c:pt>
                <c:pt idx="881">
                  <c:v>0.836642</c:v>
                </c:pt>
                <c:pt idx="882">
                  <c:v>0.834727</c:v>
                </c:pt>
                <c:pt idx="883">
                  <c:v>0.83249300000000004</c:v>
                </c:pt>
                <c:pt idx="884">
                  <c:v>0.82993899999999998</c:v>
                </c:pt>
                <c:pt idx="885">
                  <c:v>0.82802399999999998</c:v>
                </c:pt>
                <c:pt idx="886">
                  <c:v>0.82547099999999995</c:v>
                </c:pt>
                <c:pt idx="887">
                  <c:v>0.82323599999999997</c:v>
                </c:pt>
                <c:pt idx="888">
                  <c:v>0.82036399999999998</c:v>
                </c:pt>
                <c:pt idx="889">
                  <c:v>0.81749099999999997</c:v>
                </c:pt>
                <c:pt idx="890">
                  <c:v>0.81493800000000005</c:v>
                </c:pt>
                <c:pt idx="891">
                  <c:v>0.81174599999999997</c:v>
                </c:pt>
                <c:pt idx="892">
                  <c:v>0.81015000000000004</c:v>
                </c:pt>
                <c:pt idx="893">
                  <c:v>0.80759700000000001</c:v>
                </c:pt>
                <c:pt idx="894">
                  <c:v>0.80472399999999999</c:v>
                </c:pt>
                <c:pt idx="895">
                  <c:v>0.80185099999999998</c:v>
                </c:pt>
                <c:pt idx="896">
                  <c:v>0.79929799999999995</c:v>
                </c:pt>
                <c:pt idx="897">
                  <c:v>0.79674400000000001</c:v>
                </c:pt>
                <c:pt idx="898">
                  <c:v>0.79387200000000002</c:v>
                </c:pt>
                <c:pt idx="899">
                  <c:v>0.79227599999999998</c:v>
                </c:pt>
                <c:pt idx="900">
                  <c:v>0.78940299999999997</c:v>
                </c:pt>
                <c:pt idx="901">
                  <c:v>0.78652999999999995</c:v>
                </c:pt>
                <c:pt idx="902">
                  <c:v>0.78333900000000001</c:v>
                </c:pt>
                <c:pt idx="903">
                  <c:v>0.77982799999999997</c:v>
                </c:pt>
                <c:pt idx="904">
                  <c:v>0.77695499999999995</c:v>
                </c:pt>
                <c:pt idx="905">
                  <c:v>0.77408200000000005</c:v>
                </c:pt>
                <c:pt idx="906">
                  <c:v>0.77120999999999995</c:v>
                </c:pt>
                <c:pt idx="907">
                  <c:v>0.76769900000000002</c:v>
                </c:pt>
                <c:pt idx="908">
                  <c:v>0.76450700000000005</c:v>
                </c:pt>
                <c:pt idx="909">
                  <c:v>0.76195299999999999</c:v>
                </c:pt>
                <c:pt idx="910">
                  <c:v>0.75939999999999996</c:v>
                </c:pt>
                <c:pt idx="911">
                  <c:v>0.75716600000000001</c:v>
                </c:pt>
                <c:pt idx="912">
                  <c:v>0.75525100000000001</c:v>
                </c:pt>
                <c:pt idx="913">
                  <c:v>0.75365499999999996</c:v>
                </c:pt>
                <c:pt idx="914">
                  <c:v>0.75269699999999995</c:v>
                </c:pt>
                <c:pt idx="915">
                  <c:v>0.75141999999999998</c:v>
                </c:pt>
                <c:pt idx="916">
                  <c:v>0.75014400000000003</c:v>
                </c:pt>
                <c:pt idx="917">
                  <c:v>0.74886699999999995</c:v>
                </c:pt>
                <c:pt idx="918">
                  <c:v>0.74758999999999998</c:v>
                </c:pt>
                <c:pt idx="919">
                  <c:v>0.74663299999999999</c:v>
                </c:pt>
                <c:pt idx="920">
                  <c:v>0.74503699999999995</c:v>
                </c:pt>
                <c:pt idx="921">
                  <c:v>0.74344100000000002</c:v>
                </c:pt>
                <c:pt idx="922">
                  <c:v>0.74152600000000002</c:v>
                </c:pt>
                <c:pt idx="923">
                  <c:v>0.73992999999999998</c:v>
                </c:pt>
                <c:pt idx="924">
                  <c:v>0.73769499999999999</c:v>
                </c:pt>
                <c:pt idx="925">
                  <c:v>0.73514199999999996</c:v>
                </c:pt>
                <c:pt idx="926">
                  <c:v>0.73258900000000005</c:v>
                </c:pt>
                <c:pt idx="927">
                  <c:v>0.73067300000000002</c:v>
                </c:pt>
                <c:pt idx="928">
                  <c:v>0.72875800000000002</c:v>
                </c:pt>
                <c:pt idx="929">
                  <c:v>0.72652399999999995</c:v>
                </c:pt>
                <c:pt idx="930">
                  <c:v>0.72365100000000004</c:v>
                </c:pt>
                <c:pt idx="931">
                  <c:v>0.72141699999999997</c:v>
                </c:pt>
                <c:pt idx="932">
                  <c:v>0.71854399999999996</c:v>
                </c:pt>
                <c:pt idx="933">
                  <c:v>0.71567199999999997</c:v>
                </c:pt>
                <c:pt idx="934">
                  <c:v>0.71248</c:v>
                </c:pt>
                <c:pt idx="935">
                  <c:v>0.70960699999999999</c:v>
                </c:pt>
                <c:pt idx="936">
                  <c:v>0.70705399999999996</c:v>
                </c:pt>
                <c:pt idx="937">
                  <c:v>0.70418099999999995</c:v>
                </c:pt>
                <c:pt idx="938">
                  <c:v>0.70162800000000003</c:v>
                </c:pt>
                <c:pt idx="939">
                  <c:v>0.69875500000000001</c:v>
                </c:pt>
                <c:pt idx="940">
                  <c:v>0.69620199999999999</c:v>
                </c:pt>
                <c:pt idx="941">
                  <c:v>0.69364800000000004</c:v>
                </c:pt>
                <c:pt idx="942">
                  <c:v>0.69109500000000001</c:v>
                </c:pt>
                <c:pt idx="943">
                  <c:v>0.68790300000000004</c:v>
                </c:pt>
                <c:pt idx="944">
                  <c:v>0.68471099999999996</c:v>
                </c:pt>
                <c:pt idx="945">
                  <c:v>0.68151899999999999</c:v>
                </c:pt>
                <c:pt idx="946">
                  <c:v>0.67832700000000001</c:v>
                </c:pt>
                <c:pt idx="947">
                  <c:v>0.67481599999999997</c:v>
                </c:pt>
                <c:pt idx="948">
                  <c:v>0.67130500000000004</c:v>
                </c:pt>
                <c:pt idx="949">
                  <c:v>0.66747500000000004</c:v>
                </c:pt>
                <c:pt idx="950">
                  <c:v>0.66332599999999997</c:v>
                </c:pt>
                <c:pt idx="951">
                  <c:v>0.65981500000000004</c:v>
                </c:pt>
                <c:pt idx="952">
                  <c:v>0.65694200000000003</c:v>
                </c:pt>
                <c:pt idx="953">
                  <c:v>0.65407000000000004</c:v>
                </c:pt>
                <c:pt idx="954">
                  <c:v>0.65183500000000005</c:v>
                </c:pt>
                <c:pt idx="955">
                  <c:v>0.64992000000000005</c:v>
                </c:pt>
                <c:pt idx="956">
                  <c:v>0.64768599999999998</c:v>
                </c:pt>
                <c:pt idx="957">
                  <c:v>0.64449400000000001</c:v>
                </c:pt>
                <c:pt idx="958">
                  <c:v>0.64226000000000005</c:v>
                </c:pt>
                <c:pt idx="959">
                  <c:v>0.64034500000000005</c:v>
                </c:pt>
                <c:pt idx="960">
                  <c:v>0.63843000000000005</c:v>
                </c:pt>
                <c:pt idx="961">
                  <c:v>0.63651400000000002</c:v>
                </c:pt>
                <c:pt idx="962">
                  <c:v>0.63491900000000001</c:v>
                </c:pt>
                <c:pt idx="963">
                  <c:v>0.633961</c:v>
                </c:pt>
                <c:pt idx="964">
                  <c:v>0.63236499999999995</c:v>
                </c:pt>
                <c:pt idx="965">
                  <c:v>0.63108799999999998</c:v>
                </c:pt>
                <c:pt idx="966">
                  <c:v>0.62981200000000004</c:v>
                </c:pt>
                <c:pt idx="967">
                  <c:v>0.62885400000000002</c:v>
                </c:pt>
                <c:pt idx="968">
                  <c:v>0.62789700000000004</c:v>
                </c:pt>
                <c:pt idx="969">
                  <c:v>0.62693900000000002</c:v>
                </c:pt>
                <c:pt idx="970">
                  <c:v>0.62693900000000002</c:v>
                </c:pt>
                <c:pt idx="971">
                  <c:v>0.62598100000000001</c:v>
                </c:pt>
                <c:pt idx="972">
                  <c:v>0.62470499999999995</c:v>
                </c:pt>
                <c:pt idx="973">
                  <c:v>0.62342799999999998</c:v>
                </c:pt>
                <c:pt idx="974">
                  <c:v>0.62215100000000001</c:v>
                </c:pt>
                <c:pt idx="975">
                  <c:v>0.62087499999999995</c:v>
                </c:pt>
                <c:pt idx="976">
                  <c:v>0.61959799999999998</c:v>
                </c:pt>
                <c:pt idx="977">
                  <c:v>0.61927900000000002</c:v>
                </c:pt>
                <c:pt idx="978">
                  <c:v>0.61832100000000001</c:v>
                </c:pt>
                <c:pt idx="979">
                  <c:v>0.61704400000000004</c:v>
                </c:pt>
                <c:pt idx="980">
                  <c:v>0.61608700000000005</c:v>
                </c:pt>
                <c:pt idx="981">
                  <c:v>0.615448</c:v>
                </c:pt>
                <c:pt idx="982">
                  <c:v>0.61512900000000004</c:v>
                </c:pt>
                <c:pt idx="983">
                  <c:v>0.61480999999999997</c:v>
                </c:pt>
                <c:pt idx="984">
                  <c:v>0.61512900000000004</c:v>
                </c:pt>
                <c:pt idx="985">
                  <c:v>0.61512900000000004</c:v>
                </c:pt>
                <c:pt idx="986">
                  <c:v>0.61512900000000004</c:v>
                </c:pt>
                <c:pt idx="987">
                  <c:v>0.61480999999999997</c:v>
                </c:pt>
                <c:pt idx="988">
                  <c:v>0.61385199999999995</c:v>
                </c:pt>
                <c:pt idx="989">
                  <c:v>0.61289499999999997</c:v>
                </c:pt>
                <c:pt idx="990">
                  <c:v>0.61193699999999995</c:v>
                </c:pt>
                <c:pt idx="991">
                  <c:v>0.61097999999999997</c:v>
                </c:pt>
                <c:pt idx="992">
                  <c:v>0.60970299999999999</c:v>
                </c:pt>
                <c:pt idx="993">
                  <c:v>0.60778799999999999</c:v>
                </c:pt>
                <c:pt idx="994">
                  <c:v>0.60555400000000004</c:v>
                </c:pt>
                <c:pt idx="995">
                  <c:v>0.60299999999999998</c:v>
                </c:pt>
                <c:pt idx="996">
                  <c:v>0.60044699999999995</c:v>
                </c:pt>
                <c:pt idx="997">
                  <c:v>0.59853199999999995</c:v>
                </c:pt>
                <c:pt idx="998">
                  <c:v>0.59597800000000001</c:v>
                </c:pt>
                <c:pt idx="999">
                  <c:v>0.59342499999999998</c:v>
                </c:pt>
                <c:pt idx="1000">
                  <c:v>0.59023300000000001</c:v>
                </c:pt>
                <c:pt idx="1001">
                  <c:v>0.58735999999999999</c:v>
                </c:pt>
                <c:pt idx="1002">
                  <c:v>0.58384899999999995</c:v>
                </c:pt>
                <c:pt idx="1003">
                  <c:v>0.58033800000000002</c:v>
                </c:pt>
                <c:pt idx="1004">
                  <c:v>0.57650800000000002</c:v>
                </c:pt>
                <c:pt idx="1005">
                  <c:v>0.57331600000000005</c:v>
                </c:pt>
                <c:pt idx="1006">
                  <c:v>0.57044399999999995</c:v>
                </c:pt>
                <c:pt idx="1007">
                  <c:v>0.56820899999999996</c:v>
                </c:pt>
                <c:pt idx="1008">
                  <c:v>0.56629399999999996</c:v>
                </c:pt>
                <c:pt idx="1009">
                  <c:v>0.56533699999999998</c:v>
                </c:pt>
                <c:pt idx="1010">
                  <c:v>0.56437899999999996</c:v>
                </c:pt>
                <c:pt idx="1011">
                  <c:v>0.56374100000000005</c:v>
                </c:pt>
                <c:pt idx="1012">
                  <c:v>0.56374100000000005</c:v>
                </c:pt>
                <c:pt idx="1013">
                  <c:v>0.56406000000000001</c:v>
                </c:pt>
                <c:pt idx="1014">
                  <c:v>0.56469800000000003</c:v>
                </c:pt>
                <c:pt idx="1015">
                  <c:v>0.56501800000000002</c:v>
                </c:pt>
                <c:pt idx="1016">
                  <c:v>0.56501800000000002</c:v>
                </c:pt>
                <c:pt idx="1017">
                  <c:v>0.56501800000000002</c:v>
                </c:pt>
                <c:pt idx="1018">
                  <c:v>0.56501800000000002</c:v>
                </c:pt>
                <c:pt idx="1019">
                  <c:v>0.56533699999999998</c:v>
                </c:pt>
                <c:pt idx="1020">
                  <c:v>0.56565600000000005</c:v>
                </c:pt>
                <c:pt idx="1021">
                  <c:v>0.56437899999999996</c:v>
                </c:pt>
                <c:pt idx="1022">
                  <c:v>0.56374100000000005</c:v>
                </c:pt>
                <c:pt idx="1023">
                  <c:v>0.56278300000000003</c:v>
                </c:pt>
                <c:pt idx="1024">
                  <c:v>0.56214500000000001</c:v>
                </c:pt>
                <c:pt idx="1025">
                  <c:v>0.56118699999999999</c:v>
                </c:pt>
                <c:pt idx="1026">
                  <c:v>0.56023000000000001</c:v>
                </c:pt>
                <c:pt idx="1027">
                  <c:v>0.55895300000000003</c:v>
                </c:pt>
                <c:pt idx="1028">
                  <c:v>0.55671899999999996</c:v>
                </c:pt>
                <c:pt idx="1029">
                  <c:v>0.55512300000000003</c:v>
                </c:pt>
                <c:pt idx="1030">
                  <c:v>0.55320800000000003</c:v>
                </c:pt>
                <c:pt idx="1031">
                  <c:v>0.55097300000000005</c:v>
                </c:pt>
                <c:pt idx="1032">
                  <c:v>0.54842000000000002</c:v>
                </c:pt>
                <c:pt idx="1033">
                  <c:v>0.54650500000000002</c:v>
                </c:pt>
                <c:pt idx="1034">
                  <c:v>0.543632</c:v>
                </c:pt>
                <c:pt idx="1035">
                  <c:v>0.54012099999999996</c:v>
                </c:pt>
                <c:pt idx="1036">
                  <c:v>0.537887</c:v>
                </c:pt>
                <c:pt idx="1037">
                  <c:v>0.53533399999999998</c:v>
                </c:pt>
                <c:pt idx="1038">
                  <c:v>0.53278000000000003</c:v>
                </c:pt>
                <c:pt idx="1039">
                  <c:v>0.52990700000000002</c:v>
                </c:pt>
                <c:pt idx="1040">
                  <c:v>0.52735399999999999</c:v>
                </c:pt>
                <c:pt idx="1041">
                  <c:v>0.52607700000000002</c:v>
                </c:pt>
                <c:pt idx="1042">
                  <c:v>0.52320500000000003</c:v>
                </c:pt>
                <c:pt idx="1043">
                  <c:v>0.521289</c:v>
                </c:pt>
                <c:pt idx="1044">
                  <c:v>0.519374</c:v>
                </c:pt>
                <c:pt idx="1045">
                  <c:v>0.51714000000000004</c:v>
                </c:pt>
                <c:pt idx="1046">
                  <c:v>0.51458700000000002</c:v>
                </c:pt>
                <c:pt idx="1047">
                  <c:v>0.51203299999999996</c:v>
                </c:pt>
                <c:pt idx="1048">
                  <c:v>0.51043700000000003</c:v>
                </c:pt>
                <c:pt idx="1049">
                  <c:v>0.50724499999999995</c:v>
                </c:pt>
                <c:pt idx="1050">
                  <c:v>0.50437299999999996</c:v>
                </c:pt>
                <c:pt idx="1051">
                  <c:v>0.50149999999999995</c:v>
                </c:pt>
                <c:pt idx="1052">
                  <c:v>0.49926599999999999</c:v>
                </c:pt>
                <c:pt idx="1053">
                  <c:v>0.49671199999999999</c:v>
                </c:pt>
                <c:pt idx="1054">
                  <c:v>0.49479699999999999</c:v>
                </c:pt>
                <c:pt idx="1055">
                  <c:v>0.49384</c:v>
                </c:pt>
                <c:pt idx="1056">
                  <c:v>0.491925</c:v>
                </c:pt>
                <c:pt idx="1057">
                  <c:v>0.48969000000000001</c:v>
                </c:pt>
                <c:pt idx="1058">
                  <c:v>0.48777500000000001</c:v>
                </c:pt>
                <c:pt idx="1059">
                  <c:v>0.48617899999999997</c:v>
                </c:pt>
                <c:pt idx="1060">
                  <c:v>0.48490299999999997</c:v>
                </c:pt>
                <c:pt idx="1061">
                  <c:v>0.48266799999999999</c:v>
                </c:pt>
                <c:pt idx="1062">
                  <c:v>0.481711</c:v>
                </c:pt>
                <c:pt idx="1063">
                  <c:v>0.48075299999999999</c:v>
                </c:pt>
                <c:pt idx="1064">
                  <c:v>0.479796</c:v>
                </c:pt>
                <c:pt idx="1065">
                  <c:v>0.47883799999999999</c:v>
                </c:pt>
                <c:pt idx="1066">
                  <c:v>0.477881</c:v>
                </c:pt>
                <c:pt idx="1067">
                  <c:v>0.477242</c:v>
                </c:pt>
                <c:pt idx="1068">
                  <c:v>0.47628500000000001</c:v>
                </c:pt>
                <c:pt idx="1069">
                  <c:v>0.47564600000000001</c:v>
                </c:pt>
                <c:pt idx="1070">
                  <c:v>0.475327</c:v>
                </c:pt>
                <c:pt idx="1071">
                  <c:v>0.47500799999999999</c:v>
                </c:pt>
                <c:pt idx="1072">
                  <c:v>0.47437000000000001</c:v>
                </c:pt>
                <c:pt idx="1073">
                  <c:v>0.47405000000000003</c:v>
                </c:pt>
                <c:pt idx="1074">
                  <c:v>0.47373100000000001</c:v>
                </c:pt>
                <c:pt idx="1075">
                  <c:v>0.47405000000000003</c:v>
                </c:pt>
                <c:pt idx="1076">
                  <c:v>0.47405000000000003</c:v>
                </c:pt>
                <c:pt idx="1077">
                  <c:v>0.47500799999999999</c:v>
                </c:pt>
                <c:pt idx="1078">
                  <c:v>0.475327</c:v>
                </c:pt>
                <c:pt idx="1079">
                  <c:v>0.475327</c:v>
                </c:pt>
                <c:pt idx="1080">
                  <c:v>0.47468900000000003</c:v>
                </c:pt>
                <c:pt idx="1081">
                  <c:v>0.47468900000000003</c:v>
                </c:pt>
                <c:pt idx="1082">
                  <c:v>0.47468900000000003</c:v>
                </c:pt>
                <c:pt idx="1083">
                  <c:v>0.47373100000000001</c:v>
                </c:pt>
                <c:pt idx="1084">
                  <c:v>0.47277400000000003</c:v>
                </c:pt>
                <c:pt idx="1085">
                  <c:v>0.47117799999999999</c:v>
                </c:pt>
                <c:pt idx="1086">
                  <c:v>0.46990100000000001</c:v>
                </c:pt>
                <c:pt idx="1087">
                  <c:v>0.467667</c:v>
                </c:pt>
                <c:pt idx="1088">
                  <c:v>0.465752</c:v>
                </c:pt>
                <c:pt idx="1089">
                  <c:v>0.463837</c:v>
                </c:pt>
                <c:pt idx="1090">
                  <c:v>0.46160200000000001</c:v>
                </c:pt>
                <c:pt idx="1091">
                  <c:v>0.45904899999999998</c:v>
                </c:pt>
                <c:pt idx="1092">
                  <c:v>0.45649499999999998</c:v>
                </c:pt>
                <c:pt idx="1093">
                  <c:v>0.452984</c:v>
                </c:pt>
                <c:pt idx="1094">
                  <c:v>0.44883499999999998</c:v>
                </c:pt>
                <c:pt idx="1095">
                  <c:v>0.44468600000000003</c:v>
                </c:pt>
                <c:pt idx="1096">
                  <c:v>0.44117499999999998</c:v>
                </c:pt>
                <c:pt idx="1097">
                  <c:v>0.43734400000000001</c:v>
                </c:pt>
                <c:pt idx="1098">
                  <c:v>0.43415300000000001</c:v>
                </c:pt>
                <c:pt idx="1099">
                  <c:v>0.43128</c:v>
                </c:pt>
                <c:pt idx="1100">
                  <c:v>0.428726</c:v>
                </c:pt>
                <c:pt idx="1101">
                  <c:v>0.42617300000000002</c:v>
                </c:pt>
                <c:pt idx="1102">
                  <c:v>0.42425800000000002</c:v>
                </c:pt>
                <c:pt idx="1103">
                  <c:v>0.42266199999999998</c:v>
                </c:pt>
                <c:pt idx="1104">
                  <c:v>0.42074699999999998</c:v>
                </c:pt>
                <c:pt idx="1105">
                  <c:v>0.41978900000000002</c:v>
                </c:pt>
                <c:pt idx="1106">
                  <c:v>0.41755500000000001</c:v>
                </c:pt>
                <c:pt idx="1107">
                  <c:v>0.416597</c:v>
                </c:pt>
                <c:pt idx="1108">
                  <c:v>0.41564000000000001</c:v>
                </c:pt>
                <c:pt idx="1109">
                  <c:v>0.414682</c:v>
                </c:pt>
                <c:pt idx="1110">
                  <c:v>0.41404400000000002</c:v>
                </c:pt>
                <c:pt idx="1111">
                  <c:v>0.41372500000000001</c:v>
                </c:pt>
                <c:pt idx="1112">
                  <c:v>0.41308600000000001</c:v>
                </c:pt>
                <c:pt idx="1113">
                  <c:v>0.41244799999999998</c:v>
                </c:pt>
                <c:pt idx="1114">
                  <c:v>0.41308600000000001</c:v>
                </c:pt>
                <c:pt idx="1115">
                  <c:v>0.413406</c:v>
                </c:pt>
                <c:pt idx="1116">
                  <c:v>0.413406</c:v>
                </c:pt>
                <c:pt idx="1117">
                  <c:v>0.412767</c:v>
                </c:pt>
                <c:pt idx="1118">
                  <c:v>0.41212900000000002</c:v>
                </c:pt>
                <c:pt idx="1119">
                  <c:v>0.41117100000000001</c:v>
                </c:pt>
                <c:pt idx="1120">
                  <c:v>0.40925600000000001</c:v>
                </c:pt>
                <c:pt idx="1121">
                  <c:v>0.40798000000000001</c:v>
                </c:pt>
                <c:pt idx="1122">
                  <c:v>0.40606399999999998</c:v>
                </c:pt>
                <c:pt idx="1123">
                  <c:v>0.40446900000000002</c:v>
                </c:pt>
                <c:pt idx="1124">
                  <c:v>0.40319199999999999</c:v>
                </c:pt>
                <c:pt idx="1125">
                  <c:v>0.40159600000000001</c:v>
                </c:pt>
                <c:pt idx="1126">
                  <c:v>0.40095799999999998</c:v>
                </c:pt>
                <c:pt idx="1127">
                  <c:v>0.39968100000000001</c:v>
                </c:pt>
                <c:pt idx="1128">
                  <c:v>0.39776600000000001</c:v>
                </c:pt>
                <c:pt idx="1129">
                  <c:v>0.39521200000000001</c:v>
                </c:pt>
                <c:pt idx="1130">
                  <c:v>0.39201999999999998</c:v>
                </c:pt>
                <c:pt idx="1131">
                  <c:v>0.38850899999999999</c:v>
                </c:pt>
                <c:pt idx="1132">
                  <c:v>0.38499800000000001</c:v>
                </c:pt>
                <c:pt idx="1133">
                  <c:v>0.38212600000000002</c:v>
                </c:pt>
                <c:pt idx="1134">
                  <c:v>0.37861499999999998</c:v>
                </c:pt>
                <c:pt idx="1135">
                  <c:v>0.37510399999999999</c:v>
                </c:pt>
                <c:pt idx="1136">
                  <c:v>0.37191200000000002</c:v>
                </c:pt>
                <c:pt idx="1137">
                  <c:v>0.36903900000000001</c:v>
                </c:pt>
                <c:pt idx="1138">
                  <c:v>0.36680499999999999</c:v>
                </c:pt>
                <c:pt idx="1139">
                  <c:v>0.36425099999999999</c:v>
                </c:pt>
                <c:pt idx="1140">
                  <c:v>0.36265599999999998</c:v>
                </c:pt>
                <c:pt idx="1141">
                  <c:v>0.36010199999999998</c:v>
                </c:pt>
                <c:pt idx="1142">
                  <c:v>0.35754900000000001</c:v>
                </c:pt>
                <c:pt idx="1143">
                  <c:v>0.35403800000000002</c:v>
                </c:pt>
                <c:pt idx="1144">
                  <c:v>0.35052699999999998</c:v>
                </c:pt>
                <c:pt idx="1145">
                  <c:v>0.34701599999999999</c:v>
                </c:pt>
                <c:pt idx="1146">
                  <c:v>0.34382400000000002</c:v>
                </c:pt>
                <c:pt idx="1147">
                  <c:v>0.34063199999999999</c:v>
                </c:pt>
                <c:pt idx="1148">
                  <c:v>0.33839799999999998</c:v>
                </c:pt>
                <c:pt idx="1149">
                  <c:v>0.33680199999999999</c:v>
                </c:pt>
                <c:pt idx="1150">
                  <c:v>0.33584399999999998</c:v>
                </c:pt>
                <c:pt idx="1151">
                  <c:v>0.33552500000000002</c:v>
                </c:pt>
                <c:pt idx="1152">
                  <c:v>0.33552500000000002</c:v>
                </c:pt>
                <c:pt idx="1153">
                  <c:v>0.33584399999999998</c:v>
                </c:pt>
                <c:pt idx="1154">
                  <c:v>0.33616299999999999</c:v>
                </c:pt>
                <c:pt idx="1155">
                  <c:v>0.33648299999999998</c:v>
                </c:pt>
                <c:pt idx="1156">
                  <c:v>0.33648299999999998</c:v>
                </c:pt>
                <c:pt idx="1157">
                  <c:v>0.33648299999999998</c:v>
                </c:pt>
                <c:pt idx="1158">
                  <c:v>0.33584399999999998</c:v>
                </c:pt>
                <c:pt idx="1159">
                  <c:v>0.335206</c:v>
                </c:pt>
                <c:pt idx="1160">
                  <c:v>0.334567</c:v>
                </c:pt>
                <c:pt idx="1161">
                  <c:v>0.33392899999999998</c:v>
                </c:pt>
                <c:pt idx="1162">
                  <c:v>0.33361000000000002</c:v>
                </c:pt>
                <c:pt idx="1163">
                  <c:v>0.33361000000000002</c:v>
                </c:pt>
                <c:pt idx="1164">
                  <c:v>0.33361000000000002</c:v>
                </c:pt>
                <c:pt idx="1165">
                  <c:v>0.33392899999999998</c:v>
                </c:pt>
                <c:pt idx="1166">
                  <c:v>0.33424799999999999</c:v>
                </c:pt>
                <c:pt idx="1167">
                  <c:v>0.334567</c:v>
                </c:pt>
                <c:pt idx="1168">
                  <c:v>0.334567</c:v>
                </c:pt>
                <c:pt idx="1169">
                  <c:v>0.334567</c:v>
                </c:pt>
                <c:pt idx="1170">
                  <c:v>0.33488699999999999</c:v>
                </c:pt>
                <c:pt idx="1171">
                  <c:v>0.33424799999999999</c:v>
                </c:pt>
                <c:pt idx="1172">
                  <c:v>0.33361000000000002</c:v>
                </c:pt>
                <c:pt idx="1173">
                  <c:v>0.332652</c:v>
                </c:pt>
                <c:pt idx="1174">
                  <c:v>0.33201399999999998</c:v>
                </c:pt>
                <c:pt idx="1175">
                  <c:v>0.33169500000000002</c:v>
                </c:pt>
                <c:pt idx="1176">
                  <c:v>0.33105600000000002</c:v>
                </c:pt>
                <c:pt idx="1177">
                  <c:v>0.330737</c:v>
                </c:pt>
                <c:pt idx="1178">
                  <c:v>0.33041799999999999</c:v>
                </c:pt>
                <c:pt idx="1179">
                  <c:v>0.33009899999999998</c:v>
                </c:pt>
                <c:pt idx="1180">
                  <c:v>0.32978000000000002</c:v>
                </c:pt>
                <c:pt idx="1181">
                  <c:v>0.329461</c:v>
                </c:pt>
                <c:pt idx="1182">
                  <c:v>0.32818399999999998</c:v>
                </c:pt>
                <c:pt idx="1183">
                  <c:v>0.326907</c:v>
                </c:pt>
                <c:pt idx="1184">
                  <c:v>0.32467299999999999</c:v>
                </c:pt>
                <c:pt idx="1185">
                  <c:v>0.32243899999999998</c:v>
                </c:pt>
                <c:pt idx="1186">
                  <c:v>0.31988499999999997</c:v>
                </c:pt>
                <c:pt idx="1187">
                  <c:v>0.31765100000000002</c:v>
                </c:pt>
                <c:pt idx="1188">
                  <c:v>0.31573600000000002</c:v>
                </c:pt>
                <c:pt idx="1189">
                  <c:v>0.31413999999999997</c:v>
                </c:pt>
                <c:pt idx="1190">
                  <c:v>0.31222499999999997</c:v>
                </c:pt>
                <c:pt idx="1191">
                  <c:v>0.30998999999999999</c:v>
                </c:pt>
                <c:pt idx="1192">
                  <c:v>0.308394</c:v>
                </c:pt>
                <c:pt idx="1193">
                  <c:v>0.306479</c:v>
                </c:pt>
                <c:pt idx="1194">
                  <c:v>0.30488300000000002</c:v>
                </c:pt>
                <c:pt idx="1195">
                  <c:v>0.303288</c:v>
                </c:pt>
                <c:pt idx="1196">
                  <c:v>0.30232999999999999</c:v>
                </c:pt>
                <c:pt idx="1197">
                  <c:v>0.30105300000000002</c:v>
                </c:pt>
                <c:pt idx="1198">
                  <c:v>0.29913800000000001</c:v>
                </c:pt>
                <c:pt idx="1199">
                  <c:v>0.29786099999999999</c:v>
                </c:pt>
                <c:pt idx="1200">
                  <c:v>0.29658499999999999</c:v>
                </c:pt>
                <c:pt idx="1201">
                  <c:v>0.29562699999999997</c:v>
                </c:pt>
                <c:pt idx="1202">
                  <c:v>0.29562699999999997</c:v>
                </c:pt>
                <c:pt idx="1203">
                  <c:v>0.29594599999999999</c:v>
                </c:pt>
                <c:pt idx="1204">
                  <c:v>0.29722300000000001</c:v>
                </c:pt>
                <c:pt idx="1205">
                  <c:v>0.298819</c:v>
                </c:pt>
                <c:pt idx="1206">
                  <c:v>0.30041499999999999</c:v>
                </c:pt>
                <c:pt idx="1207">
                  <c:v>0.30169200000000002</c:v>
                </c:pt>
                <c:pt idx="1208">
                  <c:v>0.302649</c:v>
                </c:pt>
                <c:pt idx="1209">
                  <c:v>0.303288</c:v>
                </c:pt>
                <c:pt idx="1210">
                  <c:v>0.303288</c:v>
                </c:pt>
                <c:pt idx="1211">
                  <c:v>0.30392599999999997</c:v>
                </c:pt>
                <c:pt idx="1212">
                  <c:v>0.30424499999999999</c:v>
                </c:pt>
                <c:pt idx="1213">
                  <c:v>0.304564</c:v>
                </c:pt>
                <c:pt idx="1214">
                  <c:v>0.304564</c:v>
                </c:pt>
                <c:pt idx="1215">
                  <c:v>0.30424499999999999</c:v>
                </c:pt>
                <c:pt idx="1216">
                  <c:v>0.30360700000000002</c:v>
                </c:pt>
                <c:pt idx="1217">
                  <c:v>0.302649</c:v>
                </c:pt>
                <c:pt idx="1218">
                  <c:v>0.302649</c:v>
                </c:pt>
                <c:pt idx="1219">
                  <c:v>0.30201099999999997</c:v>
                </c:pt>
                <c:pt idx="1220">
                  <c:v>0.300734</c:v>
                </c:pt>
                <c:pt idx="1221">
                  <c:v>0.29913800000000001</c:v>
                </c:pt>
                <c:pt idx="1222">
                  <c:v>0.296904</c:v>
                </c:pt>
                <c:pt idx="1223">
                  <c:v>0.29466999999999999</c:v>
                </c:pt>
                <c:pt idx="1224">
                  <c:v>0.29179699999999997</c:v>
                </c:pt>
                <c:pt idx="1225">
                  <c:v>0.288605</c:v>
                </c:pt>
                <c:pt idx="1226">
                  <c:v>0.28605199999999997</c:v>
                </c:pt>
                <c:pt idx="1227">
                  <c:v>0.28317900000000001</c:v>
                </c:pt>
                <c:pt idx="1228">
                  <c:v>0.27966800000000003</c:v>
                </c:pt>
                <c:pt idx="1229">
                  <c:v>0.27583800000000003</c:v>
                </c:pt>
                <c:pt idx="1230">
                  <c:v>0.27296500000000001</c:v>
                </c:pt>
                <c:pt idx="1231">
                  <c:v>0.27105000000000001</c:v>
                </c:pt>
                <c:pt idx="1232">
                  <c:v>0.26913500000000001</c:v>
                </c:pt>
                <c:pt idx="1233">
                  <c:v>0.26785799999999998</c:v>
                </c:pt>
                <c:pt idx="1234">
                  <c:v>0.26658199999999999</c:v>
                </c:pt>
                <c:pt idx="1235">
                  <c:v>0.26562400000000003</c:v>
                </c:pt>
                <c:pt idx="1236">
                  <c:v>0.264986</c:v>
                </c:pt>
                <c:pt idx="1237">
                  <c:v>0.264347</c:v>
                </c:pt>
                <c:pt idx="1238">
                  <c:v>0.263071</c:v>
                </c:pt>
                <c:pt idx="1239">
                  <c:v>0.26147500000000001</c:v>
                </c:pt>
                <c:pt idx="1240">
                  <c:v>0.260517</c:v>
                </c:pt>
                <c:pt idx="1241">
                  <c:v>0.25892100000000001</c:v>
                </c:pt>
                <c:pt idx="1242">
                  <c:v>0.25764399999999998</c:v>
                </c:pt>
                <c:pt idx="1243">
                  <c:v>0.25636799999999998</c:v>
                </c:pt>
                <c:pt idx="1244">
                  <c:v>0.25572899999999998</c:v>
                </c:pt>
                <c:pt idx="1245">
                  <c:v>0.25541000000000003</c:v>
                </c:pt>
                <c:pt idx="1246">
                  <c:v>0.254772</c:v>
                </c:pt>
                <c:pt idx="1247">
                  <c:v>0.254772</c:v>
                </c:pt>
                <c:pt idx="1248">
                  <c:v>0.25636799999999998</c:v>
                </c:pt>
                <c:pt idx="1249">
                  <c:v>0.25828299999999998</c:v>
                </c:pt>
                <c:pt idx="1250">
                  <c:v>0.25987900000000003</c:v>
                </c:pt>
                <c:pt idx="1251">
                  <c:v>0.26083600000000001</c:v>
                </c:pt>
                <c:pt idx="1252">
                  <c:v>0.26179400000000003</c:v>
                </c:pt>
                <c:pt idx="1253">
                  <c:v>0.262432</c:v>
                </c:pt>
                <c:pt idx="1254">
                  <c:v>0.262432</c:v>
                </c:pt>
                <c:pt idx="1255">
                  <c:v>0.262432</c:v>
                </c:pt>
                <c:pt idx="1256">
                  <c:v>0.26115500000000003</c:v>
                </c:pt>
                <c:pt idx="1257">
                  <c:v>0.26019799999999998</c:v>
                </c:pt>
                <c:pt idx="1258">
                  <c:v>0.25924000000000003</c:v>
                </c:pt>
                <c:pt idx="1259">
                  <c:v>0.25892100000000001</c:v>
                </c:pt>
                <c:pt idx="1260">
                  <c:v>0.25828299999999998</c:v>
                </c:pt>
                <c:pt idx="1261">
                  <c:v>0.25796400000000003</c:v>
                </c:pt>
                <c:pt idx="1262">
                  <c:v>0.25732500000000003</c:v>
                </c:pt>
                <c:pt idx="1263">
                  <c:v>0.256687</c:v>
                </c:pt>
                <c:pt idx="1264">
                  <c:v>0.256048</c:v>
                </c:pt>
                <c:pt idx="1265">
                  <c:v>0.25509100000000001</c:v>
                </c:pt>
                <c:pt idx="1266">
                  <c:v>0.254133</c:v>
                </c:pt>
                <c:pt idx="1267">
                  <c:v>0.25253700000000001</c:v>
                </c:pt>
                <c:pt idx="1268">
                  <c:v>0.250303</c:v>
                </c:pt>
                <c:pt idx="1269">
                  <c:v>0.247111</c:v>
                </c:pt>
                <c:pt idx="1270">
                  <c:v>0.24423900000000001</c:v>
                </c:pt>
                <c:pt idx="1271">
                  <c:v>0.24104700000000001</c:v>
                </c:pt>
                <c:pt idx="1272">
                  <c:v>0.237536</c:v>
                </c:pt>
                <c:pt idx="1273">
                  <c:v>0.23402500000000001</c:v>
                </c:pt>
                <c:pt idx="1274">
                  <c:v>0.23083300000000001</c:v>
                </c:pt>
                <c:pt idx="1275">
                  <c:v>0.22700300000000001</c:v>
                </c:pt>
                <c:pt idx="1276">
                  <c:v>0.223492</c:v>
                </c:pt>
                <c:pt idx="1277">
                  <c:v>0.22125800000000001</c:v>
                </c:pt>
                <c:pt idx="1278">
                  <c:v>0.21998100000000001</c:v>
                </c:pt>
                <c:pt idx="1279">
                  <c:v>0.21870400000000001</c:v>
                </c:pt>
                <c:pt idx="1280">
                  <c:v>0.217747</c:v>
                </c:pt>
                <c:pt idx="1281">
                  <c:v>0.21742700000000001</c:v>
                </c:pt>
                <c:pt idx="1282">
                  <c:v>0.21742700000000001</c:v>
                </c:pt>
                <c:pt idx="1283">
                  <c:v>0.217747</c:v>
                </c:pt>
                <c:pt idx="1284">
                  <c:v>0.218385</c:v>
                </c:pt>
                <c:pt idx="1285">
                  <c:v>0.219023</c:v>
                </c:pt>
                <c:pt idx="1286">
                  <c:v>0.219662</c:v>
                </c:pt>
                <c:pt idx="1287">
                  <c:v>0.22061900000000001</c:v>
                </c:pt>
                <c:pt idx="1288">
                  <c:v>0.220938</c:v>
                </c:pt>
                <c:pt idx="1289">
                  <c:v>0.22189600000000001</c:v>
                </c:pt>
                <c:pt idx="1290">
                  <c:v>0.222215</c:v>
                </c:pt>
                <c:pt idx="1291">
                  <c:v>0.222853</c:v>
                </c:pt>
                <c:pt idx="1292">
                  <c:v>0.223492</c:v>
                </c:pt>
                <c:pt idx="1293">
                  <c:v>0.22413</c:v>
                </c:pt>
                <c:pt idx="1294">
                  <c:v>0.225407</c:v>
                </c:pt>
                <c:pt idx="1295">
                  <c:v>0.226684</c:v>
                </c:pt>
                <c:pt idx="1296">
                  <c:v>0.228599</c:v>
                </c:pt>
                <c:pt idx="1297">
                  <c:v>0.22955600000000001</c:v>
                </c:pt>
                <c:pt idx="1298">
                  <c:v>0.22955600000000001</c:v>
                </c:pt>
                <c:pt idx="1299">
                  <c:v>0.22955600000000001</c:v>
                </c:pt>
                <c:pt idx="1300">
                  <c:v>0.22955600000000001</c:v>
                </c:pt>
                <c:pt idx="1301">
                  <c:v>0.22955600000000001</c:v>
                </c:pt>
                <c:pt idx="1302">
                  <c:v>0.229237</c:v>
                </c:pt>
                <c:pt idx="1303">
                  <c:v>0.22828000000000001</c:v>
                </c:pt>
                <c:pt idx="1304">
                  <c:v>0.22700300000000001</c:v>
                </c:pt>
                <c:pt idx="1305">
                  <c:v>0.225407</c:v>
                </c:pt>
                <c:pt idx="1306">
                  <c:v>0.223492</c:v>
                </c:pt>
                <c:pt idx="1307">
                  <c:v>0.221577</c:v>
                </c:pt>
                <c:pt idx="1308">
                  <c:v>0.21998100000000001</c:v>
                </c:pt>
                <c:pt idx="1309">
                  <c:v>0.218385</c:v>
                </c:pt>
                <c:pt idx="1310">
                  <c:v>0.21647</c:v>
                </c:pt>
                <c:pt idx="1311">
                  <c:v>0.21423600000000001</c:v>
                </c:pt>
                <c:pt idx="1312">
                  <c:v>0.212001</c:v>
                </c:pt>
                <c:pt idx="1313">
                  <c:v>0.21008599999999999</c:v>
                </c:pt>
                <c:pt idx="1314">
                  <c:v>0.20785200000000001</c:v>
                </c:pt>
                <c:pt idx="1315">
                  <c:v>0.20625599999999999</c:v>
                </c:pt>
                <c:pt idx="1316">
                  <c:v>0.20466000000000001</c:v>
                </c:pt>
                <c:pt idx="1317">
                  <c:v>0.20274500000000001</c:v>
                </c:pt>
                <c:pt idx="1318">
                  <c:v>0.20114899999999999</c:v>
                </c:pt>
                <c:pt idx="1319">
                  <c:v>0.19891500000000001</c:v>
                </c:pt>
                <c:pt idx="1320">
                  <c:v>0.19731899999999999</c:v>
                </c:pt>
                <c:pt idx="1321">
                  <c:v>0.19604199999999999</c:v>
                </c:pt>
                <c:pt idx="1322">
                  <c:v>0.19508500000000001</c:v>
                </c:pt>
                <c:pt idx="1323">
                  <c:v>0.19412699999999999</c:v>
                </c:pt>
                <c:pt idx="1324">
                  <c:v>0.19284999999999999</c:v>
                </c:pt>
                <c:pt idx="1325">
                  <c:v>0.19157399999999999</c:v>
                </c:pt>
                <c:pt idx="1326">
                  <c:v>0.19061600000000001</c:v>
                </c:pt>
                <c:pt idx="1327">
                  <c:v>0.18933900000000001</c:v>
                </c:pt>
                <c:pt idx="1328">
                  <c:v>0.18870100000000001</c:v>
                </c:pt>
                <c:pt idx="1329">
                  <c:v>0.18838199999999999</c:v>
                </c:pt>
                <c:pt idx="1330">
                  <c:v>0.18901999999999999</c:v>
                </c:pt>
                <c:pt idx="1331">
                  <c:v>0.19029699999999999</c:v>
                </c:pt>
                <c:pt idx="1332">
                  <c:v>0.19093499999999999</c:v>
                </c:pt>
                <c:pt idx="1333">
                  <c:v>0.19189300000000001</c:v>
                </c:pt>
                <c:pt idx="1334">
                  <c:v>0.19189300000000001</c:v>
                </c:pt>
                <c:pt idx="1335">
                  <c:v>0.19125400000000001</c:v>
                </c:pt>
                <c:pt idx="1336">
                  <c:v>0.18997800000000001</c:v>
                </c:pt>
                <c:pt idx="1337">
                  <c:v>0.18870100000000001</c:v>
                </c:pt>
                <c:pt idx="1338">
                  <c:v>0.18678600000000001</c:v>
                </c:pt>
                <c:pt idx="1339">
                  <c:v>0.18550900000000001</c:v>
                </c:pt>
                <c:pt idx="1340">
                  <c:v>0.18295600000000001</c:v>
                </c:pt>
                <c:pt idx="1341">
                  <c:v>0.18072099999999999</c:v>
                </c:pt>
                <c:pt idx="1342">
                  <c:v>0.17848700000000001</c:v>
                </c:pt>
                <c:pt idx="1343">
                  <c:v>0.17657200000000001</c:v>
                </c:pt>
                <c:pt idx="1344">
                  <c:v>0.17529500000000001</c:v>
                </c:pt>
                <c:pt idx="1345">
                  <c:v>0.17433799999999999</c:v>
                </c:pt>
                <c:pt idx="1346">
                  <c:v>0.17338000000000001</c:v>
                </c:pt>
                <c:pt idx="1347">
                  <c:v>0.17178399999999999</c:v>
                </c:pt>
                <c:pt idx="1348">
                  <c:v>0.16986899999999999</c:v>
                </c:pt>
                <c:pt idx="1349">
                  <c:v>0.16763500000000001</c:v>
                </c:pt>
                <c:pt idx="1350">
                  <c:v>0.16444300000000001</c:v>
                </c:pt>
                <c:pt idx="1351">
                  <c:v>0.16061300000000001</c:v>
                </c:pt>
                <c:pt idx="1352">
                  <c:v>0.15742100000000001</c:v>
                </c:pt>
                <c:pt idx="1353">
                  <c:v>0.15390999999999999</c:v>
                </c:pt>
                <c:pt idx="1354">
                  <c:v>0.15007999999999999</c:v>
                </c:pt>
                <c:pt idx="1355">
                  <c:v>0.14752599999999999</c:v>
                </c:pt>
                <c:pt idx="1356">
                  <c:v>0.14593</c:v>
                </c:pt>
                <c:pt idx="1357">
                  <c:v>0.144015</c:v>
                </c:pt>
                <c:pt idx="1358">
                  <c:v>0.14305799999999999</c:v>
                </c:pt>
                <c:pt idx="1359">
                  <c:v>0.14178099999999999</c:v>
                </c:pt>
                <c:pt idx="1360">
                  <c:v>0.141462</c:v>
                </c:pt>
                <c:pt idx="1361">
                  <c:v>0.14050399999999999</c:v>
                </c:pt>
                <c:pt idx="1362">
                  <c:v>0.13986599999999999</c:v>
                </c:pt>
                <c:pt idx="1363">
                  <c:v>0.139547</c:v>
                </c:pt>
                <c:pt idx="1364">
                  <c:v>0.138908</c:v>
                </c:pt>
                <c:pt idx="1365">
                  <c:v>0.13858899999999999</c:v>
                </c:pt>
                <c:pt idx="1366">
                  <c:v>0.13827</c:v>
                </c:pt>
                <c:pt idx="1367">
                  <c:v>0.13858899999999999</c:v>
                </c:pt>
                <c:pt idx="1368">
                  <c:v>0.13858899999999999</c:v>
                </c:pt>
                <c:pt idx="1369">
                  <c:v>0.13858899999999999</c:v>
                </c:pt>
                <c:pt idx="1370">
                  <c:v>0.13858899999999999</c:v>
                </c:pt>
                <c:pt idx="1371">
                  <c:v>0.138908</c:v>
                </c:pt>
                <c:pt idx="1372">
                  <c:v>0.138908</c:v>
                </c:pt>
                <c:pt idx="1373">
                  <c:v>0.13795099999999999</c:v>
                </c:pt>
                <c:pt idx="1374">
                  <c:v>0.137632</c:v>
                </c:pt>
                <c:pt idx="1375">
                  <c:v>0.136355</c:v>
                </c:pt>
                <c:pt idx="1376">
                  <c:v>0.13412099999999999</c:v>
                </c:pt>
                <c:pt idx="1377">
                  <c:v>0.13220599999999999</c:v>
                </c:pt>
                <c:pt idx="1378">
                  <c:v>0.13028999999999999</c:v>
                </c:pt>
                <c:pt idx="1379">
                  <c:v>0.128695</c:v>
                </c:pt>
                <c:pt idx="1380">
                  <c:v>0.12645999999999999</c:v>
                </c:pt>
                <c:pt idx="1381">
                  <c:v>0.124226</c:v>
                </c:pt>
                <c:pt idx="1382">
                  <c:v>0.121353</c:v>
                </c:pt>
                <c:pt idx="1383">
                  <c:v>0.117842</c:v>
                </c:pt>
                <c:pt idx="1384">
                  <c:v>0.114012</c:v>
                </c:pt>
                <c:pt idx="1385">
                  <c:v>0.109863</c:v>
                </c:pt>
                <c:pt idx="1386">
                  <c:v>0.106033</c:v>
                </c:pt>
                <c:pt idx="1387">
                  <c:v>0.102202</c:v>
                </c:pt>
                <c:pt idx="1388">
                  <c:v>9.9011000000000002E-2</c:v>
                </c:pt>
                <c:pt idx="1389">
                  <c:v>9.5819000000000001E-2</c:v>
                </c:pt>
                <c:pt idx="1390">
                  <c:v>9.2627000000000001E-2</c:v>
                </c:pt>
                <c:pt idx="1391">
                  <c:v>8.9116000000000001E-2</c:v>
                </c:pt>
                <c:pt idx="1392">
                  <c:v>8.6243E-2</c:v>
                </c:pt>
                <c:pt idx="1393">
                  <c:v>8.3371000000000001E-2</c:v>
                </c:pt>
                <c:pt idx="1394">
                  <c:v>8.0817E-2</c:v>
                </c:pt>
                <c:pt idx="1395">
                  <c:v>7.8264E-2</c:v>
                </c:pt>
                <c:pt idx="1396">
                  <c:v>7.6668E-2</c:v>
                </c:pt>
                <c:pt idx="1397">
                  <c:v>7.5072E-2</c:v>
                </c:pt>
                <c:pt idx="1398">
                  <c:v>7.2838E-2</c:v>
                </c:pt>
                <c:pt idx="1399">
                  <c:v>7.1242E-2</c:v>
                </c:pt>
                <c:pt idx="1400">
                  <c:v>7.0283999999999999E-2</c:v>
                </c:pt>
                <c:pt idx="1401">
                  <c:v>6.9327E-2</c:v>
                </c:pt>
                <c:pt idx="1402">
                  <c:v>6.8687999999999999E-2</c:v>
                </c:pt>
                <c:pt idx="1403">
                  <c:v>6.8368999999999999E-2</c:v>
                </c:pt>
                <c:pt idx="1404">
                  <c:v>6.8368999999999999E-2</c:v>
                </c:pt>
                <c:pt idx="1405">
                  <c:v>6.8049999999999999E-2</c:v>
                </c:pt>
                <c:pt idx="1406">
                  <c:v>6.7091999999999999E-2</c:v>
                </c:pt>
                <c:pt idx="1407">
                  <c:v>6.6453999999999999E-2</c:v>
                </c:pt>
                <c:pt idx="1408">
                  <c:v>6.5176999999999999E-2</c:v>
                </c:pt>
                <c:pt idx="1409">
                  <c:v>6.4538999999999999E-2</c:v>
                </c:pt>
                <c:pt idx="1410">
                  <c:v>6.4219999999999999E-2</c:v>
                </c:pt>
                <c:pt idx="1411">
                  <c:v>6.4857999999999999E-2</c:v>
                </c:pt>
                <c:pt idx="1412">
                  <c:v>6.4857999999999999E-2</c:v>
                </c:pt>
                <c:pt idx="1413">
                  <c:v>6.5816E-2</c:v>
                </c:pt>
                <c:pt idx="1414">
                  <c:v>6.7091999999999999E-2</c:v>
                </c:pt>
                <c:pt idx="1415">
                  <c:v>6.8368999999999999E-2</c:v>
                </c:pt>
                <c:pt idx="1416">
                  <c:v>6.9327E-2</c:v>
                </c:pt>
                <c:pt idx="1417">
                  <c:v>6.9964999999999999E-2</c:v>
                </c:pt>
                <c:pt idx="1418">
                  <c:v>7.1242E-2</c:v>
                </c:pt>
                <c:pt idx="1419">
                  <c:v>7.1242E-2</c:v>
                </c:pt>
                <c:pt idx="1420">
                  <c:v>7.0283999999999999E-2</c:v>
                </c:pt>
                <c:pt idx="1421">
                  <c:v>6.9327E-2</c:v>
                </c:pt>
                <c:pt idx="1422">
                  <c:v>6.8049999999999999E-2</c:v>
                </c:pt>
                <c:pt idx="1423">
                  <c:v>6.6453999999999999E-2</c:v>
                </c:pt>
                <c:pt idx="1424">
                  <c:v>6.5176999999999999E-2</c:v>
                </c:pt>
                <c:pt idx="1425">
                  <c:v>6.3899999999999998E-2</c:v>
                </c:pt>
                <c:pt idx="1426">
                  <c:v>6.2942999999999999E-2</c:v>
                </c:pt>
                <c:pt idx="1427">
                  <c:v>6.1984999999999998E-2</c:v>
                </c:pt>
                <c:pt idx="1428">
                  <c:v>6.1346999999999999E-2</c:v>
                </c:pt>
                <c:pt idx="1429">
                  <c:v>6.0388999999999998E-2</c:v>
                </c:pt>
                <c:pt idx="1430">
                  <c:v>5.9431999999999999E-2</c:v>
                </c:pt>
                <c:pt idx="1431">
                  <c:v>5.7835999999999999E-2</c:v>
                </c:pt>
                <c:pt idx="1432">
                  <c:v>5.5601999999999999E-2</c:v>
                </c:pt>
                <c:pt idx="1433">
                  <c:v>5.4324999999999998E-2</c:v>
                </c:pt>
                <c:pt idx="1434">
                  <c:v>5.2728999999999998E-2</c:v>
                </c:pt>
                <c:pt idx="1435">
                  <c:v>5.1132999999999998E-2</c:v>
                </c:pt>
                <c:pt idx="1436">
                  <c:v>4.9855999999999998E-2</c:v>
                </c:pt>
                <c:pt idx="1437">
                  <c:v>4.8579999999999998E-2</c:v>
                </c:pt>
                <c:pt idx="1438">
                  <c:v>4.7302999999999998E-2</c:v>
                </c:pt>
                <c:pt idx="1439">
                  <c:v>4.5706999999999998E-2</c:v>
                </c:pt>
                <c:pt idx="1440">
                  <c:v>4.5068999999999998E-2</c:v>
                </c:pt>
                <c:pt idx="1441">
                  <c:v>4.4429999999999997E-2</c:v>
                </c:pt>
                <c:pt idx="1442">
                  <c:v>4.3791999999999998E-2</c:v>
                </c:pt>
                <c:pt idx="1443">
                  <c:v>4.3153999999999998E-2</c:v>
                </c:pt>
                <c:pt idx="1444">
                  <c:v>4.1557999999999998E-2</c:v>
                </c:pt>
                <c:pt idx="1445">
                  <c:v>3.9642999999999998E-2</c:v>
                </c:pt>
                <c:pt idx="1446">
                  <c:v>3.7726999999999997E-2</c:v>
                </c:pt>
                <c:pt idx="1447">
                  <c:v>3.5492999999999997E-2</c:v>
                </c:pt>
                <c:pt idx="1448">
                  <c:v>3.2939999999999997E-2</c:v>
                </c:pt>
                <c:pt idx="1449">
                  <c:v>3.0386E-2</c:v>
                </c:pt>
                <c:pt idx="1450">
                  <c:v>2.7833E-2</c:v>
                </c:pt>
                <c:pt idx="1451">
                  <c:v>2.5597999999999999E-2</c:v>
                </c:pt>
                <c:pt idx="1452">
                  <c:v>2.4641E-2</c:v>
                </c:pt>
                <c:pt idx="1453">
                  <c:v>2.2726E-2</c:v>
                </c:pt>
                <c:pt idx="1454">
                  <c:v>2.0811E-2</c:v>
                </c:pt>
                <c:pt idx="1455">
                  <c:v>1.8575999999999999E-2</c:v>
                </c:pt>
                <c:pt idx="1456">
                  <c:v>1.5703999999999999E-2</c:v>
                </c:pt>
                <c:pt idx="1457">
                  <c:v>1.315E-2</c:v>
                </c:pt>
                <c:pt idx="1458">
                  <c:v>9.9590000000000008E-3</c:v>
                </c:pt>
                <c:pt idx="1459">
                  <c:v>7.724E-3</c:v>
                </c:pt>
                <c:pt idx="1460">
                  <c:v>5.1710000000000002E-3</c:v>
                </c:pt>
                <c:pt idx="1461">
                  <c:v>2.9359999999999998E-3</c:v>
                </c:pt>
                <c:pt idx="1462">
                  <c:v>1.021E-3</c:v>
                </c:pt>
                <c:pt idx="1463">
                  <c:v>-2.5500000000000002E-4</c:v>
                </c:pt>
                <c:pt idx="1464">
                  <c:v>-8.9400000000000005E-4</c:v>
                </c:pt>
                <c:pt idx="1465">
                  <c:v>-1.2130000000000001E-3</c:v>
                </c:pt>
                <c:pt idx="1466">
                  <c:v>-1.5319999999999999E-3</c:v>
                </c:pt>
                <c:pt idx="1467">
                  <c:v>-1.5319999999999999E-3</c:v>
                </c:pt>
                <c:pt idx="1468">
                  <c:v>-1.5319999999999999E-3</c:v>
                </c:pt>
                <c:pt idx="1469">
                  <c:v>-1.851E-3</c:v>
                </c:pt>
                <c:pt idx="1470">
                  <c:v>-2.49E-3</c:v>
                </c:pt>
                <c:pt idx="1471">
                  <c:v>-4.0860000000000002E-3</c:v>
                </c:pt>
                <c:pt idx="1472">
                  <c:v>-6.3200000000000001E-3</c:v>
                </c:pt>
                <c:pt idx="1473">
                  <c:v>-9.1920000000000005E-3</c:v>
                </c:pt>
                <c:pt idx="1474">
                  <c:v>-1.2064999999999999E-2</c:v>
                </c:pt>
                <c:pt idx="1475">
                  <c:v>-1.5257E-2</c:v>
                </c:pt>
                <c:pt idx="1476">
                  <c:v>-1.8449E-2</c:v>
                </c:pt>
                <c:pt idx="1477">
                  <c:v>-2.196E-2</c:v>
                </c:pt>
                <c:pt idx="1478">
                  <c:v>-2.5471000000000001E-2</c:v>
                </c:pt>
                <c:pt idx="1479">
                  <c:v>-2.8982000000000001E-2</c:v>
                </c:pt>
                <c:pt idx="1480">
                  <c:v>-3.2493000000000001E-2</c:v>
                </c:pt>
                <c:pt idx="1481">
                  <c:v>-3.6004000000000001E-2</c:v>
                </c:pt>
                <c:pt idx="1482">
                  <c:v>-3.9515000000000002E-2</c:v>
                </c:pt>
                <c:pt idx="1483">
                  <c:v>-4.3345000000000002E-2</c:v>
                </c:pt>
                <c:pt idx="1484">
                  <c:v>-4.6856000000000002E-2</c:v>
                </c:pt>
                <c:pt idx="1485">
                  <c:v>-5.0048000000000002E-2</c:v>
                </c:pt>
                <c:pt idx="1486">
                  <c:v>-5.3240000000000003E-2</c:v>
                </c:pt>
                <c:pt idx="1487">
                  <c:v>-5.6432000000000003E-2</c:v>
                </c:pt>
                <c:pt idx="1488">
                  <c:v>-5.9623000000000002E-2</c:v>
                </c:pt>
                <c:pt idx="1489">
                  <c:v>-6.2177000000000003E-2</c:v>
                </c:pt>
                <c:pt idx="1490">
                  <c:v>-6.5048999999999996E-2</c:v>
                </c:pt>
                <c:pt idx="1491">
                  <c:v>-6.7602999999999996E-2</c:v>
                </c:pt>
                <c:pt idx="1492">
                  <c:v>-7.0155999999999996E-2</c:v>
                </c:pt>
                <c:pt idx="1493">
                  <c:v>-7.2390999999999997E-2</c:v>
                </c:pt>
                <c:pt idx="1494">
                  <c:v>-7.4305999999999997E-2</c:v>
                </c:pt>
                <c:pt idx="1495">
                  <c:v>-7.5901999999999997E-2</c:v>
                </c:pt>
                <c:pt idx="1496">
                  <c:v>-7.7177999999999997E-2</c:v>
                </c:pt>
                <c:pt idx="1497">
                  <c:v>-7.8135999999999997E-2</c:v>
                </c:pt>
                <c:pt idx="1498">
                  <c:v>-7.8454999999999997E-2</c:v>
                </c:pt>
                <c:pt idx="1499">
                  <c:v>-7.8454999999999997E-2</c:v>
                </c:pt>
                <c:pt idx="1500">
                  <c:v>-7.8454999999999997E-2</c:v>
                </c:pt>
                <c:pt idx="1501">
                  <c:v>-7.9093999999999998E-2</c:v>
                </c:pt>
                <c:pt idx="1502">
                  <c:v>-7.9412999999999997E-2</c:v>
                </c:pt>
                <c:pt idx="1503">
                  <c:v>-7.9731999999999997E-2</c:v>
                </c:pt>
                <c:pt idx="1504">
                  <c:v>-7.9412999999999997E-2</c:v>
                </c:pt>
                <c:pt idx="1505">
                  <c:v>-7.8773999999999997E-2</c:v>
                </c:pt>
                <c:pt idx="1506">
                  <c:v>-7.7497999999999997E-2</c:v>
                </c:pt>
                <c:pt idx="1507">
                  <c:v>-7.6539999999999997E-2</c:v>
                </c:pt>
                <c:pt idx="1508">
                  <c:v>-7.5262999999999997E-2</c:v>
                </c:pt>
                <c:pt idx="1509">
                  <c:v>-7.4305999999999997E-2</c:v>
                </c:pt>
                <c:pt idx="1510">
                  <c:v>-7.3666999999999996E-2</c:v>
                </c:pt>
                <c:pt idx="1511">
                  <c:v>-7.2070999999999996E-2</c:v>
                </c:pt>
                <c:pt idx="1512">
                  <c:v>-7.0475999999999997E-2</c:v>
                </c:pt>
                <c:pt idx="1513">
                  <c:v>-6.9198999999999997E-2</c:v>
                </c:pt>
                <c:pt idx="1514">
                  <c:v>-6.8879999999999997E-2</c:v>
                </c:pt>
                <c:pt idx="1515">
                  <c:v>-6.8879999999999997E-2</c:v>
                </c:pt>
                <c:pt idx="1516">
                  <c:v>-6.9517999999999996E-2</c:v>
                </c:pt>
                <c:pt idx="1517">
                  <c:v>-7.1113999999999997E-2</c:v>
                </c:pt>
                <c:pt idx="1518">
                  <c:v>-7.3028999999999997E-2</c:v>
                </c:pt>
                <c:pt idx="1519">
                  <c:v>-7.5262999999999997E-2</c:v>
                </c:pt>
                <c:pt idx="1520">
                  <c:v>-7.7177999999999997E-2</c:v>
                </c:pt>
                <c:pt idx="1521">
                  <c:v>-7.8454999999999997E-2</c:v>
                </c:pt>
                <c:pt idx="1522">
                  <c:v>-7.9412999999999997E-2</c:v>
                </c:pt>
                <c:pt idx="1523">
                  <c:v>-8.0050999999999997E-2</c:v>
                </c:pt>
                <c:pt idx="1524">
                  <c:v>-8.1646999999999997E-2</c:v>
                </c:pt>
                <c:pt idx="1525">
                  <c:v>-8.3561999999999997E-2</c:v>
                </c:pt>
                <c:pt idx="1526">
                  <c:v>-8.6115999999999998E-2</c:v>
                </c:pt>
                <c:pt idx="1527">
                  <c:v>-8.8349999999999998E-2</c:v>
                </c:pt>
                <c:pt idx="1528">
                  <c:v>-9.0583999999999998E-2</c:v>
                </c:pt>
                <c:pt idx="1529">
                  <c:v>-9.2817999999999998E-2</c:v>
                </c:pt>
                <c:pt idx="1530">
                  <c:v>-9.4413999999999998E-2</c:v>
                </c:pt>
                <c:pt idx="1531">
                  <c:v>-9.6648999999999999E-2</c:v>
                </c:pt>
                <c:pt idx="1532">
                  <c:v>-9.8563999999999999E-2</c:v>
                </c:pt>
                <c:pt idx="1533">
                  <c:v>-9.9839999999999998E-2</c:v>
                </c:pt>
                <c:pt idx="1534">
                  <c:v>-0.100479</c:v>
                </c:pt>
                <c:pt idx="1535">
                  <c:v>-0.100798</c:v>
                </c:pt>
                <c:pt idx="1536">
                  <c:v>-0.100798</c:v>
                </c:pt>
                <c:pt idx="1537">
                  <c:v>-0.100479</c:v>
                </c:pt>
                <c:pt idx="1538">
                  <c:v>-0.10016</c:v>
                </c:pt>
                <c:pt idx="1539">
                  <c:v>-0.10016</c:v>
                </c:pt>
                <c:pt idx="1540">
                  <c:v>-0.100798</c:v>
                </c:pt>
                <c:pt idx="1541">
                  <c:v>-0.102075</c:v>
                </c:pt>
                <c:pt idx="1542">
                  <c:v>-0.104309</c:v>
                </c:pt>
                <c:pt idx="1543">
                  <c:v>-0.107182</c:v>
                </c:pt>
                <c:pt idx="1544">
                  <c:v>-0.110054</c:v>
                </c:pt>
                <c:pt idx="1545">
                  <c:v>-0.113246</c:v>
                </c:pt>
                <c:pt idx="1546">
                  <c:v>-0.116438</c:v>
                </c:pt>
                <c:pt idx="1547">
                  <c:v>-0.119949</c:v>
                </c:pt>
                <c:pt idx="1548">
                  <c:v>-0.12346</c:v>
                </c:pt>
                <c:pt idx="1549">
                  <c:v>-0.12665199999999999</c:v>
                </c:pt>
                <c:pt idx="1550">
                  <c:v>-0.12920499999999999</c:v>
                </c:pt>
                <c:pt idx="1551">
                  <c:v>-0.13175899999999999</c:v>
                </c:pt>
                <c:pt idx="1552">
                  <c:v>-0.133993</c:v>
                </c:pt>
                <c:pt idx="1553">
                  <c:v>-0.13686599999999999</c:v>
                </c:pt>
                <c:pt idx="1554">
                  <c:v>-0.139738</c:v>
                </c:pt>
                <c:pt idx="1555">
                  <c:v>-0.142292</c:v>
                </c:pt>
                <c:pt idx="1556">
                  <c:v>-0.14452599999999999</c:v>
                </c:pt>
                <c:pt idx="1557">
                  <c:v>-0.146122</c:v>
                </c:pt>
                <c:pt idx="1558">
                  <c:v>-0.148037</c:v>
                </c:pt>
                <c:pt idx="1559">
                  <c:v>-0.15027099999999999</c:v>
                </c:pt>
                <c:pt idx="1560">
                  <c:v>-0.151867</c:v>
                </c:pt>
                <c:pt idx="1561">
                  <c:v>-0.153144</c:v>
                </c:pt>
                <c:pt idx="1562">
                  <c:v>-0.153782</c:v>
                </c:pt>
                <c:pt idx="1563">
                  <c:v>-0.15410099999999999</c:v>
                </c:pt>
                <c:pt idx="1564">
                  <c:v>-0.15410099999999999</c:v>
                </c:pt>
                <c:pt idx="1565">
                  <c:v>-0.153782</c:v>
                </c:pt>
                <c:pt idx="1566">
                  <c:v>-0.153782</c:v>
                </c:pt>
                <c:pt idx="1567">
                  <c:v>-0.15346299999999999</c:v>
                </c:pt>
                <c:pt idx="1568">
                  <c:v>-0.153782</c:v>
                </c:pt>
                <c:pt idx="1569">
                  <c:v>-0.154421</c:v>
                </c:pt>
                <c:pt idx="1570">
                  <c:v>-0.15537799999999999</c:v>
                </c:pt>
                <c:pt idx="1571">
                  <c:v>-0.15665499999999999</c:v>
                </c:pt>
                <c:pt idx="1572">
                  <c:v>-0.158251</c:v>
                </c:pt>
                <c:pt idx="1573">
                  <c:v>-0.159528</c:v>
                </c:pt>
                <c:pt idx="1574">
                  <c:v>-0.160804</c:v>
                </c:pt>
                <c:pt idx="1575">
                  <c:v>-0.162081</c:v>
                </c:pt>
                <c:pt idx="1576">
                  <c:v>-0.163996</c:v>
                </c:pt>
                <c:pt idx="1577">
                  <c:v>-0.16622999999999999</c:v>
                </c:pt>
                <c:pt idx="1578">
                  <c:v>-0.16814599999999999</c:v>
                </c:pt>
                <c:pt idx="1579">
                  <c:v>-0.16942199999999999</c:v>
                </c:pt>
                <c:pt idx="1580">
                  <c:v>-0.17133699999999999</c:v>
                </c:pt>
                <c:pt idx="1581">
                  <c:v>-0.17452899999999999</c:v>
                </c:pt>
                <c:pt idx="1582">
                  <c:v>-0.177402</c:v>
                </c:pt>
                <c:pt idx="1583">
                  <c:v>-0.180594</c:v>
                </c:pt>
                <c:pt idx="1584">
                  <c:v>-0.18410499999999999</c:v>
                </c:pt>
                <c:pt idx="1585">
                  <c:v>-0.187616</c:v>
                </c:pt>
                <c:pt idx="1586">
                  <c:v>-0.19080800000000001</c:v>
                </c:pt>
                <c:pt idx="1587">
                  <c:v>-0.193999</c:v>
                </c:pt>
                <c:pt idx="1588">
                  <c:v>-0.19783000000000001</c:v>
                </c:pt>
                <c:pt idx="1589">
                  <c:v>-0.20102100000000001</c:v>
                </c:pt>
                <c:pt idx="1590">
                  <c:v>-0.20389399999999999</c:v>
                </c:pt>
                <c:pt idx="1591">
                  <c:v>-0.20676700000000001</c:v>
                </c:pt>
                <c:pt idx="1592">
                  <c:v>-0.20932000000000001</c:v>
                </c:pt>
                <c:pt idx="1593">
                  <c:v>-0.21187400000000001</c:v>
                </c:pt>
                <c:pt idx="1594">
                  <c:v>-0.21410799999999999</c:v>
                </c:pt>
                <c:pt idx="1595">
                  <c:v>-0.21698100000000001</c:v>
                </c:pt>
                <c:pt idx="1596">
                  <c:v>-0.21857599999999999</c:v>
                </c:pt>
                <c:pt idx="1597">
                  <c:v>-0.21921499999999999</c:v>
                </c:pt>
                <c:pt idx="1598">
                  <c:v>-0.21921499999999999</c:v>
                </c:pt>
                <c:pt idx="1599">
                  <c:v>-0.21889600000000001</c:v>
                </c:pt>
                <c:pt idx="1600">
                  <c:v>-0.21793799999999999</c:v>
                </c:pt>
                <c:pt idx="1601">
                  <c:v>-0.21602299999999999</c:v>
                </c:pt>
                <c:pt idx="1602">
                  <c:v>-0.21442700000000001</c:v>
                </c:pt>
                <c:pt idx="1603">
                  <c:v>-0.21315000000000001</c:v>
                </c:pt>
                <c:pt idx="1604">
                  <c:v>-0.21219299999999999</c:v>
                </c:pt>
                <c:pt idx="1605">
                  <c:v>-0.21187400000000001</c:v>
                </c:pt>
                <c:pt idx="1606">
                  <c:v>-0.21187400000000001</c:v>
                </c:pt>
                <c:pt idx="1607">
                  <c:v>-0.21219299999999999</c:v>
                </c:pt>
                <c:pt idx="1608">
                  <c:v>-0.21155399999999999</c:v>
                </c:pt>
                <c:pt idx="1609">
                  <c:v>-0.21187400000000001</c:v>
                </c:pt>
                <c:pt idx="1610">
                  <c:v>-0.21283099999999999</c:v>
                </c:pt>
                <c:pt idx="1611">
                  <c:v>-0.21410799999999999</c:v>
                </c:pt>
                <c:pt idx="1612">
                  <c:v>-0.21602299999999999</c:v>
                </c:pt>
                <c:pt idx="1613">
                  <c:v>-0.21825700000000001</c:v>
                </c:pt>
                <c:pt idx="1614">
                  <c:v>-0.22112999999999999</c:v>
                </c:pt>
                <c:pt idx="1615">
                  <c:v>-0.22336400000000001</c:v>
                </c:pt>
                <c:pt idx="1616">
                  <c:v>-0.22591800000000001</c:v>
                </c:pt>
                <c:pt idx="1617">
                  <c:v>-0.22942899999999999</c:v>
                </c:pt>
                <c:pt idx="1618">
                  <c:v>-0.23357800000000001</c:v>
                </c:pt>
                <c:pt idx="1619">
                  <c:v>-0.23804700000000001</c:v>
                </c:pt>
                <c:pt idx="1620">
                  <c:v>-0.24283399999999999</c:v>
                </c:pt>
                <c:pt idx="1621">
                  <c:v>-0.24698400000000001</c:v>
                </c:pt>
                <c:pt idx="1622">
                  <c:v>-0.25145200000000001</c:v>
                </c:pt>
                <c:pt idx="1623">
                  <c:v>-0.255602</c:v>
                </c:pt>
                <c:pt idx="1624">
                  <c:v>-0.259432</c:v>
                </c:pt>
                <c:pt idx="1625">
                  <c:v>-0.26294299999999998</c:v>
                </c:pt>
                <c:pt idx="1626">
                  <c:v>-0.26645400000000002</c:v>
                </c:pt>
                <c:pt idx="1627">
                  <c:v>-0.26996500000000001</c:v>
                </c:pt>
                <c:pt idx="1628">
                  <c:v>-0.27283800000000002</c:v>
                </c:pt>
                <c:pt idx="1629">
                  <c:v>-0.27571000000000001</c:v>
                </c:pt>
                <c:pt idx="1630">
                  <c:v>-0.27826400000000001</c:v>
                </c:pt>
                <c:pt idx="1631">
                  <c:v>-0.28049800000000003</c:v>
                </c:pt>
                <c:pt idx="1632">
                  <c:v>-0.28241300000000003</c:v>
                </c:pt>
                <c:pt idx="1633">
                  <c:v>-0.28400900000000001</c:v>
                </c:pt>
                <c:pt idx="1634">
                  <c:v>-0.285605</c:v>
                </c:pt>
                <c:pt idx="1635">
                  <c:v>-0.28783900000000001</c:v>
                </c:pt>
                <c:pt idx="1636">
                  <c:v>-0.29039300000000001</c:v>
                </c:pt>
                <c:pt idx="1637">
                  <c:v>-0.29294599999999998</c:v>
                </c:pt>
                <c:pt idx="1638">
                  <c:v>-0.29549999999999998</c:v>
                </c:pt>
                <c:pt idx="1639">
                  <c:v>-0.29837200000000003</c:v>
                </c:pt>
                <c:pt idx="1640">
                  <c:v>-0.30092600000000003</c:v>
                </c:pt>
                <c:pt idx="1641">
                  <c:v>-0.30411700000000003</c:v>
                </c:pt>
                <c:pt idx="1642">
                  <c:v>-0.30698999999999999</c:v>
                </c:pt>
                <c:pt idx="1643">
                  <c:v>-0.30890499999999999</c:v>
                </c:pt>
                <c:pt idx="1644">
                  <c:v>-0.31050100000000003</c:v>
                </c:pt>
                <c:pt idx="1645">
                  <c:v>-0.31145899999999999</c:v>
                </c:pt>
                <c:pt idx="1646">
                  <c:v>-0.31241600000000003</c:v>
                </c:pt>
                <c:pt idx="1647">
                  <c:v>-0.31337399999999999</c:v>
                </c:pt>
                <c:pt idx="1648">
                  <c:v>-0.31497000000000003</c:v>
                </c:pt>
                <c:pt idx="1649">
                  <c:v>-0.31688499999999997</c:v>
                </c:pt>
                <c:pt idx="1650">
                  <c:v>-0.31879999999999997</c:v>
                </c:pt>
                <c:pt idx="1651">
                  <c:v>-0.32039600000000001</c:v>
                </c:pt>
                <c:pt idx="1652">
                  <c:v>-0.321992</c:v>
                </c:pt>
                <c:pt idx="1653">
                  <c:v>-0.32358799999999999</c:v>
                </c:pt>
                <c:pt idx="1654">
                  <c:v>-0.32454499999999997</c:v>
                </c:pt>
                <c:pt idx="1655">
                  <c:v>-0.32518399999999997</c:v>
                </c:pt>
                <c:pt idx="1656">
                  <c:v>-0.325822</c:v>
                </c:pt>
                <c:pt idx="1657">
                  <c:v>-0.325822</c:v>
                </c:pt>
                <c:pt idx="1658">
                  <c:v>-0.325822</c:v>
                </c:pt>
                <c:pt idx="1659">
                  <c:v>-0.32614100000000001</c:v>
                </c:pt>
                <c:pt idx="1660">
                  <c:v>-0.32645999999999997</c:v>
                </c:pt>
                <c:pt idx="1661">
                  <c:v>-0.32645999999999997</c:v>
                </c:pt>
                <c:pt idx="1662">
                  <c:v>-0.32709899999999997</c:v>
                </c:pt>
                <c:pt idx="1663">
                  <c:v>-0.32901399999999997</c:v>
                </c:pt>
                <c:pt idx="1664">
                  <c:v>-0.331567</c:v>
                </c:pt>
                <c:pt idx="1665">
                  <c:v>-0.335397</c:v>
                </c:pt>
                <c:pt idx="1666">
                  <c:v>-0.33954699999999999</c:v>
                </c:pt>
                <c:pt idx="1667">
                  <c:v>-0.34337699999999999</c:v>
                </c:pt>
                <c:pt idx="1668">
                  <c:v>-0.34688799999999997</c:v>
                </c:pt>
                <c:pt idx="1669">
                  <c:v>-0.349441</c:v>
                </c:pt>
                <c:pt idx="1670">
                  <c:v>-0.351995</c:v>
                </c:pt>
                <c:pt idx="1671">
                  <c:v>-0.35486800000000002</c:v>
                </c:pt>
                <c:pt idx="1672">
                  <c:v>-0.35742099999999999</c:v>
                </c:pt>
                <c:pt idx="1673">
                  <c:v>-0.35997400000000002</c:v>
                </c:pt>
                <c:pt idx="1674">
                  <c:v>-0.36284699999999998</c:v>
                </c:pt>
                <c:pt idx="1675">
                  <c:v>-0.36508099999999999</c:v>
                </c:pt>
                <c:pt idx="1676">
                  <c:v>-0.36731599999999998</c:v>
                </c:pt>
                <c:pt idx="1677">
                  <c:v>-0.36954999999999999</c:v>
                </c:pt>
                <c:pt idx="1678">
                  <c:v>-0.371784</c:v>
                </c:pt>
                <c:pt idx="1679">
                  <c:v>-0.37337999999999999</c:v>
                </c:pt>
                <c:pt idx="1680">
                  <c:v>-0.37529499999999999</c:v>
                </c:pt>
                <c:pt idx="1681">
                  <c:v>-0.37752999999999998</c:v>
                </c:pt>
                <c:pt idx="1682">
                  <c:v>-0.37880599999999998</c:v>
                </c:pt>
                <c:pt idx="1683">
                  <c:v>-0.37976399999999999</c:v>
                </c:pt>
                <c:pt idx="1684">
                  <c:v>-0.380083</c:v>
                </c:pt>
                <c:pt idx="1685">
                  <c:v>-0.37976399999999999</c:v>
                </c:pt>
                <c:pt idx="1686">
                  <c:v>-0.37880599999999998</c:v>
                </c:pt>
                <c:pt idx="1687">
                  <c:v>-0.37784899999999999</c:v>
                </c:pt>
                <c:pt idx="1688">
                  <c:v>-0.37720999999999999</c:v>
                </c:pt>
                <c:pt idx="1689">
                  <c:v>-0.37720999999999999</c:v>
                </c:pt>
                <c:pt idx="1690">
                  <c:v>-0.37720999999999999</c:v>
                </c:pt>
                <c:pt idx="1691">
                  <c:v>-0.37689099999999998</c:v>
                </c:pt>
                <c:pt idx="1692">
                  <c:v>-0.37720999999999999</c:v>
                </c:pt>
                <c:pt idx="1693">
                  <c:v>-0.37720999999999999</c:v>
                </c:pt>
                <c:pt idx="1694">
                  <c:v>-0.37689099999999998</c:v>
                </c:pt>
                <c:pt idx="1695">
                  <c:v>-0.37657200000000002</c:v>
                </c:pt>
                <c:pt idx="1696">
                  <c:v>-0.37593399999999999</c:v>
                </c:pt>
                <c:pt idx="1697">
                  <c:v>-0.375614</c:v>
                </c:pt>
                <c:pt idx="1698">
                  <c:v>-0.37529499999999999</c:v>
                </c:pt>
                <c:pt idx="1699">
                  <c:v>-0.37465700000000002</c:v>
                </c:pt>
                <c:pt idx="1700">
                  <c:v>-0.37401899999999999</c:v>
                </c:pt>
                <c:pt idx="1701">
                  <c:v>-0.37306099999999998</c:v>
                </c:pt>
                <c:pt idx="1702">
                  <c:v>-0.37306099999999998</c:v>
                </c:pt>
                <c:pt idx="1703">
                  <c:v>-0.37306099999999998</c:v>
                </c:pt>
                <c:pt idx="1704">
                  <c:v>-0.37306099999999998</c:v>
                </c:pt>
                <c:pt idx="1705">
                  <c:v>-0.37306099999999998</c:v>
                </c:pt>
                <c:pt idx="1706">
                  <c:v>-0.37306099999999998</c:v>
                </c:pt>
                <c:pt idx="1707">
                  <c:v>-0.37337999999999999</c:v>
                </c:pt>
                <c:pt idx="1708">
                  <c:v>-0.37337999999999999</c:v>
                </c:pt>
                <c:pt idx="1709">
                  <c:v>-0.373699</c:v>
                </c:pt>
                <c:pt idx="1710">
                  <c:v>-0.374338</c:v>
                </c:pt>
                <c:pt idx="1711">
                  <c:v>-0.37529499999999999</c:v>
                </c:pt>
                <c:pt idx="1712">
                  <c:v>-0.37593399999999999</c:v>
                </c:pt>
                <c:pt idx="1713">
                  <c:v>-0.37657200000000002</c:v>
                </c:pt>
                <c:pt idx="1714">
                  <c:v>-0.37752999999999998</c:v>
                </c:pt>
                <c:pt idx="1715">
                  <c:v>-0.37880599999999998</c:v>
                </c:pt>
                <c:pt idx="1716">
                  <c:v>-0.38040200000000002</c:v>
                </c:pt>
                <c:pt idx="1717">
                  <c:v>-0.38135999999999998</c:v>
                </c:pt>
                <c:pt idx="1718">
                  <c:v>-0.38231700000000002</c:v>
                </c:pt>
                <c:pt idx="1719">
                  <c:v>-0.38327499999999998</c:v>
                </c:pt>
                <c:pt idx="1720">
                  <c:v>-0.38423200000000002</c:v>
                </c:pt>
                <c:pt idx="1721">
                  <c:v>-0.38487100000000002</c:v>
                </c:pt>
                <c:pt idx="1722">
                  <c:v>-0.38518999999999998</c:v>
                </c:pt>
                <c:pt idx="1723">
                  <c:v>-0.38487100000000002</c:v>
                </c:pt>
                <c:pt idx="1724">
                  <c:v>-0.38518999999999998</c:v>
                </c:pt>
                <c:pt idx="1725">
                  <c:v>-0.38518999999999998</c:v>
                </c:pt>
                <c:pt idx="1726">
                  <c:v>-0.38487100000000002</c:v>
                </c:pt>
                <c:pt idx="1727">
                  <c:v>-0.38423200000000002</c:v>
                </c:pt>
                <c:pt idx="1728">
                  <c:v>-0.38359399999999999</c:v>
                </c:pt>
                <c:pt idx="1729">
                  <c:v>-0.38231700000000002</c:v>
                </c:pt>
                <c:pt idx="1730">
                  <c:v>-0.38135999999999998</c:v>
                </c:pt>
                <c:pt idx="1731">
                  <c:v>-0.37944499999999998</c:v>
                </c:pt>
                <c:pt idx="1732">
                  <c:v>-0.37752999999999998</c:v>
                </c:pt>
                <c:pt idx="1733">
                  <c:v>-0.375614</c:v>
                </c:pt>
                <c:pt idx="1734">
                  <c:v>-0.373699</c:v>
                </c:pt>
                <c:pt idx="1735">
                  <c:v>-0.372423</c:v>
                </c:pt>
                <c:pt idx="1736">
                  <c:v>-0.37082700000000002</c:v>
                </c:pt>
                <c:pt idx="1737">
                  <c:v>-0.37082700000000002</c:v>
                </c:pt>
                <c:pt idx="1738">
                  <c:v>-0.37018800000000002</c:v>
                </c:pt>
                <c:pt idx="1739">
                  <c:v>-0.36954999999999999</c:v>
                </c:pt>
                <c:pt idx="1740">
                  <c:v>-0.36827300000000002</c:v>
                </c:pt>
                <c:pt idx="1741">
                  <c:v>-0.36667699999999998</c:v>
                </c:pt>
                <c:pt idx="1742">
                  <c:v>-0.36444300000000002</c:v>
                </c:pt>
                <c:pt idx="1743">
                  <c:v>-0.36252800000000002</c:v>
                </c:pt>
                <c:pt idx="1744">
                  <c:v>-0.36125099999999999</c:v>
                </c:pt>
                <c:pt idx="1745">
                  <c:v>-0.359655</c:v>
                </c:pt>
                <c:pt idx="1746">
                  <c:v>-0.35901699999999998</c:v>
                </c:pt>
                <c:pt idx="1747">
                  <c:v>-0.35901699999999998</c:v>
                </c:pt>
                <c:pt idx="1748">
                  <c:v>-0.359655</c:v>
                </c:pt>
                <c:pt idx="1749">
                  <c:v>-0.36061300000000002</c:v>
                </c:pt>
                <c:pt idx="1750">
                  <c:v>-0.36125099999999999</c:v>
                </c:pt>
                <c:pt idx="1751">
                  <c:v>-0.36284699999999998</c:v>
                </c:pt>
                <c:pt idx="1752">
                  <c:v>-0.364124</c:v>
                </c:pt>
                <c:pt idx="1753">
                  <c:v>-0.366039</c:v>
                </c:pt>
                <c:pt idx="1754">
                  <c:v>-0.367954</c:v>
                </c:pt>
                <c:pt idx="1755">
                  <c:v>-0.36954999999999999</c:v>
                </c:pt>
                <c:pt idx="1756">
                  <c:v>-0.37146499999999999</c:v>
                </c:pt>
                <c:pt idx="1757">
                  <c:v>-0.37274200000000002</c:v>
                </c:pt>
                <c:pt idx="1758">
                  <c:v>-0.37465700000000002</c:v>
                </c:pt>
                <c:pt idx="1759">
                  <c:v>-0.37752999999999998</c:v>
                </c:pt>
                <c:pt idx="1760">
                  <c:v>-0.38167899999999999</c:v>
                </c:pt>
                <c:pt idx="1761">
                  <c:v>-0.38678600000000002</c:v>
                </c:pt>
                <c:pt idx="1762">
                  <c:v>-0.39221200000000001</c:v>
                </c:pt>
                <c:pt idx="1763">
                  <c:v>-0.39795700000000001</c:v>
                </c:pt>
                <c:pt idx="1764">
                  <c:v>-0.40242600000000001</c:v>
                </c:pt>
                <c:pt idx="1765">
                  <c:v>-0.40753299999999998</c:v>
                </c:pt>
                <c:pt idx="1766">
                  <c:v>-0.41232000000000002</c:v>
                </c:pt>
                <c:pt idx="1767">
                  <c:v>-0.41615099999999999</c:v>
                </c:pt>
                <c:pt idx="1768">
                  <c:v>-0.41870400000000002</c:v>
                </c:pt>
                <c:pt idx="1769">
                  <c:v>-0.42030000000000001</c:v>
                </c:pt>
                <c:pt idx="1770">
                  <c:v>-0.42189599999999999</c:v>
                </c:pt>
                <c:pt idx="1771">
                  <c:v>-0.42349199999999998</c:v>
                </c:pt>
                <c:pt idx="1772">
                  <c:v>-0.42508800000000002</c:v>
                </c:pt>
                <c:pt idx="1773">
                  <c:v>-0.42572599999999999</c:v>
                </c:pt>
                <c:pt idx="1774">
                  <c:v>-0.42636499999999999</c:v>
                </c:pt>
                <c:pt idx="1775">
                  <c:v>-0.42732199999999998</c:v>
                </c:pt>
                <c:pt idx="1776">
                  <c:v>-0.42859900000000001</c:v>
                </c:pt>
                <c:pt idx="1777">
                  <c:v>-0.42955599999999999</c:v>
                </c:pt>
                <c:pt idx="1778">
                  <c:v>-0.43051400000000001</c:v>
                </c:pt>
                <c:pt idx="1779">
                  <c:v>-0.43083300000000002</c:v>
                </c:pt>
                <c:pt idx="1780">
                  <c:v>-0.43083300000000002</c:v>
                </c:pt>
                <c:pt idx="1781">
                  <c:v>-0.43019499999999999</c:v>
                </c:pt>
                <c:pt idx="1782">
                  <c:v>-0.42955599999999999</c:v>
                </c:pt>
                <c:pt idx="1783">
                  <c:v>-0.42827999999999999</c:v>
                </c:pt>
                <c:pt idx="1784">
                  <c:v>-0.42668400000000001</c:v>
                </c:pt>
                <c:pt idx="1785">
                  <c:v>-0.42444900000000002</c:v>
                </c:pt>
                <c:pt idx="1786">
                  <c:v>-0.42189599999999999</c:v>
                </c:pt>
                <c:pt idx="1787">
                  <c:v>-0.42030000000000001</c:v>
                </c:pt>
                <c:pt idx="1788">
                  <c:v>-0.41934300000000002</c:v>
                </c:pt>
                <c:pt idx="1789">
                  <c:v>-0.41902299999999998</c:v>
                </c:pt>
                <c:pt idx="1790">
                  <c:v>-0.41774699999999998</c:v>
                </c:pt>
                <c:pt idx="1791">
                  <c:v>-0.41647000000000001</c:v>
                </c:pt>
                <c:pt idx="1792">
                  <c:v>-0.41583199999999998</c:v>
                </c:pt>
                <c:pt idx="1793">
                  <c:v>-0.41519299999999998</c:v>
                </c:pt>
                <c:pt idx="1794">
                  <c:v>-0.41487400000000002</c:v>
                </c:pt>
                <c:pt idx="1795">
                  <c:v>-0.41455500000000001</c:v>
                </c:pt>
                <c:pt idx="1796">
                  <c:v>-0.41391600000000001</c:v>
                </c:pt>
                <c:pt idx="1797">
                  <c:v>-0.41359699999999999</c:v>
                </c:pt>
              </c:numCache>
            </c:numRef>
          </c:val>
          <c:smooth val="0"/>
          <c:extLst>
            <c:ext xmlns:c16="http://schemas.microsoft.com/office/drawing/2014/chart" uri="{C3380CC4-5D6E-409C-BE32-E72D297353CC}">
              <c16:uniqueId val="{00000003-8B99-42B4-A286-A75B3E2AB3DC}"/>
            </c:ext>
          </c:extLst>
        </c:ser>
        <c:ser>
          <c:idx val="4"/>
          <c:order val="4"/>
          <c:spPr>
            <a:ln w="28575" cap="rnd">
              <a:solidFill>
                <a:schemeClr val="accent5"/>
              </a:solidFill>
              <a:round/>
            </a:ln>
            <a:effectLst/>
          </c:spPr>
          <c:marker>
            <c:symbol val="none"/>
          </c:marker>
          <c:val>
            <c:numRef>
              <c:f>Motion3!$E$2:$E$1799</c:f>
              <c:numCache>
                <c:formatCode>General</c:formatCode>
                <c:ptCount val="17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2.1149000000000001E-2</c:v>
                </c:pt>
                <c:pt idx="20">
                  <c:v>2.2388999999999999E-2</c:v>
                </c:pt>
                <c:pt idx="21">
                  <c:v>2.2699E-2</c:v>
                </c:pt>
                <c:pt idx="22">
                  <c:v>2.3318999999999999E-2</c:v>
                </c:pt>
                <c:pt idx="23">
                  <c:v>2.3939999999999999E-2</c:v>
                </c:pt>
                <c:pt idx="24">
                  <c:v>2.3939999999999999E-2</c:v>
                </c:pt>
                <c:pt idx="25">
                  <c:v>2.3939999999999999E-2</c:v>
                </c:pt>
                <c:pt idx="26">
                  <c:v>2.4250000000000001E-2</c:v>
                </c:pt>
                <c:pt idx="27">
                  <c:v>2.4559999999999998E-2</c:v>
                </c:pt>
                <c:pt idx="28">
                  <c:v>2.487E-2</c:v>
                </c:pt>
                <c:pt idx="29">
                  <c:v>2.487E-2</c:v>
                </c:pt>
                <c:pt idx="30">
                  <c:v>2.487E-2</c:v>
                </c:pt>
                <c:pt idx="31">
                  <c:v>2.4250000000000001E-2</c:v>
                </c:pt>
                <c:pt idx="32">
                  <c:v>2.3318999999999999E-2</c:v>
                </c:pt>
                <c:pt idx="33">
                  <c:v>2.2079000000000001E-2</c:v>
                </c:pt>
                <c:pt idx="34">
                  <c:v>2.1149000000000001E-2</c:v>
                </c:pt>
                <c:pt idx="35">
                  <c:v>2.0528000000000001E-2</c:v>
                </c:pt>
                <c:pt idx="36">
                  <c:v>1.9907999999999999E-2</c:v>
                </c:pt>
                <c:pt idx="37">
                  <c:v>1.9288E-2</c:v>
                </c:pt>
                <c:pt idx="38">
                  <c:v>1.8357999999999999E-2</c:v>
                </c:pt>
                <c:pt idx="39">
                  <c:v>1.7738E-2</c:v>
                </c:pt>
                <c:pt idx="40">
                  <c:v>1.7427000000000002E-2</c:v>
                </c:pt>
                <c:pt idx="41">
                  <c:v>1.7117E-2</c:v>
                </c:pt>
                <c:pt idx="42">
                  <c:v>1.6497000000000001E-2</c:v>
                </c:pt>
                <c:pt idx="43">
                  <c:v>1.5876999999999999E-2</c:v>
                </c:pt>
                <c:pt idx="44">
                  <c:v>1.5257E-2</c:v>
                </c:pt>
                <c:pt idx="45">
                  <c:v>1.4947E-2</c:v>
                </c:pt>
                <c:pt idx="46">
                  <c:v>1.4326999999999999E-2</c:v>
                </c:pt>
                <c:pt idx="47">
                  <c:v>1.3705999999999999E-2</c:v>
                </c:pt>
                <c:pt idx="48">
                  <c:v>1.3396E-2</c:v>
                </c:pt>
                <c:pt idx="49">
                  <c:v>1.3396E-2</c:v>
                </c:pt>
                <c:pt idx="50">
                  <c:v>1.3705999999999999E-2</c:v>
                </c:pt>
                <c:pt idx="51">
                  <c:v>1.4016000000000001E-2</c:v>
                </c:pt>
                <c:pt idx="52">
                  <c:v>1.4637000000000001E-2</c:v>
                </c:pt>
                <c:pt idx="53">
                  <c:v>1.5257E-2</c:v>
                </c:pt>
                <c:pt idx="54">
                  <c:v>1.5876999999999999E-2</c:v>
                </c:pt>
                <c:pt idx="55">
                  <c:v>1.6497000000000001E-2</c:v>
                </c:pt>
                <c:pt idx="56">
                  <c:v>1.7117E-2</c:v>
                </c:pt>
                <c:pt idx="57">
                  <c:v>1.7738E-2</c:v>
                </c:pt>
                <c:pt idx="58">
                  <c:v>1.8668000000000001E-2</c:v>
                </c:pt>
                <c:pt idx="59">
                  <c:v>1.8668000000000001E-2</c:v>
                </c:pt>
                <c:pt idx="60">
                  <c:v>1.8357999999999999E-2</c:v>
                </c:pt>
                <c:pt idx="61">
                  <c:v>1.8048000000000002E-2</c:v>
                </c:pt>
                <c:pt idx="62">
                  <c:v>1.8048000000000002E-2</c:v>
                </c:pt>
                <c:pt idx="63">
                  <c:v>1.8048000000000002E-2</c:v>
                </c:pt>
                <c:pt idx="64">
                  <c:v>1.8048000000000002E-2</c:v>
                </c:pt>
                <c:pt idx="65">
                  <c:v>1.7738E-2</c:v>
                </c:pt>
                <c:pt idx="66">
                  <c:v>1.7427000000000002E-2</c:v>
                </c:pt>
                <c:pt idx="67">
                  <c:v>1.7117E-2</c:v>
                </c:pt>
                <c:pt idx="68">
                  <c:v>1.7117E-2</c:v>
                </c:pt>
                <c:pt idx="69">
                  <c:v>1.6806999999999999E-2</c:v>
                </c:pt>
                <c:pt idx="70">
                  <c:v>1.5876999999999999E-2</c:v>
                </c:pt>
                <c:pt idx="71">
                  <c:v>1.5257E-2</c:v>
                </c:pt>
                <c:pt idx="72">
                  <c:v>1.3396E-2</c:v>
                </c:pt>
                <c:pt idx="73">
                  <c:v>1.3086E-2</c:v>
                </c:pt>
                <c:pt idx="74">
                  <c:v>1.2775999999999999E-2</c:v>
                </c:pt>
                <c:pt idx="75">
                  <c:v>1.2466E-2</c:v>
                </c:pt>
                <c:pt idx="76">
                  <c:v>1.2156E-2</c:v>
                </c:pt>
                <c:pt idx="77">
                  <c:v>1.1846000000000001E-2</c:v>
                </c:pt>
                <c:pt idx="78">
                  <c:v>1.0914999999999999E-2</c:v>
                </c:pt>
                <c:pt idx="79">
                  <c:v>9.3650000000000001E-3</c:v>
                </c:pt>
                <c:pt idx="80">
                  <c:v>8.4349999999999998E-3</c:v>
                </c:pt>
                <c:pt idx="81">
                  <c:v>7.1939999999999999E-3</c:v>
                </c:pt>
                <c:pt idx="82">
                  <c:v>5.6439999999999997E-3</c:v>
                </c:pt>
                <c:pt idx="83">
                  <c:v>4.4029999999999998E-3</c:v>
                </c:pt>
                <c:pt idx="84">
                  <c:v>3.7829999999999999E-3</c:v>
                </c:pt>
                <c:pt idx="85">
                  <c:v>3.163E-3</c:v>
                </c:pt>
                <c:pt idx="86">
                  <c:v>2.5430000000000001E-3</c:v>
                </c:pt>
                <c:pt idx="87">
                  <c:v>3.473E-3</c:v>
                </c:pt>
                <c:pt idx="88">
                  <c:v>4.4029999999999998E-3</c:v>
                </c:pt>
                <c:pt idx="89">
                  <c:v>3.7829999999999999E-3</c:v>
                </c:pt>
                <c:pt idx="90">
                  <c:v>2.2330000000000002E-3</c:v>
                </c:pt>
                <c:pt idx="91">
                  <c:v>6.2000000000000003E-5</c:v>
                </c:pt>
                <c:pt idx="92">
                  <c:v>-1.178E-3</c:v>
                </c:pt>
                <c:pt idx="93">
                  <c:v>-3.039E-3</c:v>
                </c:pt>
                <c:pt idx="94">
                  <c:v>-5.5199999999999997E-3</c:v>
                </c:pt>
                <c:pt idx="95">
                  <c:v>-7.3800000000000003E-3</c:v>
                </c:pt>
                <c:pt idx="96">
                  <c:v>-8.9309999999999997E-3</c:v>
                </c:pt>
                <c:pt idx="97">
                  <c:v>-9.5510000000000005E-3</c:v>
                </c:pt>
                <c:pt idx="98">
                  <c:v>-9.861E-3</c:v>
                </c:pt>
                <c:pt idx="99">
                  <c:v>-8.6210000000000002E-3</c:v>
                </c:pt>
                <c:pt idx="100">
                  <c:v>-8.0000000000000002E-3</c:v>
                </c:pt>
                <c:pt idx="101">
                  <c:v>-7.6899999999999998E-3</c:v>
                </c:pt>
                <c:pt idx="102">
                  <c:v>-8.0000000000000002E-3</c:v>
                </c:pt>
                <c:pt idx="103">
                  <c:v>-8.9309999999999997E-3</c:v>
                </c:pt>
                <c:pt idx="104">
                  <c:v>-1.0481000000000001E-2</c:v>
                </c:pt>
                <c:pt idx="105">
                  <c:v>-1.2031999999999999E-2</c:v>
                </c:pt>
                <c:pt idx="106">
                  <c:v>-1.3582E-2</c:v>
                </c:pt>
                <c:pt idx="107">
                  <c:v>-1.6372999999999999E-2</c:v>
                </c:pt>
                <c:pt idx="108">
                  <c:v>-1.9784E-2</c:v>
                </c:pt>
                <c:pt idx="109">
                  <c:v>-2.1645000000000001E-2</c:v>
                </c:pt>
                <c:pt idx="110">
                  <c:v>-2.1954999999999999E-2</c:v>
                </c:pt>
                <c:pt idx="111">
                  <c:v>-2.1645000000000001E-2</c:v>
                </c:pt>
                <c:pt idx="112">
                  <c:v>-2.1024999999999999E-2</c:v>
                </c:pt>
                <c:pt idx="113">
                  <c:v>-2.1335E-2</c:v>
                </c:pt>
                <c:pt idx="114">
                  <c:v>-2.1024999999999999E-2</c:v>
                </c:pt>
                <c:pt idx="115">
                  <c:v>-2.1335E-2</c:v>
                </c:pt>
                <c:pt idx="116">
                  <c:v>-2.2575000000000001E-2</c:v>
                </c:pt>
                <c:pt idx="117">
                  <c:v>-2.4125000000000001E-2</c:v>
                </c:pt>
                <c:pt idx="118">
                  <c:v>-2.5985999999999999E-2</c:v>
                </c:pt>
                <c:pt idx="119">
                  <c:v>-2.7536999999999999E-2</c:v>
                </c:pt>
                <c:pt idx="120">
                  <c:v>-2.8777E-2</c:v>
                </c:pt>
                <c:pt idx="121">
                  <c:v>-2.9397E-2</c:v>
                </c:pt>
                <c:pt idx="122">
                  <c:v>-2.9707000000000001E-2</c:v>
                </c:pt>
                <c:pt idx="123">
                  <c:v>-2.9397E-2</c:v>
                </c:pt>
                <c:pt idx="124">
                  <c:v>-2.8466999999999999E-2</c:v>
                </c:pt>
                <c:pt idx="125">
                  <c:v>-2.7226E-2</c:v>
                </c:pt>
                <c:pt idx="126">
                  <c:v>-2.5985999999999999E-2</c:v>
                </c:pt>
                <c:pt idx="127">
                  <c:v>-2.4746000000000001E-2</c:v>
                </c:pt>
                <c:pt idx="128">
                  <c:v>-2.3195E-2</c:v>
                </c:pt>
                <c:pt idx="129">
                  <c:v>-2.1645000000000001E-2</c:v>
                </c:pt>
                <c:pt idx="130">
                  <c:v>-1.9784E-2</c:v>
                </c:pt>
                <c:pt idx="131">
                  <c:v>-1.8234E-2</c:v>
                </c:pt>
                <c:pt idx="132">
                  <c:v>-1.6063000000000001E-2</c:v>
                </c:pt>
                <c:pt idx="133">
                  <c:v>-1.3582E-2</c:v>
                </c:pt>
                <c:pt idx="134">
                  <c:v>-1.1412E-2</c:v>
                </c:pt>
                <c:pt idx="135">
                  <c:v>-9.2409999999999992E-3</c:v>
                </c:pt>
                <c:pt idx="136">
                  <c:v>-6.45E-3</c:v>
                </c:pt>
                <c:pt idx="137">
                  <c:v>-4.5890000000000002E-3</c:v>
                </c:pt>
                <c:pt idx="138">
                  <c:v>-2.4190000000000001E-3</c:v>
                </c:pt>
                <c:pt idx="139">
                  <c:v>-8.6799999999999996E-4</c:v>
                </c:pt>
                <c:pt idx="140">
                  <c:v>3.7199999999999999E-4</c:v>
                </c:pt>
                <c:pt idx="141">
                  <c:v>1.6130000000000001E-3</c:v>
                </c:pt>
                <c:pt idx="142">
                  <c:v>2.5430000000000001E-3</c:v>
                </c:pt>
                <c:pt idx="143">
                  <c:v>3.163E-3</c:v>
                </c:pt>
                <c:pt idx="144">
                  <c:v>3.163E-3</c:v>
                </c:pt>
                <c:pt idx="145">
                  <c:v>2.5430000000000001E-3</c:v>
                </c:pt>
                <c:pt idx="146">
                  <c:v>1.923E-3</c:v>
                </c:pt>
                <c:pt idx="147">
                  <c:v>9.9200000000000004E-4</c:v>
                </c:pt>
                <c:pt idx="148">
                  <c:v>-5.5800000000000001E-4</c:v>
                </c:pt>
                <c:pt idx="149">
                  <c:v>-1.799E-3</c:v>
                </c:pt>
                <c:pt idx="150">
                  <c:v>-4.2789999999999998E-3</c:v>
                </c:pt>
                <c:pt idx="151">
                  <c:v>-5.8300000000000001E-3</c:v>
                </c:pt>
                <c:pt idx="152">
                  <c:v>-7.6899999999999998E-3</c:v>
                </c:pt>
                <c:pt idx="153">
                  <c:v>-9.861E-3</c:v>
                </c:pt>
                <c:pt idx="154">
                  <c:v>-1.2031999999999999E-2</c:v>
                </c:pt>
                <c:pt idx="155">
                  <c:v>-1.4201999999999999E-2</c:v>
                </c:pt>
                <c:pt idx="156">
                  <c:v>-1.6683E-2</c:v>
                </c:pt>
                <c:pt idx="157">
                  <c:v>-1.9474000000000002E-2</c:v>
                </c:pt>
                <c:pt idx="158">
                  <c:v>-2.1335E-2</c:v>
                </c:pt>
                <c:pt idx="159">
                  <c:v>-2.2575000000000001E-2</c:v>
                </c:pt>
                <c:pt idx="160">
                  <c:v>-2.3814999999999999E-2</c:v>
                </c:pt>
                <c:pt idx="161">
                  <c:v>-2.5055999999999998E-2</c:v>
                </c:pt>
                <c:pt idx="162">
                  <c:v>-2.5676000000000001E-2</c:v>
                </c:pt>
                <c:pt idx="163">
                  <c:v>-2.6296E-2</c:v>
                </c:pt>
                <c:pt idx="164">
                  <c:v>-2.7226E-2</c:v>
                </c:pt>
                <c:pt idx="165">
                  <c:v>-2.7226E-2</c:v>
                </c:pt>
                <c:pt idx="166">
                  <c:v>-2.6915999999999999E-2</c:v>
                </c:pt>
                <c:pt idx="167">
                  <c:v>-2.6915999999999999E-2</c:v>
                </c:pt>
                <c:pt idx="168">
                  <c:v>-2.6606000000000001E-2</c:v>
                </c:pt>
                <c:pt idx="169">
                  <c:v>-2.6296E-2</c:v>
                </c:pt>
                <c:pt idx="170">
                  <c:v>-2.5366E-2</c:v>
                </c:pt>
                <c:pt idx="171">
                  <c:v>-2.4746000000000001E-2</c:v>
                </c:pt>
                <c:pt idx="172">
                  <c:v>-2.4435999999999999E-2</c:v>
                </c:pt>
                <c:pt idx="173">
                  <c:v>-2.3814999999999999E-2</c:v>
                </c:pt>
                <c:pt idx="174">
                  <c:v>-2.3195E-2</c:v>
                </c:pt>
                <c:pt idx="175">
                  <c:v>-2.2265E-2</c:v>
                </c:pt>
                <c:pt idx="176">
                  <c:v>-2.1645000000000001E-2</c:v>
                </c:pt>
                <c:pt idx="177">
                  <c:v>-1.9784E-2</c:v>
                </c:pt>
                <c:pt idx="178">
                  <c:v>-1.8544000000000001E-2</c:v>
                </c:pt>
                <c:pt idx="179">
                  <c:v>-1.7613E-2</c:v>
                </c:pt>
                <c:pt idx="180">
                  <c:v>-1.6993000000000001E-2</c:v>
                </c:pt>
                <c:pt idx="181">
                  <c:v>-1.6372999999999999E-2</c:v>
                </c:pt>
                <c:pt idx="182">
                  <c:v>-1.5753E-2</c:v>
                </c:pt>
                <c:pt idx="183">
                  <c:v>-1.5443E-2</c:v>
                </c:pt>
                <c:pt idx="184">
                  <c:v>-1.4201999999999999E-2</c:v>
                </c:pt>
                <c:pt idx="185">
                  <c:v>-1.3582E-2</c:v>
                </c:pt>
                <c:pt idx="186">
                  <c:v>-1.3892E-2</c:v>
                </c:pt>
                <c:pt idx="187">
                  <c:v>-1.3892E-2</c:v>
                </c:pt>
                <c:pt idx="188">
                  <c:v>-1.3892E-2</c:v>
                </c:pt>
                <c:pt idx="189">
                  <c:v>-1.3892E-2</c:v>
                </c:pt>
                <c:pt idx="190">
                  <c:v>-1.4822999999999999E-2</c:v>
                </c:pt>
                <c:pt idx="191">
                  <c:v>-1.6372999999999999E-2</c:v>
                </c:pt>
                <c:pt idx="192">
                  <c:v>-1.7613E-2</c:v>
                </c:pt>
                <c:pt idx="193">
                  <c:v>-1.8853999999999999E-2</c:v>
                </c:pt>
                <c:pt idx="194">
                  <c:v>-2.0403999999999999E-2</c:v>
                </c:pt>
                <c:pt idx="195">
                  <c:v>-2.2265E-2</c:v>
                </c:pt>
                <c:pt idx="196">
                  <c:v>-2.4125000000000001E-2</c:v>
                </c:pt>
                <c:pt idx="197">
                  <c:v>-2.5985999999999999E-2</c:v>
                </c:pt>
                <c:pt idx="198">
                  <c:v>-2.7847E-2</c:v>
                </c:pt>
                <c:pt idx="199">
                  <c:v>-2.9707000000000001E-2</c:v>
                </c:pt>
                <c:pt idx="200">
                  <c:v>-3.1567999999999999E-2</c:v>
                </c:pt>
                <c:pt idx="201">
                  <c:v>-3.3118000000000002E-2</c:v>
                </c:pt>
                <c:pt idx="202">
                  <c:v>-3.4979000000000003E-2</c:v>
                </c:pt>
                <c:pt idx="203">
                  <c:v>-3.6838999999999997E-2</c:v>
                </c:pt>
                <c:pt idx="204">
                  <c:v>-3.9010000000000003E-2</c:v>
                </c:pt>
                <c:pt idx="205">
                  <c:v>-4.1491E-2</c:v>
                </c:pt>
                <c:pt idx="206">
                  <c:v>-4.3351000000000001E-2</c:v>
                </c:pt>
                <c:pt idx="207">
                  <c:v>-4.5522E-2</c:v>
                </c:pt>
                <c:pt idx="208">
                  <c:v>-4.7383000000000002E-2</c:v>
                </c:pt>
                <c:pt idx="209">
                  <c:v>-4.9243000000000002E-2</c:v>
                </c:pt>
                <c:pt idx="210">
                  <c:v>-4.9863999999999999E-2</c:v>
                </c:pt>
                <c:pt idx="211">
                  <c:v>-4.9863999999999999E-2</c:v>
                </c:pt>
                <c:pt idx="212">
                  <c:v>-5.0174000000000003E-2</c:v>
                </c:pt>
                <c:pt idx="213">
                  <c:v>-5.0174000000000003E-2</c:v>
                </c:pt>
                <c:pt idx="214">
                  <c:v>-4.9553E-2</c:v>
                </c:pt>
                <c:pt idx="215">
                  <c:v>-4.8932999999999997E-2</c:v>
                </c:pt>
                <c:pt idx="216">
                  <c:v>-4.7383000000000002E-2</c:v>
                </c:pt>
                <c:pt idx="217">
                  <c:v>-4.6142000000000002E-2</c:v>
                </c:pt>
                <c:pt idx="218">
                  <c:v>-4.5522E-2</c:v>
                </c:pt>
                <c:pt idx="219">
                  <c:v>-4.4901999999999997E-2</c:v>
                </c:pt>
                <c:pt idx="220">
                  <c:v>-4.4282000000000002E-2</c:v>
                </c:pt>
                <c:pt idx="221">
                  <c:v>-4.3351000000000001E-2</c:v>
                </c:pt>
                <c:pt idx="222">
                  <c:v>-4.2421E-2</c:v>
                </c:pt>
                <c:pt idx="223">
                  <c:v>-4.1491E-2</c:v>
                </c:pt>
                <c:pt idx="224">
                  <c:v>-4.0251000000000002E-2</c:v>
                </c:pt>
                <c:pt idx="225">
                  <c:v>-3.8699999999999998E-2</c:v>
                </c:pt>
                <c:pt idx="226">
                  <c:v>-3.7150000000000002E-2</c:v>
                </c:pt>
                <c:pt idx="227">
                  <c:v>-3.5289000000000001E-2</c:v>
                </c:pt>
                <c:pt idx="228">
                  <c:v>-3.3427999999999999E-2</c:v>
                </c:pt>
                <c:pt idx="229">
                  <c:v>-3.1567999999999999E-2</c:v>
                </c:pt>
                <c:pt idx="230">
                  <c:v>-3.0016999999999999E-2</c:v>
                </c:pt>
                <c:pt idx="231">
                  <c:v>-2.8466999999999999E-2</c:v>
                </c:pt>
                <c:pt idx="232">
                  <c:v>-2.7226E-2</c:v>
                </c:pt>
                <c:pt idx="233">
                  <c:v>-2.5676000000000001E-2</c:v>
                </c:pt>
                <c:pt idx="234">
                  <c:v>-2.4746000000000001E-2</c:v>
                </c:pt>
                <c:pt idx="235">
                  <c:v>-2.4435999999999999E-2</c:v>
                </c:pt>
                <c:pt idx="236">
                  <c:v>-2.4125000000000001E-2</c:v>
                </c:pt>
                <c:pt idx="237">
                  <c:v>-2.4125000000000001E-2</c:v>
                </c:pt>
                <c:pt idx="238">
                  <c:v>-2.3505000000000002E-2</c:v>
                </c:pt>
                <c:pt idx="239">
                  <c:v>-2.3195E-2</c:v>
                </c:pt>
                <c:pt idx="240">
                  <c:v>-2.2575000000000001E-2</c:v>
                </c:pt>
                <c:pt idx="241">
                  <c:v>-2.2884999999999999E-2</c:v>
                </c:pt>
                <c:pt idx="242">
                  <c:v>-2.4435999999999999E-2</c:v>
                </c:pt>
                <c:pt idx="243">
                  <c:v>-2.5055999999999998E-2</c:v>
                </c:pt>
                <c:pt idx="244">
                  <c:v>-2.5985999999999999E-2</c:v>
                </c:pt>
                <c:pt idx="245">
                  <c:v>-2.7536999999999999E-2</c:v>
                </c:pt>
                <c:pt idx="246">
                  <c:v>-2.9086999999999998E-2</c:v>
                </c:pt>
                <c:pt idx="247">
                  <c:v>-3.0948E-2</c:v>
                </c:pt>
                <c:pt idx="248">
                  <c:v>-3.2807999999999997E-2</c:v>
                </c:pt>
                <c:pt idx="249">
                  <c:v>-3.5598999999999999E-2</c:v>
                </c:pt>
                <c:pt idx="250">
                  <c:v>-3.7769999999999998E-2</c:v>
                </c:pt>
                <c:pt idx="251">
                  <c:v>-3.9940000000000003E-2</c:v>
                </c:pt>
                <c:pt idx="252">
                  <c:v>-4.1800999999999998E-2</c:v>
                </c:pt>
                <c:pt idx="253">
                  <c:v>-4.4282000000000002E-2</c:v>
                </c:pt>
                <c:pt idx="254">
                  <c:v>-4.6452E-2</c:v>
                </c:pt>
                <c:pt idx="255">
                  <c:v>-4.8002999999999997E-2</c:v>
                </c:pt>
                <c:pt idx="256">
                  <c:v>-5.0174000000000003E-2</c:v>
                </c:pt>
                <c:pt idx="257">
                  <c:v>-5.2344000000000002E-2</c:v>
                </c:pt>
                <c:pt idx="258">
                  <c:v>-5.4515000000000001E-2</c:v>
                </c:pt>
                <c:pt idx="259">
                  <c:v>-5.6376000000000002E-2</c:v>
                </c:pt>
                <c:pt idx="260">
                  <c:v>-5.7925999999999998E-2</c:v>
                </c:pt>
                <c:pt idx="261">
                  <c:v>-5.9166000000000003E-2</c:v>
                </c:pt>
                <c:pt idx="262">
                  <c:v>-5.8546000000000001E-2</c:v>
                </c:pt>
                <c:pt idx="263">
                  <c:v>-5.7925999999999998E-2</c:v>
                </c:pt>
                <c:pt idx="264">
                  <c:v>-5.6995999999999998E-2</c:v>
                </c:pt>
                <c:pt idx="265">
                  <c:v>-5.5445000000000001E-2</c:v>
                </c:pt>
                <c:pt idx="266">
                  <c:v>-5.3275000000000003E-2</c:v>
                </c:pt>
                <c:pt idx="267">
                  <c:v>-5.0484000000000001E-2</c:v>
                </c:pt>
                <c:pt idx="268">
                  <c:v>-4.7692999999999999E-2</c:v>
                </c:pt>
                <c:pt idx="269">
                  <c:v>-4.3661999999999999E-2</c:v>
                </c:pt>
                <c:pt idx="270">
                  <c:v>-3.9940000000000003E-2</c:v>
                </c:pt>
                <c:pt idx="271">
                  <c:v>-3.6528999999999999E-2</c:v>
                </c:pt>
                <c:pt idx="272">
                  <c:v>-3.3427999999999999E-2</c:v>
                </c:pt>
                <c:pt idx="273">
                  <c:v>-3.0016999999999999E-2</c:v>
                </c:pt>
                <c:pt idx="274">
                  <c:v>-2.5985999999999999E-2</c:v>
                </c:pt>
                <c:pt idx="275">
                  <c:v>-2.2265E-2</c:v>
                </c:pt>
                <c:pt idx="276">
                  <c:v>-1.8544000000000001E-2</c:v>
                </c:pt>
                <c:pt idx="277">
                  <c:v>-1.4201999999999999E-2</c:v>
                </c:pt>
                <c:pt idx="278">
                  <c:v>-1.0170999999999999E-2</c:v>
                </c:pt>
                <c:pt idx="279">
                  <c:v>-6.1399999999999996E-3</c:v>
                </c:pt>
                <c:pt idx="280">
                  <c:v>-2.1090000000000002E-3</c:v>
                </c:pt>
                <c:pt idx="281">
                  <c:v>1.6130000000000001E-3</c:v>
                </c:pt>
                <c:pt idx="282">
                  <c:v>4.7140000000000003E-3</c:v>
                </c:pt>
                <c:pt idx="283">
                  <c:v>6.8840000000000004E-3</c:v>
                </c:pt>
                <c:pt idx="284">
                  <c:v>8.4349999999999998E-3</c:v>
                </c:pt>
                <c:pt idx="285">
                  <c:v>9.3650000000000001E-3</c:v>
                </c:pt>
                <c:pt idx="286">
                  <c:v>9.3650000000000001E-3</c:v>
                </c:pt>
                <c:pt idx="287">
                  <c:v>8.7449999999999993E-3</c:v>
                </c:pt>
                <c:pt idx="288">
                  <c:v>7.5040000000000003E-3</c:v>
                </c:pt>
                <c:pt idx="289">
                  <c:v>5.6439999999999997E-3</c:v>
                </c:pt>
                <c:pt idx="290">
                  <c:v>3.163E-3</c:v>
                </c:pt>
                <c:pt idx="291">
                  <c:v>3.7199999999999999E-4</c:v>
                </c:pt>
                <c:pt idx="292">
                  <c:v>-2.7290000000000001E-3</c:v>
                </c:pt>
                <c:pt idx="293">
                  <c:v>-5.8300000000000001E-3</c:v>
                </c:pt>
                <c:pt idx="294">
                  <c:v>-9.5510000000000005E-3</c:v>
                </c:pt>
                <c:pt idx="295">
                  <c:v>-1.2962E-2</c:v>
                </c:pt>
                <c:pt idx="296">
                  <c:v>-1.6063000000000001E-2</c:v>
                </c:pt>
                <c:pt idx="297">
                  <c:v>-1.9474000000000002E-2</c:v>
                </c:pt>
                <c:pt idx="298">
                  <c:v>-2.3195E-2</c:v>
                </c:pt>
                <c:pt idx="299">
                  <c:v>-2.6915999999999999E-2</c:v>
                </c:pt>
                <c:pt idx="300">
                  <c:v>-3.1258000000000001E-2</c:v>
                </c:pt>
                <c:pt idx="301">
                  <c:v>-3.5289000000000001E-2</c:v>
                </c:pt>
                <c:pt idx="302">
                  <c:v>-3.9010000000000003E-2</c:v>
                </c:pt>
                <c:pt idx="303">
                  <c:v>-4.2111000000000003E-2</c:v>
                </c:pt>
                <c:pt idx="304">
                  <c:v>-4.4282000000000002E-2</c:v>
                </c:pt>
                <c:pt idx="305">
                  <c:v>-4.6142000000000002E-2</c:v>
                </c:pt>
                <c:pt idx="306">
                  <c:v>-4.6762999999999999E-2</c:v>
                </c:pt>
                <c:pt idx="307">
                  <c:v>-4.7072999999999997E-2</c:v>
                </c:pt>
                <c:pt idx="308">
                  <c:v>-4.7072999999999997E-2</c:v>
                </c:pt>
                <c:pt idx="309">
                  <c:v>-4.6452E-2</c:v>
                </c:pt>
                <c:pt idx="310">
                  <c:v>-4.5522E-2</c:v>
                </c:pt>
                <c:pt idx="311">
                  <c:v>-4.3971999999999997E-2</c:v>
                </c:pt>
                <c:pt idx="312">
                  <c:v>-4.2111000000000003E-2</c:v>
                </c:pt>
                <c:pt idx="313">
                  <c:v>-4.0870999999999998E-2</c:v>
                </c:pt>
                <c:pt idx="314">
                  <c:v>-3.9010000000000003E-2</c:v>
                </c:pt>
                <c:pt idx="315">
                  <c:v>-3.6838999999999997E-2</c:v>
                </c:pt>
                <c:pt idx="316">
                  <c:v>-3.5289000000000001E-2</c:v>
                </c:pt>
                <c:pt idx="317">
                  <c:v>-3.3737999999999997E-2</c:v>
                </c:pt>
                <c:pt idx="318">
                  <c:v>-3.1877999999999997E-2</c:v>
                </c:pt>
                <c:pt idx="319">
                  <c:v>-3.0327E-2</c:v>
                </c:pt>
                <c:pt idx="320">
                  <c:v>-2.9397E-2</c:v>
                </c:pt>
                <c:pt idx="321">
                  <c:v>-2.8157000000000001E-2</c:v>
                </c:pt>
                <c:pt idx="322">
                  <c:v>-2.6915999999999999E-2</c:v>
                </c:pt>
                <c:pt idx="323">
                  <c:v>-2.5985999999999999E-2</c:v>
                </c:pt>
                <c:pt idx="324">
                  <c:v>-2.5366E-2</c:v>
                </c:pt>
                <c:pt idx="325">
                  <c:v>-2.4746000000000001E-2</c:v>
                </c:pt>
                <c:pt idx="326">
                  <c:v>-2.5366E-2</c:v>
                </c:pt>
                <c:pt idx="327">
                  <c:v>-2.6915999999999999E-2</c:v>
                </c:pt>
                <c:pt idx="328">
                  <c:v>-2.7536999999999999E-2</c:v>
                </c:pt>
                <c:pt idx="329">
                  <c:v>-2.8777E-2</c:v>
                </c:pt>
                <c:pt idx="330">
                  <c:v>-2.9707000000000001E-2</c:v>
                </c:pt>
                <c:pt idx="331">
                  <c:v>-3.1258000000000001E-2</c:v>
                </c:pt>
                <c:pt idx="332">
                  <c:v>-3.2188000000000001E-2</c:v>
                </c:pt>
                <c:pt idx="333">
                  <c:v>-3.3427999999999999E-2</c:v>
                </c:pt>
                <c:pt idx="334">
                  <c:v>-3.5909000000000003E-2</c:v>
                </c:pt>
                <c:pt idx="335">
                  <c:v>-3.8080000000000003E-2</c:v>
                </c:pt>
                <c:pt idx="336">
                  <c:v>-3.9629999999999999E-2</c:v>
                </c:pt>
                <c:pt idx="337">
                  <c:v>-4.1181000000000002E-2</c:v>
                </c:pt>
                <c:pt idx="338">
                  <c:v>-4.2421E-2</c:v>
                </c:pt>
                <c:pt idx="339">
                  <c:v>-4.3661999999999999E-2</c:v>
                </c:pt>
                <c:pt idx="340">
                  <c:v>-4.3661999999999999E-2</c:v>
                </c:pt>
                <c:pt idx="341">
                  <c:v>-4.3971999999999997E-2</c:v>
                </c:pt>
                <c:pt idx="342">
                  <c:v>-4.4592E-2</c:v>
                </c:pt>
                <c:pt idx="343">
                  <c:v>-4.5212000000000002E-2</c:v>
                </c:pt>
                <c:pt idx="344">
                  <c:v>-4.6452E-2</c:v>
                </c:pt>
                <c:pt idx="345">
                  <c:v>-4.7072999999999997E-2</c:v>
                </c:pt>
                <c:pt idx="346">
                  <c:v>-4.7692999999999999E-2</c:v>
                </c:pt>
                <c:pt idx="347">
                  <c:v>-4.7072999999999997E-2</c:v>
                </c:pt>
                <c:pt idx="348">
                  <c:v>-4.7383000000000002E-2</c:v>
                </c:pt>
                <c:pt idx="349">
                  <c:v>-4.7692999999999999E-2</c:v>
                </c:pt>
                <c:pt idx="350">
                  <c:v>-4.8313000000000002E-2</c:v>
                </c:pt>
                <c:pt idx="351">
                  <c:v>-4.8313000000000002E-2</c:v>
                </c:pt>
                <c:pt idx="352">
                  <c:v>-4.8623E-2</c:v>
                </c:pt>
                <c:pt idx="353">
                  <c:v>-4.8313000000000002E-2</c:v>
                </c:pt>
                <c:pt idx="354">
                  <c:v>-4.7072999999999997E-2</c:v>
                </c:pt>
                <c:pt idx="355">
                  <c:v>-4.6452E-2</c:v>
                </c:pt>
                <c:pt idx="356">
                  <c:v>-4.6142000000000002E-2</c:v>
                </c:pt>
                <c:pt idx="357">
                  <c:v>-4.6142000000000002E-2</c:v>
                </c:pt>
                <c:pt idx="358">
                  <c:v>-4.6452E-2</c:v>
                </c:pt>
                <c:pt idx="359">
                  <c:v>-4.6142000000000002E-2</c:v>
                </c:pt>
                <c:pt idx="360">
                  <c:v>-4.6762999999999999E-2</c:v>
                </c:pt>
                <c:pt idx="361">
                  <c:v>-4.7383000000000002E-2</c:v>
                </c:pt>
                <c:pt idx="362">
                  <c:v>-4.7383000000000002E-2</c:v>
                </c:pt>
                <c:pt idx="363">
                  <c:v>-4.7692999999999999E-2</c:v>
                </c:pt>
                <c:pt idx="364">
                  <c:v>-4.8002999999999997E-2</c:v>
                </c:pt>
                <c:pt idx="365">
                  <c:v>-4.8623E-2</c:v>
                </c:pt>
                <c:pt idx="366">
                  <c:v>-4.9553E-2</c:v>
                </c:pt>
                <c:pt idx="367">
                  <c:v>-5.0793999999999999E-2</c:v>
                </c:pt>
                <c:pt idx="368">
                  <c:v>-5.2344000000000002E-2</c:v>
                </c:pt>
                <c:pt idx="369">
                  <c:v>-5.3585000000000001E-2</c:v>
                </c:pt>
                <c:pt idx="370">
                  <c:v>-5.5135000000000003E-2</c:v>
                </c:pt>
                <c:pt idx="371">
                  <c:v>-5.6686E-2</c:v>
                </c:pt>
                <c:pt idx="372">
                  <c:v>-5.8546000000000001E-2</c:v>
                </c:pt>
                <c:pt idx="373">
                  <c:v>-6.0407000000000002E-2</c:v>
                </c:pt>
                <c:pt idx="374">
                  <c:v>-6.2887999999999999E-2</c:v>
                </c:pt>
                <c:pt idx="375">
                  <c:v>-6.5678E-2</c:v>
                </c:pt>
                <c:pt idx="376">
                  <c:v>-6.8779000000000007E-2</c:v>
                </c:pt>
                <c:pt idx="377">
                  <c:v>-7.1879999999999999E-2</c:v>
                </c:pt>
                <c:pt idx="378">
                  <c:v>-7.4671000000000001E-2</c:v>
                </c:pt>
                <c:pt idx="379">
                  <c:v>-7.7771999999999994E-2</c:v>
                </c:pt>
                <c:pt idx="380">
                  <c:v>-8.0562999999999996E-2</c:v>
                </c:pt>
                <c:pt idx="381">
                  <c:v>-8.3044000000000007E-2</c:v>
                </c:pt>
                <c:pt idx="382">
                  <c:v>-8.5834999999999995E-2</c:v>
                </c:pt>
                <c:pt idx="383">
                  <c:v>-8.8625999999999996E-2</c:v>
                </c:pt>
                <c:pt idx="384">
                  <c:v>-9.0176000000000006E-2</c:v>
                </c:pt>
                <c:pt idx="385">
                  <c:v>-9.2036999999999994E-2</c:v>
                </c:pt>
                <c:pt idx="386">
                  <c:v>-9.3276999999999999E-2</c:v>
                </c:pt>
                <c:pt idx="387">
                  <c:v>-9.4206999999999999E-2</c:v>
                </c:pt>
                <c:pt idx="388">
                  <c:v>-9.4206999999999999E-2</c:v>
                </c:pt>
                <c:pt idx="389">
                  <c:v>-9.3896999999999994E-2</c:v>
                </c:pt>
                <c:pt idx="390">
                  <c:v>-9.2657000000000003E-2</c:v>
                </c:pt>
                <c:pt idx="391">
                  <c:v>-9.1106000000000006E-2</c:v>
                </c:pt>
                <c:pt idx="392">
                  <c:v>-8.9246000000000006E-2</c:v>
                </c:pt>
                <c:pt idx="393">
                  <c:v>-8.6764999999999995E-2</c:v>
                </c:pt>
                <c:pt idx="394">
                  <c:v>-8.3664000000000002E-2</c:v>
                </c:pt>
                <c:pt idx="395">
                  <c:v>-7.9943E-2</c:v>
                </c:pt>
                <c:pt idx="396">
                  <c:v>-7.5602000000000003E-2</c:v>
                </c:pt>
                <c:pt idx="397">
                  <c:v>-7.0639999999999994E-2</c:v>
                </c:pt>
                <c:pt idx="398">
                  <c:v>-6.6298999999999997E-2</c:v>
                </c:pt>
                <c:pt idx="399">
                  <c:v>-6.1026999999999998E-2</c:v>
                </c:pt>
                <c:pt idx="400">
                  <c:v>-5.5445000000000001E-2</c:v>
                </c:pt>
                <c:pt idx="401">
                  <c:v>-5.0174000000000003E-2</c:v>
                </c:pt>
                <c:pt idx="402">
                  <c:v>-4.4901999999999997E-2</c:v>
                </c:pt>
                <c:pt idx="403">
                  <c:v>-3.9320000000000001E-2</c:v>
                </c:pt>
                <c:pt idx="404">
                  <c:v>-3.4979000000000003E-2</c:v>
                </c:pt>
                <c:pt idx="405">
                  <c:v>-3.1258000000000001E-2</c:v>
                </c:pt>
                <c:pt idx="406">
                  <c:v>-2.6915999999999999E-2</c:v>
                </c:pt>
                <c:pt idx="407">
                  <c:v>-2.2884999999999999E-2</c:v>
                </c:pt>
                <c:pt idx="408">
                  <c:v>-1.9474000000000002E-2</c:v>
                </c:pt>
                <c:pt idx="409">
                  <c:v>-1.6372999999999999E-2</c:v>
                </c:pt>
                <c:pt idx="410">
                  <c:v>-1.4201999999999999E-2</c:v>
                </c:pt>
                <c:pt idx="411">
                  <c:v>-1.2962E-2</c:v>
                </c:pt>
                <c:pt idx="412">
                  <c:v>-1.2652E-2</c:v>
                </c:pt>
                <c:pt idx="413">
                  <c:v>-1.2652E-2</c:v>
                </c:pt>
                <c:pt idx="414">
                  <c:v>-1.2962E-2</c:v>
                </c:pt>
                <c:pt idx="415">
                  <c:v>-1.3892E-2</c:v>
                </c:pt>
                <c:pt idx="416">
                  <c:v>-1.5443E-2</c:v>
                </c:pt>
                <c:pt idx="417">
                  <c:v>-1.7302999999999999E-2</c:v>
                </c:pt>
                <c:pt idx="418">
                  <c:v>-1.9164E-2</c:v>
                </c:pt>
                <c:pt idx="419">
                  <c:v>-2.2265E-2</c:v>
                </c:pt>
                <c:pt idx="420">
                  <c:v>-2.5985999999999999E-2</c:v>
                </c:pt>
                <c:pt idx="421">
                  <c:v>-2.9707000000000001E-2</c:v>
                </c:pt>
                <c:pt idx="422">
                  <c:v>-3.3737999999999997E-2</c:v>
                </c:pt>
                <c:pt idx="423">
                  <c:v>-3.7769999999999998E-2</c:v>
                </c:pt>
                <c:pt idx="424">
                  <c:v>-4.1491E-2</c:v>
                </c:pt>
                <c:pt idx="425">
                  <c:v>-4.4592E-2</c:v>
                </c:pt>
                <c:pt idx="426">
                  <c:v>-4.8313000000000002E-2</c:v>
                </c:pt>
                <c:pt idx="427">
                  <c:v>-5.2344000000000002E-2</c:v>
                </c:pt>
                <c:pt idx="428">
                  <c:v>-5.6995999999999998E-2</c:v>
                </c:pt>
                <c:pt idx="429">
                  <c:v>-6.1647E-2</c:v>
                </c:pt>
                <c:pt idx="430">
                  <c:v>-6.5989000000000006E-2</c:v>
                </c:pt>
                <c:pt idx="431">
                  <c:v>-7.0330000000000004E-2</c:v>
                </c:pt>
                <c:pt idx="432">
                  <c:v>-7.3430999999999996E-2</c:v>
                </c:pt>
                <c:pt idx="433">
                  <c:v>-7.6532000000000003E-2</c:v>
                </c:pt>
                <c:pt idx="434">
                  <c:v>-7.9943E-2</c:v>
                </c:pt>
                <c:pt idx="435">
                  <c:v>-8.2734000000000002E-2</c:v>
                </c:pt>
                <c:pt idx="436">
                  <c:v>-8.5214999999999999E-2</c:v>
                </c:pt>
                <c:pt idx="437">
                  <c:v>-8.7385000000000004E-2</c:v>
                </c:pt>
                <c:pt idx="438">
                  <c:v>-8.8936000000000001E-2</c:v>
                </c:pt>
                <c:pt idx="439">
                  <c:v>-8.9866000000000001E-2</c:v>
                </c:pt>
                <c:pt idx="440">
                  <c:v>-8.9866000000000001E-2</c:v>
                </c:pt>
                <c:pt idx="441">
                  <c:v>-8.9555999999999997E-2</c:v>
                </c:pt>
                <c:pt idx="442">
                  <c:v>-8.8315000000000005E-2</c:v>
                </c:pt>
                <c:pt idx="443">
                  <c:v>-8.6764999999999995E-2</c:v>
                </c:pt>
                <c:pt idx="444">
                  <c:v>-8.4903999999999993E-2</c:v>
                </c:pt>
                <c:pt idx="445">
                  <c:v>-8.2114000000000006E-2</c:v>
                </c:pt>
                <c:pt idx="446">
                  <c:v>-7.9013E-2</c:v>
                </c:pt>
                <c:pt idx="447">
                  <c:v>-7.5290999999999997E-2</c:v>
                </c:pt>
                <c:pt idx="448">
                  <c:v>-7.0949999999999999E-2</c:v>
                </c:pt>
                <c:pt idx="449">
                  <c:v>-6.5989000000000006E-2</c:v>
                </c:pt>
                <c:pt idx="450">
                  <c:v>-6.1026999999999998E-2</c:v>
                </c:pt>
                <c:pt idx="451">
                  <c:v>-5.5754999999999999E-2</c:v>
                </c:pt>
                <c:pt idx="452">
                  <c:v>-5.0793999999999999E-2</c:v>
                </c:pt>
                <c:pt idx="453">
                  <c:v>-4.6452E-2</c:v>
                </c:pt>
                <c:pt idx="454">
                  <c:v>-4.2111000000000003E-2</c:v>
                </c:pt>
                <c:pt idx="455">
                  <c:v>-3.8699999999999998E-2</c:v>
                </c:pt>
                <c:pt idx="456">
                  <c:v>-3.5289000000000001E-2</c:v>
                </c:pt>
                <c:pt idx="457">
                  <c:v>-3.2188000000000001E-2</c:v>
                </c:pt>
                <c:pt idx="458">
                  <c:v>-2.9707000000000001E-2</c:v>
                </c:pt>
                <c:pt idx="459">
                  <c:v>-2.7536999999999999E-2</c:v>
                </c:pt>
                <c:pt idx="460">
                  <c:v>-2.5985999999999999E-2</c:v>
                </c:pt>
                <c:pt idx="461">
                  <c:v>-2.5055999999999998E-2</c:v>
                </c:pt>
                <c:pt idx="462">
                  <c:v>-2.4746000000000001E-2</c:v>
                </c:pt>
                <c:pt idx="463">
                  <c:v>-2.5055999999999998E-2</c:v>
                </c:pt>
                <c:pt idx="464">
                  <c:v>-2.5985999999999999E-2</c:v>
                </c:pt>
                <c:pt idx="465">
                  <c:v>-2.8157000000000001E-2</c:v>
                </c:pt>
                <c:pt idx="466">
                  <c:v>-3.0637999999999999E-2</c:v>
                </c:pt>
                <c:pt idx="467">
                  <c:v>-3.3118000000000002E-2</c:v>
                </c:pt>
                <c:pt idx="468">
                  <c:v>-3.6219000000000001E-2</c:v>
                </c:pt>
                <c:pt idx="469">
                  <c:v>-3.9629999999999999E-2</c:v>
                </c:pt>
                <c:pt idx="470">
                  <c:v>-4.3661999999999999E-2</c:v>
                </c:pt>
                <c:pt idx="471">
                  <c:v>-4.7692999999999999E-2</c:v>
                </c:pt>
                <c:pt idx="472">
                  <c:v>-5.1723999999999999E-2</c:v>
                </c:pt>
                <c:pt idx="473">
                  <c:v>-5.6064999999999997E-2</c:v>
                </c:pt>
                <c:pt idx="474">
                  <c:v>-6.0096999999999998E-2</c:v>
                </c:pt>
                <c:pt idx="475">
                  <c:v>-6.3507999999999995E-2</c:v>
                </c:pt>
                <c:pt idx="476">
                  <c:v>-6.7539000000000002E-2</c:v>
                </c:pt>
                <c:pt idx="477">
                  <c:v>-7.1260000000000004E-2</c:v>
                </c:pt>
                <c:pt idx="478">
                  <c:v>-7.4981000000000006E-2</c:v>
                </c:pt>
                <c:pt idx="479">
                  <c:v>-7.8701999999999994E-2</c:v>
                </c:pt>
                <c:pt idx="480">
                  <c:v>-8.2114000000000006E-2</c:v>
                </c:pt>
                <c:pt idx="481">
                  <c:v>-8.4903999999999993E-2</c:v>
                </c:pt>
                <c:pt idx="482">
                  <c:v>-8.7385000000000004E-2</c:v>
                </c:pt>
                <c:pt idx="483">
                  <c:v>-9.0485999999999997E-2</c:v>
                </c:pt>
                <c:pt idx="484">
                  <c:v>-9.2346999999999999E-2</c:v>
                </c:pt>
                <c:pt idx="485">
                  <c:v>-9.3276999999999999E-2</c:v>
                </c:pt>
                <c:pt idx="486">
                  <c:v>-9.4206999999999999E-2</c:v>
                </c:pt>
                <c:pt idx="487">
                  <c:v>-9.4827999999999996E-2</c:v>
                </c:pt>
                <c:pt idx="488">
                  <c:v>-9.4827999999999996E-2</c:v>
                </c:pt>
                <c:pt idx="489">
                  <c:v>-9.4827999999999996E-2</c:v>
                </c:pt>
                <c:pt idx="490">
                  <c:v>-9.4827999999999996E-2</c:v>
                </c:pt>
                <c:pt idx="491">
                  <c:v>-9.3896999999999994E-2</c:v>
                </c:pt>
                <c:pt idx="492">
                  <c:v>-9.2346999999999999E-2</c:v>
                </c:pt>
                <c:pt idx="493">
                  <c:v>-8.9866000000000001E-2</c:v>
                </c:pt>
                <c:pt idx="494">
                  <c:v>-8.7075E-2</c:v>
                </c:pt>
                <c:pt idx="495">
                  <c:v>-8.4283999999999998E-2</c:v>
                </c:pt>
                <c:pt idx="496">
                  <c:v>-8.0873E-2</c:v>
                </c:pt>
                <c:pt idx="497">
                  <c:v>-7.7771999999999994E-2</c:v>
                </c:pt>
                <c:pt idx="498">
                  <c:v>-7.4051000000000006E-2</c:v>
                </c:pt>
                <c:pt idx="499">
                  <c:v>-7.0330000000000004E-2</c:v>
                </c:pt>
                <c:pt idx="500">
                  <c:v>-6.6919000000000006E-2</c:v>
                </c:pt>
                <c:pt idx="501">
                  <c:v>-6.3507999999999995E-2</c:v>
                </c:pt>
                <c:pt idx="502">
                  <c:v>-6.0717E-2</c:v>
                </c:pt>
                <c:pt idx="503">
                  <c:v>-5.6995999999999998E-2</c:v>
                </c:pt>
                <c:pt idx="504">
                  <c:v>-5.4205000000000003E-2</c:v>
                </c:pt>
                <c:pt idx="505">
                  <c:v>-5.2033999999999997E-2</c:v>
                </c:pt>
                <c:pt idx="506">
                  <c:v>-5.0174000000000003E-2</c:v>
                </c:pt>
                <c:pt idx="507">
                  <c:v>-4.8623E-2</c:v>
                </c:pt>
                <c:pt idx="508">
                  <c:v>-4.7072999999999997E-2</c:v>
                </c:pt>
                <c:pt idx="509">
                  <c:v>-4.6142000000000002E-2</c:v>
                </c:pt>
                <c:pt idx="510">
                  <c:v>-4.4901999999999997E-2</c:v>
                </c:pt>
                <c:pt idx="511">
                  <c:v>-4.4592E-2</c:v>
                </c:pt>
                <c:pt idx="512">
                  <c:v>-4.5212000000000002E-2</c:v>
                </c:pt>
                <c:pt idx="513">
                  <c:v>-4.6452E-2</c:v>
                </c:pt>
                <c:pt idx="514">
                  <c:v>-4.8313000000000002E-2</c:v>
                </c:pt>
                <c:pt idx="515">
                  <c:v>-5.0174000000000003E-2</c:v>
                </c:pt>
                <c:pt idx="516">
                  <c:v>-5.2344000000000002E-2</c:v>
                </c:pt>
                <c:pt idx="517">
                  <c:v>-5.4515000000000001E-2</c:v>
                </c:pt>
                <c:pt idx="518">
                  <c:v>-5.7306000000000003E-2</c:v>
                </c:pt>
                <c:pt idx="519">
                  <c:v>-6.0096999999999998E-2</c:v>
                </c:pt>
                <c:pt idx="520">
                  <c:v>-6.2887999999999999E-2</c:v>
                </c:pt>
                <c:pt idx="521">
                  <c:v>-6.5989000000000006E-2</c:v>
                </c:pt>
                <c:pt idx="522">
                  <c:v>-6.9089999999999999E-2</c:v>
                </c:pt>
                <c:pt idx="523">
                  <c:v>-7.2190000000000004E-2</c:v>
                </c:pt>
                <c:pt idx="524">
                  <c:v>-7.5290999999999997E-2</c:v>
                </c:pt>
                <c:pt idx="525">
                  <c:v>-7.8081999999999999E-2</c:v>
                </c:pt>
                <c:pt idx="526">
                  <c:v>-8.0873E-2</c:v>
                </c:pt>
                <c:pt idx="527">
                  <c:v>-8.3664000000000002E-2</c:v>
                </c:pt>
                <c:pt idx="528">
                  <c:v>-8.6455000000000004E-2</c:v>
                </c:pt>
                <c:pt idx="529">
                  <c:v>-8.8625999999999996E-2</c:v>
                </c:pt>
                <c:pt idx="530">
                  <c:v>-9.0485999999999997E-2</c:v>
                </c:pt>
                <c:pt idx="531">
                  <c:v>-9.2346999999999999E-2</c:v>
                </c:pt>
                <c:pt idx="532">
                  <c:v>-9.3896999999999994E-2</c:v>
                </c:pt>
                <c:pt idx="533">
                  <c:v>-9.5138E-2</c:v>
                </c:pt>
                <c:pt idx="534">
                  <c:v>-9.6068000000000001E-2</c:v>
                </c:pt>
                <c:pt idx="535">
                  <c:v>-9.6687999999999996E-2</c:v>
                </c:pt>
                <c:pt idx="536">
                  <c:v>-9.6998000000000001E-2</c:v>
                </c:pt>
                <c:pt idx="537">
                  <c:v>-9.7308000000000006E-2</c:v>
                </c:pt>
                <c:pt idx="538">
                  <c:v>-9.7308000000000006E-2</c:v>
                </c:pt>
                <c:pt idx="539">
                  <c:v>-9.6998000000000001E-2</c:v>
                </c:pt>
                <c:pt idx="540">
                  <c:v>-9.5757999999999996E-2</c:v>
                </c:pt>
                <c:pt idx="541">
                  <c:v>-9.4827999999999996E-2</c:v>
                </c:pt>
                <c:pt idx="542">
                  <c:v>-9.3587000000000004E-2</c:v>
                </c:pt>
                <c:pt idx="543">
                  <c:v>-9.2657000000000003E-2</c:v>
                </c:pt>
                <c:pt idx="544">
                  <c:v>-9.1415999999999997E-2</c:v>
                </c:pt>
                <c:pt idx="545">
                  <c:v>-9.0485999999999997E-2</c:v>
                </c:pt>
                <c:pt idx="546">
                  <c:v>-8.9246000000000006E-2</c:v>
                </c:pt>
                <c:pt idx="547">
                  <c:v>-8.8316000000000006E-2</c:v>
                </c:pt>
                <c:pt idx="548">
                  <c:v>-8.7694999999999995E-2</c:v>
                </c:pt>
                <c:pt idx="549">
                  <c:v>-8.7385000000000004E-2</c:v>
                </c:pt>
                <c:pt idx="550">
                  <c:v>-8.6764999999999995E-2</c:v>
                </c:pt>
                <c:pt idx="551">
                  <c:v>-8.6144999999999999E-2</c:v>
                </c:pt>
                <c:pt idx="552">
                  <c:v>-8.5525000000000004E-2</c:v>
                </c:pt>
                <c:pt idx="553">
                  <c:v>-8.5214999999999999E-2</c:v>
                </c:pt>
                <c:pt idx="554">
                  <c:v>-8.5525000000000004E-2</c:v>
                </c:pt>
                <c:pt idx="555">
                  <c:v>-8.5525000000000004E-2</c:v>
                </c:pt>
                <c:pt idx="556">
                  <c:v>-8.5834999999999995E-2</c:v>
                </c:pt>
                <c:pt idx="557">
                  <c:v>-8.6144999999999999E-2</c:v>
                </c:pt>
                <c:pt idx="558">
                  <c:v>-8.6455000000000004E-2</c:v>
                </c:pt>
                <c:pt idx="559">
                  <c:v>-8.7075E-2</c:v>
                </c:pt>
                <c:pt idx="560">
                  <c:v>-8.8625999999999996E-2</c:v>
                </c:pt>
                <c:pt idx="561">
                  <c:v>-9.0796000000000002E-2</c:v>
                </c:pt>
                <c:pt idx="562">
                  <c:v>-9.2036999999999994E-2</c:v>
                </c:pt>
                <c:pt idx="563">
                  <c:v>-9.2657000000000003E-2</c:v>
                </c:pt>
                <c:pt idx="564">
                  <c:v>-9.3587000000000004E-2</c:v>
                </c:pt>
                <c:pt idx="565">
                  <c:v>-9.3896999999999994E-2</c:v>
                </c:pt>
                <c:pt idx="566">
                  <c:v>-9.4206999999999999E-2</c:v>
                </c:pt>
                <c:pt idx="567">
                  <c:v>-9.4206999999999999E-2</c:v>
                </c:pt>
                <c:pt idx="568">
                  <c:v>-9.4206999999999999E-2</c:v>
                </c:pt>
                <c:pt idx="569">
                  <c:v>-9.3587000000000004E-2</c:v>
                </c:pt>
                <c:pt idx="570">
                  <c:v>-9.3276999999999999E-2</c:v>
                </c:pt>
                <c:pt idx="571">
                  <c:v>-9.2657000000000003E-2</c:v>
                </c:pt>
                <c:pt idx="572">
                  <c:v>-9.2036999999999994E-2</c:v>
                </c:pt>
                <c:pt idx="573">
                  <c:v>-9.1106000000000006E-2</c:v>
                </c:pt>
                <c:pt idx="574">
                  <c:v>-8.9866000000000001E-2</c:v>
                </c:pt>
                <c:pt idx="575">
                  <c:v>-8.8625999999999996E-2</c:v>
                </c:pt>
                <c:pt idx="576">
                  <c:v>-8.7694999999999995E-2</c:v>
                </c:pt>
                <c:pt idx="577">
                  <c:v>-8.7075E-2</c:v>
                </c:pt>
                <c:pt idx="578">
                  <c:v>-8.6455000000000004E-2</c:v>
                </c:pt>
                <c:pt idx="579">
                  <c:v>-8.5834999999999995E-2</c:v>
                </c:pt>
                <c:pt idx="580">
                  <c:v>-8.5214999999999999E-2</c:v>
                </c:pt>
                <c:pt idx="581">
                  <c:v>-8.3973999999999993E-2</c:v>
                </c:pt>
                <c:pt idx="582">
                  <c:v>-8.3973999999999993E-2</c:v>
                </c:pt>
                <c:pt idx="583">
                  <c:v>-8.4903999999999993E-2</c:v>
                </c:pt>
                <c:pt idx="584">
                  <c:v>-8.5834999999999995E-2</c:v>
                </c:pt>
                <c:pt idx="585">
                  <c:v>-8.7385000000000004E-2</c:v>
                </c:pt>
                <c:pt idx="586">
                  <c:v>-8.9246000000000006E-2</c:v>
                </c:pt>
                <c:pt idx="587">
                  <c:v>-9.1415999999999997E-2</c:v>
                </c:pt>
                <c:pt idx="588">
                  <c:v>-9.3587000000000004E-2</c:v>
                </c:pt>
                <c:pt idx="589">
                  <c:v>-9.6378000000000005E-2</c:v>
                </c:pt>
                <c:pt idx="590">
                  <c:v>-9.9168999999999993E-2</c:v>
                </c:pt>
                <c:pt idx="591">
                  <c:v>-0.10227</c:v>
                </c:pt>
                <c:pt idx="592">
                  <c:v>-0.105061</c:v>
                </c:pt>
                <c:pt idx="593">
                  <c:v>-0.10816199999999999</c:v>
                </c:pt>
                <c:pt idx="594">
                  <c:v>-0.110953</c:v>
                </c:pt>
                <c:pt idx="595">
                  <c:v>-0.11436399999999999</c:v>
                </c:pt>
                <c:pt idx="596">
                  <c:v>-0.117155</c:v>
                </c:pt>
                <c:pt idx="597">
                  <c:v>-0.119015</c:v>
                </c:pt>
                <c:pt idx="598">
                  <c:v>-0.12056600000000001</c:v>
                </c:pt>
                <c:pt idx="599">
                  <c:v>-0.121806</c:v>
                </c:pt>
                <c:pt idx="600">
                  <c:v>-0.122736</c:v>
                </c:pt>
                <c:pt idx="601">
                  <c:v>-0.123046</c:v>
                </c:pt>
                <c:pt idx="602">
                  <c:v>-0.122736</c:v>
                </c:pt>
                <c:pt idx="603">
                  <c:v>-0.12149600000000001</c:v>
                </c:pt>
                <c:pt idx="604">
                  <c:v>-0.119945</c:v>
                </c:pt>
                <c:pt idx="605">
                  <c:v>-0.117775</c:v>
                </c:pt>
                <c:pt idx="606">
                  <c:v>-0.11529399999999999</c:v>
                </c:pt>
                <c:pt idx="607">
                  <c:v>-0.112813</c:v>
                </c:pt>
                <c:pt idx="608">
                  <c:v>-0.11002199999999999</c:v>
                </c:pt>
                <c:pt idx="609">
                  <c:v>-0.10723100000000001</c:v>
                </c:pt>
                <c:pt idx="610">
                  <c:v>-0.10444100000000001</c:v>
                </c:pt>
                <c:pt idx="611">
                  <c:v>-0.10165</c:v>
                </c:pt>
                <c:pt idx="612">
                  <c:v>-9.8859000000000002E-2</c:v>
                </c:pt>
                <c:pt idx="613">
                  <c:v>-9.6068000000000001E-2</c:v>
                </c:pt>
                <c:pt idx="614">
                  <c:v>-9.3587000000000004E-2</c:v>
                </c:pt>
                <c:pt idx="615">
                  <c:v>-9.1106000000000006E-2</c:v>
                </c:pt>
                <c:pt idx="616">
                  <c:v>-8.8625999999999996E-2</c:v>
                </c:pt>
                <c:pt idx="617">
                  <c:v>-8.7075E-2</c:v>
                </c:pt>
                <c:pt idx="618">
                  <c:v>-8.4903999999999993E-2</c:v>
                </c:pt>
                <c:pt idx="619">
                  <c:v>-8.3973999999999993E-2</c:v>
                </c:pt>
                <c:pt idx="620">
                  <c:v>-8.3044000000000007E-2</c:v>
                </c:pt>
                <c:pt idx="621">
                  <c:v>-8.2734000000000002E-2</c:v>
                </c:pt>
                <c:pt idx="622">
                  <c:v>-8.3044000000000007E-2</c:v>
                </c:pt>
                <c:pt idx="623">
                  <c:v>-8.3664000000000002E-2</c:v>
                </c:pt>
                <c:pt idx="624">
                  <c:v>-8.4594000000000003E-2</c:v>
                </c:pt>
                <c:pt idx="625">
                  <c:v>-8.5525000000000004E-2</c:v>
                </c:pt>
                <c:pt idx="626">
                  <c:v>-8.6764999999999995E-2</c:v>
                </c:pt>
                <c:pt idx="627">
                  <c:v>-8.8005E-2</c:v>
                </c:pt>
                <c:pt idx="628">
                  <c:v>-8.9246000000000006E-2</c:v>
                </c:pt>
                <c:pt idx="629">
                  <c:v>-9.0176000000000006E-2</c:v>
                </c:pt>
                <c:pt idx="630">
                  <c:v>-9.1415999999999997E-2</c:v>
                </c:pt>
                <c:pt idx="631">
                  <c:v>-9.2657000000000003E-2</c:v>
                </c:pt>
                <c:pt idx="632">
                  <c:v>-9.4517000000000004E-2</c:v>
                </c:pt>
                <c:pt idx="633">
                  <c:v>-9.5757999999999996E-2</c:v>
                </c:pt>
                <c:pt idx="634">
                  <c:v>-9.6687999999999996E-2</c:v>
                </c:pt>
                <c:pt idx="635">
                  <c:v>-9.6998000000000001E-2</c:v>
                </c:pt>
                <c:pt idx="636">
                  <c:v>-9.6998000000000001E-2</c:v>
                </c:pt>
                <c:pt idx="637">
                  <c:v>-9.6687999999999996E-2</c:v>
                </c:pt>
                <c:pt idx="638">
                  <c:v>-9.7308000000000006E-2</c:v>
                </c:pt>
                <c:pt idx="639">
                  <c:v>-9.7928000000000001E-2</c:v>
                </c:pt>
                <c:pt idx="640">
                  <c:v>-9.7308000000000006E-2</c:v>
                </c:pt>
                <c:pt idx="641">
                  <c:v>-9.6378000000000005E-2</c:v>
                </c:pt>
                <c:pt idx="642">
                  <c:v>-9.5138E-2</c:v>
                </c:pt>
                <c:pt idx="643">
                  <c:v>-9.3896999999999994E-2</c:v>
                </c:pt>
                <c:pt idx="644">
                  <c:v>-9.2346999999999999E-2</c:v>
                </c:pt>
                <c:pt idx="645">
                  <c:v>-9.1415999999999997E-2</c:v>
                </c:pt>
                <c:pt idx="646">
                  <c:v>-9.1106000000000006E-2</c:v>
                </c:pt>
                <c:pt idx="647">
                  <c:v>-9.0176000000000006E-2</c:v>
                </c:pt>
                <c:pt idx="648">
                  <c:v>-8.9555999999999997E-2</c:v>
                </c:pt>
                <c:pt idx="649">
                  <c:v>-8.9555999999999997E-2</c:v>
                </c:pt>
                <c:pt idx="650">
                  <c:v>-8.9246000000000006E-2</c:v>
                </c:pt>
                <c:pt idx="651">
                  <c:v>-8.9246000000000006E-2</c:v>
                </c:pt>
                <c:pt idx="652">
                  <c:v>-8.9246000000000006E-2</c:v>
                </c:pt>
                <c:pt idx="653">
                  <c:v>-9.0796000000000002E-2</c:v>
                </c:pt>
                <c:pt idx="654">
                  <c:v>-9.1415999999999997E-2</c:v>
                </c:pt>
                <c:pt idx="655">
                  <c:v>-9.2966999999999994E-2</c:v>
                </c:pt>
                <c:pt idx="656">
                  <c:v>-9.4827999999999996E-2</c:v>
                </c:pt>
                <c:pt idx="657">
                  <c:v>-9.6687999999999996E-2</c:v>
                </c:pt>
                <c:pt idx="658">
                  <c:v>-9.8548999999999998E-2</c:v>
                </c:pt>
                <c:pt idx="659">
                  <c:v>-9.9478999999999998E-2</c:v>
                </c:pt>
                <c:pt idx="660">
                  <c:v>-0.10227</c:v>
                </c:pt>
                <c:pt idx="661">
                  <c:v>-0.10413</c:v>
                </c:pt>
                <c:pt idx="662">
                  <c:v>-0.10537100000000001</c:v>
                </c:pt>
                <c:pt idx="663">
                  <c:v>-0.106611</c:v>
                </c:pt>
                <c:pt idx="664">
                  <c:v>-0.107852</c:v>
                </c:pt>
                <c:pt idx="665">
                  <c:v>-0.108472</c:v>
                </c:pt>
                <c:pt idx="666">
                  <c:v>-0.10816199999999999</c:v>
                </c:pt>
                <c:pt idx="667">
                  <c:v>-0.10816199999999999</c:v>
                </c:pt>
                <c:pt idx="668">
                  <c:v>-0.107542</c:v>
                </c:pt>
                <c:pt idx="669">
                  <c:v>-0.105991</c:v>
                </c:pt>
                <c:pt idx="670">
                  <c:v>-0.10413</c:v>
                </c:pt>
                <c:pt idx="671">
                  <c:v>-0.10227</c:v>
                </c:pt>
                <c:pt idx="672">
                  <c:v>-0.10009899999999999</c:v>
                </c:pt>
                <c:pt idx="673">
                  <c:v>-9.6378000000000005E-2</c:v>
                </c:pt>
                <c:pt idx="674">
                  <c:v>-9.3896999999999994E-2</c:v>
                </c:pt>
                <c:pt idx="675">
                  <c:v>-9.1106000000000006E-2</c:v>
                </c:pt>
                <c:pt idx="676">
                  <c:v>-8.8005E-2</c:v>
                </c:pt>
                <c:pt idx="677">
                  <c:v>-8.4903999999999993E-2</c:v>
                </c:pt>
                <c:pt idx="678">
                  <c:v>-8.1803000000000001E-2</c:v>
                </c:pt>
                <c:pt idx="679">
                  <c:v>-7.8702999999999995E-2</c:v>
                </c:pt>
                <c:pt idx="680">
                  <c:v>-7.4981000000000006E-2</c:v>
                </c:pt>
                <c:pt idx="681">
                  <c:v>-7.1879999999999999E-2</c:v>
                </c:pt>
                <c:pt idx="682">
                  <c:v>-7.0019999999999999E-2</c:v>
                </c:pt>
                <c:pt idx="683">
                  <c:v>-6.8158999999999997E-2</c:v>
                </c:pt>
                <c:pt idx="684">
                  <c:v>-6.6919000000000006E-2</c:v>
                </c:pt>
                <c:pt idx="685">
                  <c:v>-6.5989000000000006E-2</c:v>
                </c:pt>
                <c:pt idx="686">
                  <c:v>-6.5678E-2</c:v>
                </c:pt>
                <c:pt idx="687">
                  <c:v>-6.5678E-2</c:v>
                </c:pt>
                <c:pt idx="688">
                  <c:v>-6.6298999999999997E-2</c:v>
                </c:pt>
                <c:pt idx="689">
                  <c:v>-6.7849000000000007E-2</c:v>
                </c:pt>
                <c:pt idx="690">
                  <c:v>-6.9709999999999994E-2</c:v>
                </c:pt>
                <c:pt idx="691">
                  <c:v>-7.1569999999999995E-2</c:v>
                </c:pt>
                <c:pt idx="692">
                  <c:v>-7.3741000000000001E-2</c:v>
                </c:pt>
                <c:pt idx="693">
                  <c:v>-7.6841999999999994E-2</c:v>
                </c:pt>
                <c:pt idx="694">
                  <c:v>-7.9632999999999995E-2</c:v>
                </c:pt>
                <c:pt idx="695">
                  <c:v>-8.2423999999999997E-2</c:v>
                </c:pt>
                <c:pt idx="696">
                  <c:v>-8.5834999999999995E-2</c:v>
                </c:pt>
                <c:pt idx="697">
                  <c:v>-8.9555999999999997E-2</c:v>
                </c:pt>
                <c:pt idx="698">
                  <c:v>-9.2966999999999994E-2</c:v>
                </c:pt>
                <c:pt idx="699">
                  <c:v>-9.6378000000000005E-2</c:v>
                </c:pt>
                <c:pt idx="700">
                  <c:v>-9.9789000000000003E-2</c:v>
                </c:pt>
                <c:pt idx="701">
                  <c:v>-0.1032</c:v>
                </c:pt>
                <c:pt idx="702">
                  <c:v>-0.10537100000000001</c:v>
                </c:pt>
                <c:pt idx="703">
                  <c:v>-0.107542</c:v>
                </c:pt>
                <c:pt idx="704">
                  <c:v>-0.108782</c:v>
                </c:pt>
                <c:pt idx="705">
                  <c:v>-0.11002199999999999</c:v>
                </c:pt>
                <c:pt idx="706">
                  <c:v>-0.110332</c:v>
                </c:pt>
                <c:pt idx="707">
                  <c:v>-0.110332</c:v>
                </c:pt>
                <c:pt idx="708">
                  <c:v>-0.11002199999999999</c:v>
                </c:pt>
                <c:pt idx="709">
                  <c:v>-0.10909199999999999</c:v>
                </c:pt>
                <c:pt idx="710">
                  <c:v>-0.10816199999999999</c:v>
                </c:pt>
                <c:pt idx="711">
                  <c:v>-0.106611</c:v>
                </c:pt>
                <c:pt idx="712">
                  <c:v>-0.10444100000000001</c:v>
                </c:pt>
                <c:pt idx="713">
                  <c:v>-0.10134</c:v>
                </c:pt>
                <c:pt idx="714">
                  <c:v>-9.8239000000000007E-2</c:v>
                </c:pt>
                <c:pt idx="715">
                  <c:v>-9.5138E-2</c:v>
                </c:pt>
                <c:pt idx="716">
                  <c:v>-9.1727000000000003E-2</c:v>
                </c:pt>
                <c:pt idx="717">
                  <c:v>-8.8005E-2</c:v>
                </c:pt>
                <c:pt idx="718">
                  <c:v>-8.4903999999999993E-2</c:v>
                </c:pt>
                <c:pt idx="719">
                  <c:v>-8.1803000000000001E-2</c:v>
                </c:pt>
                <c:pt idx="720">
                  <c:v>-7.8702999999999995E-2</c:v>
                </c:pt>
                <c:pt idx="721">
                  <c:v>-7.6221999999999998E-2</c:v>
                </c:pt>
                <c:pt idx="722">
                  <c:v>-7.4671000000000001E-2</c:v>
                </c:pt>
                <c:pt idx="723">
                  <c:v>-7.3121000000000005E-2</c:v>
                </c:pt>
                <c:pt idx="724">
                  <c:v>-7.2811000000000001E-2</c:v>
                </c:pt>
                <c:pt idx="725">
                  <c:v>-7.2811000000000001E-2</c:v>
                </c:pt>
                <c:pt idx="726">
                  <c:v>-7.3121000000000005E-2</c:v>
                </c:pt>
                <c:pt idx="727">
                  <c:v>-7.4051000000000006E-2</c:v>
                </c:pt>
                <c:pt idx="728">
                  <c:v>-7.5290999999999997E-2</c:v>
                </c:pt>
                <c:pt idx="729">
                  <c:v>-7.7151999999999998E-2</c:v>
                </c:pt>
                <c:pt idx="730">
                  <c:v>-7.9323000000000005E-2</c:v>
                </c:pt>
                <c:pt idx="731">
                  <c:v>-8.2114000000000006E-2</c:v>
                </c:pt>
                <c:pt idx="732">
                  <c:v>-8.5214999999999999E-2</c:v>
                </c:pt>
                <c:pt idx="733">
                  <c:v>-8.8625999999999996E-2</c:v>
                </c:pt>
                <c:pt idx="734">
                  <c:v>-9.1727000000000003E-2</c:v>
                </c:pt>
                <c:pt idx="735">
                  <c:v>-9.4827999999999996E-2</c:v>
                </c:pt>
                <c:pt idx="736">
                  <c:v>-9.7617999999999996E-2</c:v>
                </c:pt>
                <c:pt idx="737">
                  <c:v>-0.100409</c:v>
                </c:pt>
                <c:pt idx="738">
                  <c:v>-0.10289</c:v>
                </c:pt>
                <c:pt idx="739">
                  <c:v>-0.105061</c:v>
                </c:pt>
                <c:pt idx="740">
                  <c:v>-0.10723100000000001</c:v>
                </c:pt>
                <c:pt idx="741">
                  <c:v>-0.108782</c:v>
                </c:pt>
                <c:pt idx="742">
                  <c:v>-0.109712</c:v>
                </c:pt>
                <c:pt idx="743">
                  <c:v>-0.110953</c:v>
                </c:pt>
                <c:pt idx="744">
                  <c:v>-0.110953</c:v>
                </c:pt>
                <c:pt idx="745">
                  <c:v>-0.110953</c:v>
                </c:pt>
                <c:pt idx="746">
                  <c:v>-0.110953</c:v>
                </c:pt>
                <c:pt idx="747">
                  <c:v>-0.110332</c:v>
                </c:pt>
                <c:pt idx="748">
                  <c:v>-0.10909199999999999</c:v>
                </c:pt>
                <c:pt idx="749">
                  <c:v>-0.107542</c:v>
                </c:pt>
                <c:pt idx="750">
                  <c:v>-0.105991</c:v>
                </c:pt>
                <c:pt idx="751">
                  <c:v>-0.10413</c:v>
                </c:pt>
                <c:pt idx="752">
                  <c:v>-0.10227</c:v>
                </c:pt>
                <c:pt idx="753">
                  <c:v>-0.100409</c:v>
                </c:pt>
                <c:pt idx="754">
                  <c:v>-9.9168999999999993E-2</c:v>
                </c:pt>
                <c:pt idx="755">
                  <c:v>-9.7617999999999996E-2</c:v>
                </c:pt>
                <c:pt idx="756">
                  <c:v>-9.6687999999999996E-2</c:v>
                </c:pt>
                <c:pt idx="757">
                  <c:v>-9.5757999999999996E-2</c:v>
                </c:pt>
                <c:pt idx="758">
                  <c:v>-9.5138E-2</c:v>
                </c:pt>
                <c:pt idx="759">
                  <c:v>-9.4827999999999996E-2</c:v>
                </c:pt>
                <c:pt idx="760">
                  <c:v>-9.4517000000000004E-2</c:v>
                </c:pt>
                <c:pt idx="761">
                  <c:v>-9.4517000000000004E-2</c:v>
                </c:pt>
                <c:pt idx="762">
                  <c:v>-9.5138E-2</c:v>
                </c:pt>
                <c:pt idx="763">
                  <c:v>-9.5448000000000005E-2</c:v>
                </c:pt>
                <c:pt idx="764">
                  <c:v>-9.6378000000000005E-2</c:v>
                </c:pt>
                <c:pt idx="765">
                  <c:v>-9.6687999999999996E-2</c:v>
                </c:pt>
                <c:pt idx="766">
                  <c:v>-9.7308000000000006E-2</c:v>
                </c:pt>
                <c:pt idx="767">
                  <c:v>-9.7929000000000002E-2</c:v>
                </c:pt>
                <c:pt idx="768">
                  <c:v>-9.8859000000000002E-2</c:v>
                </c:pt>
                <c:pt idx="769">
                  <c:v>-9.9789000000000003E-2</c:v>
                </c:pt>
                <c:pt idx="770">
                  <c:v>-0.100409</c:v>
                </c:pt>
                <c:pt idx="771">
                  <c:v>-0.10102899999999999</c:v>
                </c:pt>
                <c:pt idx="772">
                  <c:v>-0.10134</c:v>
                </c:pt>
                <c:pt idx="773">
                  <c:v>-0.10165</c:v>
                </c:pt>
                <c:pt idx="774">
                  <c:v>-0.10165</c:v>
                </c:pt>
                <c:pt idx="775">
                  <c:v>-0.10196</c:v>
                </c:pt>
                <c:pt idx="776">
                  <c:v>-0.10165</c:v>
                </c:pt>
                <c:pt idx="777">
                  <c:v>-0.10102899999999999</c:v>
                </c:pt>
                <c:pt idx="778">
                  <c:v>-0.10009899999999999</c:v>
                </c:pt>
                <c:pt idx="779">
                  <c:v>-9.9168999999999993E-2</c:v>
                </c:pt>
                <c:pt idx="780">
                  <c:v>-9.7617999999999996E-2</c:v>
                </c:pt>
                <c:pt idx="781">
                  <c:v>-9.6378000000000005E-2</c:v>
                </c:pt>
                <c:pt idx="782">
                  <c:v>-9.4827999999999996E-2</c:v>
                </c:pt>
                <c:pt idx="783">
                  <c:v>-9.3587000000000004E-2</c:v>
                </c:pt>
                <c:pt idx="784">
                  <c:v>-9.2346999999999999E-2</c:v>
                </c:pt>
                <c:pt idx="785">
                  <c:v>-9.1415999999999997E-2</c:v>
                </c:pt>
                <c:pt idx="786">
                  <c:v>-9.0176000000000006E-2</c:v>
                </c:pt>
                <c:pt idx="787">
                  <c:v>-8.8936000000000001E-2</c:v>
                </c:pt>
                <c:pt idx="788">
                  <c:v>-8.8005E-2</c:v>
                </c:pt>
                <c:pt idx="789">
                  <c:v>-8.7385000000000004E-2</c:v>
                </c:pt>
                <c:pt idx="790">
                  <c:v>-8.6764999999999995E-2</c:v>
                </c:pt>
                <c:pt idx="791">
                  <c:v>-8.6144999999999999E-2</c:v>
                </c:pt>
                <c:pt idx="792">
                  <c:v>-8.5834999999999995E-2</c:v>
                </c:pt>
                <c:pt idx="793">
                  <c:v>-8.5525000000000004E-2</c:v>
                </c:pt>
                <c:pt idx="794">
                  <c:v>-8.5834999999999995E-2</c:v>
                </c:pt>
                <c:pt idx="795">
                  <c:v>-8.5525000000000004E-2</c:v>
                </c:pt>
                <c:pt idx="796">
                  <c:v>-8.5834999999999995E-2</c:v>
                </c:pt>
                <c:pt idx="797">
                  <c:v>-8.6144999999999999E-2</c:v>
                </c:pt>
                <c:pt idx="798">
                  <c:v>-8.6455000000000004E-2</c:v>
                </c:pt>
                <c:pt idx="799">
                  <c:v>-8.6764999999999995E-2</c:v>
                </c:pt>
                <c:pt idx="800">
                  <c:v>-8.7694999999999995E-2</c:v>
                </c:pt>
                <c:pt idx="801">
                  <c:v>-8.8936000000000001E-2</c:v>
                </c:pt>
                <c:pt idx="802">
                  <c:v>-8.9555999999999997E-2</c:v>
                </c:pt>
                <c:pt idx="803">
                  <c:v>-8.9555999999999997E-2</c:v>
                </c:pt>
                <c:pt idx="804">
                  <c:v>-8.9555999999999997E-2</c:v>
                </c:pt>
                <c:pt idx="805">
                  <c:v>-8.9246000000000006E-2</c:v>
                </c:pt>
                <c:pt idx="806">
                  <c:v>-8.8936000000000001E-2</c:v>
                </c:pt>
                <c:pt idx="807">
                  <c:v>-8.8936000000000001E-2</c:v>
                </c:pt>
                <c:pt idx="808">
                  <c:v>-8.9555999999999997E-2</c:v>
                </c:pt>
                <c:pt idx="809">
                  <c:v>-8.9246000000000006E-2</c:v>
                </c:pt>
                <c:pt idx="810">
                  <c:v>-8.8936000000000001E-2</c:v>
                </c:pt>
                <c:pt idx="811">
                  <c:v>-8.8625999999999996E-2</c:v>
                </c:pt>
                <c:pt idx="812">
                  <c:v>-8.8316000000000006E-2</c:v>
                </c:pt>
                <c:pt idx="813">
                  <c:v>-8.8005E-2</c:v>
                </c:pt>
                <c:pt idx="814">
                  <c:v>-8.7385000000000004E-2</c:v>
                </c:pt>
                <c:pt idx="815">
                  <c:v>-8.7385000000000004E-2</c:v>
                </c:pt>
                <c:pt idx="816">
                  <c:v>-8.7385000000000004E-2</c:v>
                </c:pt>
                <c:pt idx="817">
                  <c:v>-8.8005E-2</c:v>
                </c:pt>
                <c:pt idx="818">
                  <c:v>-8.8625999999999996E-2</c:v>
                </c:pt>
                <c:pt idx="819">
                  <c:v>-8.8625999999999996E-2</c:v>
                </c:pt>
                <c:pt idx="820">
                  <c:v>-8.8625999999999996E-2</c:v>
                </c:pt>
                <c:pt idx="821">
                  <c:v>-8.8315000000000005E-2</c:v>
                </c:pt>
                <c:pt idx="822">
                  <c:v>-8.8315000000000005E-2</c:v>
                </c:pt>
                <c:pt idx="823">
                  <c:v>-8.8936000000000001E-2</c:v>
                </c:pt>
                <c:pt idx="824">
                  <c:v>-8.9246000000000006E-2</c:v>
                </c:pt>
                <c:pt idx="825">
                  <c:v>-8.9866000000000001E-2</c:v>
                </c:pt>
                <c:pt idx="826">
                  <c:v>-9.0485999999999997E-2</c:v>
                </c:pt>
                <c:pt idx="827">
                  <c:v>-9.1106000000000006E-2</c:v>
                </c:pt>
                <c:pt idx="828">
                  <c:v>-9.0485999999999997E-2</c:v>
                </c:pt>
                <c:pt idx="829">
                  <c:v>-9.0176000000000006E-2</c:v>
                </c:pt>
                <c:pt idx="830">
                  <c:v>-9.0176000000000006E-2</c:v>
                </c:pt>
                <c:pt idx="831">
                  <c:v>-8.9866000000000001E-2</c:v>
                </c:pt>
                <c:pt idx="832">
                  <c:v>-8.9246000000000006E-2</c:v>
                </c:pt>
                <c:pt idx="833">
                  <c:v>-8.8936000000000001E-2</c:v>
                </c:pt>
                <c:pt idx="834">
                  <c:v>-8.8316000000000006E-2</c:v>
                </c:pt>
                <c:pt idx="835">
                  <c:v>-8.7694999999999995E-2</c:v>
                </c:pt>
                <c:pt idx="836">
                  <c:v>-8.6764999999999995E-2</c:v>
                </c:pt>
                <c:pt idx="837">
                  <c:v>-8.5834999999999995E-2</c:v>
                </c:pt>
                <c:pt idx="838">
                  <c:v>-8.4903999999999993E-2</c:v>
                </c:pt>
                <c:pt idx="839">
                  <c:v>-8.4283999999999998E-2</c:v>
                </c:pt>
                <c:pt idx="840">
                  <c:v>-8.3353999999999998E-2</c:v>
                </c:pt>
                <c:pt idx="841">
                  <c:v>-8.2114000000000006E-2</c:v>
                </c:pt>
                <c:pt idx="842">
                  <c:v>-8.1183000000000005E-2</c:v>
                </c:pt>
                <c:pt idx="843">
                  <c:v>-7.9632999999999995E-2</c:v>
                </c:pt>
                <c:pt idx="844">
                  <c:v>-7.8701999999999994E-2</c:v>
                </c:pt>
                <c:pt idx="845">
                  <c:v>-7.7462000000000003E-2</c:v>
                </c:pt>
                <c:pt idx="846">
                  <c:v>-7.6221999999999998E-2</c:v>
                </c:pt>
                <c:pt idx="847">
                  <c:v>-7.4671000000000001E-2</c:v>
                </c:pt>
                <c:pt idx="848">
                  <c:v>-7.3430999999999996E-2</c:v>
                </c:pt>
                <c:pt idx="849">
                  <c:v>-7.2811000000000001E-2</c:v>
                </c:pt>
                <c:pt idx="850">
                  <c:v>-7.1569999999999995E-2</c:v>
                </c:pt>
                <c:pt idx="851">
                  <c:v>-7.0949999999999999E-2</c:v>
                </c:pt>
                <c:pt idx="852">
                  <c:v>-7.0639999999999994E-2</c:v>
                </c:pt>
                <c:pt idx="853">
                  <c:v>-7.0019999999999999E-2</c:v>
                </c:pt>
                <c:pt idx="854">
                  <c:v>-6.9400000000000003E-2</c:v>
                </c:pt>
                <c:pt idx="855">
                  <c:v>-6.8469000000000002E-2</c:v>
                </c:pt>
                <c:pt idx="856">
                  <c:v>-6.7849000000000007E-2</c:v>
                </c:pt>
                <c:pt idx="857">
                  <c:v>-6.7228999999999997E-2</c:v>
                </c:pt>
                <c:pt idx="858">
                  <c:v>-6.6298999999999997E-2</c:v>
                </c:pt>
                <c:pt idx="859">
                  <c:v>-6.6609000000000002E-2</c:v>
                </c:pt>
                <c:pt idx="860">
                  <c:v>-6.7228999999999997E-2</c:v>
                </c:pt>
                <c:pt idx="861">
                  <c:v>-6.8158999999999997E-2</c:v>
                </c:pt>
                <c:pt idx="862">
                  <c:v>-6.9400000000000003E-2</c:v>
                </c:pt>
                <c:pt idx="863">
                  <c:v>-7.0639999999999994E-2</c:v>
                </c:pt>
                <c:pt idx="864">
                  <c:v>-7.1569999999999995E-2</c:v>
                </c:pt>
                <c:pt idx="865">
                  <c:v>-7.2811000000000001E-2</c:v>
                </c:pt>
                <c:pt idx="866">
                  <c:v>-7.4360999999999997E-2</c:v>
                </c:pt>
                <c:pt idx="867">
                  <c:v>-7.6221999999999998E-2</c:v>
                </c:pt>
                <c:pt idx="868">
                  <c:v>-7.7462000000000003E-2</c:v>
                </c:pt>
                <c:pt idx="869">
                  <c:v>-7.8702999999999995E-2</c:v>
                </c:pt>
                <c:pt idx="870">
                  <c:v>-7.9943E-2</c:v>
                </c:pt>
                <c:pt idx="871">
                  <c:v>-8.0873E-2</c:v>
                </c:pt>
                <c:pt idx="872">
                  <c:v>-8.2423999999999997E-2</c:v>
                </c:pt>
                <c:pt idx="873">
                  <c:v>-8.3044000000000007E-2</c:v>
                </c:pt>
                <c:pt idx="874">
                  <c:v>-8.3353999999999998E-2</c:v>
                </c:pt>
                <c:pt idx="875">
                  <c:v>-8.3973999999999993E-2</c:v>
                </c:pt>
                <c:pt idx="876">
                  <c:v>-8.4283999999999998E-2</c:v>
                </c:pt>
                <c:pt idx="877">
                  <c:v>-8.3973999999999993E-2</c:v>
                </c:pt>
                <c:pt idx="878">
                  <c:v>-8.4283999999999998E-2</c:v>
                </c:pt>
                <c:pt idx="879">
                  <c:v>-8.4283999999999998E-2</c:v>
                </c:pt>
                <c:pt idx="880">
                  <c:v>-8.3664000000000002E-2</c:v>
                </c:pt>
                <c:pt idx="881">
                  <c:v>-8.2734000000000002E-2</c:v>
                </c:pt>
                <c:pt idx="882">
                  <c:v>-8.1803000000000001E-2</c:v>
                </c:pt>
                <c:pt idx="883">
                  <c:v>-8.0873E-2</c:v>
                </c:pt>
                <c:pt idx="884">
                  <c:v>-8.0253000000000005E-2</c:v>
                </c:pt>
                <c:pt idx="885">
                  <c:v>-7.9943E-2</c:v>
                </c:pt>
                <c:pt idx="886">
                  <c:v>-7.9943E-2</c:v>
                </c:pt>
                <c:pt idx="887">
                  <c:v>-7.9323000000000005E-2</c:v>
                </c:pt>
                <c:pt idx="888">
                  <c:v>-7.9013E-2</c:v>
                </c:pt>
                <c:pt idx="889">
                  <c:v>-7.8392000000000003E-2</c:v>
                </c:pt>
                <c:pt idx="890">
                  <c:v>-7.8081999999999999E-2</c:v>
                </c:pt>
                <c:pt idx="891">
                  <c:v>-7.7462000000000003E-2</c:v>
                </c:pt>
                <c:pt idx="892">
                  <c:v>-7.5911999999999993E-2</c:v>
                </c:pt>
                <c:pt idx="893">
                  <c:v>-7.4981000000000006E-2</c:v>
                </c:pt>
                <c:pt idx="894">
                  <c:v>-7.4671000000000001E-2</c:v>
                </c:pt>
                <c:pt idx="895">
                  <c:v>-7.4360999999999997E-2</c:v>
                </c:pt>
                <c:pt idx="896">
                  <c:v>-7.4051000000000006E-2</c:v>
                </c:pt>
                <c:pt idx="897">
                  <c:v>-7.3741000000000001E-2</c:v>
                </c:pt>
                <c:pt idx="898">
                  <c:v>-7.2811000000000001E-2</c:v>
                </c:pt>
                <c:pt idx="899">
                  <c:v>-7.1260000000000004E-2</c:v>
                </c:pt>
                <c:pt idx="900">
                  <c:v>-7.0330000000000004E-2</c:v>
                </c:pt>
                <c:pt idx="901">
                  <c:v>-6.9400000000000003E-2</c:v>
                </c:pt>
                <c:pt idx="902">
                  <c:v>-6.8469000000000002E-2</c:v>
                </c:pt>
                <c:pt idx="903">
                  <c:v>-6.7849000000000007E-2</c:v>
                </c:pt>
                <c:pt idx="904">
                  <c:v>-6.6919000000000006E-2</c:v>
                </c:pt>
                <c:pt idx="905">
                  <c:v>-6.5678E-2</c:v>
                </c:pt>
                <c:pt idx="906">
                  <c:v>-6.3818E-2</c:v>
                </c:pt>
                <c:pt idx="907">
                  <c:v>-6.2576999999999994E-2</c:v>
                </c:pt>
                <c:pt idx="908">
                  <c:v>-6.1647E-2</c:v>
                </c:pt>
                <c:pt idx="909">
                  <c:v>-6.0407000000000002E-2</c:v>
                </c:pt>
                <c:pt idx="910">
                  <c:v>-5.9166000000000003E-2</c:v>
                </c:pt>
                <c:pt idx="911">
                  <c:v>-5.8236000000000003E-2</c:v>
                </c:pt>
                <c:pt idx="912">
                  <c:v>-5.7306000000000003E-2</c:v>
                </c:pt>
                <c:pt idx="913">
                  <c:v>-5.6995999999999998E-2</c:v>
                </c:pt>
                <c:pt idx="914">
                  <c:v>-5.6064999999999997E-2</c:v>
                </c:pt>
                <c:pt idx="915">
                  <c:v>-5.5445000000000001E-2</c:v>
                </c:pt>
                <c:pt idx="916">
                  <c:v>-5.4515000000000001E-2</c:v>
                </c:pt>
                <c:pt idx="917">
                  <c:v>-5.3894999999999998E-2</c:v>
                </c:pt>
                <c:pt idx="918">
                  <c:v>-5.3585000000000001E-2</c:v>
                </c:pt>
                <c:pt idx="919">
                  <c:v>-5.3275000000000003E-2</c:v>
                </c:pt>
                <c:pt idx="920">
                  <c:v>-5.2653999999999999E-2</c:v>
                </c:pt>
                <c:pt idx="921">
                  <c:v>-5.1723999999999999E-2</c:v>
                </c:pt>
                <c:pt idx="922">
                  <c:v>-5.1103999999999997E-2</c:v>
                </c:pt>
                <c:pt idx="923">
                  <c:v>-5.0174000000000003E-2</c:v>
                </c:pt>
                <c:pt idx="924">
                  <c:v>-4.9243000000000002E-2</c:v>
                </c:pt>
                <c:pt idx="925">
                  <c:v>-4.8313000000000002E-2</c:v>
                </c:pt>
                <c:pt idx="926">
                  <c:v>-4.7072999999999997E-2</c:v>
                </c:pt>
                <c:pt idx="927">
                  <c:v>-4.6142000000000002E-2</c:v>
                </c:pt>
                <c:pt idx="928">
                  <c:v>-4.5212000000000002E-2</c:v>
                </c:pt>
                <c:pt idx="929">
                  <c:v>-4.4282000000000002E-2</c:v>
                </c:pt>
                <c:pt idx="930">
                  <c:v>-4.3351000000000001E-2</c:v>
                </c:pt>
                <c:pt idx="931">
                  <c:v>-4.2421E-2</c:v>
                </c:pt>
                <c:pt idx="932">
                  <c:v>-4.1491E-2</c:v>
                </c:pt>
                <c:pt idx="933">
                  <c:v>-4.0561E-2</c:v>
                </c:pt>
                <c:pt idx="934">
                  <c:v>-3.9629999999999999E-2</c:v>
                </c:pt>
                <c:pt idx="935">
                  <c:v>-3.8699999999999998E-2</c:v>
                </c:pt>
                <c:pt idx="936">
                  <c:v>-3.7150000000000002E-2</c:v>
                </c:pt>
                <c:pt idx="937">
                  <c:v>-3.6528999999999999E-2</c:v>
                </c:pt>
                <c:pt idx="938">
                  <c:v>-3.5598999999999999E-2</c:v>
                </c:pt>
                <c:pt idx="939">
                  <c:v>-3.4049000000000003E-2</c:v>
                </c:pt>
                <c:pt idx="940">
                  <c:v>-3.2807999999999997E-2</c:v>
                </c:pt>
                <c:pt idx="941">
                  <c:v>-3.1567999999999999E-2</c:v>
                </c:pt>
                <c:pt idx="942">
                  <c:v>-2.9707000000000001E-2</c:v>
                </c:pt>
                <c:pt idx="943">
                  <c:v>-2.7847E-2</c:v>
                </c:pt>
                <c:pt idx="944">
                  <c:v>-2.6606000000000001E-2</c:v>
                </c:pt>
                <c:pt idx="945">
                  <c:v>-2.5985999999999999E-2</c:v>
                </c:pt>
                <c:pt idx="946">
                  <c:v>-2.5676000000000001E-2</c:v>
                </c:pt>
                <c:pt idx="947">
                  <c:v>-2.5055999999999998E-2</c:v>
                </c:pt>
                <c:pt idx="948">
                  <c:v>-2.4435999999999999E-2</c:v>
                </c:pt>
                <c:pt idx="949">
                  <c:v>-2.4125000000000001E-2</c:v>
                </c:pt>
                <c:pt idx="950">
                  <c:v>-2.4435999999999999E-2</c:v>
                </c:pt>
                <c:pt idx="951">
                  <c:v>-2.4435999999999999E-2</c:v>
                </c:pt>
                <c:pt idx="952">
                  <c:v>-2.4746000000000001E-2</c:v>
                </c:pt>
                <c:pt idx="953">
                  <c:v>-2.4746000000000001E-2</c:v>
                </c:pt>
                <c:pt idx="954">
                  <c:v>-2.4746000000000001E-2</c:v>
                </c:pt>
                <c:pt idx="955">
                  <c:v>-2.4435999999999999E-2</c:v>
                </c:pt>
                <c:pt idx="956">
                  <c:v>-2.5055999999999998E-2</c:v>
                </c:pt>
                <c:pt idx="957">
                  <c:v>-2.5676000000000001E-2</c:v>
                </c:pt>
                <c:pt idx="958">
                  <c:v>-2.5985999999999999E-2</c:v>
                </c:pt>
                <c:pt idx="959">
                  <c:v>-2.6915999999999999E-2</c:v>
                </c:pt>
                <c:pt idx="960">
                  <c:v>-2.7847E-2</c:v>
                </c:pt>
                <c:pt idx="961">
                  <c:v>-2.9086999999999998E-2</c:v>
                </c:pt>
                <c:pt idx="962">
                  <c:v>-3.0637999999999999E-2</c:v>
                </c:pt>
                <c:pt idx="963">
                  <c:v>-3.2188000000000001E-2</c:v>
                </c:pt>
                <c:pt idx="964">
                  <c:v>-3.4049000000000003E-2</c:v>
                </c:pt>
                <c:pt idx="965">
                  <c:v>-3.4359000000000001E-2</c:v>
                </c:pt>
                <c:pt idx="966">
                  <c:v>-3.4668999999999998E-2</c:v>
                </c:pt>
                <c:pt idx="967">
                  <c:v>-3.5289000000000001E-2</c:v>
                </c:pt>
                <c:pt idx="968">
                  <c:v>-3.5909000000000003E-2</c:v>
                </c:pt>
                <c:pt idx="969">
                  <c:v>-3.6528999999999999E-2</c:v>
                </c:pt>
                <c:pt idx="970">
                  <c:v>-3.6528999999999999E-2</c:v>
                </c:pt>
                <c:pt idx="971">
                  <c:v>-3.6528999999999999E-2</c:v>
                </c:pt>
                <c:pt idx="972">
                  <c:v>-3.6528999999999999E-2</c:v>
                </c:pt>
                <c:pt idx="973">
                  <c:v>-3.6219000000000001E-2</c:v>
                </c:pt>
                <c:pt idx="974">
                  <c:v>-3.6219000000000001E-2</c:v>
                </c:pt>
                <c:pt idx="975">
                  <c:v>-3.5909000000000003E-2</c:v>
                </c:pt>
                <c:pt idx="976">
                  <c:v>-3.5598999999999999E-2</c:v>
                </c:pt>
                <c:pt idx="977">
                  <c:v>-3.4668999999999998E-2</c:v>
                </c:pt>
                <c:pt idx="978">
                  <c:v>-3.4049000000000003E-2</c:v>
                </c:pt>
                <c:pt idx="979">
                  <c:v>-3.4049000000000003E-2</c:v>
                </c:pt>
                <c:pt idx="980">
                  <c:v>-3.4049000000000003E-2</c:v>
                </c:pt>
                <c:pt idx="981">
                  <c:v>-3.3737999999999997E-2</c:v>
                </c:pt>
                <c:pt idx="982">
                  <c:v>-3.3118000000000002E-2</c:v>
                </c:pt>
                <c:pt idx="983">
                  <c:v>-3.2807999999999997E-2</c:v>
                </c:pt>
                <c:pt idx="984">
                  <c:v>-3.2188000000000001E-2</c:v>
                </c:pt>
                <c:pt idx="985">
                  <c:v>-3.2497999999999999E-2</c:v>
                </c:pt>
                <c:pt idx="986">
                  <c:v>-3.3118000000000002E-2</c:v>
                </c:pt>
                <c:pt idx="987">
                  <c:v>-3.3118000000000002E-2</c:v>
                </c:pt>
                <c:pt idx="988">
                  <c:v>-3.3118000000000002E-2</c:v>
                </c:pt>
                <c:pt idx="989">
                  <c:v>-3.3427999999999999E-2</c:v>
                </c:pt>
                <c:pt idx="990">
                  <c:v>-3.3737999999999997E-2</c:v>
                </c:pt>
                <c:pt idx="991">
                  <c:v>-3.4049000000000003E-2</c:v>
                </c:pt>
                <c:pt idx="992">
                  <c:v>-3.4049000000000003E-2</c:v>
                </c:pt>
                <c:pt idx="993">
                  <c:v>-3.4668999999999998E-2</c:v>
                </c:pt>
                <c:pt idx="994">
                  <c:v>-3.5289000000000001E-2</c:v>
                </c:pt>
                <c:pt idx="995">
                  <c:v>-3.6219000000000001E-2</c:v>
                </c:pt>
                <c:pt idx="996">
                  <c:v>-3.7150000000000002E-2</c:v>
                </c:pt>
                <c:pt idx="997">
                  <c:v>-3.7769999999999998E-2</c:v>
                </c:pt>
                <c:pt idx="998">
                  <c:v>-3.8390000000000001E-2</c:v>
                </c:pt>
                <c:pt idx="999">
                  <c:v>-3.8390000000000001E-2</c:v>
                </c:pt>
                <c:pt idx="1000">
                  <c:v>-3.8390000000000001E-2</c:v>
                </c:pt>
                <c:pt idx="1001">
                  <c:v>-3.8390000000000001E-2</c:v>
                </c:pt>
                <c:pt idx="1002">
                  <c:v>-3.8699999999999998E-2</c:v>
                </c:pt>
                <c:pt idx="1003">
                  <c:v>-3.8699999999999998E-2</c:v>
                </c:pt>
                <c:pt idx="1004">
                  <c:v>-3.7769999999999998E-2</c:v>
                </c:pt>
                <c:pt idx="1005">
                  <c:v>-3.7150000000000002E-2</c:v>
                </c:pt>
                <c:pt idx="1006">
                  <c:v>-3.6219000000000001E-2</c:v>
                </c:pt>
                <c:pt idx="1007">
                  <c:v>-3.5909000000000003E-2</c:v>
                </c:pt>
                <c:pt idx="1008">
                  <c:v>-3.5598999999999999E-2</c:v>
                </c:pt>
                <c:pt idx="1009">
                  <c:v>-3.4979000000000003E-2</c:v>
                </c:pt>
                <c:pt idx="1010">
                  <c:v>-3.4049000000000003E-2</c:v>
                </c:pt>
                <c:pt idx="1011">
                  <c:v>-3.3427999999999999E-2</c:v>
                </c:pt>
                <c:pt idx="1012">
                  <c:v>-3.3118000000000002E-2</c:v>
                </c:pt>
                <c:pt idx="1013">
                  <c:v>-3.2497999999999999E-2</c:v>
                </c:pt>
                <c:pt idx="1014">
                  <c:v>-3.1567999999999999E-2</c:v>
                </c:pt>
                <c:pt idx="1015">
                  <c:v>-3.1567999999999999E-2</c:v>
                </c:pt>
                <c:pt idx="1016">
                  <c:v>-3.1567999999999999E-2</c:v>
                </c:pt>
                <c:pt idx="1017">
                  <c:v>-3.1877999999999997E-2</c:v>
                </c:pt>
                <c:pt idx="1018">
                  <c:v>-3.2497999999999999E-2</c:v>
                </c:pt>
                <c:pt idx="1019">
                  <c:v>-3.3118000000000002E-2</c:v>
                </c:pt>
                <c:pt idx="1020">
                  <c:v>-3.3737999999999997E-2</c:v>
                </c:pt>
                <c:pt idx="1021">
                  <c:v>-3.4359000000000001E-2</c:v>
                </c:pt>
                <c:pt idx="1022">
                  <c:v>-3.4979000000000003E-2</c:v>
                </c:pt>
                <c:pt idx="1023">
                  <c:v>-3.5289000000000001E-2</c:v>
                </c:pt>
                <c:pt idx="1024">
                  <c:v>-3.5909000000000003E-2</c:v>
                </c:pt>
                <c:pt idx="1025">
                  <c:v>-3.5909000000000003E-2</c:v>
                </c:pt>
                <c:pt idx="1026">
                  <c:v>-3.5909000000000003E-2</c:v>
                </c:pt>
                <c:pt idx="1027">
                  <c:v>-3.5289000000000001E-2</c:v>
                </c:pt>
                <c:pt idx="1028">
                  <c:v>-3.5289000000000001E-2</c:v>
                </c:pt>
                <c:pt idx="1029">
                  <c:v>-3.4359000000000001E-2</c:v>
                </c:pt>
                <c:pt idx="1030">
                  <c:v>-3.3427999999999999E-2</c:v>
                </c:pt>
                <c:pt idx="1031">
                  <c:v>-3.2807999999999997E-2</c:v>
                </c:pt>
                <c:pt idx="1032">
                  <c:v>-3.1877999999999997E-2</c:v>
                </c:pt>
                <c:pt idx="1033">
                  <c:v>-3.0948E-2</c:v>
                </c:pt>
                <c:pt idx="1034">
                  <c:v>-3.0327E-2</c:v>
                </c:pt>
                <c:pt idx="1035">
                  <c:v>-3.0016999999999999E-2</c:v>
                </c:pt>
                <c:pt idx="1036">
                  <c:v>-2.8777E-2</c:v>
                </c:pt>
                <c:pt idx="1037">
                  <c:v>-2.7226E-2</c:v>
                </c:pt>
                <c:pt idx="1038">
                  <c:v>-2.5985999999999999E-2</c:v>
                </c:pt>
                <c:pt idx="1039">
                  <c:v>-2.4435999999999999E-2</c:v>
                </c:pt>
                <c:pt idx="1040">
                  <c:v>-2.2575000000000001E-2</c:v>
                </c:pt>
                <c:pt idx="1041">
                  <c:v>-2.0714E-2</c:v>
                </c:pt>
                <c:pt idx="1042">
                  <c:v>-1.9164E-2</c:v>
                </c:pt>
                <c:pt idx="1043">
                  <c:v>-1.7302999999999999E-2</c:v>
                </c:pt>
                <c:pt idx="1044">
                  <c:v>-1.4822999999999999E-2</c:v>
                </c:pt>
                <c:pt idx="1045">
                  <c:v>-1.2962E-2</c:v>
                </c:pt>
                <c:pt idx="1046">
                  <c:v>-1.1101E-2</c:v>
                </c:pt>
                <c:pt idx="1047">
                  <c:v>-9.5510000000000005E-3</c:v>
                </c:pt>
                <c:pt idx="1048">
                  <c:v>-7.3800000000000003E-3</c:v>
                </c:pt>
                <c:pt idx="1049">
                  <c:v>-6.7600000000000004E-3</c:v>
                </c:pt>
                <c:pt idx="1050">
                  <c:v>-6.45E-3</c:v>
                </c:pt>
                <c:pt idx="1051">
                  <c:v>-5.8300000000000001E-3</c:v>
                </c:pt>
                <c:pt idx="1052">
                  <c:v>-5.8300000000000001E-3</c:v>
                </c:pt>
                <c:pt idx="1053">
                  <c:v>-5.8300000000000001E-3</c:v>
                </c:pt>
                <c:pt idx="1054">
                  <c:v>-6.45E-3</c:v>
                </c:pt>
                <c:pt idx="1055">
                  <c:v>-5.8300000000000001E-3</c:v>
                </c:pt>
                <c:pt idx="1056">
                  <c:v>-6.1399999999999996E-3</c:v>
                </c:pt>
                <c:pt idx="1057">
                  <c:v>-6.7600000000000004E-3</c:v>
                </c:pt>
                <c:pt idx="1058">
                  <c:v>-7.0699999999999999E-3</c:v>
                </c:pt>
                <c:pt idx="1059">
                  <c:v>-7.6899999999999998E-3</c:v>
                </c:pt>
                <c:pt idx="1060">
                  <c:v>-8.6210000000000002E-3</c:v>
                </c:pt>
                <c:pt idx="1061">
                  <c:v>-9.861E-3</c:v>
                </c:pt>
                <c:pt idx="1062">
                  <c:v>-1.0481000000000001E-2</c:v>
                </c:pt>
                <c:pt idx="1063">
                  <c:v>-1.1722E-2</c:v>
                </c:pt>
                <c:pt idx="1064">
                  <c:v>-1.3892E-2</c:v>
                </c:pt>
                <c:pt idx="1065">
                  <c:v>-1.6063000000000001E-2</c:v>
                </c:pt>
                <c:pt idx="1066">
                  <c:v>-1.7923999999999999E-2</c:v>
                </c:pt>
                <c:pt idx="1067">
                  <c:v>-1.9474000000000002E-2</c:v>
                </c:pt>
                <c:pt idx="1068">
                  <c:v>-2.1024999999999999E-2</c:v>
                </c:pt>
                <c:pt idx="1069">
                  <c:v>-2.1954999999999999E-2</c:v>
                </c:pt>
                <c:pt idx="1070">
                  <c:v>-2.3195E-2</c:v>
                </c:pt>
                <c:pt idx="1071">
                  <c:v>-2.4435999999999999E-2</c:v>
                </c:pt>
                <c:pt idx="1072">
                  <c:v>-2.5366E-2</c:v>
                </c:pt>
                <c:pt idx="1073">
                  <c:v>-2.6296E-2</c:v>
                </c:pt>
                <c:pt idx="1074">
                  <c:v>-2.6606000000000001E-2</c:v>
                </c:pt>
                <c:pt idx="1075">
                  <c:v>-2.6915999999999999E-2</c:v>
                </c:pt>
                <c:pt idx="1076">
                  <c:v>-2.7536999999999999E-2</c:v>
                </c:pt>
                <c:pt idx="1077">
                  <c:v>-2.7847E-2</c:v>
                </c:pt>
                <c:pt idx="1078">
                  <c:v>-2.8466999999999999E-2</c:v>
                </c:pt>
                <c:pt idx="1079">
                  <c:v>-2.9397E-2</c:v>
                </c:pt>
                <c:pt idx="1080">
                  <c:v>-3.0327E-2</c:v>
                </c:pt>
                <c:pt idx="1081">
                  <c:v>-3.1258000000000001E-2</c:v>
                </c:pt>
                <c:pt idx="1082">
                  <c:v>-3.2497999999999999E-2</c:v>
                </c:pt>
                <c:pt idx="1083">
                  <c:v>-3.4359000000000001E-2</c:v>
                </c:pt>
                <c:pt idx="1084">
                  <c:v>-3.5909000000000003E-2</c:v>
                </c:pt>
                <c:pt idx="1085">
                  <c:v>-3.746E-2</c:v>
                </c:pt>
                <c:pt idx="1086">
                  <c:v>-3.9010000000000003E-2</c:v>
                </c:pt>
                <c:pt idx="1087">
                  <c:v>-4.0870999999999998E-2</c:v>
                </c:pt>
                <c:pt idx="1088">
                  <c:v>-4.2421E-2</c:v>
                </c:pt>
                <c:pt idx="1089">
                  <c:v>-4.3661999999999999E-2</c:v>
                </c:pt>
                <c:pt idx="1090">
                  <c:v>-4.4592E-2</c:v>
                </c:pt>
                <c:pt idx="1091">
                  <c:v>-4.5522E-2</c:v>
                </c:pt>
                <c:pt idx="1092">
                  <c:v>-4.6452E-2</c:v>
                </c:pt>
                <c:pt idx="1093">
                  <c:v>-4.7383000000000002E-2</c:v>
                </c:pt>
                <c:pt idx="1094">
                  <c:v>-4.8002999999999997E-2</c:v>
                </c:pt>
                <c:pt idx="1095">
                  <c:v>-4.8932999999999997E-2</c:v>
                </c:pt>
                <c:pt idx="1096">
                  <c:v>-4.9863999999999999E-2</c:v>
                </c:pt>
                <c:pt idx="1097">
                  <c:v>-5.0793999999999999E-2</c:v>
                </c:pt>
                <c:pt idx="1098">
                  <c:v>-5.1723999999999999E-2</c:v>
                </c:pt>
                <c:pt idx="1099">
                  <c:v>-5.2033999999999997E-2</c:v>
                </c:pt>
                <c:pt idx="1100">
                  <c:v>-5.2653999999999999E-2</c:v>
                </c:pt>
                <c:pt idx="1101">
                  <c:v>-5.3585000000000001E-2</c:v>
                </c:pt>
                <c:pt idx="1102">
                  <c:v>-5.3894999999999998E-2</c:v>
                </c:pt>
                <c:pt idx="1103">
                  <c:v>-5.3275000000000003E-2</c:v>
                </c:pt>
                <c:pt idx="1104">
                  <c:v>-5.2963999999999997E-2</c:v>
                </c:pt>
                <c:pt idx="1105">
                  <c:v>-5.2344000000000002E-2</c:v>
                </c:pt>
                <c:pt idx="1106">
                  <c:v>-5.2344000000000002E-2</c:v>
                </c:pt>
                <c:pt idx="1107">
                  <c:v>-5.2344000000000002E-2</c:v>
                </c:pt>
                <c:pt idx="1108">
                  <c:v>-5.2653999999999999E-2</c:v>
                </c:pt>
                <c:pt idx="1109">
                  <c:v>-5.3275000000000003E-2</c:v>
                </c:pt>
                <c:pt idx="1110">
                  <c:v>-5.3585000000000001E-2</c:v>
                </c:pt>
                <c:pt idx="1111">
                  <c:v>-5.4205000000000003E-2</c:v>
                </c:pt>
                <c:pt idx="1112">
                  <c:v>-5.4824999999999999E-2</c:v>
                </c:pt>
                <c:pt idx="1113">
                  <c:v>-5.6064999999999997E-2</c:v>
                </c:pt>
                <c:pt idx="1114">
                  <c:v>-5.7306000000000003E-2</c:v>
                </c:pt>
                <c:pt idx="1115">
                  <c:v>-5.8236000000000003E-2</c:v>
                </c:pt>
                <c:pt idx="1116">
                  <c:v>-5.8855999999999999E-2</c:v>
                </c:pt>
                <c:pt idx="1117">
                  <c:v>-5.9477000000000002E-2</c:v>
                </c:pt>
                <c:pt idx="1118">
                  <c:v>-5.9787E-2</c:v>
                </c:pt>
                <c:pt idx="1119">
                  <c:v>-6.0717E-2</c:v>
                </c:pt>
                <c:pt idx="1120">
                  <c:v>-6.2267000000000003E-2</c:v>
                </c:pt>
                <c:pt idx="1121">
                  <c:v>-6.2576999999999994E-2</c:v>
                </c:pt>
                <c:pt idx="1122">
                  <c:v>-6.3198000000000004E-2</c:v>
                </c:pt>
                <c:pt idx="1123">
                  <c:v>-6.4437999999999995E-2</c:v>
                </c:pt>
                <c:pt idx="1124">
                  <c:v>-6.5058000000000005E-2</c:v>
                </c:pt>
                <c:pt idx="1125">
                  <c:v>-6.5367999999999996E-2</c:v>
                </c:pt>
                <c:pt idx="1126">
                  <c:v>-6.5058000000000005E-2</c:v>
                </c:pt>
                <c:pt idx="1127">
                  <c:v>-6.4748E-2</c:v>
                </c:pt>
                <c:pt idx="1128">
                  <c:v>-6.4437999999999995E-2</c:v>
                </c:pt>
                <c:pt idx="1129">
                  <c:v>-6.4128000000000004E-2</c:v>
                </c:pt>
                <c:pt idx="1130">
                  <c:v>-6.4128000000000004E-2</c:v>
                </c:pt>
                <c:pt idx="1131">
                  <c:v>-6.4128000000000004E-2</c:v>
                </c:pt>
                <c:pt idx="1132">
                  <c:v>-6.4128000000000004E-2</c:v>
                </c:pt>
                <c:pt idx="1133">
                  <c:v>-6.3507999999999995E-2</c:v>
                </c:pt>
                <c:pt idx="1134">
                  <c:v>-6.3198000000000004E-2</c:v>
                </c:pt>
                <c:pt idx="1135">
                  <c:v>-6.3198000000000004E-2</c:v>
                </c:pt>
                <c:pt idx="1136">
                  <c:v>-6.2887999999999999E-2</c:v>
                </c:pt>
                <c:pt idx="1137">
                  <c:v>-6.2576999999999994E-2</c:v>
                </c:pt>
                <c:pt idx="1138">
                  <c:v>-6.1956999999999998E-2</c:v>
                </c:pt>
                <c:pt idx="1139">
                  <c:v>-6.0717E-2</c:v>
                </c:pt>
                <c:pt idx="1140">
                  <c:v>-5.8546000000000001E-2</c:v>
                </c:pt>
                <c:pt idx="1141">
                  <c:v>-5.6995999999999998E-2</c:v>
                </c:pt>
                <c:pt idx="1142">
                  <c:v>-5.5754999999999999E-2</c:v>
                </c:pt>
                <c:pt idx="1143">
                  <c:v>-5.4824999999999999E-2</c:v>
                </c:pt>
                <c:pt idx="1144">
                  <c:v>-5.3894999999999998E-2</c:v>
                </c:pt>
                <c:pt idx="1145">
                  <c:v>-5.3275000000000003E-2</c:v>
                </c:pt>
                <c:pt idx="1146">
                  <c:v>-5.2963999999999997E-2</c:v>
                </c:pt>
                <c:pt idx="1147">
                  <c:v>-5.2653999999999999E-2</c:v>
                </c:pt>
                <c:pt idx="1148">
                  <c:v>-5.2033999999999997E-2</c:v>
                </c:pt>
                <c:pt idx="1149">
                  <c:v>-5.2033999999999997E-2</c:v>
                </c:pt>
                <c:pt idx="1150">
                  <c:v>-5.2033999999999997E-2</c:v>
                </c:pt>
                <c:pt idx="1151">
                  <c:v>-5.1414000000000001E-2</c:v>
                </c:pt>
                <c:pt idx="1152">
                  <c:v>-5.0793999999999999E-2</c:v>
                </c:pt>
                <c:pt idx="1153">
                  <c:v>-4.9863999999999999E-2</c:v>
                </c:pt>
                <c:pt idx="1154">
                  <c:v>-4.8623E-2</c:v>
                </c:pt>
                <c:pt idx="1155">
                  <c:v>-4.7072999999999997E-2</c:v>
                </c:pt>
                <c:pt idx="1156">
                  <c:v>-4.6142000000000002E-2</c:v>
                </c:pt>
                <c:pt idx="1157">
                  <c:v>-4.5212000000000002E-2</c:v>
                </c:pt>
                <c:pt idx="1158">
                  <c:v>-4.4592E-2</c:v>
                </c:pt>
                <c:pt idx="1159">
                  <c:v>-4.4282000000000002E-2</c:v>
                </c:pt>
                <c:pt idx="1160">
                  <c:v>-4.3971999999999997E-2</c:v>
                </c:pt>
                <c:pt idx="1161">
                  <c:v>-4.3971999999999997E-2</c:v>
                </c:pt>
                <c:pt idx="1162">
                  <c:v>-4.3351000000000001E-2</c:v>
                </c:pt>
                <c:pt idx="1163">
                  <c:v>-4.2730999999999998E-2</c:v>
                </c:pt>
                <c:pt idx="1164">
                  <c:v>-4.2421E-2</c:v>
                </c:pt>
                <c:pt idx="1165">
                  <c:v>-4.2111000000000003E-2</c:v>
                </c:pt>
                <c:pt idx="1166">
                  <c:v>-4.1491E-2</c:v>
                </c:pt>
                <c:pt idx="1167">
                  <c:v>-4.0561E-2</c:v>
                </c:pt>
                <c:pt idx="1168">
                  <c:v>-3.9940000000000003E-2</c:v>
                </c:pt>
                <c:pt idx="1169">
                  <c:v>-3.9010000000000003E-2</c:v>
                </c:pt>
                <c:pt idx="1170">
                  <c:v>-3.8080000000000003E-2</c:v>
                </c:pt>
                <c:pt idx="1171">
                  <c:v>-3.746E-2</c:v>
                </c:pt>
                <c:pt idx="1172">
                  <c:v>-3.6838999999999997E-2</c:v>
                </c:pt>
                <c:pt idx="1173">
                  <c:v>-3.6528999999999999E-2</c:v>
                </c:pt>
                <c:pt idx="1174">
                  <c:v>-3.6528999999999999E-2</c:v>
                </c:pt>
                <c:pt idx="1175">
                  <c:v>-3.6219000000000001E-2</c:v>
                </c:pt>
                <c:pt idx="1176">
                  <c:v>-3.5598999999999999E-2</c:v>
                </c:pt>
                <c:pt idx="1177">
                  <c:v>-3.4668999999999998E-2</c:v>
                </c:pt>
                <c:pt idx="1178">
                  <c:v>-3.4049000000000003E-2</c:v>
                </c:pt>
                <c:pt idx="1179">
                  <c:v>-3.3737999999999997E-2</c:v>
                </c:pt>
                <c:pt idx="1180">
                  <c:v>-3.3427999999999999E-2</c:v>
                </c:pt>
                <c:pt idx="1181">
                  <c:v>-3.2807999999999997E-2</c:v>
                </c:pt>
                <c:pt idx="1182">
                  <c:v>-3.3118000000000002E-2</c:v>
                </c:pt>
                <c:pt idx="1183">
                  <c:v>-3.3118000000000002E-2</c:v>
                </c:pt>
                <c:pt idx="1184">
                  <c:v>-3.3737999999999997E-2</c:v>
                </c:pt>
                <c:pt idx="1185">
                  <c:v>-3.4049000000000003E-2</c:v>
                </c:pt>
                <c:pt idx="1186">
                  <c:v>-3.4668999999999998E-2</c:v>
                </c:pt>
                <c:pt idx="1187">
                  <c:v>-3.5909000000000003E-2</c:v>
                </c:pt>
                <c:pt idx="1188">
                  <c:v>-3.746E-2</c:v>
                </c:pt>
                <c:pt idx="1189">
                  <c:v>-3.8699999999999998E-2</c:v>
                </c:pt>
                <c:pt idx="1190">
                  <c:v>-3.9629999999999999E-2</c:v>
                </c:pt>
                <c:pt idx="1191">
                  <c:v>-4.1491E-2</c:v>
                </c:pt>
                <c:pt idx="1192">
                  <c:v>-4.2111000000000003E-2</c:v>
                </c:pt>
                <c:pt idx="1193">
                  <c:v>-4.2421E-2</c:v>
                </c:pt>
                <c:pt idx="1194">
                  <c:v>-4.2730999999999998E-2</c:v>
                </c:pt>
                <c:pt idx="1195">
                  <c:v>-4.3041000000000003E-2</c:v>
                </c:pt>
                <c:pt idx="1196">
                  <c:v>-4.3661999999999999E-2</c:v>
                </c:pt>
                <c:pt idx="1197">
                  <c:v>-4.4282000000000002E-2</c:v>
                </c:pt>
                <c:pt idx="1198">
                  <c:v>-4.5212000000000002E-2</c:v>
                </c:pt>
                <c:pt idx="1199">
                  <c:v>-4.4901999999999997E-2</c:v>
                </c:pt>
                <c:pt idx="1200">
                  <c:v>-4.4282000000000002E-2</c:v>
                </c:pt>
                <c:pt idx="1201">
                  <c:v>-4.3661999999999999E-2</c:v>
                </c:pt>
                <c:pt idx="1202">
                  <c:v>-4.2421E-2</c:v>
                </c:pt>
                <c:pt idx="1203">
                  <c:v>-4.0870999999999998E-2</c:v>
                </c:pt>
                <c:pt idx="1204">
                  <c:v>-3.8390000000000001E-2</c:v>
                </c:pt>
                <c:pt idx="1205">
                  <c:v>-3.6528999999999999E-2</c:v>
                </c:pt>
                <c:pt idx="1206">
                  <c:v>-3.4668999999999998E-2</c:v>
                </c:pt>
                <c:pt idx="1207">
                  <c:v>-3.2497999999999999E-2</c:v>
                </c:pt>
                <c:pt idx="1208">
                  <c:v>-3.0327E-2</c:v>
                </c:pt>
                <c:pt idx="1209">
                  <c:v>-2.7847E-2</c:v>
                </c:pt>
                <c:pt idx="1210">
                  <c:v>-2.5985999999999999E-2</c:v>
                </c:pt>
                <c:pt idx="1211">
                  <c:v>-2.3814999999999999E-2</c:v>
                </c:pt>
                <c:pt idx="1212">
                  <c:v>-2.2884999999999999E-2</c:v>
                </c:pt>
                <c:pt idx="1213">
                  <c:v>-2.2575000000000001E-2</c:v>
                </c:pt>
                <c:pt idx="1214">
                  <c:v>-2.2265E-2</c:v>
                </c:pt>
                <c:pt idx="1215">
                  <c:v>-2.1954999999999999E-2</c:v>
                </c:pt>
                <c:pt idx="1216">
                  <c:v>-2.1335E-2</c:v>
                </c:pt>
                <c:pt idx="1217">
                  <c:v>-2.1335E-2</c:v>
                </c:pt>
                <c:pt idx="1218">
                  <c:v>-2.0714E-2</c:v>
                </c:pt>
                <c:pt idx="1219">
                  <c:v>-2.0714E-2</c:v>
                </c:pt>
                <c:pt idx="1220">
                  <c:v>-2.1024999999999999E-2</c:v>
                </c:pt>
                <c:pt idx="1221">
                  <c:v>-2.1645000000000001E-2</c:v>
                </c:pt>
                <c:pt idx="1222">
                  <c:v>-2.2265E-2</c:v>
                </c:pt>
                <c:pt idx="1223">
                  <c:v>-2.3195E-2</c:v>
                </c:pt>
                <c:pt idx="1224">
                  <c:v>-2.4435999999999999E-2</c:v>
                </c:pt>
                <c:pt idx="1225">
                  <c:v>-2.5055999999999998E-2</c:v>
                </c:pt>
                <c:pt idx="1226">
                  <c:v>-2.5676000000000001E-2</c:v>
                </c:pt>
                <c:pt idx="1227">
                  <c:v>-2.6296E-2</c:v>
                </c:pt>
                <c:pt idx="1228">
                  <c:v>-2.6915999999999999E-2</c:v>
                </c:pt>
                <c:pt idx="1229">
                  <c:v>-2.7536999999999999E-2</c:v>
                </c:pt>
                <c:pt idx="1230">
                  <c:v>-2.8157000000000001E-2</c:v>
                </c:pt>
                <c:pt idx="1231">
                  <c:v>-2.8157000000000001E-2</c:v>
                </c:pt>
                <c:pt idx="1232">
                  <c:v>-2.8157000000000001E-2</c:v>
                </c:pt>
                <c:pt idx="1233">
                  <c:v>-2.8157000000000001E-2</c:v>
                </c:pt>
                <c:pt idx="1234">
                  <c:v>-2.8466999999999999E-2</c:v>
                </c:pt>
                <c:pt idx="1235">
                  <c:v>-2.9086999999999998E-2</c:v>
                </c:pt>
                <c:pt idx="1236">
                  <c:v>-3.0016999999999999E-2</c:v>
                </c:pt>
                <c:pt idx="1237">
                  <c:v>-3.0637999999999999E-2</c:v>
                </c:pt>
                <c:pt idx="1238">
                  <c:v>-3.1567999999999999E-2</c:v>
                </c:pt>
                <c:pt idx="1239">
                  <c:v>-3.2497999999999999E-2</c:v>
                </c:pt>
                <c:pt idx="1240">
                  <c:v>-3.3427999999999999E-2</c:v>
                </c:pt>
                <c:pt idx="1241">
                  <c:v>-3.4979000000000003E-2</c:v>
                </c:pt>
                <c:pt idx="1242">
                  <c:v>-3.6528999999999999E-2</c:v>
                </c:pt>
                <c:pt idx="1243">
                  <c:v>-3.8080000000000003E-2</c:v>
                </c:pt>
                <c:pt idx="1244">
                  <c:v>-3.9320000000000001E-2</c:v>
                </c:pt>
                <c:pt idx="1245">
                  <c:v>-4.0561E-2</c:v>
                </c:pt>
                <c:pt idx="1246">
                  <c:v>-4.1491E-2</c:v>
                </c:pt>
                <c:pt idx="1247">
                  <c:v>-4.2111000000000003E-2</c:v>
                </c:pt>
                <c:pt idx="1248">
                  <c:v>-4.2421E-2</c:v>
                </c:pt>
                <c:pt idx="1249">
                  <c:v>-4.2730999999999998E-2</c:v>
                </c:pt>
                <c:pt idx="1250">
                  <c:v>-4.3041000000000003E-2</c:v>
                </c:pt>
                <c:pt idx="1251">
                  <c:v>-4.3351000000000001E-2</c:v>
                </c:pt>
                <c:pt idx="1252">
                  <c:v>-4.3351000000000001E-2</c:v>
                </c:pt>
                <c:pt idx="1253">
                  <c:v>-4.2730999999999998E-2</c:v>
                </c:pt>
                <c:pt idx="1254">
                  <c:v>-4.1491E-2</c:v>
                </c:pt>
                <c:pt idx="1255">
                  <c:v>-3.9629999999999999E-2</c:v>
                </c:pt>
                <c:pt idx="1256">
                  <c:v>-3.8390000000000001E-2</c:v>
                </c:pt>
                <c:pt idx="1257">
                  <c:v>-3.6838999999999997E-2</c:v>
                </c:pt>
                <c:pt idx="1258">
                  <c:v>-3.5289000000000001E-2</c:v>
                </c:pt>
                <c:pt idx="1259">
                  <c:v>-3.4049000000000003E-2</c:v>
                </c:pt>
                <c:pt idx="1260">
                  <c:v>-3.2807999999999997E-2</c:v>
                </c:pt>
                <c:pt idx="1261">
                  <c:v>-3.1258000000000001E-2</c:v>
                </c:pt>
                <c:pt idx="1262">
                  <c:v>-2.9397E-2</c:v>
                </c:pt>
                <c:pt idx="1263">
                  <c:v>-2.7536999999999999E-2</c:v>
                </c:pt>
                <c:pt idx="1264">
                  <c:v>-2.5985999999999999E-2</c:v>
                </c:pt>
                <c:pt idx="1265">
                  <c:v>-2.4746000000000001E-2</c:v>
                </c:pt>
                <c:pt idx="1266">
                  <c:v>-2.3814999999999999E-2</c:v>
                </c:pt>
                <c:pt idx="1267">
                  <c:v>-2.3505000000000002E-2</c:v>
                </c:pt>
                <c:pt idx="1268">
                  <c:v>-2.3505000000000002E-2</c:v>
                </c:pt>
                <c:pt idx="1269">
                  <c:v>-2.4125000000000001E-2</c:v>
                </c:pt>
                <c:pt idx="1270">
                  <c:v>-2.4435999999999999E-2</c:v>
                </c:pt>
                <c:pt idx="1271">
                  <c:v>-2.5055999999999998E-2</c:v>
                </c:pt>
                <c:pt idx="1272">
                  <c:v>-2.5676000000000001E-2</c:v>
                </c:pt>
                <c:pt idx="1273">
                  <c:v>-2.6915999999999999E-2</c:v>
                </c:pt>
                <c:pt idx="1274">
                  <c:v>-2.8466999999999999E-2</c:v>
                </c:pt>
                <c:pt idx="1275">
                  <c:v>-3.0637000000000001E-2</c:v>
                </c:pt>
                <c:pt idx="1276">
                  <c:v>-3.2807999999999997E-2</c:v>
                </c:pt>
                <c:pt idx="1277">
                  <c:v>-3.4668999999999998E-2</c:v>
                </c:pt>
                <c:pt idx="1278">
                  <c:v>-3.6219000000000001E-2</c:v>
                </c:pt>
                <c:pt idx="1279">
                  <c:v>-3.7769999999999998E-2</c:v>
                </c:pt>
                <c:pt idx="1280">
                  <c:v>-3.9320000000000001E-2</c:v>
                </c:pt>
                <c:pt idx="1281">
                  <c:v>-4.0870999999999998E-2</c:v>
                </c:pt>
                <c:pt idx="1282">
                  <c:v>-4.2730999999999998E-2</c:v>
                </c:pt>
                <c:pt idx="1283">
                  <c:v>-4.5212000000000002E-2</c:v>
                </c:pt>
                <c:pt idx="1284">
                  <c:v>-4.7383000000000002E-2</c:v>
                </c:pt>
                <c:pt idx="1285">
                  <c:v>-4.9243000000000002E-2</c:v>
                </c:pt>
                <c:pt idx="1286">
                  <c:v>-5.1723999999999999E-2</c:v>
                </c:pt>
                <c:pt idx="1287">
                  <c:v>-5.3275000000000003E-2</c:v>
                </c:pt>
                <c:pt idx="1288">
                  <c:v>-5.4515000000000001E-2</c:v>
                </c:pt>
                <c:pt idx="1289">
                  <c:v>-5.4824999999999999E-2</c:v>
                </c:pt>
                <c:pt idx="1290">
                  <c:v>-5.4824999999999999E-2</c:v>
                </c:pt>
                <c:pt idx="1291">
                  <c:v>-5.4515000000000001E-2</c:v>
                </c:pt>
                <c:pt idx="1292">
                  <c:v>-5.4205000000000003E-2</c:v>
                </c:pt>
                <c:pt idx="1293">
                  <c:v>-5.3275000000000003E-2</c:v>
                </c:pt>
                <c:pt idx="1294">
                  <c:v>-5.2033999999999997E-2</c:v>
                </c:pt>
                <c:pt idx="1295">
                  <c:v>-5.0793999999999999E-2</c:v>
                </c:pt>
                <c:pt idx="1296">
                  <c:v>-4.8002999999999997E-2</c:v>
                </c:pt>
                <c:pt idx="1297">
                  <c:v>-4.5522E-2</c:v>
                </c:pt>
                <c:pt idx="1298">
                  <c:v>-4.3351000000000001E-2</c:v>
                </c:pt>
                <c:pt idx="1299">
                  <c:v>-4.1181000000000002E-2</c:v>
                </c:pt>
                <c:pt idx="1300">
                  <c:v>-3.9010000000000003E-2</c:v>
                </c:pt>
                <c:pt idx="1301">
                  <c:v>-3.6528999999999999E-2</c:v>
                </c:pt>
                <c:pt idx="1302">
                  <c:v>-3.4049000000000003E-2</c:v>
                </c:pt>
                <c:pt idx="1303">
                  <c:v>-3.1258000000000001E-2</c:v>
                </c:pt>
                <c:pt idx="1304">
                  <c:v>-2.8466999999999999E-2</c:v>
                </c:pt>
                <c:pt idx="1305">
                  <c:v>-2.6606000000000001E-2</c:v>
                </c:pt>
                <c:pt idx="1306">
                  <c:v>-2.4125000000000001E-2</c:v>
                </c:pt>
                <c:pt idx="1307">
                  <c:v>-2.2265E-2</c:v>
                </c:pt>
                <c:pt idx="1308">
                  <c:v>-2.0714E-2</c:v>
                </c:pt>
                <c:pt idx="1309">
                  <c:v>-2.0094000000000001E-2</c:v>
                </c:pt>
                <c:pt idx="1310">
                  <c:v>-2.0094000000000001E-2</c:v>
                </c:pt>
                <c:pt idx="1311">
                  <c:v>-2.0403999999999999E-2</c:v>
                </c:pt>
                <c:pt idx="1312">
                  <c:v>-2.1024999999999999E-2</c:v>
                </c:pt>
                <c:pt idx="1313">
                  <c:v>-2.1954999999999999E-2</c:v>
                </c:pt>
                <c:pt idx="1314">
                  <c:v>-2.3195E-2</c:v>
                </c:pt>
                <c:pt idx="1315">
                  <c:v>-2.4746000000000001E-2</c:v>
                </c:pt>
                <c:pt idx="1316">
                  <c:v>-2.6606000000000001E-2</c:v>
                </c:pt>
                <c:pt idx="1317">
                  <c:v>-2.8777E-2</c:v>
                </c:pt>
                <c:pt idx="1318">
                  <c:v>-3.0637999999999999E-2</c:v>
                </c:pt>
                <c:pt idx="1319">
                  <c:v>-3.2807999999999997E-2</c:v>
                </c:pt>
                <c:pt idx="1320">
                  <c:v>-3.5289000000000001E-2</c:v>
                </c:pt>
                <c:pt idx="1321">
                  <c:v>-3.8080000000000003E-2</c:v>
                </c:pt>
                <c:pt idx="1322">
                  <c:v>-4.1491E-2</c:v>
                </c:pt>
                <c:pt idx="1323">
                  <c:v>-4.4282000000000002E-2</c:v>
                </c:pt>
                <c:pt idx="1324">
                  <c:v>-4.7383000000000002E-2</c:v>
                </c:pt>
                <c:pt idx="1325">
                  <c:v>-4.9553E-2</c:v>
                </c:pt>
                <c:pt idx="1326">
                  <c:v>-5.2033999999999997E-2</c:v>
                </c:pt>
                <c:pt idx="1327">
                  <c:v>-5.4515000000000001E-2</c:v>
                </c:pt>
                <c:pt idx="1328">
                  <c:v>-5.6376000000000002E-2</c:v>
                </c:pt>
                <c:pt idx="1329">
                  <c:v>-5.7925999999999998E-2</c:v>
                </c:pt>
                <c:pt idx="1330">
                  <c:v>-5.8855999999999999E-2</c:v>
                </c:pt>
                <c:pt idx="1331">
                  <c:v>-5.9477000000000002E-2</c:v>
                </c:pt>
                <c:pt idx="1332">
                  <c:v>-5.9787E-2</c:v>
                </c:pt>
                <c:pt idx="1333">
                  <c:v>-5.9477000000000002E-2</c:v>
                </c:pt>
                <c:pt idx="1334">
                  <c:v>-5.9787E-2</c:v>
                </c:pt>
                <c:pt idx="1335">
                  <c:v>-5.9787E-2</c:v>
                </c:pt>
                <c:pt idx="1336">
                  <c:v>-6.0407000000000002E-2</c:v>
                </c:pt>
                <c:pt idx="1337">
                  <c:v>-6.1026999999999998E-2</c:v>
                </c:pt>
                <c:pt idx="1338">
                  <c:v>-6.1956999999999998E-2</c:v>
                </c:pt>
                <c:pt idx="1339">
                  <c:v>-6.2887999999999999E-2</c:v>
                </c:pt>
                <c:pt idx="1340">
                  <c:v>-6.3507999999999995E-2</c:v>
                </c:pt>
                <c:pt idx="1341">
                  <c:v>-6.4128000000000004E-2</c:v>
                </c:pt>
                <c:pt idx="1342">
                  <c:v>-6.4128000000000004E-2</c:v>
                </c:pt>
                <c:pt idx="1343">
                  <c:v>-6.5058000000000005E-2</c:v>
                </c:pt>
                <c:pt idx="1344">
                  <c:v>-6.5678E-2</c:v>
                </c:pt>
                <c:pt idx="1345">
                  <c:v>-6.6609000000000002E-2</c:v>
                </c:pt>
                <c:pt idx="1346">
                  <c:v>-6.7228999999999997E-2</c:v>
                </c:pt>
                <c:pt idx="1347">
                  <c:v>-6.8469000000000002E-2</c:v>
                </c:pt>
                <c:pt idx="1348">
                  <c:v>-6.9400000000000003E-2</c:v>
                </c:pt>
                <c:pt idx="1349">
                  <c:v>-7.0639999999999994E-2</c:v>
                </c:pt>
                <c:pt idx="1350">
                  <c:v>-7.2500999999999996E-2</c:v>
                </c:pt>
                <c:pt idx="1351">
                  <c:v>-7.4360999999999997E-2</c:v>
                </c:pt>
                <c:pt idx="1352">
                  <c:v>-7.6532000000000003E-2</c:v>
                </c:pt>
                <c:pt idx="1353">
                  <c:v>-7.9323000000000005E-2</c:v>
                </c:pt>
                <c:pt idx="1354">
                  <c:v>-8.2114000000000006E-2</c:v>
                </c:pt>
                <c:pt idx="1355">
                  <c:v>-8.3973999999999993E-2</c:v>
                </c:pt>
                <c:pt idx="1356">
                  <c:v>-8.5214999999999999E-2</c:v>
                </c:pt>
                <c:pt idx="1357">
                  <c:v>-8.6144999999999999E-2</c:v>
                </c:pt>
                <c:pt idx="1358">
                  <c:v>-8.6144999999999999E-2</c:v>
                </c:pt>
                <c:pt idx="1359">
                  <c:v>-8.6144999999999999E-2</c:v>
                </c:pt>
                <c:pt idx="1360">
                  <c:v>-8.5834999999999995E-2</c:v>
                </c:pt>
                <c:pt idx="1361">
                  <c:v>-8.5834999999999995E-2</c:v>
                </c:pt>
                <c:pt idx="1362">
                  <c:v>-8.4903999999999993E-2</c:v>
                </c:pt>
                <c:pt idx="1363">
                  <c:v>-8.3353999999999998E-2</c:v>
                </c:pt>
                <c:pt idx="1364">
                  <c:v>-8.1803000000000001E-2</c:v>
                </c:pt>
                <c:pt idx="1365">
                  <c:v>-8.0253000000000005E-2</c:v>
                </c:pt>
                <c:pt idx="1366">
                  <c:v>-7.8081999999999999E-2</c:v>
                </c:pt>
                <c:pt idx="1367">
                  <c:v>-7.5290999999999997E-2</c:v>
                </c:pt>
                <c:pt idx="1368">
                  <c:v>-7.2811000000000001E-2</c:v>
                </c:pt>
                <c:pt idx="1369">
                  <c:v>-7.0019999999999999E-2</c:v>
                </c:pt>
                <c:pt idx="1370">
                  <c:v>-6.6919000000000006E-2</c:v>
                </c:pt>
                <c:pt idx="1371">
                  <c:v>-6.3818E-2</c:v>
                </c:pt>
                <c:pt idx="1372">
                  <c:v>-6.1026999999999998E-2</c:v>
                </c:pt>
                <c:pt idx="1373">
                  <c:v>-5.8236000000000003E-2</c:v>
                </c:pt>
                <c:pt idx="1374">
                  <c:v>-5.5135000000000003E-2</c:v>
                </c:pt>
                <c:pt idx="1375">
                  <c:v>-5.3275000000000003E-2</c:v>
                </c:pt>
                <c:pt idx="1376">
                  <c:v>-5.1723999999999999E-2</c:v>
                </c:pt>
                <c:pt idx="1377">
                  <c:v>-5.0793999999999999E-2</c:v>
                </c:pt>
                <c:pt idx="1378">
                  <c:v>-5.0793999999999999E-2</c:v>
                </c:pt>
                <c:pt idx="1379">
                  <c:v>-5.0484000000000001E-2</c:v>
                </c:pt>
                <c:pt idx="1380">
                  <c:v>-5.0793999999999999E-2</c:v>
                </c:pt>
                <c:pt idx="1381">
                  <c:v>-5.0793999999999999E-2</c:v>
                </c:pt>
                <c:pt idx="1382">
                  <c:v>-5.2033999999999997E-2</c:v>
                </c:pt>
                <c:pt idx="1383">
                  <c:v>-5.3585000000000001E-2</c:v>
                </c:pt>
                <c:pt idx="1384">
                  <c:v>-5.5445000000000001E-2</c:v>
                </c:pt>
                <c:pt idx="1385">
                  <c:v>-5.7306000000000003E-2</c:v>
                </c:pt>
                <c:pt idx="1386">
                  <c:v>-5.9477000000000002E-2</c:v>
                </c:pt>
                <c:pt idx="1387">
                  <c:v>-6.1956999999999998E-2</c:v>
                </c:pt>
                <c:pt idx="1388">
                  <c:v>-6.4748E-2</c:v>
                </c:pt>
                <c:pt idx="1389">
                  <c:v>-6.7539000000000002E-2</c:v>
                </c:pt>
                <c:pt idx="1390">
                  <c:v>-7.0019999999999999E-2</c:v>
                </c:pt>
                <c:pt idx="1391">
                  <c:v>-7.2500999999999996E-2</c:v>
                </c:pt>
                <c:pt idx="1392">
                  <c:v>-7.4671000000000001E-2</c:v>
                </c:pt>
                <c:pt idx="1393">
                  <c:v>-7.7151999999999998E-2</c:v>
                </c:pt>
                <c:pt idx="1394">
                  <c:v>-7.9323000000000005E-2</c:v>
                </c:pt>
                <c:pt idx="1395">
                  <c:v>-8.0873E-2</c:v>
                </c:pt>
                <c:pt idx="1396">
                  <c:v>-8.2114000000000006E-2</c:v>
                </c:pt>
                <c:pt idx="1397">
                  <c:v>-8.3044000000000007E-2</c:v>
                </c:pt>
                <c:pt idx="1398">
                  <c:v>-8.3353999999999998E-2</c:v>
                </c:pt>
                <c:pt idx="1399">
                  <c:v>-8.3353999999999998E-2</c:v>
                </c:pt>
                <c:pt idx="1400">
                  <c:v>-8.3044000000000007E-2</c:v>
                </c:pt>
                <c:pt idx="1401">
                  <c:v>-8.1803000000000001E-2</c:v>
                </c:pt>
                <c:pt idx="1402">
                  <c:v>-7.9943E-2</c:v>
                </c:pt>
                <c:pt idx="1403">
                  <c:v>-7.7462000000000003E-2</c:v>
                </c:pt>
                <c:pt idx="1404">
                  <c:v>-7.4981000000000006E-2</c:v>
                </c:pt>
                <c:pt idx="1405">
                  <c:v>-7.2190000000000004E-2</c:v>
                </c:pt>
                <c:pt idx="1406">
                  <c:v>-6.9400000000000003E-2</c:v>
                </c:pt>
                <c:pt idx="1407">
                  <c:v>-6.5989000000000006E-2</c:v>
                </c:pt>
                <c:pt idx="1408">
                  <c:v>-6.2267000000000003E-2</c:v>
                </c:pt>
                <c:pt idx="1409">
                  <c:v>-5.8236000000000003E-2</c:v>
                </c:pt>
                <c:pt idx="1410">
                  <c:v>-5.4515000000000001E-2</c:v>
                </c:pt>
                <c:pt idx="1411">
                  <c:v>-5.0484000000000001E-2</c:v>
                </c:pt>
                <c:pt idx="1412">
                  <c:v>-4.7072999999999997E-2</c:v>
                </c:pt>
                <c:pt idx="1413">
                  <c:v>-4.3351000000000001E-2</c:v>
                </c:pt>
                <c:pt idx="1414">
                  <c:v>-3.9629999999999999E-2</c:v>
                </c:pt>
                <c:pt idx="1415">
                  <c:v>-3.6528999999999999E-2</c:v>
                </c:pt>
                <c:pt idx="1416">
                  <c:v>-3.4359000000000001E-2</c:v>
                </c:pt>
                <c:pt idx="1417">
                  <c:v>-3.2497999999999999E-2</c:v>
                </c:pt>
                <c:pt idx="1418">
                  <c:v>-3.0637999999999999E-2</c:v>
                </c:pt>
                <c:pt idx="1419">
                  <c:v>-3.0016999999999999E-2</c:v>
                </c:pt>
                <c:pt idx="1420">
                  <c:v>-3.0016999999999999E-2</c:v>
                </c:pt>
                <c:pt idx="1421">
                  <c:v>-3.0637999999999999E-2</c:v>
                </c:pt>
                <c:pt idx="1422">
                  <c:v>-3.1877999999999997E-2</c:v>
                </c:pt>
                <c:pt idx="1423">
                  <c:v>-3.3737999999999997E-2</c:v>
                </c:pt>
                <c:pt idx="1424">
                  <c:v>-3.5909000000000003E-2</c:v>
                </c:pt>
                <c:pt idx="1425">
                  <c:v>-3.9010000000000003E-2</c:v>
                </c:pt>
                <c:pt idx="1426">
                  <c:v>-4.2421E-2</c:v>
                </c:pt>
                <c:pt idx="1427">
                  <c:v>-4.5831999999999998E-2</c:v>
                </c:pt>
                <c:pt idx="1428">
                  <c:v>-4.9553E-2</c:v>
                </c:pt>
                <c:pt idx="1429">
                  <c:v>-5.3894999999999998E-2</c:v>
                </c:pt>
                <c:pt idx="1430">
                  <c:v>-5.8236000000000003E-2</c:v>
                </c:pt>
                <c:pt idx="1431">
                  <c:v>-6.3198000000000004E-2</c:v>
                </c:pt>
                <c:pt idx="1432">
                  <c:v>-6.8469000000000002E-2</c:v>
                </c:pt>
                <c:pt idx="1433">
                  <c:v>-7.2811000000000001E-2</c:v>
                </c:pt>
                <c:pt idx="1434">
                  <c:v>-7.7151999999999998E-2</c:v>
                </c:pt>
                <c:pt idx="1435">
                  <c:v>-8.1183000000000005E-2</c:v>
                </c:pt>
                <c:pt idx="1436">
                  <c:v>-8.4283999999999998E-2</c:v>
                </c:pt>
                <c:pt idx="1437">
                  <c:v>-8.6764999999999995E-2</c:v>
                </c:pt>
                <c:pt idx="1438">
                  <c:v>-8.9866000000000001E-2</c:v>
                </c:pt>
                <c:pt idx="1439">
                  <c:v>-9.2966999999999994E-2</c:v>
                </c:pt>
                <c:pt idx="1440">
                  <c:v>-9.4206999999999999E-2</c:v>
                </c:pt>
                <c:pt idx="1441">
                  <c:v>-9.5138E-2</c:v>
                </c:pt>
                <c:pt idx="1442">
                  <c:v>-9.5448000000000005E-2</c:v>
                </c:pt>
                <c:pt idx="1443">
                  <c:v>-9.5448000000000005E-2</c:v>
                </c:pt>
                <c:pt idx="1444">
                  <c:v>-9.5138E-2</c:v>
                </c:pt>
                <c:pt idx="1445">
                  <c:v>-9.4206999999999999E-2</c:v>
                </c:pt>
                <c:pt idx="1446">
                  <c:v>-9.3587000000000004E-2</c:v>
                </c:pt>
                <c:pt idx="1447">
                  <c:v>-9.2966999999999994E-2</c:v>
                </c:pt>
                <c:pt idx="1448">
                  <c:v>-9.2346999999999999E-2</c:v>
                </c:pt>
                <c:pt idx="1449">
                  <c:v>-9.1415999999999997E-2</c:v>
                </c:pt>
                <c:pt idx="1450">
                  <c:v>-9.0485999999999997E-2</c:v>
                </c:pt>
                <c:pt idx="1451">
                  <c:v>-8.8936000000000001E-2</c:v>
                </c:pt>
                <c:pt idx="1452">
                  <c:v>-8.6455000000000004E-2</c:v>
                </c:pt>
                <c:pt idx="1453">
                  <c:v>-8.4283999999999998E-2</c:v>
                </c:pt>
                <c:pt idx="1454">
                  <c:v>-8.2734000000000002E-2</c:v>
                </c:pt>
                <c:pt idx="1455">
                  <c:v>-8.1183000000000005E-2</c:v>
                </c:pt>
                <c:pt idx="1456">
                  <c:v>-7.9943E-2</c:v>
                </c:pt>
                <c:pt idx="1457">
                  <c:v>-7.9013E-2</c:v>
                </c:pt>
                <c:pt idx="1458">
                  <c:v>-7.8392000000000003E-2</c:v>
                </c:pt>
                <c:pt idx="1459">
                  <c:v>-7.7151999999999998E-2</c:v>
                </c:pt>
                <c:pt idx="1460">
                  <c:v>-7.6841999999999994E-2</c:v>
                </c:pt>
                <c:pt idx="1461">
                  <c:v>-7.6841999999999994E-2</c:v>
                </c:pt>
                <c:pt idx="1462">
                  <c:v>-7.7771999999999994E-2</c:v>
                </c:pt>
                <c:pt idx="1463">
                  <c:v>-7.8392000000000003E-2</c:v>
                </c:pt>
                <c:pt idx="1464">
                  <c:v>-7.9013E-2</c:v>
                </c:pt>
                <c:pt idx="1465">
                  <c:v>-7.9632999999999995E-2</c:v>
                </c:pt>
                <c:pt idx="1466">
                  <c:v>-7.9943E-2</c:v>
                </c:pt>
                <c:pt idx="1467">
                  <c:v>-8.0873E-2</c:v>
                </c:pt>
                <c:pt idx="1468">
                  <c:v>-8.1803000000000001E-2</c:v>
                </c:pt>
                <c:pt idx="1469">
                  <c:v>-8.3044000000000007E-2</c:v>
                </c:pt>
                <c:pt idx="1470">
                  <c:v>-8.4283999999999998E-2</c:v>
                </c:pt>
                <c:pt idx="1471">
                  <c:v>-8.5834999999999995E-2</c:v>
                </c:pt>
                <c:pt idx="1472">
                  <c:v>-8.7075E-2</c:v>
                </c:pt>
                <c:pt idx="1473">
                  <c:v>-8.8625999999999996E-2</c:v>
                </c:pt>
                <c:pt idx="1474">
                  <c:v>-8.9866000000000001E-2</c:v>
                </c:pt>
                <c:pt idx="1475">
                  <c:v>-9.1106000000000006E-2</c:v>
                </c:pt>
                <c:pt idx="1476">
                  <c:v>-9.2346999999999999E-2</c:v>
                </c:pt>
                <c:pt idx="1477">
                  <c:v>-9.3276999999999999E-2</c:v>
                </c:pt>
                <c:pt idx="1478">
                  <c:v>-9.3276999999999999E-2</c:v>
                </c:pt>
                <c:pt idx="1479">
                  <c:v>-9.2657000000000003E-2</c:v>
                </c:pt>
                <c:pt idx="1480">
                  <c:v>-9.2657000000000003E-2</c:v>
                </c:pt>
                <c:pt idx="1481">
                  <c:v>-9.2346999999999999E-2</c:v>
                </c:pt>
                <c:pt idx="1482">
                  <c:v>-9.2036999999999994E-2</c:v>
                </c:pt>
                <c:pt idx="1483">
                  <c:v>-9.1415999999999997E-2</c:v>
                </c:pt>
                <c:pt idx="1484">
                  <c:v>-9.0485999999999997E-2</c:v>
                </c:pt>
                <c:pt idx="1485">
                  <c:v>-8.8936000000000001E-2</c:v>
                </c:pt>
                <c:pt idx="1486">
                  <c:v>-8.7075E-2</c:v>
                </c:pt>
                <c:pt idx="1487">
                  <c:v>-8.4594000000000003E-2</c:v>
                </c:pt>
                <c:pt idx="1488">
                  <c:v>-8.1492999999999996E-2</c:v>
                </c:pt>
                <c:pt idx="1489">
                  <c:v>-7.7771999999999994E-2</c:v>
                </c:pt>
                <c:pt idx="1490">
                  <c:v>-7.4360999999999997E-2</c:v>
                </c:pt>
                <c:pt idx="1491">
                  <c:v>-7.0949999999999999E-2</c:v>
                </c:pt>
                <c:pt idx="1492">
                  <c:v>-6.7539000000000002E-2</c:v>
                </c:pt>
                <c:pt idx="1493">
                  <c:v>-6.4128000000000004E-2</c:v>
                </c:pt>
                <c:pt idx="1494">
                  <c:v>-6.0407000000000002E-2</c:v>
                </c:pt>
                <c:pt idx="1495">
                  <c:v>-5.6686E-2</c:v>
                </c:pt>
                <c:pt idx="1496">
                  <c:v>-5.2344000000000002E-2</c:v>
                </c:pt>
                <c:pt idx="1497">
                  <c:v>-4.9243000000000002E-2</c:v>
                </c:pt>
                <c:pt idx="1498">
                  <c:v>-4.6762999999999999E-2</c:v>
                </c:pt>
                <c:pt idx="1499">
                  <c:v>-4.4592E-2</c:v>
                </c:pt>
                <c:pt idx="1500">
                  <c:v>-4.2421E-2</c:v>
                </c:pt>
                <c:pt idx="1501">
                  <c:v>-4.0870999999999998E-2</c:v>
                </c:pt>
                <c:pt idx="1502">
                  <c:v>-3.9010000000000003E-2</c:v>
                </c:pt>
                <c:pt idx="1503">
                  <c:v>-3.8390000000000001E-2</c:v>
                </c:pt>
                <c:pt idx="1504">
                  <c:v>-3.746E-2</c:v>
                </c:pt>
                <c:pt idx="1505">
                  <c:v>-3.7150000000000002E-2</c:v>
                </c:pt>
                <c:pt idx="1506">
                  <c:v>-3.6838999999999997E-2</c:v>
                </c:pt>
                <c:pt idx="1507">
                  <c:v>-3.7150000000000002E-2</c:v>
                </c:pt>
                <c:pt idx="1508">
                  <c:v>-3.8080000000000003E-2</c:v>
                </c:pt>
                <c:pt idx="1509">
                  <c:v>-3.9629999999999999E-2</c:v>
                </c:pt>
                <c:pt idx="1510">
                  <c:v>-4.1491E-2</c:v>
                </c:pt>
                <c:pt idx="1511">
                  <c:v>-4.2421E-2</c:v>
                </c:pt>
                <c:pt idx="1512">
                  <c:v>-4.3661999999999999E-2</c:v>
                </c:pt>
                <c:pt idx="1513">
                  <c:v>-4.4901999999999997E-2</c:v>
                </c:pt>
                <c:pt idx="1514">
                  <c:v>-4.6142000000000002E-2</c:v>
                </c:pt>
                <c:pt idx="1515">
                  <c:v>-4.7383000000000002E-2</c:v>
                </c:pt>
                <c:pt idx="1516">
                  <c:v>-4.9243000000000002E-2</c:v>
                </c:pt>
                <c:pt idx="1517">
                  <c:v>-5.1414000000000001E-2</c:v>
                </c:pt>
                <c:pt idx="1518">
                  <c:v>-5.2653999999999999E-2</c:v>
                </c:pt>
                <c:pt idx="1519">
                  <c:v>-5.3894999999999998E-2</c:v>
                </c:pt>
                <c:pt idx="1520">
                  <c:v>-5.5135000000000003E-2</c:v>
                </c:pt>
                <c:pt idx="1521">
                  <c:v>-5.6376000000000002E-2</c:v>
                </c:pt>
                <c:pt idx="1522">
                  <c:v>-5.7616000000000001E-2</c:v>
                </c:pt>
                <c:pt idx="1523">
                  <c:v>-5.7925999999999998E-2</c:v>
                </c:pt>
                <c:pt idx="1524">
                  <c:v>-5.8855999999999999E-2</c:v>
                </c:pt>
                <c:pt idx="1525">
                  <c:v>-6.0096999999999998E-2</c:v>
                </c:pt>
                <c:pt idx="1526">
                  <c:v>-6.1647E-2</c:v>
                </c:pt>
                <c:pt idx="1527">
                  <c:v>-6.2887999999999999E-2</c:v>
                </c:pt>
                <c:pt idx="1528">
                  <c:v>-6.4437999999999995E-2</c:v>
                </c:pt>
                <c:pt idx="1529">
                  <c:v>-6.5678E-2</c:v>
                </c:pt>
                <c:pt idx="1530">
                  <c:v>-6.6609000000000002E-2</c:v>
                </c:pt>
                <c:pt idx="1531">
                  <c:v>-6.8469000000000002E-2</c:v>
                </c:pt>
                <c:pt idx="1532">
                  <c:v>-7.0330000000000004E-2</c:v>
                </c:pt>
                <c:pt idx="1533">
                  <c:v>-7.2190000000000004E-2</c:v>
                </c:pt>
                <c:pt idx="1534">
                  <c:v>-7.3430999999999996E-2</c:v>
                </c:pt>
                <c:pt idx="1535">
                  <c:v>-7.4671000000000001E-2</c:v>
                </c:pt>
                <c:pt idx="1536">
                  <c:v>-7.6221999999999998E-2</c:v>
                </c:pt>
                <c:pt idx="1537">
                  <c:v>-7.6221999999999998E-2</c:v>
                </c:pt>
                <c:pt idx="1538">
                  <c:v>-7.6841999999999994E-2</c:v>
                </c:pt>
                <c:pt idx="1539">
                  <c:v>-7.7462000000000003E-2</c:v>
                </c:pt>
                <c:pt idx="1540">
                  <c:v>-7.7462000000000003E-2</c:v>
                </c:pt>
                <c:pt idx="1541">
                  <c:v>-7.7151999999999998E-2</c:v>
                </c:pt>
                <c:pt idx="1542">
                  <c:v>-7.6532000000000003E-2</c:v>
                </c:pt>
                <c:pt idx="1543">
                  <c:v>-7.6221999999999998E-2</c:v>
                </c:pt>
                <c:pt idx="1544">
                  <c:v>-7.5911999999999993E-2</c:v>
                </c:pt>
                <c:pt idx="1545">
                  <c:v>-7.5290999999999997E-2</c:v>
                </c:pt>
                <c:pt idx="1546">
                  <c:v>-7.4671000000000001E-2</c:v>
                </c:pt>
                <c:pt idx="1547">
                  <c:v>-7.4360999999999997E-2</c:v>
                </c:pt>
                <c:pt idx="1548">
                  <c:v>-7.4051000000000006E-2</c:v>
                </c:pt>
                <c:pt idx="1549">
                  <c:v>-7.3741000000000001E-2</c:v>
                </c:pt>
                <c:pt idx="1550">
                  <c:v>-7.3121000000000005E-2</c:v>
                </c:pt>
                <c:pt idx="1551">
                  <c:v>-7.2811000000000001E-2</c:v>
                </c:pt>
                <c:pt idx="1552">
                  <c:v>-7.2811000000000001E-2</c:v>
                </c:pt>
                <c:pt idx="1553">
                  <c:v>-7.3741000000000001E-2</c:v>
                </c:pt>
                <c:pt idx="1554">
                  <c:v>-7.5602000000000003E-2</c:v>
                </c:pt>
                <c:pt idx="1555">
                  <c:v>-7.7771999999999994E-2</c:v>
                </c:pt>
                <c:pt idx="1556">
                  <c:v>-7.9632999999999995E-2</c:v>
                </c:pt>
                <c:pt idx="1557">
                  <c:v>-8.2114000000000006E-2</c:v>
                </c:pt>
                <c:pt idx="1558">
                  <c:v>-8.4594000000000003E-2</c:v>
                </c:pt>
                <c:pt idx="1559">
                  <c:v>-8.7385000000000004E-2</c:v>
                </c:pt>
                <c:pt idx="1560">
                  <c:v>-9.0796000000000002E-2</c:v>
                </c:pt>
                <c:pt idx="1561">
                  <c:v>-9.4517000000000004E-2</c:v>
                </c:pt>
                <c:pt idx="1562">
                  <c:v>-9.8239000000000007E-2</c:v>
                </c:pt>
                <c:pt idx="1563">
                  <c:v>-0.10196</c:v>
                </c:pt>
                <c:pt idx="1564">
                  <c:v>-0.105681</c:v>
                </c:pt>
                <c:pt idx="1565">
                  <c:v>-0.10909199999999999</c:v>
                </c:pt>
                <c:pt idx="1566">
                  <c:v>-0.111883</c:v>
                </c:pt>
                <c:pt idx="1567">
                  <c:v>-0.114054</c:v>
                </c:pt>
                <c:pt idx="1568">
                  <c:v>-0.115914</c:v>
                </c:pt>
                <c:pt idx="1569">
                  <c:v>-0.117465</c:v>
                </c:pt>
                <c:pt idx="1570">
                  <c:v>-0.119015</c:v>
                </c:pt>
                <c:pt idx="1571">
                  <c:v>-0.12056600000000001</c:v>
                </c:pt>
                <c:pt idx="1572">
                  <c:v>-0.12242599999999999</c:v>
                </c:pt>
                <c:pt idx="1573">
                  <c:v>-0.12428699999999999</c:v>
                </c:pt>
                <c:pt idx="1574">
                  <c:v>-0.125837</c:v>
                </c:pt>
                <c:pt idx="1575">
                  <c:v>-0.12769800000000001</c:v>
                </c:pt>
                <c:pt idx="1576">
                  <c:v>-0.12955800000000001</c:v>
                </c:pt>
                <c:pt idx="1577">
                  <c:v>-0.130799</c:v>
                </c:pt>
                <c:pt idx="1578">
                  <c:v>-0.13203899999999999</c:v>
                </c:pt>
                <c:pt idx="1579">
                  <c:v>-0.132659</c:v>
                </c:pt>
                <c:pt idx="1580">
                  <c:v>-0.132969</c:v>
                </c:pt>
                <c:pt idx="1581">
                  <c:v>-0.132969</c:v>
                </c:pt>
                <c:pt idx="1582">
                  <c:v>-0.13234899999999999</c:v>
                </c:pt>
                <c:pt idx="1583">
                  <c:v>-0.13203899999999999</c:v>
                </c:pt>
                <c:pt idx="1584">
                  <c:v>-0.131109</c:v>
                </c:pt>
                <c:pt idx="1585">
                  <c:v>-0.13017899999999999</c:v>
                </c:pt>
                <c:pt idx="1586">
                  <c:v>-0.13017899999999999</c:v>
                </c:pt>
                <c:pt idx="1587">
                  <c:v>-0.131109</c:v>
                </c:pt>
                <c:pt idx="1588">
                  <c:v>-0.132969</c:v>
                </c:pt>
                <c:pt idx="1589">
                  <c:v>-0.13452</c:v>
                </c:pt>
                <c:pt idx="1590">
                  <c:v>-0.13575999999999999</c:v>
                </c:pt>
                <c:pt idx="1591">
                  <c:v>-0.136381</c:v>
                </c:pt>
                <c:pt idx="1592">
                  <c:v>-0.13607</c:v>
                </c:pt>
                <c:pt idx="1593">
                  <c:v>-0.13483000000000001</c:v>
                </c:pt>
                <c:pt idx="1594">
                  <c:v>-0.13358999999999999</c:v>
                </c:pt>
                <c:pt idx="1595">
                  <c:v>-0.13234899999999999</c:v>
                </c:pt>
                <c:pt idx="1596">
                  <c:v>-0.13048899999999999</c:v>
                </c:pt>
                <c:pt idx="1597">
                  <c:v>-0.12831799999999999</c:v>
                </c:pt>
                <c:pt idx="1598">
                  <c:v>-0.12614700000000001</c:v>
                </c:pt>
                <c:pt idx="1599">
                  <c:v>-0.123667</c:v>
                </c:pt>
                <c:pt idx="1600">
                  <c:v>-0.120876</c:v>
                </c:pt>
                <c:pt idx="1601">
                  <c:v>-0.117465</c:v>
                </c:pt>
                <c:pt idx="1602">
                  <c:v>-0.11436399999999999</c:v>
                </c:pt>
                <c:pt idx="1603">
                  <c:v>-0.110953</c:v>
                </c:pt>
                <c:pt idx="1604">
                  <c:v>-0.107852</c:v>
                </c:pt>
                <c:pt idx="1605">
                  <c:v>-0.105061</c:v>
                </c:pt>
                <c:pt idx="1606">
                  <c:v>-0.10196</c:v>
                </c:pt>
                <c:pt idx="1607">
                  <c:v>-9.8239000000000007E-2</c:v>
                </c:pt>
                <c:pt idx="1608">
                  <c:v>-9.3896999999999994E-2</c:v>
                </c:pt>
                <c:pt idx="1609">
                  <c:v>-9.0485999999999997E-2</c:v>
                </c:pt>
                <c:pt idx="1610">
                  <c:v>-8.7694999999999995E-2</c:v>
                </c:pt>
                <c:pt idx="1611">
                  <c:v>-8.5834999999999995E-2</c:v>
                </c:pt>
                <c:pt idx="1612">
                  <c:v>-8.4594000000000003E-2</c:v>
                </c:pt>
                <c:pt idx="1613">
                  <c:v>-8.3973999999999993E-2</c:v>
                </c:pt>
                <c:pt idx="1614">
                  <c:v>-8.4283999999999998E-2</c:v>
                </c:pt>
                <c:pt idx="1615">
                  <c:v>-8.3664000000000002E-2</c:v>
                </c:pt>
                <c:pt idx="1616">
                  <c:v>-8.3664000000000002E-2</c:v>
                </c:pt>
                <c:pt idx="1617">
                  <c:v>-8.4903999999999993E-2</c:v>
                </c:pt>
                <c:pt idx="1618">
                  <c:v>-8.6144999999999999E-2</c:v>
                </c:pt>
                <c:pt idx="1619">
                  <c:v>-8.8005E-2</c:v>
                </c:pt>
                <c:pt idx="1620">
                  <c:v>-9.0176000000000006E-2</c:v>
                </c:pt>
                <c:pt idx="1621">
                  <c:v>-9.2657000000000003E-2</c:v>
                </c:pt>
                <c:pt idx="1622">
                  <c:v>-9.4827999999999996E-2</c:v>
                </c:pt>
                <c:pt idx="1623">
                  <c:v>-9.6687999999999996E-2</c:v>
                </c:pt>
                <c:pt idx="1624">
                  <c:v>-9.8548999999999998E-2</c:v>
                </c:pt>
                <c:pt idx="1625">
                  <c:v>-0.100409</c:v>
                </c:pt>
                <c:pt idx="1626">
                  <c:v>-0.10196</c:v>
                </c:pt>
                <c:pt idx="1627">
                  <c:v>-0.10382</c:v>
                </c:pt>
                <c:pt idx="1628">
                  <c:v>-0.10537100000000001</c:v>
                </c:pt>
                <c:pt idx="1629">
                  <c:v>-0.10630100000000001</c:v>
                </c:pt>
                <c:pt idx="1630">
                  <c:v>-0.10723100000000001</c:v>
                </c:pt>
                <c:pt idx="1631">
                  <c:v>-0.107542</c:v>
                </c:pt>
                <c:pt idx="1632">
                  <c:v>-0.10723100000000001</c:v>
                </c:pt>
                <c:pt idx="1633">
                  <c:v>-0.106611</c:v>
                </c:pt>
                <c:pt idx="1634">
                  <c:v>-0.104751</c:v>
                </c:pt>
                <c:pt idx="1635">
                  <c:v>-0.10289</c:v>
                </c:pt>
                <c:pt idx="1636">
                  <c:v>-0.10102899999999999</c:v>
                </c:pt>
                <c:pt idx="1637">
                  <c:v>-9.8239000000000007E-2</c:v>
                </c:pt>
                <c:pt idx="1638">
                  <c:v>-9.5757999999999996E-2</c:v>
                </c:pt>
                <c:pt idx="1639">
                  <c:v>-9.3276999999999999E-2</c:v>
                </c:pt>
                <c:pt idx="1640">
                  <c:v>-9.1106000000000006E-2</c:v>
                </c:pt>
                <c:pt idx="1641">
                  <c:v>-8.9246000000000006E-2</c:v>
                </c:pt>
                <c:pt idx="1642">
                  <c:v>-8.8316000000000006E-2</c:v>
                </c:pt>
                <c:pt idx="1643">
                  <c:v>-8.7694999999999995E-2</c:v>
                </c:pt>
                <c:pt idx="1644">
                  <c:v>-8.6764999999999995E-2</c:v>
                </c:pt>
                <c:pt idx="1645">
                  <c:v>-8.4903999999999993E-2</c:v>
                </c:pt>
                <c:pt idx="1646">
                  <c:v>-8.3664000000000002E-2</c:v>
                </c:pt>
                <c:pt idx="1647">
                  <c:v>-8.2423999999999997E-2</c:v>
                </c:pt>
                <c:pt idx="1648">
                  <c:v>-8.1492999999999996E-2</c:v>
                </c:pt>
                <c:pt idx="1649">
                  <c:v>-8.1183000000000005E-2</c:v>
                </c:pt>
                <c:pt idx="1650">
                  <c:v>-8.0562999999999996E-2</c:v>
                </c:pt>
                <c:pt idx="1651">
                  <c:v>-7.9943E-2</c:v>
                </c:pt>
                <c:pt idx="1652">
                  <c:v>-7.9323000000000005E-2</c:v>
                </c:pt>
                <c:pt idx="1653">
                  <c:v>-7.9632999999999995E-2</c:v>
                </c:pt>
                <c:pt idx="1654">
                  <c:v>-8.0562999999999996E-2</c:v>
                </c:pt>
                <c:pt idx="1655">
                  <c:v>-8.1492999999999996E-2</c:v>
                </c:pt>
                <c:pt idx="1656">
                  <c:v>-8.2734000000000002E-2</c:v>
                </c:pt>
                <c:pt idx="1657">
                  <c:v>-8.4903999999999993E-2</c:v>
                </c:pt>
                <c:pt idx="1658">
                  <c:v>-8.6455000000000004E-2</c:v>
                </c:pt>
                <c:pt idx="1659">
                  <c:v>-8.7694999999999995E-2</c:v>
                </c:pt>
                <c:pt idx="1660">
                  <c:v>-8.7694999999999995E-2</c:v>
                </c:pt>
                <c:pt idx="1661">
                  <c:v>-8.7075E-2</c:v>
                </c:pt>
                <c:pt idx="1662">
                  <c:v>-8.6144999999999999E-2</c:v>
                </c:pt>
                <c:pt idx="1663">
                  <c:v>-8.4903999999999993E-2</c:v>
                </c:pt>
                <c:pt idx="1664">
                  <c:v>-8.4903999999999993E-2</c:v>
                </c:pt>
                <c:pt idx="1665">
                  <c:v>-8.5834999999999995E-2</c:v>
                </c:pt>
                <c:pt idx="1666">
                  <c:v>-8.7385000000000004E-2</c:v>
                </c:pt>
                <c:pt idx="1667">
                  <c:v>-8.8005E-2</c:v>
                </c:pt>
                <c:pt idx="1668">
                  <c:v>-8.8315000000000005E-2</c:v>
                </c:pt>
                <c:pt idx="1669">
                  <c:v>-8.8936000000000001E-2</c:v>
                </c:pt>
                <c:pt idx="1670">
                  <c:v>-8.8936000000000001E-2</c:v>
                </c:pt>
                <c:pt idx="1671">
                  <c:v>-8.8936000000000001E-2</c:v>
                </c:pt>
                <c:pt idx="1672">
                  <c:v>-8.9555999999999997E-2</c:v>
                </c:pt>
                <c:pt idx="1673">
                  <c:v>-9.0485999999999997E-2</c:v>
                </c:pt>
                <c:pt idx="1674">
                  <c:v>-9.0485999999999997E-2</c:v>
                </c:pt>
                <c:pt idx="1675">
                  <c:v>-9.0485999999999997E-2</c:v>
                </c:pt>
                <c:pt idx="1676">
                  <c:v>-8.9866000000000001E-2</c:v>
                </c:pt>
                <c:pt idx="1677">
                  <c:v>-8.8625999999999996E-2</c:v>
                </c:pt>
                <c:pt idx="1678">
                  <c:v>-8.8005E-2</c:v>
                </c:pt>
                <c:pt idx="1679">
                  <c:v>-8.7694999999999995E-2</c:v>
                </c:pt>
                <c:pt idx="1680">
                  <c:v>-8.8005E-2</c:v>
                </c:pt>
                <c:pt idx="1681">
                  <c:v>-8.9246000000000006E-2</c:v>
                </c:pt>
                <c:pt idx="1682">
                  <c:v>-9.0796000000000002E-2</c:v>
                </c:pt>
                <c:pt idx="1683">
                  <c:v>-9.2966999999999994E-2</c:v>
                </c:pt>
                <c:pt idx="1684">
                  <c:v>-9.4206999999999999E-2</c:v>
                </c:pt>
                <c:pt idx="1685">
                  <c:v>-9.5757999999999996E-2</c:v>
                </c:pt>
                <c:pt idx="1686">
                  <c:v>-9.6378000000000005E-2</c:v>
                </c:pt>
                <c:pt idx="1687">
                  <c:v>-9.7617999999999996E-2</c:v>
                </c:pt>
                <c:pt idx="1688">
                  <c:v>-9.8859000000000002E-2</c:v>
                </c:pt>
                <c:pt idx="1689">
                  <c:v>-9.9168999999999993E-2</c:v>
                </c:pt>
                <c:pt idx="1690">
                  <c:v>-9.9789000000000003E-2</c:v>
                </c:pt>
                <c:pt idx="1691">
                  <c:v>-0.10009899999999999</c:v>
                </c:pt>
                <c:pt idx="1692">
                  <c:v>-0.10009899999999999</c:v>
                </c:pt>
                <c:pt idx="1693">
                  <c:v>-9.9168999999999993E-2</c:v>
                </c:pt>
                <c:pt idx="1694">
                  <c:v>-9.8859000000000002E-2</c:v>
                </c:pt>
                <c:pt idx="1695">
                  <c:v>-9.8859000000000002E-2</c:v>
                </c:pt>
                <c:pt idx="1696">
                  <c:v>-9.9478999999999998E-2</c:v>
                </c:pt>
                <c:pt idx="1697">
                  <c:v>-0.10009899999999999</c:v>
                </c:pt>
                <c:pt idx="1698">
                  <c:v>-0.100409</c:v>
                </c:pt>
                <c:pt idx="1699">
                  <c:v>-0.100409</c:v>
                </c:pt>
                <c:pt idx="1700">
                  <c:v>-0.100719</c:v>
                </c:pt>
                <c:pt idx="1701">
                  <c:v>-0.100409</c:v>
                </c:pt>
                <c:pt idx="1702">
                  <c:v>-9.9168999999999993E-2</c:v>
                </c:pt>
                <c:pt idx="1703">
                  <c:v>-9.7929000000000002E-2</c:v>
                </c:pt>
                <c:pt idx="1704">
                  <c:v>-9.6378000000000005E-2</c:v>
                </c:pt>
                <c:pt idx="1705">
                  <c:v>-9.4517000000000004E-2</c:v>
                </c:pt>
                <c:pt idx="1706">
                  <c:v>-9.2346999999999999E-2</c:v>
                </c:pt>
                <c:pt idx="1707">
                  <c:v>-9.0176000000000006E-2</c:v>
                </c:pt>
                <c:pt idx="1708">
                  <c:v>-8.8005E-2</c:v>
                </c:pt>
                <c:pt idx="1709">
                  <c:v>-8.6455000000000004E-2</c:v>
                </c:pt>
                <c:pt idx="1710">
                  <c:v>-8.4903999999999993E-2</c:v>
                </c:pt>
                <c:pt idx="1711">
                  <c:v>-8.3664000000000002E-2</c:v>
                </c:pt>
                <c:pt idx="1712">
                  <c:v>-8.2734000000000002E-2</c:v>
                </c:pt>
                <c:pt idx="1713">
                  <c:v>-8.2114000000000006E-2</c:v>
                </c:pt>
                <c:pt idx="1714">
                  <c:v>-8.1803000000000001E-2</c:v>
                </c:pt>
                <c:pt idx="1715">
                  <c:v>-8.1492999999999996E-2</c:v>
                </c:pt>
                <c:pt idx="1716">
                  <c:v>-8.1183000000000005E-2</c:v>
                </c:pt>
                <c:pt idx="1717">
                  <c:v>-8.0873E-2</c:v>
                </c:pt>
                <c:pt idx="1718">
                  <c:v>-8.0873E-2</c:v>
                </c:pt>
                <c:pt idx="1719">
                  <c:v>-8.0873E-2</c:v>
                </c:pt>
                <c:pt idx="1720">
                  <c:v>-8.0562999999999996E-2</c:v>
                </c:pt>
                <c:pt idx="1721">
                  <c:v>-8.0562999999999996E-2</c:v>
                </c:pt>
                <c:pt idx="1722">
                  <c:v>-8.0873E-2</c:v>
                </c:pt>
                <c:pt idx="1723">
                  <c:v>-8.0253000000000005E-2</c:v>
                </c:pt>
                <c:pt idx="1724">
                  <c:v>-8.1183000000000005E-2</c:v>
                </c:pt>
                <c:pt idx="1725">
                  <c:v>-8.2114000000000006E-2</c:v>
                </c:pt>
                <c:pt idx="1726">
                  <c:v>-8.3664000000000002E-2</c:v>
                </c:pt>
                <c:pt idx="1727">
                  <c:v>-8.5525000000000004E-2</c:v>
                </c:pt>
                <c:pt idx="1728">
                  <c:v>-8.7075E-2</c:v>
                </c:pt>
                <c:pt idx="1729">
                  <c:v>-8.8625999999999996E-2</c:v>
                </c:pt>
                <c:pt idx="1730">
                  <c:v>-8.9866000000000001E-2</c:v>
                </c:pt>
                <c:pt idx="1731">
                  <c:v>-9.1415999999999997E-2</c:v>
                </c:pt>
                <c:pt idx="1732">
                  <c:v>-9.2346999999999999E-2</c:v>
                </c:pt>
                <c:pt idx="1733">
                  <c:v>-9.2036999999999994E-2</c:v>
                </c:pt>
                <c:pt idx="1734">
                  <c:v>-9.1106000000000006E-2</c:v>
                </c:pt>
                <c:pt idx="1735">
                  <c:v>-8.9866000000000001E-2</c:v>
                </c:pt>
                <c:pt idx="1736">
                  <c:v>-8.8005E-2</c:v>
                </c:pt>
                <c:pt idx="1737">
                  <c:v>-8.6764999999999995E-2</c:v>
                </c:pt>
                <c:pt idx="1738">
                  <c:v>-8.4903999999999993E-2</c:v>
                </c:pt>
                <c:pt idx="1739">
                  <c:v>-8.3353999999999998E-2</c:v>
                </c:pt>
                <c:pt idx="1740">
                  <c:v>-8.2114000000000006E-2</c:v>
                </c:pt>
                <c:pt idx="1741">
                  <c:v>-8.1183000000000005E-2</c:v>
                </c:pt>
                <c:pt idx="1742">
                  <c:v>-8.0873E-2</c:v>
                </c:pt>
                <c:pt idx="1743">
                  <c:v>-8.1183000000000005E-2</c:v>
                </c:pt>
                <c:pt idx="1744">
                  <c:v>-8.1492999999999996E-2</c:v>
                </c:pt>
                <c:pt idx="1745">
                  <c:v>-8.0873E-2</c:v>
                </c:pt>
                <c:pt idx="1746">
                  <c:v>-7.9632999999999995E-2</c:v>
                </c:pt>
                <c:pt idx="1747">
                  <c:v>-7.8392000000000003E-2</c:v>
                </c:pt>
                <c:pt idx="1748">
                  <c:v>-7.8081999999999999E-2</c:v>
                </c:pt>
                <c:pt idx="1749">
                  <c:v>-7.7771999999999994E-2</c:v>
                </c:pt>
                <c:pt idx="1750">
                  <c:v>-7.8081999999999999E-2</c:v>
                </c:pt>
                <c:pt idx="1751">
                  <c:v>-7.9013E-2</c:v>
                </c:pt>
                <c:pt idx="1752">
                  <c:v>-7.9943E-2</c:v>
                </c:pt>
                <c:pt idx="1753">
                  <c:v>-8.1492999999999996E-2</c:v>
                </c:pt>
                <c:pt idx="1754">
                  <c:v>-8.3353999999999998E-2</c:v>
                </c:pt>
                <c:pt idx="1755">
                  <c:v>-8.5525000000000004E-2</c:v>
                </c:pt>
                <c:pt idx="1756">
                  <c:v>-8.8316000000000006E-2</c:v>
                </c:pt>
                <c:pt idx="1757">
                  <c:v>-9.0485999999999997E-2</c:v>
                </c:pt>
                <c:pt idx="1758">
                  <c:v>-9.2036999999999994E-2</c:v>
                </c:pt>
                <c:pt idx="1759">
                  <c:v>-9.3896999999999994E-2</c:v>
                </c:pt>
                <c:pt idx="1760">
                  <c:v>-9.5448000000000005E-2</c:v>
                </c:pt>
                <c:pt idx="1761">
                  <c:v>-9.6998000000000001E-2</c:v>
                </c:pt>
                <c:pt idx="1762">
                  <c:v>-9.8548999999999998E-2</c:v>
                </c:pt>
                <c:pt idx="1763">
                  <c:v>-9.9789000000000003E-2</c:v>
                </c:pt>
                <c:pt idx="1764">
                  <c:v>-9.9478999999999998E-2</c:v>
                </c:pt>
                <c:pt idx="1765">
                  <c:v>-9.8548999999999998E-2</c:v>
                </c:pt>
                <c:pt idx="1766">
                  <c:v>-9.7929000000000002E-2</c:v>
                </c:pt>
                <c:pt idx="1767">
                  <c:v>-9.7617999999999996E-2</c:v>
                </c:pt>
                <c:pt idx="1768">
                  <c:v>-9.6998000000000001E-2</c:v>
                </c:pt>
                <c:pt idx="1769">
                  <c:v>-9.5757999999999996E-2</c:v>
                </c:pt>
                <c:pt idx="1770">
                  <c:v>-9.4827999999999996E-2</c:v>
                </c:pt>
                <c:pt idx="1771">
                  <c:v>-9.2966999999999994E-2</c:v>
                </c:pt>
                <c:pt idx="1772">
                  <c:v>-9.2346999999999999E-2</c:v>
                </c:pt>
                <c:pt idx="1773">
                  <c:v>-9.2966999999999994E-2</c:v>
                </c:pt>
                <c:pt idx="1774">
                  <c:v>-9.3587000000000004E-2</c:v>
                </c:pt>
                <c:pt idx="1775">
                  <c:v>-9.2966999999999994E-2</c:v>
                </c:pt>
                <c:pt idx="1776">
                  <c:v>-9.2036999999999994E-2</c:v>
                </c:pt>
                <c:pt idx="1777">
                  <c:v>-9.1106000000000006E-2</c:v>
                </c:pt>
                <c:pt idx="1778">
                  <c:v>-9.0796000000000002E-2</c:v>
                </c:pt>
                <c:pt idx="1779">
                  <c:v>-8.9555999999999997E-2</c:v>
                </c:pt>
                <c:pt idx="1780">
                  <c:v>-8.8316000000000006E-2</c:v>
                </c:pt>
                <c:pt idx="1781">
                  <c:v>-8.7385000000000004E-2</c:v>
                </c:pt>
                <c:pt idx="1782">
                  <c:v>-8.6455000000000004E-2</c:v>
                </c:pt>
                <c:pt idx="1783">
                  <c:v>-8.5834999999999995E-2</c:v>
                </c:pt>
                <c:pt idx="1784">
                  <c:v>-8.5834999999999995E-2</c:v>
                </c:pt>
                <c:pt idx="1785">
                  <c:v>-8.7075E-2</c:v>
                </c:pt>
                <c:pt idx="1786">
                  <c:v>-8.7694999999999995E-2</c:v>
                </c:pt>
                <c:pt idx="1787">
                  <c:v>-8.7385000000000004E-2</c:v>
                </c:pt>
                <c:pt idx="1788">
                  <c:v>-8.6764999999999995E-2</c:v>
                </c:pt>
                <c:pt idx="1789">
                  <c:v>-8.7075E-2</c:v>
                </c:pt>
                <c:pt idx="1790">
                  <c:v>-8.6764999999999995E-2</c:v>
                </c:pt>
                <c:pt idx="1791">
                  <c:v>-8.6144999999999999E-2</c:v>
                </c:pt>
                <c:pt idx="1792">
                  <c:v>-8.4283999999999998E-2</c:v>
                </c:pt>
                <c:pt idx="1793">
                  <c:v>-8.1183000000000005E-2</c:v>
                </c:pt>
                <c:pt idx="1794">
                  <c:v>-7.8392000000000003E-2</c:v>
                </c:pt>
                <c:pt idx="1795">
                  <c:v>-7.6841999999999994E-2</c:v>
                </c:pt>
                <c:pt idx="1796">
                  <c:v>-7.5602000000000003E-2</c:v>
                </c:pt>
                <c:pt idx="1797">
                  <c:v>-7.4051000000000006E-2</c:v>
                </c:pt>
              </c:numCache>
            </c:numRef>
          </c:val>
          <c:smooth val="0"/>
          <c:extLst>
            <c:ext xmlns:c16="http://schemas.microsoft.com/office/drawing/2014/chart" uri="{C3380CC4-5D6E-409C-BE32-E72D297353CC}">
              <c16:uniqueId val="{00000004-8B99-42B4-A286-A75B3E2AB3DC}"/>
            </c:ext>
          </c:extLst>
        </c:ser>
        <c:ser>
          <c:idx val="5"/>
          <c:order val="5"/>
          <c:spPr>
            <a:ln w="28575" cap="rnd">
              <a:solidFill>
                <a:schemeClr val="accent6"/>
              </a:solidFill>
              <a:round/>
            </a:ln>
            <a:effectLst/>
          </c:spPr>
          <c:marker>
            <c:symbol val="none"/>
          </c:marker>
          <c:val>
            <c:numRef>
              <c:f>Motion3!$F$2:$F$1799</c:f>
              <c:numCache>
                <c:formatCode>General</c:formatCode>
                <c:ptCount val="17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1.0366550000000001</c:v>
                </c:pt>
                <c:pt idx="20">
                  <c:v>1.040095</c:v>
                </c:pt>
                <c:pt idx="21">
                  <c:v>1.042597</c:v>
                </c:pt>
                <c:pt idx="22">
                  <c:v>1.044786</c:v>
                </c:pt>
                <c:pt idx="23">
                  <c:v>1.0466629999999999</c:v>
                </c:pt>
                <c:pt idx="24">
                  <c:v>1.0488519999999999</c:v>
                </c:pt>
                <c:pt idx="25">
                  <c:v>1.050729</c:v>
                </c:pt>
                <c:pt idx="26">
                  <c:v>1.052605</c:v>
                </c:pt>
                <c:pt idx="27">
                  <c:v>1.055107</c:v>
                </c:pt>
                <c:pt idx="28">
                  <c:v>1.0566709999999999</c:v>
                </c:pt>
                <c:pt idx="29">
                  <c:v>1.057922</c:v>
                </c:pt>
                <c:pt idx="30">
                  <c:v>1.0588599999999999</c:v>
                </c:pt>
                <c:pt idx="31">
                  <c:v>1.0588599999999999</c:v>
                </c:pt>
                <c:pt idx="32">
                  <c:v>1.058548</c:v>
                </c:pt>
                <c:pt idx="33">
                  <c:v>1.058548</c:v>
                </c:pt>
                <c:pt idx="34">
                  <c:v>1.057922</c:v>
                </c:pt>
                <c:pt idx="35">
                  <c:v>1.0572969999999999</c:v>
                </c:pt>
                <c:pt idx="36">
                  <c:v>1.0566709999999999</c:v>
                </c:pt>
                <c:pt idx="37">
                  <c:v>1.055733</c:v>
                </c:pt>
                <c:pt idx="38">
                  <c:v>1.0547949999999999</c:v>
                </c:pt>
                <c:pt idx="39">
                  <c:v>1.0538559999999999</c:v>
                </c:pt>
                <c:pt idx="40">
                  <c:v>1.052605</c:v>
                </c:pt>
                <c:pt idx="41">
                  <c:v>1.0519799999999999</c:v>
                </c:pt>
                <c:pt idx="42">
                  <c:v>1.0513539999999999</c:v>
                </c:pt>
                <c:pt idx="43">
                  <c:v>1.0510409999999999</c:v>
                </c:pt>
                <c:pt idx="44">
                  <c:v>1.050103</c:v>
                </c:pt>
                <c:pt idx="45">
                  <c:v>1.0494779999999999</c:v>
                </c:pt>
                <c:pt idx="46">
                  <c:v>1.0488519999999999</c:v>
                </c:pt>
                <c:pt idx="47">
                  <c:v>1.0485390000000001</c:v>
                </c:pt>
                <c:pt idx="48">
                  <c:v>1.0488519999999999</c:v>
                </c:pt>
                <c:pt idx="49">
                  <c:v>1.0488519999999999</c:v>
                </c:pt>
                <c:pt idx="50">
                  <c:v>1.0491649999999999</c:v>
                </c:pt>
                <c:pt idx="51">
                  <c:v>1.04979</c:v>
                </c:pt>
                <c:pt idx="52">
                  <c:v>1.050416</c:v>
                </c:pt>
                <c:pt idx="53">
                  <c:v>1.050729</c:v>
                </c:pt>
                <c:pt idx="54">
                  <c:v>1.0513539999999999</c:v>
                </c:pt>
                <c:pt idx="55">
                  <c:v>1.0519799999999999</c:v>
                </c:pt>
                <c:pt idx="56">
                  <c:v>1.052605</c:v>
                </c:pt>
                <c:pt idx="57">
                  <c:v>1.053231</c:v>
                </c:pt>
                <c:pt idx="58">
                  <c:v>1.0541689999999999</c:v>
                </c:pt>
                <c:pt idx="59">
                  <c:v>1.054794</c:v>
                </c:pt>
                <c:pt idx="60">
                  <c:v>1.05542</c:v>
                </c:pt>
                <c:pt idx="61">
                  <c:v>1.055107</c:v>
                </c:pt>
                <c:pt idx="62">
                  <c:v>1.055107</c:v>
                </c:pt>
                <c:pt idx="63">
                  <c:v>1.054794</c:v>
                </c:pt>
                <c:pt idx="64">
                  <c:v>1.0544819999999999</c:v>
                </c:pt>
                <c:pt idx="65">
                  <c:v>1.0544819999999999</c:v>
                </c:pt>
                <c:pt idx="66">
                  <c:v>1.0535429999999999</c:v>
                </c:pt>
                <c:pt idx="67">
                  <c:v>1.052605</c:v>
                </c:pt>
                <c:pt idx="68">
                  <c:v>1.0510409999999999</c:v>
                </c:pt>
                <c:pt idx="69">
                  <c:v>1.050416</c:v>
                </c:pt>
                <c:pt idx="70">
                  <c:v>1.050416</c:v>
                </c:pt>
                <c:pt idx="71">
                  <c:v>1.04979</c:v>
                </c:pt>
                <c:pt idx="72">
                  <c:v>1.048227</c:v>
                </c:pt>
                <c:pt idx="73">
                  <c:v>1.0469759999999999</c:v>
                </c:pt>
                <c:pt idx="74">
                  <c:v>1.045725</c:v>
                </c:pt>
                <c:pt idx="75">
                  <c:v>1.044786</c:v>
                </c:pt>
                <c:pt idx="76">
                  <c:v>1.0435350000000001</c:v>
                </c:pt>
                <c:pt idx="77">
                  <c:v>1.042597</c:v>
                </c:pt>
                <c:pt idx="78">
                  <c:v>1.0416589999999999</c:v>
                </c:pt>
                <c:pt idx="79">
                  <c:v>1.040408</c:v>
                </c:pt>
                <c:pt idx="80">
                  <c:v>1.040095</c:v>
                </c:pt>
                <c:pt idx="81">
                  <c:v>1.040408</c:v>
                </c:pt>
                <c:pt idx="82">
                  <c:v>1.040408</c:v>
                </c:pt>
                <c:pt idx="83">
                  <c:v>1.0410330000000001</c:v>
                </c:pt>
                <c:pt idx="84">
                  <c:v>1.0419719999999999</c:v>
                </c:pt>
                <c:pt idx="85">
                  <c:v>1.042597</c:v>
                </c:pt>
                <c:pt idx="86">
                  <c:v>1.042597</c:v>
                </c:pt>
                <c:pt idx="87">
                  <c:v>1.043223</c:v>
                </c:pt>
                <c:pt idx="88">
                  <c:v>1.0438480000000001</c:v>
                </c:pt>
                <c:pt idx="89">
                  <c:v>1.0444739999999999</c:v>
                </c:pt>
                <c:pt idx="90">
                  <c:v>1.045412</c:v>
                </c:pt>
                <c:pt idx="91">
                  <c:v>1.047601</c:v>
                </c:pt>
                <c:pt idx="92">
                  <c:v>1.050103</c:v>
                </c:pt>
                <c:pt idx="93">
                  <c:v>1.0516669999999999</c:v>
                </c:pt>
                <c:pt idx="94">
                  <c:v>1.052605</c:v>
                </c:pt>
                <c:pt idx="95">
                  <c:v>1.052918</c:v>
                </c:pt>
                <c:pt idx="96">
                  <c:v>1.053231</c:v>
                </c:pt>
                <c:pt idx="97">
                  <c:v>1.052292</c:v>
                </c:pt>
                <c:pt idx="98">
                  <c:v>1.050729</c:v>
                </c:pt>
                <c:pt idx="99">
                  <c:v>1.04979</c:v>
                </c:pt>
                <c:pt idx="100">
                  <c:v>1.047288</c:v>
                </c:pt>
                <c:pt idx="101">
                  <c:v>1.0438480000000001</c:v>
                </c:pt>
                <c:pt idx="102">
                  <c:v>1.040408</c:v>
                </c:pt>
                <c:pt idx="103">
                  <c:v>1.0363420000000001</c:v>
                </c:pt>
                <c:pt idx="104">
                  <c:v>1.031963</c:v>
                </c:pt>
                <c:pt idx="105">
                  <c:v>1.0266470000000001</c:v>
                </c:pt>
                <c:pt idx="106">
                  <c:v>1.022268</c:v>
                </c:pt>
                <c:pt idx="107">
                  <c:v>1.0169509999999999</c:v>
                </c:pt>
                <c:pt idx="108">
                  <c:v>1.011009</c:v>
                </c:pt>
                <c:pt idx="109">
                  <c:v>1.0044409999999999</c:v>
                </c:pt>
                <c:pt idx="110">
                  <c:v>0.99662200000000001</c:v>
                </c:pt>
                <c:pt idx="111">
                  <c:v>0.988178</c:v>
                </c:pt>
                <c:pt idx="112">
                  <c:v>0.98004599999999997</c:v>
                </c:pt>
                <c:pt idx="113">
                  <c:v>0.97222699999999995</c:v>
                </c:pt>
                <c:pt idx="114">
                  <c:v>0.96534699999999996</c:v>
                </c:pt>
                <c:pt idx="115">
                  <c:v>0.95877900000000005</c:v>
                </c:pt>
                <c:pt idx="116">
                  <c:v>0.95252400000000004</c:v>
                </c:pt>
                <c:pt idx="117">
                  <c:v>0.94720700000000002</c:v>
                </c:pt>
                <c:pt idx="118">
                  <c:v>0.94189000000000001</c:v>
                </c:pt>
                <c:pt idx="119">
                  <c:v>0.937199</c:v>
                </c:pt>
                <c:pt idx="120">
                  <c:v>0.93313299999999999</c:v>
                </c:pt>
                <c:pt idx="121">
                  <c:v>0.930006</c:v>
                </c:pt>
                <c:pt idx="122">
                  <c:v>0.92687799999999998</c:v>
                </c:pt>
                <c:pt idx="123">
                  <c:v>0.92437599999999998</c:v>
                </c:pt>
                <c:pt idx="124">
                  <c:v>0.92249999999999999</c:v>
                </c:pt>
                <c:pt idx="125">
                  <c:v>0.92156099999999996</c:v>
                </c:pt>
                <c:pt idx="126">
                  <c:v>0.92187399999999997</c:v>
                </c:pt>
                <c:pt idx="127">
                  <c:v>0.92281199999999997</c:v>
                </c:pt>
                <c:pt idx="128">
                  <c:v>0.92468899999999998</c:v>
                </c:pt>
                <c:pt idx="129">
                  <c:v>0.92687799999999998</c:v>
                </c:pt>
                <c:pt idx="130">
                  <c:v>0.93031799999999998</c:v>
                </c:pt>
                <c:pt idx="131">
                  <c:v>0.93375900000000001</c:v>
                </c:pt>
                <c:pt idx="132">
                  <c:v>0.93845000000000001</c:v>
                </c:pt>
                <c:pt idx="133">
                  <c:v>0.94376700000000002</c:v>
                </c:pt>
                <c:pt idx="134">
                  <c:v>0.94939600000000002</c:v>
                </c:pt>
                <c:pt idx="135">
                  <c:v>0.95533900000000005</c:v>
                </c:pt>
                <c:pt idx="136">
                  <c:v>0.96190699999999996</c:v>
                </c:pt>
                <c:pt idx="137">
                  <c:v>0.96847399999999995</c:v>
                </c:pt>
                <c:pt idx="138">
                  <c:v>0.97597999999999996</c:v>
                </c:pt>
                <c:pt idx="139">
                  <c:v>0.98317399999999999</c:v>
                </c:pt>
                <c:pt idx="140">
                  <c:v>0.990367</c:v>
                </c:pt>
                <c:pt idx="141">
                  <c:v>0.99756100000000003</c:v>
                </c:pt>
                <c:pt idx="142">
                  <c:v>1.0047539999999999</c:v>
                </c:pt>
                <c:pt idx="143">
                  <c:v>1.0122599999999999</c:v>
                </c:pt>
                <c:pt idx="144">
                  <c:v>1.0188280000000001</c:v>
                </c:pt>
                <c:pt idx="145">
                  <c:v>1.02477</c:v>
                </c:pt>
                <c:pt idx="146">
                  <c:v>1.029774</c:v>
                </c:pt>
                <c:pt idx="147">
                  <c:v>1.0338400000000001</c:v>
                </c:pt>
                <c:pt idx="148">
                  <c:v>1.037593</c:v>
                </c:pt>
                <c:pt idx="149">
                  <c:v>1.0413460000000001</c:v>
                </c:pt>
                <c:pt idx="150">
                  <c:v>1.0435350000000001</c:v>
                </c:pt>
                <c:pt idx="151">
                  <c:v>1.045725</c:v>
                </c:pt>
                <c:pt idx="152">
                  <c:v>1.0466629999999999</c:v>
                </c:pt>
                <c:pt idx="153">
                  <c:v>1.047288</c:v>
                </c:pt>
                <c:pt idx="154">
                  <c:v>1.047288</c:v>
                </c:pt>
                <c:pt idx="155">
                  <c:v>1.0469759999999999</c:v>
                </c:pt>
                <c:pt idx="156">
                  <c:v>1.045725</c:v>
                </c:pt>
                <c:pt idx="157">
                  <c:v>1.043223</c:v>
                </c:pt>
                <c:pt idx="158">
                  <c:v>1.0410330000000001</c:v>
                </c:pt>
                <c:pt idx="159">
                  <c:v>1.0388440000000001</c:v>
                </c:pt>
                <c:pt idx="160">
                  <c:v>1.0360290000000001</c:v>
                </c:pt>
                <c:pt idx="161">
                  <c:v>1.032902</c:v>
                </c:pt>
                <c:pt idx="162">
                  <c:v>1.029774</c:v>
                </c:pt>
                <c:pt idx="163">
                  <c:v>1.0257080000000001</c:v>
                </c:pt>
                <c:pt idx="164">
                  <c:v>1.0213300000000001</c:v>
                </c:pt>
                <c:pt idx="165">
                  <c:v>1.0185150000000001</c:v>
                </c:pt>
                <c:pt idx="166">
                  <c:v>1.0160130000000001</c:v>
                </c:pt>
                <c:pt idx="167">
                  <c:v>1.0138240000000001</c:v>
                </c:pt>
                <c:pt idx="168">
                  <c:v>1.0119469999999999</c:v>
                </c:pt>
                <c:pt idx="169">
                  <c:v>1.010383</c:v>
                </c:pt>
                <c:pt idx="170">
                  <c:v>1.0094449999999999</c:v>
                </c:pt>
                <c:pt idx="171">
                  <c:v>1.008194</c:v>
                </c:pt>
                <c:pt idx="172">
                  <c:v>1.0075689999999999</c:v>
                </c:pt>
                <c:pt idx="173">
                  <c:v>1.0072559999999999</c:v>
                </c:pt>
                <c:pt idx="174">
                  <c:v>1.0072559999999999</c:v>
                </c:pt>
                <c:pt idx="175">
                  <c:v>1.0075689999999999</c:v>
                </c:pt>
                <c:pt idx="176">
                  <c:v>1.008507</c:v>
                </c:pt>
                <c:pt idx="177">
                  <c:v>1.010696</c:v>
                </c:pt>
                <c:pt idx="178">
                  <c:v>1.0119469999999999</c:v>
                </c:pt>
                <c:pt idx="179">
                  <c:v>1.012885</c:v>
                </c:pt>
                <c:pt idx="180">
                  <c:v>1.0144489999999999</c:v>
                </c:pt>
                <c:pt idx="181">
                  <c:v>1.0160130000000001</c:v>
                </c:pt>
                <c:pt idx="182">
                  <c:v>1.01789</c:v>
                </c:pt>
                <c:pt idx="183">
                  <c:v>1.020392</c:v>
                </c:pt>
                <c:pt idx="184">
                  <c:v>1.0235190000000001</c:v>
                </c:pt>
                <c:pt idx="185">
                  <c:v>1.0257080000000001</c:v>
                </c:pt>
                <c:pt idx="186">
                  <c:v>1.027585</c:v>
                </c:pt>
                <c:pt idx="187">
                  <c:v>1.029461</c:v>
                </c:pt>
                <c:pt idx="188">
                  <c:v>1.0313380000000001</c:v>
                </c:pt>
                <c:pt idx="189">
                  <c:v>1.0332140000000001</c:v>
                </c:pt>
                <c:pt idx="190">
                  <c:v>1.035091</c:v>
                </c:pt>
                <c:pt idx="191">
                  <c:v>1.0366550000000001</c:v>
                </c:pt>
                <c:pt idx="192">
                  <c:v>1.038219</c:v>
                </c:pt>
                <c:pt idx="193">
                  <c:v>1.0391570000000001</c:v>
                </c:pt>
                <c:pt idx="194">
                  <c:v>1.0394699999999999</c:v>
                </c:pt>
                <c:pt idx="195">
                  <c:v>1.039782</c:v>
                </c:pt>
                <c:pt idx="196">
                  <c:v>1.039782</c:v>
                </c:pt>
                <c:pt idx="197">
                  <c:v>1.039782</c:v>
                </c:pt>
                <c:pt idx="198">
                  <c:v>1.039782</c:v>
                </c:pt>
                <c:pt idx="199">
                  <c:v>1.040095</c:v>
                </c:pt>
                <c:pt idx="200">
                  <c:v>1.040408</c:v>
                </c:pt>
                <c:pt idx="201">
                  <c:v>1.040721</c:v>
                </c:pt>
                <c:pt idx="202">
                  <c:v>1.040721</c:v>
                </c:pt>
                <c:pt idx="203">
                  <c:v>1.040095</c:v>
                </c:pt>
                <c:pt idx="204">
                  <c:v>1.040095</c:v>
                </c:pt>
                <c:pt idx="205">
                  <c:v>1.0394699999999999</c:v>
                </c:pt>
                <c:pt idx="206">
                  <c:v>1.0391570000000001</c:v>
                </c:pt>
                <c:pt idx="207">
                  <c:v>1.0388440000000001</c:v>
                </c:pt>
                <c:pt idx="208">
                  <c:v>1.037593</c:v>
                </c:pt>
                <c:pt idx="209">
                  <c:v>1.0357160000000001</c:v>
                </c:pt>
                <c:pt idx="210">
                  <c:v>1.0338400000000001</c:v>
                </c:pt>
                <c:pt idx="211">
                  <c:v>1.032276</c:v>
                </c:pt>
                <c:pt idx="212">
                  <c:v>1.0304</c:v>
                </c:pt>
                <c:pt idx="213">
                  <c:v>1.0291490000000001</c:v>
                </c:pt>
                <c:pt idx="214">
                  <c:v>1.027898</c:v>
                </c:pt>
                <c:pt idx="215">
                  <c:v>1.0263340000000001</c:v>
                </c:pt>
                <c:pt idx="216">
                  <c:v>1.02477</c:v>
                </c:pt>
                <c:pt idx="217">
                  <c:v>1.0232060000000001</c:v>
                </c:pt>
                <c:pt idx="218">
                  <c:v>1.0216430000000001</c:v>
                </c:pt>
                <c:pt idx="219">
                  <c:v>1.019766</c:v>
                </c:pt>
                <c:pt idx="220">
                  <c:v>1.017889</c:v>
                </c:pt>
                <c:pt idx="221">
                  <c:v>1.0157</c:v>
                </c:pt>
                <c:pt idx="222">
                  <c:v>1.0135110000000001</c:v>
                </c:pt>
                <c:pt idx="223">
                  <c:v>1.0116339999999999</c:v>
                </c:pt>
                <c:pt idx="224">
                  <c:v>1.0100709999999999</c:v>
                </c:pt>
                <c:pt idx="225">
                  <c:v>1.0088200000000001</c:v>
                </c:pt>
                <c:pt idx="226">
                  <c:v>1.007881</c:v>
                </c:pt>
                <c:pt idx="227">
                  <c:v>1.0072559999999999</c:v>
                </c:pt>
                <c:pt idx="228">
                  <c:v>1.007881</c:v>
                </c:pt>
                <c:pt idx="229">
                  <c:v>1.007881</c:v>
                </c:pt>
                <c:pt idx="230">
                  <c:v>1.007881</c:v>
                </c:pt>
                <c:pt idx="231">
                  <c:v>1.008507</c:v>
                </c:pt>
                <c:pt idx="232">
                  <c:v>1.0091319999999999</c:v>
                </c:pt>
                <c:pt idx="233">
                  <c:v>1.0097579999999999</c:v>
                </c:pt>
                <c:pt idx="234">
                  <c:v>1.010383</c:v>
                </c:pt>
                <c:pt idx="235">
                  <c:v>1.010383</c:v>
                </c:pt>
                <c:pt idx="236">
                  <c:v>1.010696</c:v>
                </c:pt>
                <c:pt idx="237">
                  <c:v>1.010696</c:v>
                </c:pt>
                <c:pt idx="238">
                  <c:v>1.010696</c:v>
                </c:pt>
                <c:pt idx="239">
                  <c:v>1.010696</c:v>
                </c:pt>
                <c:pt idx="240">
                  <c:v>1.010383</c:v>
                </c:pt>
                <c:pt idx="241">
                  <c:v>1.010383</c:v>
                </c:pt>
                <c:pt idx="242">
                  <c:v>1.008507</c:v>
                </c:pt>
                <c:pt idx="243">
                  <c:v>1.0072559999999999</c:v>
                </c:pt>
                <c:pt idx="244">
                  <c:v>1.005379</c:v>
                </c:pt>
                <c:pt idx="245">
                  <c:v>1.00319</c:v>
                </c:pt>
                <c:pt idx="246">
                  <c:v>1.000375</c:v>
                </c:pt>
                <c:pt idx="247">
                  <c:v>0.99693500000000002</c:v>
                </c:pt>
                <c:pt idx="248">
                  <c:v>0.99255599999999999</c:v>
                </c:pt>
                <c:pt idx="249">
                  <c:v>0.98786499999999999</c:v>
                </c:pt>
                <c:pt idx="250">
                  <c:v>0.98442499999999999</c:v>
                </c:pt>
                <c:pt idx="251">
                  <c:v>0.98035899999999998</c:v>
                </c:pt>
                <c:pt idx="252">
                  <c:v>0.97629299999999997</c:v>
                </c:pt>
                <c:pt idx="253">
                  <c:v>0.97160199999999997</c:v>
                </c:pt>
                <c:pt idx="254">
                  <c:v>0.96753599999999995</c:v>
                </c:pt>
                <c:pt idx="255">
                  <c:v>0.96378299999999995</c:v>
                </c:pt>
                <c:pt idx="256">
                  <c:v>0.95877900000000005</c:v>
                </c:pt>
                <c:pt idx="257">
                  <c:v>0.95533900000000005</c:v>
                </c:pt>
                <c:pt idx="258">
                  <c:v>0.95189800000000002</c:v>
                </c:pt>
                <c:pt idx="259">
                  <c:v>0.94877100000000003</c:v>
                </c:pt>
                <c:pt idx="260">
                  <c:v>0.94626900000000003</c:v>
                </c:pt>
                <c:pt idx="261">
                  <c:v>0.94408000000000003</c:v>
                </c:pt>
                <c:pt idx="262">
                  <c:v>0.94376700000000002</c:v>
                </c:pt>
                <c:pt idx="263">
                  <c:v>0.94282900000000003</c:v>
                </c:pt>
                <c:pt idx="264">
                  <c:v>0.94157800000000003</c:v>
                </c:pt>
                <c:pt idx="265">
                  <c:v>0.94095200000000001</c:v>
                </c:pt>
                <c:pt idx="266">
                  <c:v>0.94095200000000001</c:v>
                </c:pt>
                <c:pt idx="267">
                  <c:v>0.94157800000000003</c:v>
                </c:pt>
                <c:pt idx="268">
                  <c:v>0.94251600000000002</c:v>
                </c:pt>
                <c:pt idx="269">
                  <c:v>0.94501800000000002</c:v>
                </c:pt>
                <c:pt idx="270">
                  <c:v>0.94658200000000003</c:v>
                </c:pt>
                <c:pt idx="271">
                  <c:v>0.94814500000000002</c:v>
                </c:pt>
                <c:pt idx="272">
                  <c:v>0.94970900000000003</c:v>
                </c:pt>
                <c:pt idx="273">
                  <c:v>0.95189800000000002</c:v>
                </c:pt>
                <c:pt idx="274">
                  <c:v>0.95440000000000003</c:v>
                </c:pt>
                <c:pt idx="275">
                  <c:v>0.95721500000000004</c:v>
                </c:pt>
                <c:pt idx="276">
                  <c:v>0.96096800000000004</c:v>
                </c:pt>
                <c:pt idx="277">
                  <c:v>0.96409599999999995</c:v>
                </c:pt>
                <c:pt idx="278">
                  <c:v>0.96691099999999996</c:v>
                </c:pt>
                <c:pt idx="279">
                  <c:v>0.96941299999999997</c:v>
                </c:pt>
                <c:pt idx="280">
                  <c:v>0.97160199999999997</c:v>
                </c:pt>
                <c:pt idx="281">
                  <c:v>0.97347799999999995</c:v>
                </c:pt>
                <c:pt idx="282">
                  <c:v>0.97504199999999996</c:v>
                </c:pt>
                <c:pt idx="283">
                  <c:v>0.97629299999999997</c:v>
                </c:pt>
                <c:pt idx="284">
                  <c:v>0.97723099999999996</c:v>
                </c:pt>
                <c:pt idx="285">
                  <c:v>0.97723099999999996</c:v>
                </c:pt>
                <c:pt idx="286">
                  <c:v>0.97597999999999996</c:v>
                </c:pt>
                <c:pt idx="287">
                  <c:v>0.97410399999999997</c:v>
                </c:pt>
                <c:pt idx="288">
                  <c:v>0.97191499999999997</c:v>
                </c:pt>
                <c:pt idx="289">
                  <c:v>0.96909999999999996</c:v>
                </c:pt>
                <c:pt idx="290">
                  <c:v>0.96534699999999996</c:v>
                </c:pt>
                <c:pt idx="291">
                  <c:v>0.96159399999999995</c:v>
                </c:pt>
                <c:pt idx="292">
                  <c:v>0.95690200000000003</c:v>
                </c:pt>
                <c:pt idx="293">
                  <c:v>0.95189800000000002</c:v>
                </c:pt>
                <c:pt idx="294">
                  <c:v>0.94564300000000001</c:v>
                </c:pt>
                <c:pt idx="295">
                  <c:v>0.939388</c:v>
                </c:pt>
                <c:pt idx="296">
                  <c:v>0.93281999999999998</c:v>
                </c:pt>
                <c:pt idx="297">
                  <c:v>0.92531399999999997</c:v>
                </c:pt>
                <c:pt idx="298">
                  <c:v>0.91812099999999996</c:v>
                </c:pt>
                <c:pt idx="299">
                  <c:v>0.91061499999999995</c:v>
                </c:pt>
                <c:pt idx="300">
                  <c:v>0.90342199999999995</c:v>
                </c:pt>
                <c:pt idx="301">
                  <c:v>0.89591500000000002</c:v>
                </c:pt>
                <c:pt idx="302">
                  <c:v>0.888409</c:v>
                </c:pt>
                <c:pt idx="303">
                  <c:v>0.88090299999999999</c:v>
                </c:pt>
                <c:pt idx="304">
                  <c:v>0.87433499999999997</c:v>
                </c:pt>
                <c:pt idx="305">
                  <c:v>0.86807999999999996</c:v>
                </c:pt>
                <c:pt idx="306">
                  <c:v>0.86370199999999997</c:v>
                </c:pt>
                <c:pt idx="307">
                  <c:v>0.85932299999999995</c:v>
                </c:pt>
                <c:pt idx="308">
                  <c:v>0.85525700000000004</c:v>
                </c:pt>
                <c:pt idx="309">
                  <c:v>0.85150400000000004</c:v>
                </c:pt>
                <c:pt idx="310">
                  <c:v>0.84869000000000006</c:v>
                </c:pt>
                <c:pt idx="311">
                  <c:v>0.84650000000000003</c:v>
                </c:pt>
                <c:pt idx="312">
                  <c:v>0.84493600000000002</c:v>
                </c:pt>
                <c:pt idx="313">
                  <c:v>0.84399800000000003</c:v>
                </c:pt>
                <c:pt idx="314">
                  <c:v>0.84368500000000002</c:v>
                </c:pt>
                <c:pt idx="315">
                  <c:v>0.84368500000000002</c:v>
                </c:pt>
                <c:pt idx="316">
                  <c:v>0.84399800000000003</c:v>
                </c:pt>
                <c:pt idx="317">
                  <c:v>0.84493600000000002</c:v>
                </c:pt>
                <c:pt idx="318">
                  <c:v>0.84618800000000005</c:v>
                </c:pt>
                <c:pt idx="319">
                  <c:v>0.84806400000000004</c:v>
                </c:pt>
                <c:pt idx="320">
                  <c:v>0.84962800000000005</c:v>
                </c:pt>
                <c:pt idx="321">
                  <c:v>0.85244299999999995</c:v>
                </c:pt>
                <c:pt idx="322">
                  <c:v>0.85619599999999996</c:v>
                </c:pt>
                <c:pt idx="323">
                  <c:v>0.86057399999999995</c:v>
                </c:pt>
                <c:pt idx="324">
                  <c:v>0.86463999999999996</c:v>
                </c:pt>
                <c:pt idx="325">
                  <c:v>0.86901899999999999</c:v>
                </c:pt>
                <c:pt idx="326">
                  <c:v>0.87277199999999999</c:v>
                </c:pt>
                <c:pt idx="327">
                  <c:v>0.87558599999999998</c:v>
                </c:pt>
                <c:pt idx="328">
                  <c:v>0.87933899999999998</c:v>
                </c:pt>
                <c:pt idx="329">
                  <c:v>0.88309199999999999</c:v>
                </c:pt>
                <c:pt idx="330">
                  <c:v>0.88622000000000001</c:v>
                </c:pt>
                <c:pt idx="331">
                  <c:v>0.88903500000000002</c:v>
                </c:pt>
                <c:pt idx="332">
                  <c:v>0.89185000000000003</c:v>
                </c:pt>
                <c:pt idx="333">
                  <c:v>0.89372600000000002</c:v>
                </c:pt>
                <c:pt idx="334">
                  <c:v>0.89403900000000003</c:v>
                </c:pt>
                <c:pt idx="335">
                  <c:v>0.89466400000000001</c:v>
                </c:pt>
                <c:pt idx="336">
                  <c:v>0.89466400000000001</c:v>
                </c:pt>
                <c:pt idx="337">
                  <c:v>0.89372600000000002</c:v>
                </c:pt>
                <c:pt idx="338">
                  <c:v>0.89216200000000001</c:v>
                </c:pt>
                <c:pt idx="339">
                  <c:v>0.89028600000000002</c:v>
                </c:pt>
                <c:pt idx="340">
                  <c:v>0.88778400000000002</c:v>
                </c:pt>
                <c:pt idx="341">
                  <c:v>0.883718</c:v>
                </c:pt>
                <c:pt idx="342">
                  <c:v>0.878714</c:v>
                </c:pt>
                <c:pt idx="343">
                  <c:v>0.87308399999999997</c:v>
                </c:pt>
                <c:pt idx="344">
                  <c:v>0.86714199999999997</c:v>
                </c:pt>
                <c:pt idx="345">
                  <c:v>0.86119999999999997</c:v>
                </c:pt>
                <c:pt idx="346">
                  <c:v>0.85463199999999995</c:v>
                </c:pt>
                <c:pt idx="347">
                  <c:v>0.84931500000000004</c:v>
                </c:pt>
                <c:pt idx="348">
                  <c:v>0.84274700000000002</c:v>
                </c:pt>
                <c:pt idx="349">
                  <c:v>0.83555400000000002</c:v>
                </c:pt>
                <c:pt idx="350">
                  <c:v>0.82836100000000001</c:v>
                </c:pt>
                <c:pt idx="351">
                  <c:v>0.82085399999999997</c:v>
                </c:pt>
                <c:pt idx="352">
                  <c:v>0.81366099999999997</c:v>
                </c:pt>
                <c:pt idx="353">
                  <c:v>0.80646799999999996</c:v>
                </c:pt>
                <c:pt idx="354">
                  <c:v>0.80083800000000005</c:v>
                </c:pt>
                <c:pt idx="355">
                  <c:v>0.79489600000000005</c:v>
                </c:pt>
                <c:pt idx="356">
                  <c:v>0.78957900000000003</c:v>
                </c:pt>
                <c:pt idx="357">
                  <c:v>0.78457500000000002</c:v>
                </c:pt>
                <c:pt idx="358">
                  <c:v>0.77988400000000002</c:v>
                </c:pt>
                <c:pt idx="359">
                  <c:v>0.775505</c:v>
                </c:pt>
                <c:pt idx="360">
                  <c:v>0.77175199999999999</c:v>
                </c:pt>
                <c:pt idx="361">
                  <c:v>0.76862399999999997</c:v>
                </c:pt>
                <c:pt idx="362">
                  <c:v>0.76580999999999999</c:v>
                </c:pt>
                <c:pt idx="363">
                  <c:v>0.76330799999999999</c:v>
                </c:pt>
                <c:pt idx="364">
                  <c:v>0.76080599999999998</c:v>
                </c:pt>
                <c:pt idx="365">
                  <c:v>0.75861599999999996</c:v>
                </c:pt>
                <c:pt idx="366">
                  <c:v>0.75673999999999997</c:v>
                </c:pt>
                <c:pt idx="367">
                  <c:v>0.75517599999999996</c:v>
                </c:pt>
                <c:pt idx="368">
                  <c:v>0.75423799999999996</c:v>
                </c:pt>
                <c:pt idx="369">
                  <c:v>0.75392499999999996</c:v>
                </c:pt>
                <c:pt idx="370">
                  <c:v>0.75392499999999996</c:v>
                </c:pt>
                <c:pt idx="371">
                  <c:v>0.75455099999999997</c:v>
                </c:pt>
                <c:pt idx="372">
                  <c:v>0.75548899999999997</c:v>
                </c:pt>
                <c:pt idx="373">
                  <c:v>0.75705299999999998</c:v>
                </c:pt>
                <c:pt idx="374">
                  <c:v>0.75861599999999996</c:v>
                </c:pt>
                <c:pt idx="375">
                  <c:v>0.75986699999999996</c:v>
                </c:pt>
                <c:pt idx="376">
                  <c:v>0.76174399999999998</c:v>
                </c:pt>
                <c:pt idx="377">
                  <c:v>0.76393299999999997</c:v>
                </c:pt>
                <c:pt idx="378">
                  <c:v>0.76643499999999998</c:v>
                </c:pt>
                <c:pt idx="379">
                  <c:v>0.76893699999999998</c:v>
                </c:pt>
                <c:pt idx="380">
                  <c:v>0.77175199999999999</c:v>
                </c:pt>
                <c:pt idx="381">
                  <c:v>0.77488000000000001</c:v>
                </c:pt>
                <c:pt idx="382">
                  <c:v>0.778007</c:v>
                </c:pt>
                <c:pt idx="383">
                  <c:v>0.78050900000000001</c:v>
                </c:pt>
                <c:pt idx="384">
                  <c:v>0.78363700000000003</c:v>
                </c:pt>
                <c:pt idx="385">
                  <c:v>0.78613900000000003</c:v>
                </c:pt>
                <c:pt idx="386">
                  <c:v>0.78864100000000004</c:v>
                </c:pt>
                <c:pt idx="387">
                  <c:v>0.79114300000000004</c:v>
                </c:pt>
                <c:pt idx="388">
                  <c:v>0.79301900000000003</c:v>
                </c:pt>
                <c:pt idx="389">
                  <c:v>0.79520900000000005</c:v>
                </c:pt>
                <c:pt idx="390">
                  <c:v>0.79677200000000004</c:v>
                </c:pt>
                <c:pt idx="391">
                  <c:v>0.79864900000000005</c:v>
                </c:pt>
                <c:pt idx="392">
                  <c:v>0.79927400000000004</c:v>
                </c:pt>
                <c:pt idx="393">
                  <c:v>0.79958700000000005</c:v>
                </c:pt>
                <c:pt idx="394">
                  <c:v>0.79958700000000005</c:v>
                </c:pt>
                <c:pt idx="395">
                  <c:v>0.79958700000000005</c:v>
                </c:pt>
                <c:pt idx="396">
                  <c:v>0.79864900000000005</c:v>
                </c:pt>
                <c:pt idx="397">
                  <c:v>0.79739800000000005</c:v>
                </c:pt>
                <c:pt idx="398">
                  <c:v>0.79520900000000005</c:v>
                </c:pt>
                <c:pt idx="399">
                  <c:v>0.79301900000000003</c:v>
                </c:pt>
                <c:pt idx="400">
                  <c:v>0.79020500000000005</c:v>
                </c:pt>
                <c:pt idx="401">
                  <c:v>0.78645100000000001</c:v>
                </c:pt>
                <c:pt idx="402">
                  <c:v>0.78238600000000003</c:v>
                </c:pt>
                <c:pt idx="403">
                  <c:v>0.77832000000000001</c:v>
                </c:pt>
                <c:pt idx="404">
                  <c:v>0.77394099999999999</c:v>
                </c:pt>
                <c:pt idx="405">
                  <c:v>0.76831199999999999</c:v>
                </c:pt>
                <c:pt idx="406">
                  <c:v>0.76330799999999999</c:v>
                </c:pt>
                <c:pt idx="407">
                  <c:v>0.75736499999999995</c:v>
                </c:pt>
                <c:pt idx="408">
                  <c:v>0.75142299999999995</c:v>
                </c:pt>
                <c:pt idx="409">
                  <c:v>0.74516800000000005</c:v>
                </c:pt>
                <c:pt idx="410">
                  <c:v>0.73891300000000004</c:v>
                </c:pt>
                <c:pt idx="411">
                  <c:v>0.73172000000000004</c:v>
                </c:pt>
                <c:pt idx="412">
                  <c:v>0.72390100000000002</c:v>
                </c:pt>
                <c:pt idx="413">
                  <c:v>0.71701999999999999</c:v>
                </c:pt>
                <c:pt idx="414">
                  <c:v>0.71013899999999996</c:v>
                </c:pt>
                <c:pt idx="415">
                  <c:v>0.70294599999999996</c:v>
                </c:pt>
                <c:pt idx="416">
                  <c:v>0.69606599999999996</c:v>
                </c:pt>
                <c:pt idx="417">
                  <c:v>0.68918500000000005</c:v>
                </c:pt>
                <c:pt idx="418">
                  <c:v>0.68293000000000004</c:v>
                </c:pt>
                <c:pt idx="419">
                  <c:v>0.67636200000000002</c:v>
                </c:pt>
                <c:pt idx="420">
                  <c:v>0.67042000000000002</c:v>
                </c:pt>
                <c:pt idx="421">
                  <c:v>0.665103</c:v>
                </c:pt>
                <c:pt idx="422">
                  <c:v>0.66009899999999999</c:v>
                </c:pt>
                <c:pt idx="423">
                  <c:v>0.65540799999999999</c:v>
                </c:pt>
                <c:pt idx="424">
                  <c:v>0.65071599999999996</c:v>
                </c:pt>
                <c:pt idx="425">
                  <c:v>0.64727599999999996</c:v>
                </c:pt>
                <c:pt idx="426">
                  <c:v>0.64352299999999996</c:v>
                </c:pt>
                <c:pt idx="427">
                  <c:v>0.64008299999999996</c:v>
                </c:pt>
                <c:pt idx="428">
                  <c:v>0.63695500000000005</c:v>
                </c:pt>
                <c:pt idx="429">
                  <c:v>0.63414000000000004</c:v>
                </c:pt>
                <c:pt idx="430">
                  <c:v>0.63195100000000004</c:v>
                </c:pt>
                <c:pt idx="431">
                  <c:v>0.62976200000000004</c:v>
                </c:pt>
                <c:pt idx="432">
                  <c:v>0.62882300000000002</c:v>
                </c:pt>
                <c:pt idx="433">
                  <c:v>0.62694700000000003</c:v>
                </c:pt>
                <c:pt idx="434">
                  <c:v>0.62538300000000002</c:v>
                </c:pt>
                <c:pt idx="435">
                  <c:v>0.62350700000000003</c:v>
                </c:pt>
                <c:pt idx="436">
                  <c:v>0.62194300000000002</c:v>
                </c:pt>
                <c:pt idx="437">
                  <c:v>0.62069200000000002</c:v>
                </c:pt>
                <c:pt idx="438">
                  <c:v>0.61944100000000002</c:v>
                </c:pt>
                <c:pt idx="439">
                  <c:v>0.61850300000000002</c:v>
                </c:pt>
                <c:pt idx="440">
                  <c:v>0.61725099999999999</c:v>
                </c:pt>
                <c:pt idx="441">
                  <c:v>0.61599999999999999</c:v>
                </c:pt>
                <c:pt idx="442">
                  <c:v>0.61443700000000001</c:v>
                </c:pt>
                <c:pt idx="443">
                  <c:v>0.61349799999999999</c:v>
                </c:pt>
                <c:pt idx="444">
                  <c:v>0.61255999999999999</c:v>
                </c:pt>
                <c:pt idx="445">
                  <c:v>0.61224699999999999</c:v>
                </c:pt>
                <c:pt idx="446">
                  <c:v>0.611622</c:v>
                </c:pt>
                <c:pt idx="447">
                  <c:v>0.611622</c:v>
                </c:pt>
                <c:pt idx="448">
                  <c:v>0.61130899999999999</c:v>
                </c:pt>
                <c:pt idx="449">
                  <c:v>0.610371</c:v>
                </c:pt>
                <c:pt idx="450">
                  <c:v>0.609433</c:v>
                </c:pt>
                <c:pt idx="451">
                  <c:v>0.60880699999999999</c:v>
                </c:pt>
                <c:pt idx="452">
                  <c:v>0.608182</c:v>
                </c:pt>
                <c:pt idx="453">
                  <c:v>0.60786899999999999</c:v>
                </c:pt>
                <c:pt idx="454">
                  <c:v>0.60724299999999998</c:v>
                </c:pt>
                <c:pt idx="455">
                  <c:v>0.60661799999999999</c:v>
                </c:pt>
                <c:pt idx="456">
                  <c:v>0.60536699999999999</c:v>
                </c:pt>
                <c:pt idx="457">
                  <c:v>0.60380299999999998</c:v>
                </c:pt>
                <c:pt idx="458">
                  <c:v>0.60192699999999999</c:v>
                </c:pt>
                <c:pt idx="459">
                  <c:v>0.59973699999999996</c:v>
                </c:pt>
                <c:pt idx="460">
                  <c:v>0.59692199999999995</c:v>
                </c:pt>
                <c:pt idx="461">
                  <c:v>0.59410799999999997</c:v>
                </c:pt>
                <c:pt idx="462">
                  <c:v>0.59129299999999996</c:v>
                </c:pt>
                <c:pt idx="463">
                  <c:v>0.58785299999999996</c:v>
                </c:pt>
                <c:pt idx="464">
                  <c:v>0.58409999999999995</c:v>
                </c:pt>
                <c:pt idx="465">
                  <c:v>0.57940800000000003</c:v>
                </c:pt>
                <c:pt idx="466">
                  <c:v>0.57440400000000003</c:v>
                </c:pt>
                <c:pt idx="467">
                  <c:v>0.56908700000000001</c:v>
                </c:pt>
                <c:pt idx="468">
                  <c:v>0.56314500000000001</c:v>
                </c:pt>
                <c:pt idx="469">
                  <c:v>0.558141</c:v>
                </c:pt>
                <c:pt idx="470">
                  <c:v>0.552199</c:v>
                </c:pt>
                <c:pt idx="471">
                  <c:v>0.54594399999999998</c:v>
                </c:pt>
                <c:pt idx="472">
                  <c:v>0.54000099999999995</c:v>
                </c:pt>
                <c:pt idx="473">
                  <c:v>0.53374600000000005</c:v>
                </c:pt>
                <c:pt idx="474">
                  <c:v>0.52749100000000004</c:v>
                </c:pt>
                <c:pt idx="475">
                  <c:v>0.52154900000000004</c:v>
                </c:pt>
                <c:pt idx="476">
                  <c:v>0.51591900000000002</c:v>
                </c:pt>
                <c:pt idx="477">
                  <c:v>0.510602</c:v>
                </c:pt>
                <c:pt idx="478">
                  <c:v>0.50559799999999999</c:v>
                </c:pt>
                <c:pt idx="479">
                  <c:v>0.50122</c:v>
                </c:pt>
                <c:pt idx="480">
                  <c:v>0.49809199999999998</c:v>
                </c:pt>
                <c:pt idx="481">
                  <c:v>0.49496499999999999</c:v>
                </c:pt>
                <c:pt idx="482">
                  <c:v>0.49246299999999998</c:v>
                </c:pt>
                <c:pt idx="483">
                  <c:v>0.48964800000000003</c:v>
                </c:pt>
                <c:pt idx="484">
                  <c:v>0.48808400000000002</c:v>
                </c:pt>
                <c:pt idx="485">
                  <c:v>0.48714600000000002</c:v>
                </c:pt>
                <c:pt idx="486">
                  <c:v>0.48683300000000002</c:v>
                </c:pt>
                <c:pt idx="487">
                  <c:v>0.48683300000000002</c:v>
                </c:pt>
                <c:pt idx="488">
                  <c:v>0.48808400000000002</c:v>
                </c:pt>
                <c:pt idx="489">
                  <c:v>0.48902200000000001</c:v>
                </c:pt>
                <c:pt idx="490">
                  <c:v>0.49027300000000001</c:v>
                </c:pt>
                <c:pt idx="491">
                  <c:v>0.49308800000000003</c:v>
                </c:pt>
                <c:pt idx="492">
                  <c:v>0.49590299999999998</c:v>
                </c:pt>
                <c:pt idx="493">
                  <c:v>0.49902999999999997</c:v>
                </c:pt>
                <c:pt idx="494">
                  <c:v>0.50309599999999999</c:v>
                </c:pt>
                <c:pt idx="495">
                  <c:v>0.507162</c:v>
                </c:pt>
                <c:pt idx="496">
                  <c:v>0.51091500000000001</c:v>
                </c:pt>
                <c:pt idx="497">
                  <c:v>0.51404300000000003</c:v>
                </c:pt>
                <c:pt idx="498">
                  <c:v>0.51810800000000001</c:v>
                </c:pt>
                <c:pt idx="499">
                  <c:v>0.52154900000000004</c:v>
                </c:pt>
                <c:pt idx="500">
                  <c:v>0.52436400000000005</c:v>
                </c:pt>
                <c:pt idx="501">
                  <c:v>0.52624000000000004</c:v>
                </c:pt>
                <c:pt idx="502">
                  <c:v>0.52780400000000005</c:v>
                </c:pt>
                <c:pt idx="503">
                  <c:v>0.52968000000000004</c:v>
                </c:pt>
                <c:pt idx="504">
                  <c:v>0.53030600000000006</c:v>
                </c:pt>
                <c:pt idx="505">
                  <c:v>0.53030600000000006</c:v>
                </c:pt>
                <c:pt idx="506">
                  <c:v>0.52936799999999995</c:v>
                </c:pt>
                <c:pt idx="507">
                  <c:v>0.52780400000000005</c:v>
                </c:pt>
                <c:pt idx="508">
                  <c:v>0.52561500000000005</c:v>
                </c:pt>
                <c:pt idx="509">
                  <c:v>0.52280000000000004</c:v>
                </c:pt>
                <c:pt idx="510">
                  <c:v>0.51998500000000003</c:v>
                </c:pt>
                <c:pt idx="511">
                  <c:v>0.51591900000000002</c:v>
                </c:pt>
                <c:pt idx="512">
                  <c:v>0.51122800000000002</c:v>
                </c:pt>
                <c:pt idx="513">
                  <c:v>0.50559799999999999</c:v>
                </c:pt>
                <c:pt idx="514">
                  <c:v>0.49934299999999998</c:v>
                </c:pt>
                <c:pt idx="515">
                  <c:v>0.49371399999999999</c:v>
                </c:pt>
                <c:pt idx="516">
                  <c:v>0.48808400000000002</c:v>
                </c:pt>
                <c:pt idx="517">
                  <c:v>0.482767</c:v>
                </c:pt>
                <c:pt idx="518">
                  <c:v>0.47651199999999999</c:v>
                </c:pt>
                <c:pt idx="519">
                  <c:v>0.47025699999999998</c:v>
                </c:pt>
                <c:pt idx="520">
                  <c:v>0.46400200000000003</c:v>
                </c:pt>
                <c:pt idx="521">
                  <c:v>0.45868500000000001</c:v>
                </c:pt>
                <c:pt idx="522">
                  <c:v>0.45336799999999999</c:v>
                </c:pt>
                <c:pt idx="523">
                  <c:v>0.44867699999999999</c:v>
                </c:pt>
                <c:pt idx="524">
                  <c:v>0.44429800000000003</c:v>
                </c:pt>
                <c:pt idx="525">
                  <c:v>0.44023299999999999</c:v>
                </c:pt>
                <c:pt idx="526">
                  <c:v>0.43679200000000001</c:v>
                </c:pt>
                <c:pt idx="527">
                  <c:v>0.43366500000000002</c:v>
                </c:pt>
                <c:pt idx="528">
                  <c:v>0.43085000000000001</c:v>
                </c:pt>
                <c:pt idx="529">
                  <c:v>0.42834800000000001</c:v>
                </c:pt>
                <c:pt idx="530">
                  <c:v>0.42647099999999999</c:v>
                </c:pt>
                <c:pt idx="531">
                  <c:v>0.424595</c:v>
                </c:pt>
                <c:pt idx="532">
                  <c:v>0.42365700000000001</c:v>
                </c:pt>
                <c:pt idx="533">
                  <c:v>0.42271799999999998</c:v>
                </c:pt>
                <c:pt idx="534">
                  <c:v>0.422093</c:v>
                </c:pt>
                <c:pt idx="535">
                  <c:v>0.421155</c:v>
                </c:pt>
                <c:pt idx="536">
                  <c:v>0.42052899999999999</c:v>
                </c:pt>
                <c:pt idx="537">
                  <c:v>0.42021599999999998</c:v>
                </c:pt>
                <c:pt idx="538">
                  <c:v>0.419904</c:v>
                </c:pt>
                <c:pt idx="539">
                  <c:v>0.42021599999999998</c:v>
                </c:pt>
                <c:pt idx="540">
                  <c:v>0.42052899999999999</c:v>
                </c:pt>
                <c:pt idx="541">
                  <c:v>0.42084199999999999</c:v>
                </c:pt>
                <c:pt idx="542">
                  <c:v>0.421155</c:v>
                </c:pt>
                <c:pt idx="543">
                  <c:v>0.421155</c:v>
                </c:pt>
                <c:pt idx="544">
                  <c:v>0.42146699999999998</c:v>
                </c:pt>
                <c:pt idx="545">
                  <c:v>0.422093</c:v>
                </c:pt>
                <c:pt idx="546">
                  <c:v>0.42303099999999999</c:v>
                </c:pt>
                <c:pt idx="547">
                  <c:v>0.42428199999999999</c:v>
                </c:pt>
                <c:pt idx="548">
                  <c:v>0.42521999999999999</c:v>
                </c:pt>
                <c:pt idx="549">
                  <c:v>0.42615900000000001</c:v>
                </c:pt>
                <c:pt idx="550">
                  <c:v>0.42741000000000001</c:v>
                </c:pt>
                <c:pt idx="551">
                  <c:v>0.42866100000000001</c:v>
                </c:pt>
                <c:pt idx="552">
                  <c:v>0.42991200000000002</c:v>
                </c:pt>
                <c:pt idx="553">
                  <c:v>0.43178800000000001</c:v>
                </c:pt>
                <c:pt idx="554">
                  <c:v>0.43272699999999997</c:v>
                </c:pt>
                <c:pt idx="555">
                  <c:v>0.43397799999999997</c:v>
                </c:pt>
                <c:pt idx="556">
                  <c:v>0.43491600000000002</c:v>
                </c:pt>
                <c:pt idx="557">
                  <c:v>0.43585400000000002</c:v>
                </c:pt>
                <c:pt idx="558">
                  <c:v>0.43679200000000001</c:v>
                </c:pt>
                <c:pt idx="559">
                  <c:v>0.43741799999999997</c:v>
                </c:pt>
                <c:pt idx="560">
                  <c:v>0.43773099999999998</c:v>
                </c:pt>
                <c:pt idx="561">
                  <c:v>0.43710500000000002</c:v>
                </c:pt>
                <c:pt idx="562">
                  <c:v>0.43741799999999997</c:v>
                </c:pt>
                <c:pt idx="563">
                  <c:v>0.43741799999999997</c:v>
                </c:pt>
                <c:pt idx="564">
                  <c:v>0.43710500000000002</c:v>
                </c:pt>
                <c:pt idx="565">
                  <c:v>0.43679200000000001</c:v>
                </c:pt>
                <c:pt idx="566">
                  <c:v>0.43616700000000003</c:v>
                </c:pt>
                <c:pt idx="567">
                  <c:v>0.43491600000000002</c:v>
                </c:pt>
                <c:pt idx="568">
                  <c:v>0.43272699999999997</c:v>
                </c:pt>
                <c:pt idx="569">
                  <c:v>0.43147600000000003</c:v>
                </c:pt>
                <c:pt idx="570">
                  <c:v>0.43022500000000002</c:v>
                </c:pt>
                <c:pt idx="571">
                  <c:v>0.42866100000000001</c:v>
                </c:pt>
                <c:pt idx="572">
                  <c:v>0.426784</c:v>
                </c:pt>
                <c:pt idx="573">
                  <c:v>0.424595</c:v>
                </c:pt>
                <c:pt idx="574">
                  <c:v>0.422406</c:v>
                </c:pt>
                <c:pt idx="575">
                  <c:v>0.41927799999999998</c:v>
                </c:pt>
                <c:pt idx="576">
                  <c:v>0.41615099999999999</c:v>
                </c:pt>
                <c:pt idx="577">
                  <c:v>0.41302299999999997</c:v>
                </c:pt>
                <c:pt idx="578">
                  <c:v>0.40958299999999997</c:v>
                </c:pt>
                <c:pt idx="579">
                  <c:v>0.40583000000000002</c:v>
                </c:pt>
                <c:pt idx="580">
                  <c:v>0.40176400000000001</c:v>
                </c:pt>
                <c:pt idx="581">
                  <c:v>0.39863599999999999</c:v>
                </c:pt>
                <c:pt idx="582">
                  <c:v>0.394258</c:v>
                </c:pt>
                <c:pt idx="583">
                  <c:v>0.38987899999999998</c:v>
                </c:pt>
                <c:pt idx="584">
                  <c:v>0.38487500000000002</c:v>
                </c:pt>
                <c:pt idx="585">
                  <c:v>0.37987100000000001</c:v>
                </c:pt>
                <c:pt idx="586">
                  <c:v>0.37486700000000001</c:v>
                </c:pt>
                <c:pt idx="587">
                  <c:v>0.369863</c:v>
                </c:pt>
                <c:pt idx="588">
                  <c:v>0.36610999999999999</c:v>
                </c:pt>
                <c:pt idx="589">
                  <c:v>0.36141899999999999</c:v>
                </c:pt>
                <c:pt idx="590">
                  <c:v>0.35610199999999997</c:v>
                </c:pt>
                <c:pt idx="591">
                  <c:v>0.35078500000000001</c:v>
                </c:pt>
                <c:pt idx="592">
                  <c:v>0.345468</c:v>
                </c:pt>
                <c:pt idx="593">
                  <c:v>0.34046399999999999</c:v>
                </c:pt>
                <c:pt idx="594">
                  <c:v>0.336086</c:v>
                </c:pt>
                <c:pt idx="595">
                  <c:v>0.33233200000000002</c:v>
                </c:pt>
                <c:pt idx="596">
                  <c:v>0.32889200000000002</c:v>
                </c:pt>
                <c:pt idx="597">
                  <c:v>0.32545200000000002</c:v>
                </c:pt>
                <c:pt idx="598">
                  <c:v>0.322324</c:v>
                </c:pt>
                <c:pt idx="599">
                  <c:v>0.31951000000000002</c:v>
                </c:pt>
                <c:pt idx="600">
                  <c:v>0.31731999999999999</c:v>
                </c:pt>
                <c:pt idx="601">
                  <c:v>0.315444</c:v>
                </c:pt>
                <c:pt idx="602">
                  <c:v>0.314193</c:v>
                </c:pt>
                <c:pt idx="603">
                  <c:v>0.31356699999999998</c:v>
                </c:pt>
                <c:pt idx="604">
                  <c:v>0.31325399999999998</c:v>
                </c:pt>
                <c:pt idx="605">
                  <c:v>0.312942</c:v>
                </c:pt>
                <c:pt idx="606">
                  <c:v>0.31262899999999999</c:v>
                </c:pt>
                <c:pt idx="607">
                  <c:v>0.31262899999999999</c:v>
                </c:pt>
                <c:pt idx="608">
                  <c:v>0.31262899999999999</c:v>
                </c:pt>
                <c:pt idx="609">
                  <c:v>0.31231599999999998</c:v>
                </c:pt>
                <c:pt idx="610">
                  <c:v>0.31231599999999998</c:v>
                </c:pt>
                <c:pt idx="611">
                  <c:v>0.31231599999999998</c:v>
                </c:pt>
                <c:pt idx="612">
                  <c:v>0.31231599999999998</c:v>
                </c:pt>
                <c:pt idx="613">
                  <c:v>0.31200299999999997</c:v>
                </c:pt>
                <c:pt idx="614">
                  <c:v>0.311691</c:v>
                </c:pt>
                <c:pt idx="615">
                  <c:v>0.31106499999999998</c:v>
                </c:pt>
                <c:pt idx="616">
                  <c:v>0.31012699999999999</c:v>
                </c:pt>
                <c:pt idx="617">
                  <c:v>0.30856299999999998</c:v>
                </c:pt>
                <c:pt idx="618">
                  <c:v>0.30699900000000002</c:v>
                </c:pt>
                <c:pt idx="619">
                  <c:v>0.30512299999999998</c:v>
                </c:pt>
                <c:pt idx="620">
                  <c:v>0.30293399999999998</c:v>
                </c:pt>
                <c:pt idx="621">
                  <c:v>0.29980600000000002</c:v>
                </c:pt>
                <c:pt idx="622">
                  <c:v>0.29667900000000003</c:v>
                </c:pt>
                <c:pt idx="623">
                  <c:v>0.293238</c:v>
                </c:pt>
                <c:pt idx="624">
                  <c:v>0.289798</c:v>
                </c:pt>
                <c:pt idx="625">
                  <c:v>0.28666999999999998</c:v>
                </c:pt>
                <c:pt idx="626">
                  <c:v>0.28291699999999997</c:v>
                </c:pt>
                <c:pt idx="627">
                  <c:v>0.27885199999999999</c:v>
                </c:pt>
                <c:pt idx="628">
                  <c:v>0.27447300000000002</c:v>
                </c:pt>
                <c:pt idx="629">
                  <c:v>0.27040700000000001</c:v>
                </c:pt>
                <c:pt idx="630">
                  <c:v>0.26634099999999999</c:v>
                </c:pt>
                <c:pt idx="631">
                  <c:v>0.261963</c:v>
                </c:pt>
                <c:pt idx="632">
                  <c:v>0.257272</c:v>
                </c:pt>
                <c:pt idx="633">
                  <c:v>0.25320599999999999</c:v>
                </c:pt>
                <c:pt idx="634">
                  <c:v>0.24914</c:v>
                </c:pt>
                <c:pt idx="635">
                  <c:v>0.24538699999999999</c:v>
                </c:pt>
                <c:pt idx="636">
                  <c:v>0.24163399999999999</c:v>
                </c:pt>
                <c:pt idx="637">
                  <c:v>0.238506</c:v>
                </c:pt>
                <c:pt idx="638">
                  <c:v>0.235379</c:v>
                </c:pt>
                <c:pt idx="639">
                  <c:v>0.231626</c:v>
                </c:pt>
                <c:pt idx="640">
                  <c:v>0.22849800000000001</c:v>
                </c:pt>
                <c:pt idx="641">
                  <c:v>0.22630900000000001</c:v>
                </c:pt>
                <c:pt idx="642">
                  <c:v>0.22380700000000001</c:v>
                </c:pt>
                <c:pt idx="643">
                  <c:v>0.221305</c:v>
                </c:pt>
                <c:pt idx="644">
                  <c:v>0.218803</c:v>
                </c:pt>
                <c:pt idx="645">
                  <c:v>0.215362</c:v>
                </c:pt>
                <c:pt idx="646">
                  <c:v>0.210984</c:v>
                </c:pt>
                <c:pt idx="647">
                  <c:v>0.20754400000000001</c:v>
                </c:pt>
                <c:pt idx="648">
                  <c:v>0.20410300000000001</c:v>
                </c:pt>
                <c:pt idx="649">
                  <c:v>0.20035</c:v>
                </c:pt>
                <c:pt idx="650">
                  <c:v>0.19597200000000001</c:v>
                </c:pt>
                <c:pt idx="651">
                  <c:v>0.19190599999999999</c:v>
                </c:pt>
                <c:pt idx="652">
                  <c:v>0.187527</c:v>
                </c:pt>
                <c:pt idx="653">
                  <c:v>0.181585</c:v>
                </c:pt>
                <c:pt idx="654">
                  <c:v>0.175955</c:v>
                </c:pt>
                <c:pt idx="655">
                  <c:v>0.16969999999999999</c:v>
                </c:pt>
                <c:pt idx="656">
                  <c:v>0.16344500000000001</c:v>
                </c:pt>
                <c:pt idx="657">
                  <c:v>0.15687699999999999</c:v>
                </c:pt>
                <c:pt idx="658">
                  <c:v>0.14999699999999999</c:v>
                </c:pt>
                <c:pt idx="659">
                  <c:v>0.14405499999999999</c:v>
                </c:pt>
                <c:pt idx="660">
                  <c:v>0.136548</c:v>
                </c:pt>
                <c:pt idx="661">
                  <c:v>0.12966800000000001</c:v>
                </c:pt>
                <c:pt idx="662">
                  <c:v>0.12216200000000001</c:v>
                </c:pt>
                <c:pt idx="663">
                  <c:v>0.114343</c:v>
                </c:pt>
                <c:pt idx="664">
                  <c:v>0.106837</c:v>
                </c:pt>
                <c:pt idx="665">
                  <c:v>9.9642999999999995E-2</c:v>
                </c:pt>
                <c:pt idx="666">
                  <c:v>9.3701000000000007E-2</c:v>
                </c:pt>
                <c:pt idx="667">
                  <c:v>8.6194999999999994E-2</c:v>
                </c:pt>
                <c:pt idx="668">
                  <c:v>7.9313999999999996E-2</c:v>
                </c:pt>
                <c:pt idx="669">
                  <c:v>7.2433999999999998E-2</c:v>
                </c:pt>
                <c:pt idx="670">
                  <c:v>6.5865999999999994E-2</c:v>
                </c:pt>
                <c:pt idx="671">
                  <c:v>5.9610999999999997E-2</c:v>
                </c:pt>
                <c:pt idx="672">
                  <c:v>5.3669000000000001E-2</c:v>
                </c:pt>
                <c:pt idx="673">
                  <c:v>4.8977E-2</c:v>
                </c:pt>
                <c:pt idx="674">
                  <c:v>4.3347999999999998E-2</c:v>
                </c:pt>
                <c:pt idx="675">
                  <c:v>3.8344000000000003E-2</c:v>
                </c:pt>
                <c:pt idx="676">
                  <c:v>3.3340000000000002E-2</c:v>
                </c:pt>
                <c:pt idx="677">
                  <c:v>2.7709999999999999E-2</c:v>
                </c:pt>
                <c:pt idx="678">
                  <c:v>2.2393E-2</c:v>
                </c:pt>
                <c:pt idx="679">
                  <c:v>1.7076000000000001E-2</c:v>
                </c:pt>
                <c:pt idx="680">
                  <c:v>1.3011E-2</c:v>
                </c:pt>
                <c:pt idx="681">
                  <c:v>7.0679999999999996E-3</c:v>
                </c:pt>
                <c:pt idx="682">
                  <c:v>1.751E-3</c:v>
                </c:pt>
                <c:pt idx="683">
                  <c:v>-3.2529999999999998E-3</c:v>
                </c:pt>
                <c:pt idx="684">
                  <c:v>-8.8819999999999993E-3</c:v>
                </c:pt>
                <c:pt idx="685">
                  <c:v>-1.4512000000000001E-2</c:v>
                </c:pt>
                <c:pt idx="686">
                  <c:v>-2.0454E-2</c:v>
                </c:pt>
                <c:pt idx="687">
                  <c:v>-2.5770999999999999E-2</c:v>
                </c:pt>
                <c:pt idx="688">
                  <c:v>-3.2025999999999999E-2</c:v>
                </c:pt>
                <c:pt idx="689">
                  <c:v>-3.8281000000000003E-2</c:v>
                </c:pt>
                <c:pt idx="690">
                  <c:v>-4.4849E-2</c:v>
                </c:pt>
                <c:pt idx="691">
                  <c:v>-5.1416999999999997E-2</c:v>
                </c:pt>
                <c:pt idx="692">
                  <c:v>-5.7672000000000001E-2</c:v>
                </c:pt>
                <c:pt idx="693">
                  <c:v>-6.3926999999999998E-2</c:v>
                </c:pt>
                <c:pt idx="694">
                  <c:v>-6.9869000000000001E-2</c:v>
                </c:pt>
                <c:pt idx="695">
                  <c:v>-7.6123999999999997E-2</c:v>
                </c:pt>
                <c:pt idx="696">
                  <c:v>-8.2067000000000001E-2</c:v>
                </c:pt>
                <c:pt idx="697">
                  <c:v>-8.7070999999999996E-2</c:v>
                </c:pt>
                <c:pt idx="698">
                  <c:v>-9.2387999999999998E-2</c:v>
                </c:pt>
                <c:pt idx="699">
                  <c:v>-9.7703999999999999E-2</c:v>
                </c:pt>
                <c:pt idx="700">
                  <c:v>-0.10270799999999999</c:v>
                </c:pt>
                <c:pt idx="701">
                  <c:v>-0.10677399999999999</c:v>
                </c:pt>
                <c:pt idx="702">
                  <c:v>-0.110527</c:v>
                </c:pt>
                <c:pt idx="703">
                  <c:v>-0.114593</c:v>
                </c:pt>
                <c:pt idx="704">
                  <c:v>-0.118033</c:v>
                </c:pt>
                <c:pt idx="705">
                  <c:v>-0.121474</c:v>
                </c:pt>
                <c:pt idx="706">
                  <c:v>-0.123976</c:v>
                </c:pt>
                <c:pt idx="707">
                  <c:v>-0.12647800000000001</c:v>
                </c:pt>
                <c:pt idx="708">
                  <c:v>-0.12804199999999999</c:v>
                </c:pt>
                <c:pt idx="709">
                  <c:v>-0.12898000000000001</c:v>
                </c:pt>
                <c:pt idx="710">
                  <c:v>-0.12991800000000001</c:v>
                </c:pt>
                <c:pt idx="711">
                  <c:v>-0.13116900000000001</c:v>
                </c:pt>
                <c:pt idx="712">
                  <c:v>-0.13273299999999999</c:v>
                </c:pt>
                <c:pt idx="713">
                  <c:v>-0.13460900000000001</c:v>
                </c:pt>
                <c:pt idx="714">
                  <c:v>-0.136799</c:v>
                </c:pt>
                <c:pt idx="715">
                  <c:v>-0.13867499999999999</c:v>
                </c:pt>
                <c:pt idx="716">
                  <c:v>-0.14086399999999999</c:v>
                </c:pt>
                <c:pt idx="717">
                  <c:v>-0.14336699999999999</c:v>
                </c:pt>
                <c:pt idx="718">
                  <c:v>-0.145869</c:v>
                </c:pt>
                <c:pt idx="719">
                  <c:v>-0.148371</c:v>
                </c:pt>
                <c:pt idx="720">
                  <c:v>-0.15118500000000001</c:v>
                </c:pt>
                <c:pt idx="721">
                  <c:v>-0.154</c:v>
                </c:pt>
                <c:pt idx="722">
                  <c:v>-0.15712799999999999</c:v>
                </c:pt>
                <c:pt idx="723">
                  <c:v>-0.16025500000000001</c:v>
                </c:pt>
                <c:pt idx="724">
                  <c:v>-0.16369600000000001</c:v>
                </c:pt>
                <c:pt idx="725">
                  <c:v>-0.16744899999999999</c:v>
                </c:pt>
                <c:pt idx="726">
                  <c:v>-0.17213999999999999</c:v>
                </c:pt>
                <c:pt idx="727">
                  <c:v>-0.17683099999999999</c:v>
                </c:pt>
                <c:pt idx="728">
                  <c:v>-0.18246100000000001</c:v>
                </c:pt>
                <c:pt idx="729">
                  <c:v>-0.18840299999999999</c:v>
                </c:pt>
                <c:pt idx="730">
                  <c:v>-0.19372</c:v>
                </c:pt>
                <c:pt idx="731">
                  <c:v>-0.19903699999999999</c:v>
                </c:pt>
                <c:pt idx="732">
                  <c:v>-0.204041</c:v>
                </c:pt>
                <c:pt idx="733">
                  <c:v>-0.20841899999999999</c:v>
                </c:pt>
                <c:pt idx="734">
                  <c:v>-0.212172</c:v>
                </c:pt>
                <c:pt idx="735">
                  <c:v>-0.21592500000000001</c:v>
                </c:pt>
                <c:pt idx="736">
                  <c:v>-0.21873999999999999</c:v>
                </c:pt>
                <c:pt idx="737">
                  <c:v>-0.22092999999999999</c:v>
                </c:pt>
                <c:pt idx="738">
                  <c:v>-0.222493</c:v>
                </c:pt>
                <c:pt idx="739">
                  <c:v>-0.223744</c:v>
                </c:pt>
                <c:pt idx="740">
                  <c:v>-0.224995</c:v>
                </c:pt>
                <c:pt idx="741">
                  <c:v>-0.225934</c:v>
                </c:pt>
                <c:pt idx="742">
                  <c:v>-0.226246</c:v>
                </c:pt>
                <c:pt idx="743">
                  <c:v>-0.225934</c:v>
                </c:pt>
                <c:pt idx="744">
                  <c:v>-0.224995</c:v>
                </c:pt>
                <c:pt idx="745">
                  <c:v>-0.223744</c:v>
                </c:pt>
                <c:pt idx="746">
                  <c:v>-0.221555</c:v>
                </c:pt>
                <c:pt idx="747">
                  <c:v>-0.219053</c:v>
                </c:pt>
                <c:pt idx="748">
                  <c:v>-0.21592500000000001</c:v>
                </c:pt>
                <c:pt idx="749">
                  <c:v>-0.21279799999999999</c:v>
                </c:pt>
                <c:pt idx="750">
                  <c:v>-0.20967</c:v>
                </c:pt>
                <c:pt idx="751">
                  <c:v>-0.20591699999999999</c:v>
                </c:pt>
                <c:pt idx="752">
                  <c:v>-0.20247699999999999</c:v>
                </c:pt>
                <c:pt idx="753">
                  <c:v>-0.199349</c:v>
                </c:pt>
                <c:pt idx="754">
                  <c:v>-0.19653499999999999</c:v>
                </c:pt>
                <c:pt idx="755">
                  <c:v>-0.19372</c:v>
                </c:pt>
                <c:pt idx="756">
                  <c:v>-0.19184300000000001</c:v>
                </c:pt>
                <c:pt idx="757">
                  <c:v>-0.19059200000000001</c:v>
                </c:pt>
                <c:pt idx="758">
                  <c:v>-0.189967</c:v>
                </c:pt>
                <c:pt idx="759">
                  <c:v>-0.189967</c:v>
                </c:pt>
                <c:pt idx="760">
                  <c:v>-0.19059200000000001</c:v>
                </c:pt>
                <c:pt idx="761">
                  <c:v>-0.19153100000000001</c:v>
                </c:pt>
                <c:pt idx="762">
                  <c:v>-0.193407</c:v>
                </c:pt>
                <c:pt idx="763">
                  <c:v>-0.195909</c:v>
                </c:pt>
                <c:pt idx="764">
                  <c:v>-0.19903699999999999</c:v>
                </c:pt>
                <c:pt idx="765">
                  <c:v>-0.201852</c:v>
                </c:pt>
                <c:pt idx="766">
                  <c:v>-0.205292</c:v>
                </c:pt>
                <c:pt idx="767">
                  <c:v>-0.20935799999999999</c:v>
                </c:pt>
                <c:pt idx="768">
                  <c:v>-0.21373600000000001</c:v>
                </c:pt>
                <c:pt idx="769">
                  <c:v>-0.21842700000000001</c:v>
                </c:pt>
                <c:pt idx="770">
                  <c:v>-0.22311900000000001</c:v>
                </c:pt>
                <c:pt idx="771">
                  <c:v>-0.22812299999999999</c:v>
                </c:pt>
                <c:pt idx="772">
                  <c:v>-0.233127</c:v>
                </c:pt>
                <c:pt idx="773">
                  <c:v>-0.23844399999999999</c:v>
                </c:pt>
                <c:pt idx="774">
                  <c:v>-0.243448</c:v>
                </c:pt>
                <c:pt idx="775">
                  <c:v>-0.24845200000000001</c:v>
                </c:pt>
                <c:pt idx="776">
                  <c:v>-0.25314300000000001</c:v>
                </c:pt>
                <c:pt idx="777">
                  <c:v>-0.25752199999999997</c:v>
                </c:pt>
                <c:pt idx="778">
                  <c:v>-0.26190000000000002</c:v>
                </c:pt>
                <c:pt idx="779">
                  <c:v>-0.26627899999999999</c:v>
                </c:pt>
                <c:pt idx="780">
                  <c:v>-0.27003199999999999</c:v>
                </c:pt>
                <c:pt idx="781">
                  <c:v>-0.27440999999999999</c:v>
                </c:pt>
                <c:pt idx="782">
                  <c:v>-0.27816400000000002</c:v>
                </c:pt>
                <c:pt idx="783">
                  <c:v>-0.28191699999999997</c:v>
                </c:pt>
                <c:pt idx="784">
                  <c:v>-0.28535700000000003</c:v>
                </c:pt>
                <c:pt idx="785">
                  <c:v>-0.28942299999999999</c:v>
                </c:pt>
                <c:pt idx="786">
                  <c:v>-0.29348800000000003</c:v>
                </c:pt>
                <c:pt idx="787">
                  <c:v>-0.296929</c:v>
                </c:pt>
                <c:pt idx="788">
                  <c:v>-0.300682</c:v>
                </c:pt>
                <c:pt idx="789">
                  <c:v>-0.304122</c:v>
                </c:pt>
                <c:pt idx="790">
                  <c:v>-0.307562</c:v>
                </c:pt>
                <c:pt idx="791">
                  <c:v>-0.31100299999999997</c:v>
                </c:pt>
                <c:pt idx="792">
                  <c:v>-0.31444299999999997</c:v>
                </c:pt>
                <c:pt idx="793">
                  <c:v>-0.31788300000000003</c:v>
                </c:pt>
                <c:pt idx="794">
                  <c:v>-0.32226199999999999</c:v>
                </c:pt>
                <c:pt idx="795">
                  <c:v>-0.32695299999999999</c:v>
                </c:pt>
                <c:pt idx="796">
                  <c:v>-0.33164399999999999</c:v>
                </c:pt>
                <c:pt idx="797">
                  <c:v>-0.33633600000000002</c:v>
                </c:pt>
                <c:pt idx="798">
                  <c:v>-0.34102700000000002</c:v>
                </c:pt>
                <c:pt idx="799">
                  <c:v>-0.34571800000000003</c:v>
                </c:pt>
                <c:pt idx="800">
                  <c:v>-0.35072300000000001</c:v>
                </c:pt>
                <c:pt idx="801">
                  <c:v>-0.35603899999999999</c:v>
                </c:pt>
                <c:pt idx="802">
                  <c:v>-0.36135600000000001</c:v>
                </c:pt>
                <c:pt idx="803">
                  <c:v>-0.36667300000000003</c:v>
                </c:pt>
                <c:pt idx="804">
                  <c:v>-0.37167699999999998</c:v>
                </c:pt>
                <c:pt idx="805">
                  <c:v>-0.37636799999999998</c:v>
                </c:pt>
                <c:pt idx="806">
                  <c:v>-0.38106000000000001</c:v>
                </c:pt>
                <c:pt idx="807">
                  <c:v>-0.38606400000000002</c:v>
                </c:pt>
                <c:pt idx="808">
                  <c:v>-0.39138099999999998</c:v>
                </c:pt>
                <c:pt idx="809">
                  <c:v>-0.39575900000000003</c:v>
                </c:pt>
                <c:pt idx="810">
                  <c:v>-0.40044999999999997</c:v>
                </c:pt>
                <c:pt idx="811">
                  <c:v>-0.40545399999999998</c:v>
                </c:pt>
                <c:pt idx="812">
                  <c:v>-0.41045900000000002</c:v>
                </c:pt>
                <c:pt idx="813">
                  <c:v>-0.41546300000000003</c:v>
                </c:pt>
                <c:pt idx="814">
                  <c:v>-0.41984100000000002</c:v>
                </c:pt>
                <c:pt idx="815">
                  <c:v>-0.42421999999999999</c:v>
                </c:pt>
                <c:pt idx="816">
                  <c:v>-0.42891099999999999</c:v>
                </c:pt>
                <c:pt idx="817">
                  <c:v>-0.43360199999999999</c:v>
                </c:pt>
                <c:pt idx="818">
                  <c:v>-0.438606</c:v>
                </c:pt>
                <c:pt idx="819">
                  <c:v>-0.44329800000000003</c:v>
                </c:pt>
                <c:pt idx="820">
                  <c:v>-0.44798900000000003</c:v>
                </c:pt>
                <c:pt idx="821">
                  <c:v>-0.45174199999999998</c:v>
                </c:pt>
                <c:pt idx="822">
                  <c:v>-0.45549499999999998</c:v>
                </c:pt>
                <c:pt idx="823">
                  <c:v>-0.45924799999999999</c:v>
                </c:pt>
                <c:pt idx="824">
                  <c:v>-0.463314</c:v>
                </c:pt>
                <c:pt idx="825">
                  <c:v>-0.46738000000000002</c:v>
                </c:pt>
                <c:pt idx="826">
                  <c:v>-0.47113300000000002</c:v>
                </c:pt>
                <c:pt idx="827">
                  <c:v>-0.47457300000000002</c:v>
                </c:pt>
                <c:pt idx="828">
                  <c:v>-0.47676200000000002</c:v>
                </c:pt>
                <c:pt idx="829">
                  <c:v>-0.47988999999999998</c:v>
                </c:pt>
                <c:pt idx="830">
                  <c:v>-0.482705</c:v>
                </c:pt>
                <c:pt idx="831">
                  <c:v>-0.485207</c:v>
                </c:pt>
                <c:pt idx="832">
                  <c:v>-0.48708299999999999</c:v>
                </c:pt>
                <c:pt idx="833">
                  <c:v>-0.48833399999999999</c:v>
                </c:pt>
                <c:pt idx="834">
                  <c:v>-0.48958499999999999</c:v>
                </c:pt>
                <c:pt idx="835">
                  <c:v>-0.49052400000000002</c:v>
                </c:pt>
                <c:pt idx="836">
                  <c:v>-0.49083599999999999</c:v>
                </c:pt>
                <c:pt idx="837">
                  <c:v>-0.491149</c:v>
                </c:pt>
                <c:pt idx="838">
                  <c:v>-0.491149</c:v>
                </c:pt>
                <c:pt idx="839">
                  <c:v>-0.491149</c:v>
                </c:pt>
                <c:pt idx="840">
                  <c:v>-0.49052400000000002</c:v>
                </c:pt>
                <c:pt idx="841">
                  <c:v>-0.49021100000000001</c:v>
                </c:pt>
                <c:pt idx="842">
                  <c:v>-0.49021100000000001</c:v>
                </c:pt>
                <c:pt idx="843">
                  <c:v>-0.489898</c:v>
                </c:pt>
                <c:pt idx="844">
                  <c:v>-0.489898</c:v>
                </c:pt>
                <c:pt idx="845">
                  <c:v>-0.48927300000000001</c:v>
                </c:pt>
                <c:pt idx="846">
                  <c:v>-0.488647</c:v>
                </c:pt>
                <c:pt idx="847">
                  <c:v>-0.487709</c:v>
                </c:pt>
                <c:pt idx="848">
                  <c:v>-0.48708299999999999</c:v>
                </c:pt>
                <c:pt idx="849">
                  <c:v>-0.48677100000000001</c:v>
                </c:pt>
                <c:pt idx="850">
                  <c:v>-0.48708299999999999</c:v>
                </c:pt>
                <c:pt idx="851">
                  <c:v>-0.487709</c:v>
                </c:pt>
                <c:pt idx="852">
                  <c:v>-0.488647</c:v>
                </c:pt>
                <c:pt idx="853">
                  <c:v>-0.49021100000000001</c:v>
                </c:pt>
                <c:pt idx="854">
                  <c:v>-0.49177500000000002</c:v>
                </c:pt>
                <c:pt idx="855">
                  <c:v>-0.493338</c:v>
                </c:pt>
                <c:pt idx="856">
                  <c:v>-0.49521500000000002</c:v>
                </c:pt>
                <c:pt idx="857">
                  <c:v>-0.49740400000000001</c:v>
                </c:pt>
                <c:pt idx="858">
                  <c:v>-0.49896800000000002</c:v>
                </c:pt>
                <c:pt idx="859">
                  <c:v>-0.50115699999999996</c:v>
                </c:pt>
                <c:pt idx="860">
                  <c:v>-0.50365899999999997</c:v>
                </c:pt>
                <c:pt idx="861">
                  <c:v>-0.50584899999999999</c:v>
                </c:pt>
                <c:pt idx="862">
                  <c:v>-0.508351</c:v>
                </c:pt>
                <c:pt idx="863">
                  <c:v>-0.510853</c:v>
                </c:pt>
                <c:pt idx="864">
                  <c:v>-0.51335500000000001</c:v>
                </c:pt>
                <c:pt idx="865">
                  <c:v>-0.515544</c:v>
                </c:pt>
                <c:pt idx="866">
                  <c:v>-0.51804600000000001</c:v>
                </c:pt>
                <c:pt idx="867">
                  <c:v>-0.52086100000000002</c:v>
                </c:pt>
                <c:pt idx="868">
                  <c:v>-0.52336300000000002</c:v>
                </c:pt>
                <c:pt idx="869">
                  <c:v>-0.52555200000000002</c:v>
                </c:pt>
                <c:pt idx="870">
                  <c:v>-0.52742900000000004</c:v>
                </c:pt>
                <c:pt idx="871">
                  <c:v>-0.52868000000000004</c:v>
                </c:pt>
                <c:pt idx="872">
                  <c:v>-0.53055600000000003</c:v>
                </c:pt>
                <c:pt idx="873">
                  <c:v>-0.53118200000000004</c:v>
                </c:pt>
                <c:pt idx="874">
                  <c:v>-0.53180700000000003</c:v>
                </c:pt>
                <c:pt idx="875">
                  <c:v>-0.53180700000000003</c:v>
                </c:pt>
                <c:pt idx="876">
                  <c:v>-0.53180700000000003</c:v>
                </c:pt>
                <c:pt idx="877">
                  <c:v>-0.53149400000000002</c:v>
                </c:pt>
                <c:pt idx="878">
                  <c:v>-0.53118200000000004</c:v>
                </c:pt>
                <c:pt idx="879">
                  <c:v>-0.53118200000000004</c:v>
                </c:pt>
                <c:pt idx="880">
                  <c:v>-0.53086900000000004</c:v>
                </c:pt>
                <c:pt idx="881">
                  <c:v>-0.53055600000000003</c:v>
                </c:pt>
                <c:pt idx="882">
                  <c:v>-0.52993100000000004</c:v>
                </c:pt>
                <c:pt idx="883">
                  <c:v>-0.52961800000000003</c:v>
                </c:pt>
                <c:pt idx="884">
                  <c:v>-0.52899200000000002</c:v>
                </c:pt>
                <c:pt idx="885">
                  <c:v>-0.52868000000000004</c:v>
                </c:pt>
                <c:pt idx="886">
                  <c:v>-0.52899200000000002</c:v>
                </c:pt>
                <c:pt idx="887">
                  <c:v>-0.52868000000000004</c:v>
                </c:pt>
                <c:pt idx="888">
                  <c:v>-0.52899200000000002</c:v>
                </c:pt>
                <c:pt idx="889">
                  <c:v>-0.52993100000000004</c:v>
                </c:pt>
                <c:pt idx="890">
                  <c:v>-0.53055600000000003</c:v>
                </c:pt>
                <c:pt idx="891">
                  <c:v>-0.53180700000000003</c:v>
                </c:pt>
                <c:pt idx="892">
                  <c:v>-0.53274500000000002</c:v>
                </c:pt>
                <c:pt idx="893">
                  <c:v>-0.53462200000000004</c:v>
                </c:pt>
                <c:pt idx="894">
                  <c:v>-0.53681100000000004</c:v>
                </c:pt>
                <c:pt idx="895">
                  <c:v>-0.53962600000000005</c:v>
                </c:pt>
                <c:pt idx="896">
                  <c:v>-0.54244099999999995</c:v>
                </c:pt>
                <c:pt idx="897">
                  <c:v>-0.54525599999999996</c:v>
                </c:pt>
                <c:pt idx="898">
                  <c:v>-0.54838299999999995</c:v>
                </c:pt>
                <c:pt idx="899">
                  <c:v>-0.55088499999999996</c:v>
                </c:pt>
                <c:pt idx="900">
                  <c:v>-0.55369999999999997</c:v>
                </c:pt>
                <c:pt idx="901">
                  <c:v>-0.55682699999999996</c:v>
                </c:pt>
                <c:pt idx="902">
                  <c:v>-0.55995499999999998</c:v>
                </c:pt>
                <c:pt idx="903">
                  <c:v>-0.563083</c:v>
                </c:pt>
                <c:pt idx="904">
                  <c:v>-0.56683600000000001</c:v>
                </c:pt>
                <c:pt idx="905">
                  <c:v>-0.571214</c:v>
                </c:pt>
                <c:pt idx="906">
                  <c:v>-0.57496700000000001</c:v>
                </c:pt>
                <c:pt idx="907">
                  <c:v>-0.57934600000000003</c:v>
                </c:pt>
                <c:pt idx="908">
                  <c:v>-0.58341200000000004</c:v>
                </c:pt>
                <c:pt idx="909">
                  <c:v>-0.58685200000000004</c:v>
                </c:pt>
                <c:pt idx="910">
                  <c:v>-0.59029200000000004</c:v>
                </c:pt>
                <c:pt idx="911">
                  <c:v>-0.59341999999999995</c:v>
                </c:pt>
                <c:pt idx="912">
                  <c:v>-0.59654700000000005</c:v>
                </c:pt>
                <c:pt idx="913">
                  <c:v>-0.59967499999999996</c:v>
                </c:pt>
                <c:pt idx="914">
                  <c:v>-0.60248999999999997</c:v>
                </c:pt>
                <c:pt idx="915">
                  <c:v>-0.60530399999999995</c:v>
                </c:pt>
                <c:pt idx="916">
                  <c:v>-0.60811899999999997</c:v>
                </c:pt>
                <c:pt idx="917">
                  <c:v>-0.61124699999999998</c:v>
                </c:pt>
                <c:pt idx="918">
                  <c:v>-0.61468699999999998</c:v>
                </c:pt>
                <c:pt idx="919">
                  <c:v>-0.617502</c:v>
                </c:pt>
                <c:pt idx="920">
                  <c:v>-0.62031700000000001</c:v>
                </c:pt>
                <c:pt idx="921">
                  <c:v>-0.62281900000000001</c:v>
                </c:pt>
                <c:pt idx="922">
                  <c:v>-0.62563299999999999</c:v>
                </c:pt>
                <c:pt idx="923">
                  <c:v>-0.62782300000000002</c:v>
                </c:pt>
                <c:pt idx="924">
                  <c:v>-0.629386</c:v>
                </c:pt>
                <c:pt idx="925">
                  <c:v>-0.630637</c:v>
                </c:pt>
                <c:pt idx="926">
                  <c:v>-0.63188800000000001</c:v>
                </c:pt>
                <c:pt idx="927">
                  <c:v>-0.63345200000000002</c:v>
                </c:pt>
                <c:pt idx="928">
                  <c:v>-0.63501600000000002</c:v>
                </c:pt>
                <c:pt idx="929">
                  <c:v>-0.63658000000000003</c:v>
                </c:pt>
                <c:pt idx="930">
                  <c:v>-0.63845600000000002</c:v>
                </c:pt>
                <c:pt idx="931">
                  <c:v>-0.64033300000000004</c:v>
                </c:pt>
                <c:pt idx="932">
                  <c:v>-0.64189700000000005</c:v>
                </c:pt>
                <c:pt idx="933">
                  <c:v>-0.64346000000000003</c:v>
                </c:pt>
                <c:pt idx="934">
                  <c:v>-0.64502400000000004</c:v>
                </c:pt>
                <c:pt idx="935">
                  <c:v>-0.64690099999999995</c:v>
                </c:pt>
                <c:pt idx="936">
                  <c:v>-0.64846400000000004</c:v>
                </c:pt>
                <c:pt idx="937">
                  <c:v>-0.65002800000000005</c:v>
                </c:pt>
                <c:pt idx="938">
                  <c:v>-0.65127900000000005</c:v>
                </c:pt>
                <c:pt idx="939">
                  <c:v>-0.65284299999999995</c:v>
                </c:pt>
                <c:pt idx="940">
                  <c:v>-0.65440699999999996</c:v>
                </c:pt>
                <c:pt idx="941">
                  <c:v>-0.65565799999999996</c:v>
                </c:pt>
                <c:pt idx="942">
                  <c:v>-0.65753399999999995</c:v>
                </c:pt>
                <c:pt idx="943">
                  <c:v>-0.65941099999999997</c:v>
                </c:pt>
                <c:pt idx="944">
                  <c:v>-0.66159999999999997</c:v>
                </c:pt>
                <c:pt idx="945">
                  <c:v>-0.66441499999999998</c:v>
                </c:pt>
                <c:pt idx="946">
                  <c:v>-0.66722999999999999</c:v>
                </c:pt>
                <c:pt idx="947">
                  <c:v>-0.67004399999999997</c:v>
                </c:pt>
                <c:pt idx="948">
                  <c:v>-0.67317199999999999</c:v>
                </c:pt>
                <c:pt idx="949">
                  <c:v>-0.67630000000000001</c:v>
                </c:pt>
                <c:pt idx="950">
                  <c:v>-0.679427</c:v>
                </c:pt>
                <c:pt idx="951">
                  <c:v>-0.68224200000000002</c:v>
                </c:pt>
                <c:pt idx="952">
                  <c:v>-0.68536900000000001</c:v>
                </c:pt>
                <c:pt idx="953">
                  <c:v>-0.68849700000000003</c:v>
                </c:pt>
                <c:pt idx="954">
                  <c:v>-0.69131200000000004</c:v>
                </c:pt>
                <c:pt idx="955">
                  <c:v>-0.69412700000000005</c:v>
                </c:pt>
                <c:pt idx="956">
                  <c:v>-0.69756700000000005</c:v>
                </c:pt>
                <c:pt idx="957">
                  <c:v>-0.70100700000000005</c:v>
                </c:pt>
                <c:pt idx="958">
                  <c:v>-0.70413499999999996</c:v>
                </c:pt>
                <c:pt idx="959">
                  <c:v>-0.70726199999999995</c:v>
                </c:pt>
                <c:pt idx="960">
                  <c:v>-0.71070199999999994</c:v>
                </c:pt>
                <c:pt idx="961">
                  <c:v>-0.71414299999999997</c:v>
                </c:pt>
                <c:pt idx="962">
                  <c:v>-0.71695799999999998</c:v>
                </c:pt>
                <c:pt idx="963">
                  <c:v>-0.72039799999999998</c:v>
                </c:pt>
                <c:pt idx="964">
                  <c:v>-0.72383799999999998</c:v>
                </c:pt>
                <c:pt idx="965">
                  <c:v>-0.72633999999999999</c:v>
                </c:pt>
                <c:pt idx="966">
                  <c:v>-0.728217</c:v>
                </c:pt>
                <c:pt idx="967">
                  <c:v>-0.72977999999999998</c:v>
                </c:pt>
                <c:pt idx="968">
                  <c:v>-0.73103200000000002</c:v>
                </c:pt>
                <c:pt idx="969">
                  <c:v>-0.73228300000000002</c:v>
                </c:pt>
                <c:pt idx="970">
                  <c:v>-0.73353400000000002</c:v>
                </c:pt>
                <c:pt idx="971">
                  <c:v>-0.73541000000000001</c:v>
                </c:pt>
                <c:pt idx="972">
                  <c:v>-0.73697400000000002</c:v>
                </c:pt>
                <c:pt idx="973">
                  <c:v>-0.73885000000000001</c:v>
                </c:pt>
                <c:pt idx="974">
                  <c:v>-0.74072700000000002</c:v>
                </c:pt>
                <c:pt idx="975">
                  <c:v>-0.74229100000000003</c:v>
                </c:pt>
                <c:pt idx="976">
                  <c:v>-0.74354200000000004</c:v>
                </c:pt>
                <c:pt idx="977">
                  <c:v>-0.74416700000000002</c:v>
                </c:pt>
                <c:pt idx="978">
                  <c:v>-0.74541800000000003</c:v>
                </c:pt>
                <c:pt idx="979">
                  <c:v>-0.74666900000000003</c:v>
                </c:pt>
                <c:pt idx="980">
                  <c:v>-0.74792000000000003</c:v>
                </c:pt>
                <c:pt idx="981">
                  <c:v>-0.74917100000000003</c:v>
                </c:pt>
                <c:pt idx="982">
                  <c:v>-0.75010900000000003</c:v>
                </c:pt>
                <c:pt idx="983">
                  <c:v>-0.75104800000000005</c:v>
                </c:pt>
                <c:pt idx="984">
                  <c:v>-0.75198600000000004</c:v>
                </c:pt>
                <c:pt idx="985">
                  <c:v>-0.75292400000000004</c:v>
                </c:pt>
                <c:pt idx="986">
                  <c:v>-0.75480100000000006</c:v>
                </c:pt>
                <c:pt idx="987">
                  <c:v>-0.75667700000000004</c:v>
                </c:pt>
                <c:pt idx="988">
                  <c:v>-0.75855399999999995</c:v>
                </c:pt>
                <c:pt idx="989">
                  <c:v>-0.76043000000000005</c:v>
                </c:pt>
                <c:pt idx="990">
                  <c:v>-0.76230699999999996</c:v>
                </c:pt>
                <c:pt idx="991">
                  <c:v>-0.76387099999999997</c:v>
                </c:pt>
                <c:pt idx="992">
                  <c:v>-0.76574699999999996</c:v>
                </c:pt>
                <c:pt idx="993">
                  <c:v>-0.76731099999999997</c:v>
                </c:pt>
                <c:pt idx="994">
                  <c:v>-0.76918799999999998</c:v>
                </c:pt>
                <c:pt idx="995">
                  <c:v>-0.77106399999999997</c:v>
                </c:pt>
                <c:pt idx="996">
                  <c:v>-0.77356599999999998</c:v>
                </c:pt>
                <c:pt idx="997">
                  <c:v>-0.77606799999999998</c:v>
                </c:pt>
                <c:pt idx="998">
                  <c:v>-0.77856999999999998</c:v>
                </c:pt>
                <c:pt idx="999">
                  <c:v>-0.78107199999999999</c:v>
                </c:pt>
                <c:pt idx="1000">
                  <c:v>-0.78326099999999999</c:v>
                </c:pt>
                <c:pt idx="1001">
                  <c:v>-0.786076</c:v>
                </c:pt>
                <c:pt idx="1002">
                  <c:v>-0.78920400000000002</c:v>
                </c:pt>
                <c:pt idx="1003">
                  <c:v>-0.79170600000000002</c:v>
                </c:pt>
                <c:pt idx="1004">
                  <c:v>-0.79389500000000002</c:v>
                </c:pt>
                <c:pt idx="1005">
                  <c:v>-0.79671000000000003</c:v>
                </c:pt>
                <c:pt idx="1006">
                  <c:v>-0.79889900000000003</c:v>
                </c:pt>
                <c:pt idx="1007">
                  <c:v>-0.80108800000000002</c:v>
                </c:pt>
                <c:pt idx="1008">
                  <c:v>-0.80296500000000004</c:v>
                </c:pt>
                <c:pt idx="1009">
                  <c:v>-0.80484100000000003</c:v>
                </c:pt>
                <c:pt idx="1010">
                  <c:v>-0.80640500000000004</c:v>
                </c:pt>
                <c:pt idx="1011">
                  <c:v>-0.80796900000000005</c:v>
                </c:pt>
                <c:pt idx="1012">
                  <c:v>-0.80953299999999995</c:v>
                </c:pt>
                <c:pt idx="1013">
                  <c:v>-0.81078399999999995</c:v>
                </c:pt>
                <c:pt idx="1014">
                  <c:v>-0.81140900000000005</c:v>
                </c:pt>
                <c:pt idx="1015">
                  <c:v>-0.81203499999999995</c:v>
                </c:pt>
                <c:pt idx="1016">
                  <c:v>-0.81203499999999995</c:v>
                </c:pt>
                <c:pt idx="1017">
                  <c:v>-0.81266000000000005</c:v>
                </c:pt>
                <c:pt idx="1018">
                  <c:v>-0.81266000000000005</c:v>
                </c:pt>
                <c:pt idx="1019">
                  <c:v>-0.81266000000000005</c:v>
                </c:pt>
                <c:pt idx="1020">
                  <c:v>-0.81266000000000005</c:v>
                </c:pt>
                <c:pt idx="1021">
                  <c:v>-0.81172200000000005</c:v>
                </c:pt>
                <c:pt idx="1022">
                  <c:v>-0.81047100000000005</c:v>
                </c:pt>
                <c:pt idx="1023">
                  <c:v>-0.80922000000000005</c:v>
                </c:pt>
                <c:pt idx="1024">
                  <c:v>-0.80796900000000005</c:v>
                </c:pt>
                <c:pt idx="1025">
                  <c:v>-0.80640500000000004</c:v>
                </c:pt>
                <c:pt idx="1026">
                  <c:v>-0.80484100000000003</c:v>
                </c:pt>
                <c:pt idx="1027">
                  <c:v>-0.80327800000000005</c:v>
                </c:pt>
                <c:pt idx="1028">
                  <c:v>-0.80233900000000002</c:v>
                </c:pt>
                <c:pt idx="1029">
                  <c:v>-0.80108800000000002</c:v>
                </c:pt>
                <c:pt idx="1030">
                  <c:v>-0.79952500000000004</c:v>
                </c:pt>
                <c:pt idx="1031">
                  <c:v>-0.79827400000000004</c:v>
                </c:pt>
                <c:pt idx="1032">
                  <c:v>-0.79671000000000003</c:v>
                </c:pt>
                <c:pt idx="1033">
                  <c:v>-0.79545900000000003</c:v>
                </c:pt>
                <c:pt idx="1034">
                  <c:v>-0.79452100000000003</c:v>
                </c:pt>
                <c:pt idx="1035">
                  <c:v>-0.79452100000000003</c:v>
                </c:pt>
                <c:pt idx="1036">
                  <c:v>-0.79420800000000003</c:v>
                </c:pt>
                <c:pt idx="1037">
                  <c:v>-0.79358200000000001</c:v>
                </c:pt>
                <c:pt idx="1038">
                  <c:v>-0.79389500000000002</c:v>
                </c:pt>
                <c:pt idx="1039">
                  <c:v>-0.79389500000000002</c:v>
                </c:pt>
                <c:pt idx="1040">
                  <c:v>-0.79420800000000003</c:v>
                </c:pt>
                <c:pt idx="1041">
                  <c:v>-0.79514600000000002</c:v>
                </c:pt>
                <c:pt idx="1042">
                  <c:v>-0.79639700000000002</c:v>
                </c:pt>
                <c:pt idx="1043">
                  <c:v>-0.79764800000000002</c:v>
                </c:pt>
                <c:pt idx="1044">
                  <c:v>-0.79889900000000003</c:v>
                </c:pt>
                <c:pt idx="1045">
                  <c:v>-0.80046300000000004</c:v>
                </c:pt>
                <c:pt idx="1046">
                  <c:v>-0.80202700000000005</c:v>
                </c:pt>
                <c:pt idx="1047">
                  <c:v>-0.80359000000000003</c:v>
                </c:pt>
                <c:pt idx="1048">
                  <c:v>-0.80515400000000004</c:v>
                </c:pt>
                <c:pt idx="1049">
                  <c:v>-0.80765600000000004</c:v>
                </c:pt>
                <c:pt idx="1050">
                  <c:v>-0.81015800000000004</c:v>
                </c:pt>
                <c:pt idx="1051">
                  <c:v>-0.81203499999999995</c:v>
                </c:pt>
                <c:pt idx="1052">
                  <c:v>-0.81453699999999996</c:v>
                </c:pt>
                <c:pt idx="1053">
                  <c:v>-0.81703899999999996</c:v>
                </c:pt>
                <c:pt idx="1054">
                  <c:v>-0.81954099999999996</c:v>
                </c:pt>
                <c:pt idx="1055">
                  <c:v>-0.82141699999999995</c:v>
                </c:pt>
                <c:pt idx="1056">
                  <c:v>-0.82329399999999997</c:v>
                </c:pt>
                <c:pt idx="1057">
                  <c:v>-0.82516999999999996</c:v>
                </c:pt>
                <c:pt idx="1058">
                  <c:v>-0.82642099999999996</c:v>
                </c:pt>
                <c:pt idx="1059">
                  <c:v>-0.82798499999999997</c:v>
                </c:pt>
                <c:pt idx="1060">
                  <c:v>-0.82892399999999999</c:v>
                </c:pt>
                <c:pt idx="1061">
                  <c:v>-0.82986199999999999</c:v>
                </c:pt>
                <c:pt idx="1062">
                  <c:v>-0.83048699999999998</c:v>
                </c:pt>
                <c:pt idx="1063">
                  <c:v>-0.83111299999999999</c:v>
                </c:pt>
                <c:pt idx="1064">
                  <c:v>-0.83205099999999999</c:v>
                </c:pt>
                <c:pt idx="1065">
                  <c:v>-0.832677</c:v>
                </c:pt>
                <c:pt idx="1066">
                  <c:v>-0.83330199999999999</c:v>
                </c:pt>
                <c:pt idx="1067">
                  <c:v>-0.83361499999999999</c:v>
                </c:pt>
                <c:pt idx="1068">
                  <c:v>-0.83361499999999999</c:v>
                </c:pt>
                <c:pt idx="1069">
                  <c:v>-0.83330199999999999</c:v>
                </c:pt>
                <c:pt idx="1070">
                  <c:v>-0.83298899999999998</c:v>
                </c:pt>
                <c:pt idx="1071">
                  <c:v>-0.83298899999999998</c:v>
                </c:pt>
                <c:pt idx="1072">
                  <c:v>-0.83205099999999999</c:v>
                </c:pt>
                <c:pt idx="1073">
                  <c:v>-0.83111299999999999</c:v>
                </c:pt>
                <c:pt idx="1074">
                  <c:v>-0.830175</c:v>
                </c:pt>
                <c:pt idx="1075">
                  <c:v>-0.82861099999999999</c:v>
                </c:pt>
                <c:pt idx="1076">
                  <c:v>-0.82735999999999998</c:v>
                </c:pt>
                <c:pt idx="1077">
                  <c:v>-0.82579599999999997</c:v>
                </c:pt>
                <c:pt idx="1078">
                  <c:v>-0.82423199999999996</c:v>
                </c:pt>
                <c:pt idx="1079">
                  <c:v>-0.82266799999999995</c:v>
                </c:pt>
                <c:pt idx="1080">
                  <c:v>-0.82141699999999995</c:v>
                </c:pt>
                <c:pt idx="1081">
                  <c:v>-0.82079199999999997</c:v>
                </c:pt>
                <c:pt idx="1082">
                  <c:v>-0.82016599999999995</c:v>
                </c:pt>
                <c:pt idx="1083">
                  <c:v>-0.82016599999999995</c:v>
                </c:pt>
                <c:pt idx="1084">
                  <c:v>-0.81985399999999997</c:v>
                </c:pt>
                <c:pt idx="1085">
                  <c:v>-0.81954099999999996</c:v>
                </c:pt>
                <c:pt idx="1086">
                  <c:v>-0.81954099999999996</c:v>
                </c:pt>
                <c:pt idx="1087">
                  <c:v>-0.81954099999999996</c:v>
                </c:pt>
                <c:pt idx="1088">
                  <c:v>-0.81954099999999996</c:v>
                </c:pt>
                <c:pt idx="1089">
                  <c:v>-0.81954099999999996</c:v>
                </c:pt>
                <c:pt idx="1090">
                  <c:v>-0.82016599999999995</c:v>
                </c:pt>
                <c:pt idx="1091">
                  <c:v>-0.82110499999999997</c:v>
                </c:pt>
                <c:pt idx="1092">
                  <c:v>-0.82266799999999995</c:v>
                </c:pt>
                <c:pt idx="1093">
                  <c:v>-0.82423199999999996</c:v>
                </c:pt>
                <c:pt idx="1094">
                  <c:v>-0.82610899999999998</c:v>
                </c:pt>
                <c:pt idx="1095">
                  <c:v>-0.82829799999999998</c:v>
                </c:pt>
                <c:pt idx="1096">
                  <c:v>-0.83079999999999998</c:v>
                </c:pt>
                <c:pt idx="1097">
                  <c:v>-0.83361499999999999</c:v>
                </c:pt>
                <c:pt idx="1098">
                  <c:v>-0.83705499999999999</c:v>
                </c:pt>
                <c:pt idx="1099">
                  <c:v>-0.84018300000000001</c:v>
                </c:pt>
                <c:pt idx="1100">
                  <c:v>-0.844248</c:v>
                </c:pt>
                <c:pt idx="1101">
                  <c:v>-0.84800200000000003</c:v>
                </c:pt>
                <c:pt idx="1102">
                  <c:v>-0.85206700000000002</c:v>
                </c:pt>
                <c:pt idx="1103">
                  <c:v>-0.85582000000000003</c:v>
                </c:pt>
                <c:pt idx="1104">
                  <c:v>-0.85957300000000003</c:v>
                </c:pt>
                <c:pt idx="1105">
                  <c:v>-0.86332600000000004</c:v>
                </c:pt>
                <c:pt idx="1106">
                  <c:v>-0.86676699999999995</c:v>
                </c:pt>
                <c:pt idx="1107">
                  <c:v>-0.87083299999999997</c:v>
                </c:pt>
                <c:pt idx="1108">
                  <c:v>-0.87489799999999995</c:v>
                </c:pt>
                <c:pt idx="1109">
                  <c:v>-0.87833899999999998</c:v>
                </c:pt>
                <c:pt idx="1110">
                  <c:v>-0.88146599999999997</c:v>
                </c:pt>
                <c:pt idx="1111">
                  <c:v>-0.88428099999999998</c:v>
                </c:pt>
                <c:pt idx="1112">
                  <c:v>-0.887096</c:v>
                </c:pt>
                <c:pt idx="1113">
                  <c:v>-0.89022299999999999</c:v>
                </c:pt>
                <c:pt idx="1114">
                  <c:v>-0.89272499999999999</c:v>
                </c:pt>
                <c:pt idx="1115">
                  <c:v>-0.89554</c:v>
                </c:pt>
                <c:pt idx="1116">
                  <c:v>-0.89835500000000001</c:v>
                </c:pt>
                <c:pt idx="1117">
                  <c:v>-0.90085700000000002</c:v>
                </c:pt>
                <c:pt idx="1118">
                  <c:v>-0.90304600000000002</c:v>
                </c:pt>
                <c:pt idx="1119">
                  <c:v>-0.90492300000000003</c:v>
                </c:pt>
                <c:pt idx="1120">
                  <c:v>-0.90648700000000004</c:v>
                </c:pt>
                <c:pt idx="1121">
                  <c:v>-0.90679900000000002</c:v>
                </c:pt>
                <c:pt idx="1122">
                  <c:v>-0.90742500000000004</c:v>
                </c:pt>
                <c:pt idx="1123">
                  <c:v>-0.90773800000000004</c:v>
                </c:pt>
                <c:pt idx="1124">
                  <c:v>-0.90836300000000003</c:v>
                </c:pt>
                <c:pt idx="1125">
                  <c:v>-0.90898900000000005</c:v>
                </c:pt>
                <c:pt idx="1126">
                  <c:v>-0.90930100000000003</c:v>
                </c:pt>
                <c:pt idx="1127">
                  <c:v>-0.90930100000000003</c:v>
                </c:pt>
                <c:pt idx="1128">
                  <c:v>-0.90930100000000003</c:v>
                </c:pt>
                <c:pt idx="1129">
                  <c:v>-0.91024000000000005</c:v>
                </c:pt>
                <c:pt idx="1130">
                  <c:v>-0.91086500000000004</c:v>
                </c:pt>
                <c:pt idx="1131">
                  <c:v>-0.91180300000000003</c:v>
                </c:pt>
                <c:pt idx="1132">
                  <c:v>-0.91305400000000003</c:v>
                </c:pt>
                <c:pt idx="1133">
                  <c:v>-0.91399300000000006</c:v>
                </c:pt>
                <c:pt idx="1134">
                  <c:v>-0.91555600000000004</c:v>
                </c:pt>
                <c:pt idx="1135">
                  <c:v>-0.91743300000000005</c:v>
                </c:pt>
                <c:pt idx="1136">
                  <c:v>-0.91899699999999995</c:v>
                </c:pt>
                <c:pt idx="1137">
                  <c:v>-0.92118599999999995</c:v>
                </c:pt>
                <c:pt idx="1138">
                  <c:v>-0.92337499999999995</c:v>
                </c:pt>
                <c:pt idx="1139">
                  <c:v>-0.92650299999999997</c:v>
                </c:pt>
                <c:pt idx="1140">
                  <c:v>-0.92869199999999996</c:v>
                </c:pt>
                <c:pt idx="1141">
                  <c:v>-0.93213199999999996</c:v>
                </c:pt>
                <c:pt idx="1142">
                  <c:v>-0.93494699999999997</c:v>
                </c:pt>
                <c:pt idx="1143">
                  <c:v>-0.93807499999999999</c:v>
                </c:pt>
                <c:pt idx="1144">
                  <c:v>-0.94120199999999998</c:v>
                </c:pt>
                <c:pt idx="1145">
                  <c:v>-0.94464300000000001</c:v>
                </c:pt>
                <c:pt idx="1146">
                  <c:v>-0.94839600000000002</c:v>
                </c:pt>
                <c:pt idx="1147">
                  <c:v>-0.952461</c:v>
                </c:pt>
                <c:pt idx="1148">
                  <c:v>-0.95684000000000002</c:v>
                </c:pt>
                <c:pt idx="1149">
                  <c:v>-0.96059300000000003</c:v>
                </c:pt>
                <c:pt idx="1150">
                  <c:v>-0.96434600000000004</c:v>
                </c:pt>
                <c:pt idx="1151">
                  <c:v>-0.96778600000000004</c:v>
                </c:pt>
                <c:pt idx="1152">
                  <c:v>-0.96997599999999995</c:v>
                </c:pt>
                <c:pt idx="1153">
                  <c:v>-0.97247799999999995</c:v>
                </c:pt>
                <c:pt idx="1154">
                  <c:v>-0.97435400000000005</c:v>
                </c:pt>
                <c:pt idx="1155">
                  <c:v>-0.97560500000000006</c:v>
                </c:pt>
                <c:pt idx="1156">
                  <c:v>-0.97654300000000005</c:v>
                </c:pt>
                <c:pt idx="1157">
                  <c:v>-0.97685599999999995</c:v>
                </c:pt>
                <c:pt idx="1158">
                  <c:v>-0.97685599999999995</c:v>
                </c:pt>
                <c:pt idx="1159">
                  <c:v>-0.97654300000000005</c:v>
                </c:pt>
                <c:pt idx="1160">
                  <c:v>-0.97623099999999996</c:v>
                </c:pt>
                <c:pt idx="1161">
                  <c:v>-0.97529200000000005</c:v>
                </c:pt>
                <c:pt idx="1162">
                  <c:v>-0.97404100000000005</c:v>
                </c:pt>
                <c:pt idx="1163">
                  <c:v>-0.97247799999999995</c:v>
                </c:pt>
                <c:pt idx="1164">
                  <c:v>-0.97028800000000004</c:v>
                </c:pt>
                <c:pt idx="1165">
                  <c:v>-0.96778600000000004</c:v>
                </c:pt>
                <c:pt idx="1166">
                  <c:v>-0.96497200000000005</c:v>
                </c:pt>
                <c:pt idx="1167">
                  <c:v>-0.96184400000000003</c:v>
                </c:pt>
                <c:pt idx="1168">
                  <c:v>-0.95840400000000003</c:v>
                </c:pt>
                <c:pt idx="1169">
                  <c:v>-0.95496300000000001</c:v>
                </c:pt>
                <c:pt idx="1170">
                  <c:v>-0.95152300000000001</c:v>
                </c:pt>
                <c:pt idx="1171">
                  <c:v>-0.94839600000000002</c:v>
                </c:pt>
                <c:pt idx="1172">
                  <c:v>-0.945581</c:v>
                </c:pt>
                <c:pt idx="1173">
                  <c:v>-0.94245299999999999</c:v>
                </c:pt>
                <c:pt idx="1174">
                  <c:v>-0.93963799999999997</c:v>
                </c:pt>
                <c:pt idx="1175">
                  <c:v>-0.93682399999999999</c:v>
                </c:pt>
                <c:pt idx="1176">
                  <c:v>-0.93432199999999999</c:v>
                </c:pt>
                <c:pt idx="1177">
                  <c:v>-0.93181999999999998</c:v>
                </c:pt>
                <c:pt idx="1178">
                  <c:v>-0.92962999999999996</c:v>
                </c:pt>
                <c:pt idx="1179">
                  <c:v>-0.92775399999999997</c:v>
                </c:pt>
                <c:pt idx="1180">
                  <c:v>-0.92650299999999997</c:v>
                </c:pt>
                <c:pt idx="1181">
                  <c:v>-0.92556499999999997</c:v>
                </c:pt>
                <c:pt idx="1182">
                  <c:v>-0.92556499999999997</c:v>
                </c:pt>
                <c:pt idx="1183">
                  <c:v>-0.92556499999999997</c:v>
                </c:pt>
                <c:pt idx="1184">
                  <c:v>-0.92650299999999997</c:v>
                </c:pt>
                <c:pt idx="1185">
                  <c:v>-0.92744099999999996</c:v>
                </c:pt>
                <c:pt idx="1186">
                  <c:v>-0.92900499999999997</c:v>
                </c:pt>
                <c:pt idx="1187">
                  <c:v>-0.93088099999999996</c:v>
                </c:pt>
                <c:pt idx="1188">
                  <c:v>-0.93275799999999998</c:v>
                </c:pt>
                <c:pt idx="1189">
                  <c:v>-0.93494699999999997</c:v>
                </c:pt>
                <c:pt idx="1190">
                  <c:v>-0.93744899999999998</c:v>
                </c:pt>
                <c:pt idx="1191">
                  <c:v>-0.94026399999999999</c:v>
                </c:pt>
                <c:pt idx="1192">
                  <c:v>-0.94214100000000001</c:v>
                </c:pt>
                <c:pt idx="1193">
                  <c:v>-0.94495499999999999</c:v>
                </c:pt>
                <c:pt idx="1194">
                  <c:v>-0.94683200000000001</c:v>
                </c:pt>
                <c:pt idx="1195">
                  <c:v>-0.948708</c:v>
                </c:pt>
                <c:pt idx="1196">
                  <c:v>-0.95058500000000001</c:v>
                </c:pt>
                <c:pt idx="1197">
                  <c:v>-0.95277400000000001</c:v>
                </c:pt>
                <c:pt idx="1198">
                  <c:v>-0.95527600000000001</c:v>
                </c:pt>
                <c:pt idx="1199">
                  <c:v>-0.95652700000000002</c:v>
                </c:pt>
                <c:pt idx="1200">
                  <c:v>-0.95746500000000001</c:v>
                </c:pt>
                <c:pt idx="1201">
                  <c:v>-0.95777800000000002</c:v>
                </c:pt>
                <c:pt idx="1202">
                  <c:v>-0.95715300000000003</c:v>
                </c:pt>
                <c:pt idx="1203">
                  <c:v>-0.95590200000000003</c:v>
                </c:pt>
                <c:pt idx="1204">
                  <c:v>-0.95402500000000001</c:v>
                </c:pt>
                <c:pt idx="1205">
                  <c:v>-0.95214900000000002</c:v>
                </c:pt>
                <c:pt idx="1206">
                  <c:v>-0.949959</c:v>
                </c:pt>
                <c:pt idx="1207">
                  <c:v>-0.94683200000000001</c:v>
                </c:pt>
                <c:pt idx="1208">
                  <c:v>-0.94370399999999999</c:v>
                </c:pt>
                <c:pt idx="1209">
                  <c:v>-0.94026399999999999</c:v>
                </c:pt>
                <c:pt idx="1210">
                  <c:v>-0.93682399999999999</c:v>
                </c:pt>
                <c:pt idx="1211">
                  <c:v>-0.93244499999999997</c:v>
                </c:pt>
                <c:pt idx="1212">
                  <c:v>-0.92900499999999997</c:v>
                </c:pt>
                <c:pt idx="1213">
                  <c:v>-0.92462599999999995</c:v>
                </c:pt>
                <c:pt idx="1214">
                  <c:v>-0.92087300000000005</c:v>
                </c:pt>
                <c:pt idx="1215">
                  <c:v>-0.91743300000000005</c:v>
                </c:pt>
                <c:pt idx="1216">
                  <c:v>-0.91399300000000006</c:v>
                </c:pt>
                <c:pt idx="1217">
                  <c:v>-0.91055200000000003</c:v>
                </c:pt>
                <c:pt idx="1218">
                  <c:v>-0.90648700000000004</c:v>
                </c:pt>
                <c:pt idx="1219">
                  <c:v>-0.90367200000000003</c:v>
                </c:pt>
                <c:pt idx="1220">
                  <c:v>-0.90117000000000003</c:v>
                </c:pt>
                <c:pt idx="1221">
                  <c:v>-0.89898</c:v>
                </c:pt>
                <c:pt idx="1222">
                  <c:v>-0.89710400000000001</c:v>
                </c:pt>
                <c:pt idx="1223">
                  <c:v>-0.896478</c:v>
                </c:pt>
                <c:pt idx="1224">
                  <c:v>-0.89616600000000002</c:v>
                </c:pt>
                <c:pt idx="1225">
                  <c:v>-0.89585300000000001</c:v>
                </c:pt>
                <c:pt idx="1226">
                  <c:v>-0.89616600000000002</c:v>
                </c:pt>
                <c:pt idx="1227">
                  <c:v>-0.89710400000000001</c:v>
                </c:pt>
                <c:pt idx="1228">
                  <c:v>-0.89866800000000002</c:v>
                </c:pt>
                <c:pt idx="1229">
                  <c:v>-0.89991900000000002</c:v>
                </c:pt>
                <c:pt idx="1230">
                  <c:v>-0.90179500000000001</c:v>
                </c:pt>
                <c:pt idx="1231">
                  <c:v>-0.90398500000000004</c:v>
                </c:pt>
                <c:pt idx="1232">
                  <c:v>-0.90679900000000002</c:v>
                </c:pt>
                <c:pt idx="1233">
                  <c:v>-0.90992700000000004</c:v>
                </c:pt>
                <c:pt idx="1234">
                  <c:v>-0.91399300000000006</c:v>
                </c:pt>
                <c:pt idx="1235">
                  <c:v>-0.91805800000000004</c:v>
                </c:pt>
                <c:pt idx="1236">
                  <c:v>-0.92243699999999995</c:v>
                </c:pt>
                <c:pt idx="1237">
                  <c:v>-0.92712799999999995</c:v>
                </c:pt>
                <c:pt idx="1238">
                  <c:v>-0.93244499999999997</c:v>
                </c:pt>
                <c:pt idx="1239">
                  <c:v>-0.93682399999999999</c:v>
                </c:pt>
                <c:pt idx="1240">
                  <c:v>-0.94151499999999999</c:v>
                </c:pt>
                <c:pt idx="1241">
                  <c:v>-0.94589400000000001</c:v>
                </c:pt>
                <c:pt idx="1242">
                  <c:v>-0.949959</c:v>
                </c:pt>
                <c:pt idx="1243">
                  <c:v>-0.953712</c:v>
                </c:pt>
                <c:pt idx="1244">
                  <c:v>-0.95684000000000002</c:v>
                </c:pt>
                <c:pt idx="1245">
                  <c:v>-0.95996800000000004</c:v>
                </c:pt>
                <c:pt idx="1246">
                  <c:v>-0.96215700000000004</c:v>
                </c:pt>
                <c:pt idx="1247">
                  <c:v>-0.96372100000000005</c:v>
                </c:pt>
                <c:pt idx="1248">
                  <c:v>-0.96528400000000003</c:v>
                </c:pt>
                <c:pt idx="1249">
                  <c:v>-0.96684800000000004</c:v>
                </c:pt>
                <c:pt idx="1250">
                  <c:v>-0.96747399999999995</c:v>
                </c:pt>
                <c:pt idx="1251">
                  <c:v>-0.96778600000000004</c:v>
                </c:pt>
                <c:pt idx="1252">
                  <c:v>-0.96778600000000004</c:v>
                </c:pt>
                <c:pt idx="1253">
                  <c:v>-0.96716100000000005</c:v>
                </c:pt>
                <c:pt idx="1254">
                  <c:v>-0.96528400000000003</c:v>
                </c:pt>
                <c:pt idx="1255">
                  <c:v>-0.96247000000000005</c:v>
                </c:pt>
                <c:pt idx="1256">
                  <c:v>-0.95965500000000004</c:v>
                </c:pt>
                <c:pt idx="1257">
                  <c:v>-0.95621400000000001</c:v>
                </c:pt>
                <c:pt idx="1258">
                  <c:v>-0.95214900000000002</c:v>
                </c:pt>
                <c:pt idx="1259">
                  <c:v>-0.948708</c:v>
                </c:pt>
                <c:pt idx="1260">
                  <c:v>-0.94464300000000001</c:v>
                </c:pt>
                <c:pt idx="1261">
                  <c:v>-0.94089</c:v>
                </c:pt>
                <c:pt idx="1262">
                  <c:v>-0.93744899999999998</c:v>
                </c:pt>
                <c:pt idx="1263">
                  <c:v>-0.93369599999999997</c:v>
                </c:pt>
                <c:pt idx="1264">
                  <c:v>-0.93119399999999997</c:v>
                </c:pt>
                <c:pt idx="1265">
                  <c:v>-0.92837899999999995</c:v>
                </c:pt>
                <c:pt idx="1266">
                  <c:v>-0.92618999999999996</c:v>
                </c:pt>
                <c:pt idx="1267">
                  <c:v>-0.92462599999999995</c:v>
                </c:pt>
                <c:pt idx="1268">
                  <c:v>-0.92274999999999996</c:v>
                </c:pt>
                <c:pt idx="1269">
                  <c:v>-0.92212400000000005</c:v>
                </c:pt>
                <c:pt idx="1270">
                  <c:v>-0.92181199999999996</c:v>
                </c:pt>
                <c:pt idx="1271">
                  <c:v>-0.92212400000000005</c:v>
                </c:pt>
                <c:pt idx="1272">
                  <c:v>-0.92274999999999996</c:v>
                </c:pt>
                <c:pt idx="1273">
                  <c:v>-0.92368799999999995</c:v>
                </c:pt>
                <c:pt idx="1274">
                  <c:v>-0.92525199999999996</c:v>
                </c:pt>
                <c:pt idx="1275">
                  <c:v>-0.92775399999999997</c:v>
                </c:pt>
                <c:pt idx="1276">
                  <c:v>-0.93088099999999996</c:v>
                </c:pt>
                <c:pt idx="1277">
                  <c:v>-0.93338299999999996</c:v>
                </c:pt>
                <c:pt idx="1278">
                  <c:v>-0.93651099999999998</c:v>
                </c:pt>
                <c:pt idx="1279">
                  <c:v>-0.93995099999999998</c:v>
                </c:pt>
                <c:pt idx="1280">
                  <c:v>-0.94339200000000001</c:v>
                </c:pt>
                <c:pt idx="1281">
                  <c:v>-0.94683200000000001</c:v>
                </c:pt>
                <c:pt idx="1282">
                  <c:v>-0.95058500000000001</c:v>
                </c:pt>
                <c:pt idx="1283">
                  <c:v>-0.95465100000000003</c:v>
                </c:pt>
                <c:pt idx="1284">
                  <c:v>-0.95746500000000001</c:v>
                </c:pt>
                <c:pt idx="1285">
                  <c:v>-0.96090600000000004</c:v>
                </c:pt>
                <c:pt idx="1286">
                  <c:v>-0.96434600000000004</c:v>
                </c:pt>
                <c:pt idx="1287">
                  <c:v>-0.96716100000000005</c:v>
                </c:pt>
                <c:pt idx="1288">
                  <c:v>-0.96997599999999995</c:v>
                </c:pt>
                <c:pt idx="1289">
                  <c:v>-0.97153900000000004</c:v>
                </c:pt>
                <c:pt idx="1290">
                  <c:v>-0.97279000000000004</c:v>
                </c:pt>
                <c:pt idx="1291">
                  <c:v>-0.97341599999999995</c:v>
                </c:pt>
                <c:pt idx="1292">
                  <c:v>-0.97310300000000005</c:v>
                </c:pt>
                <c:pt idx="1293">
                  <c:v>-0.97247799999999995</c:v>
                </c:pt>
                <c:pt idx="1294">
                  <c:v>-0.97185200000000005</c:v>
                </c:pt>
                <c:pt idx="1295">
                  <c:v>-0.97060100000000005</c:v>
                </c:pt>
                <c:pt idx="1296">
                  <c:v>-0.96841200000000005</c:v>
                </c:pt>
                <c:pt idx="1297">
                  <c:v>-0.96653500000000003</c:v>
                </c:pt>
                <c:pt idx="1298">
                  <c:v>-0.96372100000000005</c:v>
                </c:pt>
                <c:pt idx="1299">
                  <c:v>-0.96028000000000002</c:v>
                </c:pt>
                <c:pt idx="1300">
                  <c:v>-0.95652700000000002</c:v>
                </c:pt>
                <c:pt idx="1301">
                  <c:v>-0.95308700000000002</c:v>
                </c:pt>
                <c:pt idx="1302">
                  <c:v>-0.94933400000000001</c:v>
                </c:pt>
                <c:pt idx="1303">
                  <c:v>-0.945268</c:v>
                </c:pt>
                <c:pt idx="1304">
                  <c:v>-0.941828</c:v>
                </c:pt>
                <c:pt idx="1305">
                  <c:v>-0.93838699999999997</c:v>
                </c:pt>
                <c:pt idx="1306">
                  <c:v>-0.93494699999999997</c:v>
                </c:pt>
                <c:pt idx="1307">
                  <c:v>-0.93181999999999998</c:v>
                </c:pt>
                <c:pt idx="1308">
                  <c:v>-0.92837899999999995</c:v>
                </c:pt>
                <c:pt idx="1309">
                  <c:v>-0.92556499999999997</c:v>
                </c:pt>
                <c:pt idx="1310">
                  <c:v>-0.92337499999999995</c:v>
                </c:pt>
                <c:pt idx="1311">
                  <c:v>-0.92181199999999996</c:v>
                </c:pt>
                <c:pt idx="1312">
                  <c:v>-0.92056000000000004</c:v>
                </c:pt>
                <c:pt idx="1313">
                  <c:v>-0.91993499999999995</c:v>
                </c:pt>
                <c:pt idx="1314">
                  <c:v>-0.91930900000000004</c:v>
                </c:pt>
                <c:pt idx="1315">
                  <c:v>-0.91930900000000004</c:v>
                </c:pt>
                <c:pt idx="1316">
                  <c:v>-0.91962200000000005</c:v>
                </c:pt>
                <c:pt idx="1317">
                  <c:v>-0.92087300000000005</c:v>
                </c:pt>
                <c:pt idx="1318">
                  <c:v>-0.92243699999999995</c:v>
                </c:pt>
                <c:pt idx="1319">
                  <c:v>-0.92462599999999995</c:v>
                </c:pt>
                <c:pt idx="1320">
                  <c:v>-0.92744099999999996</c:v>
                </c:pt>
                <c:pt idx="1321">
                  <c:v>-0.93025599999999997</c:v>
                </c:pt>
                <c:pt idx="1322">
                  <c:v>-0.93338299999999996</c:v>
                </c:pt>
                <c:pt idx="1323">
                  <c:v>-0.93713599999999997</c:v>
                </c:pt>
                <c:pt idx="1324">
                  <c:v>-0.94120199999999998</c:v>
                </c:pt>
                <c:pt idx="1325">
                  <c:v>-0.94464300000000001</c:v>
                </c:pt>
                <c:pt idx="1326">
                  <c:v>-0.948708</c:v>
                </c:pt>
                <c:pt idx="1327">
                  <c:v>-0.952461</c:v>
                </c:pt>
                <c:pt idx="1328">
                  <c:v>-0.95621400000000001</c:v>
                </c:pt>
                <c:pt idx="1329">
                  <c:v>-0.95965500000000004</c:v>
                </c:pt>
                <c:pt idx="1330">
                  <c:v>-0.96309500000000003</c:v>
                </c:pt>
                <c:pt idx="1331">
                  <c:v>-0.96622300000000005</c:v>
                </c:pt>
                <c:pt idx="1332">
                  <c:v>-0.96966300000000005</c:v>
                </c:pt>
                <c:pt idx="1333">
                  <c:v>-0.97247799999999995</c:v>
                </c:pt>
                <c:pt idx="1334">
                  <c:v>-0.97529200000000005</c:v>
                </c:pt>
                <c:pt idx="1335">
                  <c:v>-0.97810699999999995</c:v>
                </c:pt>
                <c:pt idx="1336">
                  <c:v>-0.98029699999999997</c:v>
                </c:pt>
                <c:pt idx="1337">
                  <c:v>-0.98185999999999996</c:v>
                </c:pt>
                <c:pt idx="1338">
                  <c:v>-0.98373699999999997</c:v>
                </c:pt>
                <c:pt idx="1339">
                  <c:v>-0.98498799999999997</c:v>
                </c:pt>
                <c:pt idx="1340">
                  <c:v>-0.98623899999999998</c:v>
                </c:pt>
                <c:pt idx="1341">
                  <c:v>-0.98780299999999999</c:v>
                </c:pt>
                <c:pt idx="1342">
                  <c:v>-0.98905399999999999</c:v>
                </c:pt>
                <c:pt idx="1343">
                  <c:v>-0.98936599999999997</c:v>
                </c:pt>
                <c:pt idx="1344">
                  <c:v>-0.98874099999999998</c:v>
                </c:pt>
                <c:pt idx="1345">
                  <c:v>-0.98811499999999997</c:v>
                </c:pt>
                <c:pt idx="1346">
                  <c:v>-0.98686399999999996</c:v>
                </c:pt>
                <c:pt idx="1347">
                  <c:v>-0.98655199999999998</c:v>
                </c:pt>
                <c:pt idx="1348">
                  <c:v>-0.98592599999999997</c:v>
                </c:pt>
                <c:pt idx="1349">
                  <c:v>-0.98498799999999997</c:v>
                </c:pt>
                <c:pt idx="1350">
                  <c:v>-0.98342399999999996</c:v>
                </c:pt>
                <c:pt idx="1351">
                  <c:v>-0.98217299999999996</c:v>
                </c:pt>
                <c:pt idx="1352">
                  <c:v>-0.98092199999999996</c:v>
                </c:pt>
                <c:pt idx="1353">
                  <c:v>-0.97967099999999996</c:v>
                </c:pt>
                <c:pt idx="1354">
                  <c:v>-0.97904599999999997</c:v>
                </c:pt>
                <c:pt idx="1355">
                  <c:v>-0.97779400000000005</c:v>
                </c:pt>
                <c:pt idx="1356">
                  <c:v>-0.97716899999999995</c:v>
                </c:pt>
                <c:pt idx="1357">
                  <c:v>-0.97716899999999995</c:v>
                </c:pt>
                <c:pt idx="1358">
                  <c:v>-0.97623099999999996</c:v>
                </c:pt>
                <c:pt idx="1359">
                  <c:v>-0.97591799999999995</c:v>
                </c:pt>
                <c:pt idx="1360">
                  <c:v>-0.97529200000000005</c:v>
                </c:pt>
                <c:pt idx="1361">
                  <c:v>-0.97497999999999996</c:v>
                </c:pt>
                <c:pt idx="1362">
                  <c:v>-0.97435400000000005</c:v>
                </c:pt>
                <c:pt idx="1363">
                  <c:v>-0.97435400000000005</c:v>
                </c:pt>
                <c:pt idx="1364">
                  <c:v>-0.97497999999999996</c:v>
                </c:pt>
                <c:pt idx="1365">
                  <c:v>-0.97591799999999995</c:v>
                </c:pt>
                <c:pt idx="1366">
                  <c:v>-0.97654300000000005</c:v>
                </c:pt>
                <c:pt idx="1367">
                  <c:v>-0.97654300000000005</c:v>
                </c:pt>
                <c:pt idx="1368">
                  <c:v>-0.97685599999999995</c:v>
                </c:pt>
                <c:pt idx="1369">
                  <c:v>-0.97748199999999996</c:v>
                </c:pt>
                <c:pt idx="1370">
                  <c:v>-0.97810699999999995</c:v>
                </c:pt>
                <c:pt idx="1371">
                  <c:v>-0.97810699999999995</c:v>
                </c:pt>
                <c:pt idx="1372">
                  <c:v>-0.97841999999999996</c:v>
                </c:pt>
                <c:pt idx="1373">
                  <c:v>-0.97873299999999996</c:v>
                </c:pt>
                <c:pt idx="1374">
                  <c:v>-0.97841999999999996</c:v>
                </c:pt>
                <c:pt idx="1375">
                  <c:v>-0.97810699999999995</c:v>
                </c:pt>
                <c:pt idx="1376">
                  <c:v>-0.97779400000000005</c:v>
                </c:pt>
                <c:pt idx="1377">
                  <c:v>-0.97748199999999996</c:v>
                </c:pt>
                <c:pt idx="1378">
                  <c:v>-0.97779400000000005</c:v>
                </c:pt>
                <c:pt idx="1379">
                  <c:v>-0.97810699999999995</c:v>
                </c:pt>
                <c:pt idx="1380">
                  <c:v>-0.97841999999999996</c:v>
                </c:pt>
                <c:pt idx="1381">
                  <c:v>-0.97779400000000005</c:v>
                </c:pt>
                <c:pt idx="1382">
                  <c:v>-0.97748199999999996</c:v>
                </c:pt>
                <c:pt idx="1383">
                  <c:v>-0.97748199999999996</c:v>
                </c:pt>
                <c:pt idx="1384">
                  <c:v>-0.97685599999999995</c:v>
                </c:pt>
                <c:pt idx="1385">
                  <c:v>-0.97623099999999996</c:v>
                </c:pt>
                <c:pt idx="1386">
                  <c:v>-0.97560500000000006</c:v>
                </c:pt>
                <c:pt idx="1387">
                  <c:v>-0.97591799999999995</c:v>
                </c:pt>
                <c:pt idx="1388">
                  <c:v>-0.97623099999999996</c:v>
                </c:pt>
                <c:pt idx="1389">
                  <c:v>-0.97623099999999996</c:v>
                </c:pt>
                <c:pt idx="1390">
                  <c:v>-0.97685599999999995</c:v>
                </c:pt>
                <c:pt idx="1391">
                  <c:v>-0.97810699999999995</c:v>
                </c:pt>
                <c:pt idx="1392">
                  <c:v>-0.97935799999999995</c:v>
                </c:pt>
                <c:pt idx="1393">
                  <c:v>-0.98092199999999996</c:v>
                </c:pt>
                <c:pt idx="1394">
                  <c:v>-0.98248599999999997</c:v>
                </c:pt>
                <c:pt idx="1395">
                  <c:v>-0.98404999999999998</c:v>
                </c:pt>
                <c:pt idx="1396">
                  <c:v>-0.98530099999999998</c:v>
                </c:pt>
                <c:pt idx="1397">
                  <c:v>-0.98623899999999998</c:v>
                </c:pt>
                <c:pt idx="1398">
                  <c:v>-0.98780299999999999</c:v>
                </c:pt>
                <c:pt idx="1399">
                  <c:v>-0.98874099999999998</c:v>
                </c:pt>
                <c:pt idx="1400">
                  <c:v>-0.98967899999999998</c:v>
                </c:pt>
                <c:pt idx="1401">
                  <c:v>-0.99061699999999997</c:v>
                </c:pt>
                <c:pt idx="1402">
                  <c:v>-0.99186799999999997</c:v>
                </c:pt>
                <c:pt idx="1403">
                  <c:v>-0.99311899999999997</c:v>
                </c:pt>
                <c:pt idx="1404">
                  <c:v>-0.99468299999999998</c:v>
                </c:pt>
                <c:pt idx="1405">
                  <c:v>-0.99624699999999999</c:v>
                </c:pt>
                <c:pt idx="1406">
                  <c:v>-0.997811</c:v>
                </c:pt>
                <c:pt idx="1407">
                  <c:v>-0.99906200000000001</c:v>
                </c:pt>
                <c:pt idx="1408">
                  <c:v>-1</c:v>
                </c:pt>
                <c:pt idx="1409">
                  <c:v>-1.0015639999999999</c:v>
                </c:pt>
                <c:pt idx="1410">
                  <c:v>-1.002502</c:v>
                </c:pt>
                <c:pt idx="1411">
                  <c:v>-1.002815</c:v>
                </c:pt>
                <c:pt idx="1412">
                  <c:v>-1.002815</c:v>
                </c:pt>
                <c:pt idx="1413">
                  <c:v>-1.002815</c:v>
                </c:pt>
                <c:pt idx="1414">
                  <c:v>-1.002502</c:v>
                </c:pt>
                <c:pt idx="1415">
                  <c:v>-1.002815</c:v>
                </c:pt>
                <c:pt idx="1416">
                  <c:v>-1.002815</c:v>
                </c:pt>
                <c:pt idx="1417">
                  <c:v>-1.002815</c:v>
                </c:pt>
                <c:pt idx="1418">
                  <c:v>-1.0018769999999999</c:v>
                </c:pt>
                <c:pt idx="1419">
                  <c:v>-1.0009380000000001</c:v>
                </c:pt>
                <c:pt idx="1420">
                  <c:v>-1</c:v>
                </c:pt>
                <c:pt idx="1421">
                  <c:v>-0.99937500000000001</c:v>
                </c:pt>
                <c:pt idx="1422">
                  <c:v>-0.99812299999999998</c:v>
                </c:pt>
                <c:pt idx="1423">
                  <c:v>-0.99656</c:v>
                </c:pt>
                <c:pt idx="1424">
                  <c:v>-0.99499599999999999</c:v>
                </c:pt>
                <c:pt idx="1425">
                  <c:v>-0.99343199999999998</c:v>
                </c:pt>
                <c:pt idx="1426">
                  <c:v>-0.99155599999999999</c:v>
                </c:pt>
                <c:pt idx="1427">
                  <c:v>-0.98967899999999998</c:v>
                </c:pt>
                <c:pt idx="1428">
                  <c:v>-0.98780299999999999</c:v>
                </c:pt>
                <c:pt idx="1429">
                  <c:v>-0.98530099999999998</c:v>
                </c:pt>
                <c:pt idx="1430">
                  <c:v>-0.98279899999999998</c:v>
                </c:pt>
                <c:pt idx="1431">
                  <c:v>-0.98060899999999995</c:v>
                </c:pt>
                <c:pt idx="1432">
                  <c:v>-0.97873299999999996</c:v>
                </c:pt>
                <c:pt idx="1433">
                  <c:v>-0.97654300000000005</c:v>
                </c:pt>
                <c:pt idx="1434">
                  <c:v>-0.97466699999999995</c:v>
                </c:pt>
                <c:pt idx="1435">
                  <c:v>-0.97247799999999995</c:v>
                </c:pt>
                <c:pt idx="1436">
                  <c:v>-0.97091400000000005</c:v>
                </c:pt>
                <c:pt idx="1437">
                  <c:v>-0.96903700000000004</c:v>
                </c:pt>
                <c:pt idx="1438">
                  <c:v>-0.96716100000000005</c:v>
                </c:pt>
                <c:pt idx="1439">
                  <c:v>-0.96622300000000005</c:v>
                </c:pt>
                <c:pt idx="1440">
                  <c:v>-0.96465900000000004</c:v>
                </c:pt>
                <c:pt idx="1441">
                  <c:v>-0.96278200000000003</c:v>
                </c:pt>
                <c:pt idx="1442">
                  <c:v>-0.96121900000000005</c:v>
                </c:pt>
                <c:pt idx="1443">
                  <c:v>-0.95934200000000003</c:v>
                </c:pt>
                <c:pt idx="1444">
                  <c:v>-0.95746500000000001</c:v>
                </c:pt>
                <c:pt idx="1445">
                  <c:v>-0.95558900000000002</c:v>
                </c:pt>
                <c:pt idx="1446">
                  <c:v>-0.95465100000000003</c:v>
                </c:pt>
                <c:pt idx="1447">
                  <c:v>-0.95308700000000002</c:v>
                </c:pt>
                <c:pt idx="1448">
                  <c:v>-0.95183600000000002</c:v>
                </c:pt>
                <c:pt idx="1449">
                  <c:v>-0.95121</c:v>
                </c:pt>
                <c:pt idx="1450">
                  <c:v>-0.95089800000000002</c:v>
                </c:pt>
                <c:pt idx="1451">
                  <c:v>-0.95027200000000001</c:v>
                </c:pt>
                <c:pt idx="1452">
                  <c:v>-0.94964700000000002</c:v>
                </c:pt>
                <c:pt idx="1453">
                  <c:v>-0.948708</c:v>
                </c:pt>
                <c:pt idx="1454">
                  <c:v>-0.94839600000000002</c:v>
                </c:pt>
                <c:pt idx="1455">
                  <c:v>-0.94808300000000001</c:v>
                </c:pt>
                <c:pt idx="1456">
                  <c:v>-0.94777</c:v>
                </c:pt>
                <c:pt idx="1457">
                  <c:v>-0.94777</c:v>
                </c:pt>
                <c:pt idx="1458">
                  <c:v>-0.94839600000000002</c:v>
                </c:pt>
                <c:pt idx="1459">
                  <c:v>-0.94839600000000002</c:v>
                </c:pt>
                <c:pt idx="1460">
                  <c:v>-0.94933400000000001</c:v>
                </c:pt>
                <c:pt idx="1461">
                  <c:v>-0.95089800000000002</c:v>
                </c:pt>
                <c:pt idx="1462">
                  <c:v>-0.952461</c:v>
                </c:pt>
                <c:pt idx="1463">
                  <c:v>-0.95402500000000001</c:v>
                </c:pt>
                <c:pt idx="1464">
                  <c:v>-0.95558900000000002</c:v>
                </c:pt>
                <c:pt idx="1465">
                  <c:v>-0.95715300000000003</c:v>
                </c:pt>
                <c:pt idx="1466">
                  <c:v>-0.95809100000000003</c:v>
                </c:pt>
                <c:pt idx="1467">
                  <c:v>-0.95902900000000002</c:v>
                </c:pt>
                <c:pt idx="1468">
                  <c:v>-0.96028000000000002</c:v>
                </c:pt>
                <c:pt idx="1469">
                  <c:v>-0.96153100000000002</c:v>
                </c:pt>
                <c:pt idx="1470">
                  <c:v>-0.96278200000000003</c:v>
                </c:pt>
                <c:pt idx="1471">
                  <c:v>-0.96434600000000004</c:v>
                </c:pt>
                <c:pt idx="1472">
                  <c:v>-0.96591000000000005</c:v>
                </c:pt>
                <c:pt idx="1473">
                  <c:v>-0.96809900000000004</c:v>
                </c:pt>
                <c:pt idx="1474">
                  <c:v>-0.96935000000000004</c:v>
                </c:pt>
                <c:pt idx="1475">
                  <c:v>-0.97091400000000005</c:v>
                </c:pt>
                <c:pt idx="1476">
                  <c:v>-0.97247799999999995</c:v>
                </c:pt>
                <c:pt idx="1477">
                  <c:v>-0.97435400000000005</c:v>
                </c:pt>
                <c:pt idx="1478">
                  <c:v>-0.97591799999999995</c:v>
                </c:pt>
                <c:pt idx="1479">
                  <c:v>-0.97779400000000005</c:v>
                </c:pt>
                <c:pt idx="1480">
                  <c:v>-0.97904599999999997</c:v>
                </c:pt>
                <c:pt idx="1481">
                  <c:v>-0.98029699999999997</c:v>
                </c:pt>
                <c:pt idx="1482">
                  <c:v>-0.98185999999999996</c:v>
                </c:pt>
                <c:pt idx="1483">
                  <c:v>-0.98436199999999996</c:v>
                </c:pt>
                <c:pt idx="1484">
                  <c:v>-0.98655199999999998</c:v>
                </c:pt>
                <c:pt idx="1485">
                  <c:v>-0.98874099999999998</c:v>
                </c:pt>
                <c:pt idx="1486">
                  <c:v>-0.99124299999999999</c:v>
                </c:pt>
                <c:pt idx="1487">
                  <c:v>-0.99374499999999999</c:v>
                </c:pt>
                <c:pt idx="1488">
                  <c:v>-0.99624699999999999</c:v>
                </c:pt>
                <c:pt idx="1489">
                  <c:v>-0.99812299999999998</c:v>
                </c:pt>
                <c:pt idx="1490">
                  <c:v>-1.000313</c:v>
                </c:pt>
                <c:pt idx="1491">
                  <c:v>-1.0015639999999999</c:v>
                </c:pt>
                <c:pt idx="1492">
                  <c:v>-1.002815</c:v>
                </c:pt>
                <c:pt idx="1493">
                  <c:v>-1.0043789999999999</c:v>
                </c:pt>
                <c:pt idx="1494">
                  <c:v>-1.00563</c:v>
                </c:pt>
                <c:pt idx="1495">
                  <c:v>-1.007193</c:v>
                </c:pt>
                <c:pt idx="1496">
                  <c:v>-1.007819</c:v>
                </c:pt>
                <c:pt idx="1497">
                  <c:v>-1.0087569999999999</c:v>
                </c:pt>
                <c:pt idx="1498">
                  <c:v>-1.009695</c:v>
                </c:pt>
                <c:pt idx="1499">
                  <c:v>-1.009695</c:v>
                </c:pt>
                <c:pt idx="1500">
                  <c:v>-1.010008</c:v>
                </c:pt>
                <c:pt idx="1501">
                  <c:v>-1.009695</c:v>
                </c:pt>
                <c:pt idx="1502">
                  <c:v>-1.0084439999999999</c:v>
                </c:pt>
                <c:pt idx="1503">
                  <c:v>-1.0068809999999999</c:v>
                </c:pt>
                <c:pt idx="1504">
                  <c:v>-1.005004</c:v>
                </c:pt>
                <c:pt idx="1505">
                  <c:v>-1.003128</c:v>
                </c:pt>
                <c:pt idx="1506">
                  <c:v>-1.000626</c:v>
                </c:pt>
                <c:pt idx="1507">
                  <c:v>-0.99812299999999998</c:v>
                </c:pt>
                <c:pt idx="1508">
                  <c:v>-0.99562099999999998</c:v>
                </c:pt>
                <c:pt idx="1509">
                  <c:v>-0.99218099999999998</c:v>
                </c:pt>
                <c:pt idx="1510">
                  <c:v>-0.98936599999999997</c:v>
                </c:pt>
                <c:pt idx="1511">
                  <c:v>-0.98717699999999997</c:v>
                </c:pt>
                <c:pt idx="1512">
                  <c:v>-0.98467499999999997</c:v>
                </c:pt>
                <c:pt idx="1513">
                  <c:v>-0.98185999999999996</c:v>
                </c:pt>
                <c:pt idx="1514">
                  <c:v>-0.97998399999999997</c:v>
                </c:pt>
                <c:pt idx="1515">
                  <c:v>-0.97716899999999995</c:v>
                </c:pt>
                <c:pt idx="1516">
                  <c:v>-0.97466699999999995</c:v>
                </c:pt>
                <c:pt idx="1517">
                  <c:v>-0.97216499999999995</c:v>
                </c:pt>
                <c:pt idx="1518">
                  <c:v>-0.96997599999999995</c:v>
                </c:pt>
                <c:pt idx="1519">
                  <c:v>-0.96778600000000004</c:v>
                </c:pt>
                <c:pt idx="1520">
                  <c:v>-0.96622300000000005</c:v>
                </c:pt>
                <c:pt idx="1521">
                  <c:v>-0.96497200000000005</c:v>
                </c:pt>
                <c:pt idx="1522">
                  <c:v>-0.96434600000000004</c:v>
                </c:pt>
                <c:pt idx="1523">
                  <c:v>-0.96403300000000003</c:v>
                </c:pt>
                <c:pt idx="1524">
                  <c:v>-0.96403300000000003</c:v>
                </c:pt>
                <c:pt idx="1525">
                  <c:v>-0.96372100000000005</c:v>
                </c:pt>
                <c:pt idx="1526">
                  <c:v>-0.96340800000000004</c:v>
                </c:pt>
                <c:pt idx="1527">
                  <c:v>-0.96403300000000003</c:v>
                </c:pt>
                <c:pt idx="1528">
                  <c:v>-0.96403300000000003</c:v>
                </c:pt>
                <c:pt idx="1529">
                  <c:v>-0.96559700000000004</c:v>
                </c:pt>
                <c:pt idx="1530">
                  <c:v>-0.96591000000000005</c:v>
                </c:pt>
                <c:pt idx="1531">
                  <c:v>-0.96653500000000003</c:v>
                </c:pt>
                <c:pt idx="1532">
                  <c:v>-0.96684800000000004</c:v>
                </c:pt>
                <c:pt idx="1533">
                  <c:v>-0.96716100000000005</c:v>
                </c:pt>
                <c:pt idx="1534">
                  <c:v>-0.96716100000000005</c:v>
                </c:pt>
                <c:pt idx="1535">
                  <c:v>-0.96778600000000004</c:v>
                </c:pt>
                <c:pt idx="1536">
                  <c:v>-0.96872499999999995</c:v>
                </c:pt>
                <c:pt idx="1537">
                  <c:v>-0.96935000000000004</c:v>
                </c:pt>
                <c:pt idx="1538">
                  <c:v>-0.96935000000000004</c:v>
                </c:pt>
                <c:pt idx="1539">
                  <c:v>-0.96997599999999995</c:v>
                </c:pt>
                <c:pt idx="1540">
                  <c:v>-0.97028800000000004</c:v>
                </c:pt>
                <c:pt idx="1541">
                  <c:v>-0.96997599999999995</c:v>
                </c:pt>
                <c:pt idx="1542">
                  <c:v>-0.96966300000000005</c:v>
                </c:pt>
                <c:pt idx="1543">
                  <c:v>-0.96903700000000004</c:v>
                </c:pt>
                <c:pt idx="1544">
                  <c:v>-0.96778600000000004</c:v>
                </c:pt>
                <c:pt idx="1545">
                  <c:v>-0.96716100000000005</c:v>
                </c:pt>
                <c:pt idx="1546">
                  <c:v>-0.96653500000000003</c:v>
                </c:pt>
                <c:pt idx="1547">
                  <c:v>-0.96559700000000004</c:v>
                </c:pt>
                <c:pt idx="1548">
                  <c:v>-0.96465900000000004</c:v>
                </c:pt>
                <c:pt idx="1549">
                  <c:v>-0.96372100000000005</c:v>
                </c:pt>
                <c:pt idx="1550">
                  <c:v>-0.96309500000000003</c:v>
                </c:pt>
                <c:pt idx="1551">
                  <c:v>-0.96247000000000005</c:v>
                </c:pt>
                <c:pt idx="1552">
                  <c:v>-0.96309500000000003</c:v>
                </c:pt>
                <c:pt idx="1553">
                  <c:v>-0.96372100000000005</c:v>
                </c:pt>
                <c:pt idx="1554">
                  <c:v>-0.96434600000000004</c:v>
                </c:pt>
                <c:pt idx="1555">
                  <c:v>-0.96497200000000005</c:v>
                </c:pt>
                <c:pt idx="1556">
                  <c:v>-0.96591000000000005</c:v>
                </c:pt>
                <c:pt idx="1557">
                  <c:v>-0.96622300000000005</c:v>
                </c:pt>
                <c:pt idx="1558">
                  <c:v>-0.96716100000000005</c:v>
                </c:pt>
                <c:pt idx="1559">
                  <c:v>-0.96809900000000004</c:v>
                </c:pt>
                <c:pt idx="1560">
                  <c:v>-0.96872499999999995</c:v>
                </c:pt>
                <c:pt idx="1561">
                  <c:v>-0.97091400000000005</c:v>
                </c:pt>
                <c:pt idx="1562">
                  <c:v>-0.97247799999999995</c:v>
                </c:pt>
                <c:pt idx="1563">
                  <c:v>-0.97497999999999996</c:v>
                </c:pt>
                <c:pt idx="1564">
                  <c:v>-0.97779400000000005</c:v>
                </c:pt>
                <c:pt idx="1565">
                  <c:v>-0.98092199999999996</c:v>
                </c:pt>
                <c:pt idx="1566">
                  <c:v>-0.98373699999999997</c:v>
                </c:pt>
                <c:pt idx="1567">
                  <c:v>-0.98686399999999996</c:v>
                </c:pt>
                <c:pt idx="1568">
                  <c:v>-0.98967899999999998</c:v>
                </c:pt>
                <c:pt idx="1569">
                  <c:v>-0.99218099999999998</c:v>
                </c:pt>
                <c:pt idx="1570">
                  <c:v>-0.99343199999999998</c:v>
                </c:pt>
                <c:pt idx="1571">
                  <c:v>-0.99562099999999998</c:v>
                </c:pt>
                <c:pt idx="1572">
                  <c:v>-0.99687199999999998</c:v>
                </c:pt>
                <c:pt idx="1573">
                  <c:v>-0.997811</c:v>
                </c:pt>
                <c:pt idx="1574">
                  <c:v>-0.99843599999999999</c:v>
                </c:pt>
                <c:pt idx="1575">
                  <c:v>-0.99937500000000001</c:v>
                </c:pt>
                <c:pt idx="1576">
                  <c:v>-1.000626</c:v>
                </c:pt>
                <c:pt idx="1577">
                  <c:v>-1.0012509999999999</c:v>
                </c:pt>
                <c:pt idx="1578">
                  <c:v>-1.002189</c:v>
                </c:pt>
                <c:pt idx="1579">
                  <c:v>-1.0018769999999999</c:v>
                </c:pt>
                <c:pt idx="1580">
                  <c:v>-1.002189</c:v>
                </c:pt>
                <c:pt idx="1581">
                  <c:v>-1.0012509999999999</c:v>
                </c:pt>
                <c:pt idx="1582">
                  <c:v>-1.000626</c:v>
                </c:pt>
                <c:pt idx="1583">
                  <c:v>-0.998749</c:v>
                </c:pt>
                <c:pt idx="1584">
                  <c:v>-0.99718499999999999</c:v>
                </c:pt>
                <c:pt idx="1585">
                  <c:v>-0.99562099999999998</c:v>
                </c:pt>
                <c:pt idx="1586">
                  <c:v>-0.99499599999999999</c:v>
                </c:pt>
                <c:pt idx="1587">
                  <c:v>-0.99343199999999998</c:v>
                </c:pt>
                <c:pt idx="1588">
                  <c:v>-0.99311899999999997</c:v>
                </c:pt>
                <c:pt idx="1589">
                  <c:v>-0.99218099999999998</c:v>
                </c:pt>
                <c:pt idx="1590">
                  <c:v>-0.99249399999999999</c:v>
                </c:pt>
                <c:pt idx="1591">
                  <c:v>-0.99186799999999997</c:v>
                </c:pt>
                <c:pt idx="1592">
                  <c:v>-0.99092999999999998</c:v>
                </c:pt>
                <c:pt idx="1593">
                  <c:v>-0.99030499999999999</c:v>
                </c:pt>
                <c:pt idx="1594">
                  <c:v>-0.98999199999999998</c:v>
                </c:pt>
                <c:pt idx="1595">
                  <c:v>-0.98999199999999998</c:v>
                </c:pt>
                <c:pt idx="1596">
                  <c:v>-0.98842799999999997</c:v>
                </c:pt>
                <c:pt idx="1597">
                  <c:v>-0.98874099999999998</c:v>
                </c:pt>
                <c:pt idx="1598">
                  <c:v>-0.98811499999999997</c:v>
                </c:pt>
                <c:pt idx="1599">
                  <c:v>-0.98874099999999998</c:v>
                </c:pt>
                <c:pt idx="1600">
                  <c:v>-0.98811499999999997</c:v>
                </c:pt>
                <c:pt idx="1601">
                  <c:v>-0.98811499999999997</c:v>
                </c:pt>
                <c:pt idx="1602">
                  <c:v>-0.98717699999999997</c:v>
                </c:pt>
                <c:pt idx="1603">
                  <c:v>-0.98686399999999996</c:v>
                </c:pt>
                <c:pt idx="1604">
                  <c:v>-0.98655199999999998</c:v>
                </c:pt>
                <c:pt idx="1605">
                  <c:v>-0.98623899999999998</c:v>
                </c:pt>
                <c:pt idx="1606">
                  <c:v>-0.98530099999999998</c:v>
                </c:pt>
                <c:pt idx="1607">
                  <c:v>-0.98436199999999996</c:v>
                </c:pt>
                <c:pt idx="1608">
                  <c:v>-0.98279899999999998</c:v>
                </c:pt>
                <c:pt idx="1609">
                  <c:v>-0.98185999999999996</c:v>
                </c:pt>
                <c:pt idx="1610">
                  <c:v>-0.98092199999999996</c:v>
                </c:pt>
                <c:pt idx="1611">
                  <c:v>-0.98092199999999996</c:v>
                </c:pt>
                <c:pt idx="1612">
                  <c:v>-0.98029699999999997</c:v>
                </c:pt>
                <c:pt idx="1613">
                  <c:v>-0.97967099999999996</c:v>
                </c:pt>
                <c:pt idx="1614">
                  <c:v>-0.97841999999999996</c:v>
                </c:pt>
                <c:pt idx="1615">
                  <c:v>-0.97685599999999995</c:v>
                </c:pt>
                <c:pt idx="1616">
                  <c:v>-0.97623099999999996</c:v>
                </c:pt>
                <c:pt idx="1617">
                  <c:v>-0.97466699999999995</c:v>
                </c:pt>
                <c:pt idx="1618">
                  <c:v>-0.97341599999999995</c:v>
                </c:pt>
                <c:pt idx="1619">
                  <c:v>-0.97185200000000005</c:v>
                </c:pt>
                <c:pt idx="1620">
                  <c:v>-0.97122699999999995</c:v>
                </c:pt>
                <c:pt idx="1621">
                  <c:v>-0.96997599999999995</c:v>
                </c:pt>
                <c:pt idx="1622">
                  <c:v>-0.96997599999999995</c:v>
                </c:pt>
                <c:pt idx="1623">
                  <c:v>-0.96966300000000005</c:v>
                </c:pt>
                <c:pt idx="1624">
                  <c:v>-0.96903700000000004</c:v>
                </c:pt>
                <c:pt idx="1625">
                  <c:v>-0.96778600000000004</c:v>
                </c:pt>
                <c:pt idx="1626">
                  <c:v>-0.96622300000000005</c:v>
                </c:pt>
                <c:pt idx="1627">
                  <c:v>-0.96434600000000004</c:v>
                </c:pt>
                <c:pt idx="1628">
                  <c:v>-0.96278200000000003</c:v>
                </c:pt>
                <c:pt idx="1629">
                  <c:v>-0.96059300000000003</c:v>
                </c:pt>
                <c:pt idx="1630">
                  <c:v>-0.95871700000000004</c:v>
                </c:pt>
                <c:pt idx="1631">
                  <c:v>-0.95527600000000001</c:v>
                </c:pt>
                <c:pt idx="1632">
                  <c:v>-0.95340000000000003</c:v>
                </c:pt>
                <c:pt idx="1633">
                  <c:v>-0.95152300000000001</c:v>
                </c:pt>
                <c:pt idx="1634">
                  <c:v>-0.95058500000000001</c:v>
                </c:pt>
                <c:pt idx="1635">
                  <c:v>-0.949021</c:v>
                </c:pt>
                <c:pt idx="1636">
                  <c:v>-0.94745699999999999</c:v>
                </c:pt>
                <c:pt idx="1637">
                  <c:v>-0.94589400000000001</c:v>
                </c:pt>
                <c:pt idx="1638">
                  <c:v>-0.945268</c:v>
                </c:pt>
                <c:pt idx="1639">
                  <c:v>-0.94433</c:v>
                </c:pt>
                <c:pt idx="1640">
                  <c:v>-0.943079</c:v>
                </c:pt>
                <c:pt idx="1641">
                  <c:v>-0.941828</c:v>
                </c:pt>
                <c:pt idx="1642">
                  <c:v>-0.94026399999999999</c:v>
                </c:pt>
                <c:pt idx="1643">
                  <c:v>-0.93807499999999999</c:v>
                </c:pt>
                <c:pt idx="1644">
                  <c:v>-0.93682399999999999</c:v>
                </c:pt>
                <c:pt idx="1645">
                  <c:v>-0.93588499999999997</c:v>
                </c:pt>
                <c:pt idx="1646">
                  <c:v>-0.93619799999999997</c:v>
                </c:pt>
                <c:pt idx="1647">
                  <c:v>-0.93651099999999998</c:v>
                </c:pt>
                <c:pt idx="1648">
                  <c:v>-0.93588499999999997</c:v>
                </c:pt>
                <c:pt idx="1649">
                  <c:v>-0.93588499999999997</c:v>
                </c:pt>
                <c:pt idx="1650">
                  <c:v>-0.93494699999999997</c:v>
                </c:pt>
                <c:pt idx="1651">
                  <c:v>-0.93557299999999999</c:v>
                </c:pt>
                <c:pt idx="1652">
                  <c:v>-0.93463399999999996</c:v>
                </c:pt>
                <c:pt idx="1653">
                  <c:v>-0.93432199999999999</c:v>
                </c:pt>
                <c:pt idx="1654">
                  <c:v>-0.93338299999999996</c:v>
                </c:pt>
                <c:pt idx="1655">
                  <c:v>-0.93275799999999998</c:v>
                </c:pt>
                <c:pt idx="1656">
                  <c:v>-0.93244499999999997</c:v>
                </c:pt>
                <c:pt idx="1657">
                  <c:v>-0.93119399999999997</c:v>
                </c:pt>
                <c:pt idx="1658">
                  <c:v>-0.92931799999999998</c:v>
                </c:pt>
                <c:pt idx="1659">
                  <c:v>-0.92900499999999997</c:v>
                </c:pt>
                <c:pt idx="1660">
                  <c:v>-0.92994299999999996</c:v>
                </c:pt>
                <c:pt idx="1661">
                  <c:v>-0.93181999999999998</c:v>
                </c:pt>
                <c:pt idx="1662">
                  <c:v>-0.93338299999999996</c:v>
                </c:pt>
                <c:pt idx="1663">
                  <c:v>-0.93557299999999999</c:v>
                </c:pt>
                <c:pt idx="1664">
                  <c:v>-0.93682399999999999</c:v>
                </c:pt>
                <c:pt idx="1665">
                  <c:v>-0.93869999999999998</c:v>
                </c:pt>
                <c:pt idx="1666">
                  <c:v>-0.93901299999999999</c:v>
                </c:pt>
                <c:pt idx="1667">
                  <c:v>-0.941828</c:v>
                </c:pt>
                <c:pt idx="1668">
                  <c:v>-0.94370399999999999</c:v>
                </c:pt>
                <c:pt idx="1669">
                  <c:v>-0.94714500000000001</c:v>
                </c:pt>
                <c:pt idx="1670">
                  <c:v>-0.95121</c:v>
                </c:pt>
                <c:pt idx="1671">
                  <c:v>-0.95527600000000001</c:v>
                </c:pt>
                <c:pt idx="1672">
                  <c:v>-0.96028000000000002</c:v>
                </c:pt>
                <c:pt idx="1673">
                  <c:v>-0.96434600000000004</c:v>
                </c:pt>
                <c:pt idx="1674">
                  <c:v>-0.96809900000000004</c:v>
                </c:pt>
                <c:pt idx="1675">
                  <c:v>-0.97122699999999995</c:v>
                </c:pt>
                <c:pt idx="1676">
                  <c:v>-0.97466699999999995</c:v>
                </c:pt>
                <c:pt idx="1677">
                  <c:v>-0.97873299999999996</c:v>
                </c:pt>
                <c:pt idx="1678">
                  <c:v>-0.98279899999999998</c:v>
                </c:pt>
                <c:pt idx="1679">
                  <c:v>-0.98592599999999997</c:v>
                </c:pt>
                <c:pt idx="1680">
                  <c:v>-0.98811499999999997</c:v>
                </c:pt>
                <c:pt idx="1681">
                  <c:v>-0.98999199999999998</c:v>
                </c:pt>
                <c:pt idx="1682">
                  <c:v>-0.99218099999999998</c:v>
                </c:pt>
                <c:pt idx="1683">
                  <c:v>-0.994058</c:v>
                </c:pt>
                <c:pt idx="1684">
                  <c:v>-0.99624699999999999</c:v>
                </c:pt>
                <c:pt idx="1685">
                  <c:v>-0.99687199999999998</c:v>
                </c:pt>
                <c:pt idx="1686">
                  <c:v>-0.997498</c:v>
                </c:pt>
                <c:pt idx="1687">
                  <c:v>-0.99468299999999998</c:v>
                </c:pt>
                <c:pt idx="1688">
                  <c:v>-0.99343199999999998</c:v>
                </c:pt>
                <c:pt idx="1689">
                  <c:v>-0.98999199999999998</c:v>
                </c:pt>
                <c:pt idx="1690">
                  <c:v>-0.98623899999999998</c:v>
                </c:pt>
                <c:pt idx="1691">
                  <c:v>-0.98123499999999997</c:v>
                </c:pt>
                <c:pt idx="1692">
                  <c:v>-0.97591799999999995</c:v>
                </c:pt>
                <c:pt idx="1693">
                  <c:v>-0.97091400000000005</c:v>
                </c:pt>
                <c:pt idx="1694">
                  <c:v>-0.96653500000000003</c:v>
                </c:pt>
                <c:pt idx="1695">
                  <c:v>-0.96278200000000003</c:v>
                </c:pt>
                <c:pt idx="1696">
                  <c:v>-0.95871600000000001</c:v>
                </c:pt>
                <c:pt idx="1697">
                  <c:v>-0.95527600000000001</c:v>
                </c:pt>
                <c:pt idx="1698">
                  <c:v>-0.95089800000000002</c:v>
                </c:pt>
                <c:pt idx="1699">
                  <c:v>-0.946519</c:v>
                </c:pt>
                <c:pt idx="1700">
                  <c:v>-0.94214100000000001</c:v>
                </c:pt>
                <c:pt idx="1701">
                  <c:v>-0.93776199999999998</c:v>
                </c:pt>
                <c:pt idx="1702">
                  <c:v>-0.93369599999999997</c:v>
                </c:pt>
                <c:pt idx="1703">
                  <c:v>-0.92994299999999996</c:v>
                </c:pt>
                <c:pt idx="1704">
                  <c:v>-0.92618999999999996</c:v>
                </c:pt>
                <c:pt idx="1705">
                  <c:v>-0.92337499999999995</c:v>
                </c:pt>
                <c:pt idx="1706">
                  <c:v>-0.92149899999999996</c:v>
                </c:pt>
                <c:pt idx="1707">
                  <c:v>-0.92118599999999995</c:v>
                </c:pt>
                <c:pt idx="1708">
                  <c:v>-0.92056000000000004</c:v>
                </c:pt>
                <c:pt idx="1709">
                  <c:v>-0.92056000000000004</c:v>
                </c:pt>
                <c:pt idx="1710">
                  <c:v>-0.92024799999999995</c:v>
                </c:pt>
                <c:pt idx="1711">
                  <c:v>-0.92056000000000004</c:v>
                </c:pt>
                <c:pt idx="1712">
                  <c:v>-0.92149899999999996</c:v>
                </c:pt>
                <c:pt idx="1713">
                  <c:v>-0.92181199999999996</c:v>
                </c:pt>
                <c:pt idx="1714">
                  <c:v>-0.92212400000000005</c:v>
                </c:pt>
                <c:pt idx="1715">
                  <c:v>-0.92243699999999995</c:v>
                </c:pt>
                <c:pt idx="1716">
                  <c:v>-0.92274999999999996</c:v>
                </c:pt>
                <c:pt idx="1717">
                  <c:v>-0.92212400000000005</c:v>
                </c:pt>
                <c:pt idx="1718">
                  <c:v>-0.92212400000000005</c:v>
                </c:pt>
                <c:pt idx="1719">
                  <c:v>-0.92243699999999995</c:v>
                </c:pt>
                <c:pt idx="1720">
                  <c:v>-0.92337499999999995</c:v>
                </c:pt>
                <c:pt idx="1721">
                  <c:v>-0.92368799999999995</c:v>
                </c:pt>
                <c:pt idx="1722">
                  <c:v>-0.92493899999999996</c:v>
                </c:pt>
                <c:pt idx="1723">
                  <c:v>-0.92525199999999996</c:v>
                </c:pt>
                <c:pt idx="1724">
                  <c:v>-0.92618999999999996</c:v>
                </c:pt>
                <c:pt idx="1725">
                  <c:v>-0.92681599999999997</c:v>
                </c:pt>
                <c:pt idx="1726">
                  <c:v>-0.92744099999999996</c:v>
                </c:pt>
                <c:pt idx="1727">
                  <c:v>-0.92837899999999995</c:v>
                </c:pt>
                <c:pt idx="1728">
                  <c:v>-0.92931799999999998</c:v>
                </c:pt>
                <c:pt idx="1729">
                  <c:v>-0.92994299999999996</c:v>
                </c:pt>
                <c:pt idx="1730">
                  <c:v>-0.93088099999999996</c:v>
                </c:pt>
                <c:pt idx="1731">
                  <c:v>-0.93181999999999998</c:v>
                </c:pt>
                <c:pt idx="1732">
                  <c:v>-0.93181999999999998</c:v>
                </c:pt>
                <c:pt idx="1733">
                  <c:v>-0.93275799999999998</c:v>
                </c:pt>
                <c:pt idx="1734">
                  <c:v>-0.93338299999999996</c:v>
                </c:pt>
                <c:pt idx="1735">
                  <c:v>-0.93338299999999996</c:v>
                </c:pt>
                <c:pt idx="1736">
                  <c:v>-0.93307099999999998</c:v>
                </c:pt>
                <c:pt idx="1737">
                  <c:v>-0.93338299999999996</c:v>
                </c:pt>
                <c:pt idx="1738">
                  <c:v>-0.93369599999999997</c:v>
                </c:pt>
                <c:pt idx="1739">
                  <c:v>-0.93369599999999997</c:v>
                </c:pt>
                <c:pt idx="1740">
                  <c:v>-0.93275799999999998</c:v>
                </c:pt>
                <c:pt idx="1741">
                  <c:v>-0.93213199999999996</c:v>
                </c:pt>
                <c:pt idx="1742">
                  <c:v>-0.93025599999999997</c:v>
                </c:pt>
                <c:pt idx="1743">
                  <c:v>-0.92900499999999997</c:v>
                </c:pt>
                <c:pt idx="1744">
                  <c:v>-0.92744099999999996</c:v>
                </c:pt>
                <c:pt idx="1745">
                  <c:v>-0.92525199999999996</c:v>
                </c:pt>
                <c:pt idx="1746">
                  <c:v>-0.92274999999999996</c:v>
                </c:pt>
                <c:pt idx="1747">
                  <c:v>-0.91962200000000005</c:v>
                </c:pt>
                <c:pt idx="1748">
                  <c:v>-0.91649499999999995</c:v>
                </c:pt>
                <c:pt idx="1749">
                  <c:v>-0.91305400000000003</c:v>
                </c:pt>
                <c:pt idx="1750">
                  <c:v>-0.91024000000000005</c:v>
                </c:pt>
                <c:pt idx="1751">
                  <c:v>-0.90742500000000004</c:v>
                </c:pt>
                <c:pt idx="1752">
                  <c:v>-0.90492300000000003</c:v>
                </c:pt>
                <c:pt idx="1753">
                  <c:v>-0.90210800000000002</c:v>
                </c:pt>
                <c:pt idx="1754">
                  <c:v>-0.89991900000000002</c:v>
                </c:pt>
                <c:pt idx="1755">
                  <c:v>-0.89835500000000001</c:v>
                </c:pt>
                <c:pt idx="1756">
                  <c:v>-0.89616600000000002</c:v>
                </c:pt>
                <c:pt idx="1757">
                  <c:v>-0.89460200000000001</c:v>
                </c:pt>
                <c:pt idx="1758">
                  <c:v>-0.893038</c:v>
                </c:pt>
                <c:pt idx="1759">
                  <c:v>-0.8921</c:v>
                </c:pt>
                <c:pt idx="1760">
                  <c:v>-0.89053599999999999</c:v>
                </c:pt>
                <c:pt idx="1761">
                  <c:v>-0.88928499999999999</c:v>
                </c:pt>
                <c:pt idx="1762">
                  <c:v>-0.887096</c:v>
                </c:pt>
                <c:pt idx="1763">
                  <c:v>-0.884907</c:v>
                </c:pt>
                <c:pt idx="1764">
                  <c:v>-0.88334299999999999</c:v>
                </c:pt>
                <c:pt idx="1765">
                  <c:v>-0.88334299999999999</c:v>
                </c:pt>
                <c:pt idx="1766">
                  <c:v>-0.88521899999999998</c:v>
                </c:pt>
                <c:pt idx="1767">
                  <c:v>-0.88678299999999999</c:v>
                </c:pt>
                <c:pt idx="1768">
                  <c:v>-0.88866000000000001</c:v>
                </c:pt>
                <c:pt idx="1769">
                  <c:v>-0.891787</c:v>
                </c:pt>
                <c:pt idx="1770">
                  <c:v>-0.89585300000000001</c:v>
                </c:pt>
                <c:pt idx="1771">
                  <c:v>-0.89929300000000001</c:v>
                </c:pt>
                <c:pt idx="1772">
                  <c:v>-0.90242100000000003</c:v>
                </c:pt>
                <c:pt idx="1773">
                  <c:v>-0.90429700000000002</c:v>
                </c:pt>
                <c:pt idx="1774">
                  <c:v>-0.90586100000000003</c:v>
                </c:pt>
                <c:pt idx="1775">
                  <c:v>-0.90867600000000004</c:v>
                </c:pt>
                <c:pt idx="1776">
                  <c:v>-0.91149100000000005</c:v>
                </c:pt>
                <c:pt idx="1777">
                  <c:v>-0.91305400000000003</c:v>
                </c:pt>
                <c:pt idx="1778">
                  <c:v>-0.91430500000000003</c:v>
                </c:pt>
                <c:pt idx="1779">
                  <c:v>-0.91586900000000004</c:v>
                </c:pt>
                <c:pt idx="1780">
                  <c:v>-0.91805800000000004</c:v>
                </c:pt>
                <c:pt idx="1781">
                  <c:v>-0.91993499999999995</c:v>
                </c:pt>
                <c:pt idx="1782">
                  <c:v>-0.92306299999999997</c:v>
                </c:pt>
                <c:pt idx="1783">
                  <c:v>-0.92681599999999997</c:v>
                </c:pt>
                <c:pt idx="1784">
                  <c:v>-0.92962999999999996</c:v>
                </c:pt>
                <c:pt idx="1785">
                  <c:v>-0.93150699999999997</c:v>
                </c:pt>
                <c:pt idx="1786">
                  <c:v>-0.93181999999999998</c:v>
                </c:pt>
                <c:pt idx="1787">
                  <c:v>-0.93213199999999996</c:v>
                </c:pt>
                <c:pt idx="1788">
                  <c:v>-0.93213199999999996</c:v>
                </c:pt>
                <c:pt idx="1789">
                  <c:v>-0.93088099999999996</c:v>
                </c:pt>
                <c:pt idx="1790">
                  <c:v>-0.92744099999999996</c:v>
                </c:pt>
                <c:pt idx="1791">
                  <c:v>-0.92431399999999997</c:v>
                </c:pt>
                <c:pt idx="1792">
                  <c:v>-0.92212400000000005</c:v>
                </c:pt>
                <c:pt idx="1793">
                  <c:v>-0.92024799999999995</c:v>
                </c:pt>
                <c:pt idx="1794">
                  <c:v>-0.91805800000000004</c:v>
                </c:pt>
                <c:pt idx="1795">
                  <c:v>-0.91399300000000006</c:v>
                </c:pt>
                <c:pt idx="1796">
                  <c:v>-0.91024000000000005</c:v>
                </c:pt>
                <c:pt idx="1797">
                  <c:v>-0.90648700000000004</c:v>
                </c:pt>
              </c:numCache>
            </c:numRef>
          </c:val>
          <c:smooth val="0"/>
          <c:extLst>
            <c:ext xmlns:c16="http://schemas.microsoft.com/office/drawing/2014/chart" uri="{C3380CC4-5D6E-409C-BE32-E72D297353CC}">
              <c16:uniqueId val="{00000005-8B99-42B4-A286-A75B3E2AB3DC}"/>
            </c:ext>
          </c:extLst>
        </c:ser>
        <c:ser>
          <c:idx val="6"/>
          <c:order val="6"/>
          <c:spPr>
            <a:ln w="28575" cap="rnd">
              <a:solidFill>
                <a:schemeClr val="accent1">
                  <a:lumMod val="60000"/>
                </a:schemeClr>
              </a:solidFill>
              <a:round/>
            </a:ln>
            <a:effectLst/>
          </c:spPr>
          <c:marker>
            <c:symbol val="none"/>
          </c:marker>
          <c:val>
            <c:numRef>
              <c:f>Motion3!$G$2:$G$1799</c:f>
              <c:numCache>
                <c:formatCode>General</c:formatCode>
                <c:ptCount val="17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0.239259</c:v>
                </c:pt>
                <c:pt idx="100">
                  <c:v>0.240345</c:v>
                </c:pt>
                <c:pt idx="101">
                  <c:v>0.24143000000000001</c:v>
                </c:pt>
                <c:pt idx="102">
                  <c:v>0.242451</c:v>
                </c:pt>
                <c:pt idx="103">
                  <c:v>0.24347299999999999</c:v>
                </c:pt>
                <c:pt idx="104">
                  <c:v>0.24449399999999999</c:v>
                </c:pt>
                <c:pt idx="105">
                  <c:v>0.24551500000000001</c:v>
                </c:pt>
                <c:pt idx="106">
                  <c:v>0.24653700000000001</c:v>
                </c:pt>
                <c:pt idx="107">
                  <c:v>0.24762200000000001</c:v>
                </c:pt>
                <c:pt idx="108">
                  <c:v>0.24870700000000001</c:v>
                </c:pt>
                <c:pt idx="109">
                  <c:v>0.24979299999999999</c:v>
                </c:pt>
                <c:pt idx="110">
                  <c:v>0.250942</c:v>
                </c:pt>
                <c:pt idx="111">
                  <c:v>0.25209100000000001</c:v>
                </c:pt>
                <c:pt idx="112">
                  <c:v>0.25324000000000002</c:v>
                </c:pt>
                <c:pt idx="113">
                  <c:v>0.25438899999999998</c:v>
                </c:pt>
                <c:pt idx="114">
                  <c:v>0.25579299999999999</c:v>
                </c:pt>
                <c:pt idx="115">
                  <c:v>0.25700600000000001</c:v>
                </c:pt>
                <c:pt idx="116">
                  <c:v>0.25815500000000002</c:v>
                </c:pt>
                <c:pt idx="117">
                  <c:v>0.25924000000000003</c:v>
                </c:pt>
                <c:pt idx="118">
                  <c:v>0.260326</c:v>
                </c:pt>
                <c:pt idx="119">
                  <c:v>0.261411</c:v>
                </c:pt>
                <c:pt idx="120">
                  <c:v>0.26268799999999998</c:v>
                </c:pt>
                <c:pt idx="121">
                  <c:v>0.26396399999999998</c:v>
                </c:pt>
                <c:pt idx="122">
                  <c:v>0.265241</c:v>
                </c:pt>
                <c:pt idx="123">
                  <c:v>0.26658199999999999</c:v>
                </c:pt>
                <c:pt idx="124">
                  <c:v>0.267986</c:v>
                </c:pt>
                <c:pt idx="125">
                  <c:v>0.26939000000000002</c:v>
                </c:pt>
                <c:pt idx="126">
                  <c:v>0.270922</c:v>
                </c:pt>
                <c:pt idx="127">
                  <c:v>0.27251799999999998</c:v>
                </c:pt>
                <c:pt idx="128">
                  <c:v>0.27398699999999998</c:v>
                </c:pt>
                <c:pt idx="129">
                  <c:v>0.27558199999999999</c:v>
                </c:pt>
                <c:pt idx="130">
                  <c:v>0.27724199999999999</c:v>
                </c:pt>
                <c:pt idx="131">
                  <c:v>0.27883799999999997</c:v>
                </c:pt>
                <c:pt idx="132">
                  <c:v>0.28056199999999998</c:v>
                </c:pt>
                <c:pt idx="133">
                  <c:v>0.28228500000000001</c:v>
                </c:pt>
                <c:pt idx="134">
                  <c:v>0.28400900000000001</c:v>
                </c:pt>
                <c:pt idx="135">
                  <c:v>0.28547699999999998</c:v>
                </c:pt>
                <c:pt idx="136">
                  <c:v>0.28732799999999997</c:v>
                </c:pt>
                <c:pt idx="137">
                  <c:v>0.28917999999999999</c:v>
                </c:pt>
                <c:pt idx="138">
                  <c:v>0.29103099999999998</c:v>
                </c:pt>
                <c:pt idx="139">
                  <c:v>0.29294599999999998</c:v>
                </c:pt>
                <c:pt idx="140">
                  <c:v>0.294989</c:v>
                </c:pt>
                <c:pt idx="141">
                  <c:v>0.29683999999999999</c:v>
                </c:pt>
                <c:pt idx="142">
                  <c:v>0.298564</c:v>
                </c:pt>
                <c:pt idx="143">
                  <c:v>0.300479</c:v>
                </c:pt>
                <c:pt idx="144">
                  <c:v>0.30232999999999999</c:v>
                </c:pt>
                <c:pt idx="145">
                  <c:v>0.304309</c:v>
                </c:pt>
                <c:pt idx="146">
                  <c:v>0.30635200000000001</c:v>
                </c:pt>
                <c:pt idx="147">
                  <c:v>0.30833100000000002</c:v>
                </c:pt>
                <c:pt idx="148">
                  <c:v>0.31037300000000001</c:v>
                </c:pt>
                <c:pt idx="149">
                  <c:v>0.312608</c:v>
                </c:pt>
                <c:pt idx="150">
                  <c:v>0.31471399999999999</c:v>
                </c:pt>
                <c:pt idx="151">
                  <c:v>0.31688499999999997</c:v>
                </c:pt>
                <c:pt idx="152">
                  <c:v>0.31899100000000002</c:v>
                </c:pt>
                <c:pt idx="153">
                  <c:v>0.321162</c:v>
                </c:pt>
                <c:pt idx="154">
                  <c:v>0.32320500000000002</c:v>
                </c:pt>
                <c:pt idx="155">
                  <c:v>0.32524700000000001</c:v>
                </c:pt>
                <c:pt idx="156">
                  <c:v>0.327482</c:v>
                </c:pt>
                <c:pt idx="157">
                  <c:v>0.329461</c:v>
                </c:pt>
                <c:pt idx="158">
                  <c:v>0.331376</c:v>
                </c:pt>
                <c:pt idx="159">
                  <c:v>0.333291</c:v>
                </c:pt>
                <c:pt idx="160">
                  <c:v>0.33507799999999999</c:v>
                </c:pt>
                <c:pt idx="161">
                  <c:v>0.336866</c:v>
                </c:pt>
                <c:pt idx="162">
                  <c:v>0.33858899999999997</c:v>
                </c:pt>
                <c:pt idx="163">
                  <c:v>0.34050399999999997</c:v>
                </c:pt>
                <c:pt idx="164">
                  <c:v>0.34229199999999999</c:v>
                </c:pt>
                <c:pt idx="165">
                  <c:v>0.34395100000000001</c:v>
                </c:pt>
                <c:pt idx="166">
                  <c:v>0.34573900000000002</c:v>
                </c:pt>
                <c:pt idx="167">
                  <c:v>0.34746199999999999</c:v>
                </c:pt>
                <c:pt idx="168">
                  <c:v>0.349186</c:v>
                </c:pt>
                <c:pt idx="169">
                  <c:v>0.35084599999999999</c:v>
                </c:pt>
                <c:pt idx="170">
                  <c:v>0.35244199999999998</c:v>
                </c:pt>
                <c:pt idx="171">
                  <c:v>0.354101</c:v>
                </c:pt>
                <c:pt idx="172">
                  <c:v>0.35563400000000001</c:v>
                </c:pt>
                <c:pt idx="173">
                  <c:v>0.35729300000000003</c:v>
                </c:pt>
                <c:pt idx="174">
                  <c:v>0.35888900000000001</c:v>
                </c:pt>
                <c:pt idx="175">
                  <c:v>0.36061300000000002</c:v>
                </c:pt>
                <c:pt idx="176">
                  <c:v>0.362209</c:v>
                </c:pt>
                <c:pt idx="177">
                  <c:v>0.36374099999999998</c:v>
                </c:pt>
                <c:pt idx="178">
                  <c:v>0.365145</c:v>
                </c:pt>
                <c:pt idx="179">
                  <c:v>0.36654999999999999</c:v>
                </c:pt>
                <c:pt idx="180">
                  <c:v>0.367954</c:v>
                </c:pt>
                <c:pt idx="181">
                  <c:v>0.36942199999999997</c:v>
                </c:pt>
                <c:pt idx="182">
                  <c:v>0.37108200000000002</c:v>
                </c:pt>
                <c:pt idx="183">
                  <c:v>0.37280600000000003</c:v>
                </c:pt>
                <c:pt idx="184">
                  <c:v>0.37446499999999999</c:v>
                </c:pt>
                <c:pt idx="185">
                  <c:v>0.376253</c:v>
                </c:pt>
                <c:pt idx="186">
                  <c:v>0.37803999999999999</c:v>
                </c:pt>
                <c:pt idx="187">
                  <c:v>0.37976399999999999</c:v>
                </c:pt>
                <c:pt idx="188">
                  <c:v>0.38135999999999998</c:v>
                </c:pt>
                <c:pt idx="189">
                  <c:v>0.38308300000000001</c:v>
                </c:pt>
                <c:pt idx="190">
                  <c:v>0.38467899999999999</c:v>
                </c:pt>
                <c:pt idx="191">
                  <c:v>0.38627499999999998</c:v>
                </c:pt>
                <c:pt idx="192">
                  <c:v>0.38793499999999997</c:v>
                </c:pt>
                <c:pt idx="193">
                  <c:v>0.38953100000000002</c:v>
                </c:pt>
                <c:pt idx="194">
                  <c:v>0.39125399999999999</c:v>
                </c:pt>
                <c:pt idx="195">
                  <c:v>0.39291399999999999</c:v>
                </c:pt>
                <c:pt idx="196">
                  <c:v>0.39451000000000003</c:v>
                </c:pt>
                <c:pt idx="197">
                  <c:v>0.39604200000000001</c:v>
                </c:pt>
                <c:pt idx="198">
                  <c:v>0.39757399999999998</c:v>
                </c:pt>
                <c:pt idx="199">
                  <c:v>0.39897899999999997</c:v>
                </c:pt>
                <c:pt idx="200">
                  <c:v>0.400447</c:v>
                </c:pt>
                <c:pt idx="201">
                  <c:v>0.40191500000000002</c:v>
                </c:pt>
                <c:pt idx="202">
                  <c:v>0.40338299999999999</c:v>
                </c:pt>
                <c:pt idx="203">
                  <c:v>0.40478799999999998</c:v>
                </c:pt>
                <c:pt idx="204">
                  <c:v>0.406192</c:v>
                </c:pt>
                <c:pt idx="205">
                  <c:v>0.40759699999999999</c:v>
                </c:pt>
                <c:pt idx="206">
                  <c:v>0.40880899999999998</c:v>
                </c:pt>
                <c:pt idx="207">
                  <c:v>0.41021400000000002</c:v>
                </c:pt>
                <c:pt idx="208">
                  <c:v>0.41168199999999999</c:v>
                </c:pt>
                <c:pt idx="209">
                  <c:v>0.41308600000000001</c:v>
                </c:pt>
                <c:pt idx="210">
                  <c:v>0.41455500000000001</c:v>
                </c:pt>
                <c:pt idx="211">
                  <c:v>0.41595900000000002</c:v>
                </c:pt>
                <c:pt idx="212">
                  <c:v>0.41742699999999999</c:v>
                </c:pt>
                <c:pt idx="213">
                  <c:v>0.41870400000000002</c:v>
                </c:pt>
                <c:pt idx="214">
                  <c:v>0.420045</c:v>
                </c:pt>
                <c:pt idx="215">
                  <c:v>0.42157699999999998</c:v>
                </c:pt>
                <c:pt idx="216">
                  <c:v>0.423236</c:v>
                </c:pt>
                <c:pt idx="217">
                  <c:v>0.42496</c:v>
                </c:pt>
                <c:pt idx="218">
                  <c:v>0.42674800000000002</c:v>
                </c:pt>
                <c:pt idx="219">
                  <c:v>0.428535</c:v>
                </c:pt>
                <c:pt idx="220">
                  <c:v>0.43019499999999999</c:v>
                </c:pt>
                <c:pt idx="221">
                  <c:v>0.43191800000000002</c:v>
                </c:pt>
                <c:pt idx="222">
                  <c:v>0.43357800000000002</c:v>
                </c:pt>
                <c:pt idx="223">
                  <c:v>0.43523800000000001</c:v>
                </c:pt>
                <c:pt idx="224">
                  <c:v>0.436834</c:v>
                </c:pt>
                <c:pt idx="225">
                  <c:v>0.43842999999999999</c:v>
                </c:pt>
                <c:pt idx="226">
                  <c:v>0.43996200000000002</c:v>
                </c:pt>
                <c:pt idx="227">
                  <c:v>0.44142999999999999</c:v>
                </c:pt>
                <c:pt idx="228">
                  <c:v>0.44308999999999998</c:v>
                </c:pt>
                <c:pt idx="229">
                  <c:v>0.44462200000000002</c:v>
                </c:pt>
                <c:pt idx="230">
                  <c:v>0.44608999999999999</c:v>
                </c:pt>
                <c:pt idx="231">
                  <c:v>0.44755800000000001</c:v>
                </c:pt>
                <c:pt idx="232">
                  <c:v>0.44889899999999999</c:v>
                </c:pt>
                <c:pt idx="233">
                  <c:v>0.450239</c:v>
                </c:pt>
                <c:pt idx="234">
                  <c:v>0.45164399999999999</c:v>
                </c:pt>
                <c:pt idx="235">
                  <c:v>0.45311200000000001</c:v>
                </c:pt>
                <c:pt idx="236">
                  <c:v>0.45438899999999999</c:v>
                </c:pt>
                <c:pt idx="237">
                  <c:v>0.45566499999999999</c:v>
                </c:pt>
                <c:pt idx="238">
                  <c:v>0.45700600000000002</c:v>
                </c:pt>
                <c:pt idx="239">
                  <c:v>0.458347</c:v>
                </c:pt>
                <c:pt idx="240">
                  <c:v>0.45956000000000002</c:v>
                </c:pt>
                <c:pt idx="241">
                  <c:v>0.46089999999999998</c:v>
                </c:pt>
                <c:pt idx="242">
                  <c:v>0.46230399999999999</c:v>
                </c:pt>
                <c:pt idx="243">
                  <c:v>0.46364499999999997</c:v>
                </c:pt>
                <c:pt idx="244">
                  <c:v>0.46498600000000001</c:v>
                </c:pt>
                <c:pt idx="245">
                  <c:v>0.46626200000000001</c:v>
                </c:pt>
                <c:pt idx="246">
                  <c:v>0.46760299999999999</c:v>
                </c:pt>
                <c:pt idx="247">
                  <c:v>0.468943</c:v>
                </c:pt>
                <c:pt idx="248">
                  <c:v>0.47022000000000003</c:v>
                </c:pt>
                <c:pt idx="249">
                  <c:v>0.47143299999999999</c:v>
                </c:pt>
                <c:pt idx="250">
                  <c:v>0.47277400000000003</c:v>
                </c:pt>
                <c:pt idx="251">
                  <c:v>0.47405000000000003</c:v>
                </c:pt>
                <c:pt idx="252">
                  <c:v>0.47539100000000001</c:v>
                </c:pt>
                <c:pt idx="253">
                  <c:v>0.47660400000000003</c:v>
                </c:pt>
                <c:pt idx="254">
                  <c:v>0.477881</c:v>
                </c:pt>
                <c:pt idx="255">
                  <c:v>0.47922100000000001</c:v>
                </c:pt>
                <c:pt idx="256">
                  <c:v>0.48049799999999998</c:v>
                </c:pt>
                <c:pt idx="257">
                  <c:v>0.481902</c:v>
                </c:pt>
                <c:pt idx="258">
                  <c:v>0.48330699999999999</c:v>
                </c:pt>
                <c:pt idx="259">
                  <c:v>0.484711</c:v>
                </c:pt>
                <c:pt idx="260">
                  <c:v>0.48611599999999999</c:v>
                </c:pt>
                <c:pt idx="261">
                  <c:v>0.48752000000000001</c:v>
                </c:pt>
                <c:pt idx="262">
                  <c:v>0.48892400000000003</c:v>
                </c:pt>
                <c:pt idx="263">
                  <c:v>0.490456</c:v>
                </c:pt>
                <c:pt idx="264">
                  <c:v>0.491925</c:v>
                </c:pt>
                <c:pt idx="265">
                  <c:v>0.49345699999999998</c:v>
                </c:pt>
                <c:pt idx="266">
                  <c:v>0.494925</c:v>
                </c:pt>
                <c:pt idx="267">
                  <c:v>0.49639299999999997</c:v>
                </c:pt>
                <c:pt idx="268">
                  <c:v>0.497861</c:v>
                </c:pt>
                <c:pt idx="269">
                  <c:v>0.49933</c:v>
                </c:pt>
                <c:pt idx="270">
                  <c:v>0.50092599999999998</c:v>
                </c:pt>
                <c:pt idx="271">
                  <c:v>0.50233000000000005</c:v>
                </c:pt>
                <c:pt idx="272">
                  <c:v>0.50379799999999997</c:v>
                </c:pt>
                <c:pt idx="273">
                  <c:v>0.50520299999999996</c:v>
                </c:pt>
                <c:pt idx="274">
                  <c:v>0.50660700000000003</c:v>
                </c:pt>
                <c:pt idx="275">
                  <c:v>0.50794799999999996</c:v>
                </c:pt>
                <c:pt idx="276">
                  <c:v>0.50935200000000003</c:v>
                </c:pt>
                <c:pt idx="277">
                  <c:v>0.51075599999999999</c:v>
                </c:pt>
                <c:pt idx="278">
                  <c:v>0.51241599999999998</c:v>
                </c:pt>
                <c:pt idx="279">
                  <c:v>0.51414000000000004</c:v>
                </c:pt>
                <c:pt idx="280">
                  <c:v>0.51586299999999996</c:v>
                </c:pt>
                <c:pt idx="281">
                  <c:v>0.51758700000000002</c:v>
                </c:pt>
                <c:pt idx="282">
                  <c:v>0.51924700000000001</c:v>
                </c:pt>
                <c:pt idx="283">
                  <c:v>0.52084299999999994</c:v>
                </c:pt>
                <c:pt idx="284">
                  <c:v>0.52218299999999995</c:v>
                </c:pt>
                <c:pt idx="285">
                  <c:v>0.52371500000000004</c:v>
                </c:pt>
                <c:pt idx="286">
                  <c:v>0.52531099999999997</c:v>
                </c:pt>
                <c:pt idx="287">
                  <c:v>0.52690700000000001</c:v>
                </c:pt>
                <c:pt idx="288">
                  <c:v>0.52856700000000001</c:v>
                </c:pt>
                <c:pt idx="289">
                  <c:v>0.53016300000000005</c:v>
                </c:pt>
                <c:pt idx="290">
                  <c:v>0.53175899999999998</c:v>
                </c:pt>
                <c:pt idx="291">
                  <c:v>0.53322700000000001</c:v>
                </c:pt>
                <c:pt idx="292">
                  <c:v>0.53475899999999998</c:v>
                </c:pt>
                <c:pt idx="293">
                  <c:v>0.53641899999999998</c:v>
                </c:pt>
                <c:pt idx="294">
                  <c:v>0.53801500000000002</c:v>
                </c:pt>
                <c:pt idx="295">
                  <c:v>0.53961099999999995</c:v>
                </c:pt>
                <c:pt idx="296">
                  <c:v>0.54120599999999996</c:v>
                </c:pt>
                <c:pt idx="297">
                  <c:v>0.54280200000000001</c:v>
                </c:pt>
                <c:pt idx="298">
                  <c:v>0.544462</c:v>
                </c:pt>
                <c:pt idx="299">
                  <c:v>0.54625000000000001</c:v>
                </c:pt>
                <c:pt idx="300">
                  <c:v>0.54790899999999998</c:v>
                </c:pt>
                <c:pt idx="301">
                  <c:v>0.54956899999999997</c:v>
                </c:pt>
                <c:pt idx="302">
                  <c:v>0.55129300000000003</c:v>
                </c:pt>
                <c:pt idx="303">
                  <c:v>0.552952</c:v>
                </c:pt>
                <c:pt idx="304">
                  <c:v>0.55461199999999999</c:v>
                </c:pt>
                <c:pt idx="305">
                  <c:v>0.55627199999999999</c:v>
                </c:pt>
                <c:pt idx="306">
                  <c:v>0.55799500000000002</c:v>
                </c:pt>
                <c:pt idx="307">
                  <c:v>0.55959099999999995</c:v>
                </c:pt>
                <c:pt idx="308">
                  <c:v>0.56112300000000004</c:v>
                </c:pt>
                <c:pt idx="309">
                  <c:v>0.56271899999999997</c:v>
                </c:pt>
                <c:pt idx="310">
                  <c:v>0.56418800000000002</c:v>
                </c:pt>
                <c:pt idx="311">
                  <c:v>0.56572</c:v>
                </c:pt>
                <c:pt idx="312">
                  <c:v>0.56725199999999998</c:v>
                </c:pt>
                <c:pt idx="313">
                  <c:v>0.56891199999999997</c:v>
                </c:pt>
                <c:pt idx="314">
                  <c:v>0.57031600000000005</c:v>
                </c:pt>
                <c:pt idx="315">
                  <c:v>0.57178399999999996</c:v>
                </c:pt>
                <c:pt idx="316">
                  <c:v>0.57318899999999995</c:v>
                </c:pt>
                <c:pt idx="317">
                  <c:v>0.57452899999999996</c:v>
                </c:pt>
                <c:pt idx="318">
                  <c:v>0.57580600000000004</c:v>
                </c:pt>
                <c:pt idx="319">
                  <c:v>0.57701899999999995</c:v>
                </c:pt>
                <c:pt idx="320">
                  <c:v>0.57829600000000003</c:v>
                </c:pt>
                <c:pt idx="321">
                  <c:v>0.57957199999999998</c:v>
                </c:pt>
                <c:pt idx="322">
                  <c:v>0.58091300000000001</c:v>
                </c:pt>
                <c:pt idx="323">
                  <c:v>0.58218999999999999</c:v>
                </c:pt>
                <c:pt idx="324">
                  <c:v>0.58346600000000004</c:v>
                </c:pt>
                <c:pt idx="325">
                  <c:v>0.58474300000000001</c:v>
                </c:pt>
                <c:pt idx="326">
                  <c:v>0.58601999999999999</c:v>
                </c:pt>
                <c:pt idx="327">
                  <c:v>0.58729600000000004</c:v>
                </c:pt>
                <c:pt idx="328">
                  <c:v>0.58857300000000001</c:v>
                </c:pt>
                <c:pt idx="329">
                  <c:v>0.58991400000000005</c:v>
                </c:pt>
                <c:pt idx="330">
                  <c:v>0.59125399999999995</c:v>
                </c:pt>
                <c:pt idx="331">
                  <c:v>0.59265900000000005</c:v>
                </c:pt>
                <c:pt idx="332">
                  <c:v>0.59406300000000001</c:v>
                </c:pt>
                <c:pt idx="333">
                  <c:v>0.59559499999999999</c:v>
                </c:pt>
                <c:pt idx="334">
                  <c:v>0.59693600000000002</c:v>
                </c:pt>
                <c:pt idx="335">
                  <c:v>0.59840400000000005</c:v>
                </c:pt>
                <c:pt idx="336">
                  <c:v>0.59980800000000001</c:v>
                </c:pt>
                <c:pt idx="337">
                  <c:v>0.601213</c:v>
                </c:pt>
                <c:pt idx="338">
                  <c:v>0.60255300000000001</c:v>
                </c:pt>
                <c:pt idx="339">
                  <c:v>0.60395799999999999</c:v>
                </c:pt>
                <c:pt idx="340">
                  <c:v>0.60536199999999996</c:v>
                </c:pt>
                <c:pt idx="341">
                  <c:v>0.606958</c:v>
                </c:pt>
                <c:pt idx="342">
                  <c:v>0.60842600000000002</c:v>
                </c:pt>
                <c:pt idx="343">
                  <c:v>0.60989499999999996</c:v>
                </c:pt>
                <c:pt idx="344">
                  <c:v>0.61136299999999999</c:v>
                </c:pt>
                <c:pt idx="345">
                  <c:v>0.61283100000000001</c:v>
                </c:pt>
                <c:pt idx="346">
                  <c:v>0.614236</c:v>
                </c:pt>
                <c:pt idx="347">
                  <c:v>0.61570400000000003</c:v>
                </c:pt>
                <c:pt idx="348">
                  <c:v>0.61723600000000001</c:v>
                </c:pt>
                <c:pt idx="349">
                  <c:v>0.61870400000000003</c:v>
                </c:pt>
                <c:pt idx="350">
                  <c:v>0.62010799999999999</c:v>
                </c:pt>
                <c:pt idx="351">
                  <c:v>0.62157700000000005</c:v>
                </c:pt>
                <c:pt idx="352">
                  <c:v>0.62298100000000001</c:v>
                </c:pt>
                <c:pt idx="353">
                  <c:v>0.62444900000000003</c:v>
                </c:pt>
                <c:pt idx="354">
                  <c:v>0.62598100000000001</c:v>
                </c:pt>
                <c:pt idx="355">
                  <c:v>0.62732200000000005</c:v>
                </c:pt>
                <c:pt idx="356">
                  <c:v>0.62885400000000002</c:v>
                </c:pt>
                <c:pt idx="357">
                  <c:v>0.63032200000000005</c:v>
                </c:pt>
                <c:pt idx="358">
                  <c:v>0.63179099999999999</c:v>
                </c:pt>
                <c:pt idx="359">
                  <c:v>0.63325900000000002</c:v>
                </c:pt>
                <c:pt idx="360">
                  <c:v>0.63472700000000004</c:v>
                </c:pt>
                <c:pt idx="361">
                  <c:v>0.63619499999999995</c:v>
                </c:pt>
                <c:pt idx="362">
                  <c:v>0.63740799999999997</c:v>
                </c:pt>
                <c:pt idx="363">
                  <c:v>0.63868499999999995</c:v>
                </c:pt>
                <c:pt idx="364">
                  <c:v>0.64002499999999996</c:v>
                </c:pt>
                <c:pt idx="365">
                  <c:v>0.64136599999999999</c:v>
                </c:pt>
                <c:pt idx="366">
                  <c:v>0.64276999999999995</c:v>
                </c:pt>
                <c:pt idx="367">
                  <c:v>0.64417500000000005</c:v>
                </c:pt>
                <c:pt idx="368">
                  <c:v>0.64551499999999995</c:v>
                </c:pt>
                <c:pt idx="369">
                  <c:v>0.64672799999999997</c:v>
                </c:pt>
                <c:pt idx="370">
                  <c:v>0.64794099999999999</c:v>
                </c:pt>
                <c:pt idx="371">
                  <c:v>0.64928200000000003</c:v>
                </c:pt>
                <c:pt idx="372">
                  <c:v>0.650559</c:v>
                </c:pt>
                <c:pt idx="373">
                  <c:v>0.65183500000000005</c:v>
                </c:pt>
                <c:pt idx="374">
                  <c:v>0.65304799999999996</c:v>
                </c:pt>
                <c:pt idx="375">
                  <c:v>0.65432500000000005</c:v>
                </c:pt>
                <c:pt idx="376">
                  <c:v>0.65566500000000005</c:v>
                </c:pt>
                <c:pt idx="377">
                  <c:v>0.65694200000000003</c:v>
                </c:pt>
                <c:pt idx="378">
                  <c:v>0.65809099999999998</c:v>
                </c:pt>
                <c:pt idx="379">
                  <c:v>0.65917599999999998</c:v>
                </c:pt>
                <c:pt idx="380">
                  <c:v>0.66026200000000002</c:v>
                </c:pt>
                <c:pt idx="381">
                  <c:v>0.66128299999999995</c:v>
                </c:pt>
                <c:pt idx="382">
                  <c:v>0.662304</c:v>
                </c:pt>
                <c:pt idx="383">
                  <c:v>0.66351700000000002</c:v>
                </c:pt>
                <c:pt idx="384">
                  <c:v>0.66492200000000001</c:v>
                </c:pt>
                <c:pt idx="385">
                  <c:v>0.66607099999999997</c:v>
                </c:pt>
                <c:pt idx="386">
                  <c:v>0.66722000000000004</c:v>
                </c:pt>
                <c:pt idx="387">
                  <c:v>0.66843300000000005</c:v>
                </c:pt>
                <c:pt idx="388">
                  <c:v>0.66958200000000001</c:v>
                </c:pt>
                <c:pt idx="389">
                  <c:v>0.67073099999999997</c:v>
                </c:pt>
                <c:pt idx="390">
                  <c:v>0.67200800000000005</c:v>
                </c:pt>
                <c:pt idx="391">
                  <c:v>0.67341200000000001</c:v>
                </c:pt>
                <c:pt idx="392">
                  <c:v>0.67462500000000003</c:v>
                </c:pt>
                <c:pt idx="393">
                  <c:v>0.675902</c:v>
                </c:pt>
                <c:pt idx="394">
                  <c:v>0.67724200000000001</c:v>
                </c:pt>
                <c:pt idx="395">
                  <c:v>0.67851899999999998</c:v>
                </c:pt>
                <c:pt idx="396">
                  <c:v>0.67986000000000002</c:v>
                </c:pt>
                <c:pt idx="397">
                  <c:v>0.68120000000000003</c:v>
                </c:pt>
                <c:pt idx="398">
                  <c:v>0.682477</c:v>
                </c:pt>
                <c:pt idx="399">
                  <c:v>0.68375399999999997</c:v>
                </c:pt>
                <c:pt idx="400">
                  <c:v>0.68503000000000003</c:v>
                </c:pt>
                <c:pt idx="401">
                  <c:v>0.686307</c:v>
                </c:pt>
                <c:pt idx="402">
                  <c:v>0.68752000000000002</c:v>
                </c:pt>
                <c:pt idx="403">
                  <c:v>0.68886000000000003</c:v>
                </c:pt>
                <c:pt idx="404">
                  <c:v>0.69020099999999995</c:v>
                </c:pt>
                <c:pt idx="405">
                  <c:v>0.69141399999999997</c:v>
                </c:pt>
                <c:pt idx="406">
                  <c:v>0.69275500000000001</c:v>
                </c:pt>
                <c:pt idx="407">
                  <c:v>0.69403099999999995</c:v>
                </c:pt>
                <c:pt idx="408">
                  <c:v>0.69530800000000004</c:v>
                </c:pt>
                <c:pt idx="409">
                  <c:v>0.69658500000000001</c:v>
                </c:pt>
                <c:pt idx="410">
                  <c:v>0.69786099999999995</c:v>
                </c:pt>
                <c:pt idx="411">
                  <c:v>0.69920199999999999</c:v>
                </c:pt>
                <c:pt idx="412">
                  <c:v>0.70054300000000003</c:v>
                </c:pt>
                <c:pt idx="413">
                  <c:v>0.70188300000000003</c:v>
                </c:pt>
                <c:pt idx="414">
                  <c:v>0.70322399999999996</c:v>
                </c:pt>
                <c:pt idx="415">
                  <c:v>0.70456399999999997</c:v>
                </c:pt>
                <c:pt idx="416">
                  <c:v>0.705905</c:v>
                </c:pt>
                <c:pt idx="417">
                  <c:v>0.70724500000000001</c:v>
                </c:pt>
                <c:pt idx="418">
                  <c:v>0.70858600000000005</c:v>
                </c:pt>
                <c:pt idx="419">
                  <c:v>0.71005399999999996</c:v>
                </c:pt>
                <c:pt idx="420">
                  <c:v>0.71133100000000005</c:v>
                </c:pt>
                <c:pt idx="421">
                  <c:v>0.71260800000000002</c:v>
                </c:pt>
                <c:pt idx="422">
                  <c:v>0.71382100000000004</c:v>
                </c:pt>
                <c:pt idx="423">
                  <c:v>0.71503300000000003</c:v>
                </c:pt>
                <c:pt idx="424">
                  <c:v>0.71624600000000005</c:v>
                </c:pt>
                <c:pt idx="425">
                  <c:v>0.717395</c:v>
                </c:pt>
                <c:pt idx="426">
                  <c:v>0.71860800000000002</c:v>
                </c:pt>
                <c:pt idx="427">
                  <c:v>0.71982100000000004</c:v>
                </c:pt>
                <c:pt idx="428">
                  <c:v>0.72103399999999995</c:v>
                </c:pt>
                <c:pt idx="429">
                  <c:v>0.72224699999999997</c:v>
                </c:pt>
                <c:pt idx="430">
                  <c:v>0.72345999999999999</c:v>
                </c:pt>
                <c:pt idx="431">
                  <c:v>0.72460899999999995</c:v>
                </c:pt>
                <c:pt idx="432">
                  <c:v>0.72575800000000001</c:v>
                </c:pt>
                <c:pt idx="433">
                  <c:v>0.72665199999999996</c:v>
                </c:pt>
                <c:pt idx="434">
                  <c:v>0.72780100000000003</c:v>
                </c:pt>
                <c:pt idx="435">
                  <c:v>0.72888600000000003</c:v>
                </c:pt>
                <c:pt idx="436">
                  <c:v>0.72997100000000004</c:v>
                </c:pt>
                <c:pt idx="437">
                  <c:v>0.73105600000000004</c:v>
                </c:pt>
                <c:pt idx="438">
                  <c:v>0.73214199999999996</c:v>
                </c:pt>
                <c:pt idx="439">
                  <c:v>0.73316300000000001</c:v>
                </c:pt>
                <c:pt idx="440">
                  <c:v>0.73399300000000001</c:v>
                </c:pt>
                <c:pt idx="441">
                  <c:v>0.73488699999999996</c:v>
                </c:pt>
                <c:pt idx="442">
                  <c:v>0.73590800000000001</c:v>
                </c:pt>
                <c:pt idx="443">
                  <c:v>0.73692899999999995</c:v>
                </c:pt>
                <c:pt idx="444">
                  <c:v>0.73801499999999998</c:v>
                </c:pt>
                <c:pt idx="445">
                  <c:v>0.73909999999999998</c:v>
                </c:pt>
                <c:pt idx="446">
                  <c:v>0.74018499999999998</c:v>
                </c:pt>
                <c:pt idx="447">
                  <c:v>0.74107900000000004</c:v>
                </c:pt>
                <c:pt idx="448">
                  <c:v>0.74197299999999999</c:v>
                </c:pt>
                <c:pt idx="449">
                  <c:v>0.74292999999999998</c:v>
                </c:pt>
                <c:pt idx="450">
                  <c:v>0.74382400000000004</c:v>
                </c:pt>
                <c:pt idx="451">
                  <c:v>0.74471699999999996</c:v>
                </c:pt>
                <c:pt idx="452">
                  <c:v>0.74567499999999998</c:v>
                </c:pt>
                <c:pt idx="453">
                  <c:v>0.74663299999999999</c:v>
                </c:pt>
                <c:pt idx="454">
                  <c:v>0.74758999999999998</c:v>
                </c:pt>
                <c:pt idx="455">
                  <c:v>0.74854799999999999</c:v>
                </c:pt>
                <c:pt idx="456">
                  <c:v>0.74931400000000004</c:v>
                </c:pt>
                <c:pt idx="457">
                  <c:v>0.75007999999999997</c:v>
                </c:pt>
                <c:pt idx="458">
                  <c:v>0.75090999999999997</c:v>
                </c:pt>
                <c:pt idx="459">
                  <c:v>0.75167600000000001</c:v>
                </c:pt>
                <c:pt idx="460">
                  <c:v>0.75244200000000006</c:v>
                </c:pt>
                <c:pt idx="461">
                  <c:v>0.75320799999999999</c:v>
                </c:pt>
                <c:pt idx="462">
                  <c:v>0.75422900000000004</c:v>
                </c:pt>
                <c:pt idx="463">
                  <c:v>0.75499499999999997</c:v>
                </c:pt>
                <c:pt idx="464">
                  <c:v>0.75576100000000002</c:v>
                </c:pt>
                <c:pt idx="465">
                  <c:v>0.75652699999999995</c:v>
                </c:pt>
                <c:pt idx="466">
                  <c:v>0.75729299999999999</c:v>
                </c:pt>
                <c:pt idx="467">
                  <c:v>0.75805900000000004</c:v>
                </c:pt>
                <c:pt idx="468">
                  <c:v>0.75895299999999999</c:v>
                </c:pt>
                <c:pt idx="469">
                  <c:v>0.75997400000000004</c:v>
                </c:pt>
                <c:pt idx="470">
                  <c:v>0.76086799999999999</c:v>
                </c:pt>
                <c:pt idx="471">
                  <c:v>0.761826</c:v>
                </c:pt>
                <c:pt idx="472">
                  <c:v>0.76284700000000005</c:v>
                </c:pt>
                <c:pt idx="473">
                  <c:v>0.76386799999999999</c:v>
                </c:pt>
                <c:pt idx="474">
                  <c:v>0.76488999999999996</c:v>
                </c:pt>
                <c:pt idx="475">
                  <c:v>0.76591100000000001</c:v>
                </c:pt>
                <c:pt idx="476">
                  <c:v>0.76686900000000002</c:v>
                </c:pt>
                <c:pt idx="477">
                  <c:v>0.76788999999999996</c:v>
                </c:pt>
                <c:pt idx="478">
                  <c:v>0.76891200000000004</c:v>
                </c:pt>
                <c:pt idx="479">
                  <c:v>0.76993299999999998</c:v>
                </c:pt>
                <c:pt idx="480">
                  <c:v>0.77108200000000005</c:v>
                </c:pt>
                <c:pt idx="481">
                  <c:v>0.772231</c:v>
                </c:pt>
                <c:pt idx="482">
                  <c:v>0.77344400000000002</c:v>
                </c:pt>
                <c:pt idx="483">
                  <c:v>0.77433799999999997</c:v>
                </c:pt>
                <c:pt idx="484">
                  <c:v>0.77535900000000002</c:v>
                </c:pt>
                <c:pt idx="485">
                  <c:v>0.77637999999999996</c:v>
                </c:pt>
                <c:pt idx="486">
                  <c:v>0.77727400000000002</c:v>
                </c:pt>
                <c:pt idx="487">
                  <c:v>0.77816799999999997</c:v>
                </c:pt>
                <c:pt idx="488">
                  <c:v>0.77906200000000003</c:v>
                </c:pt>
                <c:pt idx="489">
                  <c:v>0.77995499999999995</c:v>
                </c:pt>
                <c:pt idx="490">
                  <c:v>0.78078499999999995</c:v>
                </c:pt>
                <c:pt idx="491">
                  <c:v>0.781551</c:v>
                </c:pt>
                <c:pt idx="492">
                  <c:v>0.78238099999999999</c:v>
                </c:pt>
                <c:pt idx="493">
                  <c:v>0.78314700000000004</c:v>
                </c:pt>
                <c:pt idx="494">
                  <c:v>0.78391299999999997</c:v>
                </c:pt>
                <c:pt idx="495">
                  <c:v>0.78480700000000003</c:v>
                </c:pt>
                <c:pt idx="496">
                  <c:v>0.78557299999999997</c:v>
                </c:pt>
                <c:pt idx="497">
                  <c:v>0.78646700000000003</c:v>
                </c:pt>
                <c:pt idx="498">
                  <c:v>0.78723299999999996</c:v>
                </c:pt>
                <c:pt idx="499">
                  <c:v>0.787999</c:v>
                </c:pt>
                <c:pt idx="500">
                  <c:v>0.78876500000000005</c:v>
                </c:pt>
                <c:pt idx="501">
                  <c:v>0.78953099999999998</c:v>
                </c:pt>
                <c:pt idx="502">
                  <c:v>0.79029700000000003</c:v>
                </c:pt>
                <c:pt idx="503">
                  <c:v>0.79106299999999996</c:v>
                </c:pt>
                <c:pt idx="504">
                  <c:v>0.79176500000000005</c:v>
                </c:pt>
                <c:pt idx="505">
                  <c:v>0.79259500000000005</c:v>
                </c:pt>
                <c:pt idx="506">
                  <c:v>0.79336099999999998</c:v>
                </c:pt>
                <c:pt idx="507">
                  <c:v>0.79419099999999998</c:v>
                </c:pt>
                <c:pt idx="508">
                  <c:v>0.79495700000000002</c:v>
                </c:pt>
                <c:pt idx="509">
                  <c:v>0.79572299999999996</c:v>
                </c:pt>
                <c:pt idx="510">
                  <c:v>0.79655299999999996</c:v>
                </c:pt>
                <c:pt idx="511">
                  <c:v>0.79712700000000003</c:v>
                </c:pt>
                <c:pt idx="512">
                  <c:v>0.79783000000000004</c:v>
                </c:pt>
                <c:pt idx="513">
                  <c:v>0.79859599999999997</c:v>
                </c:pt>
                <c:pt idx="514">
                  <c:v>0.79929799999999995</c:v>
                </c:pt>
                <c:pt idx="515">
                  <c:v>0.79993599999999998</c:v>
                </c:pt>
                <c:pt idx="516">
                  <c:v>0.80057400000000001</c:v>
                </c:pt>
                <c:pt idx="517">
                  <c:v>0.80121299999999995</c:v>
                </c:pt>
                <c:pt idx="518">
                  <c:v>0.80166000000000004</c:v>
                </c:pt>
                <c:pt idx="519">
                  <c:v>0.80229799999999996</c:v>
                </c:pt>
                <c:pt idx="520">
                  <c:v>0.803064</c:v>
                </c:pt>
                <c:pt idx="521">
                  <c:v>0.80383000000000004</c:v>
                </c:pt>
                <c:pt idx="522">
                  <c:v>0.80466000000000004</c:v>
                </c:pt>
                <c:pt idx="523">
                  <c:v>0.80549000000000004</c:v>
                </c:pt>
                <c:pt idx="524">
                  <c:v>0.80638399999999999</c:v>
                </c:pt>
                <c:pt idx="525">
                  <c:v>0.80740500000000004</c:v>
                </c:pt>
                <c:pt idx="526">
                  <c:v>0.80829899999999999</c:v>
                </c:pt>
                <c:pt idx="527">
                  <c:v>0.80925599999999998</c:v>
                </c:pt>
                <c:pt idx="528">
                  <c:v>0.81021399999999999</c:v>
                </c:pt>
                <c:pt idx="529">
                  <c:v>0.81117099999999998</c:v>
                </c:pt>
                <c:pt idx="530">
                  <c:v>0.81212899999999999</c:v>
                </c:pt>
                <c:pt idx="531">
                  <c:v>0.81315000000000004</c:v>
                </c:pt>
                <c:pt idx="532">
                  <c:v>0.81417200000000001</c:v>
                </c:pt>
                <c:pt idx="533">
                  <c:v>0.81538500000000003</c:v>
                </c:pt>
                <c:pt idx="534">
                  <c:v>0.81640599999999997</c:v>
                </c:pt>
                <c:pt idx="535">
                  <c:v>0.81742700000000001</c:v>
                </c:pt>
                <c:pt idx="536">
                  <c:v>0.81844899999999998</c:v>
                </c:pt>
                <c:pt idx="537">
                  <c:v>0.81940599999999997</c:v>
                </c:pt>
                <c:pt idx="538">
                  <c:v>0.82036399999999998</c:v>
                </c:pt>
                <c:pt idx="539">
                  <c:v>0.82138500000000003</c:v>
                </c:pt>
                <c:pt idx="540">
                  <c:v>0.82253399999999999</c:v>
                </c:pt>
                <c:pt idx="541">
                  <c:v>0.82342800000000005</c:v>
                </c:pt>
                <c:pt idx="542">
                  <c:v>0.82425800000000005</c:v>
                </c:pt>
                <c:pt idx="543">
                  <c:v>0.825152</c:v>
                </c:pt>
                <c:pt idx="544">
                  <c:v>0.82598099999999997</c:v>
                </c:pt>
                <c:pt idx="545">
                  <c:v>0.82681099999999996</c:v>
                </c:pt>
                <c:pt idx="546">
                  <c:v>0.82764099999999996</c:v>
                </c:pt>
                <c:pt idx="547">
                  <c:v>0.82859899999999997</c:v>
                </c:pt>
                <c:pt idx="548">
                  <c:v>0.82949200000000001</c:v>
                </c:pt>
                <c:pt idx="549">
                  <c:v>0.83038599999999996</c:v>
                </c:pt>
                <c:pt idx="550">
                  <c:v>0.83134399999999997</c:v>
                </c:pt>
                <c:pt idx="551">
                  <c:v>0.83230099999999996</c:v>
                </c:pt>
                <c:pt idx="552">
                  <c:v>0.83325899999999997</c:v>
                </c:pt>
                <c:pt idx="553">
                  <c:v>0.83421599999999996</c:v>
                </c:pt>
                <c:pt idx="554">
                  <c:v>0.834982</c:v>
                </c:pt>
                <c:pt idx="555">
                  <c:v>0.83594000000000002</c:v>
                </c:pt>
                <c:pt idx="556">
                  <c:v>0.83689800000000003</c:v>
                </c:pt>
                <c:pt idx="557">
                  <c:v>0.83785500000000002</c:v>
                </c:pt>
                <c:pt idx="558">
                  <c:v>0.83881300000000003</c:v>
                </c:pt>
                <c:pt idx="559">
                  <c:v>0.83977000000000002</c:v>
                </c:pt>
                <c:pt idx="560">
                  <c:v>0.84079199999999998</c:v>
                </c:pt>
                <c:pt idx="561">
                  <c:v>0.84181300000000003</c:v>
                </c:pt>
                <c:pt idx="562">
                  <c:v>0.84283399999999997</c:v>
                </c:pt>
                <c:pt idx="563">
                  <c:v>0.84385600000000005</c:v>
                </c:pt>
                <c:pt idx="564">
                  <c:v>0.84487699999999999</c:v>
                </c:pt>
                <c:pt idx="565">
                  <c:v>0.84596199999999999</c:v>
                </c:pt>
                <c:pt idx="566">
                  <c:v>0.84698399999999996</c:v>
                </c:pt>
                <c:pt idx="567">
                  <c:v>0.84800500000000001</c:v>
                </c:pt>
                <c:pt idx="568">
                  <c:v>0.84909000000000001</c:v>
                </c:pt>
                <c:pt idx="569">
                  <c:v>0.85004800000000003</c:v>
                </c:pt>
                <c:pt idx="570">
                  <c:v>0.85100500000000001</c:v>
                </c:pt>
                <c:pt idx="571">
                  <c:v>0.85196300000000003</c:v>
                </c:pt>
                <c:pt idx="572">
                  <c:v>0.85292100000000004</c:v>
                </c:pt>
                <c:pt idx="573">
                  <c:v>0.85375000000000001</c:v>
                </c:pt>
                <c:pt idx="574">
                  <c:v>0.85464399999999996</c:v>
                </c:pt>
                <c:pt idx="575">
                  <c:v>0.85553800000000002</c:v>
                </c:pt>
                <c:pt idx="576">
                  <c:v>0.85636800000000002</c:v>
                </c:pt>
                <c:pt idx="577">
                  <c:v>0.85713399999999995</c:v>
                </c:pt>
                <c:pt idx="578">
                  <c:v>0.85796399999999995</c:v>
                </c:pt>
                <c:pt idx="579">
                  <c:v>0.85879399999999995</c:v>
                </c:pt>
                <c:pt idx="580">
                  <c:v>0.85943199999999997</c:v>
                </c:pt>
                <c:pt idx="581">
                  <c:v>0.86007</c:v>
                </c:pt>
                <c:pt idx="582">
                  <c:v>0.86051699999999998</c:v>
                </c:pt>
                <c:pt idx="583">
                  <c:v>0.86121899999999996</c:v>
                </c:pt>
                <c:pt idx="584">
                  <c:v>0.86185800000000001</c:v>
                </c:pt>
                <c:pt idx="585">
                  <c:v>0.86249600000000004</c:v>
                </c:pt>
                <c:pt idx="586">
                  <c:v>0.86319800000000002</c:v>
                </c:pt>
                <c:pt idx="587">
                  <c:v>0.86383699999999997</c:v>
                </c:pt>
                <c:pt idx="588">
                  <c:v>0.86447499999999999</c:v>
                </c:pt>
                <c:pt idx="589">
                  <c:v>0.86485800000000002</c:v>
                </c:pt>
                <c:pt idx="590">
                  <c:v>0.86543300000000001</c:v>
                </c:pt>
                <c:pt idx="591">
                  <c:v>0.86607100000000004</c:v>
                </c:pt>
                <c:pt idx="592">
                  <c:v>0.86658199999999996</c:v>
                </c:pt>
                <c:pt idx="593">
                  <c:v>0.86715600000000004</c:v>
                </c:pt>
                <c:pt idx="594">
                  <c:v>0.86773100000000003</c:v>
                </c:pt>
                <c:pt idx="595">
                  <c:v>0.86824100000000004</c:v>
                </c:pt>
                <c:pt idx="596">
                  <c:v>0.86868800000000002</c:v>
                </c:pt>
                <c:pt idx="597">
                  <c:v>0.86913499999999999</c:v>
                </c:pt>
                <c:pt idx="598">
                  <c:v>0.86970999999999998</c:v>
                </c:pt>
                <c:pt idx="599">
                  <c:v>0.87028399999999995</c:v>
                </c:pt>
                <c:pt idx="600">
                  <c:v>0.87092199999999997</c:v>
                </c:pt>
                <c:pt idx="601">
                  <c:v>0.87156100000000003</c:v>
                </c:pt>
                <c:pt idx="602">
                  <c:v>0.87219899999999995</c:v>
                </c:pt>
                <c:pt idx="603">
                  <c:v>0.872838</c:v>
                </c:pt>
                <c:pt idx="604">
                  <c:v>0.87347600000000003</c:v>
                </c:pt>
                <c:pt idx="605">
                  <c:v>0.87417800000000001</c:v>
                </c:pt>
                <c:pt idx="606">
                  <c:v>0.87487999999999999</c:v>
                </c:pt>
                <c:pt idx="607">
                  <c:v>0.875583</c:v>
                </c:pt>
                <c:pt idx="608">
                  <c:v>0.87628499999999998</c:v>
                </c:pt>
                <c:pt idx="609">
                  <c:v>0.87692300000000001</c:v>
                </c:pt>
                <c:pt idx="610">
                  <c:v>0.87762499999999999</c:v>
                </c:pt>
                <c:pt idx="611">
                  <c:v>0.87851900000000005</c:v>
                </c:pt>
                <c:pt idx="612">
                  <c:v>0.87915699999999997</c:v>
                </c:pt>
                <c:pt idx="613">
                  <c:v>0.87985999999999998</c:v>
                </c:pt>
                <c:pt idx="614">
                  <c:v>0.88062600000000002</c:v>
                </c:pt>
                <c:pt idx="615">
                  <c:v>0.88139199999999995</c:v>
                </c:pt>
                <c:pt idx="616">
                  <c:v>0.88209400000000004</c:v>
                </c:pt>
                <c:pt idx="617">
                  <c:v>0.88279600000000003</c:v>
                </c:pt>
                <c:pt idx="618">
                  <c:v>0.88368999999999998</c:v>
                </c:pt>
                <c:pt idx="619">
                  <c:v>0.88420100000000001</c:v>
                </c:pt>
                <c:pt idx="620">
                  <c:v>0.88464699999999996</c:v>
                </c:pt>
                <c:pt idx="621">
                  <c:v>0.885158</c:v>
                </c:pt>
                <c:pt idx="622">
                  <c:v>0.88566900000000004</c:v>
                </c:pt>
                <c:pt idx="623">
                  <c:v>0.88617900000000005</c:v>
                </c:pt>
                <c:pt idx="624">
                  <c:v>0.88662600000000003</c:v>
                </c:pt>
                <c:pt idx="625">
                  <c:v>0.88700900000000005</c:v>
                </c:pt>
                <c:pt idx="626">
                  <c:v>0.88739199999999996</c:v>
                </c:pt>
                <c:pt idx="627">
                  <c:v>0.88771199999999995</c:v>
                </c:pt>
                <c:pt idx="628">
                  <c:v>0.88803100000000001</c:v>
                </c:pt>
                <c:pt idx="629">
                  <c:v>0.88834999999999997</c:v>
                </c:pt>
                <c:pt idx="630">
                  <c:v>0.88866900000000004</c:v>
                </c:pt>
                <c:pt idx="631">
                  <c:v>0.888988</c:v>
                </c:pt>
                <c:pt idx="632">
                  <c:v>0.88924400000000003</c:v>
                </c:pt>
                <c:pt idx="633">
                  <c:v>0.88962699999999995</c:v>
                </c:pt>
                <c:pt idx="634">
                  <c:v>0.89000999999999997</c:v>
                </c:pt>
                <c:pt idx="635">
                  <c:v>0.89039299999999999</c:v>
                </c:pt>
                <c:pt idx="636">
                  <c:v>0.89077600000000001</c:v>
                </c:pt>
                <c:pt idx="637">
                  <c:v>0.89122299999999999</c:v>
                </c:pt>
                <c:pt idx="638">
                  <c:v>0.89166900000000004</c:v>
                </c:pt>
                <c:pt idx="639">
                  <c:v>0.89217999999999997</c:v>
                </c:pt>
                <c:pt idx="640">
                  <c:v>0.89275499999999997</c:v>
                </c:pt>
                <c:pt idx="641">
                  <c:v>0.89339299999999999</c:v>
                </c:pt>
                <c:pt idx="642">
                  <c:v>0.89409499999999997</c:v>
                </c:pt>
                <c:pt idx="643">
                  <c:v>0.89473400000000003</c:v>
                </c:pt>
                <c:pt idx="644">
                  <c:v>0.89537199999999995</c:v>
                </c:pt>
                <c:pt idx="645">
                  <c:v>0.89594600000000002</c:v>
                </c:pt>
                <c:pt idx="646">
                  <c:v>0.89671199999999995</c:v>
                </c:pt>
                <c:pt idx="647">
                  <c:v>0.89741499999999996</c:v>
                </c:pt>
                <c:pt idx="648">
                  <c:v>0.89811700000000005</c:v>
                </c:pt>
                <c:pt idx="649">
                  <c:v>0.89881900000000003</c:v>
                </c:pt>
                <c:pt idx="650">
                  <c:v>0.89958499999999997</c:v>
                </c:pt>
                <c:pt idx="651">
                  <c:v>0.90035100000000001</c:v>
                </c:pt>
                <c:pt idx="652">
                  <c:v>0.90105299999999999</c:v>
                </c:pt>
                <c:pt idx="653">
                  <c:v>0.90169200000000005</c:v>
                </c:pt>
                <c:pt idx="654">
                  <c:v>0.90252200000000005</c:v>
                </c:pt>
                <c:pt idx="655">
                  <c:v>0.90328799999999998</c:v>
                </c:pt>
                <c:pt idx="656">
                  <c:v>0.90405400000000002</c:v>
                </c:pt>
                <c:pt idx="657">
                  <c:v>0.90481999999999996</c:v>
                </c:pt>
                <c:pt idx="658">
                  <c:v>0.90552200000000005</c:v>
                </c:pt>
                <c:pt idx="659">
                  <c:v>0.90622400000000003</c:v>
                </c:pt>
                <c:pt idx="660">
                  <c:v>0.906671</c:v>
                </c:pt>
                <c:pt idx="661">
                  <c:v>0.90737299999999999</c:v>
                </c:pt>
                <c:pt idx="662">
                  <c:v>0.90801200000000004</c:v>
                </c:pt>
                <c:pt idx="663">
                  <c:v>0.90864999999999996</c:v>
                </c:pt>
                <c:pt idx="664">
                  <c:v>0.90928799999999999</c:v>
                </c:pt>
                <c:pt idx="665">
                  <c:v>0.90986299999999998</c:v>
                </c:pt>
                <c:pt idx="666">
                  <c:v>0.91043700000000005</c:v>
                </c:pt>
                <c:pt idx="667">
                  <c:v>0.91075700000000004</c:v>
                </c:pt>
                <c:pt idx="668">
                  <c:v>0.91113999999999995</c:v>
                </c:pt>
                <c:pt idx="669">
                  <c:v>0.91164999999999996</c:v>
                </c:pt>
                <c:pt idx="670">
                  <c:v>0.91203299999999998</c:v>
                </c:pt>
                <c:pt idx="671">
                  <c:v>0.912416</c:v>
                </c:pt>
                <c:pt idx="672">
                  <c:v>0.91279900000000003</c:v>
                </c:pt>
                <c:pt idx="673">
                  <c:v>0.913246</c:v>
                </c:pt>
                <c:pt idx="674">
                  <c:v>0.91369299999999998</c:v>
                </c:pt>
                <c:pt idx="675">
                  <c:v>0.91401200000000005</c:v>
                </c:pt>
                <c:pt idx="676">
                  <c:v>0.91445900000000002</c:v>
                </c:pt>
                <c:pt idx="677">
                  <c:v>0.91496999999999995</c:v>
                </c:pt>
                <c:pt idx="678">
                  <c:v>0.91541700000000004</c:v>
                </c:pt>
                <c:pt idx="679">
                  <c:v>0.91579999999999995</c:v>
                </c:pt>
                <c:pt idx="680">
                  <c:v>0.91630999999999996</c:v>
                </c:pt>
                <c:pt idx="681">
                  <c:v>0.91688499999999995</c:v>
                </c:pt>
                <c:pt idx="682">
                  <c:v>0.91758700000000004</c:v>
                </c:pt>
                <c:pt idx="683">
                  <c:v>0.91822499999999996</c:v>
                </c:pt>
                <c:pt idx="684">
                  <c:v>0.918991</c:v>
                </c:pt>
                <c:pt idx="685">
                  <c:v>0.91975700000000005</c:v>
                </c:pt>
                <c:pt idx="686">
                  <c:v>0.92052400000000001</c:v>
                </c:pt>
                <c:pt idx="687">
                  <c:v>0.92135299999999998</c:v>
                </c:pt>
                <c:pt idx="688">
                  <c:v>0.92231099999999999</c:v>
                </c:pt>
                <c:pt idx="689">
                  <c:v>0.92352400000000001</c:v>
                </c:pt>
                <c:pt idx="690">
                  <c:v>0.92441799999999996</c:v>
                </c:pt>
                <c:pt idx="691">
                  <c:v>0.92531099999999999</c:v>
                </c:pt>
                <c:pt idx="692">
                  <c:v>0.92626900000000001</c:v>
                </c:pt>
                <c:pt idx="693">
                  <c:v>0.92716299999999996</c:v>
                </c:pt>
                <c:pt idx="694">
                  <c:v>0.92805599999999999</c:v>
                </c:pt>
                <c:pt idx="695">
                  <c:v>0.92888599999999999</c:v>
                </c:pt>
                <c:pt idx="696">
                  <c:v>0.929844</c:v>
                </c:pt>
                <c:pt idx="697">
                  <c:v>0.93061000000000005</c:v>
                </c:pt>
                <c:pt idx="698">
                  <c:v>0.93137599999999998</c:v>
                </c:pt>
                <c:pt idx="699">
                  <c:v>0.93214200000000003</c:v>
                </c:pt>
                <c:pt idx="700">
                  <c:v>0.93290799999999996</c:v>
                </c:pt>
                <c:pt idx="701">
                  <c:v>0.933674</c:v>
                </c:pt>
                <c:pt idx="702">
                  <c:v>0.93444000000000005</c:v>
                </c:pt>
                <c:pt idx="703">
                  <c:v>0.93501400000000001</c:v>
                </c:pt>
                <c:pt idx="704">
                  <c:v>0.93577999999999995</c:v>
                </c:pt>
                <c:pt idx="705">
                  <c:v>0.936419</c:v>
                </c:pt>
                <c:pt idx="706">
                  <c:v>0.93705700000000003</c:v>
                </c:pt>
                <c:pt idx="707">
                  <c:v>0.93769599999999997</c:v>
                </c:pt>
                <c:pt idx="708">
                  <c:v>0.938334</c:v>
                </c:pt>
                <c:pt idx="709">
                  <c:v>0.93897200000000003</c:v>
                </c:pt>
                <c:pt idx="710">
                  <c:v>0.93954700000000002</c:v>
                </c:pt>
                <c:pt idx="711">
                  <c:v>0.94012099999999998</c:v>
                </c:pt>
                <c:pt idx="712">
                  <c:v>0.94076000000000004</c:v>
                </c:pt>
                <c:pt idx="713">
                  <c:v>0.941334</c:v>
                </c:pt>
                <c:pt idx="714">
                  <c:v>0.941909</c:v>
                </c:pt>
                <c:pt idx="715">
                  <c:v>0.94248299999999996</c:v>
                </c:pt>
                <c:pt idx="716">
                  <c:v>0.94312200000000002</c:v>
                </c:pt>
                <c:pt idx="717">
                  <c:v>0.94388799999999995</c:v>
                </c:pt>
                <c:pt idx="718">
                  <c:v>0.94452599999999998</c:v>
                </c:pt>
                <c:pt idx="719">
                  <c:v>0.94522799999999996</c:v>
                </c:pt>
                <c:pt idx="720">
                  <c:v>0.945994</c:v>
                </c:pt>
                <c:pt idx="721">
                  <c:v>0.94669700000000001</c:v>
                </c:pt>
                <c:pt idx="722">
                  <c:v>0.94739899999999999</c:v>
                </c:pt>
                <c:pt idx="723">
                  <c:v>0.94810099999999997</c:v>
                </c:pt>
                <c:pt idx="724">
                  <c:v>0.948739</c:v>
                </c:pt>
                <c:pt idx="725">
                  <c:v>0.94950500000000004</c:v>
                </c:pt>
                <c:pt idx="726">
                  <c:v>0.95033500000000004</c:v>
                </c:pt>
                <c:pt idx="727">
                  <c:v>0.95122899999999999</c:v>
                </c:pt>
                <c:pt idx="728">
                  <c:v>0.95212300000000005</c:v>
                </c:pt>
                <c:pt idx="729">
                  <c:v>0.95295300000000005</c:v>
                </c:pt>
                <c:pt idx="730">
                  <c:v>0.95378200000000002</c:v>
                </c:pt>
                <c:pt idx="731">
                  <c:v>0.95429299999999995</c:v>
                </c:pt>
                <c:pt idx="732">
                  <c:v>0.95505899999999999</c:v>
                </c:pt>
                <c:pt idx="733">
                  <c:v>0.95569700000000002</c:v>
                </c:pt>
                <c:pt idx="734">
                  <c:v>0.95633599999999996</c:v>
                </c:pt>
                <c:pt idx="735">
                  <c:v>0.95703800000000006</c:v>
                </c:pt>
                <c:pt idx="736">
                  <c:v>0.95774000000000004</c:v>
                </c:pt>
                <c:pt idx="737">
                  <c:v>0.95844200000000002</c:v>
                </c:pt>
                <c:pt idx="738">
                  <c:v>0.95882500000000004</c:v>
                </c:pt>
                <c:pt idx="739">
                  <c:v>0.95940000000000003</c:v>
                </c:pt>
                <c:pt idx="740">
                  <c:v>0.95991099999999996</c:v>
                </c:pt>
                <c:pt idx="741">
                  <c:v>0.96035800000000004</c:v>
                </c:pt>
                <c:pt idx="742">
                  <c:v>0.96086800000000006</c:v>
                </c:pt>
                <c:pt idx="743">
                  <c:v>0.96144300000000005</c:v>
                </c:pt>
                <c:pt idx="744">
                  <c:v>0.96201700000000001</c:v>
                </c:pt>
                <c:pt idx="745">
                  <c:v>0.962592</c:v>
                </c:pt>
                <c:pt idx="746">
                  <c:v>0.96303899999999998</c:v>
                </c:pt>
                <c:pt idx="747">
                  <c:v>0.96361300000000005</c:v>
                </c:pt>
                <c:pt idx="748">
                  <c:v>0.96418800000000005</c:v>
                </c:pt>
                <c:pt idx="749">
                  <c:v>0.96476200000000001</c:v>
                </c:pt>
                <c:pt idx="750">
                  <c:v>0.96527300000000005</c:v>
                </c:pt>
                <c:pt idx="751">
                  <c:v>0.96578399999999998</c:v>
                </c:pt>
                <c:pt idx="752">
                  <c:v>0.96629399999999999</c:v>
                </c:pt>
                <c:pt idx="753">
                  <c:v>0.96680500000000003</c:v>
                </c:pt>
                <c:pt idx="754">
                  <c:v>0.96718800000000005</c:v>
                </c:pt>
                <c:pt idx="755">
                  <c:v>0.96757099999999996</c:v>
                </c:pt>
                <c:pt idx="756">
                  <c:v>0.96795399999999998</c:v>
                </c:pt>
                <c:pt idx="757">
                  <c:v>0.968337</c:v>
                </c:pt>
                <c:pt idx="758">
                  <c:v>0.96872000000000003</c:v>
                </c:pt>
                <c:pt idx="759">
                  <c:v>0.96903899999999998</c:v>
                </c:pt>
                <c:pt idx="760">
                  <c:v>0.96955000000000002</c:v>
                </c:pt>
                <c:pt idx="761">
                  <c:v>0.96974199999999999</c:v>
                </c:pt>
                <c:pt idx="762">
                  <c:v>0.97006099999999995</c:v>
                </c:pt>
                <c:pt idx="763">
                  <c:v>0.97044399999999997</c:v>
                </c:pt>
                <c:pt idx="764">
                  <c:v>0.97076300000000004</c:v>
                </c:pt>
                <c:pt idx="765">
                  <c:v>0.971082</c:v>
                </c:pt>
                <c:pt idx="766">
                  <c:v>0.97146500000000002</c:v>
                </c:pt>
                <c:pt idx="767">
                  <c:v>0.97210300000000005</c:v>
                </c:pt>
                <c:pt idx="768">
                  <c:v>0.97255000000000003</c:v>
                </c:pt>
                <c:pt idx="769">
                  <c:v>0.972997</c:v>
                </c:pt>
                <c:pt idx="770">
                  <c:v>0.97363599999999995</c:v>
                </c:pt>
                <c:pt idx="771">
                  <c:v>0.97427399999999997</c:v>
                </c:pt>
                <c:pt idx="772">
                  <c:v>0.97497599999999995</c:v>
                </c:pt>
                <c:pt idx="773">
                  <c:v>0.975742</c:v>
                </c:pt>
                <c:pt idx="774">
                  <c:v>0.97644399999999998</c:v>
                </c:pt>
                <c:pt idx="775">
                  <c:v>0.97721000000000002</c:v>
                </c:pt>
                <c:pt idx="776">
                  <c:v>0.97791300000000003</c:v>
                </c:pt>
                <c:pt idx="777">
                  <c:v>0.97867899999999997</c:v>
                </c:pt>
                <c:pt idx="778">
                  <c:v>0.97944500000000001</c:v>
                </c:pt>
                <c:pt idx="779">
                  <c:v>0.98027500000000001</c:v>
                </c:pt>
                <c:pt idx="780">
                  <c:v>0.98104100000000005</c:v>
                </c:pt>
                <c:pt idx="781">
                  <c:v>0.98161500000000002</c:v>
                </c:pt>
                <c:pt idx="782">
                  <c:v>0.98225300000000004</c:v>
                </c:pt>
                <c:pt idx="783">
                  <c:v>0.98282800000000003</c:v>
                </c:pt>
                <c:pt idx="784">
                  <c:v>0.98333899999999996</c:v>
                </c:pt>
                <c:pt idx="785">
                  <c:v>0.98384899999999997</c:v>
                </c:pt>
                <c:pt idx="786">
                  <c:v>0.98429599999999995</c:v>
                </c:pt>
                <c:pt idx="787">
                  <c:v>0.98474300000000003</c:v>
                </c:pt>
                <c:pt idx="788">
                  <c:v>0.98499800000000004</c:v>
                </c:pt>
                <c:pt idx="789">
                  <c:v>0.98519000000000001</c:v>
                </c:pt>
                <c:pt idx="790">
                  <c:v>0.98544500000000002</c:v>
                </c:pt>
                <c:pt idx="791">
                  <c:v>0.985765</c:v>
                </c:pt>
                <c:pt idx="792">
                  <c:v>0.98608399999999996</c:v>
                </c:pt>
                <c:pt idx="793">
                  <c:v>0.98633899999999997</c:v>
                </c:pt>
                <c:pt idx="794">
                  <c:v>0.98653100000000005</c:v>
                </c:pt>
                <c:pt idx="795">
                  <c:v>0.98691399999999996</c:v>
                </c:pt>
                <c:pt idx="796">
                  <c:v>0.98710500000000001</c:v>
                </c:pt>
                <c:pt idx="797">
                  <c:v>0.98736000000000002</c:v>
                </c:pt>
                <c:pt idx="798">
                  <c:v>0.98761600000000005</c:v>
                </c:pt>
                <c:pt idx="799">
                  <c:v>0.98787100000000005</c:v>
                </c:pt>
                <c:pt idx="800">
                  <c:v>0.98806300000000002</c:v>
                </c:pt>
                <c:pt idx="801">
                  <c:v>0.98825399999999997</c:v>
                </c:pt>
                <c:pt idx="802">
                  <c:v>0.98857300000000004</c:v>
                </c:pt>
                <c:pt idx="803">
                  <c:v>0.98895599999999995</c:v>
                </c:pt>
                <c:pt idx="804">
                  <c:v>0.98921199999999998</c:v>
                </c:pt>
                <c:pt idx="805">
                  <c:v>0.98953100000000005</c:v>
                </c:pt>
                <c:pt idx="806">
                  <c:v>0.98991399999999996</c:v>
                </c:pt>
                <c:pt idx="807">
                  <c:v>0.99023300000000003</c:v>
                </c:pt>
                <c:pt idx="808">
                  <c:v>0.99068000000000001</c:v>
                </c:pt>
                <c:pt idx="809">
                  <c:v>0.99093500000000001</c:v>
                </c:pt>
                <c:pt idx="810">
                  <c:v>0.99131800000000003</c:v>
                </c:pt>
                <c:pt idx="811">
                  <c:v>0.99170100000000005</c:v>
                </c:pt>
                <c:pt idx="812">
                  <c:v>0.99214800000000003</c:v>
                </c:pt>
                <c:pt idx="813">
                  <c:v>0.99265899999999996</c:v>
                </c:pt>
                <c:pt idx="814">
                  <c:v>0.99323300000000003</c:v>
                </c:pt>
                <c:pt idx="815">
                  <c:v>0.99380800000000002</c:v>
                </c:pt>
                <c:pt idx="816">
                  <c:v>0.99419100000000005</c:v>
                </c:pt>
                <c:pt idx="817">
                  <c:v>0.99470199999999998</c:v>
                </c:pt>
                <c:pt idx="818">
                  <c:v>0.99534</c:v>
                </c:pt>
                <c:pt idx="819">
                  <c:v>0.99591499999999999</c:v>
                </c:pt>
                <c:pt idx="820">
                  <c:v>0.99655300000000002</c:v>
                </c:pt>
                <c:pt idx="821">
                  <c:v>0.99712699999999999</c:v>
                </c:pt>
                <c:pt idx="822">
                  <c:v>0.99757399999999996</c:v>
                </c:pt>
                <c:pt idx="823">
                  <c:v>0.99776600000000004</c:v>
                </c:pt>
                <c:pt idx="824">
                  <c:v>0.99827600000000005</c:v>
                </c:pt>
                <c:pt idx="825">
                  <c:v>0.99865899999999996</c:v>
                </c:pt>
                <c:pt idx="826">
                  <c:v>0.99897899999999995</c:v>
                </c:pt>
                <c:pt idx="827">
                  <c:v>0.99923399999999996</c:v>
                </c:pt>
                <c:pt idx="828">
                  <c:v>0.99948899999999996</c:v>
                </c:pt>
                <c:pt idx="829">
                  <c:v>0.99974499999999999</c:v>
                </c:pt>
                <c:pt idx="830">
                  <c:v>1</c:v>
                </c:pt>
                <c:pt idx="831">
                  <c:v>1.0005109999999999</c:v>
                </c:pt>
                <c:pt idx="832">
                  <c:v>1.000894</c:v>
                </c:pt>
                <c:pt idx="833">
                  <c:v>1.0012129999999999</c:v>
                </c:pt>
                <c:pt idx="834">
                  <c:v>1.0015959999999999</c:v>
                </c:pt>
                <c:pt idx="835">
                  <c:v>1.001851</c:v>
                </c:pt>
                <c:pt idx="836">
                  <c:v>1.0021070000000001</c:v>
                </c:pt>
                <c:pt idx="837">
                  <c:v>1.002426</c:v>
                </c:pt>
                <c:pt idx="838">
                  <c:v>1.0029999999999999</c:v>
                </c:pt>
                <c:pt idx="839">
                  <c:v>1.0032559999999999</c:v>
                </c:pt>
                <c:pt idx="840">
                  <c:v>1.0035750000000001</c:v>
                </c:pt>
                <c:pt idx="841">
                  <c:v>1.0038940000000001</c:v>
                </c:pt>
                <c:pt idx="842">
                  <c:v>1.004086</c:v>
                </c:pt>
                <c:pt idx="843">
                  <c:v>1.004213</c:v>
                </c:pt>
                <c:pt idx="844">
                  <c:v>1.0044690000000001</c:v>
                </c:pt>
                <c:pt idx="845">
                  <c:v>1.0046600000000001</c:v>
                </c:pt>
                <c:pt idx="846">
                  <c:v>1.004724</c:v>
                </c:pt>
                <c:pt idx="847">
                  <c:v>1.004788</c:v>
                </c:pt>
                <c:pt idx="848">
                  <c:v>1.0048520000000001</c:v>
                </c:pt>
                <c:pt idx="849">
                  <c:v>1.004915</c:v>
                </c:pt>
                <c:pt idx="850">
                  <c:v>1.0049790000000001</c:v>
                </c:pt>
                <c:pt idx="851">
                  <c:v>1.0049790000000001</c:v>
                </c:pt>
                <c:pt idx="852">
                  <c:v>1.0049790000000001</c:v>
                </c:pt>
                <c:pt idx="853">
                  <c:v>1.0049790000000001</c:v>
                </c:pt>
                <c:pt idx="854">
                  <c:v>1.005107</c:v>
                </c:pt>
                <c:pt idx="855">
                  <c:v>1.0052350000000001</c:v>
                </c:pt>
                <c:pt idx="856">
                  <c:v>1.0054259999999999</c:v>
                </c:pt>
                <c:pt idx="857">
                  <c:v>1.0056179999999999</c:v>
                </c:pt>
                <c:pt idx="858">
                  <c:v>1.005809</c:v>
                </c:pt>
                <c:pt idx="859">
                  <c:v>1.006065</c:v>
                </c:pt>
                <c:pt idx="860">
                  <c:v>1.006256</c:v>
                </c:pt>
                <c:pt idx="861">
                  <c:v>1.0065109999999999</c:v>
                </c:pt>
                <c:pt idx="862">
                  <c:v>1.0067029999999999</c:v>
                </c:pt>
                <c:pt idx="863">
                  <c:v>1.006831</c:v>
                </c:pt>
                <c:pt idx="864">
                  <c:v>1.006958</c:v>
                </c:pt>
                <c:pt idx="865">
                  <c:v>1.00715</c:v>
                </c:pt>
                <c:pt idx="866">
                  <c:v>1.0072140000000001</c:v>
                </c:pt>
                <c:pt idx="867">
                  <c:v>1.0072140000000001</c:v>
                </c:pt>
                <c:pt idx="868">
                  <c:v>1.007277</c:v>
                </c:pt>
                <c:pt idx="869">
                  <c:v>1.007341</c:v>
                </c:pt>
                <c:pt idx="870">
                  <c:v>1.0074050000000001</c:v>
                </c:pt>
                <c:pt idx="871">
                  <c:v>1.007341</c:v>
                </c:pt>
                <c:pt idx="872">
                  <c:v>1.007277</c:v>
                </c:pt>
                <c:pt idx="873">
                  <c:v>1.0070859999999999</c:v>
                </c:pt>
                <c:pt idx="874">
                  <c:v>1.006958</c:v>
                </c:pt>
                <c:pt idx="875">
                  <c:v>1.006767</c:v>
                </c:pt>
                <c:pt idx="876">
                  <c:v>1.006575</c:v>
                </c:pt>
                <c:pt idx="877">
                  <c:v>1.0063200000000001</c:v>
                </c:pt>
                <c:pt idx="878">
                  <c:v>1.0060009999999999</c:v>
                </c:pt>
                <c:pt idx="879">
                  <c:v>1.005682</c:v>
                </c:pt>
                <c:pt idx="880">
                  <c:v>1.005298</c:v>
                </c:pt>
                <c:pt idx="881">
                  <c:v>1.0049790000000001</c:v>
                </c:pt>
                <c:pt idx="882">
                  <c:v>1.004532</c:v>
                </c:pt>
                <c:pt idx="883">
                  <c:v>1.004086</c:v>
                </c:pt>
                <c:pt idx="884">
                  <c:v>1.003511</c:v>
                </c:pt>
                <c:pt idx="885">
                  <c:v>1.002937</c:v>
                </c:pt>
                <c:pt idx="886">
                  <c:v>1.0022979999999999</c:v>
                </c:pt>
                <c:pt idx="887">
                  <c:v>1.001787</c:v>
                </c:pt>
                <c:pt idx="888">
                  <c:v>1.0011490000000001</c:v>
                </c:pt>
                <c:pt idx="889">
                  <c:v>1.000575</c:v>
                </c:pt>
                <c:pt idx="890">
                  <c:v>1.0001279999999999</c:v>
                </c:pt>
                <c:pt idx="891">
                  <c:v>0.99955300000000002</c:v>
                </c:pt>
                <c:pt idx="892">
                  <c:v>0.99904300000000001</c:v>
                </c:pt>
                <c:pt idx="893">
                  <c:v>0.99859600000000004</c:v>
                </c:pt>
                <c:pt idx="894">
                  <c:v>0.998085</c:v>
                </c:pt>
                <c:pt idx="895">
                  <c:v>0.99751000000000001</c:v>
                </c:pt>
                <c:pt idx="896">
                  <c:v>0.99719100000000005</c:v>
                </c:pt>
                <c:pt idx="897">
                  <c:v>0.99687199999999998</c:v>
                </c:pt>
                <c:pt idx="898">
                  <c:v>0.99661699999999998</c:v>
                </c:pt>
                <c:pt idx="899">
                  <c:v>0.99636100000000005</c:v>
                </c:pt>
                <c:pt idx="900">
                  <c:v>0.99617</c:v>
                </c:pt>
                <c:pt idx="901">
                  <c:v>0.99572300000000002</c:v>
                </c:pt>
                <c:pt idx="902">
                  <c:v>0.99534</c:v>
                </c:pt>
                <c:pt idx="903">
                  <c:v>0.99502100000000004</c:v>
                </c:pt>
                <c:pt idx="904">
                  <c:v>0.99470199999999998</c:v>
                </c:pt>
                <c:pt idx="905">
                  <c:v>0.99444600000000005</c:v>
                </c:pt>
                <c:pt idx="906">
                  <c:v>0.99412699999999998</c:v>
                </c:pt>
                <c:pt idx="907">
                  <c:v>0.99387199999999998</c:v>
                </c:pt>
                <c:pt idx="908">
                  <c:v>0.99329699999999999</c:v>
                </c:pt>
                <c:pt idx="909">
                  <c:v>0.99317</c:v>
                </c:pt>
                <c:pt idx="910">
                  <c:v>0.99291399999999996</c:v>
                </c:pt>
                <c:pt idx="911">
                  <c:v>0.99265899999999996</c:v>
                </c:pt>
                <c:pt idx="912">
                  <c:v>0.99240399999999995</c:v>
                </c:pt>
                <c:pt idx="913">
                  <c:v>0.99208399999999997</c:v>
                </c:pt>
                <c:pt idx="914">
                  <c:v>0.99170100000000005</c:v>
                </c:pt>
                <c:pt idx="915">
                  <c:v>0.99131800000000003</c:v>
                </c:pt>
                <c:pt idx="916">
                  <c:v>0.99119100000000004</c:v>
                </c:pt>
                <c:pt idx="917">
                  <c:v>0.99080800000000002</c:v>
                </c:pt>
                <c:pt idx="918">
                  <c:v>0.990425</c:v>
                </c:pt>
                <c:pt idx="919">
                  <c:v>0.99010500000000001</c:v>
                </c:pt>
                <c:pt idx="920">
                  <c:v>0.98978600000000005</c:v>
                </c:pt>
                <c:pt idx="921">
                  <c:v>0.98953100000000005</c:v>
                </c:pt>
                <c:pt idx="922">
                  <c:v>0.98940300000000003</c:v>
                </c:pt>
                <c:pt idx="923">
                  <c:v>0.98946699999999999</c:v>
                </c:pt>
                <c:pt idx="924">
                  <c:v>0.98933899999999997</c:v>
                </c:pt>
                <c:pt idx="925">
                  <c:v>0.98914800000000003</c:v>
                </c:pt>
                <c:pt idx="926">
                  <c:v>0.98908399999999996</c:v>
                </c:pt>
                <c:pt idx="927">
                  <c:v>0.98895599999999995</c:v>
                </c:pt>
                <c:pt idx="928">
                  <c:v>0.98876500000000001</c:v>
                </c:pt>
                <c:pt idx="929">
                  <c:v>0.98863699999999999</c:v>
                </c:pt>
                <c:pt idx="930">
                  <c:v>0.98838199999999998</c:v>
                </c:pt>
                <c:pt idx="931">
                  <c:v>0.98806300000000002</c:v>
                </c:pt>
                <c:pt idx="932">
                  <c:v>0.98774300000000004</c:v>
                </c:pt>
                <c:pt idx="933">
                  <c:v>0.98748800000000003</c:v>
                </c:pt>
                <c:pt idx="934">
                  <c:v>0.98716899999999996</c:v>
                </c:pt>
                <c:pt idx="935">
                  <c:v>0.98685</c:v>
                </c:pt>
                <c:pt idx="936">
                  <c:v>0.98653100000000005</c:v>
                </c:pt>
                <c:pt idx="937">
                  <c:v>0.98608399999999996</c:v>
                </c:pt>
                <c:pt idx="938">
                  <c:v>0.98563699999999999</c:v>
                </c:pt>
                <c:pt idx="939">
                  <c:v>0.98519000000000001</c:v>
                </c:pt>
                <c:pt idx="940">
                  <c:v>0.98474300000000003</c:v>
                </c:pt>
                <c:pt idx="941">
                  <c:v>0.984232</c:v>
                </c:pt>
                <c:pt idx="942">
                  <c:v>0.98378600000000005</c:v>
                </c:pt>
                <c:pt idx="943">
                  <c:v>0.98333899999999996</c:v>
                </c:pt>
                <c:pt idx="944">
                  <c:v>0.98276399999999997</c:v>
                </c:pt>
                <c:pt idx="945">
                  <c:v>0.982317</c:v>
                </c:pt>
                <c:pt idx="946">
                  <c:v>0.98199800000000004</c:v>
                </c:pt>
                <c:pt idx="947">
                  <c:v>0.98167899999999997</c:v>
                </c:pt>
                <c:pt idx="948">
                  <c:v>0.981487</c:v>
                </c:pt>
                <c:pt idx="949">
                  <c:v>0.98129599999999995</c:v>
                </c:pt>
                <c:pt idx="950">
                  <c:v>0.98116800000000004</c:v>
                </c:pt>
                <c:pt idx="951">
                  <c:v>0.98097699999999999</c:v>
                </c:pt>
                <c:pt idx="952">
                  <c:v>0.98078500000000002</c:v>
                </c:pt>
                <c:pt idx="953">
                  <c:v>0.98059399999999997</c:v>
                </c:pt>
                <c:pt idx="954">
                  <c:v>0.98033800000000004</c:v>
                </c:pt>
                <c:pt idx="955">
                  <c:v>0.98008300000000004</c:v>
                </c:pt>
                <c:pt idx="956">
                  <c:v>0.97963599999999995</c:v>
                </c:pt>
                <c:pt idx="957">
                  <c:v>0.97912500000000002</c:v>
                </c:pt>
                <c:pt idx="958">
                  <c:v>0.97861500000000001</c:v>
                </c:pt>
                <c:pt idx="959">
                  <c:v>0.97804000000000002</c:v>
                </c:pt>
                <c:pt idx="960">
                  <c:v>0.97759300000000005</c:v>
                </c:pt>
                <c:pt idx="961">
                  <c:v>0.97708300000000003</c:v>
                </c:pt>
                <c:pt idx="962">
                  <c:v>0.97663599999999995</c:v>
                </c:pt>
                <c:pt idx="963">
                  <c:v>0.97618899999999997</c:v>
                </c:pt>
                <c:pt idx="964">
                  <c:v>0.97580599999999995</c:v>
                </c:pt>
                <c:pt idx="965">
                  <c:v>0.97555099999999995</c:v>
                </c:pt>
                <c:pt idx="966">
                  <c:v>0.97523099999999996</c:v>
                </c:pt>
                <c:pt idx="967">
                  <c:v>0.974912</c:v>
                </c:pt>
                <c:pt idx="968">
                  <c:v>0.97446500000000003</c:v>
                </c:pt>
                <c:pt idx="969">
                  <c:v>0.974082</c:v>
                </c:pt>
                <c:pt idx="970">
                  <c:v>0.97357199999999999</c:v>
                </c:pt>
                <c:pt idx="971">
                  <c:v>0.97312500000000002</c:v>
                </c:pt>
                <c:pt idx="972">
                  <c:v>0.97255000000000003</c:v>
                </c:pt>
                <c:pt idx="973">
                  <c:v>0.97204000000000002</c:v>
                </c:pt>
                <c:pt idx="974">
                  <c:v>0.97146500000000002</c:v>
                </c:pt>
                <c:pt idx="975">
                  <c:v>0.97089099999999995</c:v>
                </c:pt>
                <c:pt idx="976">
                  <c:v>0.97031599999999996</c:v>
                </c:pt>
                <c:pt idx="977">
                  <c:v>0.96974199999999999</c:v>
                </c:pt>
                <c:pt idx="978">
                  <c:v>0.96923099999999995</c:v>
                </c:pt>
                <c:pt idx="979">
                  <c:v>0.96859200000000001</c:v>
                </c:pt>
                <c:pt idx="980">
                  <c:v>0.96820899999999999</c:v>
                </c:pt>
                <c:pt idx="981">
                  <c:v>0.96795399999999998</c:v>
                </c:pt>
                <c:pt idx="982">
                  <c:v>0.96769899999999998</c:v>
                </c:pt>
                <c:pt idx="983">
                  <c:v>0.96750700000000001</c:v>
                </c:pt>
                <c:pt idx="984">
                  <c:v>0.96731599999999995</c:v>
                </c:pt>
                <c:pt idx="985">
                  <c:v>0.96712399999999998</c:v>
                </c:pt>
                <c:pt idx="986">
                  <c:v>0.96674099999999996</c:v>
                </c:pt>
                <c:pt idx="987">
                  <c:v>0.966422</c:v>
                </c:pt>
                <c:pt idx="988">
                  <c:v>0.96629399999999999</c:v>
                </c:pt>
                <c:pt idx="989">
                  <c:v>0.96610300000000005</c:v>
                </c:pt>
                <c:pt idx="990">
                  <c:v>0.96578399999999998</c:v>
                </c:pt>
                <c:pt idx="991">
                  <c:v>0.96552800000000005</c:v>
                </c:pt>
                <c:pt idx="992">
                  <c:v>0.96520899999999998</c:v>
                </c:pt>
                <c:pt idx="993">
                  <c:v>0.96476200000000001</c:v>
                </c:pt>
                <c:pt idx="994">
                  <c:v>0.964507</c:v>
                </c:pt>
                <c:pt idx="995">
                  <c:v>0.96412399999999998</c:v>
                </c:pt>
                <c:pt idx="996">
                  <c:v>0.96367700000000001</c:v>
                </c:pt>
                <c:pt idx="997">
                  <c:v>0.96329399999999998</c:v>
                </c:pt>
                <c:pt idx="998">
                  <c:v>0.96284700000000001</c:v>
                </c:pt>
                <c:pt idx="999">
                  <c:v>0.96240000000000003</c:v>
                </c:pt>
                <c:pt idx="1000">
                  <c:v>0.96195299999999995</c:v>
                </c:pt>
                <c:pt idx="1001">
                  <c:v>0.96169800000000005</c:v>
                </c:pt>
                <c:pt idx="1002">
                  <c:v>0.96125099999999997</c:v>
                </c:pt>
                <c:pt idx="1003">
                  <c:v>0.96080399999999999</c:v>
                </c:pt>
                <c:pt idx="1004">
                  <c:v>0.96042099999999997</c:v>
                </c:pt>
                <c:pt idx="1005">
                  <c:v>0.95997500000000002</c:v>
                </c:pt>
                <c:pt idx="1006">
                  <c:v>0.95952800000000005</c:v>
                </c:pt>
                <c:pt idx="1007">
                  <c:v>0.95908099999999996</c:v>
                </c:pt>
                <c:pt idx="1008">
                  <c:v>0.95882500000000004</c:v>
                </c:pt>
                <c:pt idx="1009">
                  <c:v>0.95837899999999998</c:v>
                </c:pt>
                <c:pt idx="1010">
                  <c:v>0.95793200000000001</c:v>
                </c:pt>
                <c:pt idx="1011">
                  <c:v>0.95754899999999998</c:v>
                </c:pt>
                <c:pt idx="1012">
                  <c:v>0.95703800000000006</c:v>
                </c:pt>
                <c:pt idx="1013">
                  <c:v>0.95652700000000002</c:v>
                </c:pt>
                <c:pt idx="1014">
                  <c:v>0.95595300000000005</c:v>
                </c:pt>
                <c:pt idx="1015">
                  <c:v>0.95537799999999995</c:v>
                </c:pt>
                <c:pt idx="1016">
                  <c:v>0.95474000000000003</c:v>
                </c:pt>
                <c:pt idx="1017">
                  <c:v>0.95416500000000004</c:v>
                </c:pt>
                <c:pt idx="1018">
                  <c:v>0.95359099999999997</c:v>
                </c:pt>
                <c:pt idx="1019">
                  <c:v>0.95301599999999997</c:v>
                </c:pt>
                <c:pt idx="1020">
                  <c:v>0.95231399999999999</c:v>
                </c:pt>
                <c:pt idx="1021">
                  <c:v>0.95167599999999997</c:v>
                </c:pt>
                <c:pt idx="1022">
                  <c:v>0.95097399999999999</c:v>
                </c:pt>
                <c:pt idx="1023">
                  <c:v>0.95033500000000004</c:v>
                </c:pt>
                <c:pt idx="1024">
                  <c:v>0.94969700000000001</c:v>
                </c:pt>
                <c:pt idx="1025">
                  <c:v>0.94912200000000002</c:v>
                </c:pt>
                <c:pt idx="1026">
                  <c:v>0.94848399999999999</c:v>
                </c:pt>
                <c:pt idx="1027">
                  <c:v>0.947909</c:v>
                </c:pt>
                <c:pt idx="1028">
                  <c:v>0.94739899999999999</c:v>
                </c:pt>
                <c:pt idx="1029">
                  <c:v>0.94676000000000005</c:v>
                </c:pt>
                <c:pt idx="1030">
                  <c:v>0.94637700000000002</c:v>
                </c:pt>
                <c:pt idx="1031">
                  <c:v>0.945994</c:v>
                </c:pt>
                <c:pt idx="1032">
                  <c:v>0.94548399999999999</c:v>
                </c:pt>
                <c:pt idx="1033">
                  <c:v>0.94497299999999995</c:v>
                </c:pt>
                <c:pt idx="1034">
                  <c:v>0.94459000000000004</c:v>
                </c:pt>
                <c:pt idx="1035">
                  <c:v>0.94420700000000002</c:v>
                </c:pt>
                <c:pt idx="1036">
                  <c:v>0.94376000000000004</c:v>
                </c:pt>
                <c:pt idx="1037">
                  <c:v>0.94337700000000002</c:v>
                </c:pt>
                <c:pt idx="1038">
                  <c:v>0.94312200000000002</c:v>
                </c:pt>
                <c:pt idx="1039">
                  <c:v>0.94286599999999998</c:v>
                </c:pt>
                <c:pt idx="1040">
                  <c:v>0.94261099999999998</c:v>
                </c:pt>
                <c:pt idx="1041">
                  <c:v>0.94241900000000001</c:v>
                </c:pt>
                <c:pt idx="1042">
                  <c:v>0.942164</c:v>
                </c:pt>
                <c:pt idx="1043">
                  <c:v>0.94197299999999995</c:v>
                </c:pt>
                <c:pt idx="1044">
                  <c:v>0.94165299999999996</c:v>
                </c:pt>
                <c:pt idx="1045">
                  <c:v>0.941334</c:v>
                </c:pt>
                <c:pt idx="1046">
                  <c:v>0.94095099999999998</c:v>
                </c:pt>
                <c:pt idx="1047">
                  <c:v>0.94056799999999996</c:v>
                </c:pt>
                <c:pt idx="1048">
                  <c:v>0.94005799999999995</c:v>
                </c:pt>
                <c:pt idx="1049">
                  <c:v>0.93954700000000002</c:v>
                </c:pt>
                <c:pt idx="1050">
                  <c:v>0.93897200000000003</c:v>
                </c:pt>
                <c:pt idx="1051">
                  <c:v>0.93839799999999995</c:v>
                </c:pt>
                <c:pt idx="1052">
                  <c:v>0.93782299999999996</c:v>
                </c:pt>
                <c:pt idx="1053">
                  <c:v>0.937249</c:v>
                </c:pt>
                <c:pt idx="1054">
                  <c:v>0.93667400000000001</c:v>
                </c:pt>
                <c:pt idx="1055">
                  <c:v>0.93610000000000004</c:v>
                </c:pt>
                <c:pt idx="1056">
                  <c:v>0.935589</c:v>
                </c:pt>
                <c:pt idx="1057">
                  <c:v>0.93507799999999996</c:v>
                </c:pt>
                <c:pt idx="1058">
                  <c:v>0.93463099999999999</c:v>
                </c:pt>
                <c:pt idx="1059">
                  <c:v>0.93424799999999997</c:v>
                </c:pt>
                <c:pt idx="1060">
                  <c:v>0.93373799999999996</c:v>
                </c:pt>
                <c:pt idx="1061">
                  <c:v>0.93329099999999998</c:v>
                </c:pt>
                <c:pt idx="1062">
                  <c:v>0.93265200000000004</c:v>
                </c:pt>
                <c:pt idx="1063">
                  <c:v>0.93207799999999996</c:v>
                </c:pt>
                <c:pt idx="1064">
                  <c:v>0.93118400000000001</c:v>
                </c:pt>
                <c:pt idx="1065">
                  <c:v>0.93035400000000001</c:v>
                </c:pt>
                <c:pt idx="1066">
                  <c:v>0.92965200000000003</c:v>
                </c:pt>
                <c:pt idx="1067">
                  <c:v>0.92901400000000001</c:v>
                </c:pt>
                <c:pt idx="1068">
                  <c:v>0.92850299999999997</c:v>
                </c:pt>
                <c:pt idx="1069">
                  <c:v>0.927929</c:v>
                </c:pt>
                <c:pt idx="1070">
                  <c:v>0.92741799999999996</c:v>
                </c:pt>
                <c:pt idx="1071">
                  <c:v>0.92671599999999998</c:v>
                </c:pt>
                <c:pt idx="1072">
                  <c:v>0.92620499999999995</c:v>
                </c:pt>
                <c:pt idx="1073">
                  <c:v>0.92562999999999995</c:v>
                </c:pt>
                <c:pt idx="1074">
                  <c:v>0.92505599999999999</c:v>
                </c:pt>
                <c:pt idx="1075">
                  <c:v>0.92454499999999995</c:v>
                </c:pt>
                <c:pt idx="1076">
                  <c:v>0.92403500000000005</c:v>
                </c:pt>
                <c:pt idx="1077">
                  <c:v>0.92352400000000001</c:v>
                </c:pt>
                <c:pt idx="1078">
                  <c:v>0.92301299999999997</c:v>
                </c:pt>
                <c:pt idx="1079">
                  <c:v>0.922566</c:v>
                </c:pt>
                <c:pt idx="1080">
                  <c:v>0.92192799999999997</c:v>
                </c:pt>
                <c:pt idx="1081">
                  <c:v>0.92122599999999999</c:v>
                </c:pt>
                <c:pt idx="1082">
                  <c:v>0.920651</c:v>
                </c:pt>
                <c:pt idx="1083">
                  <c:v>0.92007700000000003</c:v>
                </c:pt>
                <c:pt idx="1084">
                  <c:v>0.91956599999999999</c:v>
                </c:pt>
                <c:pt idx="1085">
                  <c:v>0.91911900000000002</c:v>
                </c:pt>
                <c:pt idx="1086">
                  <c:v>0.91886400000000001</c:v>
                </c:pt>
                <c:pt idx="1087">
                  <c:v>0.91835299999999997</c:v>
                </c:pt>
                <c:pt idx="1088">
                  <c:v>0.91784200000000005</c:v>
                </c:pt>
                <c:pt idx="1089">
                  <c:v>0.91739599999999999</c:v>
                </c:pt>
                <c:pt idx="1090">
                  <c:v>0.91688499999999995</c:v>
                </c:pt>
                <c:pt idx="1091">
                  <c:v>0.91643799999999997</c:v>
                </c:pt>
                <c:pt idx="1092">
                  <c:v>0.91592700000000005</c:v>
                </c:pt>
                <c:pt idx="1093">
                  <c:v>0.91554400000000002</c:v>
                </c:pt>
                <c:pt idx="1094">
                  <c:v>0.91496999999999995</c:v>
                </c:pt>
                <c:pt idx="1095">
                  <c:v>0.91445900000000002</c:v>
                </c:pt>
                <c:pt idx="1096">
                  <c:v>0.91388499999999995</c:v>
                </c:pt>
                <c:pt idx="1097">
                  <c:v>0.91318200000000005</c:v>
                </c:pt>
                <c:pt idx="1098">
                  <c:v>0.91247999999999996</c:v>
                </c:pt>
                <c:pt idx="1099">
                  <c:v>0.91177799999999998</c:v>
                </c:pt>
                <c:pt idx="1100">
                  <c:v>0.91094799999999998</c:v>
                </c:pt>
                <c:pt idx="1101">
                  <c:v>0.91018200000000005</c:v>
                </c:pt>
                <c:pt idx="1102">
                  <c:v>0.90935200000000005</c:v>
                </c:pt>
                <c:pt idx="1103">
                  <c:v>0.90845799999999999</c:v>
                </c:pt>
                <c:pt idx="1104">
                  <c:v>0.907501</c:v>
                </c:pt>
                <c:pt idx="1105">
                  <c:v>0.90654299999999999</c:v>
                </c:pt>
                <c:pt idx="1106">
                  <c:v>0.90571299999999999</c:v>
                </c:pt>
                <c:pt idx="1107">
                  <c:v>0.904756</c:v>
                </c:pt>
                <c:pt idx="1108">
                  <c:v>0.90392600000000001</c:v>
                </c:pt>
                <c:pt idx="1109">
                  <c:v>0.90303199999999995</c:v>
                </c:pt>
                <c:pt idx="1110">
                  <c:v>0.90220199999999995</c:v>
                </c:pt>
                <c:pt idx="1111">
                  <c:v>0.90124499999999996</c:v>
                </c:pt>
                <c:pt idx="1112">
                  <c:v>0.90035100000000001</c:v>
                </c:pt>
                <c:pt idx="1113">
                  <c:v>0.89945699999999995</c:v>
                </c:pt>
                <c:pt idx="1114">
                  <c:v>0.89862799999999998</c:v>
                </c:pt>
                <c:pt idx="1115">
                  <c:v>0.89779799999999998</c:v>
                </c:pt>
                <c:pt idx="1116">
                  <c:v>0.89690400000000003</c:v>
                </c:pt>
                <c:pt idx="1117">
                  <c:v>0.89588299999999998</c:v>
                </c:pt>
                <c:pt idx="1118">
                  <c:v>0.89492499999999997</c:v>
                </c:pt>
                <c:pt idx="1119">
                  <c:v>0.89403100000000002</c:v>
                </c:pt>
                <c:pt idx="1120">
                  <c:v>0.89320100000000002</c:v>
                </c:pt>
                <c:pt idx="1121">
                  <c:v>0.89237200000000005</c:v>
                </c:pt>
                <c:pt idx="1122">
                  <c:v>0.89141400000000004</c:v>
                </c:pt>
                <c:pt idx="1123">
                  <c:v>0.89045600000000003</c:v>
                </c:pt>
                <c:pt idx="1124">
                  <c:v>0.88949900000000004</c:v>
                </c:pt>
                <c:pt idx="1125">
                  <c:v>0.88854100000000003</c:v>
                </c:pt>
                <c:pt idx="1126">
                  <c:v>0.88764799999999999</c:v>
                </c:pt>
                <c:pt idx="1127">
                  <c:v>0.88668999999999998</c:v>
                </c:pt>
                <c:pt idx="1128">
                  <c:v>0.88566900000000004</c:v>
                </c:pt>
                <c:pt idx="1129">
                  <c:v>0.88471100000000003</c:v>
                </c:pt>
                <c:pt idx="1130">
                  <c:v>0.88362600000000002</c:v>
                </c:pt>
                <c:pt idx="1131">
                  <c:v>0.88260499999999997</c:v>
                </c:pt>
                <c:pt idx="1132">
                  <c:v>0.88164699999999996</c:v>
                </c:pt>
                <c:pt idx="1133">
                  <c:v>0.88075300000000001</c:v>
                </c:pt>
                <c:pt idx="1134">
                  <c:v>0.87973199999999996</c:v>
                </c:pt>
                <c:pt idx="1135">
                  <c:v>0.87864699999999996</c:v>
                </c:pt>
                <c:pt idx="1136">
                  <c:v>0.87781699999999996</c:v>
                </c:pt>
                <c:pt idx="1137">
                  <c:v>0.87692300000000001</c:v>
                </c:pt>
                <c:pt idx="1138">
                  <c:v>0.87596600000000002</c:v>
                </c:pt>
                <c:pt idx="1139">
                  <c:v>0.87507199999999996</c:v>
                </c:pt>
                <c:pt idx="1140">
                  <c:v>0.87417800000000001</c:v>
                </c:pt>
                <c:pt idx="1141">
                  <c:v>0.87322100000000002</c:v>
                </c:pt>
                <c:pt idx="1142">
                  <c:v>0.87213499999999999</c:v>
                </c:pt>
                <c:pt idx="1143">
                  <c:v>0.87124199999999996</c:v>
                </c:pt>
                <c:pt idx="1144">
                  <c:v>0.87047600000000003</c:v>
                </c:pt>
                <c:pt idx="1145">
                  <c:v>0.86970999999999998</c:v>
                </c:pt>
                <c:pt idx="1146">
                  <c:v>0.86894400000000005</c:v>
                </c:pt>
                <c:pt idx="1147">
                  <c:v>0.86811400000000005</c:v>
                </c:pt>
                <c:pt idx="1148">
                  <c:v>0.86734800000000001</c:v>
                </c:pt>
                <c:pt idx="1149">
                  <c:v>0.86658199999999996</c:v>
                </c:pt>
                <c:pt idx="1150">
                  <c:v>0.86587899999999995</c:v>
                </c:pt>
                <c:pt idx="1151">
                  <c:v>0.86530499999999999</c:v>
                </c:pt>
                <c:pt idx="1152">
                  <c:v>0.86473</c:v>
                </c:pt>
                <c:pt idx="1153">
                  <c:v>0.86421999999999999</c:v>
                </c:pt>
                <c:pt idx="1154">
                  <c:v>0.86370899999999995</c:v>
                </c:pt>
                <c:pt idx="1155">
                  <c:v>0.86313399999999996</c:v>
                </c:pt>
                <c:pt idx="1156">
                  <c:v>0.86268800000000001</c:v>
                </c:pt>
                <c:pt idx="1157">
                  <c:v>0.86224100000000004</c:v>
                </c:pt>
                <c:pt idx="1158">
                  <c:v>0.86173</c:v>
                </c:pt>
                <c:pt idx="1159">
                  <c:v>0.86128300000000002</c:v>
                </c:pt>
                <c:pt idx="1160">
                  <c:v>0.86096399999999995</c:v>
                </c:pt>
                <c:pt idx="1161">
                  <c:v>0.86058100000000004</c:v>
                </c:pt>
                <c:pt idx="1162">
                  <c:v>0.86032600000000004</c:v>
                </c:pt>
                <c:pt idx="1163">
                  <c:v>0.86007</c:v>
                </c:pt>
                <c:pt idx="1164">
                  <c:v>0.86007</c:v>
                </c:pt>
                <c:pt idx="1165">
                  <c:v>0.85975100000000004</c:v>
                </c:pt>
                <c:pt idx="1166">
                  <c:v>0.85949600000000004</c:v>
                </c:pt>
                <c:pt idx="1167">
                  <c:v>0.85924</c:v>
                </c:pt>
                <c:pt idx="1168">
                  <c:v>0.85885699999999998</c:v>
                </c:pt>
                <c:pt idx="1169">
                  <c:v>0.85841000000000001</c:v>
                </c:pt>
                <c:pt idx="1170">
                  <c:v>0.85796399999999995</c:v>
                </c:pt>
                <c:pt idx="1171">
                  <c:v>0.85770800000000003</c:v>
                </c:pt>
                <c:pt idx="1172">
                  <c:v>0.85726100000000005</c:v>
                </c:pt>
                <c:pt idx="1173">
                  <c:v>0.85687800000000003</c:v>
                </c:pt>
                <c:pt idx="1174">
                  <c:v>0.85649500000000001</c:v>
                </c:pt>
                <c:pt idx="1175">
                  <c:v>0.85611199999999998</c:v>
                </c:pt>
                <c:pt idx="1176">
                  <c:v>0.85566600000000004</c:v>
                </c:pt>
                <c:pt idx="1177">
                  <c:v>0.85521899999999995</c:v>
                </c:pt>
                <c:pt idx="1178">
                  <c:v>0.85477199999999998</c:v>
                </c:pt>
                <c:pt idx="1179">
                  <c:v>0.85426100000000005</c:v>
                </c:pt>
                <c:pt idx="1180">
                  <c:v>0.85375000000000001</c:v>
                </c:pt>
                <c:pt idx="1181">
                  <c:v>0.85317600000000005</c:v>
                </c:pt>
                <c:pt idx="1182">
                  <c:v>0.85253800000000002</c:v>
                </c:pt>
                <c:pt idx="1183">
                  <c:v>0.85177099999999994</c:v>
                </c:pt>
                <c:pt idx="1184">
                  <c:v>0.85106899999999996</c:v>
                </c:pt>
                <c:pt idx="1185">
                  <c:v>0.85017600000000004</c:v>
                </c:pt>
                <c:pt idx="1186">
                  <c:v>0.84953699999999999</c:v>
                </c:pt>
                <c:pt idx="1187">
                  <c:v>0.84889899999999996</c:v>
                </c:pt>
                <c:pt idx="1188">
                  <c:v>0.84832399999999997</c:v>
                </c:pt>
                <c:pt idx="1189">
                  <c:v>0.84781399999999996</c:v>
                </c:pt>
                <c:pt idx="1190">
                  <c:v>0.84736699999999998</c:v>
                </c:pt>
                <c:pt idx="1191">
                  <c:v>0.84692000000000001</c:v>
                </c:pt>
                <c:pt idx="1192">
                  <c:v>0.84647300000000003</c:v>
                </c:pt>
                <c:pt idx="1193">
                  <c:v>0.84596199999999999</c:v>
                </c:pt>
                <c:pt idx="1194">
                  <c:v>0.84551500000000002</c:v>
                </c:pt>
                <c:pt idx="1195">
                  <c:v>0.84506899999999996</c:v>
                </c:pt>
                <c:pt idx="1196">
                  <c:v>0.84462199999999998</c:v>
                </c:pt>
                <c:pt idx="1197">
                  <c:v>0.84423899999999996</c:v>
                </c:pt>
                <c:pt idx="1198">
                  <c:v>0.84379199999999999</c:v>
                </c:pt>
                <c:pt idx="1199">
                  <c:v>0.84353699999999998</c:v>
                </c:pt>
                <c:pt idx="1200">
                  <c:v>0.84309000000000001</c:v>
                </c:pt>
                <c:pt idx="1201">
                  <c:v>0.84264300000000003</c:v>
                </c:pt>
                <c:pt idx="1202">
                  <c:v>0.84219599999999994</c:v>
                </c:pt>
                <c:pt idx="1203">
                  <c:v>0.84181300000000003</c:v>
                </c:pt>
                <c:pt idx="1204">
                  <c:v>0.84143000000000001</c:v>
                </c:pt>
                <c:pt idx="1205">
                  <c:v>0.84098300000000004</c:v>
                </c:pt>
                <c:pt idx="1206">
                  <c:v>0.84028099999999994</c:v>
                </c:pt>
                <c:pt idx="1207">
                  <c:v>0.83970599999999995</c:v>
                </c:pt>
                <c:pt idx="1208">
                  <c:v>0.83906800000000004</c:v>
                </c:pt>
                <c:pt idx="1209">
                  <c:v>0.83843000000000001</c:v>
                </c:pt>
                <c:pt idx="1210">
                  <c:v>0.83766399999999996</c:v>
                </c:pt>
                <c:pt idx="1211">
                  <c:v>0.83696099999999996</c:v>
                </c:pt>
                <c:pt idx="1212">
                  <c:v>0.83606800000000003</c:v>
                </c:pt>
                <c:pt idx="1213">
                  <c:v>0.83491899999999997</c:v>
                </c:pt>
                <c:pt idx="1214">
                  <c:v>0.83396099999999995</c:v>
                </c:pt>
                <c:pt idx="1215">
                  <c:v>0.83300399999999997</c:v>
                </c:pt>
                <c:pt idx="1216">
                  <c:v>0.83211000000000002</c:v>
                </c:pt>
                <c:pt idx="1217">
                  <c:v>0.83128000000000002</c:v>
                </c:pt>
                <c:pt idx="1218">
                  <c:v>0.830322</c:v>
                </c:pt>
                <c:pt idx="1219">
                  <c:v>0.82930099999999995</c:v>
                </c:pt>
                <c:pt idx="1220">
                  <c:v>0.82802399999999998</c:v>
                </c:pt>
                <c:pt idx="1221">
                  <c:v>0.82681099999999996</c:v>
                </c:pt>
                <c:pt idx="1222">
                  <c:v>0.82566200000000001</c:v>
                </c:pt>
                <c:pt idx="1223">
                  <c:v>0.824577</c:v>
                </c:pt>
                <c:pt idx="1224">
                  <c:v>0.82342800000000005</c:v>
                </c:pt>
                <c:pt idx="1225">
                  <c:v>0.82227899999999998</c:v>
                </c:pt>
                <c:pt idx="1226">
                  <c:v>0.82100200000000001</c:v>
                </c:pt>
                <c:pt idx="1227">
                  <c:v>0.81953399999999998</c:v>
                </c:pt>
                <c:pt idx="1228">
                  <c:v>0.81832099999999997</c:v>
                </c:pt>
                <c:pt idx="1229">
                  <c:v>0.81710799999999995</c:v>
                </c:pt>
                <c:pt idx="1230">
                  <c:v>0.81583099999999997</c:v>
                </c:pt>
                <c:pt idx="1231">
                  <c:v>0.81455500000000003</c:v>
                </c:pt>
                <c:pt idx="1232">
                  <c:v>0.81321399999999999</c:v>
                </c:pt>
                <c:pt idx="1233">
                  <c:v>0.81174599999999997</c:v>
                </c:pt>
                <c:pt idx="1234">
                  <c:v>0.81021399999999999</c:v>
                </c:pt>
                <c:pt idx="1235">
                  <c:v>0.80868200000000001</c:v>
                </c:pt>
                <c:pt idx="1236">
                  <c:v>0.806894</c:v>
                </c:pt>
                <c:pt idx="1237">
                  <c:v>0.80517099999999997</c:v>
                </c:pt>
                <c:pt idx="1238">
                  <c:v>0.80344700000000002</c:v>
                </c:pt>
                <c:pt idx="1239">
                  <c:v>0.80159599999999998</c:v>
                </c:pt>
                <c:pt idx="1240">
                  <c:v>0.79974500000000004</c:v>
                </c:pt>
                <c:pt idx="1241">
                  <c:v>0.79802099999999998</c:v>
                </c:pt>
                <c:pt idx="1242">
                  <c:v>0.79642500000000005</c:v>
                </c:pt>
                <c:pt idx="1243">
                  <c:v>0.794574</c:v>
                </c:pt>
                <c:pt idx="1244">
                  <c:v>0.79272299999999996</c:v>
                </c:pt>
                <c:pt idx="1245">
                  <c:v>0.79080799999999996</c:v>
                </c:pt>
                <c:pt idx="1246">
                  <c:v>0.788829</c:v>
                </c:pt>
                <c:pt idx="1247">
                  <c:v>0.78678599999999999</c:v>
                </c:pt>
                <c:pt idx="1248">
                  <c:v>0.78467900000000002</c:v>
                </c:pt>
                <c:pt idx="1249">
                  <c:v>0.78250900000000001</c:v>
                </c:pt>
                <c:pt idx="1250">
                  <c:v>0.78021099999999999</c:v>
                </c:pt>
                <c:pt idx="1251">
                  <c:v>0.77791299999999997</c:v>
                </c:pt>
                <c:pt idx="1252">
                  <c:v>0.77561400000000003</c:v>
                </c:pt>
                <c:pt idx="1253">
                  <c:v>0.773316</c:v>
                </c:pt>
                <c:pt idx="1254">
                  <c:v>0.77101799999999998</c:v>
                </c:pt>
                <c:pt idx="1255">
                  <c:v>0.76878400000000002</c:v>
                </c:pt>
                <c:pt idx="1256">
                  <c:v>0.76642200000000005</c:v>
                </c:pt>
                <c:pt idx="1257">
                  <c:v>0.76405999999999996</c:v>
                </c:pt>
                <c:pt idx="1258">
                  <c:v>0.76169799999999999</c:v>
                </c:pt>
                <c:pt idx="1259">
                  <c:v>0.75920799999999999</c:v>
                </c:pt>
                <c:pt idx="1260">
                  <c:v>0.75665499999999997</c:v>
                </c:pt>
                <c:pt idx="1261">
                  <c:v>0.75416499999999997</c:v>
                </c:pt>
                <c:pt idx="1262">
                  <c:v>0.75173999999999996</c:v>
                </c:pt>
                <c:pt idx="1263">
                  <c:v>0.74918600000000002</c:v>
                </c:pt>
                <c:pt idx="1264">
                  <c:v>0.74663299999999999</c:v>
                </c:pt>
                <c:pt idx="1265">
                  <c:v>0.744143</c:v>
                </c:pt>
                <c:pt idx="1266">
                  <c:v>0.74152600000000002</c:v>
                </c:pt>
                <c:pt idx="1267">
                  <c:v>0.73897199999999996</c:v>
                </c:pt>
                <c:pt idx="1268">
                  <c:v>0.736483</c:v>
                </c:pt>
                <c:pt idx="1269">
                  <c:v>0.73405699999999996</c:v>
                </c:pt>
                <c:pt idx="1270">
                  <c:v>0.73143899999999995</c:v>
                </c:pt>
                <c:pt idx="1271">
                  <c:v>0.72888600000000003</c:v>
                </c:pt>
                <c:pt idx="1272">
                  <c:v>0.72633300000000001</c:v>
                </c:pt>
                <c:pt idx="1273">
                  <c:v>0.723715</c:v>
                </c:pt>
                <c:pt idx="1274">
                  <c:v>0.72116199999999997</c:v>
                </c:pt>
                <c:pt idx="1275">
                  <c:v>0.71854399999999996</c:v>
                </c:pt>
                <c:pt idx="1276">
                  <c:v>0.716055</c:v>
                </c:pt>
                <c:pt idx="1277">
                  <c:v>0.71350100000000005</c:v>
                </c:pt>
                <c:pt idx="1278">
                  <c:v>0.71094800000000002</c:v>
                </c:pt>
                <c:pt idx="1279">
                  <c:v>0.70845800000000003</c:v>
                </c:pt>
                <c:pt idx="1280">
                  <c:v>0.70596899999999996</c:v>
                </c:pt>
                <c:pt idx="1281">
                  <c:v>0.70347899999999997</c:v>
                </c:pt>
                <c:pt idx="1282">
                  <c:v>0.70092600000000005</c:v>
                </c:pt>
                <c:pt idx="1283">
                  <c:v>0.69843599999999995</c:v>
                </c:pt>
                <c:pt idx="1284">
                  <c:v>0.695882</c:v>
                </c:pt>
                <c:pt idx="1285">
                  <c:v>0.69345699999999999</c:v>
                </c:pt>
                <c:pt idx="1286">
                  <c:v>0.69090300000000004</c:v>
                </c:pt>
                <c:pt idx="1287">
                  <c:v>0.68835000000000002</c:v>
                </c:pt>
                <c:pt idx="1288">
                  <c:v>0.68573200000000001</c:v>
                </c:pt>
                <c:pt idx="1289">
                  <c:v>0.68305099999999996</c:v>
                </c:pt>
                <c:pt idx="1290">
                  <c:v>0.68030599999999997</c:v>
                </c:pt>
                <c:pt idx="1291">
                  <c:v>0.67749800000000004</c:v>
                </c:pt>
                <c:pt idx="1292">
                  <c:v>0.67462500000000003</c:v>
                </c:pt>
                <c:pt idx="1293">
                  <c:v>0.67181599999999997</c:v>
                </c:pt>
                <c:pt idx="1294">
                  <c:v>0.66907099999999997</c:v>
                </c:pt>
                <c:pt idx="1295">
                  <c:v>0.66639000000000004</c:v>
                </c:pt>
                <c:pt idx="1296">
                  <c:v>0.66377299999999995</c:v>
                </c:pt>
                <c:pt idx="1297">
                  <c:v>0.66115500000000005</c:v>
                </c:pt>
                <c:pt idx="1298">
                  <c:v>0.658474</c:v>
                </c:pt>
                <c:pt idx="1299">
                  <c:v>0.65572900000000001</c:v>
                </c:pt>
                <c:pt idx="1300">
                  <c:v>0.65324000000000004</c:v>
                </c:pt>
                <c:pt idx="1301">
                  <c:v>0.65068599999999999</c:v>
                </c:pt>
                <c:pt idx="1302">
                  <c:v>0.64819700000000002</c:v>
                </c:pt>
                <c:pt idx="1303">
                  <c:v>0.64564299999999997</c:v>
                </c:pt>
                <c:pt idx="1304">
                  <c:v>0.64302599999999999</c:v>
                </c:pt>
                <c:pt idx="1305">
                  <c:v>0.64034500000000005</c:v>
                </c:pt>
                <c:pt idx="1306">
                  <c:v>0.63791900000000001</c:v>
                </c:pt>
                <c:pt idx="1307">
                  <c:v>0.63542900000000002</c:v>
                </c:pt>
                <c:pt idx="1308">
                  <c:v>0.63306700000000005</c:v>
                </c:pt>
                <c:pt idx="1309">
                  <c:v>0.63076900000000002</c:v>
                </c:pt>
                <c:pt idx="1310">
                  <c:v>0.62853499999999995</c:v>
                </c:pt>
                <c:pt idx="1311">
                  <c:v>0.62636400000000003</c:v>
                </c:pt>
                <c:pt idx="1312">
                  <c:v>0.62419400000000003</c:v>
                </c:pt>
                <c:pt idx="1313">
                  <c:v>0.62246999999999997</c:v>
                </c:pt>
                <c:pt idx="1314">
                  <c:v>0.62061900000000003</c:v>
                </c:pt>
                <c:pt idx="1315">
                  <c:v>0.61870400000000003</c:v>
                </c:pt>
                <c:pt idx="1316">
                  <c:v>0.61672499999999997</c:v>
                </c:pt>
                <c:pt idx="1317">
                  <c:v>0.61468199999999995</c:v>
                </c:pt>
                <c:pt idx="1318">
                  <c:v>0.61257600000000001</c:v>
                </c:pt>
                <c:pt idx="1319">
                  <c:v>0.61040499999999998</c:v>
                </c:pt>
                <c:pt idx="1320">
                  <c:v>0.60842600000000002</c:v>
                </c:pt>
                <c:pt idx="1321">
                  <c:v>0.60631999999999997</c:v>
                </c:pt>
                <c:pt idx="1322">
                  <c:v>0.60427699999999995</c:v>
                </c:pt>
                <c:pt idx="1323">
                  <c:v>0.60216999999999998</c:v>
                </c:pt>
                <c:pt idx="1324">
                  <c:v>0.60012799999999999</c:v>
                </c:pt>
                <c:pt idx="1325">
                  <c:v>0.59808499999999998</c:v>
                </c:pt>
                <c:pt idx="1326">
                  <c:v>0.59597800000000001</c:v>
                </c:pt>
                <c:pt idx="1327">
                  <c:v>0.59393499999999999</c:v>
                </c:pt>
                <c:pt idx="1328">
                  <c:v>0.59170100000000003</c:v>
                </c:pt>
                <c:pt idx="1329">
                  <c:v>0.58940300000000001</c:v>
                </c:pt>
                <c:pt idx="1330">
                  <c:v>0.58735999999999999</c:v>
                </c:pt>
                <c:pt idx="1331">
                  <c:v>0.585318</c:v>
                </c:pt>
                <c:pt idx="1332">
                  <c:v>0.58314699999999997</c:v>
                </c:pt>
                <c:pt idx="1333">
                  <c:v>0.58104100000000003</c:v>
                </c:pt>
                <c:pt idx="1334">
                  <c:v>0.57899800000000001</c:v>
                </c:pt>
                <c:pt idx="1335">
                  <c:v>0.57714600000000005</c:v>
                </c:pt>
                <c:pt idx="1336">
                  <c:v>0.57542300000000002</c:v>
                </c:pt>
                <c:pt idx="1337">
                  <c:v>0.57376300000000002</c:v>
                </c:pt>
                <c:pt idx="1338">
                  <c:v>0.57210300000000003</c:v>
                </c:pt>
                <c:pt idx="1339">
                  <c:v>0.57044399999999995</c:v>
                </c:pt>
                <c:pt idx="1340">
                  <c:v>0.56878399999999996</c:v>
                </c:pt>
                <c:pt idx="1341">
                  <c:v>0.56699600000000006</c:v>
                </c:pt>
                <c:pt idx="1342">
                  <c:v>0.56520899999999996</c:v>
                </c:pt>
                <c:pt idx="1343">
                  <c:v>0.56342199999999998</c:v>
                </c:pt>
                <c:pt idx="1344">
                  <c:v>0.56157000000000001</c:v>
                </c:pt>
                <c:pt idx="1345">
                  <c:v>0.55971899999999997</c:v>
                </c:pt>
                <c:pt idx="1346">
                  <c:v>0.55780399999999997</c:v>
                </c:pt>
                <c:pt idx="1347">
                  <c:v>0.55601699999999998</c:v>
                </c:pt>
                <c:pt idx="1348">
                  <c:v>0.55416500000000002</c:v>
                </c:pt>
                <c:pt idx="1349">
                  <c:v>0.55244199999999999</c:v>
                </c:pt>
                <c:pt idx="1350">
                  <c:v>0.55078199999999999</c:v>
                </c:pt>
                <c:pt idx="1351">
                  <c:v>0.54905800000000005</c:v>
                </c:pt>
                <c:pt idx="1352">
                  <c:v>0.54739899999999997</c:v>
                </c:pt>
                <c:pt idx="1353">
                  <c:v>0.54580300000000004</c:v>
                </c:pt>
                <c:pt idx="1354">
                  <c:v>0.544207</c:v>
                </c:pt>
                <c:pt idx="1355">
                  <c:v>0.54248300000000005</c:v>
                </c:pt>
                <c:pt idx="1356">
                  <c:v>0.54082300000000005</c:v>
                </c:pt>
                <c:pt idx="1357">
                  <c:v>0.53916399999999998</c:v>
                </c:pt>
                <c:pt idx="1358">
                  <c:v>0.53750399999999998</c:v>
                </c:pt>
                <c:pt idx="1359">
                  <c:v>0.53584399999999999</c:v>
                </c:pt>
                <c:pt idx="1360">
                  <c:v>0.53424799999999995</c:v>
                </c:pt>
                <c:pt idx="1361">
                  <c:v>0.53265200000000001</c:v>
                </c:pt>
                <c:pt idx="1362">
                  <c:v>0.53112000000000004</c:v>
                </c:pt>
                <c:pt idx="1363">
                  <c:v>0.52952399999999999</c:v>
                </c:pt>
                <c:pt idx="1364">
                  <c:v>0.52786500000000003</c:v>
                </c:pt>
                <c:pt idx="1365">
                  <c:v>0.52620500000000003</c:v>
                </c:pt>
                <c:pt idx="1366">
                  <c:v>0.52460899999999999</c:v>
                </c:pt>
                <c:pt idx="1367">
                  <c:v>0.52301299999999995</c:v>
                </c:pt>
                <c:pt idx="1368">
                  <c:v>0.52135299999999996</c:v>
                </c:pt>
                <c:pt idx="1369">
                  <c:v>0.51975700000000002</c:v>
                </c:pt>
                <c:pt idx="1370">
                  <c:v>0.51816099999999998</c:v>
                </c:pt>
                <c:pt idx="1371">
                  <c:v>0.51650200000000002</c:v>
                </c:pt>
                <c:pt idx="1372">
                  <c:v>0.51484200000000002</c:v>
                </c:pt>
                <c:pt idx="1373">
                  <c:v>0.51331000000000004</c:v>
                </c:pt>
                <c:pt idx="1374">
                  <c:v>0.51177799999999996</c:v>
                </c:pt>
                <c:pt idx="1375">
                  <c:v>0.51037299999999997</c:v>
                </c:pt>
                <c:pt idx="1376">
                  <c:v>0.50877700000000003</c:v>
                </c:pt>
                <c:pt idx="1377">
                  <c:v>0.50737299999999996</c:v>
                </c:pt>
                <c:pt idx="1378">
                  <c:v>0.505969</c:v>
                </c:pt>
                <c:pt idx="1379">
                  <c:v>0.50462799999999997</c:v>
                </c:pt>
                <c:pt idx="1380">
                  <c:v>0.50328799999999996</c:v>
                </c:pt>
                <c:pt idx="1381">
                  <c:v>0.50188299999999997</c:v>
                </c:pt>
                <c:pt idx="1382">
                  <c:v>0.50047900000000001</c:v>
                </c:pt>
                <c:pt idx="1383">
                  <c:v>0.49894699999999997</c:v>
                </c:pt>
                <c:pt idx="1384">
                  <c:v>0.49767</c:v>
                </c:pt>
                <c:pt idx="1385">
                  <c:v>0.49626599999999998</c:v>
                </c:pt>
                <c:pt idx="1386">
                  <c:v>0.49479699999999999</c:v>
                </c:pt>
                <c:pt idx="1387">
                  <c:v>0.49339300000000003</c:v>
                </c:pt>
                <c:pt idx="1388">
                  <c:v>0.49205199999999999</c:v>
                </c:pt>
                <c:pt idx="1389">
                  <c:v>0.49071199999999998</c:v>
                </c:pt>
                <c:pt idx="1390">
                  <c:v>0.48924400000000001</c:v>
                </c:pt>
                <c:pt idx="1391">
                  <c:v>0.48790299999999998</c:v>
                </c:pt>
                <c:pt idx="1392">
                  <c:v>0.48675400000000002</c:v>
                </c:pt>
                <c:pt idx="1393">
                  <c:v>0.48560500000000001</c:v>
                </c:pt>
                <c:pt idx="1394">
                  <c:v>0.48432799999999998</c:v>
                </c:pt>
                <c:pt idx="1395">
                  <c:v>0.48298799999999997</c:v>
                </c:pt>
                <c:pt idx="1396">
                  <c:v>0.481711</c:v>
                </c:pt>
                <c:pt idx="1397">
                  <c:v>0.48037000000000002</c:v>
                </c:pt>
                <c:pt idx="1398">
                  <c:v>0.478966</c:v>
                </c:pt>
                <c:pt idx="1399">
                  <c:v>0.47730600000000001</c:v>
                </c:pt>
                <c:pt idx="1400">
                  <c:v>0.47571000000000002</c:v>
                </c:pt>
                <c:pt idx="1401">
                  <c:v>0.47417799999999999</c:v>
                </c:pt>
                <c:pt idx="1402">
                  <c:v>0.47264600000000001</c:v>
                </c:pt>
                <c:pt idx="1403">
                  <c:v>0.47117799999999999</c:v>
                </c:pt>
                <c:pt idx="1404">
                  <c:v>0.469773</c:v>
                </c:pt>
                <c:pt idx="1405">
                  <c:v>0.468497</c:v>
                </c:pt>
                <c:pt idx="1406">
                  <c:v>0.46715600000000002</c:v>
                </c:pt>
                <c:pt idx="1407">
                  <c:v>0.46581499999999998</c:v>
                </c:pt>
                <c:pt idx="1408">
                  <c:v>0.464283</c:v>
                </c:pt>
                <c:pt idx="1409">
                  <c:v>0.46256000000000003</c:v>
                </c:pt>
                <c:pt idx="1410">
                  <c:v>0.46070899999999998</c:v>
                </c:pt>
                <c:pt idx="1411">
                  <c:v>0.45879300000000001</c:v>
                </c:pt>
                <c:pt idx="1412">
                  <c:v>0.45706999999999998</c:v>
                </c:pt>
                <c:pt idx="1413">
                  <c:v>0.45515499999999998</c:v>
                </c:pt>
                <c:pt idx="1414">
                  <c:v>0.45323999999999998</c:v>
                </c:pt>
                <c:pt idx="1415">
                  <c:v>0.45138800000000001</c:v>
                </c:pt>
                <c:pt idx="1416">
                  <c:v>0.44966499999999998</c:v>
                </c:pt>
                <c:pt idx="1417">
                  <c:v>0.44794099999999998</c:v>
                </c:pt>
                <c:pt idx="1418">
                  <c:v>0.44628099999999998</c:v>
                </c:pt>
                <c:pt idx="1419">
                  <c:v>0.44462200000000002</c:v>
                </c:pt>
                <c:pt idx="1420">
                  <c:v>0.44302599999999998</c:v>
                </c:pt>
                <c:pt idx="1421">
                  <c:v>0.44136599999999998</c:v>
                </c:pt>
                <c:pt idx="1422">
                  <c:v>0.43964199999999998</c:v>
                </c:pt>
                <c:pt idx="1423">
                  <c:v>0.43785499999999999</c:v>
                </c:pt>
                <c:pt idx="1424">
                  <c:v>0.436004</c:v>
                </c:pt>
                <c:pt idx="1425">
                  <c:v>0.43402499999999999</c:v>
                </c:pt>
                <c:pt idx="1426">
                  <c:v>0.43210999999999999</c:v>
                </c:pt>
                <c:pt idx="1427">
                  <c:v>0.43038599999999999</c:v>
                </c:pt>
                <c:pt idx="1428">
                  <c:v>0.428726</c:v>
                </c:pt>
                <c:pt idx="1429">
                  <c:v>0.42706699999999997</c:v>
                </c:pt>
                <c:pt idx="1430">
                  <c:v>0.42527900000000002</c:v>
                </c:pt>
                <c:pt idx="1431">
                  <c:v>0.42342800000000003</c:v>
                </c:pt>
                <c:pt idx="1432">
                  <c:v>0.42176799999999998</c:v>
                </c:pt>
                <c:pt idx="1433">
                  <c:v>0.420045</c:v>
                </c:pt>
                <c:pt idx="1434">
                  <c:v>0.41838500000000001</c:v>
                </c:pt>
                <c:pt idx="1435">
                  <c:v>0.416661</c:v>
                </c:pt>
                <c:pt idx="1436">
                  <c:v>0.41487400000000002</c:v>
                </c:pt>
                <c:pt idx="1437">
                  <c:v>0.41302299999999997</c:v>
                </c:pt>
                <c:pt idx="1438">
                  <c:v>0.41117100000000001</c:v>
                </c:pt>
                <c:pt idx="1439">
                  <c:v>0.40944799999999998</c:v>
                </c:pt>
                <c:pt idx="1440">
                  <c:v>0.40772399999999998</c:v>
                </c:pt>
                <c:pt idx="1441">
                  <c:v>0.406001</c:v>
                </c:pt>
                <c:pt idx="1442">
                  <c:v>0.404277</c:v>
                </c:pt>
                <c:pt idx="1443">
                  <c:v>0.40255299999999999</c:v>
                </c:pt>
                <c:pt idx="1444">
                  <c:v>0.40089399999999997</c:v>
                </c:pt>
                <c:pt idx="1445">
                  <c:v>0.39929799999999999</c:v>
                </c:pt>
                <c:pt idx="1446">
                  <c:v>0.39776600000000001</c:v>
                </c:pt>
                <c:pt idx="1447">
                  <c:v>0.39629700000000001</c:v>
                </c:pt>
                <c:pt idx="1448">
                  <c:v>0.39476499999999998</c:v>
                </c:pt>
                <c:pt idx="1449">
                  <c:v>0.39297799999999999</c:v>
                </c:pt>
                <c:pt idx="1450">
                  <c:v>0.39106299999999999</c:v>
                </c:pt>
                <c:pt idx="1451">
                  <c:v>0.38927499999999998</c:v>
                </c:pt>
                <c:pt idx="1452">
                  <c:v>0.387488</c:v>
                </c:pt>
                <c:pt idx="1453">
                  <c:v>0.385764</c:v>
                </c:pt>
                <c:pt idx="1454">
                  <c:v>0.38397700000000001</c:v>
                </c:pt>
                <c:pt idx="1455">
                  <c:v>0.38231700000000002</c:v>
                </c:pt>
                <c:pt idx="1456">
                  <c:v>0.38065700000000002</c:v>
                </c:pt>
                <c:pt idx="1457">
                  <c:v>0.378998</c:v>
                </c:pt>
                <c:pt idx="1458">
                  <c:v>0.377274</c:v>
                </c:pt>
                <c:pt idx="1459">
                  <c:v>0.37555100000000002</c:v>
                </c:pt>
                <c:pt idx="1460">
                  <c:v>0.37363499999999999</c:v>
                </c:pt>
                <c:pt idx="1461">
                  <c:v>0.371529</c:v>
                </c:pt>
                <c:pt idx="1462">
                  <c:v>0.36948599999999998</c:v>
                </c:pt>
                <c:pt idx="1463">
                  <c:v>0.36744300000000002</c:v>
                </c:pt>
                <c:pt idx="1464">
                  <c:v>0.36546400000000001</c:v>
                </c:pt>
                <c:pt idx="1465">
                  <c:v>0.36354900000000001</c:v>
                </c:pt>
                <c:pt idx="1466">
                  <c:v>0.36169800000000002</c:v>
                </c:pt>
                <c:pt idx="1467">
                  <c:v>0.35978300000000002</c:v>
                </c:pt>
                <c:pt idx="1468">
                  <c:v>0.35767599999999999</c:v>
                </c:pt>
                <c:pt idx="1469">
                  <c:v>0.35569699999999999</c:v>
                </c:pt>
                <c:pt idx="1470">
                  <c:v>0.35384599999999999</c:v>
                </c:pt>
                <c:pt idx="1471">
                  <c:v>0.35186699999999999</c:v>
                </c:pt>
                <c:pt idx="1472">
                  <c:v>0.35001599999999999</c:v>
                </c:pt>
                <c:pt idx="1473">
                  <c:v>0.34829199999999999</c:v>
                </c:pt>
                <c:pt idx="1474">
                  <c:v>0.346696</c:v>
                </c:pt>
                <c:pt idx="1475">
                  <c:v>0.34490900000000002</c:v>
                </c:pt>
                <c:pt idx="1476">
                  <c:v>0.34337699999999999</c:v>
                </c:pt>
                <c:pt idx="1477">
                  <c:v>0.34159</c:v>
                </c:pt>
                <c:pt idx="1478">
                  <c:v>0.33967399999999998</c:v>
                </c:pt>
                <c:pt idx="1479">
                  <c:v>0.33775899999999998</c:v>
                </c:pt>
                <c:pt idx="1480">
                  <c:v>0.33584399999999998</c:v>
                </c:pt>
                <c:pt idx="1481">
                  <c:v>0.33405699999999999</c:v>
                </c:pt>
                <c:pt idx="1482">
                  <c:v>0.33233299999999999</c:v>
                </c:pt>
                <c:pt idx="1483">
                  <c:v>0.33067299999999999</c:v>
                </c:pt>
                <c:pt idx="1484">
                  <c:v>0.32875799999999999</c:v>
                </c:pt>
                <c:pt idx="1485">
                  <c:v>0.32697100000000001</c:v>
                </c:pt>
                <c:pt idx="1486">
                  <c:v>0.32518399999999997</c:v>
                </c:pt>
                <c:pt idx="1487">
                  <c:v>0.323268</c:v>
                </c:pt>
                <c:pt idx="1488">
                  <c:v>0.321162</c:v>
                </c:pt>
                <c:pt idx="1489">
                  <c:v>0.319247</c:v>
                </c:pt>
                <c:pt idx="1490">
                  <c:v>0.31758700000000001</c:v>
                </c:pt>
                <c:pt idx="1491">
                  <c:v>0.31580000000000003</c:v>
                </c:pt>
                <c:pt idx="1492">
                  <c:v>0.313948</c:v>
                </c:pt>
                <c:pt idx="1493">
                  <c:v>0.31209700000000001</c:v>
                </c:pt>
                <c:pt idx="1494">
                  <c:v>0.31024600000000002</c:v>
                </c:pt>
                <c:pt idx="1495">
                  <c:v>0.30833100000000002</c:v>
                </c:pt>
                <c:pt idx="1496">
                  <c:v>0.306288</c:v>
                </c:pt>
                <c:pt idx="1497">
                  <c:v>0.304373</c:v>
                </c:pt>
                <c:pt idx="1498">
                  <c:v>0.30258499999999999</c:v>
                </c:pt>
                <c:pt idx="1499">
                  <c:v>0.30079800000000001</c:v>
                </c:pt>
                <c:pt idx="1500">
                  <c:v>0.29888300000000001</c:v>
                </c:pt>
                <c:pt idx="1501">
                  <c:v>0.29696800000000001</c:v>
                </c:pt>
                <c:pt idx="1502">
                  <c:v>0.29505300000000001</c:v>
                </c:pt>
                <c:pt idx="1503">
                  <c:v>0.29320099999999999</c:v>
                </c:pt>
                <c:pt idx="1504">
                  <c:v>0.29135</c:v>
                </c:pt>
                <c:pt idx="1505">
                  <c:v>0.289435</c:v>
                </c:pt>
                <c:pt idx="1506">
                  <c:v>0.28739199999999998</c:v>
                </c:pt>
                <c:pt idx="1507">
                  <c:v>0.28522199999999998</c:v>
                </c:pt>
                <c:pt idx="1508">
                  <c:v>0.283051</c:v>
                </c:pt>
                <c:pt idx="1509">
                  <c:v>0.28100900000000001</c:v>
                </c:pt>
                <c:pt idx="1510">
                  <c:v>0.27909400000000001</c:v>
                </c:pt>
                <c:pt idx="1511">
                  <c:v>0.277115</c:v>
                </c:pt>
                <c:pt idx="1512">
                  <c:v>0.27519900000000003</c:v>
                </c:pt>
                <c:pt idx="1513">
                  <c:v>0.27328400000000003</c:v>
                </c:pt>
                <c:pt idx="1514">
                  <c:v>0.27130500000000002</c:v>
                </c:pt>
                <c:pt idx="1515">
                  <c:v>0.26932699999999998</c:v>
                </c:pt>
                <c:pt idx="1516">
                  <c:v>0.26722000000000001</c:v>
                </c:pt>
                <c:pt idx="1517">
                  <c:v>0.265241</c:v>
                </c:pt>
                <c:pt idx="1518">
                  <c:v>0.263262</c:v>
                </c:pt>
                <c:pt idx="1519">
                  <c:v>0.26128299999999999</c:v>
                </c:pt>
                <c:pt idx="1520">
                  <c:v>0.25924000000000003</c:v>
                </c:pt>
                <c:pt idx="1521">
                  <c:v>0.25726100000000002</c:v>
                </c:pt>
                <c:pt idx="1522">
                  <c:v>0.25541000000000003</c:v>
                </c:pt>
                <c:pt idx="1523">
                  <c:v>0.25355899999999998</c:v>
                </c:pt>
                <c:pt idx="1524">
                  <c:v>0.25170799999999999</c:v>
                </c:pt>
                <c:pt idx="1525">
                  <c:v>0.25004799999999999</c:v>
                </c:pt>
                <c:pt idx="1526">
                  <c:v>0.24826000000000001</c:v>
                </c:pt>
                <c:pt idx="1527">
                  <c:v>0.24653700000000001</c:v>
                </c:pt>
                <c:pt idx="1528">
                  <c:v>0.244813</c:v>
                </c:pt>
                <c:pt idx="1529">
                  <c:v>0.24309</c:v>
                </c:pt>
                <c:pt idx="1530">
                  <c:v>0.241366</c:v>
                </c:pt>
                <c:pt idx="1531">
                  <c:v>0.239706</c:v>
                </c:pt>
                <c:pt idx="1532">
                  <c:v>0.23804700000000001</c:v>
                </c:pt>
                <c:pt idx="1533">
                  <c:v>0.23638700000000001</c:v>
                </c:pt>
                <c:pt idx="1534">
                  <c:v>0.23472699999999999</c:v>
                </c:pt>
                <c:pt idx="1535">
                  <c:v>0.233067</c:v>
                </c:pt>
                <c:pt idx="1536">
                  <c:v>0.23134399999999999</c:v>
                </c:pt>
                <c:pt idx="1537">
                  <c:v>0.229684</c:v>
                </c:pt>
                <c:pt idx="1538">
                  <c:v>0.22808800000000001</c:v>
                </c:pt>
                <c:pt idx="1539">
                  <c:v>0.22636400000000001</c:v>
                </c:pt>
                <c:pt idx="1540">
                  <c:v>0.22470499999999999</c:v>
                </c:pt>
                <c:pt idx="1541">
                  <c:v>0.22298100000000001</c:v>
                </c:pt>
                <c:pt idx="1542">
                  <c:v>0.22125800000000001</c:v>
                </c:pt>
                <c:pt idx="1543">
                  <c:v>0.21947</c:v>
                </c:pt>
                <c:pt idx="1544">
                  <c:v>0.21761900000000001</c:v>
                </c:pt>
                <c:pt idx="1545">
                  <c:v>0.21564</c:v>
                </c:pt>
                <c:pt idx="1546">
                  <c:v>0.213533</c:v>
                </c:pt>
                <c:pt idx="1547">
                  <c:v>0.211363</c:v>
                </c:pt>
                <c:pt idx="1548">
                  <c:v>0.209256</c:v>
                </c:pt>
                <c:pt idx="1549">
                  <c:v>0.20746899999999999</c:v>
                </c:pt>
                <c:pt idx="1550">
                  <c:v>0.205873</c:v>
                </c:pt>
                <c:pt idx="1551">
                  <c:v>0.20427699999999999</c:v>
                </c:pt>
                <c:pt idx="1552">
                  <c:v>0.202681</c:v>
                </c:pt>
                <c:pt idx="1553">
                  <c:v>0.200766</c:v>
                </c:pt>
                <c:pt idx="1554">
                  <c:v>0.199042</c:v>
                </c:pt>
                <c:pt idx="1555">
                  <c:v>0.19731899999999999</c:v>
                </c:pt>
                <c:pt idx="1556">
                  <c:v>0.19553100000000001</c:v>
                </c:pt>
                <c:pt idx="1557">
                  <c:v>0.193744</c:v>
                </c:pt>
                <c:pt idx="1558">
                  <c:v>0.19189300000000001</c:v>
                </c:pt>
                <c:pt idx="1559">
                  <c:v>0.18997800000000001</c:v>
                </c:pt>
                <c:pt idx="1560">
                  <c:v>0.188254</c:v>
                </c:pt>
                <c:pt idx="1561">
                  <c:v>0.18678600000000001</c:v>
                </c:pt>
                <c:pt idx="1562">
                  <c:v>0.185062</c:v>
                </c:pt>
                <c:pt idx="1563">
                  <c:v>0.18346599999999999</c:v>
                </c:pt>
                <c:pt idx="1564">
                  <c:v>0.18193400000000001</c:v>
                </c:pt>
                <c:pt idx="1565">
                  <c:v>0.18040200000000001</c:v>
                </c:pt>
                <c:pt idx="1566">
                  <c:v>0.17880599999999999</c:v>
                </c:pt>
                <c:pt idx="1567">
                  <c:v>0.177146</c:v>
                </c:pt>
                <c:pt idx="1568">
                  <c:v>0.17561399999999999</c:v>
                </c:pt>
                <c:pt idx="1569">
                  <c:v>0.17382700000000001</c:v>
                </c:pt>
                <c:pt idx="1570">
                  <c:v>0.17197599999999999</c:v>
                </c:pt>
                <c:pt idx="1571">
                  <c:v>0.17018800000000001</c:v>
                </c:pt>
                <c:pt idx="1572">
                  <c:v>0.16833699999999999</c:v>
                </c:pt>
                <c:pt idx="1573">
                  <c:v>0.166294</c:v>
                </c:pt>
                <c:pt idx="1574">
                  <c:v>0.164188</c:v>
                </c:pt>
                <c:pt idx="1575">
                  <c:v>0.16220899999999999</c:v>
                </c:pt>
                <c:pt idx="1576">
                  <c:v>0.16003800000000001</c:v>
                </c:pt>
                <c:pt idx="1577">
                  <c:v>0.15793199999999999</c:v>
                </c:pt>
                <c:pt idx="1578">
                  <c:v>0.15595300000000001</c:v>
                </c:pt>
                <c:pt idx="1579">
                  <c:v>0.153974</c:v>
                </c:pt>
                <c:pt idx="1580">
                  <c:v>0.152059</c:v>
                </c:pt>
                <c:pt idx="1581">
                  <c:v>0.150144</c:v>
                </c:pt>
                <c:pt idx="1582">
                  <c:v>0.14816499999999999</c:v>
                </c:pt>
                <c:pt idx="1583">
                  <c:v>0.14624999999999999</c:v>
                </c:pt>
                <c:pt idx="1584">
                  <c:v>0.14433399999999999</c:v>
                </c:pt>
                <c:pt idx="1585">
                  <c:v>0.142483</c:v>
                </c:pt>
                <c:pt idx="1586">
                  <c:v>0.14069599999999999</c:v>
                </c:pt>
                <c:pt idx="1587">
                  <c:v>0.138908</c:v>
                </c:pt>
                <c:pt idx="1588">
                  <c:v>0.13731199999999999</c:v>
                </c:pt>
                <c:pt idx="1589">
                  <c:v>0.135461</c:v>
                </c:pt>
                <c:pt idx="1590">
                  <c:v>0.133546</c:v>
                </c:pt>
                <c:pt idx="1591">
                  <c:v>0.13169500000000001</c:v>
                </c:pt>
                <c:pt idx="1592">
                  <c:v>0.12984399999999999</c:v>
                </c:pt>
                <c:pt idx="1593">
                  <c:v>0.12799199999999999</c:v>
                </c:pt>
                <c:pt idx="1594">
                  <c:v>0.126141</c:v>
                </c:pt>
                <c:pt idx="1595">
                  <c:v>0.124417</c:v>
                </c:pt>
                <c:pt idx="1596">
                  <c:v>0.122694</c:v>
                </c:pt>
                <c:pt idx="1597">
                  <c:v>0.120906</c:v>
                </c:pt>
                <c:pt idx="1598">
                  <c:v>0.119119</c:v>
                </c:pt>
                <c:pt idx="1599">
                  <c:v>0.117395</c:v>
                </c:pt>
                <c:pt idx="1600">
                  <c:v>0.115672</c:v>
                </c:pt>
                <c:pt idx="1601">
                  <c:v>0.11394799999999999</c:v>
                </c:pt>
                <c:pt idx="1602">
                  <c:v>0.112161</c:v>
                </c:pt>
                <c:pt idx="1603">
                  <c:v>0.11043699999999999</c:v>
                </c:pt>
                <c:pt idx="1604">
                  <c:v>0.108586</c:v>
                </c:pt>
                <c:pt idx="1605">
                  <c:v>0.106671</c:v>
                </c:pt>
                <c:pt idx="1606">
                  <c:v>0.10482</c:v>
                </c:pt>
                <c:pt idx="1607">
                  <c:v>0.103224</c:v>
                </c:pt>
                <c:pt idx="1608">
                  <c:v>0.101692</c:v>
                </c:pt>
                <c:pt idx="1609">
                  <c:v>0.100096</c:v>
                </c:pt>
                <c:pt idx="1610">
                  <c:v>9.8500000000000004E-2</c:v>
                </c:pt>
                <c:pt idx="1611">
                  <c:v>9.6904000000000004E-2</c:v>
                </c:pt>
                <c:pt idx="1612">
                  <c:v>9.5308000000000004E-2</c:v>
                </c:pt>
                <c:pt idx="1613">
                  <c:v>9.3840000000000007E-2</c:v>
                </c:pt>
                <c:pt idx="1614">
                  <c:v>9.2371999999999996E-2</c:v>
                </c:pt>
                <c:pt idx="1615">
                  <c:v>9.0775999999999996E-2</c:v>
                </c:pt>
                <c:pt idx="1616">
                  <c:v>8.9052000000000006E-2</c:v>
                </c:pt>
                <c:pt idx="1617">
                  <c:v>8.7072999999999998E-2</c:v>
                </c:pt>
                <c:pt idx="1618">
                  <c:v>8.5286000000000001E-2</c:v>
                </c:pt>
                <c:pt idx="1619">
                  <c:v>8.3690000000000001E-2</c:v>
                </c:pt>
                <c:pt idx="1620">
                  <c:v>8.2157999999999995E-2</c:v>
                </c:pt>
                <c:pt idx="1621">
                  <c:v>8.0626000000000003E-2</c:v>
                </c:pt>
                <c:pt idx="1622">
                  <c:v>7.9030000000000003E-2</c:v>
                </c:pt>
                <c:pt idx="1623">
                  <c:v>7.7434000000000003E-2</c:v>
                </c:pt>
                <c:pt idx="1624">
                  <c:v>7.5582999999999997E-2</c:v>
                </c:pt>
                <c:pt idx="1625">
                  <c:v>7.3923000000000003E-2</c:v>
                </c:pt>
                <c:pt idx="1626">
                  <c:v>7.2455000000000006E-2</c:v>
                </c:pt>
                <c:pt idx="1627">
                  <c:v>7.0794999999999997E-2</c:v>
                </c:pt>
                <c:pt idx="1628">
                  <c:v>6.8944000000000005E-2</c:v>
                </c:pt>
                <c:pt idx="1629">
                  <c:v>6.7028000000000004E-2</c:v>
                </c:pt>
                <c:pt idx="1630">
                  <c:v>6.5113000000000004E-2</c:v>
                </c:pt>
                <c:pt idx="1631">
                  <c:v>6.3133999999999996E-2</c:v>
                </c:pt>
                <c:pt idx="1632">
                  <c:v>6.1346999999999999E-2</c:v>
                </c:pt>
                <c:pt idx="1633">
                  <c:v>5.9623000000000002E-2</c:v>
                </c:pt>
                <c:pt idx="1634">
                  <c:v>5.7771999999999997E-2</c:v>
                </c:pt>
                <c:pt idx="1635">
                  <c:v>5.5856999999999997E-2</c:v>
                </c:pt>
                <c:pt idx="1636">
                  <c:v>5.3941999999999997E-2</c:v>
                </c:pt>
                <c:pt idx="1637">
                  <c:v>5.1963000000000002E-2</c:v>
                </c:pt>
                <c:pt idx="1638">
                  <c:v>4.9919999999999999E-2</c:v>
                </c:pt>
                <c:pt idx="1639">
                  <c:v>4.8004999999999999E-2</c:v>
                </c:pt>
                <c:pt idx="1640">
                  <c:v>4.6025999999999997E-2</c:v>
                </c:pt>
                <c:pt idx="1641">
                  <c:v>4.4239000000000001E-2</c:v>
                </c:pt>
                <c:pt idx="1642">
                  <c:v>4.2451000000000003E-2</c:v>
                </c:pt>
                <c:pt idx="1643">
                  <c:v>4.0663999999999999E-2</c:v>
                </c:pt>
                <c:pt idx="1644">
                  <c:v>3.8940000000000002E-2</c:v>
                </c:pt>
                <c:pt idx="1645">
                  <c:v>3.7281000000000002E-2</c:v>
                </c:pt>
                <c:pt idx="1646">
                  <c:v>3.5685000000000001E-2</c:v>
                </c:pt>
                <c:pt idx="1647">
                  <c:v>3.4025E-2</c:v>
                </c:pt>
                <c:pt idx="1648">
                  <c:v>3.2493000000000001E-2</c:v>
                </c:pt>
                <c:pt idx="1649">
                  <c:v>3.0897000000000001E-2</c:v>
                </c:pt>
                <c:pt idx="1650">
                  <c:v>2.9301000000000001E-2</c:v>
                </c:pt>
                <c:pt idx="1651">
                  <c:v>2.7705E-2</c:v>
                </c:pt>
                <c:pt idx="1652">
                  <c:v>2.6172999999999998E-2</c:v>
                </c:pt>
                <c:pt idx="1653">
                  <c:v>2.4768999999999999E-2</c:v>
                </c:pt>
                <c:pt idx="1654">
                  <c:v>2.3045E-2</c:v>
                </c:pt>
                <c:pt idx="1655">
                  <c:v>2.1129999999999999E-2</c:v>
                </c:pt>
                <c:pt idx="1656">
                  <c:v>1.9279000000000001E-2</c:v>
                </c:pt>
                <c:pt idx="1657">
                  <c:v>1.7491E-2</c:v>
                </c:pt>
                <c:pt idx="1658">
                  <c:v>1.5831000000000001E-2</c:v>
                </c:pt>
                <c:pt idx="1659">
                  <c:v>1.4298999999999999E-2</c:v>
                </c:pt>
                <c:pt idx="1660">
                  <c:v>1.2767000000000001E-2</c:v>
                </c:pt>
                <c:pt idx="1661">
                  <c:v>1.1235E-2</c:v>
                </c:pt>
                <c:pt idx="1662">
                  <c:v>9.8309999999999995E-3</c:v>
                </c:pt>
                <c:pt idx="1663">
                  <c:v>8.3630000000000006E-3</c:v>
                </c:pt>
                <c:pt idx="1664">
                  <c:v>6.9579999999999998E-3</c:v>
                </c:pt>
                <c:pt idx="1665">
                  <c:v>5.4260000000000003E-3</c:v>
                </c:pt>
                <c:pt idx="1666">
                  <c:v>3.8300000000000001E-3</c:v>
                </c:pt>
                <c:pt idx="1667">
                  <c:v>2.1700000000000001E-3</c:v>
                </c:pt>
                <c:pt idx="1668">
                  <c:v>5.7499999999999999E-4</c:v>
                </c:pt>
                <c:pt idx="1669">
                  <c:v>-1.021E-3</c:v>
                </c:pt>
                <c:pt idx="1670">
                  <c:v>-2.5530000000000001E-3</c:v>
                </c:pt>
                <c:pt idx="1671">
                  <c:v>-4.0220000000000004E-3</c:v>
                </c:pt>
                <c:pt idx="1672">
                  <c:v>-5.4260000000000003E-3</c:v>
                </c:pt>
                <c:pt idx="1673">
                  <c:v>-6.8310000000000003E-3</c:v>
                </c:pt>
                <c:pt idx="1674">
                  <c:v>-8.2349999999999993E-3</c:v>
                </c:pt>
                <c:pt idx="1675">
                  <c:v>-9.639E-3</c:v>
                </c:pt>
                <c:pt idx="1676">
                  <c:v>-1.1044E-2</c:v>
                </c:pt>
                <c:pt idx="1677">
                  <c:v>-1.2448000000000001E-2</c:v>
                </c:pt>
                <c:pt idx="1678">
                  <c:v>-1.3916E-2</c:v>
                </c:pt>
                <c:pt idx="1679">
                  <c:v>-1.5512E-2</c:v>
                </c:pt>
                <c:pt idx="1680">
                  <c:v>-1.7236000000000001E-2</c:v>
                </c:pt>
                <c:pt idx="1681">
                  <c:v>-1.8896E-2</c:v>
                </c:pt>
                <c:pt idx="1682">
                  <c:v>-2.0555E-2</c:v>
                </c:pt>
                <c:pt idx="1683">
                  <c:v>-2.2214999999999999E-2</c:v>
                </c:pt>
                <c:pt idx="1684">
                  <c:v>-2.3875E-2</c:v>
                </c:pt>
                <c:pt idx="1685">
                  <c:v>-2.5662000000000001E-2</c:v>
                </c:pt>
                <c:pt idx="1686">
                  <c:v>-2.7449999999999999E-2</c:v>
                </c:pt>
                <c:pt idx="1687">
                  <c:v>-2.9236999999999999E-2</c:v>
                </c:pt>
                <c:pt idx="1688">
                  <c:v>-3.1151999999999999E-2</c:v>
                </c:pt>
                <c:pt idx="1689">
                  <c:v>-3.3003999999999999E-2</c:v>
                </c:pt>
                <c:pt idx="1690">
                  <c:v>-3.4854999999999997E-2</c:v>
                </c:pt>
                <c:pt idx="1691">
                  <c:v>-3.6833999999999999E-2</c:v>
                </c:pt>
                <c:pt idx="1692">
                  <c:v>-3.8940000000000002E-2</c:v>
                </c:pt>
                <c:pt idx="1693">
                  <c:v>-4.1111000000000002E-2</c:v>
                </c:pt>
                <c:pt idx="1694">
                  <c:v>-4.3281E-2</c:v>
                </c:pt>
                <c:pt idx="1695">
                  <c:v>-4.5579000000000001E-2</c:v>
                </c:pt>
                <c:pt idx="1696">
                  <c:v>-4.7685999999999999E-2</c:v>
                </c:pt>
                <c:pt idx="1697">
                  <c:v>-4.9665000000000001E-2</c:v>
                </c:pt>
                <c:pt idx="1698">
                  <c:v>-5.1451999999999998E-2</c:v>
                </c:pt>
                <c:pt idx="1699">
                  <c:v>-5.3176000000000001E-2</c:v>
                </c:pt>
                <c:pt idx="1700">
                  <c:v>-5.4836000000000003E-2</c:v>
                </c:pt>
                <c:pt idx="1701">
                  <c:v>-5.6623E-2</c:v>
                </c:pt>
                <c:pt idx="1702">
                  <c:v>-5.8602000000000001E-2</c:v>
                </c:pt>
                <c:pt idx="1703">
                  <c:v>-6.0517000000000001E-2</c:v>
                </c:pt>
                <c:pt idx="1704">
                  <c:v>-6.2303999999999998E-2</c:v>
                </c:pt>
                <c:pt idx="1705">
                  <c:v>-6.3963999999999993E-2</c:v>
                </c:pt>
                <c:pt idx="1706">
                  <c:v>-6.5624000000000002E-2</c:v>
                </c:pt>
                <c:pt idx="1707">
                  <c:v>-6.7410999999999999E-2</c:v>
                </c:pt>
                <c:pt idx="1708">
                  <c:v>-6.9198999999999997E-2</c:v>
                </c:pt>
                <c:pt idx="1709">
                  <c:v>-7.1050000000000002E-2</c:v>
                </c:pt>
                <c:pt idx="1710">
                  <c:v>-7.2900999999999994E-2</c:v>
                </c:pt>
                <c:pt idx="1711">
                  <c:v>-7.4753E-2</c:v>
                </c:pt>
                <c:pt idx="1712">
                  <c:v>-7.6731999999999995E-2</c:v>
                </c:pt>
                <c:pt idx="1713">
                  <c:v>-7.8965999999999995E-2</c:v>
                </c:pt>
                <c:pt idx="1714">
                  <c:v>-8.1199999999999994E-2</c:v>
                </c:pt>
                <c:pt idx="1715">
                  <c:v>-8.3307000000000006E-2</c:v>
                </c:pt>
                <c:pt idx="1716">
                  <c:v>-8.5349999999999995E-2</c:v>
                </c:pt>
                <c:pt idx="1717">
                  <c:v>-8.7328000000000003E-2</c:v>
                </c:pt>
                <c:pt idx="1718">
                  <c:v>-8.9498999999999995E-2</c:v>
                </c:pt>
                <c:pt idx="1719">
                  <c:v>-9.1797000000000004E-2</c:v>
                </c:pt>
                <c:pt idx="1720">
                  <c:v>-9.4031000000000003E-2</c:v>
                </c:pt>
                <c:pt idx="1721">
                  <c:v>-9.6074000000000007E-2</c:v>
                </c:pt>
                <c:pt idx="1722">
                  <c:v>-9.8116999999999996E-2</c:v>
                </c:pt>
                <c:pt idx="1723">
                  <c:v>-0.100032</c:v>
                </c:pt>
                <c:pt idx="1724">
                  <c:v>-0.101756</c:v>
                </c:pt>
                <c:pt idx="1725">
                  <c:v>-0.10373400000000001</c:v>
                </c:pt>
                <c:pt idx="1726">
                  <c:v>-0.10564999999999999</c:v>
                </c:pt>
                <c:pt idx="1727">
                  <c:v>-0.107437</c:v>
                </c:pt>
                <c:pt idx="1728">
                  <c:v>-0.10916099999999999</c:v>
                </c:pt>
                <c:pt idx="1729">
                  <c:v>-0.11082</c:v>
                </c:pt>
                <c:pt idx="1730">
                  <c:v>-0.11254400000000001</c:v>
                </c:pt>
                <c:pt idx="1731">
                  <c:v>-0.11426699999999999</c:v>
                </c:pt>
                <c:pt idx="1732">
                  <c:v>-0.116119</c:v>
                </c:pt>
                <c:pt idx="1733">
                  <c:v>-0.117906</c:v>
                </c:pt>
                <c:pt idx="1734">
                  <c:v>-0.11956600000000001</c:v>
                </c:pt>
                <c:pt idx="1735">
                  <c:v>-0.121034</c:v>
                </c:pt>
                <c:pt idx="1736">
                  <c:v>-0.12243900000000001</c:v>
                </c:pt>
                <c:pt idx="1737">
                  <c:v>-0.12371500000000001</c:v>
                </c:pt>
                <c:pt idx="1738">
                  <c:v>-0.124864</c:v>
                </c:pt>
                <c:pt idx="1739">
                  <c:v>-0.12601299999999999</c:v>
                </c:pt>
                <c:pt idx="1740">
                  <c:v>-0.127162</c:v>
                </c:pt>
                <c:pt idx="1741">
                  <c:v>-0.12831200000000001</c:v>
                </c:pt>
                <c:pt idx="1742">
                  <c:v>-0.12946099999999999</c:v>
                </c:pt>
                <c:pt idx="1743">
                  <c:v>-0.130546</c:v>
                </c:pt>
                <c:pt idx="1744">
                  <c:v>-0.131631</c:v>
                </c:pt>
                <c:pt idx="1745">
                  <c:v>-0.13265199999999999</c:v>
                </c:pt>
                <c:pt idx="1746">
                  <c:v>-0.13348199999999999</c:v>
                </c:pt>
                <c:pt idx="1747">
                  <c:v>-0.13431199999999999</c:v>
                </c:pt>
                <c:pt idx="1748">
                  <c:v>-0.13514200000000001</c:v>
                </c:pt>
                <c:pt idx="1749">
                  <c:v>-0.13597200000000001</c:v>
                </c:pt>
                <c:pt idx="1750">
                  <c:v>-0.13686599999999999</c:v>
                </c:pt>
                <c:pt idx="1751">
                  <c:v>-0.13775899999999999</c:v>
                </c:pt>
                <c:pt idx="1752">
                  <c:v>-0.13871700000000001</c:v>
                </c:pt>
                <c:pt idx="1753">
                  <c:v>-0.13967399999999999</c:v>
                </c:pt>
                <c:pt idx="1754">
                  <c:v>-0.14044000000000001</c:v>
                </c:pt>
                <c:pt idx="1755">
                  <c:v>-0.14107900000000001</c:v>
                </c:pt>
                <c:pt idx="1756">
                  <c:v>-0.14171700000000001</c:v>
                </c:pt>
                <c:pt idx="1757">
                  <c:v>-0.14241899999999999</c:v>
                </c:pt>
                <c:pt idx="1758">
                  <c:v>-0.14305799999999999</c:v>
                </c:pt>
                <c:pt idx="1759">
                  <c:v>-0.14363200000000001</c:v>
                </c:pt>
                <c:pt idx="1760">
                  <c:v>-0.14446200000000001</c:v>
                </c:pt>
                <c:pt idx="1761">
                  <c:v>-0.14541999999999999</c:v>
                </c:pt>
                <c:pt idx="1762">
                  <c:v>-0.14644099999999999</c:v>
                </c:pt>
                <c:pt idx="1763">
                  <c:v>-0.14746200000000001</c:v>
                </c:pt>
                <c:pt idx="1764">
                  <c:v>-0.14861199999999999</c:v>
                </c:pt>
                <c:pt idx="1765">
                  <c:v>-0.149697</c:v>
                </c:pt>
                <c:pt idx="1766">
                  <c:v>-0.15084600000000001</c:v>
                </c:pt>
                <c:pt idx="1767">
                  <c:v>-0.15174000000000001</c:v>
                </c:pt>
                <c:pt idx="1768">
                  <c:v>-0.15256900000000001</c:v>
                </c:pt>
                <c:pt idx="1769">
                  <c:v>-0.153335</c:v>
                </c:pt>
                <c:pt idx="1770">
                  <c:v>-0.15403800000000001</c:v>
                </c:pt>
                <c:pt idx="1771">
                  <c:v>-0.15473999999999999</c:v>
                </c:pt>
                <c:pt idx="1772">
                  <c:v>-0.15550600000000001</c:v>
                </c:pt>
                <c:pt idx="1773">
                  <c:v>-0.15640000000000001</c:v>
                </c:pt>
                <c:pt idx="1774">
                  <c:v>-0.15722900000000001</c:v>
                </c:pt>
                <c:pt idx="1775">
                  <c:v>-0.15805900000000001</c:v>
                </c:pt>
                <c:pt idx="1776">
                  <c:v>-0.15882499999999999</c:v>
                </c:pt>
                <c:pt idx="1777">
                  <c:v>-0.159528</c:v>
                </c:pt>
                <c:pt idx="1778">
                  <c:v>-0.16023000000000001</c:v>
                </c:pt>
                <c:pt idx="1779">
                  <c:v>-0.160804</c:v>
                </c:pt>
                <c:pt idx="1780">
                  <c:v>-0.16150700000000001</c:v>
                </c:pt>
                <c:pt idx="1781">
                  <c:v>-0.16214500000000001</c:v>
                </c:pt>
                <c:pt idx="1782">
                  <c:v>-0.162719</c:v>
                </c:pt>
                <c:pt idx="1783">
                  <c:v>-0.163358</c:v>
                </c:pt>
                <c:pt idx="1784">
                  <c:v>-0.163996</c:v>
                </c:pt>
                <c:pt idx="1785">
                  <c:v>-0.164571</c:v>
                </c:pt>
                <c:pt idx="1786">
                  <c:v>-0.16514499999999999</c:v>
                </c:pt>
                <c:pt idx="1787">
                  <c:v>-0.16572000000000001</c:v>
                </c:pt>
                <c:pt idx="1788">
                  <c:v>-0.166103</c:v>
                </c:pt>
                <c:pt idx="1789">
                  <c:v>-0.166486</c:v>
                </c:pt>
                <c:pt idx="1790">
                  <c:v>-0.16686899999999999</c:v>
                </c:pt>
                <c:pt idx="1791">
                  <c:v>-0.16712399999999999</c:v>
                </c:pt>
                <c:pt idx="1792">
                  <c:v>-0.16712399999999999</c:v>
                </c:pt>
                <c:pt idx="1793">
                  <c:v>-0.16699600000000001</c:v>
                </c:pt>
                <c:pt idx="1794">
                  <c:v>-0.166741</c:v>
                </c:pt>
                <c:pt idx="1795">
                  <c:v>-0.16642199999999999</c:v>
                </c:pt>
                <c:pt idx="1796">
                  <c:v>-0.16622999999999999</c:v>
                </c:pt>
                <c:pt idx="1797">
                  <c:v>-0.16622999999999999</c:v>
                </c:pt>
              </c:numCache>
            </c:numRef>
          </c:val>
          <c:smooth val="0"/>
          <c:extLst>
            <c:ext xmlns:c16="http://schemas.microsoft.com/office/drawing/2014/chart" uri="{C3380CC4-5D6E-409C-BE32-E72D297353CC}">
              <c16:uniqueId val="{00000006-8B99-42B4-A286-A75B3E2AB3DC}"/>
            </c:ext>
          </c:extLst>
        </c:ser>
        <c:ser>
          <c:idx val="7"/>
          <c:order val="7"/>
          <c:spPr>
            <a:ln w="28575" cap="rnd">
              <a:solidFill>
                <a:schemeClr val="accent2">
                  <a:lumMod val="60000"/>
                </a:schemeClr>
              </a:solidFill>
              <a:round/>
            </a:ln>
            <a:effectLst/>
          </c:spPr>
          <c:marker>
            <c:symbol val="none"/>
          </c:marker>
          <c:val>
            <c:numRef>
              <c:f>Motion3!$H$2:$H$1799</c:f>
              <c:numCache>
                <c:formatCode>General</c:formatCode>
                <c:ptCount val="17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2.7474999999999999E-2</c:v>
                </c:pt>
                <c:pt idx="100">
                  <c:v>2.7909E-2</c:v>
                </c:pt>
                <c:pt idx="101">
                  <c:v>2.8405E-2</c:v>
                </c:pt>
                <c:pt idx="102">
                  <c:v>2.8962999999999999E-2</c:v>
                </c:pt>
                <c:pt idx="103">
                  <c:v>2.9520999999999999E-2</c:v>
                </c:pt>
                <c:pt idx="104">
                  <c:v>3.0265E-2</c:v>
                </c:pt>
                <c:pt idx="105">
                  <c:v>3.0948E-2</c:v>
                </c:pt>
                <c:pt idx="106">
                  <c:v>3.1753999999999998E-2</c:v>
                </c:pt>
                <c:pt idx="107">
                  <c:v>3.2559999999999999E-2</c:v>
                </c:pt>
                <c:pt idx="108">
                  <c:v>3.3552999999999999E-2</c:v>
                </c:pt>
                <c:pt idx="109">
                  <c:v>3.4421E-2</c:v>
                </c:pt>
                <c:pt idx="110">
                  <c:v>3.5165000000000002E-2</c:v>
                </c:pt>
                <c:pt idx="111">
                  <c:v>3.5971000000000003E-2</c:v>
                </c:pt>
                <c:pt idx="112">
                  <c:v>3.6715999999999999E-2</c:v>
                </c:pt>
                <c:pt idx="113">
                  <c:v>3.7522E-2</c:v>
                </c:pt>
                <c:pt idx="114">
                  <c:v>3.8390000000000001E-2</c:v>
                </c:pt>
                <c:pt idx="115">
                  <c:v>3.9196000000000002E-2</c:v>
                </c:pt>
                <c:pt idx="116">
                  <c:v>4.0127000000000003E-2</c:v>
                </c:pt>
                <c:pt idx="117">
                  <c:v>4.0994999999999997E-2</c:v>
                </c:pt>
                <c:pt idx="118">
                  <c:v>4.1862999999999997E-2</c:v>
                </c:pt>
                <c:pt idx="119">
                  <c:v>4.2792999999999998E-2</c:v>
                </c:pt>
                <c:pt idx="120">
                  <c:v>4.3723999999999999E-2</c:v>
                </c:pt>
                <c:pt idx="121">
                  <c:v>4.4715999999999999E-2</c:v>
                </c:pt>
                <c:pt idx="122">
                  <c:v>4.5645999999999999E-2</c:v>
                </c:pt>
                <c:pt idx="123">
                  <c:v>4.6515000000000001E-2</c:v>
                </c:pt>
                <c:pt idx="124">
                  <c:v>4.7259000000000002E-2</c:v>
                </c:pt>
                <c:pt idx="125">
                  <c:v>4.7940999999999998E-2</c:v>
                </c:pt>
                <c:pt idx="126">
                  <c:v>4.8437000000000001E-2</c:v>
                </c:pt>
                <c:pt idx="127">
                  <c:v>4.8870999999999998E-2</c:v>
                </c:pt>
                <c:pt idx="128">
                  <c:v>4.9181000000000002E-2</c:v>
                </c:pt>
                <c:pt idx="129">
                  <c:v>4.9429000000000001E-2</c:v>
                </c:pt>
                <c:pt idx="130">
                  <c:v>4.9739999999999999E-2</c:v>
                </c:pt>
                <c:pt idx="131">
                  <c:v>4.9987999999999998E-2</c:v>
                </c:pt>
                <c:pt idx="132">
                  <c:v>5.0174000000000003E-2</c:v>
                </c:pt>
                <c:pt idx="133">
                  <c:v>5.0360000000000002E-2</c:v>
                </c:pt>
                <c:pt idx="134">
                  <c:v>5.0546000000000001E-2</c:v>
                </c:pt>
                <c:pt idx="135">
                  <c:v>5.0484000000000001E-2</c:v>
                </c:pt>
                <c:pt idx="136">
                  <c:v>5.067E-2</c:v>
                </c:pt>
                <c:pt idx="137">
                  <c:v>5.0855999999999998E-2</c:v>
                </c:pt>
                <c:pt idx="138">
                  <c:v>5.1041999999999997E-2</c:v>
                </c:pt>
                <c:pt idx="139">
                  <c:v>5.1290000000000002E-2</c:v>
                </c:pt>
                <c:pt idx="140">
                  <c:v>5.16E-2</c:v>
                </c:pt>
                <c:pt idx="141">
                  <c:v>5.1909999999999998E-2</c:v>
                </c:pt>
                <c:pt idx="142">
                  <c:v>5.1971999999999997E-2</c:v>
                </c:pt>
                <c:pt idx="143">
                  <c:v>5.2344000000000002E-2</c:v>
                </c:pt>
                <c:pt idx="144">
                  <c:v>5.2592E-2</c:v>
                </c:pt>
                <c:pt idx="145">
                  <c:v>5.2779E-2</c:v>
                </c:pt>
                <c:pt idx="146">
                  <c:v>5.2964999999999998E-2</c:v>
                </c:pt>
                <c:pt idx="147">
                  <c:v>5.3088999999999997E-2</c:v>
                </c:pt>
                <c:pt idx="148">
                  <c:v>5.3275000000000003E-2</c:v>
                </c:pt>
                <c:pt idx="149">
                  <c:v>5.3647E-2</c:v>
                </c:pt>
                <c:pt idx="150">
                  <c:v>5.3832999999999999E-2</c:v>
                </c:pt>
                <c:pt idx="151">
                  <c:v>5.4080999999999997E-2</c:v>
                </c:pt>
                <c:pt idx="152">
                  <c:v>5.4329000000000002E-2</c:v>
                </c:pt>
                <c:pt idx="153">
                  <c:v>5.4639E-2</c:v>
                </c:pt>
                <c:pt idx="154">
                  <c:v>5.5072999999999997E-2</c:v>
                </c:pt>
                <c:pt idx="155">
                  <c:v>5.5569E-2</c:v>
                </c:pt>
                <c:pt idx="156">
                  <c:v>5.6376000000000002E-2</c:v>
                </c:pt>
                <c:pt idx="157">
                  <c:v>5.7057999999999998E-2</c:v>
                </c:pt>
                <c:pt idx="158">
                  <c:v>5.774E-2</c:v>
                </c:pt>
                <c:pt idx="159">
                  <c:v>5.8546000000000001E-2</c:v>
                </c:pt>
                <c:pt idx="160">
                  <c:v>5.9353000000000003E-2</c:v>
                </c:pt>
                <c:pt idx="161">
                  <c:v>6.0158999999999997E-2</c:v>
                </c:pt>
                <c:pt idx="162">
                  <c:v>6.0964999999999998E-2</c:v>
                </c:pt>
                <c:pt idx="163">
                  <c:v>6.1894999999999999E-2</c:v>
                </c:pt>
                <c:pt idx="164">
                  <c:v>6.2701999999999994E-2</c:v>
                </c:pt>
                <c:pt idx="165">
                  <c:v>6.3446000000000002E-2</c:v>
                </c:pt>
                <c:pt idx="166">
                  <c:v>6.4252000000000004E-2</c:v>
                </c:pt>
                <c:pt idx="167">
                  <c:v>6.5119999999999997E-2</c:v>
                </c:pt>
                <c:pt idx="168">
                  <c:v>6.5989000000000006E-2</c:v>
                </c:pt>
                <c:pt idx="169">
                  <c:v>6.6794999999999993E-2</c:v>
                </c:pt>
                <c:pt idx="170">
                  <c:v>6.7600999999999994E-2</c:v>
                </c:pt>
                <c:pt idx="171">
                  <c:v>6.8406999999999996E-2</c:v>
                </c:pt>
                <c:pt idx="172">
                  <c:v>6.9152000000000005E-2</c:v>
                </c:pt>
                <c:pt idx="173">
                  <c:v>6.9772000000000001E-2</c:v>
                </c:pt>
                <c:pt idx="174">
                  <c:v>7.0267999999999997E-2</c:v>
                </c:pt>
                <c:pt idx="175">
                  <c:v>7.0763999999999994E-2</c:v>
                </c:pt>
                <c:pt idx="176">
                  <c:v>7.1136000000000005E-2</c:v>
                </c:pt>
                <c:pt idx="177">
                  <c:v>7.1384000000000003E-2</c:v>
                </c:pt>
                <c:pt idx="178">
                  <c:v>7.1632000000000001E-2</c:v>
                </c:pt>
                <c:pt idx="179">
                  <c:v>7.1818000000000007E-2</c:v>
                </c:pt>
                <c:pt idx="180">
                  <c:v>7.1943000000000007E-2</c:v>
                </c:pt>
                <c:pt idx="181">
                  <c:v>7.1943000000000007E-2</c:v>
                </c:pt>
                <c:pt idx="182">
                  <c:v>7.1943000000000007E-2</c:v>
                </c:pt>
                <c:pt idx="183">
                  <c:v>7.1943000000000007E-2</c:v>
                </c:pt>
                <c:pt idx="184">
                  <c:v>7.1943000000000007E-2</c:v>
                </c:pt>
                <c:pt idx="185">
                  <c:v>7.1943000000000007E-2</c:v>
                </c:pt>
                <c:pt idx="186">
                  <c:v>7.2005E-2</c:v>
                </c:pt>
                <c:pt idx="187">
                  <c:v>7.2128999999999999E-2</c:v>
                </c:pt>
                <c:pt idx="188">
                  <c:v>7.2315000000000004E-2</c:v>
                </c:pt>
                <c:pt idx="189">
                  <c:v>7.2563000000000002E-2</c:v>
                </c:pt>
                <c:pt idx="190">
                  <c:v>7.2811000000000001E-2</c:v>
                </c:pt>
                <c:pt idx="191">
                  <c:v>7.3121000000000005E-2</c:v>
                </c:pt>
                <c:pt idx="192">
                  <c:v>7.3617000000000002E-2</c:v>
                </c:pt>
                <c:pt idx="193">
                  <c:v>7.3988999999999999E-2</c:v>
                </c:pt>
                <c:pt idx="194">
                  <c:v>7.4484999999999996E-2</c:v>
                </c:pt>
                <c:pt idx="195">
                  <c:v>7.4918999999999999E-2</c:v>
                </c:pt>
                <c:pt idx="196">
                  <c:v>7.5354000000000004E-2</c:v>
                </c:pt>
                <c:pt idx="197">
                  <c:v>7.5850000000000001E-2</c:v>
                </c:pt>
                <c:pt idx="198">
                  <c:v>7.6221999999999998E-2</c:v>
                </c:pt>
                <c:pt idx="199">
                  <c:v>7.6656000000000002E-2</c:v>
                </c:pt>
                <c:pt idx="200">
                  <c:v>7.7027999999999999E-2</c:v>
                </c:pt>
                <c:pt idx="201">
                  <c:v>7.7399999999999997E-2</c:v>
                </c:pt>
                <c:pt idx="202">
                  <c:v>7.7834E-2</c:v>
                </c:pt>
                <c:pt idx="203">
                  <c:v>7.8268000000000004E-2</c:v>
                </c:pt>
                <c:pt idx="204">
                  <c:v>7.8454999999999997E-2</c:v>
                </c:pt>
                <c:pt idx="205">
                  <c:v>7.8641000000000003E-2</c:v>
                </c:pt>
                <c:pt idx="206">
                  <c:v>7.8578999999999996E-2</c:v>
                </c:pt>
                <c:pt idx="207">
                  <c:v>7.8578999999999996E-2</c:v>
                </c:pt>
                <c:pt idx="208">
                  <c:v>7.8393000000000004E-2</c:v>
                </c:pt>
                <c:pt idx="209">
                  <c:v>7.8268000000000004E-2</c:v>
                </c:pt>
                <c:pt idx="210">
                  <c:v>7.8205999999999998E-2</c:v>
                </c:pt>
                <c:pt idx="211">
                  <c:v>7.8081999999999999E-2</c:v>
                </c:pt>
                <c:pt idx="212">
                  <c:v>7.7958E-2</c:v>
                </c:pt>
                <c:pt idx="213">
                  <c:v>7.7586000000000002E-2</c:v>
                </c:pt>
                <c:pt idx="214">
                  <c:v>7.7338000000000004E-2</c:v>
                </c:pt>
                <c:pt idx="215">
                  <c:v>7.7151999999999998E-2</c:v>
                </c:pt>
                <c:pt idx="216">
                  <c:v>7.6841999999999994E-2</c:v>
                </c:pt>
                <c:pt idx="217">
                  <c:v>7.6593999999999995E-2</c:v>
                </c:pt>
                <c:pt idx="218">
                  <c:v>7.6284000000000005E-2</c:v>
                </c:pt>
                <c:pt idx="219">
                  <c:v>7.5911999999999993E-2</c:v>
                </c:pt>
                <c:pt idx="220">
                  <c:v>7.5415999999999997E-2</c:v>
                </c:pt>
                <c:pt idx="221">
                  <c:v>7.4918999999999999E-2</c:v>
                </c:pt>
                <c:pt idx="222">
                  <c:v>7.4547000000000002E-2</c:v>
                </c:pt>
                <c:pt idx="223">
                  <c:v>7.4236999999999997E-2</c:v>
                </c:pt>
                <c:pt idx="224">
                  <c:v>7.3988999999999999E-2</c:v>
                </c:pt>
                <c:pt idx="225">
                  <c:v>7.3802999999999994E-2</c:v>
                </c:pt>
                <c:pt idx="226">
                  <c:v>7.3802999999999994E-2</c:v>
                </c:pt>
                <c:pt idx="227">
                  <c:v>7.3865E-2</c:v>
                </c:pt>
                <c:pt idx="228">
                  <c:v>7.4112999999999998E-2</c:v>
                </c:pt>
                <c:pt idx="229">
                  <c:v>7.4299000000000004E-2</c:v>
                </c:pt>
                <c:pt idx="230">
                  <c:v>7.4608999999999995E-2</c:v>
                </c:pt>
                <c:pt idx="231">
                  <c:v>7.4981000000000006E-2</c:v>
                </c:pt>
                <c:pt idx="232">
                  <c:v>7.5354000000000004E-2</c:v>
                </c:pt>
                <c:pt idx="233">
                  <c:v>7.5787999999999994E-2</c:v>
                </c:pt>
                <c:pt idx="234">
                  <c:v>7.6221999999999998E-2</c:v>
                </c:pt>
                <c:pt idx="235">
                  <c:v>7.6780000000000001E-2</c:v>
                </c:pt>
                <c:pt idx="236">
                  <c:v>7.7275999999999997E-2</c:v>
                </c:pt>
                <c:pt idx="237">
                  <c:v>7.7771999999999994E-2</c:v>
                </c:pt>
                <c:pt idx="238">
                  <c:v>7.8330999999999998E-2</c:v>
                </c:pt>
                <c:pt idx="239">
                  <c:v>7.8765000000000002E-2</c:v>
                </c:pt>
                <c:pt idx="240">
                  <c:v>7.9136999999999999E-2</c:v>
                </c:pt>
                <c:pt idx="241">
                  <c:v>7.9571000000000003E-2</c:v>
                </c:pt>
                <c:pt idx="242">
                  <c:v>8.0190999999999998E-2</c:v>
                </c:pt>
                <c:pt idx="243">
                  <c:v>8.0625000000000002E-2</c:v>
                </c:pt>
                <c:pt idx="244">
                  <c:v>8.1059000000000006E-2</c:v>
                </c:pt>
                <c:pt idx="245">
                  <c:v>8.1556000000000003E-2</c:v>
                </c:pt>
                <c:pt idx="246">
                  <c:v>8.1989999999999993E-2</c:v>
                </c:pt>
                <c:pt idx="247">
                  <c:v>8.2299999999999998E-2</c:v>
                </c:pt>
                <c:pt idx="248">
                  <c:v>8.2610000000000003E-2</c:v>
                </c:pt>
                <c:pt idx="249">
                  <c:v>8.2919999999999994E-2</c:v>
                </c:pt>
                <c:pt idx="250">
                  <c:v>8.3168000000000006E-2</c:v>
                </c:pt>
                <c:pt idx="251">
                  <c:v>8.3353999999999998E-2</c:v>
                </c:pt>
                <c:pt idx="252">
                  <c:v>8.3601999999999996E-2</c:v>
                </c:pt>
                <c:pt idx="253">
                  <c:v>8.3849999999999994E-2</c:v>
                </c:pt>
                <c:pt idx="254">
                  <c:v>8.4036E-2</c:v>
                </c:pt>
                <c:pt idx="255">
                  <c:v>8.4159999999999999E-2</c:v>
                </c:pt>
                <c:pt idx="256">
                  <c:v>8.4098000000000006E-2</c:v>
                </c:pt>
                <c:pt idx="257">
                  <c:v>8.4036E-2</c:v>
                </c:pt>
                <c:pt idx="258">
                  <c:v>8.3912E-2</c:v>
                </c:pt>
                <c:pt idx="259">
                  <c:v>8.3725999999999995E-2</c:v>
                </c:pt>
                <c:pt idx="260">
                  <c:v>8.3477999999999997E-2</c:v>
                </c:pt>
                <c:pt idx="261">
                  <c:v>8.3229999999999998E-2</c:v>
                </c:pt>
                <c:pt idx="262">
                  <c:v>8.2919999999999994E-2</c:v>
                </c:pt>
                <c:pt idx="263">
                  <c:v>8.2671999999999995E-2</c:v>
                </c:pt>
                <c:pt idx="264">
                  <c:v>8.2486000000000004E-2</c:v>
                </c:pt>
                <c:pt idx="265">
                  <c:v>8.2362000000000005E-2</c:v>
                </c:pt>
                <c:pt idx="266">
                  <c:v>8.2238000000000006E-2</c:v>
                </c:pt>
                <c:pt idx="267">
                  <c:v>8.2052E-2</c:v>
                </c:pt>
                <c:pt idx="268">
                  <c:v>8.1804000000000002E-2</c:v>
                </c:pt>
                <c:pt idx="269">
                  <c:v>8.1492999999999996E-2</c:v>
                </c:pt>
                <c:pt idx="270">
                  <c:v>8.1307000000000004E-2</c:v>
                </c:pt>
                <c:pt idx="271">
                  <c:v>8.0935000000000007E-2</c:v>
                </c:pt>
                <c:pt idx="272">
                  <c:v>8.0562999999999996E-2</c:v>
                </c:pt>
                <c:pt idx="273">
                  <c:v>8.0253000000000005E-2</c:v>
                </c:pt>
                <c:pt idx="274">
                  <c:v>8.0066999999999999E-2</c:v>
                </c:pt>
                <c:pt idx="275">
                  <c:v>7.9819000000000001E-2</c:v>
                </c:pt>
                <c:pt idx="276">
                  <c:v>7.9632999999999995E-2</c:v>
                </c:pt>
                <c:pt idx="277">
                  <c:v>7.9508999999999996E-2</c:v>
                </c:pt>
                <c:pt idx="278">
                  <c:v>7.9447000000000004E-2</c:v>
                </c:pt>
                <c:pt idx="279">
                  <c:v>7.9384999999999997E-2</c:v>
                </c:pt>
                <c:pt idx="280">
                  <c:v>7.9447000000000004E-2</c:v>
                </c:pt>
                <c:pt idx="281">
                  <c:v>7.9447000000000004E-2</c:v>
                </c:pt>
                <c:pt idx="282">
                  <c:v>7.9447000000000004E-2</c:v>
                </c:pt>
                <c:pt idx="283">
                  <c:v>7.9384999999999997E-2</c:v>
                </c:pt>
                <c:pt idx="284">
                  <c:v>7.9136999999999999E-2</c:v>
                </c:pt>
                <c:pt idx="285">
                  <c:v>7.9075000000000006E-2</c:v>
                </c:pt>
                <c:pt idx="286">
                  <c:v>7.9013E-2</c:v>
                </c:pt>
                <c:pt idx="287">
                  <c:v>7.8889000000000001E-2</c:v>
                </c:pt>
                <c:pt idx="288">
                  <c:v>7.8765000000000002E-2</c:v>
                </c:pt>
                <c:pt idx="289">
                  <c:v>7.8578999999999996E-2</c:v>
                </c:pt>
                <c:pt idx="290">
                  <c:v>7.8454999999999997E-2</c:v>
                </c:pt>
                <c:pt idx="291">
                  <c:v>7.8081999999999999E-2</c:v>
                </c:pt>
                <c:pt idx="292">
                  <c:v>7.7834E-2</c:v>
                </c:pt>
                <c:pt idx="293">
                  <c:v>7.7834E-2</c:v>
                </c:pt>
                <c:pt idx="294">
                  <c:v>7.7710000000000001E-2</c:v>
                </c:pt>
                <c:pt idx="295">
                  <c:v>7.7710000000000001E-2</c:v>
                </c:pt>
                <c:pt idx="296">
                  <c:v>7.7647999999999995E-2</c:v>
                </c:pt>
                <c:pt idx="297">
                  <c:v>7.7399999999999997E-2</c:v>
                </c:pt>
                <c:pt idx="298">
                  <c:v>7.7151999999999998E-2</c:v>
                </c:pt>
                <c:pt idx="299">
                  <c:v>7.6904E-2</c:v>
                </c:pt>
                <c:pt idx="300">
                  <c:v>7.6717999999999995E-2</c:v>
                </c:pt>
                <c:pt idx="301">
                  <c:v>7.6469999999999996E-2</c:v>
                </c:pt>
                <c:pt idx="302">
                  <c:v>7.6221999999999998E-2</c:v>
                </c:pt>
                <c:pt idx="303">
                  <c:v>7.6036000000000006E-2</c:v>
                </c:pt>
                <c:pt idx="304">
                  <c:v>7.6036000000000006E-2</c:v>
                </c:pt>
                <c:pt idx="305">
                  <c:v>7.6036000000000006E-2</c:v>
                </c:pt>
                <c:pt idx="306">
                  <c:v>7.6160000000000005E-2</c:v>
                </c:pt>
                <c:pt idx="307">
                  <c:v>7.6221999999999998E-2</c:v>
                </c:pt>
                <c:pt idx="308">
                  <c:v>7.6345999999999997E-2</c:v>
                </c:pt>
                <c:pt idx="309">
                  <c:v>7.6469999999999996E-2</c:v>
                </c:pt>
                <c:pt idx="310">
                  <c:v>7.6532000000000003E-2</c:v>
                </c:pt>
                <c:pt idx="311">
                  <c:v>7.6593999999999995E-2</c:v>
                </c:pt>
                <c:pt idx="312">
                  <c:v>7.6780000000000001E-2</c:v>
                </c:pt>
                <c:pt idx="313">
                  <c:v>7.7027999999999999E-2</c:v>
                </c:pt>
                <c:pt idx="314">
                  <c:v>7.6966000000000007E-2</c:v>
                </c:pt>
                <c:pt idx="315">
                  <c:v>7.6966000000000007E-2</c:v>
                </c:pt>
                <c:pt idx="316">
                  <c:v>7.6966000000000007E-2</c:v>
                </c:pt>
                <c:pt idx="317">
                  <c:v>7.7027999999999999E-2</c:v>
                </c:pt>
                <c:pt idx="318">
                  <c:v>7.7027999999999999E-2</c:v>
                </c:pt>
                <c:pt idx="319">
                  <c:v>7.7027999999999999E-2</c:v>
                </c:pt>
                <c:pt idx="320">
                  <c:v>7.7151999999999998E-2</c:v>
                </c:pt>
                <c:pt idx="321">
                  <c:v>7.7151999999999998E-2</c:v>
                </c:pt>
                <c:pt idx="322">
                  <c:v>7.7090000000000006E-2</c:v>
                </c:pt>
                <c:pt idx="323">
                  <c:v>7.7090000000000006E-2</c:v>
                </c:pt>
                <c:pt idx="324">
                  <c:v>7.7027999999999999E-2</c:v>
                </c:pt>
                <c:pt idx="325">
                  <c:v>7.7027999999999999E-2</c:v>
                </c:pt>
                <c:pt idx="326">
                  <c:v>7.6966000000000007E-2</c:v>
                </c:pt>
                <c:pt idx="327">
                  <c:v>7.6904E-2</c:v>
                </c:pt>
                <c:pt idx="328">
                  <c:v>7.6780000000000001E-2</c:v>
                </c:pt>
                <c:pt idx="329">
                  <c:v>7.6717999999999995E-2</c:v>
                </c:pt>
                <c:pt idx="330">
                  <c:v>7.6532000000000003E-2</c:v>
                </c:pt>
                <c:pt idx="331">
                  <c:v>7.6408000000000004E-2</c:v>
                </c:pt>
                <c:pt idx="332">
                  <c:v>7.6284000000000005E-2</c:v>
                </c:pt>
                <c:pt idx="333">
                  <c:v>7.6221999999999998E-2</c:v>
                </c:pt>
                <c:pt idx="334">
                  <c:v>7.6097999999999999E-2</c:v>
                </c:pt>
                <c:pt idx="335">
                  <c:v>7.6097999999999999E-2</c:v>
                </c:pt>
                <c:pt idx="336">
                  <c:v>7.6097999999999999E-2</c:v>
                </c:pt>
                <c:pt idx="337">
                  <c:v>7.6097999999999999E-2</c:v>
                </c:pt>
                <c:pt idx="338">
                  <c:v>7.6097999999999999E-2</c:v>
                </c:pt>
                <c:pt idx="339">
                  <c:v>7.6097999999999999E-2</c:v>
                </c:pt>
                <c:pt idx="340">
                  <c:v>7.6221999999999998E-2</c:v>
                </c:pt>
                <c:pt idx="341">
                  <c:v>7.6345999999999997E-2</c:v>
                </c:pt>
                <c:pt idx="342">
                  <c:v>7.6284000000000005E-2</c:v>
                </c:pt>
                <c:pt idx="343">
                  <c:v>7.6221999999999998E-2</c:v>
                </c:pt>
                <c:pt idx="344">
                  <c:v>7.6160000000000005E-2</c:v>
                </c:pt>
                <c:pt idx="345">
                  <c:v>7.6097999999999999E-2</c:v>
                </c:pt>
                <c:pt idx="346">
                  <c:v>7.6036000000000006E-2</c:v>
                </c:pt>
                <c:pt idx="347">
                  <c:v>7.6036000000000006E-2</c:v>
                </c:pt>
                <c:pt idx="348">
                  <c:v>7.6097999999999999E-2</c:v>
                </c:pt>
                <c:pt idx="349">
                  <c:v>7.5974E-2</c:v>
                </c:pt>
                <c:pt idx="350">
                  <c:v>7.5850000000000001E-2</c:v>
                </c:pt>
                <c:pt idx="351">
                  <c:v>7.5726000000000002E-2</c:v>
                </c:pt>
                <c:pt idx="352">
                  <c:v>7.5602000000000003E-2</c:v>
                </c:pt>
                <c:pt idx="353">
                  <c:v>7.5415999999999997E-2</c:v>
                </c:pt>
                <c:pt idx="354">
                  <c:v>7.5230000000000005E-2</c:v>
                </c:pt>
                <c:pt idx="355">
                  <c:v>7.5042999999999999E-2</c:v>
                </c:pt>
                <c:pt idx="356">
                  <c:v>7.5105000000000005E-2</c:v>
                </c:pt>
                <c:pt idx="357">
                  <c:v>7.5167999999999999E-2</c:v>
                </c:pt>
                <c:pt idx="358">
                  <c:v>7.5291999999999998E-2</c:v>
                </c:pt>
                <c:pt idx="359">
                  <c:v>7.5354000000000004E-2</c:v>
                </c:pt>
                <c:pt idx="360">
                  <c:v>7.5539999999999996E-2</c:v>
                </c:pt>
                <c:pt idx="361">
                  <c:v>7.5663999999999995E-2</c:v>
                </c:pt>
                <c:pt idx="362">
                  <c:v>7.5663999999999995E-2</c:v>
                </c:pt>
                <c:pt idx="363">
                  <c:v>7.5850000000000001E-2</c:v>
                </c:pt>
                <c:pt idx="364">
                  <c:v>7.6036000000000006E-2</c:v>
                </c:pt>
                <c:pt idx="365">
                  <c:v>7.6160000000000005E-2</c:v>
                </c:pt>
                <c:pt idx="366">
                  <c:v>7.6345999999999997E-2</c:v>
                </c:pt>
                <c:pt idx="367">
                  <c:v>7.6469999999999996E-2</c:v>
                </c:pt>
                <c:pt idx="368">
                  <c:v>7.6593999999999995E-2</c:v>
                </c:pt>
                <c:pt idx="369">
                  <c:v>7.6656000000000002E-2</c:v>
                </c:pt>
                <c:pt idx="370">
                  <c:v>7.6841999999999994E-2</c:v>
                </c:pt>
                <c:pt idx="371">
                  <c:v>7.7214000000000005E-2</c:v>
                </c:pt>
                <c:pt idx="372">
                  <c:v>7.7647999999999995E-2</c:v>
                </c:pt>
                <c:pt idx="373">
                  <c:v>7.8144000000000005E-2</c:v>
                </c:pt>
                <c:pt idx="374">
                  <c:v>7.8578999999999996E-2</c:v>
                </c:pt>
                <c:pt idx="375">
                  <c:v>7.9013E-2</c:v>
                </c:pt>
                <c:pt idx="376">
                  <c:v>7.9447000000000004E-2</c:v>
                </c:pt>
                <c:pt idx="377">
                  <c:v>7.9880999999999994E-2</c:v>
                </c:pt>
                <c:pt idx="378">
                  <c:v>8.0190999999999998E-2</c:v>
                </c:pt>
                <c:pt idx="379">
                  <c:v>8.0501000000000003E-2</c:v>
                </c:pt>
                <c:pt idx="380">
                  <c:v>8.0749000000000001E-2</c:v>
                </c:pt>
                <c:pt idx="381">
                  <c:v>8.1120999999999999E-2</c:v>
                </c:pt>
                <c:pt idx="382">
                  <c:v>8.1431000000000003E-2</c:v>
                </c:pt>
                <c:pt idx="383">
                  <c:v>8.1865999999999994E-2</c:v>
                </c:pt>
                <c:pt idx="384">
                  <c:v>8.2423999999999997E-2</c:v>
                </c:pt>
                <c:pt idx="385">
                  <c:v>8.2734000000000002E-2</c:v>
                </c:pt>
                <c:pt idx="386">
                  <c:v>8.2982E-2</c:v>
                </c:pt>
                <c:pt idx="387">
                  <c:v>8.3229999999999998E-2</c:v>
                </c:pt>
                <c:pt idx="388">
                  <c:v>8.3353999999999998E-2</c:v>
                </c:pt>
                <c:pt idx="389">
                  <c:v>8.3477999999999997E-2</c:v>
                </c:pt>
                <c:pt idx="390">
                  <c:v>8.3601999999999996E-2</c:v>
                </c:pt>
                <c:pt idx="391">
                  <c:v>8.3849999999999994E-2</c:v>
                </c:pt>
                <c:pt idx="392">
                  <c:v>8.3849999999999994E-2</c:v>
                </c:pt>
                <c:pt idx="393">
                  <c:v>8.3664000000000002E-2</c:v>
                </c:pt>
                <c:pt idx="394">
                  <c:v>8.3477999999999997E-2</c:v>
                </c:pt>
                <c:pt idx="395">
                  <c:v>8.3229999999999998E-2</c:v>
                </c:pt>
                <c:pt idx="396">
                  <c:v>8.2919999999999994E-2</c:v>
                </c:pt>
                <c:pt idx="397">
                  <c:v>8.2671999999999995E-2</c:v>
                </c:pt>
                <c:pt idx="398">
                  <c:v>8.2547999999999996E-2</c:v>
                </c:pt>
                <c:pt idx="399">
                  <c:v>8.2238000000000006E-2</c:v>
                </c:pt>
                <c:pt idx="400">
                  <c:v>8.1928000000000001E-2</c:v>
                </c:pt>
                <c:pt idx="401">
                  <c:v>8.1617999999999996E-2</c:v>
                </c:pt>
                <c:pt idx="402">
                  <c:v>8.1307000000000004E-2</c:v>
                </c:pt>
                <c:pt idx="403">
                  <c:v>8.0997E-2</c:v>
                </c:pt>
                <c:pt idx="404">
                  <c:v>8.0625000000000002E-2</c:v>
                </c:pt>
                <c:pt idx="405">
                  <c:v>8.0253000000000005E-2</c:v>
                </c:pt>
                <c:pt idx="406">
                  <c:v>8.0005000000000007E-2</c:v>
                </c:pt>
                <c:pt idx="407">
                  <c:v>7.9756999999999995E-2</c:v>
                </c:pt>
                <c:pt idx="408">
                  <c:v>7.9632999999999995E-2</c:v>
                </c:pt>
                <c:pt idx="409">
                  <c:v>7.9571000000000003E-2</c:v>
                </c:pt>
                <c:pt idx="410">
                  <c:v>7.9508999999999996E-2</c:v>
                </c:pt>
                <c:pt idx="411">
                  <c:v>7.9571000000000003E-2</c:v>
                </c:pt>
                <c:pt idx="412">
                  <c:v>7.9571000000000003E-2</c:v>
                </c:pt>
                <c:pt idx="413">
                  <c:v>7.9756999999999995E-2</c:v>
                </c:pt>
                <c:pt idx="414">
                  <c:v>8.0066999999999999E-2</c:v>
                </c:pt>
                <c:pt idx="415">
                  <c:v>8.0438999999999997E-2</c:v>
                </c:pt>
                <c:pt idx="416">
                  <c:v>8.0810999999999994E-2</c:v>
                </c:pt>
                <c:pt idx="417">
                  <c:v>8.1183000000000005E-2</c:v>
                </c:pt>
                <c:pt idx="418">
                  <c:v>8.1556000000000003E-2</c:v>
                </c:pt>
                <c:pt idx="419">
                  <c:v>8.1989999999999993E-2</c:v>
                </c:pt>
                <c:pt idx="420">
                  <c:v>8.2362000000000005E-2</c:v>
                </c:pt>
                <c:pt idx="421">
                  <c:v>8.2734000000000002E-2</c:v>
                </c:pt>
                <c:pt idx="422">
                  <c:v>8.3105999999999999E-2</c:v>
                </c:pt>
                <c:pt idx="423">
                  <c:v>8.3353999999999998E-2</c:v>
                </c:pt>
                <c:pt idx="424">
                  <c:v>8.3725999999999995E-2</c:v>
                </c:pt>
                <c:pt idx="425">
                  <c:v>8.4036E-2</c:v>
                </c:pt>
                <c:pt idx="426">
                  <c:v>8.4407999999999997E-2</c:v>
                </c:pt>
                <c:pt idx="427">
                  <c:v>8.4655999999999995E-2</c:v>
                </c:pt>
                <c:pt idx="428">
                  <c:v>8.4967000000000001E-2</c:v>
                </c:pt>
                <c:pt idx="429">
                  <c:v>8.5277000000000006E-2</c:v>
                </c:pt>
                <c:pt idx="430">
                  <c:v>8.5649000000000003E-2</c:v>
                </c:pt>
                <c:pt idx="431">
                  <c:v>8.5958999999999994E-2</c:v>
                </c:pt>
                <c:pt idx="432">
                  <c:v>8.6331000000000005E-2</c:v>
                </c:pt>
                <c:pt idx="433">
                  <c:v>8.6516999999999997E-2</c:v>
                </c:pt>
                <c:pt idx="434">
                  <c:v>8.6827000000000001E-2</c:v>
                </c:pt>
                <c:pt idx="435">
                  <c:v>8.7075E-2</c:v>
                </c:pt>
                <c:pt idx="436">
                  <c:v>8.7261000000000005E-2</c:v>
                </c:pt>
                <c:pt idx="437">
                  <c:v>8.7509000000000003E-2</c:v>
                </c:pt>
                <c:pt idx="438">
                  <c:v>8.7633000000000003E-2</c:v>
                </c:pt>
                <c:pt idx="439">
                  <c:v>8.7694999999999995E-2</c:v>
                </c:pt>
                <c:pt idx="440">
                  <c:v>8.7385000000000004E-2</c:v>
                </c:pt>
                <c:pt idx="441">
                  <c:v>8.7198999999999999E-2</c:v>
                </c:pt>
                <c:pt idx="442">
                  <c:v>8.7137000000000006E-2</c:v>
                </c:pt>
                <c:pt idx="443">
                  <c:v>8.7075E-2</c:v>
                </c:pt>
                <c:pt idx="444">
                  <c:v>8.7075E-2</c:v>
                </c:pt>
                <c:pt idx="445">
                  <c:v>8.7012999999999993E-2</c:v>
                </c:pt>
                <c:pt idx="446">
                  <c:v>8.7012999999999993E-2</c:v>
                </c:pt>
                <c:pt idx="447">
                  <c:v>8.6827000000000001E-2</c:v>
                </c:pt>
                <c:pt idx="448">
                  <c:v>8.6703000000000002E-2</c:v>
                </c:pt>
                <c:pt idx="449">
                  <c:v>8.6703000000000002E-2</c:v>
                </c:pt>
                <c:pt idx="450">
                  <c:v>8.6764999999999995E-2</c:v>
                </c:pt>
                <c:pt idx="451">
                  <c:v>8.6827000000000001E-2</c:v>
                </c:pt>
                <c:pt idx="452">
                  <c:v>8.6827000000000001E-2</c:v>
                </c:pt>
                <c:pt idx="453">
                  <c:v>8.6888999999999994E-2</c:v>
                </c:pt>
                <c:pt idx="454">
                  <c:v>8.6888999999999994E-2</c:v>
                </c:pt>
                <c:pt idx="455">
                  <c:v>8.6951000000000001E-2</c:v>
                </c:pt>
                <c:pt idx="456">
                  <c:v>8.7012999999999993E-2</c:v>
                </c:pt>
                <c:pt idx="457">
                  <c:v>8.7012999999999993E-2</c:v>
                </c:pt>
                <c:pt idx="458">
                  <c:v>8.7075E-2</c:v>
                </c:pt>
                <c:pt idx="459">
                  <c:v>8.7198999999999999E-2</c:v>
                </c:pt>
                <c:pt idx="460">
                  <c:v>8.7322999999999998E-2</c:v>
                </c:pt>
                <c:pt idx="461">
                  <c:v>8.7446999999999997E-2</c:v>
                </c:pt>
                <c:pt idx="462">
                  <c:v>8.7757000000000002E-2</c:v>
                </c:pt>
                <c:pt idx="463">
                  <c:v>8.7881000000000001E-2</c:v>
                </c:pt>
                <c:pt idx="464">
                  <c:v>8.7943999999999994E-2</c:v>
                </c:pt>
                <c:pt idx="465">
                  <c:v>8.8067999999999994E-2</c:v>
                </c:pt>
                <c:pt idx="466">
                  <c:v>8.813E-2</c:v>
                </c:pt>
                <c:pt idx="467">
                  <c:v>8.8253999999999999E-2</c:v>
                </c:pt>
                <c:pt idx="468">
                  <c:v>8.8440000000000005E-2</c:v>
                </c:pt>
                <c:pt idx="469">
                  <c:v>8.8749999999999996E-2</c:v>
                </c:pt>
                <c:pt idx="470">
                  <c:v>8.8812000000000002E-2</c:v>
                </c:pt>
                <c:pt idx="471">
                  <c:v>8.8873999999999995E-2</c:v>
                </c:pt>
                <c:pt idx="472">
                  <c:v>8.8873999999999995E-2</c:v>
                </c:pt>
                <c:pt idx="473">
                  <c:v>8.8812000000000002E-2</c:v>
                </c:pt>
                <c:pt idx="474">
                  <c:v>8.8749999999999996E-2</c:v>
                </c:pt>
                <c:pt idx="475">
                  <c:v>8.8688000000000003E-2</c:v>
                </c:pt>
                <c:pt idx="476">
                  <c:v>8.8625999999999996E-2</c:v>
                </c:pt>
                <c:pt idx="477">
                  <c:v>8.8501999999999997E-2</c:v>
                </c:pt>
                <c:pt idx="478">
                  <c:v>8.8377999999999998E-2</c:v>
                </c:pt>
                <c:pt idx="479">
                  <c:v>8.8192000000000006E-2</c:v>
                </c:pt>
                <c:pt idx="480">
                  <c:v>8.8067999999999994E-2</c:v>
                </c:pt>
                <c:pt idx="481">
                  <c:v>8.7818999999999994E-2</c:v>
                </c:pt>
                <c:pt idx="482">
                  <c:v>8.7633000000000003E-2</c:v>
                </c:pt>
                <c:pt idx="483">
                  <c:v>8.7322999999999998E-2</c:v>
                </c:pt>
                <c:pt idx="484">
                  <c:v>8.7012999999999993E-2</c:v>
                </c:pt>
                <c:pt idx="485">
                  <c:v>8.6827000000000001E-2</c:v>
                </c:pt>
                <c:pt idx="486">
                  <c:v>8.6703000000000002E-2</c:v>
                </c:pt>
                <c:pt idx="487">
                  <c:v>8.6640999999999996E-2</c:v>
                </c:pt>
                <c:pt idx="488">
                  <c:v>8.6640999999999996E-2</c:v>
                </c:pt>
                <c:pt idx="489">
                  <c:v>8.6703000000000002E-2</c:v>
                </c:pt>
                <c:pt idx="490">
                  <c:v>8.6640999999999996E-2</c:v>
                </c:pt>
                <c:pt idx="491">
                  <c:v>8.6640999999999996E-2</c:v>
                </c:pt>
                <c:pt idx="492">
                  <c:v>8.6703000000000002E-2</c:v>
                </c:pt>
                <c:pt idx="493">
                  <c:v>8.6888999999999994E-2</c:v>
                </c:pt>
                <c:pt idx="494">
                  <c:v>8.7137000000000006E-2</c:v>
                </c:pt>
                <c:pt idx="495">
                  <c:v>8.7385000000000004E-2</c:v>
                </c:pt>
                <c:pt idx="496">
                  <c:v>8.7694999999999995E-2</c:v>
                </c:pt>
                <c:pt idx="497">
                  <c:v>8.8253999999999999E-2</c:v>
                </c:pt>
                <c:pt idx="498">
                  <c:v>8.8625999999999996E-2</c:v>
                </c:pt>
                <c:pt idx="499">
                  <c:v>8.9183999999999999E-2</c:v>
                </c:pt>
                <c:pt idx="500">
                  <c:v>8.9679999999999996E-2</c:v>
                </c:pt>
                <c:pt idx="501">
                  <c:v>9.0300000000000005E-2</c:v>
                </c:pt>
                <c:pt idx="502">
                  <c:v>9.0796000000000002E-2</c:v>
                </c:pt>
                <c:pt idx="503">
                  <c:v>9.1292999999999999E-2</c:v>
                </c:pt>
                <c:pt idx="504">
                  <c:v>9.1727000000000003E-2</c:v>
                </c:pt>
                <c:pt idx="505">
                  <c:v>9.2099E-2</c:v>
                </c:pt>
                <c:pt idx="506">
                  <c:v>9.2346999999999999E-2</c:v>
                </c:pt>
                <c:pt idx="507">
                  <c:v>9.2657000000000003E-2</c:v>
                </c:pt>
                <c:pt idx="508">
                  <c:v>9.2842999999999995E-2</c:v>
                </c:pt>
                <c:pt idx="509">
                  <c:v>9.2966999999999994E-2</c:v>
                </c:pt>
                <c:pt idx="510">
                  <c:v>9.3090999999999993E-2</c:v>
                </c:pt>
                <c:pt idx="511">
                  <c:v>9.3029000000000001E-2</c:v>
                </c:pt>
                <c:pt idx="512">
                  <c:v>9.3029000000000001E-2</c:v>
                </c:pt>
                <c:pt idx="513">
                  <c:v>9.2905000000000001E-2</c:v>
                </c:pt>
                <c:pt idx="514">
                  <c:v>9.2718999999999996E-2</c:v>
                </c:pt>
                <c:pt idx="515">
                  <c:v>9.2470999999999998E-2</c:v>
                </c:pt>
                <c:pt idx="516">
                  <c:v>9.2222999999999999E-2</c:v>
                </c:pt>
                <c:pt idx="517">
                  <c:v>9.1851000000000002E-2</c:v>
                </c:pt>
                <c:pt idx="518">
                  <c:v>9.1355000000000006E-2</c:v>
                </c:pt>
                <c:pt idx="519">
                  <c:v>9.0981999999999993E-2</c:v>
                </c:pt>
                <c:pt idx="520">
                  <c:v>9.0609999999999996E-2</c:v>
                </c:pt>
                <c:pt idx="521">
                  <c:v>9.0237999999999999E-2</c:v>
                </c:pt>
                <c:pt idx="522">
                  <c:v>8.9927999999999994E-2</c:v>
                </c:pt>
                <c:pt idx="523">
                  <c:v>8.9679999999999996E-2</c:v>
                </c:pt>
                <c:pt idx="524">
                  <c:v>8.9246000000000006E-2</c:v>
                </c:pt>
                <c:pt idx="525">
                  <c:v>8.8749999999999996E-2</c:v>
                </c:pt>
                <c:pt idx="526">
                  <c:v>8.8253999999999999E-2</c:v>
                </c:pt>
                <c:pt idx="527">
                  <c:v>8.7881000000000001E-2</c:v>
                </c:pt>
                <c:pt idx="528">
                  <c:v>8.7446999999999997E-2</c:v>
                </c:pt>
                <c:pt idx="529">
                  <c:v>8.7012999999999993E-2</c:v>
                </c:pt>
                <c:pt idx="530">
                  <c:v>8.6516999999999997E-2</c:v>
                </c:pt>
                <c:pt idx="531">
                  <c:v>8.6021E-2</c:v>
                </c:pt>
                <c:pt idx="532">
                  <c:v>8.5462999999999997E-2</c:v>
                </c:pt>
                <c:pt idx="533">
                  <c:v>8.5028999999999993E-2</c:v>
                </c:pt>
                <c:pt idx="534">
                  <c:v>8.4470000000000003E-2</c:v>
                </c:pt>
                <c:pt idx="535">
                  <c:v>8.3973999999999993E-2</c:v>
                </c:pt>
                <c:pt idx="536">
                  <c:v>8.3540000000000003E-2</c:v>
                </c:pt>
                <c:pt idx="537">
                  <c:v>8.3105999999999999E-2</c:v>
                </c:pt>
                <c:pt idx="538">
                  <c:v>8.2734000000000002E-2</c:v>
                </c:pt>
                <c:pt idx="539">
                  <c:v>8.2547999999999996E-2</c:v>
                </c:pt>
                <c:pt idx="540">
                  <c:v>8.2671999999999995E-2</c:v>
                </c:pt>
                <c:pt idx="541">
                  <c:v>8.2671999999999995E-2</c:v>
                </c:pt>
                <c:pt idx="542">
                  <c:v>8.2671999999999995E-2</c:v>
                </c:pt>
                <c:pt idx="543">
                  <c:v>8.2734000000000002E-2</c:v>
                </c:pt>
                <c:pt idx="544">
                  <c:v>8.2734000000000002E-2</c:v>
                </c:pt>
                <c:pt idx="545">
                  <c:v>8.2734000000000002E-2</c:v>
                </c:pt>
                <c:pt idx="546">
                  <c:v>8.2671999999999995E-2</c:v>
                </c:pt>
                <c:pt idx="547">
                  <c:v>8.2734000000000002E-2</c:v>
                </c:pt>
                <c:pt idx="548">
                  <c:v>8.2547999999999996E-2</c:v>
                </c:pt>
                <c:pt idx="549">
                  <c:v>8.2299999999999998E-2</c:v>
                </c:pt>
                <c:pt idx="550">
                  <c:v>8.2052E-2</c:v>
                </c:pt>
                <c:pt idx="551">
                  <c:v>8.1804000000000002E-2</c:v>
                </c:pt>
                <c:pt idx="552">
                  <c:v>8.1617999999999996E-2</c:v>
                </c:pt>
                <c:pt idx="553">
                  <c:v>8.1492999999999996E-2</c:v>
                </c:pt>
                <c:pt idx="554">
                  <c:v>8.1431000000000003E-2</c:v>
                </c:pt>
                <c:pt idx="555">
                  <c:v>8.1431000000000003E-2</c:v>
                </c:pt>
                <c:pt idx="556">
                  <c:v>8.1368999999999997E-2</c:v>
                </c:pt>
                <c:pt idx="557">
                  <c:v>8.1368999999999997E-2</c:v>
                </c:pt>
                <c:pt idx="558">
                  <c:v>8.1368999999999997E-2</c:v>
                </c:pt>
                <c:pt idx="559">
                  <c:v>8.1368999999999997E-2</c:v>
                </c:pt>
                <c:pt idx="560">
                  <c:v>8.1368999999999997E-2</c:v>
                </c:pt>
                <c:pt idx="561">
                  <c:v>8.1368999999999997E-2</c:v>
                </c:pt>
                <c:pt idx="562">
                  <c:v>8.1431000000000003E-2</c:v>
                </c:pt>
                <c:pt idx="563">
                  <c:v>8.1431000000000003E-2</c:v>
                </c:pt>
                <c:pt idx="564">
                  <c:v>8.1368999999999997E-2</c:v>
                </c:pt>
                <c:pt idx="565">
                  <c:v>8.1244999999999998E-2</c:v>
                </c:pt>
                <c:pt idx="566">
                  <c:v>8.1120999999999999E-2</c:v>
                </c:pt>
                <c:pt idx="567">
                  <c:v>8.0997E-2</c:v>
                </c:pt>
                <c:pt idx="568">
                  <c:v>8.0810999999999994E-2</c:v>
                </c:pt>
                <c:pt idx="569">
                  <c:v>8.0562999999999996E-2</c:v>
                </c:pt>
                <c:pt idx="570">
                  <c:v>8.0377000000000004E-2</c:v>
                </c:pt>
                <c:pt idx="571">
                  <c:v>8.0129000000000006E-2</c:v>
                </c:pt>
                <c:pt idx="572">
                  <c:v>7.9880999999999994E-2</c:v>
                </c:pt>
                <c:pt idx="573">
                  <c:v>7.9632999999999995E-2</c:v>
                </c:pt>
                <c:pt idx="574">
                  <c:v>7.9384999999999997E-2</c:v>
                </c:pt>
                <c:pt idx="575">
                  <c:v>7.9199000000000006E-2</c:v>
                </c:pt>
                <c:pt idx="576">
                  <c:v>7.8950999999999993E-2</c:v>
                </c:pt>
                <c:pt idx="577">
                  <c:v>7.8826999999999994E-2</c:v>
                </c:pt>
                <c:pt idx="578">
                  <c:v>7.8765000000000002E-2</c:v>
                </c:pt>
                <c:pt idx="579">
                  <c:v>7.8765000000000002E-2</c:v>
                </c:pt>
                <c:pt idx="580">
                  <c:v>7.8702999999999995E-2</c:v>
                </c:pt>
                <c:pt idx="581">
                  <c:v>7.8702999999999995E-2</c:v>
                </c:pt>
                <c:pt idx="582">
                  <c:v>7.8641000000000003E-2</c:v>
                </c:pt>
                <c:pt idx="583">
                  <c:v>7.8765000000000002E-2</c:v>
                </c:pt>
                <c:pt idx="584">
                  <c:v>7.8950999999999993E-2</c:v>
                </c:pt>
                <c:pt idx="585">
                  <c:v>7.9136999999999999E-2</c:v>
                </c:pt>
                <c:pt idx="586">
                  <c:v>7.9384999999999997E-2</c:v>
                </c:pt>
                <c:pt idx="587">
                  <c:v>7.9632999999999995E-2</c:v>
                </c:pt>
                <c:pt idx="588">
                  <c:v>7.9819000000000001E-2</c:v>
                </c:pt>
                <c:pt idx="589">
                  <c:v>7.9880999999999994E-2</c:v>
                </c:pt>
                <c:pt idx="590">
                  <c:v>8.0066999999999999E-2</c:v>
                </c:pt>
                <c:pt idx="591">
                  <c:v>8.0190999999999998E-2</c:v>
                </c:pt>
                <c:pt idx="592">
                  <c:v>8.0314999999999998E-2</c:v>
                </c:pt>
                <c:pt idx="593">
                  <c:v>8.0377000000000004E-2</c:v>
                </c:pt>
                <c:pt idx="594">
                  <c:v>8.0377000000000004E-2</c:v>
                </c:pt>
                <c:pt idx="595">
                  <c:v>8.0377000000000004E-2</c:v>
                </c:pt>
                <c:pt idx="596">
                  <c:v>8.0190999999999998E-2</c:v>
                </c:pt>
                <c:pt idx="597">
                  <c:v>7.9943E-2</c:v>
                </c:pt>
                <c:pt idx="598">
                  <c:v>7.9819000000000001E-2</c:v>
                </c:pt>
                <c:pt idx="599">
                  <c:v>7.9632999999999995E-2</c:v>
                </c:pt>
                <c:pt idx="600">
                  <c:v>7.9447000000000004E-2</c:v>
                </c:pt>
                <c:pt idx="601">
                  <c:v>7.9199000000000006E-2</c:v>
                </c:pt>
                <c:pt idx="602">
                  <c:v>7.9013E-2</c:v>
                </c:pt>
                <c:pt idx="603">
                  <c:v>7.8765000000000002E-2</c:v>
                </c:pt>
                <c:pt idx="604">
                  <c:v>7.8578999999999996E-2</c:v>
                </c:pt>
                <c:pt idx="605">
                  <c:v>7.8517000000000003E-2</c:v>
                </c:pt>
                <c:pt idx="606">
                  <c:v>7.8578999999999996E-2</c:v>
                </c:pt>
                <c:pt idx="607">
                  <c:v>7.8578999999999996E-2</c:v>
                </c:pt>
                <c:pt idx="608">
                  <c:v>7.8578999999999996E-2</c:v>
                </c:pt>
                <c:pt idx="609">
                  <c:v>7.8641000000000003E-2</c:v>
                </c:pt>
                <c:pt idx="610">
                  <c:v>7.8765000000000002E-2</c:v>
                </c:pt>
                <c:pt idx="611">
                  <c:v>7.8950999999999993E-2</c:v>
                </c:pt>
                <c:pt idx="612">
                  <c:v>7.9136999999999999E-2</c:v>
                </c:pt>
                <c:pt idx="613">
                  <c:v>7.9384999999999997E-2</c:v>
                </c:pt>
                <c:pt idx="614">
                  <c:v>7.9632999999999995E-2</c:v>
                </c:pt>
                <c:pt idx="615">
                  <c:v>7.9819000000000001E-2</c:v>
                </c:pt>
                <c:pt idx="616">
                  <c:v>7.9880999999999994E-2</c:v>
                </c:pt>
                <c:pt idx="617">
                  <c:v>8.0005000000000007E-2</c:v>
                </c:pt>
                <c:pt idx="618">
                  <c:v>8.0253000000000005E-2</c:v>
                </c:pt>
                <c:pt idx="619">
                  <c:v>8.0377000000000004E-2</c:v>
                </c:pt>
                <c:pt idx="620">
                  <c:v>8.0501000000000003E-2</c:v>
                </c:pt>
                <c:pt idx="621">
                  <c:v>8.0625000000000002E-2</c:v>
                </c:pt>
                <c:pt idx="622">
                  <c:v>8.0625000000000002E-2</c:v>
                </c:pt>
                <c:pt idx="623">
                  <c:v>8.0686999999999995E-2</c:v>
                </c:pt>
                <c:pt idx="624">
                  <c:v>8.0810999999999994E-2</c:v>
                </c:pt>
                <c:pt idx="625">
                  <c:v>8.0935000000000007E-2</c:v>
                </c:pt>
                <c:pt idx="626">
                  <c:v>8.0935000000000007E-2</c:v>
                </c:pt>
                <c:pt idx="627">
                  <c:v>8.0935000000000007E-2</c:v>
                </c:pt>
                <c:pt idx="628">
                  <c:v>8.0935000000000007E-2</c:v>
                </c:pt>
                <c:pt idx="629">
                  <c:v>8.0935000000000007E-2</c:v>
                </c:pt>
                <c:pt idx="630">
                  <c:v>8.0935000000000007E-2</c:v>
                </c:pt>
                <c:pt idx="631">
                  <c:v>8.0935000000000007E-2</c:v>
                </c:pt>
                <c:pt idx="632">
                  <c:v>8.0873E-2</c:v>
                </c:pt>
                <c:pt idx="633">
                  <c:v>8.0873E-2</c:v>
                </c:pt>
                <c:pt idx="634">
                  <c:v>8.0873E-2</c:v>
                </c:pt>
                <c:pt idx="635">
                  <c:v>8.0810999999999994E-2</c:v>
                </c:pt>
                <c:pt idx="636">
                  <c:v>8.0686999999999995E-2</c:v>
                </c:pt>
                <c:pt idx="637">
                  <c:v>8.0501000000000003E-2</c:v>
                </c:pt>
                <c:pt idx="638">
                  <c:v>8.0314999999999998E-2</c:v>
                </c:pt>
                <c:pt idx="639">
                  <c:v>8.0005000000000007E-2</c:v>
                </c:pt>
                <c:pt idx="640">
                  <c:v>7.9632999999999995E-2</c:v>
                </c:pt>
                <c:pt idx="641">
                  <c:v>7.9136999999999999E-2</c:v>
                </c:pt>
                <c:pt idx="642">
                  <c:v>7.8641000000000003E-2</c:v>
                </c:pt>
                <c:pt idx="643">
                  <c:v>7.8081999999999999E-2</c:v>
                </c:pt>
                <c:pt idx="644">
                  <c:v>7.7462000000000003E-2</c:v>
                </c:pt>
                <c:pt idx="645">
                  <c:v>7.6841999999999994E-2</c:v>
                </c:pt>
                <c:pt idx="646">
                  <c:v>7.6408000000000004E-2</c:v>
                </c:pt>
                <c:pt idx="647">
                  <c:v>7.5911999999999993E-2</c:v>
                </c:pt>
                <c:pt idx="648">
                  <c:v>7.5415999999999997E-2</c:v>
                </c:pt>
                <c:pt idx="649">
                  <c:v>7.4981000000000006E-2</c:v>
                </c:pt>
                <c:pt idx="650">
                  <c:v>7.4671000000000001E-2</c:v>
                </c:pt>
                <c:pt idx="651">
                  <c:v>7.4423000000000003E-2</c:v>
                </c:pt>
                <c:pt idx="652">
                  <c:v>7.4236999999999997E-2</c:v>
                </c:pt>
                <c:pt idx="653">
                  <c:v>7.3927000000000007E-2</c:v>
                </c:pt>
                <c:pt idx="654">
                  <c:v>7.3617000000000002E-2</c:v>
                </c:pt>
                <c:pt idx="655">
                  <c:v>7.3306999999999997E-2</c:v>
                </c:pt>
                <c:pt idx="656">
                  <c:v>7.2997000000000006E-2</c:v>
                </c:pt>
                <c:pt idx="657">
                  <c:v>7.2687000000000002E-2</c:v>
                </c:pt>
                <c:pt idx="658">
                  <c:v>7.2376999999999997E-2</c:v>
                </c:pt>
                <c:pt idx="659">
                  <c:v>7.2067000000000006E-2</c:v>
                </c:pt>
                <c:pt idx="660">
                  <c:v>7.1569999999999995E-2</c:v>
                </c:pt>
                <c:pt idx="661">
                  <c:v>7.1260000000000004E-2</c:v>
                </c:pt>
                <c:pt idx="662">
                  <c:v>7.0888000000000007E-2</c:v>
                </c:pt>
                <c:pt idx="663">
                  <c:v>7.0515999999999995E-2</c:v>
                </c:pt>
                <c:pt idx="664">
                  <c:v>7.0267999999999997E-2</c:v>
                </c:pt>
                <c:pt idx="665">
                  <c:v>7.0082000000000005E-2</c:v>
                </c:pt>
                <c:pt idx="666">
                  <c:v>6.9896E-2</c:v>
                </c:pt>
                <c:pt idx="667">
                  <c:v>6.9524000000000002E-2</c:v>
                </c:pt>
                <c:pt idx="668">
                  <c:v>6.9337999999999997E-2</c:v>
                </c:pt>
                <c:pt idx="669">
                  <c:v>6.9276000000000004E-2</c:v>
                </c:pt>
                <c:pt idx="670">
                  <c:v>6.9213999999999998E-2</c:v>
                </c:pt>
                <c:pt idx="671">
                  <c:v>6.9337999999999997E-2</c:v>
                </c:pt>
                <c:pt idx="672">
                  <c:v>6.9400000000000003E-2</c:v>
                </c:pt>
                <c:pt idx="673">
                  <c:v>6.9400000000000003E-2</c:v>
                </c:pt>
                <c:pt idx="674">
                  <c:v>6.9400000000000003E-2</c:v>
                </c:pt>
                <c:pt idx="675">
                  <c:v>6.9461999999999996E-2</c:v>
                </c:pt>
                <c:pt idx="676">
                  <c:v>6.9524000000000002E-2</c:v>
                </c:pt>
                <c:pt idx="677">
                  <c:v>6.9524000000000002E-2</c:v>
                </c:pt>
                <c:pt idx="678">
                  <c:v>6.9524000000000002E-2</c:v>
                </c:pt>
                <c:pt idx="679">
                  <c:v>6.9461999999999996E-2</c:v>
                </c:pt>
                <c:pt idx="680">
                  <c:v>6.9400000000000003E-2</c:v>
                </c:pt>
                <c:pt idx="681">
                  <c:v>6.9337999999999997E-2</c:v>
                </c:pt>
                <c:pt idx="682">
                  <c:v>6.9213999999999998E-2</c:v>
                </c:pt>
                <c:pt idx="683">
                  <c:v>6.8904000000000007E-2</c:v>
                </c:pt>
                <c:pt idx="684">
                  <c:v>6.8469000000000002E-2</c:v>
                </c:pt>
                <c:pt idx="685">
                  <c:v>6.7973000000000006E-2</c:v>
                </c:pt>
                <c:pt idx="686">
                  <c:v>6.7352999999999996E-2</c:v>
                </c:pt>
                <c:pt idx="687">
                  <c:v>6.6733000000000001E-2</c:v>
                </c:pt>
                <c:pt idx="688">
                  <c:v>6.6174999999999998E-2</c:v>
                </c:pt>
                <c:pt idx="689">
                  <c:v>6.5616999999999995E-2</c:v>
                </c:pt>
                <c:pt idx="690">
                  <c:v>6.5058000000000005E-2</c:v>
                </c:pt>
                <c:pt idx="691">
                  <c:v>6.4561999999999994E-2</c:v>
                </c:pt>
                <c:pt idx="692">
                  <c:v>6.4065999999999998E-2</c:v>
                </c:pt>
                <c:pt idx="693">
                  <c:v>6.3570000000000002E-2</c:v>
                </c:pt>
                <c:pt idx="694">
                  <c:v>6.3135999999999998E-2</c:v>
                </c:pt>
                <c:pt idx="695">
                  <c:v>6.2764E-2</c:v>
                </c:pt>
                <c:pt idx="696">
                  <c:v>6.2516000000000002E-2</c:v>
                </c:pt>
                <c:pt idx="697">
                  <c:v>6.2205000000000003E-2</c:v>
                </c:pt>
                <c:pt idx="698">
                  <c:v>6.1956999999999998E-2</c:v>
                </c:pt>
                <c:pt idx="699">
                  <c:v>6.1709E-2</c:v>
                </c:pt>
                <c:pt idx="700">
                  <c:v>6.1523000000000001E-2</c:v>
                </c:pt>
                <c:pt idx="701">
                  <c:v>6.1337000000000003E-2</c:v>
                </c:pt>
                <c:pt idx="702">
                  <c:v>6.1150999999999997E-2</c:v>
                </c:pt>
                <c:pt idx="703">
                  <c:v>6.1026999999999998E-2</c:v>
                </c:pt>
                <c:pt idx="704">
                  <c:v>6.0964999999999998E-2</c:v>
                </c:pt>
                <c:pt idx="705">
                  <c:v>6.0840999999999999E-2</c:v>
                </c:pt>
                <c:pt idx="706">
                  <c:v>6.0655000000000001E-2</c:v>
                </c:pt>
                <c:pt idx="707">
                  <c:v>6.0469000000000002E-2</c:v>
                </c:pt>
                <c:pt idx="708">
                  <c:v>6.0283000000000003E-2</c:v>
                </c:pt>
                <c:pt idx="709">
                  <c:v>6.0034999999999998E-2</c:v>
                </c:pt>
                <c:pt idx="710">
                  <c:v>5.9663000000000001E-2</c:v>
                </c:pt>
                <c:pt idx="711">
                  <c:v>5.9415000000000003E-2</c:v>
                </c:pt>
                <c:pt idx="712">
                  <c:v>5.8979999999999998E-2</c:v>
                </c:pt>
                <c:pt idx="713">
                  <c:v>5.8546000000000001E-2</c:v>
                </c:pt>
                <c:pt idx="714">
                  <c:v>5.8173999999999997E-2</c:v>
                </c:pt>
                <c:pt idx="715">
                  <c:v>5.7801999999999999E-2</c:v>
                </c:pt>
                <c:pt idx="716">
                  <c:v>5.7554000000000001E-2</c:v>
                </c:pt>
                <c:pt idx="717">
                  <c:v>5.7368000000000002E-2</c:v>
                </c:pt>
                <c:pt idx="718">
                  <c:v>5.7119999999999997E-2</c:v>
                </c:pt>
                <c:pt idx="719">
                  <c:v>5.6809999999999999E-2</c:v>
                </c:pt>
                <c:pt idx="720">
                  <c:v>5.6500000000000002E-2</c:v>
                </c:pt>
                <c:pt idx="721">
                  <c:v>5.6252000000000003E-2</c:v>
                </c:pt>
                <c:pt idx="722">
                  <c:v>5.6003999999999998E-2</c:v>
                </c:pt>
                <c:pt idx="723">
                  <c:v>5.5692999999999999E-2</c:v>
                </c:pt>
                <c:pt idx="724">
                  <c:v>5.5507000000000001E-2</c:v>
                </c:pt>
                <c:pt idx="725">
                  <c:v>5.5259000000000003E-2</c:v>
                </c:pt>
                <c:pt idx="726">
                  <c:v>5.5135000000000003E-2</c:v>
                </c:pt>
                <c:pt idx="727">
                  <c:v>5.5010999999999997E-2</c:v>
                </c:pt>
                <c:pt idx="728">
                  <c:v>5.5010999999999997E-2</c:v>
                </c:pt>
                <c:pt idx="729">
                  <c:v>5.5010999999999997E-2</c:v>
                </c:pt>
                <c:pt idx="730">
                  <c:v>5.5010999999999997E-2</c:v>
                </c:pt>
                <c:pt idx="731">
                  <c:v>5.4886999999999998E-2</c:v>
                </c:pt>
                <c:pt idx="732">
                  <c:v>5.4948999999999998E-2</c:v>
                </c:pt>
                <c:pt idx="733">
                  <c:v>5.4886999999999998E-2</c:v>
                </c:pt>
                <c:pt idx="734">
                  <c:v>5.4886999999999998E-2</c:v>
                </c:pt>
                <c:pt idx="735">
                  <c:v>5.4824999999999999E-2</c:v>
                </c:pt>
                <c:pt idx="736">
                  <c:v>5.4762999999999999E-2</c:v>
                </c:pt>
                <c:pt idx="737">
                  <c:v>5.4701E-2</c:v>
                </c:pt>
                <c:pt idx="738">
                  <c:v>5.4391000000000002E-2</c:v>
                </c:pt>
                <c:pt idx="739">
                  <c:v>5.4267000000000003E-2</c:v>
                </c:pt>
                <c:pt idx="740">
                  <c:v>5.4080999999999997E-2</c:v>
                </c:pt>
                <c:pt idx="741">
                  <c:v>5.3956999999999998E-2</c:v>
                </c:pt>
                <c:pt idx="742">
                  <c:v>5.3832999999999999E-2</c:v>
                </c:pt>
                <c:pt idx="743">
                  <c:v>5.3647E-2</c:v>
                </c:pt>
                <c:pt idx="744">
                  <c:v>5.3523000000000001E-2</c:v>
                </c:pt>
                <c:pt idx="745">
                  <c:v>5.3275000000000003E-2</c:v>
                </c:pt>
                <c:pt idx="746">
                  <c:v>5.2902999999999999E-2</c:v>
                </c:pt>
                <c:pt idx="747">
                  <c:v>5.2715999999999999E-2</c:v>
                </c:pt>
                <c:pt idx="748">
                  <c:v>5.2592E-2</c:v>
                </c:pt>
                <c:pt idx="749">
                  <c:v>5.2468000000000001E-2</c:v>
                </c:pt>
                <c:pt idx="750">
                  <c:v>5.2282000000000002E-2</c:v>
                </c:pt>
                <c:pt idx="751">
                  <c:v>5.2096000000000003E-2</c:v>
                </c:pt>
                <c:pt idx="752">
                  <c:v>5.1847999999999998E-2</c:v>
                </c:pt>
                <c:pt idx="753">
                  <c:v>5.1662E-2</c:v>
                </c:pt>
                <c:pt idx="754">
                  <c:v>5.1476000000000001E-2</c:v>
                </c:pt>
                <c:pt idx="755">
                  <c:v>5.1228000000000003E-2</c:v>
                </c:pt>
                <c:pt idx="756">
                  <c:v>5.1041999999999997E-2</c:v>
                </c:pt>
                <c:pt idx="757">
                  <c:v>5.0855999999999998E-2</c:v>
                </c:pt>
                <c:pt idx="758">
                  <c:v>5.0546000000000001E-2</c:v>
                </c:pt>
                <c:pt idx="759">
                  <c:v>5.0236000000000003E-2</c:v>
                </c:pt>
                <c:pt idx="760">
                  <c:v>5.0049999999999997E-2</c:v>
                </c:pt>
                <c:pt idx="761">
                  <c:v>4.9678E-2</c:v>
                </c:pt>
                <c:pt idx="762">
                  <c:v>4.9367000000000001E-2</c:v>
                </c:pt>
                <c:pt idx="763">
                  <c:v>4.9119000000000003E-2</c:v>
                </c:pt>
                <c:pt idx="764">
                  <c:v>4.8684999999999999E-2</c:v>
                </c:pt>
                <c:pt idx="765">
                  <c:v>4.8313000000000002E-2</c:v>
                </c:pt>
                <c:pt idx="766">
                  <c:v>4.7878999999999998E-2</c:v>
                </c:pt>
                <c:pt idx="767">
                  <c:v>4.7569E-2</c:v>
                </c:pt>
                <c:pt idx="768">
                  <c:v>4.7010999999999997E-2</c:v>
                </c:pt>
                <c:pt idx="769">
                  <c:v>4.6391000000000002E-2</c:v>
                </c:pt>
                <c:pt idx="770">
                  <c:v>4.5707999999999999E-2</c:v>
                </c:pt>
                <c:pt idx="771">
                  <c:v>4.4839999999999998E-2</c:v>
                </c:pt>
                <c:pt idx="772">
                  <c:v>4.4033999999999997E-2</c:v>
                </c:pt>
                <c:pt idx="773">
                  <c:v>4.3228000000000003E-2</c:v>
                </c:pt>
                <c:pt idx="774">
                  <c:v>4.2421E-2</c:v>
                </c:pt>
                <c:pt idx="775">
                  <c:v>4.1367000000000001E-2</c:v>
                </c:pt>
                <c:pt idx="776">
                  <c:v>4.0437000000000001E-2</c:v>
                </c:pt>
                <c:pt idx="777">
                  <c:v>3.9505999999999999E-2</c:v>
                </c:pt>
                <c:pt idx="778">
                  <c:v>3.8575999999999999E-2</c:v>
                </c:pt>
                <c:pt idx="779">
                  <c:v>3.7707999999999998E-2</c:v>
                </c:pt>
                <c:pt idx="780">
                  <c:v>3.6963999999999997E-2</c:v>
                </c:pt>
                <c:pt idx="781">
                  <c:v>3.6219000000000001E-2</c:v>
                </c:pt>
                <c:pt idx="782">
                  <c:v>3.5598999999999999E-2</c:v>
                </c:pt>
                <c:pt idx="783">
                  <c:v>3.5103000000000002E-2</c:v>
                </c:pt>
                <c:pt idx="784">
                  <c:v>3.4730999999999998E-2</c:v>
                </c:pt>
                <c:pt idx="785">
                  <c:v>3.4421E-2</c:v>
                </c:pt>
                <c:pt idx="786">
                  <c:v>3.4173000000000002E-2</c:v>
                </c:pt>
                <c:pt idx="787">
                  <c:v>3.4049000000000003E-2</c:v>
                </c:pt>
                <c:pt idx="788">
                  <c:v>3.3862999999999997E-2</c:v>
                </c:pt>
                <c:pt idx="789">
                  <c:v>3.3924999999999997E-2</c:v>
                </c:pt>
                <c:pt idx="790">
                  <c:v>3.3987000000000003E-2</c:v>
                </c:pt>
                <c:pt idx="791">
                  <c:v>3.4049000000000003E-2</c:v>
                </c:pt>
                <c:pt idx="792">
                  <c:v>3.4111000000000002E-2</c:v>
                </c:pt>
                <c:pt idx="793">
                  <c:v>3.4235000000000002E-2</c:v>
                </c:pt>
                <c:pt idx="794">
                  <c:v>3.4297000000000001E-2</c:v>
                </c:pt>
                <c:pt idx="795">
                  <c:v>3.4359000000000001E-2</c:v>
                </c:pt>
                <c:pt idx="796">
                  <c:v>3.4421E-2</c:v>
                </c:pt>
                <c:pt idx="797">
                  <c:v>3.4421E-2</c:v>
                </c:pt>
                <c:pt idx="798">
                  <c:v>3.4359000000000001E-2</c:v>
                </c:pt>
                <c:pt idx="799">
                  <c:v>3.4359000000000001E-2</c:v>
                </c:pt>
                <c:pt idx="800">
                  <c:v>3.4297000000000001E-2</c:v>
                </c:pt>
                <c:pt idx="801">
                  <c:v>3.4173000000000002E-2</c:v>
                </c:pt>
                <c:pt idx="802">
                  <c:v>3.4111000000000002E-2</c:v>
                </c:pt>
                <c:pt idx="803">
                  <c:v>3.3738999999999998E-2</c:v>
                </c:pt>
                <c:pt idx="804">
                  <c:v>3.3242000000000001E-2</c:v>
                </c:pt>
                <c:pt idx="805">
                  <c:v>3.2745999999999997E-2</c:v>
                </c:pt>
                <c:pt idx="806">
                  <c:v>3.2188000000000001E-2</c:v>
                </c:pt>
                <c:pt idx="807">
                  <c:v>3.1567999999999999E-2</c:v>
                </c:pt>
                <c:pt idx="808">
                  <c:v>3.0886E-2</c:v>
                </c:pt>
                <c:pt idx="809">
                  <c:v>3.0203000000000001E-2</c:v>
                </c:pt>
                <c:pt idx="810">
                  <c:v>2.9520999999999999E-2</c:v>
                </c:pt>
                <c:pt idx="811">
                  <c:v>2.8777E-2</c:v>
                </c:pt>
                <c:pt idx="812">
                  <c:v>2.8094999999999998E-2</c:v>
                </c:pt>
                <c:pt idx="813">
                  <c:v>2.7413E-2</c:v>
                </c:pt>
                <c:pt idx="814">
                  <c:v>2.6606000000000001E-2</c:v>
                </c:pt>
                <c:pt idx="815">
                  <c:v>2.5862E-2</c:v>
                </c:pt>
                <c:pt idx="816">
                  <c:v>2.4931999999999999E-2</c:v>
                </c:pt>
                <c:pt idx="817">
                  <c:v>2.4063999999999999E-2</c:v>
                </c:pt>
                <c:pt idx="818">
                  <c:v>2.3380999999999999E-2</c:v>
                </c:pt>
                <c:pt idx="819">
                  <c:v>2.2699E-2</c:v>
                </c:pt>
                <c:pt idx="820">
                  <c:v>2.2141000000000001E-2</c:v>
                </c:pt>
                <c:pt idx="821">
                  <c:v>2.1520999999999998E-2</c:v>
                </c:pt>
                <c:pt idx="822">
                  <c:v>2.1024999999999999E-2</c:v>
                </c:pt>
                <c:pt idx="823">
                  <c:v>2.0341999999999999E-2</c:v>
                </c:pt>
                <c:pt idx="824">
                  <c:v>1.9784E-2</c:v>
                </c:pt>
                <c:pt idx="825">
                  <c:v>1.9411999999999999E-2</c:v>
                </c:pt>
                <c:pt idx="826">
                  <c:v>1.8915999999999999E-2</c:v>
                </c:pt>
                <c:pt idx="827">
                  <c:v>1.8481999999999998E-2</c:v>
                </c:pt>
                <c:pt idx="828">
                  <c:v>1.7923999999999999E-2</c:v>
                </c:pt>
                <c:pt idx="829">
                  <c:v>1.7427000000000002E-2</c:v>
                </c:pt>
                <c:pt idx="830">
                  <c:v>1.6744999999999999E-2</c:v>
                </c:pt>
                <c:pt idx="831">
                  <c:v>1.6310999999999999E-2</c:v>
                </c:pt>
                <c:pt idx="832">
                  <c:v>1.5753E-2</c:v>
                </c:pt>
                <c:pt idx="833">
                  <c:v>1.5257E-2</c:v>
                </c:pt>
                <c:pt idx="834">
                  <c:v>1.4761E-2</c:v>
                </c:pt>
                <c:pt idx="835">
                  <c:v>1.4264000000000001E-2</c:v>
                </c:pt>
                <c:pt idx="836">
                  <c:v>1.383E-2</c:v>
                </c:pt>
                <c:pt idx="837">
                  <c:v>1.3457999999999999E-2</c:v>
                </c:pt>
                <c:pt idx="838">
                  <c:v>1.3457999999999999E-2</c:v>
                </c:pt>
                <c:pt idx="839">
                  <c:v>1.3334E-2</c:v>
                </c:pt>
                <c:pt idx="840">
                  <c:v>1.3272000000000001E-2</c:v>
                </c:pt>
                <c:pt idx="841">
                  <c:v>1.321E-2</c:v>
                </c:pt>
                <c:pt idx="842">
                  <c:v>1.3148E-2</c:v>
                </c:pt>
                <c:pt idx="843">
                  <c:v>1.321E-2</c:v>
                </c:pt>
                <c:pt idx="844">
                  <c:v>1.321E-2</c:v>
                </c:pt>
                <c:pt idx="845">
                  <c:v>1.3272000000000001E-2</c:v>
                </c:pt>
                <c:pt idx="846">
                  <c:v>1.321E-2</c:v>
                </c:pt>
                <c:pt idx="847">
                  <c:v>1.3086E-2</c:v>
                </c:pt>
                <c:pt idx="848">
                  <c:v>1.29E-2</c:v>
                </c:pt>
                <c:pt idx="849">
                  <c:v>1.2652E-2</c:v>
                </c:pt>
                <c:pt idx="850">
                  <c:v>1.2342000000000001E-2</c:v>
                </c:pt>
                <c:pt idx="851">
                  <c:v>1.1908E-2</c:v>
                </c:pt>
                <c:pt idx="852">
                  <c:v>1.1474E-2</c:v>
                </c:pt>
                <c:pt idx="853">
                  <c:v>1.0977000000000001E-2</c:v>
                </c:pt>
                <c:pt idx="854">
                  <c:v>1.0481000000000001E-2</c:v>
                </c:pt>
                <c:pt idx="855">
                  <c:v>9.9850000000000008E-3</c:v>
                </c:pt>
                <c:pt idx="856">
                  <c:v>9.4269999999999996E-3</c:v>
                </c:pt>
                <c:pt idx="857">
                  <c:v>8.8690000000000001E-3</c:v>
                </c:pt>
                <c:pt idx="858">
                  <c:v>8.3730000000000002E-3</c:v>
                </c:pt>
                <c:pt idx="859">
                  <c:v>7.9389999999999999E-3</c:v>
                </c:pt>
                <c:pt idx="860">
                  <c:v>7.5659999999999998E-3</c:v>
                </c:pt>
                <c:pt idx="861">
                  <c:v>7.1939999999999999E-3</c:v>
                </c:pt>
                <c:pt idx="862">
                  <c:v>6.7600000000000004E-3</c:v>
                </c:pt>
                <c:pt idx="863">
                  <c:v>6.3879999999999996E-3</c:v>
                </c:pt>
                <c:pt idx="864">
                  <c:v>6.0780000000000001E-3</c:v>
                </c:pt>
                <c:pt idx="865">
                  <c:v>5.7060000000000001E-3</c:v>
                </c:pt>
                <c:pt idx="866">
                  <c:v>5.3340000000000002E-3</c:v>
                </c:pt>
                <c:pt idx="867">
                  <c:v>5.0239999999999998E-3</c:v>
                </c:pt>
                <c:pt idx="868">
                  <c:v>4.7759999999999999E-3</c:v>
                </c:pt>
                <c:pt idx="869">
                  <c:v>4.4650000000000002E-3</c:v>
                </c:pt>
                <c:pt idx="870">
                  <c:v>4.1549999999999998E-3</c:v>
                </c:pt>
                <c:pt idx="871">
                  <c:v>3.9069999999999999E-3</c:v>
                </c:pt>
                <c:pt idx="872">
                  <c:v>3.7209999999999999E-3</c:v>
                </c:pt>
                <c:pt idx="873">
                  <c:v>3.5349999999999999E-3</c:v>
                </c:pt>
                <c:pt idx="874">
                  <c:v>3.349E-3</c:v>
                </c:pt>
                <c:pt idx="875">
                  <c:v>3.349E-3</c:v>
                </c:pt>
                <c:pt idx="876">
                  <c:v>3.287E-3</c:v>
                </c:pt>
                <c:pt idx="877">
                  <c:v>3.287E-3</c:v>
                </c:pt>
                <c:pt idx="878">
                  <c:v>3.287E-3</c:v>
                </c:pt>
                <c:pt idx="879">
                  <c:v>3.349E-3</c:v>
                </c:pt>
                <c:pt idx="880">
                  <c:v>3.287E-3</c:v>
                </c:pt>
                <c:pt idx="881">
                  <c:v>3.225E-3</c:v>
                </c:pt>
                <c:pt idx="882">
                  <c:v>3.225E-3</c:v>
                </c:pt>
                <c:pt idx="883">
                  <c:v>3.163E-3</c:v>
                </c:pt>
                <c:pt idx="884">
                  <c:v>3.039E-3</c:v>
                </c:pt>
                <c:pt idx="885">
                  <c:v>2.9150000000000001E-3</c:v>
                </c:pt>
                <c:pt idx="886">
                  <c:v>2.7910000000000001E-3</c:v>
                </c:pt>
                <c:pt idx="887">
                  <c:v>2.6050000000000001E-3</c:v>
                </c:pt>
                <c:pt idx="888">
                  <c:v>2.3570000000000002E-3</c:v>
                </c:pt>
                <c:pt idx="889">
                  <c:v>1.9849999999999998E-3</c:v>
                </c:pt>
                <c:pt idx="890">
                  <c:v>1.4890000000000001E-3</c:v>
                </c:pt>
                <c:pt idx="891">
                  <c:v>1.054E-3</c:v>
                </c:pt>
                <c:pt idx="892">
                  <c:v>6.2E-4</c:v>
                </c:pt>
                <c:pt idx="893">
                  <c:v>1.2400000000000001E-4</c:v>
                </c:pt>
                <c:pt idx="894">
                  <c:v>-4.3399999999999998E-4</c:v>
                </c:pt>
                <c:pt idx="895">
                  <c:v>-1.054E-3</c:v>
                </c:pt>
                <c:pt idx="896">
                  <c:v>-1.6119999999999999E-3</c:v>
                </c:pt>
                <c:pt idx="897">
                  <c:v>-2.1090000000000002E-3</c:v>
                </c:pt>
                <c:pt idx="898">
                  <c:v>-2.6670000000000001E-3</c:v>
                </c:pt>
                <c:pt idx="899">
                  <c:v>-3.349E-3</c:v>
                </c:pt>
                <c:pt idx="900">
                  <c:v>-3.9690000000000003E-3</c:v>
                </c:pt>
                <c:pt idx="901">
                  <c:v>-4.6509999999999998E-3</c:v>
                </c:pt>
                <c:pt idx="902">
                  <c:v>-5.2100000000000002E-3</c:v>
                </c:pt>
                <c:pt idx="903">
                  <c:v>-5.5820000000000002E-3</c:v>
                </c:pt>
                <c:pt idx="904">
                  <c:v>-5.8919999999999997E-3</c:v>
                </c:pt>
                <c:pt idx="905">
                  <c:v>-6.1399999999999996E-3</c:v>
                </c:pt>
                <c:pt idx="906">
                  <c:v>-6.3879999999999996E-3</c:v>
                </c:pt>
                <c:pt idx="907">
                  <c:v>-6.6360000000000004E-3</c:v>
                </c:pt>
                <c:pt idx="908">
                  <c:v>-7.0080000000000003E-3</c:v>
                </c:pt>
                <c:pt idx="909">
                  <c:v>-7.2560000000000003E-3</c:v>
                </c:pt>
                <c:pt idx="910">
                  <c:v>-7.4419999999999998E-3</c:v>
                </c:pt>
                <c:pt idx="911">
                  <c:v>-7.6899999999999998E-3</c:v>
                </c:pt>
                <c:pt idx="912">
                  <c:v>-7.9380000000000006E-3</c:v>
                </c:pt>
                <c:pt idx="913">
                  <c:v>-8.3110000000000007E-3</c:v>
                </c:pt>
                <c:pt idx="914">
                  <c:v>-8.5590000000000006E-3</c:v>
                </c:pt>
                <c:pt idx="915">
                  <c:v>-8.9309999999999997E-3</c:v>
                </c:pt>
                <c:pt idx="916">
                  <c:v>-8.9309999999999997E-3</c:v>
                </c:pt>
                <c:pt idx="917">
                  <c:v>-9.1170000000000001E-3</c:v>
                </c:pt>
                <c:pt idx="918">
                  <c:v>-9.4269999999999996E-3</c:v>
                </c:pt>
                <c:pt idx="919">
                  <c:v>-9.7990000000000004E-3</c:v>
                </c:pt>
                <c:pt idx="920">
                  <c:v>-1.0233000000000001E-2</c:v>
                </c:pt>
                <c:pt idx="921">
                  <c:v>-1.0729000000000001E-2</c:v>
                </c:pt>
                <c:pt idx="922">
                  <c:v>-1.1287E-2</c:v>
                </c:pt>
                <c:pt idx="923">
                  <c:v>-1.1783999999999999E-2</c:v>
                </c:pt>
                <c:pt idx="924">
                  <c:v>-1.2466E-2</c:v>
                </c:pt>
                <c:pt idx="925">
                  <c:v>-1.3272000000000001E-2</c:v>
                </c:pt>
                <c:pt idx="926">
                  <c:v>-1.4016000000000001E-2</c:v>
                </c:pt>
                <c:pt idx="927">
                  <c:v>-1.4822999999999999E-2</c:v>
                </c:pt>
                <c:pt idx="928">
                  <c:v>-1.5505E-2</c:v>
                </c:pt>
                <c:pt idx="929">
                  <c:v>-1.6187E-2</c:v>
                </c:pt>
                <c:pt idx="930">
                  <c:v>-1.6683E-2</c:v>
                </c:pt>
                <c:pt idx="931">
                  <c:v>-1.7302999999999999E-2</c:v>
                </c:pt>
                <c:pt idx="932">
                  <c:v>-1.7861999999999999E-2</c:v>
                </c:pt>
                <c:pt idx="933">
                  <c:v>-1.8357999999999999E-2</c:v>
                </c:pt>
                <c:pt idx="934">
                  <c:v>-1.8853999999999999E-2</c:v>
                </c:pt>
                <c:pt idx="935">
                  <c:v>-1.9288E-2</c:v>
                </c:pt>
                <c:pt idx="936">
                  <c:v>-1.9784E-2</c:v>
                </c:pt>
                <c:pt idx="937">
                  <c:v>-2.0341999999999999E-2</c:v>
                </c:pt>
                <c:pt idx="938">
                  <c:v>-2.1024999999999999E-2</c:v>
                </c:pt>
                <c:pt idx="939">
                  <c:v>-2.1769E-2</c:v>
                </c:pt>
                <c:pt idx="940">
                  <c:v>-2.2512999999999998E-2</c:v>
                </c:pt>
                <c:pt idx="941">
                  <c:v>-2.3257E-2</c:v>
                </c:pt>
                <c:pt idx="942">
                  <c:v>-2.4063000000000001E-2</c:v>
                </c:pt>
                <c:pt idx="943">
                  <c:v>-2.4993999999999999E-2</c:v>
                </c:pt>
                <c:pt idx="944">
                  <c:v>-2.5862E-2</c:v>
                </c:pt>
                <c:pt idx="945">
                  <c:v>-2.673E-2</c:v>
                </c:pt>
                <c:pt idx="946">
                  <c:v>-2.7536999999999999E-2</c:v>
                </c:pt>
                <c:pt idx="947">
                  <c:v>-2.8343E-2</c:v>
                </c:pt>
                <c:pt idx="948">
                  <c:v>-2.9024999999999999E-2</c:v>
                </c:pt>
                <c:pt idx="949">
                  <c:v>-2.9645000000000001E-2</c:v>
                </c:pt>
                <c:pt idx="950">
                  <c:v>-3.0141000000000001E-2</c:v>
                </c:pt>
                <c:pt idx="951">
                  <c:v>-3.0637999999999999E-2</c:v>
                </c:pt>
                <c:pt idx="952">
                  <c:v>-3.1133999999999998E-2</c:v>
                </c:pt>
                <c:pt idx="953">
                  <c:v>-3.1567999999999999E-2</c:v>
                </c:pt>
                <c:pt idx="954">
                  <c:v>-3.1940000000000003E-2</c:v>
                </c:pt>
                <c:pt idx="955">
                  <c:v>-3.2312E-2</c:v>
                </c:pt>
                <c:pt idx="956">
                  <c:v>-3.2683999999999998E-2</c:v>
                </c:pt>
                <c:pt idx="957">
                  <c:v>-3.2994000000000002E-2</c:v>
                </c:pt>
                <c:pt idx="958">
                  <c:v>-3.3304E-2</c:v>
                </c:pt>
                <c:pt idx="959">
                  <c:v>-3.3613999999999998E-2</c:v>
                </c:pt>
                <c:pt idx="960">
                  <c:v>-3.3987000000000003E-2</c:v>
                </c:pt>
                <c:pt idx="961">
                  <c:v>-3.4297000000000001E-2</c:v>
                </c:pt>
                <c:pt idx="962">
                  <c:v>-3.4544999999999999E-2</c:v>
                </c:pt>
                <c:pt idx="963">
                  <c:v>-3.4916999999999997E-2</c:v>
                </c:pt>
                <c:pt idx="964">
                  <c:v>-3.5227000000000001E-2</c:v>
                </c:pt>
                <c:pt idx="965">
                  <c:v>-3.5475E-2</c:v>
                </c:pt>
                <c:pt idx="966">
                  <c:v>-3.5722999999999998E-2</c:v>
                </c:pt>
                <c:pt idx="967">
                  <c:v>-3.5971000000000003E-2</c:v>
                </c:pt>
                <c:pt idx="968">
                  <c:v>-3.6219000000000001E-2</c:v>
                </c:pt>
                <c:pt idx="969">
                  <c:v>-3.6405E-2</c:v>
                </c:pt>
                <c:pt idx="970">
                  <c:v>-3.6528999999999999E-2</c:v>
                </c:pt>
                <c:pt idx="971">
                  <c:v>-3.6590999999999999E-2</c:v>
                </c:pt>
                <c:pt idx="972">
                  <c:v>-3.6714999999999998E-2</c:v>
                </c:pt>
                <c:pt idx="973">
                  <c:v>-3.6776999999999997E-2</c:v>
                </c:pt>
                <c:pt idx="974">
                  <c:v>-3.6776999999999997E-2</c:v>
                </c:pt>
                <c:pt idx="975">
                  <c:v>-3.6838999999999997E-2</c:v>
                </c:pt>
                <c:pt idx="976">
                  <c:v>-3.6901000000000003E-2</c:v>
                </c:pt>
                <c:pt idx="977">
                  <c:v>-3.7088000000000003E-2</c:v>
                </c:pt>
                <c:pt idx="978">
                  <c:v>-3.7336000000000001E-2</c:v>
                </c:pt>
                <c:pt idx="979">
                  <c:v>-3.7769999999999998E-2</c:v>
                </c:pt>
                <c:pt idx="980">
                  <c:v>-3.8080000000000003E-2</c:v>
                </c:pt>
                <c:pt idx="981">
                  <c:v>-3.8390000000000001E-2</c:v>
                </c:pt>
                <c:pt idx="982">
                  <c:v>-3.8761999999999998E-2</c:v>
                </c:pt>
                <c:pt idx="983">
                  <c:v>-3.9134000000000002E-2</c:v>
                </c:pt>
                <c:pt idx="984">
                  <c:v>-3.9505999999999999E-2</c:v>
                </c:pt>
                <c:pt idx="985">
                  <c:v>-3.9940000000000003E-2</c:v>
                </c:pt>
                <c:pt idx="986">
                  <c:v>-4.0499E-2</c:v>
                </c:pt>
                <c:pt idx="987">
                  <c:v>-4.0932999999999997E-2</c:v>
                </c:pt>
                <c:pt idx="988">
                  <c:v>-4.1181000000000002E-2</c:v>
                </c:pt>
                <c:pt idx="989">
                  <c:v>-4.1491E-2</c:v>
                </c:pt>
                <c:pt idx="990">
                  <c:v>-4.1738999999999998E-2</c:v>
                </c:pt>
                <c:pt idx="991">
                  <c:v>-4.2049000000000003E-2</c:v>
                </c:pt>
                <c:pt idx="992">
                  <c:v>-4.2297000000000001E-2</c:v>
                </c:pt>
                <c:pt idx="993">
                  <c:v>-4.2668999999999999E-2</c:v>
                </c:pt>
                <c:pt idx="994">
                  <c:v>-4.2792999999999998E-2</c:v>
                </c:pt>
                <c:pt idx="995">
                  <c:v>-4.2916999999999997E-2</c:v>
                </c:pt>
                <c:pt idx="996">
                  <c:v>-4.3103000000000002E-2</c:v>
                </c:pt>
                <c:pt idx="997">
                  <c:v>-4.3289000000000001E-2</c:v>
                </c:pt>
                <c:pt idx="998">
                  <c:v>-4.3476000000000001E-2</c:v>
                </c:pt>
                <c:pt idx="999">
                  <c:v>-4.36E-2</c:v>
                </c:pt>
                <c:pt idx="1000">
                  <c:v>-4.3661999999999999E-2</c:v>
                </c:pt>
                <c:pt idx="1001">
                  <c:v>-4.3661999999999999E-2</c:v>
                </c:pt>
                <c:pt idx="1002">
                  <c:v>-4.3847999999999998E-2</c:v>
                </c:pt>
                <c:pt idx="1003">
                  <c:v>-4.4033999999999997E-2</c:v>
                </c:pt>
                <c:pt idx="1004">
                  <c:v>-4.4158000000000003E-2</c:v>
                </c:pt>
                <c:pt idx="1005">
                  <c:v>-4.4406000000000001E-2</c:v>
                </c:pt>
                <c:pt idx="1006">
                  <c:v>-4.4592E-2</c:v>
                </c:pt>
                <c:pt idx="1007">
                  <c:v>-4.4715999999999999E-2</c:v>
                </c:pt>
                <c:pt idx="1008">
                  <c:v>-4.4715999999999999E-2</c:v>
                </c:pt>
                <c:pt idx="1009">
                  <c:v>-4.4839999999999998E-2</c:v>
                </c:pt>
                <c:pt idx="1010">
                  <c:v>-4.4901999999999997E-2</c:v>
                </c:pt>
                <c:pt idx="1011">
                  <c:v>-4.4839999999999998E-2</c:v>
                </c:pt>
                <c:pt idx="1012">
                  <c:v>-4.4777999999999998E-2</c:v>
                </c:pt>
                <c:pt idx="1013">
                  <c:v>-4.453E-2</c:v>
                </c:pt>
                <c:pt idx="1014">
                  <c:v>-4.4282000000000002E-2</c:v>
                </c:pt>
                <c:pt idx="1015">
                  <c:v>-4.3971999999999997E-2</c:v>
                </c:pt>
                <c:pt idx="1016">
                  <c:v>-4.3847999999999998E-2</c:v>
                </c:pt>
                <c:pt idx="1017">
                  <c:v>-4.36E-2</c:v>
                </c:pt>
                <c:pt idx="1018">
                  <c:v>-4.3227000000000002E-2</c:v>
                </c:pt>
                <c:pt idx="1019">
                  <c:v>-4.2792999999999998E-2</c:v>
                </c:pt>
                <c:pt idx="1020">
                  <c:v>-4.2421E-2</c:v>
                </c:pt>
                <c:pt idx="1021">
                  <c:v>-4.1986999999999997E-2</c:v>
                </c:pt>
                <c:pt idx="1022">
                  <c:v>-4.1614999999999999E-2</c:v>
                </c:pt>
                <c:pt idx="1023">
                  <c:v>-4.1119000000000003E-2</c:v>
                </c:pt>
                <c:pt idx="1024">
                  <c:v>-4.0622999999999999E-2</c:v>
                </c:pt>
                <c:pt idx="1025">
                  <c:v>-4.0126000000000002E-2</c:v>
                </c:pt>
                <c:pt idx="1026">
                  <c:v>-3.9567999999999999E-2</c:v>
                </c:pt>
                <c:pt idx="1027">
                  <c:v>-3.9072000000000003E-2</c:v>
                </c:pt>
                <c:pt idx="1028">
                  <c:v>-3.8637999999999999E-2</c:v>
                </c:pt>
                <c:pt idx="1029">
                  <c:v>-3.8390000000000001E-2</c:v>
                </c:pt>
                <c:pt idx="1030">
                  <c:v>-3.8142000000000002E-2</c:v>
                </c:pt>
                <c:pt idx="1031">
                  <c:v>-3.7893999999999997E-2</c:v>
                </c:pt>
                <c:pt idx="1032">
                  <c:v>-3.7707999999999998E-2</c:v>
                </c:pt>
                <c:pt idx="1033">
                  <c:v>-3.7583999999999999E-2</c:v>
                </c:pt>
                <c:pt idx="1034">
                  <c:v>-3.746E-2</c:v>
                </c:pt>
                <c:pt idx="1035">
                  <c:v>-3.7336000000000001E-2</c:v>
                </c:pt>
                <c:pt idx="1036">
                  <c:v>-3.7336000000000001E-2</c:v>
                </c:pt>
                <c:pt idx="1037">
                  <c:v>-3.7274000000000002E-2</c:v>
                </c:pt>
                <c:pt idx="1038">
                  <c:v>-3.7212000000000002E-2</c:v>
                </c:pt>
                <c:pt idx="1039">
                  <c:v>-3.7150000000000002E-2</c:v>
                </c:pt>
                <c:pt idx="1040">
                  <c:v>-3.7150000000000002E-2</c:v>
                </c:pt>
                <c:pt idx="1041">
                  <c:v>-3.7150000000000002E-2</c:v>
                </c:pt>
                <c:pt idx="1042">
                  <c:v>-3.7088000000000003E-2</c:v>
                </c:pt>
                <c:pt idx="1043">
                  <c:v>-3.6963000000000003E-2</c:v>
                </c:pt>
                <c:pt idx="1044">
                  <c:v>-3.6838999999999997E-2</c:v>
                </c:pt>
                <c:pt idx="1045">
                  <c:v>-3.6714999999999998E-2</c:v>
                </c:pt>
                <c:pt idx="1046">
                  <c:v>-3.6590999999999999E-2</c:v>
                </c:pt>
                <c:pt idx="1047">
                  <c:v>-3.6466999999999999E-2</c:v>
                </c:pt>
                <c:pt idx="1048">
                  <c:v>-3.6405E-2</c:v>
                </c:pt>
                <c:pt idx="1049">
                  <c:v>-3.6281000000000001E-2</c:v>
                </c:pt>
                <c:pt idx="1050">
                  <c:v>-3.6157000000000002E-2</c:v>
                </c:pt>
                <c:pt idx="1051">
                  <c:v>-3.6157000000000002E-2</c:v>
                </c:pt>
                <c:pt idx="1052">
                  <c:v>-3.6157000000000002E-2</c:v>
                </c:pt>
                <c:pt idx="1053">
                  <c:v>-3.6157000000000002E-2</c:v>
                </c:pt>
                <c:pt idx="1054">
                  <c:v>-3.6157000000000002E-2</c:v>
                </c:pt>
                <c:pt idx="1055">
                  <c:v>-3.6157000000000002E-2</c:v>
                </c:pt>
                <c:pt idx="1056">
                  <c:v>-3.6157000000000002E-2</c:v>
                </c:pt>
                <c:pt idx="1057">
                  <c:v>-3.6281000000000001E-2</c:v>
                </c:pt>
                <c:pt idx="1058">
                  <c:v>-3.6343E-2</c:v>
                </c:pt>
                <c:pt idx="1059">
                  <c:v>-3.6405E-2</c:v>
                </c:pt>
                <c:pt idx="1060">
                  <c:v>-3.6466999999999999E-2</c:v>
                </c:pt>
                <c:pt idx="1061">
                  <c:v>-3.6528999999999999E-2</c:v>
                </c:pt>
                <c:pt idx="1062">
                  <c:v>-3.6714999999999998E-2</c:v>
                </c:pt>
                <c:pt idx="1063">
                  <c:v>-3.6838999999999997E-2</c:v>
                </c:pt>
                <c:pt idx="1064">
                  <c:v>-3.7150000000000002E-2</c:v>
                </c:pt>
                <c:pt idx="1065">
                  <c:v>-3.7336000000000001E-2</c:v>
                </c:pt>
                <c:pt idx="1066">
                  <c:v>-3.746E-2</c:v>
                </c:pt>
                <c:pt idx="1067">
                  <c:v>-3.7583999999999999E-2</c:v>
                </c:pt>
                <c:pt idx="1068">
                  <c:v>-3.7645999999999999E-2</c:v>
                </c:pt>
                <c:pt idx="1069">
                  <c:v>-3.7707999999999998E-2</c:v>
                </c:pt>
                <c:pt idx="1070">
                  <c:v>-3.7831999999999998E-2</c:v>
                </c:pt>
                <c:pt idx="1071">
                  <c:v>-3.8204000000000002E-2</c:v>
                </c:pt>
                <c:pt idx="1072">
                  <c:v>-3.8390000000000001E-2</c:v>
                </c:pt>
                <c:pt idx="1073">
                  <c:v>-3.8514E-2</c:v>
                </c:pt>
                <c:pt idx="1074">
                  <c:v>-3.8637999999999999E-2</c:v>
                </c:pt>
                <c:pt idx="1075">
                  <c:v>-3.8699999999999998E-2</c:v>
                </c:pt>
                <c:pt idx="1076">
                  <c:v>-3.8761999999999998E-2</c:v>
                </c:pt>
                <c:pt idx="1077">
                  <c:v>-3.8761999999999998E-2</c:v>
                </c:pt>
                <c:pt idx="1078">
                  <c:v>-3.8761999999999998E-2</c:v>
                </c:pt>
                <c:pt idx="1079">
                  <c:v>-3.8637999999999999E-2</c:v>
                </c:pt>
                <c:pt idx="1080">
                  <c:v>-3.8637999999999999E-2</c:v>
                </c:pt>
                <c:pt idx="1081">
                  <c:v>-3.8699999999999998E-2</c:v>
                </c:pt>
                <c:pt idx="1082">
                  <c:v>-3.8699999999999998E-2</c:v>
                </c:pt>
                <c:pt idx="1083">
                  <c:v>-3.8761999999999998E-2</c:v>
                </c:pt>
                <c:pt idx="1084">
                  <c:v>-3.8885999999999997E-2</c:v>
                </c:pt>
                <c:pt idx="1085">
                  <c:v>-3.9010000000000003E-2</c:v>
                </c:pt>
                <c:pt idx="1086">
                  <c:v>-3.9072000000000003E-2</c:v>
                </c:pt>
                <c:pt idx="1087">
                  <c:v>-3.9320000000000001E-2</c:v>
                </c:pt>
                <c:pt idx="1088">
                  <c:v>-3.9629999999999999E-2</c:v>
                </c:pt>
                <c:pt idx="1089">
                  <c:v>-3.9815999999999997E-2</c:v>
                </c:pt>
                <c:pt idx="1090">
                  <c:v>-4.0126000000000002E-2</c:v>
                </c:pt>
                <c:pt idx="1091">
                  <c:v>-4.0499E-2</c:v>
                </c:pt>
                <c:pt idx="1092">
                  <c:v>-4.0870999999999998E-2</c:v>
                </c:pt>
                <c:pt idx="1093">
                  <c:v>-4.1057000000000003E-2</c:v>
                </c:pt>
                <c:pt idx="1094">
                  <c:v>-4.1429000000000001E-2</c:v>
                </c:pt>
                <c:pt idx="1095">
                  <c:v>-4.1738999999999998E-2</c:v>
                </c:pt>
                <c:pt idx="1096">
                  <c:v>-4.1862999999999997E-2</c:v>
                </c:pt>
                <c:pt idx="1097">
                  <c:v>-4.1986999999999997E-2</c:v>
                </c:pt>
                <c:pt idx="1098">
                  <c:v>-4.2049000000000003E-2</c:v>
                </c:pt>
                <c:pt idx="1099">
                  <c:v>-4.2049000000000003E-2</c:v>
                </c:pt>
                <c:pt idx="1100">
                  <c:v>-4.2111000000000003E-2</c:v>
                </c:pt>
                <c:pt idx="1101">
                  <c:v>-4.2173000000000002E-2</c:v>
                </c:pt>
                <c:pt idx="1102">
                  <c:v>-4.2235000000000002E-2</c:v>
                </c:pt>
                <c:pt idx="1103">
                  <c:v>-4.2297000000000001E-2</c:v>
                </c:pt>
                <c:pt idx="1104">
                  <c:v>-4.2359000000000001E-2</c:v>
                </c:pt>
                <c:pt idx="1105">
                  <c:v>-4.2297000000000001E-2</c:v>
                </c:pt>
                <c:pt idx="1106">
                  <c:v>-4.2297000000000001E-2</c:v>
                </c:pt>
                <c:pt idx="1107">
                  <c:v>-4.2421E-2</c:v>
                </c:pt>
                <c:pt idx="1108">
                  <c:v>-4.2483E-2</c:v>
                </c:pt>
                <c:pt idx="1109">
                  <c:v>-4.2544999999999999E-2</c:v>
                </c:pt>
                <c:pt idx="1110">
                  <c:v>-4.2730999999999998E-2</c:v>
                </c:pt>
                <c:pt idx="1111">
                  <c:v>-4.2916999999999997E-2</c:v>
                </c:pt>
                <c:pt idx="1112">
                  <c:v>-4.3103000000000002E-2</c:v>
                </c:pt>
                <c:pt idx="1113">
                  <c:v>-4.3289000000000001E-2</c:v>
                </c:pt>
                <c:pt idx="1114">
                  <c:v>-4.36E-2</c:v>
                </c:pt>
                <c:pt idx="1115">
                  <c:v>-4.3785999999999999E-2</c:v>
                </c:pt>
                <c:pt idx="1116">
                  <c:v>-4.3971999999999997E-2</c:v>
                </c:pt>
                <c:pt idx="1117">
                  <c:v>-4.4220000000000002E-2</c:v>
                </c:pt>
                <c:pt idx="1118">
                  <c:v>-4.4592E-2</c:v>
                </c:pt>
                <c:pt idx="1119">
                  <c:v>-4.5025999999999997E-2</c:v>
                </c:pt>
                <c:pt idx="1120">
                  <c:v>-4.5398000000000001E-2</c:v>
                </c:pt>
                <c:pt idx="1121">
                  <c:v>-4.5769999999999998E-2</c:v>
                </c:pt>
                <c:pt idx="1122">
                  <c:v>-4.6142000000000002E-2</c:v>
                </c:pt>
                <c:pt idx="1123">
                  <c:v>-4.6452E-2</c:v>
                </c:pt>
                <c:pt idx="1124">
                  <c:v>-4.6762999999999999E-2</c:v>
                </c:pt>
                <c:pt idx="1125">
                  <c:v>-4.6948999999999998E-2</c:v>
                </c:pt>
                <c:pt idx="1126">
                  <c:v>-4.7197000000000003E-2</c:v>
                </c:pt>
                <c:pt idx="1127">
                  <c:v>-4.7383000000000002E-2</c:v>
                </c:pt>
                <c:pt idx="1128">
                  <c:v>-4.7507000000000001E-2</c:v>
                </c:pt>
                <c:pt idx="1129">
                  <c:v>-4.7569E-2</c:v>
                </c:pt>
                <c:pt idx="1130">
                  <c:v>-4.7692999999999999E-2</c:v>
                </c:pt>
                <c:pt idx="1131">
                  <c:v>-4.7816999999999998E-2</c:v>
                </c:pt>
                <c:pt idx="1132">
                  <c:v>-4.7878999999999998E-2</c:v>
                </c:pt>
                <c:pt idx="1133">
                  <c:v>-4.7940999999999998E-2</c:v>
                </c:pt>
                <c:pt idx="1134">
                  <c:v>-4.8064999999999997E-2</c:v>
                </c:pt>
                <c:pt idx="1135">
                  <c:v>-4.8251000000000002E-2</c:v>
                </c:pt>
                <c:pt idx="1136">
                  <c:v>-4.8189000000000003E-2</c:v>
                </c:pt>
                <c:pt idx="1137">
                  <c:v>-4.8251000000000002E-2</c:v>
                </c:pt>
                <c:pt idx="1138">
                  <c:v>-4.8375000000000001E-2</c:v>
                </c:pt>
                <c:pt idx="1139">
                  <c:v>-4.8499E-2</c:v>
                </c:pt>
                <c:pt idx="1140">
                  <c:v>-4.8623E-2</c:v>
                </c:pt>
                <c:pt idx="1141">
                  <c:v>-4.8746999999999999E-2</c:v>
                </c:pt>
                <c:pt idx="1142">
                  <c:v>-4.9057000000000003E-2</c:v>
                </c:pt>
                <c:pt idx="1143">
                  <c:v>-4.9243000000000002E-2</c:v>
                </c:pt>
                <c:pt idx="1144">
                  <c:v>-4.9429000000000001E-2</c:v>
                </c:pt>
                <c:pt idx="1145">
                  <c:v>-4.9491E-2</c:v>
                </c:pt>
                <c:pt idx="1146">
                  <c:v>-4.9614999999999999E-2</c:v>
                </c:pt>
                <c:pt idx="1147">
                  <c:v>-4.9738999999999998E-2</c:v>
                </c:pt>
                <c:pt idx="1148">
                  <c:v>-4.9863999999999999E-2</c:v>
                </c:pt>
                <c:pt idx="1149">
                  <c:v>-5.0174000000000003E-2</c:v>
                </c:pt>
                <c:pt idx="1150">
                  <c:v>-5.0422000000000002E-2</c:v>
                </c:pt>
                <c:pt idx="1151">
                  <c:v>-5.0484000000000001E-2</c:v>
                </c:pt>
                <c:pt idx="1152">
                  <c:v>-5.0608E-2</c:v>
                </c:pt>
                <c:pt idx="1153">
                  <c:v>-5.067E-2</c:v>
                </c:pt>
                <c:pt idx="1154">
                  <c:v>-5.0793999999999999E-2</c:v>
                </c:pt>
                <c:pt idx="1155">
                  <c:v>-5.0917999999999998E-2</c:v>
                </c:pt>
                <c:pt idx="1156">
                  <c:v>-5.0979999999999998E-2</c:v>
                </c:pt>
                <c:pt idx="1157">
                  <c:v>-5.0979999999999998E-2</c:v>
                </c:pt>
                <c:pt idx="1158">
                  <c:v>-5.1041999999999997E-2</c:v>
                </c:pt>
                <c:pt idx="1159">
                  <c:v>-5.1103999999999997E-2</c:v>
                </c:pt>
                <c:pt idx="1160">
                  <c:v>-5.1041999999999997E-2</c:v>
                </c:pt>
                <c:pt idx="1161">
                  <c:v>-5.0979999999999998E-2</c:v>
                </c:pt>
                <c:pt idx="1162">
                  <c:v>-5.0793999999999999E-2</c:v>
                </c:pt>
                <c:pt idx="1163">
                  <c:v>-5.0546000000000001E-2</c:v>
                </c:pt>
                <c:pt idx="1164">
                  <c:v>-5.0174000000000003E-2</c:v>
                </c:pt>
                <c:pt idx="1165">
                  <c:v>-4.9925999999999998E-2</c:v>
                </c:pt>
                <c:pt idx="1166">
                  <c:v>-4.9614999999999999E-2</c:v>
                </c:pt>
                <c:pt idx="1167">
                  <c:v>-4.9243000000000002E-2</c:v>
                </c:pt>
                <c:pt idx="1168">
                  <c:v>-4.8870999999999998E-2</c:v>
                </c:pt>
                <c:pt idx="1169">
                  <c:v>-4.8561E-2</c:v>
                </c:pt>
                <c:pt idx="1170">
                  <c:v>-4.8313000000000002E-2</c:v>
                </c:pt>
                <c:pt idx="1171">
                  <c:v>-4.7878999999999998E-2</c:v>
                </c:pt>
                <c:pt idx="1172">
                  <c:v>-4.7692999999999999E-2</c:v>
                </c:pt>
                <c:pt idx="1173">
                  <c:v>-4.7569E-2</c:v>
                </c:pt>
                <c:pt idx="1174">
                  <c:v>-4.7507000000000001E-2</c:v>
                </c:pt>
                <c:pt idx="1175">
                  <c:v>-4.7507000000000001E-2</c:v>
                </c:pt>
                <c:pt idx="1176">
                  <c:v>-4.7507000000000001E-2</c:v>
                </c:pt>
                <c:pt idx="1177">
                  <c:v>-4.7507000000000001E-2</c:v>
                </c:pt>
                <c:pt idx="1178">
                  <c:v>-4.7507000000000001E-2</c:v>
                </c:pt>
                <c:pt idx="1179">
                  <c:v>-4.7507000000000001E-2</c:v>
                </c:pt>
                <c:pt idx="1180">
                  <c:v>-4.7569E-2</c:v>
                </c:pt>
                <c:pt idx="1181">
                  <c:v>-4.7631E-2</c:v>
                </c:pt>
                <c:pt idx="1182">
                  <c:v>-4.7692999999999999E-2</c:v>
                </c:pt>
                <c:pt idx="1183">
                  <c:v>-4.7692999999999999E-2</c:v>
                </c:pt>
                <c:pt idx="1184">
                  <c:v>-4.7569E-2</c:v>
                </c:pt>
                <c:pt idx="1185">
                  <c:v>-4.7445000000000001E-2</c:v>
                </c:pt>
                <c:pt idx="1186">
                  <c:v>-4.7321000000000002E-2</c:v>
                </c:pt>
                <c:pt idx="1187">
                  <c:v>-4.7197000000000003E-2</c:v>
                </c:pt>
                <c:pt idx="1188">
                  <c:v>-4.7135000000000003E-2</c:v>
                </c:pt>
                <c:pt idx="1189">
                  <c:v>-4.7072999999999997E-2</c:v>
                </c:pt>
                <c:pt idx="1190">
                  <c:v>-4.6886999999999998E-2</c:v>
                </c:pt>
                <c:pt idx="1191">
                  <c:v>-4.6700999999999999E-2</c:v>
                </c:pt>
                <c:pt idx="1192">
                  <c:v>-4.6575999999999999E-2</c:v>
                </c:pt>
                <c:pt idx="1193">
                  <c:v>-4.6575999999999999E-2</c:v>
                </c:pt>
                <c:pt idx="1194">
                  <c:v>-4.6575999999999999E-2</c:v>
                </c:pt>
                <c:pt idx="1195">
                  <c:v>-4.6575999999999999E-2</c:v>
                </c:pt>
                <c:pt idx="1196">
                  <c:v>-4.6700999999999999E-2</c:v>
                </c:pt>
                <c:pt idx="1197">
                  <c:v>-4.6948999999999998E-2</c:v>
                </c:pt>
                <c:pt idx="1198">
                  <c:v>-4.7135000000000003E-2</c:v>
                </c:pt>
                <c:pt idx="1199">
                  <c:v>-4.7259000000000002E-2</c:v>
                </c:pt>
                <c:pt idx="1200">
                  <c:v>-4.7507000000000001E-2</c:v>
                </c:pt>
                <c:pt idx="1201">
                  <c:v>-4.7631E-2</c:v>
                </c:pt>
                <c:pt idx="1202">
                  <c:v>-4.7754999999999999E-2</c:v>
                </c:pt>
                <c:pt idx="1203">
                  <c:v>-4.7754999999999999E-2</c:v>
                </c:pt>
                <c:pt idx="1204">
                  <c:v>-4.7816999999999998E-2</c:v>
                </c:pt>
                <c:pt idx="1205">
                  <c:v>-4.7940999999999998E-2</c:v>
                </c:pt>
                <c:pt idx="1206">
                  <c:v>-4.7940999999999998E-2</c:v>
                </c:pt>
                <c:pt idx="1207">
                  <c:v>-4.7878999999999998E-2</c:v>
                </c:pt>
                <c:pt idx="1208">
                  <c:v>-4.7754999999999999E-2</c:v>
                </c:pt>
                <c:pt idx="1209">
                  <c:v>-4.7569E-2</c:v>
                </c:pt>
                <c:pt idx="1210">
                  <c:v>-4.7259000000000002E-2</c:v>
                </c:pt>
                <c:pt idx="1211">
                  <c:v>-4.7010999999999997E-2</c:v>
                </c:pt>
                <c:pt idx="1212">
                  <c:v>-4.6700999999999999E-2</c:v>
                </c:pt>
                <c:pt idx="1213">
                  <c:v>-4.6452E-2</c:v>
                </c:pt>
                <c:pt idx="1214">
                  <c:v>-4.6080000000000003E-2</c:v>
                </c:pt>
                <c:pt idx="1215">
                  <c:v>-4.5707999999999999E-2</c:v>
                </c:pt>
                <c:pt idx="1216">
                  <c:v>-4.5336000000000001E-2</c:v>
                </c:pt>
                <c:pt idx="1217">
                  <c:v>-4.4901999999999997E-2</c:v>
                </c:pt>
                <c:pt idx="1218">
                  <c:v>-4.4406000000000001E-2</c:v>
                </c:pt>
                <c:pt idx="1219">
                  <c:v>-4.3847999999999998E-2</c:v>
                </c:pt>
                <c:pt idx="1220">
                  <c:v>-4.3538E-2</c:v>
                </c:pt>
                <c:pt idx="1221">
                  <c:v>-4.3103000000000002E-2</c:v>
                </c:pt>
                <c:pt idx="1222">
                  <c:v>-4.2606999999999999E-2</c:v>
                </c:pt>
                <c:pt idx="1223">
                  <c:v>-4.2235000000000002E-2</c:v>
                </c:pt>
                <c:pt idx="1224">
                  <c:v>-4.1862999999999997E-2</c:v>
                </c:pt>
                <c:pt idx="1225">
                  <c:v>-4.1676999999999999E-2</c:v>
                </c:pt>
                <c:pt idx="1226">
                  <c:v>-4.1491E-2</c:v>
                </c:pt>
                <c:pt idx="1227">
                  <c:v>-4.1491E-2</c:v>
                </c:pt>
                <c:pt idx="1228">
                  <c:v>-4.1429000000000001E-2</c:v>
                </c:pt>
                <c:pt idx="1229">
                  <c:v>-4.1243000000000002E-2</c:v>
                </c:pt>
                <c:pt idx="1230">
                  <c:v>-4.1119000000000003E-2</c:v>
                </c:pt>
                <c:pt idx="1231">
                  <c:v>-4.0994999999999997E-2</c:v>
                </c:pt>
                <c:pt idx="1232">
                  <c:v>-4.0994999999999997E-2</c:v>
                </c:pt>
                <c:pt idx="1233">
                  <c:v>-4.0932999999999997E-2</c:v>
                </c:pt>
                <c:pt idx="1234">
                  <c:v>-4.0932999999999997E-2</c:v>
                </c:pt>
                <c:pt idx="1235">
                  <c:v>-4.0870999999999998E-2</c:v>
                </c:pt>
                <c:pt idx="1236">
                  <c:v>-4.0870999999999998E-2</c:v>
                </c:pt>
                <c:pt idx="1237">
                  <c:v>-4.0870999999999998E-2</c:v>
                </c:pt>
                <c:pt idx="1238">
                  <c:v>-4.0746999999999998E-2</c:v>
                </c:pt>
                <c:pt idx="1239">
                  <c:v>-4.0622999999999999E-2</c:v>
                </c:pt>
                <c:pt idx="1240">
                  <c:v>-4.0437000000000001E-2</c:v>
                </c:pt>
                <c:pt idx="1241">
                  <c:v>-4.0188000000000001E-2</c:v>
                </c:pt>
                <c:pt idx="1242">
                  <c:v>-3.9815999999999997E-2</c:v>
                </c:pt>
                <c:pt idx="1243">
                  <c:v>-3.9629999999999999E-2</c:v>
                </c:pt>
                <c:pt idx="1244">
                  <c:v>-3.9444E-2</c:v>
                </c:pt>
                <c:pt idx="1245">
                  <c:v>-3.9320000000000001E-2</c:v>
                </c:pt>
                <c:pt idx="1246">
                  <c:v>-3.9072000000000003E-2</c:v>
                </c:pt>
                <c:pt idx="1247">
                  <c:v>-3.8761999999999998E-2</c:v>
                </c:pt>
                <c:pt idx="1248">
                  <c:v>-3.8452E-2</c:v>
                </c:pt>
                <c:pt idx="1249">
                  <c:v>-3.7955999999999997E-2</c:v>
                </c:pt>
                <c:pt idx="1250">
                  <c:v>-3.7645999999999999E-2</c:v>
                </c:pt>
                <c:pt idx="1251">
                  <c:v>-3.7274000000000002E-2</c:v>
                </c:pt>
                <c:pt idx="1252">
                  <c:v>-3.6776999999999997E-2</c:v>
                </c:pt>
                <c:pt idx="1253">
                  <c:v>-3.6281000000000001E-2</c:v>
                </c:pt>
                <c:pt idx="1254">
                  <c:v>-3.5846999999999997E-2</c:v>
                </c:pt>
                <c:pt idx="1255">
                  <c:v>-3.5351E-2</c:v>
                </c:pt>
                <c:pt idx="1256">
                  <c:v>-3.4916999999999997E-2</c:v>
                </c:pt>
                <c:pt idx="1257">
                  <c:v>-3.4483E-2</c:v>
                </c:pt>
                <c:pt idx="1258">
                  <c:v>-3.4111000000000002E-2</c:v>
                </c:pt>
                <c:pt idx="1259">
                  <c:v>-3.3737999999999997E-2</c:v>
                </c:pt>
                <c:pt idx="1260">
                  <c:v>-3.3489999999999999E-2</c:v>
                </c:pt>
                <c:pt idx="1261">
                  <c:v>-3.3242000000000001E-2</c:v>
                </c:pt>
                <c:pt idx="1262">
                  <c:v>-3.3118000000000002E-2</c:v>
                </c:pt>
                <c:pt idx="1263">
                  <c:v>-3.3118000000000002E-2</c:v>
                </c:pt>
                <c:pt idx="1264">
                  <c:v>-3.3056000000000002E-2</c:v>
                </c:pt>
                <c:pt idx="1265">
                  <c:v>-3.3118000000000002E-2</c:v>
                </c:pt>
                <c:pt idx="1266">
                  <c:v>-3.3242000000000001E-2</c:v>
                </c:pt>
                <c:pt idx="1267">
                  <c:v>-3.3304E-2</c:v>
                </c:pt>
                <c:pt idx="1268">
                  <c:v>-3.3427999999999999E-2</c:v>
                </c:pt>
                <c:pt idx="1269">
                  <c:v>-3.3427999999999999E-2</c:v>
                </c:pt>
                <c:pt idx="1270">
                  <c:v>-3.3366E-2</c:v>
                </c:pt>
                <c:pt idx="1271">
                  <c:v>-3.3242000000000001E-2</c:v>
                </c:pt>
                <c:pt idx="1272">
                  <c:v>-3.3118000000000002E-2</c:v>
                </c:pt>
                <c:pt idx="1273">
                  <c:v>-3.2994000000000002E-2</c:v>
                </c:pt>
                <c:pt idx="1274">
                  <c:v>-3.2807999999999997E-2</c:v>
                </c:pt>
                <c:pt idx="1275">
                  <c:v>-3.2621999999999998E-2</c:v>
                </c:pt>
                <c:pt idx="1276">
                  <c:v>-3.2436E-2</c:v>
                </c:pt>
                <c:pt idx="1277">
                  <c:v>-3.2250000000000001E-2</c:v>
                </c:pt>
                <c:pt idx="1278">
                  <c:v>-3.1940000000000003E-2</c:v>
                </c:pt>
                <c:pt idx="1279">
                  <c:v>-3.1629999999999998E-2</c:v>
                </c:pt>
                <c:pt idx="1280">
                  <c:v>-3.1196000000000002E-2</c:v>
                </c:pt>
                <c:pt idx="1281">
                  <c:v>-3.0700000000000002E-2</c:v>
                </c:pt>
                <c:pt idx="1282">
                  <c:v>-3.0265E-2</c:v>
                </c:pt>
                <c:pt idx="1283">
                  <c:v>-2.9769E-2</c:v>
                </c:pt>
                <c:pt idx="1284">
                  <c:v>-2.9273E-2</c:v>
                </c:pt>
                <c:pt idx="1285">
                  <c:v>-2.8777E-2</c:v>
                </c:pt>
                <c:pt idx="1286">
                  <c:v>-2.8219000000000001E-2</c:v>
                </c:pt>
                <c:pt idx="1287">
                  <c:v>-2.7661000000000002E-2</c:v>
                </c:pt>
                <c:pt idx="1288">
                  <c:v>-2.7040000000000002E-2</c:v>
                </c:pt>
                <c:pt idx="1289">
                  <c:v>-2.6544000000000002E-2</c:v>
                </c:pt>
                <c:pt idx="1290">
                  <c:v>-2.5985999999999999E-2</c:v>
                </c:pt>
                <c:pt idx="1291">
                  <c:v>-2.5366E-2</c:v>
                </c:pt>
                <c:pt idx="1292">
                  <c:v>-2.4808E-2</c:v>
                </c:pt>
                <c:pt idx="1293">
                  <c:v>-2.4250000000000001E-2</c:v>
                </c:pt>
                <c:pt idx="1294">
                  <c:v>-2.3691E-2</c:v>
                </c:pt>
                <c:pt idx="1295">
                  <c:v>-2.3195E-2</c:v>
                </c:pt>
                <c:pt idx="1296">
                  <c:v>-2.2575000000000001E-2</c:v>
                </c:pt>
                <c:pt idx="1297">
                  <c:v>-2.1892999999999999E-2</c:v>
                </c:pt>
                <c:pt idx="1298">
                  <c:v>-2.1273E-2</c:v>
                </c:pt>
                <c:pt idx="1299">
                  <c:v>-2.0714E-2</c:v>
                </c:pt>
                <c:pt idx="1300">
                  <c:v>-1.9970000000000002E-2</c:v>
                </c:pt>
                <c:pt idx="1301">
                  <c:v>-1.9226E-2</c:v>
                </c:pt>
                <c:pt idx="1302">
                  <c:v>-1.8481999999999998E-2</c:v>
                </c:pt>
                <c:pt idx="1303">
                  <c:v>-1.7798999999999999E-2</c:v>
                </c:pt>
                <c:pt idx="1304">
                  <c:v>-1.7117E-2</c:v>
                </c:pt>
                <c:pt idx="1305">
                  <c:v>-1.6621E-2</c:v>
                </c:pt>
                <c:pt idx="1306">
                  <c:v>-1.6125E-2</c:v>
                </c:pt>
                <c:pt idx="1307">
                  <c:v>-1.5629000000000001E-2</c:v>
                </c:pt>
                <c:pt idx="1308">
                  <c:v>-1.5318999999999999E-2</c:v>
                </c:pt>
                <c:pt idx="1309">
                  <c:v>-1.5133000000000001E-2</c:v>
                </c:pt>
                <c:pt idx="1310">
                  <c:v>-1.5070999999999999E-2</c:v>
                </c:pt>
                <c:pt idx="1311">
                  <c:v>-1.5070999999999999E-2</c:v>
                </c:pt>
                <c:pt idx="1312">
                  <c:v>-1.5318999999999999E-2</c:v>
                </c:pt>
                <c:pt idx="1313">
                  <c:v>-1.5381000000000001E-2</c:v>
                </c:pt>
                <c:pt idx="1314">
                  <c:v>-1.5443E-2</c:v>
                </c:pt>
                <c:pt idx="1315">
                  <c:v>-1.5505E-2</c:v>
                </c:pt>
                <c:pt idx="1316">
                  <c:v>-1.5566999999999999E-2</c:v>
                </c:pt>
                <c:pt idx="1317">
                  <c:v>-1.5691E-2</c:v>
                </c:pt>
                <c:pt idx="1318">
                  <c:v>-1.5876999999999999E-2</c:v>
                </c:pt>
                <c:pt idx="1319">
                  <c:v>-1.6125E-2</c:v>
                </c:pt>
                <c:pt idx="1320">
                  <c:v>-1.6001000000000001E-2</c:v>
                </c:pt>
                <c:pt idx="1321">
                  <c:v>-1.5938999999999998E-2</c:v>
                </c:pt>
                <c:pt idx="1322">
                  <c:v>-1.5876999999999999E-2</c:v>
                </c:pt>
                <c:pt idx="1323">
                  <c:v>-1.5691E-2</c:v>
                </c:pt>
                <c:pt idx="1324">
                  <c:v>-1.5505E-2</c:v>
                </c:pt>
                <c:pt idx="1325">
                  <c:v>-1.5195E-2</c:v>
                </c:pt>
                <c:pt idx="1326">
                  <c:v>-1.4947E-2</c:v>
                </c:pt>
                <c:pt idx="1327">
                  <c:v>-1.4574E-2</c:v>
                </c:pt>
                <c:pt idx="1328">
                  <c:v>-1.4264000000000001E-2</c:v>
                </c:pt>
                <c:pt idx="1329">
                  <c:v>-1.3953999999999999E-2</c:v>
                </c:pt>
                <c:pt idx="1330">
                  <c:v>-1.3644E-2</c:v>
                </c:pt>
                <c:pt idx="1331">
                  <c:v>-1.3334E-2</c:v>
                </c:pt>
                <c:pt idx="1332">
                  <c:v>-1.2962E-2</c:v>
                </c:pt>
                <c:pt idx="1333">
                  <c:v>-1.2714E-2</c:v>
                </c:pt>
                <c:pt idx="1334">
                  <c:v>-1.2279999999999999E-2</c:v>
                </c:pt>
                <c:pt idx="1335">
                  <c:v>-1.1783999999999999E-2</c:v>
                </c:pt>
                <c:pt idx="1336">
                  <c:v>-1.1225000000000001E-2</c:v>
                </c:pt>
                <c:pt idx="1337">
                  <c:v>-1.0481000000000001E-2</c:v>
                </c:pt>
                <c:pt idx="1338">
                  <c:v>-9.7990000000000004E-3</c:v>
                </c:pt>
                <c:pt idx="1339">
                  <c:v>-9.1170000000000001E-3</c:v>
                </c:pt>
                <c:pt idx="1340">
                  <c:v>-8.4349999999999998E-3</c:v>
                </c:pt>
                <c:pt idx="1341">
                  <c:v>-7.8139999999999998E-3</c:v>
                </c:pt>
                <c:pt idx="1342">
                  <c:v>-7.2560000000000003E-3</c:v>
                </c:pt>
                <c:pt idx="1343">
                  <c:v>-6.698E-3</c:v>
                </c:pt>
                <c:pt idx="1344">
                  <c:v>-6.1399999999999996E-3</c:v>
                </c:pt>
                <c:pt idx="1345">
                  <c:v>-5.6439999999999997E-3</c:v>
                </c:pt>
                <c:pt idx="1346">
                  <c:v>-5.2719999999999998E-3</c:v>
                </c:pt>
                <c:pt idx="1347">
                  <c:v>-4.9610000000000001E-3</c:v>
                </c:pt>
                <c:pt idx="1348">
                  <c:v>-4.5890000000000002E-3</c:v>
                </c:pt>
                <c:pt idx="1349">
                  <c:v>-4.2789999999999998E-3</c:v>
                </c:pt>
                <c:pt idx="1350">
                  <c:v>-3.9690000000000003E-3</c:v>
                </c:pt>
                <c:pt idx="1351">
                  <c:v>-3.6589999999999999E-3</c:v>
                </c:pt>
                <c:pt idx="1352">
                  <c:v>-3.411E-3</c:v>
                </c:pt>
                <c:pt idx="1353">
                  <c:v>-3.163E-3</c:v>
                </c:pt>
                <c:pt idx="1354">
                  <c:v>-2.8530000000000001E-3</c:v>
                </c:pt>
                <c:pt idx="1355">
                  <c:v>-2.6670000000000001E-3</c:v>
                </c:pt>
                <c:pt idx="1356">
                  <c:v>-2.4810000000000001E-3</c:v>
                </c:pt>
                <c:pt idx="1357">
                  <c:v>-2.3570000000000002E-3</c:v>
                </c:pt>
                <c:pt idx="1358">
                  <c:v>-2.1090000000000002E-3</c:v>
                </c:pt>
                <c:pt idx="1359">
                  <c:v>-1.9849999999999998E-3</c:v>
                </c:pt>
                <c:pt idx="1360">
                  <c:v>-1.923E-3</c:v>
                </c:pt>
                <c:pt idx="1361">
                  <c:v>-1.799E-3</c:v>
                </c:pt>
                <c:pt idx="1362">
                  <c:v>-1.6739999999999999E-3</c:v>
                </c:pt>
                <c:pt idx="1363">
                  <c:v>-1.5499999999999999E-3</c:v>
                </c:pt>
                <c:pt idx="1364">
                  <c:v>-1.364E-3</c:v>
                </c:pt>
                <c:pt idx="1365">
                  <c:v>-1.116E-3</c:v>
                </c:pt>
                <c:pt idx="1366">
                  <c:v>-7.4399999999999998E-4</c:v>
                </c:pt>
                <c:pt idx="1367">
                  <c:v>-3.7199999999999999E-4</c:v>
                </c:pt>
                <c:pt idx="1368">
                  <c:v>6.2000000000000003E-5</c:v>
                </c:pt>
                <c:pt idx="1369">
                  <c:v>5.5800000000000001E-4</c:v>
                </c:pt>
                <c:pt idx="1370">
                  <c:v>9.9200000000000004E-4</c:v>
                </c:pt>
                <c:pt idx="1371">
                  <c:v>1.364E-3</c:v>
                </c:pt>
                <c:pt idx="1372">
                  <c:v>1.799E-3</c:v>
                </c:pt>
                <c:pt idx="1373">
                  <c:v>2.2330000000000002E-3</c:v>
                </c:pt>
                <c:pt idx="1374">
                  <c:v>2.6050000000000001E-3</c:v>
                </c:pt>
                <c:pt idx="1375">
                  <c:v>2.977E-3</c:v>
                </c:pt>
                <c:pt idx="1376">
                  <c:v>3.287E-3</c:v>
                </c:pt>
                <c:pt idx="1377">
                  <c:v>3.7209999999999999E-3</c:v>
                </c:pt>
                <c:pt idx="1378">
                  <c:v>4.1549999999999998E-3</c:v>
                </c:pt>
                <c:pt idx="1379">
                  <c:v>4.6519999999999999E-3</c:v>
                </c:pt>
                <c:pt idx="1380">
                  <c:v>5.0860000000000002E-3</c:v>
                </c:pt>
                <c:pt idx="1381">
                  <c:v>5.4580000000000002E-3</c:v>
                </c:pt>
                <c:pt idx="1382">
                  <c:v>5.8919999999999997E-3</c:v>
                </c:pt>
                <c:pt idx="1383">
                  <c:v>6.0159999999999996E-3</c:v>
                </c:pt>
                <c:pt idx="1384">
                  <c:v>6.0780000000000001E-3</c:v>
                </c:pt>
                <c:pt idx="1385">
                  <c:v>6.1399999999999996E-3</c:v>
                </c:pt>
                <c:pt idx="1386">
                  <c:v>6.0780000000000001E-3</c:v>
                </c:pt>
                <c:pt idx="1387">
                  <c:v>5.9540000000000001E-3</c:v>
                </c:pt>
                <c:pt idx="1388">
                  <c:v>5.7679999999999997E-3</c:v>
                </c:pt>
                <c:pt idx="1389">
                  <c:v>5.6439999999999997E-3</c:v>
                </c:pt>
                <c:pt idx="1390">
                  <c:v>5.2719999999999998E-3</c:v>
                </c:pt>
                <c:pt idx="1391">
                  <c:v>5.1479999999999998E-3</c:v>
                </c:pt>
                <c:pt idx="1392">
                  <c:v>5.0860000000000002E-3</c:v>
                </c:pt>
                <c:pt idx="1393">
                  <c:v>5.0860000000000002E-3</c:v>
                </c:pt>
                <c:pt idx="1394">
                  <c:v>5.1479999999999998E-3</c:v>
                </c:pt>
                <c:pt idx="1395">
                  <c:v>5.2100000000000002E-3</c:v>
                </c:pt>
                <c:pt idx="1396">
                  <c:v>5.1479999999999998E-3</c:v>
                </c:pt>
                <c:pt idx="1397">
                  <c:v>4.9620000000000003E-3</c:v>
                </c:pt>
                <c:pt idx="1398">
                  <c:v>4.8999999999999998E-3</c:v>
                </c:pt>
                <c:pt idx="1399">
                  <c:v>4.7140000000000003E-3</c:v>
                </c:pt>
                <c:pt idx="1400">
                  <c:v>4.4650000000000002E-3</c:v>
                </c:pt>
                <c:pt idx="1401">
                  <c:v>4.1549999999999998E-3</c:v>
                </c:pt>
                <c:pt idx="1402">
                  <c:v>3.9069999999999999E-3</c:v>
                </c:pt>
                <c:pt idx="1403">
                  <c:v>3.7209999999999999E-3</c:v>
                </c:pt>
                <c:pt idx="1404">
                  <c:v>3.5969999999999999E-3</c:v>
                </c:pt>
                <c:pt idx="1405">
                  <c:v>3.6589999999999999E-3</c:v>
                </c:pt>
                <c:pt idx="1406">
                  <c:v>3.7209999999999999E-3</c:v>
                </c:pt>
                <c:pt idx="1407">
                  <c:v>3.7829999999999999E-3</c:v>
                </c:pt>
                <c:pt idx="1408">
                  <c:v>3.9690000000000003E-3</c:v>
                </c:pt>
                <c:pt idx="1409">
                  <c:v>4.1549999999999998E-3</c:v>
                </c:pt>
                <c:pt idx="1410">
                  <c:v>4.4029999999999998E-3</c:v>
                </c:pt>
                <c:pt idx="1411">
                  <c:v>4.7140000000000003E-3</c:v>
                </c:pt>
                <c:pt idx="1412">
                  <c:v>5.0239999999999998E-3</c:v>
                </c:pt>
                <c:pt idx="1413">
                  <c:v>5.0860000000000002E-3</c:v>
                </c:pt>
                <c:pt idx="1414">
                  <c:v>5.0860000000000002E-3</c:v>
                </c:pt>
                <c:pt idx="1415">
                  <c:v>4.9620000000000003E-3</c:v>
                </c:pt>
                <c:pt idx="1416">
                  <c:v>4.8380000000000003E-3</c:v>
                </c:pt>
                <c:pt idx="1417">
                  <c:v>4.6509999999999998E-3</c:v>
                </c:pt>
                <c:pt idx="1418">
                  <c:v>4.5890000000000002E-3</c:v>
                </c:pt>
                <c:pt idx="1419">
                  <c:v>4.4650000000000002E-3</c:v>
                </c:pt>
                <c:pt idx="1420">
                  <c:v>4.2170000000000003E-3</c:v>
                </c:pt>
                <c:pt idx="1421">
                  <c:v>3.8449999999999999E-3</c:v>
                </c:pt>
                <c:pt idx="1422">
                  <c:v>3.5349999999999999E-3</c:v>
                </c:pt>
                <c:pt idx="1423">
                  <c:v>3.163E-3</c:v>
                </c:pt>
                <c:pt idx="1424">
                  <c:v>2.7910000000000001E-3</c:v>
                </c:pt>
                <c:pt idx="1425">
                  <c:v>2.3570000000000002E-3</c:v>
                </c:pt>
                <c:pt idx="1426">
                  <c:v>1.9849999999999998E-3</c:v>
                </c:pt>
                <c:pt idx="1427">
                  <c:v>1.5510000000000001E-3</c:v>
                </c:pt>
                <c:pt idx="1428">
                  <c:v>9.9200000000000004E-4</c:v>
                </c:pt>
                <c:pt idx="1429">
                  <c:v>3.1E-4</c:v>
                </c:pt>
                <c:pt idx="1430">
                  <c:v>-1.8599999999999999E-4</c:v>
                </c:pt>
                <c:pt idx="1431">
                  <c:v>-6.8199999999999999E-4</c:v>
                </c:pt>
                <c:pt idx="1432">
                  <c:v>-1.116E-3</c:v>
                </c:pt>
                <c:pt idx="1433">
                  <c:v>-1.5499999999999999E-3</c:v>
                </c:pt>
                <c:pt idx="1434">
                  <c:v>-2.0470000000000002E-3</c:v>
                </c:pt>
                <c:pt idx="1435">
                  <c:v>-2.6050000000000001E-3</c:v>
                </c:pt>
                <c:pt idx="1436">
                  <c:v>-3.163E-3</c:v>
                </c:pt>
                <c:pt idx="1437">
                  <c:v>-3.7829999999999999E-3</c:v>
                </c:pt>
                <c:pt idx="1438">
                  <c:v>-4.4029999999999998E-3</c:v>
                </c:pt>
                <c:pt idx="1439">
                  <c:v>-5.0239999999999998E-3</c:v>
                </c:pt>
                <c:pt idx="1440">
                  <c:v>-5.6439999999999997E-3</c:v>
                </c:pt>
                <c:pt idx="1441">
                  <c:v>-6.2639999999999996E-3</c:v>
                </c:pt>
                <c:pt idx="1442">
                  <c:v>-6.8219999999999999E-3</c:v>
                </c:pt>
                <c:pt idx="1443">
                  <c:v>-7.2560000000000003E-3</c:v>
                </c:pt>
                <c:pt idx="1444">
                  <c:v>-7.5659999999999998E-3</c:v>
                </c:pt>
                <c:pt idx="1445">
                  <c:v>-7.6899999999999998E-3</c:v>
                </c:pt>
                <c:pt idx="1446">
                  <c:v>-7.7520000000000002E-3</c:v>
                </c:pt>
                <c:pt idx="1447">
                  <c:v>-7.7520000000000002E-3</c:v>
                </c:pt>
                <c:pt idx="1448">
                  <c:v>-8.0000000000000002E-3</c:v>
                </c:pt>
                <c:pt idx="1449">
                  <c:v>-8.2489999999999994E-3</c:v>
                </c:pt>
                <c:pt idx="1450">
                  <c:v>-8.4349999999999998E-3</c:v>
                </c:pt>
                <c:pt idx="1451">
                  <c:v>-8.6210000000000002E-3</c:v>
                </c:pt>
                <c:pt idx="1452">
                  <c:v>-8.6829999999999997E-3</c:v>
                </c:pt>
                <c:pt idx="1453">
                  <c:v>-8.7449999999999993E-3</c:v>
                </c:pt>
                <c:pt idx="1454">
                  <c:v>-8.7449999999999993E-3</c:v>
                </c:pt>
                <c:pt idx="1455">
                  <c:v>-8.8070000000000006E-3</c:v>
                </c:pt>
                <c:pt idx="1456">
                  <c:v>-8.8690000000000001E-3</c:v>
                </c:pt>
                <c:pt idx="1457">
                  <c:v>-8.9309999999999997E-3</c:v>
                </c:pt>
                <c:pt idx="1458">
                  <c:v>-9.0550000000000005E-3</c:v>
                </c:pt>
                <c:pt idx="1459">
                  <c:v>-9.1170000000000001E-3</c:v>
                </c:pt>
                <c:pt idx="1460">
                  <c:v>-9.0550000000000005E-3</c:v>
                </c:pt>
                <c:pt idx="1461">
                  <c:v>-9.2409999999999992E-3</c:v>
                </c:pt>
                <c:pt idx="1462">
                  <c:v>-9.3030000000000005E-3</c:v>
                </c:pt>
                <c:pt idx="1463">
                  <c:v>-9.3650000000000001E-3</c:v>
                </c:pt>
                <c:pt idx="1464">
                  <c:v>-9.4269999999999996E-3</c:v>
                </c:pt>
                <c:pt idx="1465">
                  <c:v>-9.4889999999999992E-3</c:v>
                </c:pt>
                <c:pt idx="1466">
                  <c:v>-9.613E-3</c:v>
                </c:pt>
                <c:pt idx="1467">
                  <c:v>-9.861E-3</c:v>
                </c:pt>
                <c:pt idx="1468">
                  <c:v>-1.0357E-2</c:v>
                </c:pt>
                <c:pt idx="1469">
                  <c:v>-1.0977000000000001E-2</c:v>
                </c:pt>
                <c:pt idx="1470">
                  <c:v>-1.1535999999999999E-2</c:v>
                </c:pt>
                <c:pt idx="1471">
                  <c:v>-1.2156E-2</c:v>
                </c:pt>
                <c:pt idx="1472">
                  <c:v>-1.2775999999999999E-2</c:v>
                </c:pt>
                <c:pt idx="1473">
                  <c:v>-1.3396E-2</c:v>
                </c:pt>
                <c:pt idx="1474">
                  <c:v>-1.3953999999999999E-2</c:v>
                </c:pt>
                <c:pt idx="1475">
                  <c:v>-1.4637000000000001E-2</c:v>
                </c:pt>
                <c:pt idx="1476">
                  <c:v>-1.5133000000000001E-2</c:v>
                </c:pt>
                <c:pt idx="1477">
                  <c:v>-1.5753E-2</c:v>
                </c:pt>
                <c:pt idx="1478">
                  <c:v>-1.6497000000000001E-2</c:v>
                </c:pt>
                <c:pt idx="1479">
                  <c:v>-1.7302999999999999E-2</c:v>
                </c:pt>
                <c:pt idx="1480">
                  <c:v>-1.8172000000000001E-2</c:v>
                </c:pt>
                <c:pt idx="1481">
                  <c:v>-1.8915999999999999E-2</c:v>
                </c:pt>
                <c:pt idx="1482">
                  <c:v>-1.9784E-2</c:v>
                </c:pt>
                <c:pt idx="1483">
                  <c:v>-2.0403999999999999E-2</c:v>
                </c:pt>
                <c:pt idx="1484">
                  <c:v>-2.1087000000000002E-2</c:v>
                </c:pt>
                <c:pt idx="1485">
                  <c:v>-2.1707000000000001E-2</c:v>
                </c:pt>
                <c:pt idx="1486">
                  <c:v>-2.2141000000000001E-2</c:v>
                </c:pt>
                <c:pt idx="1487">
                  <c:v>-2.2450999999999999E-2</c:v>
                </c:pt>
                <c:pt idx="1488">
                  <c:v>-2.2637000000000001E-2</c:v>
                </c:pt>
                <c:pt idx="1489">
                  <c:v>-2.2823E-2</c:v>
                </c:pt>
                <c:pt idx="1490">
                  <c:v>-2.2946999999999999E-2</c:v>
                </c:pt>
                <c:pt idx="1491">
                  <c:v>-2.3318999999999999E-2</c:v>
                </c:pt>
                <c:pt idx="1492">
                  <c:v>-2.3567000000000001E-2</c:v>
                </c:pt>
                <c:pt idx="1493">
                  <c:v>-2.3691E-2</c:v>
                </c:pt>
                <c:pt idx="1494">
                  <c:v>-2.3876999999999999E-2</c:v>
                </c:pt>
                <c:pt idx="1495">
                  <c:v>-2.4125000000000001E-2</c:v>
                </c:pt>
                <c:pt idx="1496">
                  <c:v>-2.4312E-2</c:v>
                </c:pt>
                <c:pt idx="1497">
                  <c:v>-2.4559999999999998E-2</c:v>
                </c:pt>
                <c:pt idx="1498">
                  <c:v>-2.4993999999999999E-2</c:v>
                </c:pt>
                <c:pt idx="1499">
                  <c:v>-2.5366E-2</c:v>
                </c:pt>
                <c:pt idx="1500">
                  <c:v>-2.5738E-2</c:v>
                </c:pt>
                <c:pt idx="1501">
                  <c:v>-2.6110000000000001E-2</c:v>
                </c:pt>
                <c:pt idx="1502">
                  <c:v>-2.6606000000000001E-2</c:v>
                </c:pt>
                <c:pt idx="1503">
                  <c:v>-2.7102000000000001E-2</c:v>
                </c:pt>
                <c:pt idx="1504">
                  <c:v>-2.7723000000000001E-2</c:v>
                </c:pt>
                <c:pt idx="1505">
                  <c:v>-2.8405E-2</c:v>
                </c:pt>
                <c:pt idx="1506">
                  <c:v>-2.9211000000000001E-2</c:v>
                </c:pt>
                <c:pt idx="1507">
                  <c:v>-2.9954999999999999E-2</c:v>
                </c:pt>
                <c:pt idx="1508">
                  <c:v>-3.0700000000000002E-2</c:v>
                </c:pt>
                <c:pt idx="1509">
                  <c:v>-3.1382E-2</c:v>
                </c:pt>
                <c:pt idx="1510">
                  <c:v>-3.2002000000000003E-2</c:v>
                </c:pt>
                <c:pt idx="1511">
                  <c:v>-3.2621999999999998E-2</c:v>
                </c:pt>
                <c:pt idx="1512">
                  <c:v>-3.3056000000000002E-2</c:v>
                </c:pt>
                <c:pt idx="1513">
                  <c:v>-3.3366E-2</c:v>
                </c:pt>
                <c:pt idx="1514">
                  <c:v>-3.3675999999999998E-2</c:v>
                </c:pt>
                <c:pt idx="1515">
                  <c:v>-3.3862999999999997E-2</c:v>
                </c:pt>
                <c:pt idx="1516">
                  <c:v>-3.4049000000000003E-2</c:v>
                </c:pt>
                <c:pt idx="1517">
                  <c:v>-3.4111000000000002E-2</c:v>
                </c:pt>
                <c:pt idx="1518">
                  <c:v>-3.4297000000000001E-2</c:v>
                </c:pt>
                <c:pt idx="1519">
                  <c:v>-3.4359000000000001E-2</c:v>
                </c:pt>
                <c:pt idx="1520">
                  <c:v>-3.4421E-2</c:v>
                </c:pt>
                <c:pt idx="1521">
                  <c:v>-3.4544999999999999E-2</c:v>
                </c:pt>
                <c:pt idx="1522">
                  <c:v>-3.4730999999999998E-2</c:v>
                </c:pt>
                <c:pt idx="1523">
                  <c:v>-3.4979000000000003E-2</c:v>
                </c:pt>
                <c:pt idx="1524">
                  <c:v>-3.5165000000000002E-2</c:v>
                </c:pt>
                <c:pt idx="1525">
                  <c:v>-3.5289000000000001E-2</c:v>
                </c:pt>
                <c:pt idx="1526">
                  <c:v>-3.5413E-2</c:v>
                </c:pt>
                <c:pt idx="1527">
                  <c:v>-3.5413E-2</c:v>
                </c:pt>
                <c:pt idx="1528">
                  <c:v>-3.5475E-2</c:v>
                </c:pt>
                <c:pt idx="1529">
                  <c:v>-3.5475E-2</c:v>
                </c:pt>
                <c:pt idx="1530">
                  <c:v>-3.5536999999999999E-2</c:v>
                </c:pt>
                <c:pt idx="1531">
                  <c:v>-3.5598999999999999E-2</c:v>
                </c:pt>
                <c:pt idx="1532">
                  <c:v>-3.5536999999999999E-2</c:v>
                </c:pt>
                <c:pt idx="1533">
                  <c:v>-3.5475E-2</c:v>
                </c:pt>
                <c:pt idx="1534">
                  <c:v>-3.5475E-2</c:v>
                </c:pt>
                <c:pt idx="1535">
                  <c:v>-3.5536999999999999E-2</c:v>
                </c:pt>
                <c:pt idx="1536">
                  <c:v>-3.5722999999999998E-2</c:v>
                </c:pt>
                <c:pt idx="1537">
                  <c:v>-3.6033000000000003E-2</c:v>
                </c:pt>
                <c:pt idx="1538">
                  <c:v>-3.6281000000000001E-2</c:v>
                </c:pt>
                <c:pt idx="1539">
                  <c:v>-3.6590999999999999E-2</c:v>
                </c:pt>
                <c:pt idx="1540">
                  <c:v>-3.6901000000000003E-2</c:v>
                </c:pt>
                <c:pt idx="1541">
                  <c:v>-3.7212000000000002E-2</c:v>
                </c:pt>
                <c:pt idx="1542">
                  <c:v>-3.7398000000000001E-2</c:v>
                </c:pt>
                <c:pt idx="1543">
                  <c:v>-3.7645999999999999E-2</c:v>
                </c:pt>
                <c:pt idx="1544">
                  <c:v>-3.8018000000000003E-2</c:v>
                </c:pt>
                <c:pt idx="1545">
                  <c:v>-3.8452E-2</c:v>
                </c:pt>
                <c:pt idx="1546">
                  <c:v>-3.9010000000000003E-2</c:v>
                </c:pt>
                <c:pt idx="1547">
                  <c:v>-3.9567999999999999E-2</c:v>
                </c:pt>
                <c:pt idx="1548">
                  <c:v>-3.9877999999999997E-2</c:v>
                </c:pt>
                <c:pt idx="1549">
                  <c:v>-4.0188000000000001E-2</c:v>
                </c:pt>
                <c:pt idx="1550">
                  <c:v>-4.0437000000000001E-2</c:v>
                </c:pt>
                <c:pt idx="1551">
                  <c:v>-4.0808999999999998E-2</c:v>
                </c:pt>
                <c:pt idx="1552">
                  <c:v>-4.1367000000000001E-2</c:v>
                </c:pt>
                <c:pt idx="1553">
                  <c:v>-4.2235000000000002E-2</c:v>
                </c:pt>
                <c:pt idx="1554">
                  <c:v>-4.3041000000000003E-2</c:v>
                </c:pt>
                <c:pt idx="1555">
                  <c:v>-4.3661999999999999E-2</c:v>
                </c:pt>
                <c:pt idx="1556">
                  <c:v>-4.4282000000000002E-2</c:v>
                </c:pt>
                <c:pt idx="1557">
                  <c:v>-4.4839999999999998E-2</c:v>
                </c:pt>
                <c:pt idx="1558">
                  <c:v>-4.5522E-2</c:v>
                </c:pt>
                <c:pt idx="1559">
                  <c:v>-4.6266000000000002E-2</c:v>
                </c:pt>
                <c:pt idx="1560">
                  <c:v>-4.7197000000000003E-2</c:v>
                </c:pt>
                <c:pt idx="1561">
                  <c:v>-4.7878999999999998E-2</c:v>
                </c:pt>
                <c:pt idx="1562">
                  <c:v>-4.8623E-2</c:v>
                </c:pt>
                <c:pt idx="1563">
                  <c:v>-4.9367000000000001E-2</c:v>
                </c:pt>
                <c:pt idx="1564">
                  <c:v>-5.0111999999999997E-2</c:v>
                </c:pt>
                <c:pt idx="1565">
                  <c:v>-5.0793999999999999E-2</c:v>
                </c:pt>
                <c:pt idx="1566">
                  <c:v>-5.1476000000000001E-2</c:v>
                </c:pt>
                <c:pt idx="1567">
                  <c:v>-5.2033999999999997E-2</c:v>
                </c:pt>
                <c:pt idx="1568">
                  <c:v>-5.2468000000000001E-2</c:v>
                </c:pt>
                <c:pt idx="1569">
                  <c:v>-5.2901999999999998E-2</c:v>
                </c:pt>
                <c:pt idx="1570">
                  <c:v>-5.3399000000000002E-2</c:v>
                </c:pt>
                <c:pt idx="1571">
                  <c:v>-5.3832999999999999E-2</c:v>
                </c:pt>
                <c:pt idx="1572">
                  <c:v>-5.4205000000000003E-2</c:v>
                </c:pt>
                <c:pt idx="1573">
                  <c:v>-5.4391000000000002E-2</c:v>
                </c:pt>
                <c:pt idx="1574">
                  <c:v>-5.4577000000000001E-2</c:v>
                </c:pt>
                <c:pt idx="1575">
                  <c:v>-5.4639E-2</c:v>
                </c:pt>
                <c:pt idx="1576">
                  <c:v>-5.4948999999999998E-2</c:v>
                </c:pt>
                <c:pt idx="1577">
                  <c:v>-5.5259000000000003E-2</c:v>
                </c:pt>
                <c:pt idx="1578">
                  <c:v>-5.5631E-2</c:v>
                </c:pt>
                <c:pt idx="1579">
                  <c:v>-5.6064999999999997E-2</c:v>
                </c:pt>
                <c:pt idx="1580">
                  <c:v>-5.6438000000000002E-2</c:v>
                </c:pt>
                <c:pt idx="1581">
                  <c:v>-5.6809999999999999E-2</c:v>
                </c:pt>
                <c:pt idx="1582">
                  <c:v>-5.7181999999999997E-2</c:v>
                </c:pt>
                <c:pt idx="1583">
                  <c:v>-5.7616000000000001E-2</c:v>
                </c:pt>
                <c:pt idx="1584">
                  <c:v>-5.8049999999999997E-2</c:v>
                </c:pt>
                <c:pt idx="1585">
                  <c:v>-5.8484000000000001E-2</c:v>
                </c:pt>
                <c:pt idx="1586">
                  <c:v>-5.8917999999999998E-2</c:v>
                </c:pt>
                <c:pt idx="1587">
                  <c:v>-5.9352000000000002E-2</c:v>
                </c:pt>
                <c:pt idx="1588">
                  <c:v>-5.9787E-2</c:v>
                </c:pt>
                <c:pt idx="1589">
                  <c:v>-6.0283000000000003E-2</c:v>
                </c:pt>
                <c:pt idx="1590">
                  <c:v>-6.0531000000000001E-2</c:v>
                </c:pt>
                <c:pt idx="1591">
                  <c:v>-6.0717E-2</c:v>
                </c:pt>
                <c:pt idx="1592">
                  <c:v>-6.0902999999999999E-2</c:v>
                </c:pt>
                <c:pt idx="1593">
                  <c:v>-6.1275000000000003E-2</c:v>
                </c:pt>
                <c:pt idx="1594">
                  <c:v>-6.1709E-2</c:v>
                </c:pt>
                <c:pt idx="1595">
                  <c:v>-6.2080999999999997E-2</c:v>
                </c:pt>
                <c:pt idx="1596">
                  <c:v>-6.2639E-2</c:v>
                </c:pt>
                <c:pt idx="1597">
                  <c:v>-6.2950000000000006E-2</c:v>
                </c:pt>
                <c:pt idx="1598">
                  <c:v>-6.3198000000000004E-2</c:v>
                </c:pt>
                <c:pt idx="1599">
                  <c:v>-6.3446000000000002E-2</c:v>
                </c:pt>
                <c:pt idx="1600">
                  <c:v>-6.3755999999999993E-2</c:v>
                </c:pt>
                <c:pt idx="1601">
                  <c:v>-6.4128000000000004E-2</c:v>
                </c:pt>
                <c:pt idx="1602">
                  <c:v>-6.4313999999999996E-2</c:v>
                </c:pt>
                <c:pt idx="1603">
                  <c:v>-6.4437999999999995E-2</c:v>
                </c:pt>
                <c:pt idx="1604">
                  <c:v>-6.4437999999999995E-2</c:v>
                </c:pt>
                <c:pt idx="1605">
                  <c:v>-6.4313999999999996E-2</c:v>
                </c:pt>
                <c:pt idx="1606">
                  <c:v>-6.4128000000000004E-2</c:v>
                </c:pt>
                <c:pt idx="1607">
                  <c:v>-6.3941999999999999E-2</c:v>
                </c:pt>
                <c:pt idx="1608">
                  <c:v>-6.3941999999999999E-2</c:v>
                </c:pt>
                <c:pt idx="1609">
                  <c:v>-6.3941999999999999E-2</c:v>
                </c:pt>
                <c:pt idx="1610">
                  <c:v>-6.3941999999999999E-2</c:v>
                </c:pt>
                <c:pt idx="1611">
                  <c:v>-6.4065999999999998E-2</c:v>
                </c:pt>
                <c:pt idx="1612">
                  <c:v>-6.4065999999999998E-2</c:v>
                </c:pt>
                <c:pt idx="1613">
                  <c:v>-6.4004000000000005E-2</c:v>
                </c:pt>
                <c:pt idx="1614">
                  <c:v>-6.3941999999999999E-2</c:v>
                </c:pt>
                <c:pt idx="1615">
                  <c:v>-6.4004000000000005E-2</c:v>
                </c:pt>
                <c:pt idx="1616">
                  <c:v>-6.4128000000000004E-2</c:v>
                </c:pt>
                <c:pt idx="1617">
                  <c:v>-6.4437999999999995E-2</c:v>
                </c:pt>
                <c:pt idx="1618">
                  <c:v>-6.4685999999999994E-2</c:v>
                </c:pt>
                <c:pt idx="1619">
                  <c:v>-6.4934000000000006E-2</c:v>
                </c:pt>
                <c:pt idx="1620">
                  <c:v>-6.5306000000000003E-2</c:v>
                </c:pt>
                <c:pt idx="1621">
                  <c:v>-6.5615999999999994E-2</c:v>
                </c:pt>
                <c:pt idx="1622">
                  <c:v>-6.5926999999999999E-2</c:v>
                </c:pt>
                <c:pt idx="1623">
                  <c:v>-6.6174999999999998E-2</c:v>
                </c:pt>
                <c:pt idx="1624">
                  <c:v>-6.6485000000000002E-2</c:v>
                </c:pt>
                <c:pt idx="1625">
                  <c:v>-6.6609000000000002E-2</c:v>
                </c:pt>
                <c:pt idx="1626">
                  <c:v>-6.6670999999999994E-2</c:v>
                </c:pt>
                <c:pt idx="1627">
                  <c:v>-6.6857E-2</c:v>
                </c:pt>
                <c:pt idx="1628">
                  <c:v>-6.6919000000000006E-2</c:v>
                </c:pt>
                <c:pt idx="1629">
                  <c:v>-6.6919000000000006E-2</c:v>
                </c:pt>
                <c:pt idx="1630">
                  <c:v>-6.6919000000000006E-2</c:v>
                </c:pt>
                <c:pt idx="1631">
                  <c:v>-6.7043000000000005E-2</c:v>
                </c:pt>
                <c:pt idx="1632">
                  <c:v>-6.7167000000000004E-2</c:v>
                </c:pt>
                <c:pt idx="1633">
                  <c:v>-6.7167000000000004E-2</c:v>
                </c:pt>
                <c:pt idx="1634">
                  <c:v>-6.7167000000000004E-2</c:v>
                </c:pt>
                <c:pt idx="1635">
                  <c:v>-6.7167000000000004E-2</c:v>
                </c:pt>
                <c:pt idx="1636">
                  <c:v>-6.7352999999999996E-2</c:v>
                </c:pt>
                <c:pt idx="1637">
                  <c:v>-6.7539000000000002E-2</c:v>
                </c:pt>
                <c:pt idx="1638">
                  <c:v>-6.7849000000000007E-2</c:v>
                </c:pt>
                <c:pt idx="1639">
                  <c:v>-6.8034999999999998E-2</c:v>
                </c:pt>
                <c:pt idx="1640">
                  <c:v>-6.8221000000000004E-2</c:v>
                </c:pt>
                <c:pt idx="1641">
                  <c:v>-6.8345000000000003E-2</c:v>
                </c:pt>
                <c:pt idx="1642">
                  <c:v>-6.8469000000000002E-2</c:v>
                </c:pt>
                <c:pt idx="1643">
                  <c:v>-6.8593000000000001E-2</c:v>
                </c:pt>
                <c:pt idx="1644">
                  <c:v>-6.8717E-2</c:v>
                </c:pt>
                <c:pt idx="1645">
                  <c:v>-6.8840999999999999E-2</c:v>
                </c:pt>
                <c:pt idx="1646">
                  <c:v>-6.8903000000000006E-2</c:v>
                </c:pt>
                <c:pt idx="1647">
                  <c:v>-6.9089999999999999E-2</c:v>
                </c:pt>
                <c:pt idx="1648">
                  <c:v>-6.9400000000000003E-2</c:v>
                </c:pt>
                <c:pt idx="1649">
                  <c:v>-6.9648000000000002E-2</c:v>
                </c:pt>
                <c:pt idx="1650">
                  <c:v>-6.9958000000000006E-2</c:v>
                </c:pt>
                <c:pt idx="1651">
                  <c:v>-7.0206000000000005E-2</c:v>
                </c:pt>
                <c:pt idx="1652">
                  <c:v>-7.0206000000000005E-2</c:v>
                </c:pt>
                <c:pt idx="1653">
                  <c:v>-6.9896E-2</c:v>
                </c:pt>
                <c:pt idx="1654">
                  <c:v>-6.9772000000000001E-2</c:v>
                </c:pt>
                <c:pt idx="1655">
                  <c:v>-6.9772000000000001E-2</c:v>
                </c:pt>
                <c:pt idx="1656">
                  <c:v>-6.9709999999999994E-2</c:v>
                </c:pt>
                <c:pt idx="1657">
                  <c:v>-6.9648000000000002E-2</c:v>
                </c:pt>
                <c:pt idx="1658">
                  <c:v>-6.9461999999999996E-2</c:v>
                </c:pt>
                <c:pt idx="1659">
                  <c:v>-6.9213999999999998E-2</c:v>
                </c:pt>
                <c:pt idx="1660">
                  <c:v>-6.8840999999999999E-2</c:v>
                </c:pt>
                <c:pt idx="1661">
                  <c:v>-6.8406999999999996E-2</c:v>
                </c:pt>
                <c:pt idx="1662">
                  <c:v>-6.7910999999999999E-2</c:v>
                </c:pt>
                <c:pt idx="1663">
                  <c:v>-6.7352999999999996E-2</c:v>
                </c:pt>
                <c:pt idx="1664">
                  <c:v>-6.6794999999999993E-2</c:v>
                </c:pt>
                <c:pt idx="1665">
                  <c:v>-6.6298999999999997E-2</c:v>
                </c:pt>
                <c:pt idx="1666">
                  <c:v>-6.5864000000000006E-2</c:v>
                </c:pt>
                <c:pt idx="1667">
                  <c:v>-6.5615999999999994E-2</c:v>
                </c:pt>
                <c:pt idx="1668">
                  <c:v>-6.5306000000000003E-2</c:v>
                </c:pt>
                <c:pt idx="1669">
                  <c:v>-6.4995999999999998E-2</c:v>
                </c:pt>
                <c:pt idx="1670">
                  <c:v>-6.4685999999999994E-2</c:v>
                </c:pt>
                <c:pt idx="1671">
                  <c:v>-6.4437999999999995E-2</c:v>
                </c:pt>
                <c:pt idx="1672">
                  <c:v>-6.4313999999999996E-2</c:v>
                </c:pt>
                <c:pt idx="1673">
                  <c:v>-6.4313999999999996E-2</c:v>
                </c:pt>
                <c:pt idx="1674">
                  <c:v>-6.4437999999999995E-2</c:v>
                </c:pt>
                <c:pt idx="1675">
                  <c:v>-6.4561999999999994E-2</c:v>
                </c:pt>
                <c:pt idx="1676">
                  <c:v>-6.4500000000000002E-2</c:v>
                </c:pt>
                <c:pt idx="1677">
                  <c:v>-6.4376000000000003E-2</c:v>
                </c:pt>
                <c:pt idx="1678">
                  <c:v>-6.4252000000000004E-2</c:v>
                </c:pt>
                <c:pt idx="1679">
                  <c:v>-6.4189999999999997E-2</c:v>
                </c:pt>
                <c:pt idx="1680">
                  <c:v>-6.4189999999999997E-2</c:v>
                </c:pt>
                <c:pt idx="1681">
                  <c:v>-6.4128000000000004E-2</c:v>
                </c:pt>
                <c:pt idx="1682">
                  <c:v>-6.4128000000000004E-2</c:v>
                </c:pt>
                <c:pt idx="1683">
                  <c:v>-6.4128000000000004E-2</c:v>
                </c:pt>
                <c:pt idx="1684">
                  <c:v>-6.4128000000000004E-2</c:v>
                </c:pt>
                <c:pt idx="1685">
                  <c:v>-6.4189999999999997E-2</c:v>
                </c:pt>
                <c:pt idx="1686">
                  <c:v>-6.4437999999999995E-2</c:v>
                </c:pt>
                <c:pt idx="1687">
                  <c:v>-6.4995999999999998E-2</c:v>
                </c:pt>
                <c:pt idx="1688">
                  <c:v>-6.5491999999999995E-2</c:v>
                </c:pt>
                <c:pt idx="1689">
                  <c:v>-6.6050999999999999E-2</c:v>
                </c:pt>
                <c:pt idx="1690">
                  <c:v>-6.6670999999999994E-2</c:v>
                </c:pt>
                <c:pt idx="1691">
                  <c:v>-6.7415000000000003E-2</c:v>
                </c:pt>
                <c:pt idx="1692">
                  <c:v>-6.8158999999999997E-2</c:v>
                </c:pt>
                <c:pt idx="1693">
                  <c:v>-6.8840999999999999E-2</c:v>
                </c:pt>
                <c:pt idx="1694">
                  <c:v>-6.9524000000000002E-2</c:v>
                </c:pt>
                <c:pt idx="1695">
                  <c:v>-7.0330000000000004E-2</c:v>
                </c:pt>
                <c:pt idx="1696">
                  <c:v>-7.1012000000000006E-2</c:v>
                </c:pt>
                <c:pt idx="1697">
                  <c:v>-7.1756E-2</c:v>
                </c:pt>
                <c:pt idx="1698">
                  <c:v>-7.2439000000000003E-2</c:v>
                </c:pt>
                <c:pt idx="1699">
                  <c:v>-7.3182999999999998E-2</c:v>
                </c:pt>
                <c:pt idx="1700">
                  <c:v>-7.3927000000000007E-2</c:v>
                </c:pt>
                <c:pt idx="1701">
                  <c:v>-7.4608999999999995E-2</c:v>
                </c:pt>
                <c:pt idx="1702">
                  <c:v>-7.5602000000000003E-2</c:v>
                </c:pt>
                <c:pt idx="1703">
                  <c:v>-7.6469999999999996E-2</c:v>
                </c:pt>
                <c:pt idx="1704">
                  <c:v>-7.7523999999999996E-2</c:v>
                </c:pt>
                <c:pt idx="1705">
                  <c:v>-7.8702999999999995E-2</c:v>
                </c:pt>
                <c:pt idx="1706">
                  <c:v>-7.9695000000000002E-2</c:v>
                </c:pt>
                <c:pt idx="1707">
                  <c:v>-8.0686999999999995E-2</c:v>
                </c:pt>
                <c:pt idx="1708">
                  <c:v>-8.1431000000000003E-2</c:v>
                </c:pt>
                <c:pt idx="1709">
                  <c:v>-8.2299999999999998E-2</c:v>
                </c:pt>
                <c:pt idx="1710">
                  <c:v>-8.3044000000000007E-2</c:v>
                </c:pt>
                <c:pt idx="1711">
                  <c:v>-8.3725999999999995E-2</c:v>
                </c:pt>
                <c:pt idx="1712">
                  <c:v>-8.4531999999999996E-2</c:v>
                </c:pt>
                <c:pt idx="1713">
                  <c:v>-8.5462999999999997E-2</c:v>
                </c:pt>
                <c:pt idx="1714">
                  <c:v>-8.6331000000000005E-2</c:v>
                </c:pt>
                <c:pt idx="1715">
                  <c:v>-8.6951000000000001E-2</c:v>
                </c:pt>
                <c:pt idx="1716">
                  <c:v>-8.7446999999999997E-2</c:v>
                </c:pt>
                <c:pt idx="1717">
                  <c:v>-8.7818999999999994E-2</c:v>
                </c:pt>
                <c:pt idx="1718">
                  <c:v>-8.8191000000000005E-2</c:v>
                </c:pt>
                <c:pt idx="1719">
                  <c:v>-8.8564000000000004E-2</c:v>
                </c:pt>
                <c:pt idx="1720">
                  <c:v>-8.8688000000000003E-2</c:v>
                </c:pt>
                <c:pt idx="1721">
                  <c:v>-8.8688000000000003E-2</c:v>
                </c:pt>
                <c:pt idx="1722">
                  <c:v>-8.8688000000000003E-2</c:v>
                </c:pt>
                <c:pt idx="1723">
                  <c:v>-8.8625999999999996E-2</c:v>
                </c:pt>
                <c:pt idx="1724">
                  <c:v>-8.8564000000000004E-2</c:v>
                </c:pt>
                <c:pt idx="1725">
                  <c:v>-8.8688000000000003E-2</c:v>
                </c:pt>
                <c:pt idx="1726">
                  <c:v>-8.8688000000000003E-2</c:v>
                </c:pt>
                <c:pt idx="1727">
                  <c:v>-8.8440000000000005E-2</c:v>
                </c:pt>
                <c:pt idx="1728">
                  <c:v>-8.8067000000000006E-2</c:v>
                </c:pt>
                <c:pt idx="1729">
                  <c:v>-8.7694999999999995E-2</c:v>
                </c:pt>
                <c:pt idx="1730">
                  <c:v>-8.7198999999999999E-2</c:v>
                </c:pt>
                <c:pt idx="1731">
                  <c:v>-8.6455000000000004E-2</c:v>
                </c:pt>
                <c:pt idx="1732">
                  <c:v>-8.5834999999999995E-2</c:v>
                </c:pt>
                <c:pt idx="1733">
                  <c:v>-8.5214999999999999E-2</c:v>
                </c:pt>
                <c:pt idx="1734">
                  <c:v>-8.4594000000000003E-2</c:v>
                </c:pt>
                <c:pt idx="1735">
                  <c:v>-8.3973999999999993E-2</c:v>
                </c:pt>
                <c:pt idx="1736">
                  <c:v>-8.3168000000000006E-2</c:v>
                </c:pt>
                <c:pt idx="1737">
                  <c:v>-8.2299999999999998E-2</c:v>
                </c:pt>
                <c:pt idx="1738">
                  <c:v>-8.1368999999999997E-2</c:v>
                </c:pt>
                <c:pt idx="1739">
                  <c:v>-8.0562999999999996E-2</c:v>
                </c:pt>
                <c:pt idx="1740">
                  <c:v>-7.9756999999999995E-2</c:v>
                </c:pt>
                <c:pt idx="1741">
                  <c:v>-7.9136999999999999E-2</c:v>
                </c:pt>
                <c:pt idx="1742">
                  <c:v>-7.8577999999999995E-2</c:v>
                </c:pt>
                <c:pt idx="1743">
                  <c:v>-7.8144000000000005E-2</c:v>
                </c:pt>
                <c:pt idx="1744">
                  <c:v>-7.7771999999999994E-2</c:v>
                </c:pt>
                <c:pt idx="1745">
                  <c:v>-7.7462000000000003E-2</c:v>
                </c:pt>
                <c:pt idx="1746">
                  <c:v>-7.7090000000000006E-2</c:v>
                </c:pt>
                <c:pt idx="1747">
                  <c:v>-7.6593999999999995E-2</c:v>
                </c:pt>
                <c:pt idx="1748">
                  <c:v>-7.6097999999999999E-2</c:v>
                </c:pt>
                <c:pt idx="1749">
                  <c:v>-7.5726000000000002E-2</c:v>
                </c:pt>
                <c:pt idx="1750">
                  <c:v>-7.5414999999999996E-2</c:v>
                </c:pt>
                <c:pt idx="1751">
                  <c:v>-7.5105000000000005E-2</c:v>
                </c:pt>
                <c:pt idx="1752">
                  <c:v>-7.4981000000000006E-2</c:v>
                </c:pt>
                <c:pt idx="1753">
                  <c:v>-7.4981000000000006E-2</c:v>
                </c:pt>
                <c:pt idx="1754">
                  <c:v>-7.4981000000000006E-2</c:v>
                </c:pt>
                <c:pt idx="1755">
                  <c:v>-7.4918999999999999E-2</c:v>
                </c:pt>
                <c:pt idx="1756">
                  <c:v>-7.4918999999999999E-2</c:v>
                </c:pt>
                <c:pt idx="1757">
                  <c:v>-7.4981000000000006E-2</c:v>
                </c:pt>
                <c:pt idx="1758">
                  <c:v>-7.5042999999999999E-2</c:v>
                </c:pt>
                <c:pt idx="1759">
                  <c:v>-7.4981000000000006E-2</c:v>
                </c:pt>
                <c:pt idx="1760">
                  <c:v>-7.4981000000000006E-2</c:v>
                </c:pt>
                <c:pt idx="1761">
                  <c:v>-7.5042999999999999E-2</c:v>
                </c:pt>
                <c:pt idx="1762">
                  <c:v>-7.5105000000000005E-2</c:v>
                </c:pt>
                <c:pt idx="1763">
                  <c:v>-7.5166999999999998E-2</c:v>
                </c:pt>
                <c:pt idx="1764">
                  <c:v>-7.5229000000000004E-2</c:v>
                </c:pt>
                <c:pt idx="1765">
                  <c:v>-7.5353000000000003E-2</c:v>
                </c:pt>
                <c:pt idx="1766">
                  <c:v>-7.5414999999999996E-2</c:v>
                </c:pt>
                <c:pt idx="1767">
                  <c:v>-7.5539999999999996E-2</c:v>
                </c:pt>
                <c:pt idx="1768">
                  <c:v>-7.5726000000000002E-2</c:v>
                </c:pt>
                <c:pt idx="1769">
                  <c:v>-7.5911999999999993E-2</c:v>
                </c:pt>
                <c:pt idx="1770">
                  <c:v>-7.6036000000000006E-2</c:v>
                </c:pt>
                <c:pt idx="1771">
                  <c:v>-7.6097999999999999E-2</c:v>
                </c:pt>
                <c:pt idx="1772">
                  <c:v>-7.6097999999999999E-2</c:v>
                </c:pt>
                <c:pt idx="1773">
                  <c:v>-7.6284000000000005E-2</c:v>
                </c:pt>
                <c:pt idx="1774">
                  <c:v>-7.6345999999999997E-2</c:v>
                </c:pt>
                <c:pt idx="1775">
                  <c:v>-7.6469999999999996E-2</c:v>
                </c:pt>
                <c:pt idx="1776">
                  <c:v>-7.6656000000000002E-2</c:v>
                </c:pt>
                <c:pt idx="1777">
                  <c:v>-7.6904E-2</c:v>
                </c:pt>
                <c:pt idx="1778">
                  <c:v>-7.7027999999999999E-2</c:v>
                </c:pt>
                <c:pt idx="1779">
                  <c:v>-7.7027999999999999E-2</c:v>
                </c:pt>
                <c:pt idx="1780">
                  <c:v>-7.7090000000000006E-2</c:v>
                </c:pt>
                <c:pt idx="1781">
                  <c:v>-7.7090000000000006E-2</c:v>
                </c:pt>
                <c:pt idx="1782">
                  <c:v>-7.6904E-2</c:v>
                </c:pt>
                <c:pt idx="1783">
                  <c:v>-7.6593999999999995E-2</c:v>
                </c:pt>
                <c:pt idx="1784">
                  <c:v>-7.6221999999999998E-2</c:v>
                </c:pt>
                <c:pt idx="1785">
                  <c:v>-7.5726000000000002E-2</c:v>
                </c:pt>
                <c:pt idx="1786">
                  <c:v>-7.5166999999999998E-2</c:v>
                </c:pt>
                <c:pt idx="1787">
                  <c:v>-7.4547000000000002E-2</c:v>
                </c:pt>
                <c:pt idx="1788">
                  <c:v>-7.3988999999999999E-2</c:v>
                </c:pt>
                <c:pt idx="1789">
                  <c:v>-7.3369000000000004E-2</c:v>
                </c:pt>
                <c:pt idx="1790">
                  <c:v>-7.2997000000000006E-2</c:v>
                </c:pt>
                <c:pt idx="1791">
                  <c:v>-7.2624999999999995E-2</c:v>
                </c:pt>
                <c:pt idx="1792">
                  <c:v>-7.2500999999999996E-2</c:v>
                </c:pt>
                <c:pt idx="1793">
                  <c:v>-7.2376999999999997E-2</c:v>
                </c:pt>
                <c:pt idx="1794">
                  <c:v>-7.2190000000000004E-2</c:v>
                </c:pt>
                <c:pt idx="1795">
                  <c:v>-7.1879999999999999E-2</c:v>
                </c:pt>
                <c:pt idx="1796">
                  <c:v>-7.1569999999999995E-2</c:v>
                </c:pt>
                <c:pt idx="1797">
                  <c:v>-7.1136000000000005E-2</c:v>
                </c:pt>
              </c:numCache>
            </c:numRef>
          </c:val>
          <c:smooth val="0"/>
          <c:extLst>
            <c:ext xmlns:c16="http://schemas.microsoft.com/office/drawing/2014/chart" uri="{C3380CC4-5D6E-409C-BE32-E72D297353CC}">
              <c16:uniqueId val="{00000007-8B99-42B4-A286-A75B3E2AB3DC}"/>
            </c:ext>
          </c:extLst>
        </c:ser>
        <c:ser>
          <c:idx val="8"/>
          <c:order val="8"/>
          <c:spPr>
            <a:ln w="28575" cap="rnd">
              <a:solidFill>
                <a:schemeClr val="accent3">
                  <a:lumMod val="60000"/>
                </a:schemeClr>
              </a:solidFill>
              <a:round/>
            </a:ln>
            <a:effectLst/>
          </c:spPr>
          <c:marker>
            <c:symbol val="none"/>
          </c:marker>
          <c:val>
            <c:numRef>
              <c:f>Motion3!$I$2:$I$1799</c:f>
              <c:numCache>
                <c:formatCode>General</c:formatCode>
                <c:ptCount val="17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1.0488519999999999</c:v>
                </c:pt>
                <c:pt idx="100">
                  <c:v>1.047288</c:v>
                </c:pt>
                <c:pt idx="101">
                  <c:v>1.0456620000000001</c:v>
                </c:pt>
                <c:pt idx="102">
                  <c:v>1.044036</c:v>
                </c:pt>
                <c:pt idx="103">
                  <c:v>1.0423469999999999</c:v>
                </c:pt>
                <c:pt idx="104">
                  <c:v>1.040721</c:v>
                </c:pt>
                <c:pt idx="105">
                  <c:v>1.039282</c:v>
                </c:pt>
                <c:pt idx="106">
                  <c:v>1.0377810000000001</c:v>
                </c:pt>
                <c:pt idx="107">
                  <c:v>1.036279</c:v>
                </c:pt>
                <c:pt idx="108">
                  <c:v>1.0349660000000001</c:v>
                </c:pt>
                <c:pt idx="109">
                  <c:v>1.033652</c:v>
                </c:pt>
                <c:pt idx="110">
                  <c:v>1.032214</c:v>
                </c:pt>
                <c:pt idx="111">
                  <c:v>1.0308999999999999</c:v>
                </c:pt>
                <c:pt idx="112">
                  <c:v>1.0295240000000001</c:v>
                </c:pt>
                <c:pt idx="113">
                  <c:v>1.0281480000000001</c:v>
                </c:pt>
                <c:pt idx="114">
                  <c:v>1.026834</c:v>
                </c:pt>
                <c:pt idx="115">
                  <c:v>1.0255829999999999</c:v>
                </c:pt>
                <c:pt idx="116">
                  <c:v>1.024332</c:v>
                </c:pt>
                <c:pt idx="117">
                  <c:v>1.0230189999999999</c:v>
                </c:pt>
                <c:pt idx="118">
                  <c:v>1.0217050000000001</c:v>
                </c:pt>
                <c:pt idx="119">
                  <c:v>1.020392</c:v>
                </c:pt>
                <c:pt idx="120">
                  <c:v>1.0190779999999999</c:v>
                </c:pt>
                <c:pt idx="121">
                  <c:v>1.01789</c:v>
                </c:pt>
                <c:pt idx="122">
                  <c:v>1.0165759999999999</c:v>
                </c:pt>
                <c:pt idx="123">
                  <c:v>1.0152000000000001</c:v>
                </c:pt>
                <c:pt idx="124">
                  <c:v>1.0138240000000001</c:v>
                </c:pt>
                <c:pt idx="125">
                  <c:v>1.012448</c:v>
                </c:pt>
                <c:pt idx="126">
                  <c:v>1.011009</c:v>
                </c:pt>
                <c:pt idx="127">
                  <c:v>1.0095700000000001</c:v>
                </c:pt>
                <c:pt idx="128">
                  <c:v>1.008319</c:v>
                </c:pt>
                <c:pt idx="129">
                  <c:v>1.0070060000000001</c:v>
                </c:pt>
                <c:pt idx="130">
                  <c:v>1.00563</c:v>
                </c:pt>
                <c:pt idx="131">
                  <c:v>1.0042530000000001</c:v>
                </c:pt>
                <c:pt idx="132">
                  <c:v>1.0029399999999999</c:v>
                </c:pt>
                <c:pt idx="133">
                  <c:v>1.0016890000000001</c:v>
                </c:pt>
                <c:pt idx="134">
                  <c:v>1.0004379999999999</c:v>
                </c:pt>
                <c:pt idx="135">
                  <c:v>0.99906200000000001</c:v>
                </c:pt>
                <c:pt idx="136">
                  <c:v>0.99787300000000001</c:v>
                </c:pt>
                <c:pt idx="137">
                  <c:v>0.99668500000000004</c:v>
                </c:pt>
                <c:pt idx="138">
                  <c:v>0.99555899999999997</c:v>
                </c:pt>
                <c:pt idx="139">
                  <c:v>0.99449600000000005</c:v>
                </c:pt>
                <c:pt idx="140">
                  <c:v>0.99349500000000002</c:v>
                </c:pt>
                <c:pt idx="141">
                  <c:v>0.99243099999999995</c:v>
                </c:pt>
                <c:pt idx="142">
                  <c:v>0.99105500000000002</c:v>
                </c:pt>
                <c:pt idx="143">
                  <c:v>0.99005399999999999</c:v>
                </c:pt>
                <c:pt idx="144">
                  <c:v>0.98892899999999995</c:v>
                </c:pt>
                <c:pt idx="145">
                  <c:v>0.98792800000000003</c:v>
                </c:pt>
                <c:pt idx="146">
                  <c:v>0.98686399999999996</c:v>
                </c:pt>
                <c:pt idx="147">
                  <c:v>0.985738</c:v>
                </c:pt>
                <c:pt idx="148">
                  <c:v>0.98461200000000004</c:v>
                </c:pt>
                <c:pt idx="149">
                  <c:v>0.98329900000000003</c:v>
                </c:pt>
                <c:pt idx="150">
                  <c:v>0.98217299999999996</c:v>
                </c:pt>
                <c:pt idx="151">
                  <c:v>0.980985</c:v>
                </c:pt>
                <c:pt idx="152">
                  <c:v>0.979796</c:v>
                </c:pt>
                <c:pt idx="153">
                  <c:v>0.97867000000000004</c:v>
                </c:pt>
                <c:pt idx="154">
                  <c:v>0.97754399999999997</c:v>
                </c:pt>
                <c:pt idx="155">
                  <c:v>0.97648100000000004</c:v>
                </c:pt>
                <c:pt idx="156">
                  <c:v>0.97554300000000005</c:v>
                </c:pt>
                <c:pt idx="157">
                  <c:v>0.97447899999999998</c:v>
                </c:pt>
                <c:pt idx="158">
                  <c:v>0.97341599999999995</c:v>
                </c:pt>
                <c:pt idx="159">
                  <c:v>0.97228999999999999</c:v>
                </c:pt>
                <c:pt idx="160">
                  <c:v>0.97122699999999995</c:v>
                </c:pt>
                <c:pt idx="161">
                  <c:v>0.97010099999999999</c:v>
                </c:pt>
                <c:pt idx="162">
                  <c:v>0.96903700000000004</c:v>
                </c:pt>
                <c:pt idx="163">
                  <c:v>0.96822399999999997</c:v>
                </c:pt>
                <c:pt idx="164">
                  <c:v>0.96716100000000005</c:v>
                </c:pt>
                <c:pt idx="165">
                  <c:v>0.96609699999999998</c:v>
                </c:pt>
                <c:pt idx="166">
                  <c:v>0.96509699999999998</c:v>
                </c:pt>
                <c:pt idx="167">
                  <c:v>0.96409599999999995</c:v>
                </c:pt>
                <c:pt idx="168">
                  <c:v>0.96315799999999996</c:v>
                </c:pt>
                <c:pt idx="169">
                  <c:v>0.96221900000000005</c:v>
                </c:pt>
                <c:pt idx="170">
                  <c:v>0.96146900000000002</c:v>
                </c:pt>
                <c:pt idx="171">
                  <c:v>0.96065599999999995</c:v>
                </c:pt>
                <c:pt idx="172">
                  <c:v>0.95984199999999997</c:v>
                </c:pt>
                <c:pt idx="173">
                  <c:v>0.95902900000000002</c:v>
                </c:pt>
                <c:pt idx="174">
                  <c:v>0.95821599999999996</c:v>
                </c:pt>
                <c:pt idx="175">
                  <c:v>0.957403</c:v>
                </c:pt>
                <c:pt idx="176">
                  <c:v>0.95659000000000005</c:v>
                </c:pt>
                <c:pt idx="177">
                  <c:v>0.95571399999999995</c:v>
                </c:pt>
                <c:pt idx="178">
                  <c:v>0.95496300000000001</c:v>
                </c:pt>
                <c:pt idx="179">
                  <c:v>0.95408800000000005</c:v>
                </c:pt>
                <c:pt idx="180">
                  <c:v>0.95321199999999995</c:v>
                </c:pt>
                <c:pt idx="181">
                  <c:v>0.95227399999999995</c:v>
                </c:pt>
                <c:pt idx="182">
                  <c:v>0.95139799999999997</c:v>
                </c:pt>
                <c:pt idx="183">
                  <c:v>0.95052199999999998</c:v>
                </c:pt>
                <c:pt idx="184">
                  <c:v>0.94970900000000003</c:v>
                </c:pt>
                <c:pt idx="185">
                  <c:v>0.94889599999999996</c:v>
                </c:pt>
                <c:pt idx="186">
                  <c:v>0.94808300000000001</c:v>
                </c:pt>
                <c:pt idx="187">
                  <c:v>0.94720700000000002</c:v>
                </c:pt>
                <c:pt idx="188">
                  <c:v>0.94639399999999996</c:v>
                </c:pt>
                <c:pt idx="189">
                  <c:v>0.94564300000000001</c:v>
                </c:pt>
                <c:pt idx="190">
                  <c:v>0.94501800000000002</c:v>
                </c:pt>
                <c:pt idx="191">
                  <c:v>0.94445500000000004</c:v>
                </c:pt>
                <c:pt idx="192">
                  <c:v>0.94395399999999996</c:v>
                </c:pt>
                <c:pt idx="193">
                  <c:v>0.94357899999999995</c:v>
                </c:pt>
                <c:pt idx="194">
                  <c:v>0.94314100000000001</c:v>
                </c:pt>
                <c:pt idx="195">
                  <c:v>0.94276599999999999</c:v>
                </c:pt>
                <c:pt idx="196">
                  <c:v>0.94251600000000002</c:v>
                </c:pt>
                <c:pt idx="197">
                  <c:v>0.94232800000000005</c:v>
                </c:pt>
                <c:pt idx="198">
                  <c:v>0.94220300000000001</c:v>
                </c:pt>
                <c:pt idx="199">
                  <c:v>0.94226600000000005</c:v>
                </c:pt>
                <c:pt idx="200">
                  <c:v>0.94220300000000001</c:v>
                </c:pt>
                <c:pt idx="201">
                  <c:v>0.94207799999999997</c:v>
                </c:pt>
                <c:pt idx="202">
                  <c:v>0.94195300000000004</c:v>
                </c:pt>
                <c:pt idx="203">
                  <c:v>0.941828</c:v>
                </c:pt>
                <c:pt idx="204">
                  <c:v>0.94157800000000003</c:v>
                </c:pt>
                <c:pt idx="205">
                  <c:v>0.94126500000000002</c:v>
                </c:pt>
                <c:pt idx="206">
                  <c:v>0.94082699999999997</c:v>
                </c:pt>
                <c:pt idx="207">
                  <c:v>0.94051399999999996</c:v>
                </c:pt>
                <c:pt idx="208">
                  <c:v>0.94007600000000002</c:v>
                </c:pt>
                <c:pt idx="209">
                  <c:v>0.93951300000000004</c:v>
                </c:pt>
                <c:pt idx="210">
                  <c:v>0.93894999999999995</c:v>
                </c:pt>
                <c:pt idx="211">
                  <c:v>0.93826200000000004</c:v>
                </c:pt>
                <c:pt idx="212">
                  <c:v>0.93763700000000005</c:v>
                </c:pt>
                <c:pt idx="213">
                  <c:v>0.93669899999999995</c:v>
                </c:pt>
                <c:pt idx="214">
                  <c:v>0.935948</c:v>
                </c:pt>
                <c:pt idx="215">
                  <c:v>0.93513500000000005</c:v>
                </c:pt>
                <c:pt idx="216">
                  <c:v>0.93432199999999999</c:v>
                </c:pt>
                <c:pt idx="217">
                  <c:v>0.93357100000000004</c:v>
                </c:pt>
                <c:pt idx="218">
                  <c:v>0.93275799999999998</c:v>
                </c:pt>
                <c:pt idx="219">
                  <c:v>0.93194500000000002</c:v>
                </c:pt>
                <c:pt idx="220">
                  <c:v>0.93081899999999995</c:v>
                </c:pt>
                <c:pt idx="221">
                  <c:v>0.92988099999999996</c:v>
                </c:pt>
                <c:pt idx="222">
                  <c:v>0.92919200000000002</c:v>
                </c:pt>
                <c:pt idx="223">
                  <c:v>0.92844199999999999</c:v>
                </c:pt>
                <c:pt idx="224">
                  <c:v>0.92775399999999997</c:v>
                </c:pt>
                <c:pt idx="225">
                  <c:v>0.92712799999999995</c:v>
                </c:pt>
                <c:pt idx="226">
                  <c:v>0.92644000000000004</c:v>
                </c:pt>
                <c:pt idx="227">
                  <c:v>0.92569000000000001</c:v>
                </c:pt>
                <c:pt idx="228">
                  <c:v>0.925064</c:v>
                </c:pt>
                <c:pt idx="229">
                  <c:v>0.92443900000000001</c:v>
                </c:pt>
                <c:pt idx="230">
                  <c:v>0.92387600000000003</c:v>
                </c:pt>
                <c:pt idx="231">
                  <c:v>0.92331300000000005</c:v>
                </c:pt>
                <c:pt idx="232">
                  <c:v>0.92274999999999996</c:v>
                </c:pt>
                <c:pt idx="233">
                  <c:v>0.92212400000000005</c:v>
                </c:pt>
                <c:pt idx="234">
                  <c:v>0.92156099999999996</c:v>
                </c:pt>
                <c:pt idx="235">
                  <c:v>0.92118599999999995</c:v>
                </c:pt>
                <c:pt idx="236">
                  <c:v>0.92056000000000004</c:v>
                </c:pt>
                <c:pt idx="237">
                  <c:v>0.91993499999999995</c:v>
                </c:pt>
                <c:pt idx="238">
                  <c:v>0.91930900000000004</c:v>
                </c:pt>
                <c:pt idx="239">
                  <c:v>0.91862100000000002</c:v>
                </c:pt>
                <c:pt idx="240">
                  <c:v>0.917933</c:v>
                </c:pt>
                <c:pt idx="241">
                  <c:v>0.91724499999999998</c:v>
                </c:pt>
                <c:pt idx="242">
                  <c:v>0.91680700000000004</c:v>
                </c:pt>
                <c:pt idx="243">
                  <c:v>0.91605700000000001</c:v>
                </c:pt>
                <c:pt idx="244">
                  <c:v>0.91543099999999999</c:v>
                </c:pt>
                <c:pt idx="245">
                  <c:v>0.91474299999999997</c:v>
                </c:pt>
                <c:pt idx="246">
                  <c:v>0.91405499999999995</c:v>
                </c:pt>
                <c:pt idx="247">
                  <c:v>0.91336700000000004</c:v>
                </c:pt>
                <c:pt idx="248">
                  <c:v>0.91274200000000005</c:v>
                </c:pt>
                <c:pt idx="249">
                  <c:v>0.91224099999999997</c:v>
                </c:pt>
                <c:pt idx="250">
                  <c:v>0.91161599999999998</c:v>
                </c:pt>
                <c:pt idx="251">
                  <c:v>0.911053</c:v>
                </c:pt>
                <c:pt idx="252">
                  <c:v>0.91049000000000002</c:v>
                </c:pt>
                <c:pt idx="253">
                  <c:v>0.90992700000000004</c:v>
                </c:pt>
                <c:pt idx="254">
                  <c:v>0.90942599999999996</c:v>
                </c:pt>
                <c:pt idx="255">
                  <c:v>0.90892600000000001</c:v>
                </c:pt>
                <c:pt idx="256">
                  <c:v>0.90842599999999996</c:v>
                </c:pt>
                <c:pt idx="257">
                  <c:v>0.90798800000000002</c:v>
                </c:pt>
                <c:pt idx="258">
                  <c:v>0.90754999999999997</c:v>
                </c:pt>
                <c:pt idx="259">
                  <c:v>0.90717499999999995</c:v>
                </c:pt>
                <c:pt idx="260">
                  <c:v>0.90673700000000002</c:v>
                </c:pt>
                <c:pt idx="261">
                  <c:v>0.90629899999999997</c:v>
                </c:pt>
                <c:pt idx="262">
                  <c:v>0.90586100000000003</c:v>
                </c:pt>
                <c:pt idx="263">
                  <c:v>0.90529800000000005</c:v>
                </c:pt>
                <c:pt idx="264">
                  <c:v>0.90473499999999996</c:v>
                </c:pt>
                <c:pt idx="265">
                  <c:v>0.90410999999999997</c:v>
                </c:pt>
                <c:pt idx="266">
                  <c:v>0.90348399999999995</c:v>
                </c:pt>
                <c:pt idx="267">
                  <c:v>0.90285899999999997</c:v>
                </c:pt>
                <c:pt idx="268">
                  <c:v>0.90217000000000003</c:v>
                </c:pt>
                <c:pt idx="269">
                  <c:v>0.90148200000000001</c:v>
                </c:pt>
                <c:pt idx="270">
                  <c:v>0.90079399999999998</c:v>
                </c:pt>
                <c:pt idx="271">
                  <c:v>0.89998100000000003</c:v>
                </c:pt>
                <c:pt idx="272">
                  <c:v>0.89916799999999997</c:v>
                </c:pt>
                <c:pt idx="273">
                  <c:v>0.89829199999999998</c:v>
                </c:pt>
                <c:pt idx="274">
                  <c:v>0.89741700000000002</c:v>
                </c:pt>
                <c:pt idx="275">
                  <c:v>0.89660300000000004</c:v>
                </c:pt>
                <c:pt idx="276">
                  <c:v>0.89572799999999997</c:v>
                </c:pt>
                <c:pt idx="277">
                  <c:v>0.89497700000000002</c:v>
                </c:pt>
                <c:pt idx="278">
                  <c:v>0.89410100000000003</c:v>
                </c:pt>
                <c:pt idx="279">
                  <c:v>0.89322599999999996</c:v>
                </c:pt>
                <c:pt idx="280">
                  <c:v>0.89241300000000001</c:v>
                </c:pt>
                <c:pt idx="281">
                  <c:v>0.89166199999999995</c:v>
                </c:pt>
                <c:pt idx="282">
                  <c:v>0.89091100000000001</c:v>
                </c:pt>
                <c:pt idx="283">
                  <c:v>0.89009799999999994</c:v>
                </c:pt>
                <c:pt idx="284">
                  <c:v>0.88922199999999996</c:v>
                </c:pt>
                <c:pt idx="285">
                  <c:v>0.88853400000000005</c:v>
                </c:pt>
                <c:pt idx="286">
                  <c:v>0.88790899999999995</c:v>
                </c:pt>
                <c:pt idx="287">
                  <c:v>0.88728300000000004</c:v>
                </c:pt>
                <c:pt idx="288">
                  <c:v>0.88665799999999995</c:v>
                </c:pt>
                <c:pt idx="289">
                  <c:v>0.88609499999999997</c:v>
                </c:pt>
                <c:pt idx="290">
                  <c:v>0.88553199999999999</c:v>
                </c:pt>
                <c:pt idx="291">
                  <c:v>0.88478100000000004</c:v>
                </c:pt>
                <c:pt idx="292">
                  <c:v>0.88428099999999998</c:v>
                </c:pt>
                <c:pt idx="293">
                  <c:v>0.88378100000000004</c:v>
                </c:pt>
                <c:pt idx="294">
                  <c:v>0.88334299999999999</c:v>
                </c:pt>
                <c:pt idx="295">
                  <c:v>0.88290500000000005</c:v>
                </c:pt>
                <c:pt idx="296">
                  <c:v>0.882467</c:v>
                </c:pt>
                <c:pt idx="297">
                  <c:v>0.88196699999999995</c:v>
                </c:pt>
                <c:pt idx="298">
                  <c:v>0.881216</c:v>
                </c:pt>
                <c:pt idx="299">
                  <c:v>0.88052799999999998</c:v>
                </c:pt>
                <c:pt idx="300">
                  <c:v>0.880027</c:v>
                </c:pt>
                <c:pt idx="301">
                  <c:v>0.87965199999999999</c:v>
                </c:pt>
                <c:pt idx="302">
                  <c:v>0.87927699999999998</c:v>
                </c:pt>
                <c:pt idx="303">
                  <c:v>0.87890199999999996</c:v>
                </c:pt>
                <c:pt idx="304">
                  <c:v>0.87846400000000002</c:v>
                </c:pt>
                <c:pt idx="305">
                  <c:v>0.87796300000000005</c:v>
                </c:pt>
                <c:pt idx="306">
                  <c:v>0.87758800000000003</c:v>
                </c:pt>
                <c:pt idx="307">
                  <c:v>0.87714999999999999</c:v>
                </c:pt>
                <c:pt idx="308">
                  <c:v>0.87665000000000004</c:v>
                </c:pt>
                <c:pt idx="309">
                  <c:v>0.87614899999999996</c:v>
                </c:pt>
                <c:pt idx="310">
                  <c:v>0.87564900000000001</c:v>
                </c:pt>
                <c:pt idx="311">
                  <c:v>0.87508600000000003</c:v>
                </c:pt>
                <c:pt idx="312">
                  <c:v>0.87452300000000005</c:v>
                </c:pt>
                <c:pt idx="313">
                  <c:v>0.874085</c:v>
                </c:pt>
                <c:pt idx="314">
                  <c:v>0.87333499999999997</c:v>
                </c:pt>
                <c:pt idx="315">
                  <c:v>0.87258400000000003</c:v>
                </c:pt>
                <c:pt idx="316">
                  <c:v>0.87183299999999997</c:v>
                </c:pt>
                <c:pt idx="317">
                  <c:v>0.87095800000000001</c:v>
                </c:pt>
                <c:pt idx="318">
                  <c:v>0.87001899999999999</c:v>
                </c:pt>
                <c:pt idx="319">
                  <c:v>0.86908099999999999</c:v>
                </c:pt>
                <c:pt idx="320">
                  <c:v>0.86833000000000005</c:v>
                </c:pt>
                <c:pt idx="321">
                  <c:v>0.86726700000000001</c:v>
                </c:pt>
                <c:pt idx="322">
                  <c:v>0.86607900000000004</c:v>
                </c:pt>
                <c:pt idx="323">
                  <c:v>0.86495299999999997</c:v>
                </c:pt>
                <c:pt idx="324">
                  <c:v>0.86363900000000005</c:v>
                </c:pt>
                <c:pt idx="325">
                  <c:v>0.862201</c:v>
                </c:pt>
                <c:pt idx="326">
                  <c:v>0.86082400000000003</c:v>
                </c:pt>
                <c:pt idx="327">
                  <c:v>0.85957300000000003</c:v>
                </c:pt>
                <c:pt idx="328">
                  <c:v>0.85819699999999999</c:v>
                </c:pt>
                <c:pt idx="329">
                  <c:v>0.85675900000000005</c:v>
                </c:pt>
                <c:pt idx="330">
                  <c:v>0.85531999999999997</c:v>
                </c:pt>
                <c:pt idx="331">
                  <c:v>0.853881</c:v>
                </c:pt>
                <c:pt idx="332">
                  <c:v>0.85238000000000003</c:v>
                </c:pt>
                <c:pt idx="333">
                  <c:v>0.85100399999999998</c:v>
                </c:pt>
                <c:pt idx="334">
                  <c:v>0.84950300000000001</c:v>
                </c:pt>
                <c:pt idx="335">
                  <c:v>0.84806400000000004</c:v>
                </c:pt>
                <c:pt idx="336">
                  <c:v>0.846688</c:v>
                </c:pt>
                <c:pt idx="337">
                  <c:v>0.84531199999999995</c:v>
                </c:pt>
                <c:pt idx="338">
                  <c:v>0.84387299999999998</c:v>
                </c:pt>
                <c:pt idx="339">
                  <c:v>0.84249700000000005</c:v>
                </c:pt>
                <c:pt idx="340">
                  <c:v>0.84112100000000001</c:v>
                </c:pt>
                <c:pt idx="341">
                  <c:v>0.83974499999999996</c:v>
                </c:pt>
                <c:pt idx="342">
                  <c:v>0.83843100000000004</c:v>
                </c:pt>
                <c:pt idx="343">
                  <c:v>0.83711800000000003</c:v>
                </c:pt>
                <c:pt idx="344">
                  <c:v>0.83574199999999998</c:v>
                </c:pt>
                <c:pt idx="345">
                  <c:v>0.83442799999999995</c:v>
                </c:pt>
                <c:pt idx="346">
                  <c:v>0.83305200000000001</c:v>
                </c:pt>
                <c:pt idx="347">
                  <c:v>0.83167599999999997</c:v>
                </c:pt>
                <c:pt idx="348">
                  <c:v>0.83030000000000004</c:v>
                </c:pt>
                <c:pt idx="349">
                  <c:v>0.82886099999999996</c:v>
                </c:pt>
                <c:pt idx="350">
                  <c:v>0.82748500000000003</c:v>
                </c:pt>
                <c:pt idx="351">
                  <c:v>0.82617099999999999</c:v>
                </c:pt>
                <c:pt idx="352">
                  <c:v>0.82485799999999998</c:v>
                </c:pt>
                <c:pt idx="353">
                  <c:v>0.82348200000000005</c:v>
                </c:pt>
                <c:pt idx="354">
                  <c:v>0.82204299999999997</c:v>
                </c:pt>
                <c:pt idx="355">
                  <c:v>0.82066700000000004</c:v>
                </c:pt>
                <c:pt idx="356">
                  <c:v>0.81929099999999999</c:v>
                </c:pt>
                <c:pt idx="357">
                  <c:v>0.81791499999999995</c:v>
                </c:pt>
                <c:pt idx="358">
                  <c:v>0.81666399999999995</c:v>
                </c:pt>
                <c:pt idx="359">
                  <c:v>0.81541200000000003</c:v>
                </c:pt>
                <c:pt idx="360">
                  <c:v>0.81416100000000002</c:v>
                </c:pt>
                <c:pt idx="361">
                  <c:v>0.81291000000000002</c:v>
                </c:pt>
                <c:pt idx="362">
                  <c:v>0.81153399999999998</c:v>
                </c:pt>
                <c:pt idx="363">
                  <c:v>0.81034600000000001</c:v>
                </c:pt>
                <c:pt idx="364">
                  <c:v>0.80922000000000005</c:v>
                </c:pt>
                <c:pt idx="365">
                  <c:v>0.80815700000000001</c:v>
                </c:pt>
                <c:pt idx="366">
                  <c:v>0.80709299999999995</c:v>
                </c:pt>
                <c:pt idx="367">
                  <c:v>0.80603000000000002</c:v>
                </c:pt>
                <c:pt idx="368">
                  <c:v>0.80509200000000003</c:v>
                </c:pt>
                <c:pt idx="369">
                  <c:v>0.80396599999999996</c:v>
                </c:pt>
                <c:pt idx="370">
                  <c:v>0.80296500000000004</c:v>
                </c:pt>
                <c:pt idx="371">
                  <c:v>0.80208900000000005</c:v>
                </c:pt>
                <c:pt idx="372">
                  <c:v>0.80115099999999995</c:v>
                </c:pt>
                <c:pt idx="373">
                  <c:v>0.80027499999999996</c:v>
                </c:pt>
                <c:pt idx="374">
                  <c:v>0.79939899999999997</c:v>
                </c:pt>
                <c:pt idx="375">
                  <c:v>0.79839899999999997</c:v>
                </c:pt>
                <c:pt idx="376">
                  <c:v>0.79733500000000002</c:v>
                </c:pt>
                <c:pt idx="377">
                  <c:v>0.79627199999999998</c:v>
                </c:pt>
                <c:pt idx="378">
                  <c:v>0.79527099999999995</c:v>
                </c:pt>
                <c:pt idx="379">
                  <c:v>0.79427000000000003</c:v>
                </c:pt>
                <c:pt idx="380">
                  <c:v>0.79314399999999996</c:v>
                </c:pt>
                <c:pt idx="381">
                  <c:v>0.79195599999999999</c:v>
                </c:pt>
                <c:pt idx="382">
                  <c:v>0.790767</c:v>
                </c:pt>
                <c:pt idx="383">
                  <c:v>0.78964199999999996</c:v>
                </c:pt>
                <c:pt idx="384">
                  <c:v>0.78845299999999996</c:v>
                </c:pt>
                <c:pt idx="385">
                  <c:v>0.78713999999999995</c:v>
                </c:pt>
                <c:pt idx="386">
                  <c:v>0.78576299999999999</c:v>
                </c:pt>
                <c:pt idx="387">
                  <c:v>0.78444999999999998</c:v>
                </c:pt>
                <c:pt idx="388">
                  <c:v>0.78307400000000005</c:v>
                </c:pt>
                <c:pt idx="389">
                  <c:v>0.78163499999999997</c:v>
                </c:pt>
                <c:pt idx="390">
                  <c:v>0.780196</c:v>
                </c:pt>
                <c:pt idx="391">
                  <c:v>0.77888299999999999</c:v>
                </c:pt>
                <c:pt idx="392">
                  <c:v>0.77725599999999995</c:v>
                </c:pt>
                <c:pt idx="393">
                  <c:v>0.77563000000000004</c:v>
                </c:pt>
                <c:pt idx="394">
                  <c:v>0.77406600000000003</c:v>
                </c:pt>
                <c:pt idx="395">
                  <c:v>0.77250300000000005</c:v>
                </c:pt>
                <c:pt idx="396">
                  <c:v>0.77087600000000001</c:v>
                </c:pt>
                <c:pt idx="397">
                  <c:v>0.76937500000000003</c:v>
                </c:pt>
                <c:pt idx="398">
                  <c:v>0.76799899999999999</c:v>
                </c:pt>
                <c:pt idx="399">
                  <c:v>0.76643499999999998</c:v>
                </c:pt>
                <c:pt idx="400">
                  <c:v>0.764934</c:v>
                </c:pt>
                <c:pt idx="401">
                  <c:v>0.76343300000000003</c:v>
                </c:pt>
                <c:pt idx="402">
                  <c:v>0.76193200000000005</c:v>
                </c:pt>
                <c:pt idx="403">
                  <c:v>0.76043000000000005</c:v>
                </c:pt>
                <c:pt idx="404">
                  <c:v>0.75911700000000004</c:v>
                </c:pt>
                <c:pt idx="405">
                  <c:v>0.75786600000000004</c:v>
                </c:pt>
                <c:pt idx="406">
                  <c:v>0.75667700000000004</c:v>
                </c:pt>
                <c:pt idx="407">
                  <c:v>0.75548899999999997</c:v>
                </c:pt>
                <c:pt idx="408">
                  <c:v>0.75442500000000001</c:v>
                </c:pt>
                <c:pt idx="409">
                  <c:v>0.75342500000000001</c:v>
                </c:pt>
                <c:pt idx="410">
                  <c:v>0.75248599999999999</c:v>
                </c:pt>
                <c:pt idx="411">
                  <c:v>0.75154799999999999</c:v>
                </c:pt>
                <c:pt idx="412">
                  <c:v>0.75042200000000003</c:v>
                </c:pt>
                <c:pt idx="413">
                  <c:v>0.74948400000000004</c:v>
                </c:pt>
                <c:pt idx="414">
                  <c:v>0.74860800000000005</c:v>
                </c:pt>
                <c:pt idx="415">
                  <c:v>0.74773299999999998</c:v>
                </c:pt>
                <c:pt idx="416">
                  <c:v>0.74685699999999999</c:v>
                </c:pt>
                <c:pt idx="417">
                  <c:v>0.74604400000000004</c:v>
                </c:pt>
                <c:pt idx="418">
                  <c:v>0.74529299999999998</c:v>
                </c:pt>
                <c:pt idx="419">
                  <c:v>0.74448000000000003</c:v>
                </c:pt>
                <c:pt idx="420">
                  <c:v>0.74372899999999997</c:v>
                </c:pt>
                <c:pt idx="421">
                  <c:v>0.74291600000000002</c:v>
                </c:pt>
                <c:pt idx="422">
                  <c:v>0.74216499999999996</c:v>
                </c:pt>
                <c:pt idx="423">
                  <c:v>0.74135200000000001</c:v>
                </c:pt>
                <c:pt idx="424">
                  <c:v>0.74066399999999999</c:v>
                </c:pt>
                <c:pt idx="425">
                  <c:v>0.740039</c:v>
                </c:pt>
                <c:pt idx="426">
                  <c:v>0.73947600000000002</c:v>
                </c:pt>
                <c:pt idx="427">
                  <c:v>0.738788</c:v>
                </c:pt>
                <c:pt idx="428">
                  <c:v>0.73797500000000005</c:v>
                </c:pt>
                <c:pt idx="429">
                  <c:v>0.73722399999999999</c:v>
                </c:pt>
                <c:pt idx="430">
                  <c:v>0.73647300000000004</c:v>
                </c:pt>
                <c:pt idx="431">
                  <c:v>0.73584799999999995</c:v>
                </c:pt>
                <c:pt idx="432">
                  <c:v>0.73516000000000004</c:v>
                </c:pt>
                <c:pt idx="433">
                  <c:v>0.73440899999999998</c:v>
                </c:pt>
                <c:pt idx="434">
                  <c:v>0.73372099999999996</c:v>
                </c:pt>
                <c:pt idx="435">
                  <c:v>0.73297100000000004</c:v>
                </c:pt>
                <c:pt idx="436">
                  <c:v>0.73221999999999998</c:v>
                </c:pt>
                <c:pt idx="437">
                  <c:v>0.73146900000000004</c:v>
                </c:pt>
                <c:pt idx="438">
                  <c:v>0.73071900000000001</c:v>
                </c:pt>
                <c:pt idx="439">
                  <c:v>0.72990600000000005</c:v>
                </c:pt>
                <c:pt idx="440">
                  <c:v>0.72890500000000003</c:v>
                </c:pt>
                <c:pt idx="441">
                  <c:v>0.72802900000000004</c:v>
                </c:pt>
                <c:pt idx="442">
                  <c:v>0.72721599999999997</c:v>
                </c:pt>
                <c:pt idx="443">
                  <c:v>0.72646500000000003</c:v>
                </c:pt>
                <c:pt idx="444">
                  <c:v>0.72565199999999996</c:v>
                </c:pt>
                <c:pt idx="445">
                  <c:v>0.72483900000000001</c:v>
                </c:pt>
                <c:pt idx="446">
                  <c:v>0.72402599999999995</c:v>
                </c:pt>
                <c:pt idx="447">
                  <c:v>0.72302500000000003</c:v>
                </c:pt>
                <c:pt idx="448">
                  <c:v>0.72214900000000004</c:v>
                </c:pt>
                <c:pt idx="449">
                  <c:v>0.72133599999999998</c:v>
                </c:pt>
                <c:pt idx="450">
                  <c:v>0.72039799999999998</c:v>
                </c:pt>
                <c:pt idx="451">
                  <c:v>0.71945999999999999</c:v>
                </c:pt>
                <c:pt idx="452">
                  <c:v>0.71852099999999997</c:v>
                </c:pt>
                <c:pt idx="453">
                  <c:v>0.71752000000000005</c:v>
                </c:pt>
                <c:pt idx="454">
                  <c:v>0.71652000000000005</c:v>
                </c:pt>
                <c:pt idx="455">
                  <c:v>0.71545599999999998</c:v>
                </c:pt>
                <c:pt idx="456">
                  <c:v>0.71439299999999994</c:v>
                </c:pt>
                <c:pt idx="457">
                  <c:v>0.71326699999999998</c:v>
                </c:pt>
                <c:pt idx="458">
                  <c:v>0.71207900000000002</c:v>
                </c:pt>
                <c:pt idx="459">
                  <c:v>0.71089000000000002</c:v>
                </c:pt>
                <c:pt idx="460">
                  <c:v>0.70957700000000001</c:v>
                </c:pt>
                <c:pt idx="461">
                  <c:v>0.70838800000000002</c:v>
                </c:pt>
                <c:pt idx="462">
                  <c:v>0.70720000000000005</c:v>
                </c:pt>
                <c:pt idx="463">
                  <c:v>0.70588600000000001</c:v>
                </c:pt>
                <c:pt idx="464">
                  <c:v>0.70457199999999998</c:v>
                </c:pt>
                <c:pt idx="465">
                  <c:v>0.70338400000000001</c:v>
                </c:pt>
                <c:pt idx="466">
                  <c:v>0.70219600000000004</c:v>
                </c:pt>
                <c:pt idx="467">
                  <c:v>0.70094400000000001</c:v>
                </c:pt>
                <c:pt idx="468">
                  <c:v>0.699631</c:v>
                </c:pt>
                <c:pt idx="469">
                  <c:v>0.69844200000000001</c:v>
                </c:pt>
                <c:pt idx="470">
                  <c:v>0.697129</c:v>
                </c:pt>
                <c:pt idx="471">
                  <c:v>0.69575299999999995</c:v>
                </c:pt>
                <c:pt idx="472">
                  <c:v>0.69450199999999995</c:v>
                </c:pt>
                <c:pt idx="473">
                  <c:v>0.69318800000000003</c:v>
                </c:pt>
                <c:pt idx="474">
                  <c:v>0.69187500000000002</c:v>
                </c:pt>
                <c:pt idx="475">
                  <c:v>0.69062400000000002</c:v>
                </c:pt>
                <c:pt idx="476">
                  <c:v>0.68949800000000006</c:v>
                </c:pt>
                <c:pt idx="477">
                  <c:v>0.68824700000000005</c:v>
                </c:pt>
                <c:pt idx="478">
                  <c:v>0.68699600000000005</c:v>
                </c:pt>
                <c:pt idx="479">
                  <c:v>0.68580700000000006</c:v>
                </c:pt>
                <c:pt idx="480">
                  <c:v>0.68474400000000002</c:v>
                </c:pt>
                <c:pt idx="481">
                  <c:v>0.68367999999999995</c:v>
                </c:pt>
                <c:pt idx="482">
                  <c:v>0.68267999999999995</c:v>
                </c:pt>
                <c:pt idx="483">
                  <c:v>0.681616</c:v>
                </c:pt>
                <c:pt idx="484">
                  <c:v>0.68067800000000001</c:v>
                </c:pt>
                <c:pt idx="485">
                  <c:v>0.67974000000000001</c:v>
                </c:pt>
                <c:pt idx="486">
                  <c:v>0.67880200000000002</c:v>
                </c:pt>
                <c:pt idx="487">
                  <c:v>0.67792600000000003</c:v>
                </c:pt>
                <c:pt idx="488">
                  <c:v>0.67705000000000004</c:v>
                </c:pt>
                <c:pt idx="489">
                  <c:v>0.67617400000000005</c:v>
                </c:pt>
                <c:pt idx="490">
                  <c:v>0.67529899999999998</c:v>
                </c:pt>
                <c:pt idx="491">
                  <c:v>0.674485</c:v>
                </c:pt>
                <c:pt idx="492">
                  <c:v>0.67379699999999998</c:v>
                </c:pt>
                <c:pt idx="493">
                  <c:v>0.67310899999999996</c:v>
                </c:pt>
                <c:pt idx="494">
                  <c:v>0.67242100000000005</c:v>
                </c:pt>
                <c:pt idx="495">
                  <c:v>0.67160799999999998</c:v>
                </c:pt>
                <c:pt idx="496">
                  <c:v>0.67091999999999996</c:v>
                </c:pt>
                <c:pt idx="497">
                  <c:v>0.67023200000000005</c:v>
                </c:pt>
                <c:pt idx="498">
                  <c:v>0.66960699999999995</c:v>
                </c:pt>
                <c:pt idx="499">
                  <c:v>0.66891800000000001</c:v>
                </c:pt>
                <c:pt idx="500">
                  <c:v>0.66810499999999995</c:v>
                </c:pt>
                <c:pt idx="501">
                  <c:v>0.66722999999999999</c:v>
                </c:pt>
                <c:pt idx="502">
                  <c:v>0.666354</c:v>
                </c:pt>
                <c:pt idx="503">
                  <c:v>0.66547800000000001</c:v>
                </c:pt>
                <c:pt idx="504">
                  <c:v>0.66466499999999995</c:v>
                </c:pt>
                <c:pt idx="505">
                  <c:v>0.66360200000000003</c:v>
                </c:pt>
                <c:pt idx="506">
                  <c:v>0.66241300000000003</c:v>
                </c:pt>
                <c:pt idx="507">
                  <c:v>0.66122499999999995</c:v>
                </c:pt>
                <c:pt idx="508">
                  <c:v>0.65997399999999995</c:v>
                </c:pt>
                <c:pt idx="509">
                  <c:v>0.65872299999999995</c:v>
                </c:pt>
                <c:pt idx="510">
                  <c:v>0.65734700000000001</c:v>
                </c:pt>
                <c:pt idx="511">
                  <c:v>0.65590800000000005</c:v>
                </c:pt>
                <c:pt idx="512">
                  <c:v>0.65465700000000004</c:v>
                </c:pt>
                <c:pt idx="513">
                  <c:v>0.653281</c:v>
                </c:pt>
                <c:pt idx="514">
                  <c:v>0.65190499999999996</c:v>
                </c:pt>
                <c:pt idx="515">
                  <c:v>0.65052900000000002</c:v>
                </c:pt>
                <c:pt idx="516">
                  <c:v>0.64915199999999995</c:v>
                </c:pt>
                <c:pt idx="517">
                  <c:v>0.64777600000000002</c:v>
                </c:pt>
                <c:pt idx="518">
                  <c:v>0.64627500000000004</c:v>
                </c:pt>
                <c:pt idx="519">
                  <c:v>0.64496200000000004</c:v>
                </c:pt>
                <c:pt idx="520">
                  <c:v>0.643648</c:v>
                </c:pt>
                <c:pt idx="521">
                  <c:v>0.64233399999999996</c:v>
                </c:pt>
                <c:pt idx="522">
                  <c:v>0.64102099999999995</c:v>
                </c:pt>
                <c:pt idx="523">
                  <c:v>0.63976999999999995</c:v>
                </c:pt>
                <c:pt idx="524">
                  <c:v>0.63851899999999995</c:v>
                </c:pt>
                <c:pt idx="525">
                  <c:v>0.63707999999999998</c:v>
                </c:pt>
                <c:pt idx="526">
                  <c:v>0.63582899999999998</c:v>
                </c:pt>
                <c:pt idx="527">
                  <c:v>0.63470300000000002</c:v>
                </c:pt>
                <c:pt idx="528">
                  <c:v>0.63363999999999998</c:v>
                </c:pt>
                <c:pt idx="529">
                  <c:v>0.63270199999999999</c:v>
                </c:pt>
                <c:pt idx="530">
                  <c:v>0.631826</c:v>
                </c:pt>
                <c:pt idx="531">
                  <c:v>0.63076200000000004</c:v>
                </c:pt>
                <c:pt idx="532">
                  <c:v>0.62988699999999997</c:v>
                </c:pt>
                <c:pt idx="533">
                  <c:v>0.62901099999999999</c:v>
                </c:pt>
                <c:pt idx="534">
                  <c:v>0.62819800000000003</c:v>
                </c:pt>
                <c:pt idx="535">
                  <c:v>0.62751000000000001</c:v>
                </c:pt>
                <c:pt idx="536">
                  <c:v>0.626884</c:v>
                </c:pt>
                <c:pt idx="537">
                  <c:v>0.62625900000000001</c:v>
                </c:pt>
                <c:pt idx="538">
                  <c:v>0.62557099999999999</c:v>
                </c:pt>
                <c:pt idx="539">
                  <c:v>0.62500800000000001</c:v>
                </c:pt>
                <c:pt idx="540">
                  <c:v>0.62456999999999996</c:v>
                </c:pt>
                <c:pt idx="541">
                  <c:v>0.62400699999999998</c:v>
                </c:pt>
                <c:pt idx="542">
                  <c:v>0.623444</c:v>
                </c:pt>
                <c:pt idx="543">
                  <c:v>0.62281900000000001</c:v>
                </c:pt>
                <c:pt idx="544">
                  <c:v>0.622193</c:v>
                </c:pt>
                <c:pt idx="545">
                  <c:v>0.62144200000000005</c:v>
                </c:pt>
                <c:pt idx="546">
                  <c:v>0.62075400000000003</c:v>
                </c:pt>
                <c:pt idx="547">
                  <c:v>0.62012900000000004</c:v>
                </c:pt>
                <c:pt idx="548">
                  <c:v>0.61925300000000005</c:v>
                </c:pt>
                <c:pt idx="549">
                  <c:v>0.61831499999999995</c:v>
                </c:pt>
                <c:pt idx="550">
                  <c:v>0.61743899999999996</c:v>
                </c:pt>
                <c:pt idx="551">
                  <c:v>0.61643800000000004</c:v>
                </c:pt>
                <c:pt idx="552">
                  <c:v>0.61537500000000001</c:v>
                </c:pt>
                <c:pt idx="553">
                  <c:v>0.61437399999999998</c:v>
                </c:pt>
                <c:pt idx="554">
                  <c:v>0.61349799999999999</c:v>
                </c:pt>
                <c:pt idx="555">
                  <c:v>0.61255999999999999</c:v>
                </c:pt>
                <c:pt idx="556">
                  <c:v>0.61168400000000001</c:v>
                </c:pt>
                <c:pt idx="557">
                  <c:v>0.61087100000000005</c:v>
                </c:pt>
                <c:pt idx="558">
                  <c:v>0.61005799999999999</c:v>
                </c:pt>
                <c:pt idx="559">
                  <c:v>0.609182</c:v>
                </c:pt>
                <c:pt idx="560">
                  <c:v>0.60843199999999997</c:v>
                </c:pt>
                <c:pt idx="561">
                  <c:v>0.60761900000000002</c:v>
                </c:pt>
                <c:pt idx="562">
                  <c:v>0.606931</c:v>
                </c:pt>
                <c:pt idx="563">
                  <c:v>0.60630499999999998</c:v>
                </c:pt>
                <c:pt idx="564">
                  <c:v>0.60568</c:v>
                </c:pt>
                <c:pt idx="565">
                  <c:v>0.60492900000000005</c:v>
                </c:pt>
                <c:pt idx="566">
                  <c:v>0.60417799999999999</c:v>
                </c:pt>
                <c:pt idx="567">
                  <c:v>0.60348999999999997</c:v>
                </c:pt>
                <c:pt idx="568">
                  <c:v>0.60274000000000005</c:v>
                </c:pt>
                <c:pt idx="569">
                  <c:v>0.60211400000000004</c:v>
                </c:pt>
                <c:pt idx="570">
                  <c:v>0.60148900000000005</c:v>
                </c:pt>
                <c:pt idx="571">
                  <c:v>0.60092599999999996</c:v>
                </c:pt>
                <c:pt idx="572">
                  <c:v>0.60029999999999994</c:v>
                </c:pt>
                <c:pt idx="573">
                  <c:v>0.59973699999999996</c:v>
                </c:pt>
                <c:pt idx="574">
                  <c:v>0.59917399999999998</c:v>
                </c:pt>
                <c:pt idx="575">
                  <c:v>0.59873600000000005</c:v>
                </c:pt>
                <c:pt idx="576">
                  <c:v>0.59823599999999999</c:v>
                </c:pt>
                <c:pt idx="577">
                  <c:v>0.59767300000000001</c:v>
                </c:pt>
                <c:pt idx="578">
                  <c:v>0.59711000000000003</c:v>
                </c:pt>
                <c:pt idx="579">
                  <c:v>0.59660999999999997</c:v>
                </c:pt>
                <c:pt idx="580">
                  <c:v>0.59598399999999996</c:v>
                </c:pt>
                <c:pt idx="581">
                  <c:v>0.59535899999999997</c:v>
                </c:pt>
                <c:pt idx="582">
                  <c:v>0.59467099999999995</c:v>
                </c:pt>
                <c:pt idx="583">
                  <c:v>0.59404500000000005</c:v>
                </c:pt>
                <c:pt idx="584">
                  <c:v>0.59335700000000002</c:v>
                </c:pt>
                <c:pt idx="585">
                  <c:v>0.59273200000000004</c:v>
                </c:pt>
                <c:pt idx="586">
                  <c:v>0.59210600000000002</c:v>
                </c:pt>
                <c:pt idx="587">
                  <c:v>0.591418</c:v>
                </c:pt>
                <c:pt idx="588">
                  <c:v>0.59072999999999998</c:v>
                </c:pt>
                <c:pt idx="589">
                  <c:v>0.58991700000000002</c:v>
                </c:pt>
                <c:pt idx="590">
                  <c:v>0.58916599999999997</c:v>
                </c:pt>
                <c:pt idx="591">
                  <c:v>0.58841600000000005</c:v>
                </c:pt>
                <c:pt idx="592">
                  <c:v>0.58753999999999995</c:v>
                </c:pt>
                <c:pt idx="593">
                  <c:v>0.58660199999999996</c:v>
                </c:pt>
                <c:pt idx="594">
                  <c:v>0.585538</c:v>
                </c:pt>
                <c:pt idx="595">
                  <c:v>0.58453699999999997</c:v>
                </c:pt>
                <c:pt idx="596">
                  <c:v>0.58316100000000004</c:v>
                </c:pt>
                <c:pt idx="597">
                  <c:v>0.58191000000000004</c:v>
                </c:pt>
                <c:pt idx="598">
                  <c:v>0.58065900000000004</c:v>
                </c:pt>
                <c:pt idx="599">
                  <c:v>0.57940800000000003</c:v>
                </c:pt>
                <c:pt idx="600">
                  <c:v>0.57828199999999996</c:v>
                </c:pt>
                <c:pt idx="601">
                  <c:v>0.577156</c:v>
                </c:pt>
                <c:pt idx="602">
                  <c:v>0.57596800000000004</c:v>
                </c:pt>
                <c:pt idx="603">
                  <c:v>0.57477900000000004</c:v>
                </c:pt>
                <c:pt idx="604">
                  <c:v>0.57346600000000003</c:v>
                </c:pt>
                <c:pt idx="605">
                  <c:v>0.57233999999999996</c:v>
                </c:pt>
                <c:pt idx="606">
                  <c:v>0.57127700000000003</c:v>
                </c:pt>
                <c:pt idx="607">
                  <c:v>0.57027600000000001</c:v>
                </c:pt>
                <c:pt idx="608">
                  <c:v>0.56927499999999998</c:v>
                </c:pt>
                <c:pt idx="609">
                  <c:v>0.56827399999999995</c:v>
                </c:pt>
                <c:pt idx="610">
                  <c:v>0.56739799999999996</c:v>
                </c:pt>
                <c:pt idx="611">
                  <c:v>0.56658500000000001</c:v>
                </c:pt>
                <c:pt idx="612">
                  <c:v>0.56571000000000005</c:v>
                </c:pt>
                <c:pt idx="613">
                  <c:v>0.56489599999999995</c:v>
                </c:pt>
                <c:pt idx="614">
                  <c:v>0.56402099999999999</c:v>
                </c:pt>
                <c:pt idx="615">
                  <c:v>0.56308199999999997</c:v>
                </c:pt>
                <c:pt idx="616">
                  <c:v>0.56208199999999997</c:v>
                </c:pt>
                <c:pt idx="617">
                  <c:v>0.56108100000000005</c:v>
                </c:pt>
                <c:pt idx="618">
                  <c:v>0.56008000000000002</c:v>
                </c:pt>
                <c:pt idx="619">
                  <c:v>0.55901699999999999</c:v>
                </c:pt>
                <c:pt idx="620">
                  <c:v>0.55789100000000003</c:v>
                </c:pt>
                <c:pt idx="621">
                  <c:v>0.55682699999999996</c:v>
                </c:pt>
                <c:pt idx="622">
                  <c:v>0.555701</c:v>
                </c:pt>
                <c:pt idx="623">
                  <c:v>0.55451300000000003</c:v>
                </c:pt>
                <c:pt idx="624">
                  <c:v>0.553199</c:v>
                </c:pt>
                <c:pt idx="625">
                  <c:v>0.55201100000000003</c:v>
                </c:pt>
                <c:pt idx="626">
                  <c:v>0.55044700000000002</c:v>
                </c:pt>
                <c:pt idx="627">
                  <c:v>0.54875799999999997</c:v>
                </c:pt>
                <c:pt idx="628">
                  <c:v>0.54700700000000002</c:v>
                </c:pt>
                <c:pt idx="629">
                  <c:v>0.54513</c:v>
                </c:pt>
                <c:pt idx="630">
                  <c:v>0.54306600000000005</c:v>
                </c:pt>
                <c:pt idx="631">
                  <c:v>0.54106500000000002</c:v>
                </c:pt>
                <c:pt idx="632">
                  <c:v>0.53893800000000003</c:v>
                </c:pt>
                <c:pt idx="633">
                  <c:v>0.53674900000000003</c:v>
                </c:pt>
                <c:pt idx="634">
                  <c:v>0.53443399999999996</c:v>
                </c:pt>
                <c:pt idx="635">
                  <c:v>0.532057</c:v>
                </c:pt>
                <c:pt idx="636">
                  <c:v>0.52961800000000003</c:v>
                </c:pt>
                <c:pt idx="637">
                  <c:v>0.52717800000000004</c:v>
                </c:pt>
                <c:pt idx="638">
                  <c:v>0.52480099999999996</c:v>
                </c:pt>
                <c:pt idx="639">
                  <c:v>0.52223699999999995</c:v>
                </c:pt>
                <c:pt idx="640">
                  <c:v>0.51979699999999995</c:v>
                </c:pt>
                <c:pt idx="641">
                  <c:v>0.51735799999999998</c:v>
                </c:pt>
                <c:pt idx="642">
                  <c:v>0.51479299999999995</c:v>
                </c:pt>
                <c:pt idx="643">
                  <c:v>0.51229100000000005</c:v>
                </c:pt>
                <c:pt idx="644">
                  <c:v>0.50985199999999997</c:v>
                </c:pt>
                <c:pt idx="645">
                  <c:v>0.50747500000000001</c:v>
                </c:pt>
                <c:pt idx="646">
                  <c:v>0.50528600000000001</c:v>
                </c:pt>
                <c:pt idx="647">
                  <c:v>0.50315900000000002</c:v>
                </c:pt>
                <c:pt idx="648">
                  <c:v>0.50109499999999996</c:v>
                </c:pt>
                <c:pt idx="649">
                  <c:v>0.49915599999999999</c:v>
                </c:pt>
                <c:pt idx="650">
                  <c:v>0.49721599999999999</c:v>
                </c:pt>
                <c:pt idx="651">
                  <c:v>0.49540200000000001</c:v>
                </c:pt>
                <c:pt idx="652">
                  <c:v>0.49365100000000001</c:v>
                </c:pt>
                <c:pt idx="653">
                  <c:v>0.49202499999999999</c:v>
                </c:pt>
                <c:pt idx="654">
                  <c:v>0.49027300000000001</c:v>
                </c:pt>
                <c:pt idx="655">
                  <c:v>0.48852200000000001</c:v>
                </c:pt>
                <c:pt idx="656">
                  <c:v>0.48683300000000002</c:v>
                </c:pt>
                <c:pt idx="657">
                  <c:v>0.48514400000000002</c:v>
                </c:pt>
                <c:pt idx="658">
                  <c:v>0.48345500000000002</c:v>
                </c:pt>
                <c:pt idx="659">
                  <c:v>0.48182900000000001</c:v>
                </c:pt>
                <c:pt idx="660">
                  <c:v>0.480078</c:v>
                </c:pt>
                <c:pt idx="661">
                  <c:v>0.47838900000000001</c:v>
                </c:pt>
                <c:pt idx="662">
                  <c:v>0.47670000000000001</c:v>
                </c:pt>
                <c:pt idx="663">
                  <c:v>0.47501100000000002</c:v>
                </c:pt>
                <c:pt idx="664">
                  <c:v>0.47332200000000002</c:v>
                </c:pt>
                <c:pt idx="665">
                  <c:v>0.47157100000000002</c:v>
                </c:pt>
                <c:pt idx="666">
                  <c:v>0.46975699999999998</c:v>
                </c:pt>
                <c:pt idx="667">
                  <c:v>0.467692</c:v>
                </c:pt>
                <c:pt idx="668">
                  <c:v>0.46581600000000001</c:v>
                </c:pt>
                <c:pt idx="669">
                  <c:v>0.463814</c:v>
                </c:pt>
                <c:pt idx="670">
                  <c:v>0.46181299999999997</c:v>
                </c:pt>
                <c:pt idx="671">
                  <c:v>0.45974900000000002</c:v>
                </c:pt>
                <c:pt idx="672">
                  <c:v>0.45768399999999998</c:v>
                </c:pt>
                <c:pt idx="673">
                  <c:v>0.45555800000000002</c:v>
                </c:pt>
                <c:pt idx="674">
                  <c:v>0.45324300000000001</c:v>
                </c:pt>
                <c:pt idx="675">
                  <c:v>0.45086599999999999</c:v>
                </c:pt>
                <c:pt idx="676">
                  <c:v>0.44861400000000001</c:v>
                </c:pt>
                <c:pt idx="677">
                  <c:v>0.44623800000000002</c:v>
                </c:pt>
                <c:pt idx="678">
                  <c:v>0.44379800000000003</c:v>
                </c:pt>
                <c:pt idx="679">
                  <c:v>0.44129600000000002</c:v>
                </c:pt>
                <c:pt idx="680">
                  <c:v>0.43879400000000002</c:v>
                </c:pt>
                <c:pt idx="681">
                  <c:v>0.436417</c:v>
                </c:pt>
                <c:pt idx="682">
                  <c:v>0.43397799999999997</c:v>
                </c:pt>
                <c:pt idx="683">
                  <c:v>0.43153799999999998</c:v>
                </c:pt>
                <c:pt idx="684">
                  <c:v>0.42916100000000001</c:v>
                </c:pt>
                <c:pt idx="685">
                  <c:v>0.426784</c:v>
                </c:pt>
                <c:pt idx="686">
                  <c:v>0.42440699999999998</c:v>
                </c:pt>
                <c:pt idx="687">
                  <c:v>0.422093</c:v>
                </c:pt>
                <c:pt idx="688">
                  <c:v>0.419904</c:v>
                </c:pt>
                <c:pt idx="689">
                  <c:v>0.41783900000000002</c:v>
                </c:pt>
                <c:pt idx="690">
                  <c:v>0.415713</c:v>
                </c:pt>
                <c:pt idx="691">
                  <c:v>0.41364899999999999</c:v>
                </c:pt>
                <c:pt idx="692">
                  <c:v>0.41170899999999999</c:v>
                </c:pt>
                <c:pt idx="693">
                  <c:v>0.40977000000000002</c:v>
                </c:pt>
                <c:pt idx="694">
                  <c:v>0.40795599999999999</c:v>
                </c:pt>
                <c:pt idx="695">
                  <c:v>0.40626800000000002</c:v>
                </c:pt>
                <c:pt idx="696">
                  <c:v>0.40482899999999999</c:v>
                </c:pt>
                <c:pt idx="697">
                  <c:v>0.40314</c:v>
                </c:pt>
                <c:pt idx="698">
                  <c:v>0.401451</c:v>
                </c:pt>
                <c:pt idx="699">
                  <c:v>0.39982499999999999</c:v>
                </c:pt>
                <c:pt idx="700">
                  <c:v>0.39819900000000003</c:v>
                </c:pt>
                <c:pt idx="701">
                  <c:v>0.39657199999999998</c:v>
                </c:pt>
                <c:pt idx="702">
                  <c:v>0.39500800000000003</c:v>
                </c:pt>
                <c:pt idx="703">
                  <c:v>0.393507</c:v>
                </c:pt>
                <c:pt idx="704">
                  <c:v>0.39194299999999999</c:v>
                </c:pt>
                <c:pt idx="705">
                  <c:v>0.39031700000000003</c:v>
                </c:pt>
                <c:pt idx="706">
                  <c:v>0.38856600000000002</c:v>
                </c:pt>
                <c:pt idx="707">
                  <c:v>0.38681399999999999</c:v>
                </c:pt>
                <c:pt idx="708">
                  <c:v>0.38500000000000001</c:v>
                </c:pt>
                <c:pt idx="709">
                  <c:v>0.38318600000000003</c:v>
                </c:pt>
                <c:pt idx="710">
                  <c:v>0.381247</c:v>
                </c:pt>
                <c:pt idx="711">
                  <c:v>0.37930799999999998</c:v>
                </c:pt>
                <c:pt idx="712">
                  <c:v>0.37724400000000002</c:v>
                </c:pt>
                <c:pt idx="713">
                  <c:v>0.37518000000000001</c:v>
                </c:pt>
                <c:pt idx="714">
                  <c:v>0.373116</c:v>
                </c:pt>
                <c:pt idx="715">
                  <c:v>0.37105100000000002</c:v>
                </c:pt>
                <c:pt idx="716">
                  <c:v>0.36904999999999999</c:v>
                </c:pt>
                <c:pt idx="717">
                  <c:v>0.366923</c:v>
                </c:pt>
                <c:pt idx="718">
                  <c:v>0.36485899999999999</c:v>
                </c:pt>
                <c:pt idx="719">
                  <c:v>0.362732</c:v>
                </c:pt>
                <c:pt idx="720">
                  <c:v>0.360543</c:v>
                </c:pt>
                <c:pt idx="721">
                  <c:v>0.35841600000000001</c:v>
                </c:pt>
                <c:pt idx="722">
                  <c:v>0.356352</c:v>
                </c:pt>
                <c:pt idx="723">
                  <c:v>0.35428799999999999</c:v>
                </c:pt>
                <c:pt idx="724">
                  <c:v>0.35241099999999997</c:v>
                </c:pt>
                <c:pt idx="725">
                  <c:v>0.35053499999999999</c:v>
                </c:pt>
                <c:pt idx="726">
                  <c:v>0.34878300000000001</c:v>
                </c:pt>
                <c:pt idx="727">
                  <c:v>0.34721999999999997</c:v>
                </c:pt>
                <c:pt idx="728">
                  <c:v>0.34578100000000001</c:v>
                </c:pt>
                <c:pt idx="729">
                  <c:v>0.34440500000000002</c:v>
                </c:pt>
                <c:pt idx="730">
                  <c:v>0.34315400000000001</c:v>
                </c:pt>
                <c:pt idx="731">
                  <c:v>0.34183999999999998</c:v>
                </c:pt>
                <c:pt idx="732">
                  <c:v>0.34065200000000001</c:v>
                </c:pt>
                <c:pt idx="733">
                  <c:v>0.339588</c:v>
                </c:pt>
                <c:pt idx="734">
                  <c:v>0.338588</c:v>
                </c:pt>
                <c:pt idx="735">
                  <c:v>0.33764899999999998</c:v>
                </c:pt>
                <c:pt idx="736">
                  <c:v>0.33664899999999998</c:v>
                </c:pt>
                <c:pt idx="737">
                  <c:v>0.335648</c:v>
                </c:pt>
                <c:pt idx="738">
                  <c:v>0.33452199999999999</c:v>
                </c:pt>
                <c:pt idx="739">
                  <c:v>0.33352100000000001</c:v>
                </c:pt>
                <c:pt idx="740">
                  <c:v>0.332395</c:v>
                </c:pt>
                <c:pt idx="741">
                  <c:v>0.33120699999999997</c:v>
                </c:pt>
                <c:pt idx="742">
                  <c:v>0.33008100000000001</c:v>
                </c:pt>
                <c:pt idx="743">
                  <c:v>0.32883000000000001</c:v>
                </c:pt>
                <c:pt idx="744">
                  <c:v>0.32757900000000001</c:v>
                </c:pt>
                <c:pt idx="745">
                  <c:v>0.32607700000000001</c:v>
                </c:pt>
                <c:pt idx="746">
                  <c:v>0.32451400000000002</c:v>
                </c:pt>
                <c:pt idx="747">
                  <c:v>0.32301200000000002</c:v>
                </c:pt>
                <c:pt idx="748">
                  <c:v>0.32151099999999999</c:v>
                </c:pt>
                <c:pt idx="749">
                  <c:v>0.31994699999999998</c:v>
                </c:pt>
                <c:pt idx="750">
                  <c:v>0.31832100000000002</c:v>
                </c:pt>
                <c:pt idx="751">
                  <c:v>0.31663200000000002</c:v>
                </c:pt>
                <c:pt idx="752">
                  <c:v>0.31494299999999997</c:v>
                </c:pt>
                <c:pt idx="753">
                  <c:v>0.31312899999999999</c:v>
                </c:pt>
                <c:pt idx="754">
                  <c:v>0.311253</c:v>
                </c:pt>
                <c:pt idx="755">
                  <c:v>0.30950100000000003</c:v>
                </c:pt>
                <c:pt idx="756">
                  <c:v>0.30762499999999998</c:v>
                </c:pt>
                <c:pt idx="757">
                  <c:v>0.30574800000000002</c:v>
                </c:pt>
                <c:pt idx="758">
                  <c:v>0.303809</c:v>
                </c:pt>
                <c:pt idx="759">
                  <c:v>0.30180800000000002</c:v>
                </c:pt>
                <c:pt idx="760">
                  <c:v>0.299869</c:v>
                </c:pt>
                <c:pt idx="761">
                  <c:v>0.29786699999999999</c:v>
                </c:pt>
                <c:pt idx="762">
                  <c:v>0.29574</c:v>
                </c:pt>
                <c:pt idx="763">
                  <c:v>0.29355100000000001</c:v>
                </c:pt>
                <c:pt idx="764">
                  <c:v>0.29123700000000002</c:v>
                </c:pt>
                <c:pt idx="765">
                  <c:v>0.28898499999999999</c:v>
                </c:pt>
                <c:pt idx="766">
                  <c:v>0.28679500000000002</c:v>
                </c:pt>
                <c:pt idx="767">
                  <c:v>0.28473100000000001</c:v>
                </c:pt>
                <c:pt idx="768">
                  <c:v>0.28247899999999998</c:v>
                </c:pt>
                <c:pt idx="769">
                  <c:v>0.28022799999999998</c:v>
                </c:pt>
                <c:pt idx="770">
                  <c:v>0.277976</c:v>
                </c:pt>
                <c:pt idx="771">
                  <c:v>0.27572400000000002</c:v>
                </c:pt>
                <c:pt idx="772">
                  <c:v>0.27347199999999999</c:v>
                </c:pt>
                <c:pt idx="773">
                  <c:v>0.271345</c:v>
                </c:pt>
                <c:pt idx="774">
                  <c:v>0.26946900000000001</c:v>
                </c:pt>
                <c:pt idx="775">
                  <c:v>0.26746700000000001</c:v>
                </c:pt>
                <c:pt idx="776">
                  <c:v>0.26546599999999998</c:v>
                </c:pt>
                <c:pt idx="777">
                  <c:v>0.263714</c:v>
                </c:pt>
                <c:pt idx="778">
                  <c:v>0.26208799999999999</c:v>
                </c:pt>
                <c:pt idx="779">
                  <c:v>0.26052399999999998</c:v>
                </c:pt>
                <c:pt idx="780">
                  <c:v>0.25908500000000001</c:v>
                </c:pt>
                <c:pt idx="781">
                  <c:v>0.25758399999999998</c:v>
                </c:pt>
                <c:pt idx="782">
                  <c:v>0.25620799999999999</c:v>
                </c:pt>
                <c:pt idx="783">
                  <c:v>0.254832</c:v>
                </c:pt>
                <c:pt idx="784">
                  <c:v>0.25351800000000002</c:v>
                </c:pt>
                <c:pt idx="785">
                  <c:v>0.25226700000000002</c:v>
                </c:pt>
                <c:pt idx="786">
                  <c:v>0.25114199999999998</c:v>
                </c:pt>
                <c:pt idx="787">
                  <c:v>0.24995300000000001</c:v>
                </c:pt>
                <c:pt idx="788">
                  <c:v>0.24870200000000001</c:v>
                </c:pt>
                <c:pt idx="789">
                  <c:v>0.247451</c:v>
                </c:pt>
                <c:pt idx="790">
                  <c:v>0.24626300000000001</c:v>
                </c:pt>
                <c:pt idx="791">
                  <c:v>0.244949</c:v>
                </c:pt>
                <c:pt idx="792">
                  <c:v>0.24363499999999999</c:v>
                </c:pt>
                <c:pt idx="793">
                  <c:v>0.24232200000000001</c:v>
                </c:pt>
                <c:pt idx="794">
                  <c:v>0.24088300000000001</c:v>
                </c:pt>
                <c:pt idx="795">
                  <c:v>0.239257</c:v>
                </c:pt>
                <c:pt idx="796">
                  <c:v>0.23763100000000001</c:v>
                </c:pt>
                <c:pt idx="797">
                  <c:v>0.23600399999999999</c:v>
                </c:pt>
                <c:pt idx="798">
                  <c:v>0.234378</c:v>
                </c:pt>
                <c:pt idx="799">
                  <c:v>0.23268900000000001</c:v>
                </c:pt>
                <c:pt idx="800">
                  <c:v>0.23081299999999999</c:v>
                </c:pt>
                <c:pt idx="801">
                  <c:v>0.228936</c:v>
                </c:pt>
                <c:pt idx="802">
                  <c:v>0.226997</c:v>
                </c:pt>
                <c:pt idx="803">
                  <c:v>0.22493299999999999</c:v>
                </c:pt>
                <c:pt idx="804">
                  <c:v>0.22286900000000001</c:v>
                </c:pt>
                <c:pt idx="805">
                  <c:v>0.22086700000000001</c:v>
                </c:pt>
                <c:pt idx="806">
                  <c:v>0.21892800000000001</c:v>
                </c:pt>
                <c:pt idx="807">
                  <c:v>0.216864</c:v>
                </c:pt>
                <c:pt idx="808">
                  <c:v>0.21479899999999999</c:v>
                </c:pt>
                <c:pt idx="809">
                  <c:v>0.21279799999999999</c:v>
                </c:pt>
                <c:pt idx="810">
                  <c:v>0.21079600000000001</c:v>
                </c:pt>
                <c:pt idx="811">
                  <c:v>0.20885699999999999</c:v>
                </c:pt>
                <c:pt idx="812">
                  <c:v>0.207043</c:v>
                </c:pt>
                <c:pt idx="813">
                  <c:v>0.20522899999999999</c:v>
                </c:pt>
                <c:pt idx="814">
                  <c:v>0.20354</c:v>
                </c:pt>
                <c:pt idx="815">
                  <c:v>0.20197699999999999</c:v>
                </c:pt>
                <c:pt idx="816">
                  <c:v>0.20035</c:v>
                </c:pt>
                <c:pt idx="817">
                  <c:v>0.19897400000000001</c:v>
                </c:pt>
                <c:pt idx="818">
                  <c:v>0.197661</c:v>
                </c:pt>
                <c:pt idx="819">
                  <c:v>0.19641</c:v>
                </c:pt>
                <c:pt idx="820">
                  <c:v>0.19528400000000001</c:v>
                </c:pt>
                <c:pt idx="821">
                  <c:v>0.19409499999999999</c:v>
                </c:pt>
                <c:pt idx="822">
                  <c:v>0.192907</c:v>
                </c:pt>
                <c:pt idx="823">
                  <c:v>0.19165599999999999</c:v>
                </c:pt>
                <c:pt idx="824">
                  <c:v>0.19053</c:v>
                </c:pt>
                <c:pt idx="825">
                  <c:v>0.189529</c:v>
                </c:pt>
                <c:pt idx="826">
                  <c:v>0.18846599999999999</c:v>
                </c:pt>
                <c:pt idx="827">
                  <c:v>0.187277</c:v>
                </c:pt>
                <c:pt idx="828">
                  <c:v>0.18596399999999999</c:v>
                </c:pt>
                <c:pt idx="829">
                  <c:v>0.184587</c:v>
                </c:pt>
                <c:pt idx="830">
                  <c:v>0.18296100000000001</c:v>
                </c:pt>
                <c:pt idx="831">
                  <c:v>0.18146000000000001</c:v>
                </c:pt>
                <c:pt idx="832">
                  <c:v>0.17995900000000001</c:v>
                </c:pt>
                <c:pt idx="833">
                  <c:v>0.17833199999999999</c:v>
                </c:pt>
                <c:pt idx="834">
                  <c:v>0.17664299999999999</c:v>
                </c:pt>
                <c:pt idx="835">
                  <c:v>0.17489199999999999</c:v>
                </c:pt>
                <c:pt idx="836">
                  <c:v>0.17314099999999999</c:v>
                </c:pt>
                <c:pt idx="837">
                  <c:v>0.17132700000000001</c:v>
                </c:pt>
                <c:pt idx="838">
                  <c:v>0.16963800000000001</c:v>
                </c:pt>
                <c:pt idx="839">
                  <c:v>0.167824</c:v>
                </c:pt>
                <c:pt idx="840">
                  <c:v>0.16600999999999999</c:v>
                </c:pt>
                <c:pt idx="841">
                  <c:v>0.16425799999999999</c:v>
                </c:pt>
                <c:pt idx="842">
                  <c:v>0.16244400000000001</c:v>
                </c:pt>
                <c:pt idx="843">
                  <c:v>0.160693</c:v>
                </c:pt>
                <c:pt idx="844">
                  <c:v>0.15900400000000001</c:v>
                </c:pt>
                <c:pt idx="845">
                  <c:v>0.15756500000000001</c:v>
                </c:pt>
                <c:pt idx="846">
                  <c:v>0.15593899999999999</c:v>
                </c:pt>
                <c:pt idx="847">
                  <c:v>0.15425</c:v>
                </c:pt>
                <c:pt idx="848">
                  <c:v>0.152561</c:v>
                </c:pt>
                <c:pt idx="849">
                  <c:v>0.15081</c:v>
                </c:pt>
                <c:pt idx="850">
                  <c:v>0.149121</c:v>
                </c:pt>
                <c:pt idx="851">
                  <c:v>0.14743200000000001</c:v>
                </c:pt>
                <c:pt idx="852">
                  <c:v>0.145681</c:v>
                </c:pt>
                <c:pt idx="853">
                  <c:v>0.14399200000000001</c:v>
                </c:pt>
                <c:pt idx="854">
                  <c:v>0.14236599999999999</c:v>
                </c:pt>
                <c:pt idx="855">
                  <c:v>0.140677</c:v>
                </c:pt>
                <c:pt idx="856">
                  <c:v>0.138988</c:v>
                </c:pt>
                <c:pt idx="857">
                  <c:v>0.137299</c:v>
                </c:pt>
                <c:pt idx="858">
                  <c:v>0.13573499999999999</c:v>
                </c:pt>
                <c:pt idx="859">
                  <c:v>0.13417100000000001</c:v>
                </c:pt>
                <c:pt idx="860">
                  <c:v>0.132608</c:v>
                </c:pt>
                <c:pt idx="861">
                  <c:v>0.131106</c:v>
                </c:pt>
                <c:pt idx="862">
                  <c:v>0.12973000000000001</c:v>
                </c:pt>
                <c:pt idx="863">
                  <c:v>0.128354</c:v>
                </c:pt>
                <c:pt idx="864">
                  <c:v>0.12704099999999999</c:v>
                </c:pt>
                <c:pt idx="865">
                  <c:v>0.12572700000000001</c:v>
                </c:pt>
                <c:pt idx="866">
                  <c:v>0.124414</c:v>
                </c:pt>
                <c:pt idx="867">
                  <c:v>0.12316299999999999</c:v>
                </c:pt>
                <c:pt idx="868">
                  <c:v>0.12191200000000001</c:v>
                </c:pt>
                <c:pt idx="869">
                  <c:v>0.120661</c:v>
                </c:pt>
                <c:pt idx="870">
                  <c:v>0.119409</c:v>
                </c:pt>
                <c:pt idx="871">
                  <c:v>0.118158</c:v>
                </c:pt>
                <c:pt idx="872">
                  <c:v>0.116845</c:v>
                </c:pt>
                <c:pt idx="873">
                  <c:v>0.11540599999999999</c:v>
                </c:pt>
                <c:pt idx="874">
                  <c:v>0.11390500000000001</c:v>
                </c:pt>
                <c:pt idx="875">
                  <c:v>0.112466</c:v>
                </c:pt>
                <c:pt idx="876">
                  <c:v>0.11096499999999999</c:v>
                </c:pt>
                <c:pt idx="877">
                  <c:v>0.109401</c:v>
                </c:pt>
                <c:pt idx="878">
                  <c:v>0.107712</c:v>
                </c:pt>
                <c:pt idx="879">
                  <c:v>0.105961</c:v>
                </c:pt>
                <c:pt idx="880">
                  <c:v>0.104022</c:v>
                </c:pt>
                <c:pt idx="881">
                  <c:v>0.10202</c:v>
                </c:pt>
                <c:pt idx="882">
                  <c:v>9.9893999999999997E-2</c:v>
                </c:pt>
                <c:pt idx="883">
                  <c:v>9.7703999999999999E-2</c:v>
                </c:pt>
                <c:pt idx="884">
                  <c:v>9.5326999999999995E-2</c:v>
                </c:pt>
                <c:pt idx="885">
                  <c:v>9.2887999999999998E-2</c:v>
                </c:pt>
                <c:pt idx="886">
                  <c:v>9.0260999999999994E-2</c:v>
                </c:pt>
                <c:pt idx="887">
                  <c:v>8.7509000000000003E-2</c:v>
                </c:pt>
                <c:pt idx="888">
                  <c:v>8.4630999999999998E-2</c:v>
                </c:pt>
                <c:pt idx="889">
                  <c:v>8.1628999999999993E-2</c:v>
                </c:pt>
                <c:pt idx="890">
                  <c:v>7.8563999999999995E-2</c:v>
                </c:pt>
                <c:pt idx="891">
                  <c:v>7.5498999999999997E-2</c:v>
                </c:pt>
                <c:pt idx="892">
                  <c:v>7.2308999999999998E-2</c:v>
                </c:pt>
                <c:pt idx="893">
                  <c:v>6.9119E-2</c:v>
                </c:pt>
                <c:pt idx="894">
                  <c:v>6.5990999999999994E-2</c:v>
                </c:pt>
                <c:pt idx="895">
                  <c:v>6.2864000000000003E-2</c:v>
                </c:pt>
                <c:pt idx="896">
                  <c:v>5.9798999999999998E-2</c:v>
                </c:pt>
                <c:pt idx="897">
                  <c:v>5.6795999999999999E-2</c:v>
                </c:pt>
                <c:pt idx="898">
                  <c:v>5.3856000000000001E-2</c:v>
                </c:pt>
                <c:pt idx="899">
                  <c:v>5.0978999999999997E-2</c:v>
                </c:pt>
                <c:pt idx="900">
                  <c:v>4.8226999999999999E-2</c:v>
                </c:pt>
                <c:pt idx="901">
                  <c:v>4.5412000000000001E-2</c:v>
                </c:pt>
                <c:pt idx="902">
                  <c:v>4.2722000000000003E-2</c:v>
                </c:pt>
                <c:pt idx="903">
                  <c:v>4.0094999999999999E-2</c:v>
                </c:pt>
                <c:pt idx="904">
                  <c:v>3.7656000000000002E-2</c:v>
                </c:pt>
                <c:pt idx="905">
                  <c:v>3.5215999999999997E-2</c:v>
                </c:pt>
                <c:pt idx="906">
                  <c:v>3.2839E-2</c:v>
                </c:pt>
                <c:pt idx="907">
                  <c:v>3.0525E-2</c:v>
                </c:pt>
                <c:pt idx="908">
                  <c:v>2.8209999999999999E-2</c:v>
                </c:pt>
                <c:pt idx="909">
                  <c:v>2.5958999999999999E-2</c:v>
                </c:pt>
                <c:pt idx="910">
                  <c:v>2.3706999999999999E-2</c:v>
                </c:pt>
                <c:pt idx="911">
                  <c:v>2.1454999999999998E-2</c:v>
                </c:pt>
                <c:pt idx="912">
                  <c:v>1.9203000000000001E-2</c:v>
                </c:pt>
                <c:pt idx="913">
                  <c:v>1.6889000000000001E-2</c:v>
                </c:pt>
                <c:pt idx="914">
                  <c:v>1.4512000000000001E-2</c:v>
                </c:pt>
                <c:pt idx="915">
                  <c:v>1.1946999999999999E-2</c:v>
                </c:pt>
                <c:pt idx="916">
                  <c:v>9.5080000000000008E-3</c:v>
                </c:pt>
                <c:pt idx="917">
                  <c:v>6.9430000000000004E-3</c:v>
                </c:pt>
                <c:pt idx="918">
                  <c:v>4.3160000000000004E-3</c:v>
                </c:pt>
                <c:pt idx="919">
                  <c:v>1.5640000000000001E-3</c:v>
                </c:pt>
                <c:pt idx="920">
                  <c:v>-1.2509999999999999E-3</c:v>
                </c:pt>
                <c:pt idx="921">
                  <c:v>-4.0660000000000002E-3</c:v>
                </c:pt>
                <c:pt idx="922">
                  <c:v>-7.0060000000000001E-3</c:v>
                </c:pt>
                <c:pt idx="923">
                  <c:v>-9.7579999999999993E-3</c:v>
                </c:pt>
                <c:pt idx="924">
                  <c:v>-1.2760000000000001E-2</c:v>
                </c:pt>
                <c:pt idx="925">
                  <c:v>-1.5887999999999999E-2</c:v>
                </c:pt>
                <c:pt idx="926">
                  <c:v>-1.8953000000000001E-2</c:v>
                </c:pt>
                <c:pt idx="927">
                  <c:v>-2.1892999999999999E-2</c:v>
                </c:pt>
                <c:pt idx="928">
                  <c:v>-2.477E-2</c:v>
                </c:pt>
                <c:pt idx="929">
                  <c:v>-2.7584999999999998E-2</c:v>
                </c:pt>
                <c:pt idx="930">
                  <c:v>-3.0211999999999999E-2</c:v>
                </c:pt>
                <c:pt idx="931">
                  <c:v>-3.2902000000000001E-2</c:v>
                </c:pt>
                <c:pt idx="932">
                  <c:v>-3.5716999999999999E-2</c:v>
                </c:pt>
                <c:pt idx="933">
                  <c:v>-3.8531000000000003E-2</c:v>
                </c:pt>
                <c:pt idx="934">
                  <c:v>-4.1284000000000001E-2</c:v>
                </c:pt>
                <c:pt idx="935">
                  <c:v>-4.4097999999999998E-2</c:v>
                </c:pt>
                <c:pt idx="936">
                  <c:v>-4.6788000000000003E-2</c:v>
                </c:pt>
                <c:pt idx="937">
                  <c:v>-4.9540000000000001E-2</c:v>
                </c:pt>
                <c:pt idx="938">
                  <c:v>-5.2354999999999999E-2</c:v>
                </c:pt>
                <c:pt idx="939">
                  <c:v>-5.5169999999999997E-2</c:v>
                </c:pt>
                <c:pt idx="940">
                  <c:v>-5.7922000000000001E-2</c:v>
                </c:pt>
                <c:pt idx="941">
                  <c:v>-6.0798999999999999E-2</c:v>
                </c:pt>
                <c:pt idx="942">
                  <c:v>-6.3739000000000004E-2</c:v>
                </c:pt>
                <c:pt idx="943">
                  <c:v>-6.6741999999999996E-2</c:v>
                </c:pt>
                <c:pt idx="944">
                  <c:v>-6.9806999999999994E-2</c:v>
                </c:pt>
                <c:pt idx="945">
                  <c:v>-7.2933999999999999E-2</c:v>
                </c:pt>
                <c:pt idx="946">
                  <c:v>-7.5998999999999997E-2</c:v>
                </c:pt>
                <c:pt idx="947">
                  <c:v>-7.9002000000000003E-2</c:v>
                </c:pt>
                <c:pt idx="948">
                  <c:v>-8.2003999999999994E-2</c:v>
                </c:pt>
                <c:pt idx="949">
                  <c:v>-8.4944000000000006E-2</c:v>
                </c:pt>
                <c:pt idx="950">
                  <c:v>-8.7884000000000004E-2</c:v>
                </c:pt>
                <c:pt idx="951">
                  <c:v>-9.0760999999999994E-2</c:v>
                </c:pt>
                <c:pt idx="952">
                  <c:v>-9.3576000000000006E-2</c:v>
                </c:pt>
                <c:pt idx="953">
                  <c:v>-9.6327999999999997E-2</c:v>
                </c:pt>
                <c:pt idx="954">
                  <c:v>-9.8955000000000001E-2</c:v>
                </c:pt>
                <c:pt idx="955">
                  <c:v>-0.10158300000000001</c:v>
                </c:pt>
                <c:pt idx="956">
                  <c:v>-0.104147</c:v>
                </c:pt>
                <c:pt idx="957">
                  <c:v>-0.106712</c:v>
                </c:pt>
                <c:pt idx="958">
                  <c:v>-0.109401</c:v>
                </c:pt>
                <c:pt idx="959">
                  <c:v>-0.112029</c:v>
                </c:pt>
                <c:pt idx="960">
                  <c:v>-0.114593</c:v>
                </c:pt>
                <c:pt idx="961">
                  <c:v>-0.117158</c:v>
                </c:pt>
                <c:pt idx="962">
                  <c:v>-0.119722</c:v>
                </c:pt>
                <c:pt idx="963">
                  <c:v>-0.12228700000000001</c:v>
                </c:pt>
                <c:pt idx="964">
                  <c:v>-0.124726</c:v>
                </c:pt>
                <c:pt idx="965">
                  <c:v>-0.127166</c:v>
                </c:pt>
                <c:pt idx="966">
                  <c:v>-0.129605</c:v>
                </c:pt>
                <c:pt idx="967">
                  <c:v>-0.132045</c:v>
                </c:pt>
                <c:pt idx="968">
                  <c:v>-0.13442200000000001</c:v>
                </c:pt>
                <c:pt idx="969">
                  <c:v>-0.136736</c:v>
                </c:pt>
                <c:pt idx="970">
                  <c:v>-0.13905100000000001</c:v>
                </c:pt>
                <c:pt idx="971">
                  <c:v>-0.141427</c:v>
                </c:pt>
                <c:pt idx="972">
                  <c:v>-0.14374200000000001</c:v>
                </c:pt>
                <c:pt idx="973">
                  <c:v>-0.14605599999999999</c:v>
                </c:pt>
                <c:pt idx="974">
                  <c:v>-0.14843300000000001</c:v>
                </c:pt>
                <c:pt idx="975">
                  <c:v>-0.15087300000000001</c:v>
                </c:pt>
                <c:pt idx="976">
                  <c:v>-0.153312</c:v>
                </c:pt>
                <c:pt idx="977">
                  <c:v>-0.155752</c:v>
                </c:pt>
                <c:pt idx="978">
                  <c:v>-0.158191</c:v>
                </c:pt>
                <c:pt idx="979">
                  <c:v>-0.16075600000000001</c:v>
                </c:pt>
                <c:pt idx="980">
                  <c:v>-0.163133</c:v>
                </c:pt>
                <c:pt idx="981">
                  <c:v>-0.16550999999999999</c:v>
                </c:pt>
                <c:pt idx="982">
                  <c:v>-0.16776099999999999</c:v>
                </c:pt>
                <c:pt idx="983">
                  <c:v>-0.170013</c:v>
                </c:pt>
                <c:pt idx="984">
                  <c:v>-0.17207700000000001</c:v>
                </c:pt>
                <c:pt idx="985">
                  <c:v>-0.174204</c:v>
                </c:pt>
                <c:pt idx="986">
                  <c:v>-0.176456</c:v>
                </c:pt>
                <c:pt idx="987">
                  <c:v>-0.17852000000000001</c:v>
                </c:pt>
                <c:pt idx="988">
                  <c:v>-0.18052199999999999</c:v>
                </c:pt>
                <c:pt idx="989">
                  <c:v>-0.18246100000000001</c:v>
                </c:pt>
                <c:pt idx="990">
                  <c:v>-0.18440000000000001</c:v>
                </c:pt>
                <c:pt idx="991">
                  <c:v>-0.186276</c:v>
                </c:pt>
                <c:pt idx="992">
                  <c:v>-0.18809000000000001</c:v>
                </c:pt>
                <c:pt idx="993">
                  <c:v>-0.189967</c:v>
                </c:pt>
                <c:pt idx="994">
                  <c:v>-0.19178100000000001</c:v>
                </c:pt>
                <c:pt idx="995">
                  <c:v>-0.19347</c:v>
                </c:pt>
                <c:pt idx="996">
                  <c:v>-0.19522100000000001</c:v>
                </c:pt>
                <c:pt idx="997">
                  <c:v>-0.19697300000000001</c:v>
                </c:pt>
                <c:pt idx="998">
                  <c:v>-0.198849</c:v>
                </c:pt>
                <c:pt idx="999">
                  <c:v>-0.20078799999999999</c:v>
                </c:pt>
                <c:pt idx="1000">
                  <c:v>-0.20272699999999999</c:v>
                </c:pt>
                <c:pt idx="1001">
                  <c:v>-0.20460400000000001</c:v>
                </c:pt>
                <c:pt idx="1002">
                  <c:v>-0.20660500000000001</c:v>
                </c:pt>
                <c:pt idx="1003">
                  <c:v>-0.20860699999999999</c:v>
                </c:pt>
                <c:pt idx="1004">
                  <c:v>-0.210734</c:v>
                </c:pt>
                <c:pt idx="1005">
                  <c:v>-0.21279799999999999</c:v>
                </c:pt>
                <c:pt idx="1006">
                  <c:v>-0.214925</c:v>
                </c:pt>
                <c:pt idx="1007">
                  <c:v>-0.21705099999999999</c:v>
                </c:pt>
                <c:pt idx="1008">
                  <c:v>-0.21917800000000001</c:v>
                </c:pt>
                <c:pt idx="1009">
                  <c:v>-0.22142999999999999</c:v>
                </c:pt>
                <c:pt idx="1010">
                  <c:v>-0.22361900000000001</c:v>
                </c:pt>
                <c:pt idx="1011">
                  <c:v>-0.225746</c:v>
                </c:pt>
                <c:pt idx="1012">
                  <c:v>-0.22781000000000001</c:v>
                </c:pt>
                <c:pt idx="1013">
                  <c:v>-0.22974900000000001</c:v>
                </c:pt>
                <c:pt idx="1014">
                  <c:v>-0.231626</c:v>
                </c:pt>
                <c:pt idx="1015">
                  <c:v>-0.233377</c:v>
                </c:pt>
                <c:pt idx="1016">
                  <c:v>-0.23519100000000001</c:v>
                </c:pt>
                <c:pt idx="1017">
                  <c:v>-0.23700499999999999</c:v>
                </c:pt>
                <c:pt idx="1018">
                  <c:v>-0.23869399999999999</c:v>
                </c:pt>
                <c:pt idx="1019">
                  <c:v>-0.24038300000000001</c:v>
                </c:pt>
                <c:pt idx="1020">
                  <c:v>-0.242009</c:v>
                </c:pt>
                <c:pt idx="1021">
                  <c:v>-0.243698</c:v>
                </c:pt>
                <c:pt idx="1022">
                  <c:v>-0.24526200000000001</c:v>
                </c:pt>
                <c:pt idx="1023">
                  <c:v>-0.246951</c:v>
                </c:pt>
                <c:pt idx="1024">
                  <c:v>-0.24864</c:v>
                </c:pt>
                <c:pt idx="1025">
                  <c:v>-0.25026599999999999</c:v>
                </c:pt>
                <c:pt idx="1026">
                  <c:v>-0.251892</c:v>
                </c:pt>
                <c:pt idx="1027">
                  <c:v>-0.25364399999999998</c:v>
                </c:pt>
                <c:pt idx="1028">
                  <c:v>-0.25539499999999998</c:v>
                </c:pt>
                <c:pt idx="1029">
                  <c:v>-0.25714599999999999</c:v>
                </c:pt>
                <c:pt idx="1030">
                  <c:v>-0.25889800000000002</c:v>
                </c:pt>
                <c:pt idx="1031">
                  <c:v>-0.26064900000000002</c:v>
                </c:pt>
                <c:pt idx="1032">
                  <c:v>-0.26233800000000002</c:v>
                </c:pt>
                <c:pt idx="1033">
                  <c:v>-0.26396500000000001</c:v>
                </c:pt>
                <c:pt idx="1034">
                  <c:v>-0.26559100000000002</c:v>
                </c:pt>
                <c:pt idx="1035">
                  <c:v>-0.26715499999999998</c:v>
                </c:pt>
                <c:pt idx="1036">
                  <c:v>-0.26878099999999999</c:v>
                </c:pt>
                <c:pt idx="1037">
                  <c:v>-0.27028200000000002</c:v>
                </c:pt>
                <c:pt idx="1038">
                  <c:v>-0.27165800000000001</c:v>
                </c:pt>
                <c:pt idx="1039">
                  <c:v>-0.27284700000000001</c:v>
                </c:pt>
                <c:pt idx="1040">
                  <c:v>-0.27409800000000001</c:v>
                </c:pt>
                <c:pt idx="1041">
                  <c:v>-0.27522400000000002</c:v>
                </c:pt>
                <c:pt idx="1042">
                  <c:v>-0.27616200000000002</c:v>
                </c:pt>
                <c:pt idx="1043">
                  <c:v>-0.27710000000000001</c:v>
                </c:pt>
                <c:pt idx="1044">
                  <c:v>-0.27810099999999999</c:v>
                </c:pt>
                <c:pt idx="1045">
                  <c:v>-0.27903899999999998</c:v>
                </c:pt>
                <c:pt idx="1046">
                  <c:v>-0.28004000000000001</c:v>
                </c:pt>
                <c:pt idx="1047">
                  <c:v>-0.28104099999999999</c:v>
                </c:pt>
                <c:pt idx="1048">
                  <c:v>-0.28210400000000002</c:v>
                </c:pt>
                <c:pt idx="1049">
                  <c:v>-0.28322999999999998</c:v>
                </c:pt>
                <c:pt idx="1050">
                  <c:v>-0.284356</c:v>
                </c:pt>
                <c:pt idx="1051">
                  <c:v>-0.285607</c:v>
                </c:pt>
                <c:pt idx="1052">
                  <c:v>-0.286858</c:v>
                </c:pt>
                <c:pt idx="1053">
                  <c:v>-0.28817199999999998</c:v>
                </c:pt>
                <c:pt idx="1054">
                  <c:v>-0.28954800000000003</c:v>
                </c:pt>
                <c:pt idx="1055">
                  <c:v>-0.291049</c:v>
                </c:pt>
                <c:pt idx="1056">
                  <c:v>-0.29261300000000001</c:v>
                </c:pt>
                <c:pt idx="1057">
                  <c:v>-0.29417700000000002</c:v>
                </c:pt>
                <c:pt idx="1058">
                  <c:v>-0.29580299999999998</c:v>
                </c:pt>
                <c:pt idx="1059">
                  <c:v>-0.29749199999999998</c:v>
                </c:pt>
                <c:pt idx="1060">
                  <c:v>-0.29924299999999998</c:v>
                </c:pt>
                <c:pt idx="1061">
                  <c:v>-0.30105700000000002</c:v>
                </c:pt>
                <c:pt idx="1062">
                  <c:v>-0.30293399999999998</c:v>
                </c:pt>
                <c:pt idx="1063">
                  <c:v>-0.30481000000000003</c:v>
                </c:pt>
                <c:pt idx="1064">
                  <c:v>-0.30687399999999998</c:v>
                </c:pt>
                <c:pt idx="1065">
                  <c:v>-0.30887599999999998</c:v>
                </c:pt>
                <c:pt idx="1066">
                  <c:v>-0.31093999999999999</c:v>
                </c:pt>
                <c:pt idx="1067">
                  <c:v>-0.312942</c:v>
                </c:pt>
                <c:pt idx="1068">
                  <c:v>-0.31488100000000002</c:v>
                </c:pt>
                <c:pt idx="1069">
                  <c:v>-0.316882</c:v>
                </c:pt>
                <c:pt idx="1070">
                  <c:v>-0.31894699999999998</c:v>
                </c:pt>
                <c:pt idx="1071">
                  <c:v>-0.32113599999999998</c:v>
                </c:pt>
                <c:pt idx="1072">
                  <c:v>-0.32319999999999999</c:v>
                </c:pt>
                <c:pt idx="1073">
                  <c:v>-0.32520199999999999</c:v>
                </c:pt>
                <c:pt idx="1074">
                  <c:v>-0.32714100000000002</c:v>
                </c:pt>
                <c:pt idx="1075">
                  <c:v>-0.329017</c:v>
                </c:pt>
                <c:pt idx="1076">
                  <c:v>-0.33095599999999997</c:v>
                </c:pt>
                <c:pt idx="1077">
                  <c:v>-0.33295799999999998</c:v>
                </c:pt>
                <c:pt idx="1078">
                  <c:v>-0.33495999999999998</c:v>
                </c:pt>
                <c:pt idx="1079">
                  <c:v>-0.33683600000000002</c:v>
                </c:pt>
                <c:pt idx="1080">
                  <c:v>-0.33877499999999999</c:v>
                </c:pt>
                <c:pt idx="1081">
                  <c:v>-0.34065200000000001</c:v>
                </c:pt>
                <c:pt idx="1082">
                  <c:v>-0.34259099999999998</c:v>
                </c:pt>
                <c:pt idx="1083">
                  <c:v>-0.34446700000000002</c:v>
                </c:pt>
                <c:pt idx="1084">
                  <c:v>-0.34646900000000003</c:v>
                </c:pt>
                <c:pt idx="1085">
                  <c:v>-0.34834599999999999</c:v>
                </c:pt>
                <c:pt idx="1086">
                  <c:v>-0.35009699999999999</c:v>
                </c:pt>
                <c:pt idx="1087">
                  <c:v>-0.35184799999999999</c:v>
                </c:pt>
                <c:pt idx="1088">
                  <c:v>-0.35353699999999999</c:v>
                </c:pt>
                <c:pt idx="1089">
                  <c:v>-0.35516399999999998</c:v>
                </c:pt>
                <c:pt idx="1090">
                  <c:v>-0.35679</c:v>
                </c:pt>
                <c:pt idx="1091">
                  <c:v>-0.35841600000000001</c:v>
                </c:pt>
                <c:pt idx="1092">
                  <c:v>-0.360043</c:v>
                </c:pt>
                <c:pt idx="1093">
                  <c:v>-0.36160599999999998</c:v>
                </c:pt>
                <c:pt idx="1094">
                  <c:v>-0.36316999999999999</c:v>
                </c:pt>
                <c:pt idx="1095">
                  <c:v>-0.36467100000000002</c:v>
                </c:pt>
                <c:pt idx="1096">
                  <c:v>-0.36604700000000001</c:v>
                </c:pt>
                <c:pt idx="1097">
                  <c:v>-0.36742399999999997</c:v>
                </c:pt>
                <c:pt idx="1098">
                  <c:v>-0.36873699999999998</c:v>
                </c:pt>
                <c:pt idx="1099">
                  <c:v>-0.36998799999999998</c:v>
                </c:pt>
                <c:pt idx="1100">
                  <c:v>-0.37123899999999999</c:v>
                </c:pt>
                <c:pt idx="1101">
                  <c:v>-0.37255300000000002</c:v>
                </c:pt>
                <c:pt idx="1102">
                  <c:v>-0.37380400000000003</c:v>
                </c:pt>
                <c:pt idx="1103">
                  <c:v>-0.37511699999999998</c:v>
                </c:pt>
                <c:pt idx="1104">
                  <c:v>-0.37643100000000002</c:v>
                </c:pt>
                <c:pt idx="1105">
                  <c:v>-0.377807</c:v>
                </c:pt>
                <c:pt idx="1106">
                  <c:v>-0.37912099999999999</c:v>
                </c:pt>
                <c:pt idx="1107">
                  <c:v>-0.38049699999999997</c:v>
                </c:pt>
                <c:pt idx="1108">
                  <c:v>-0.38187300000000002</c:v>
                </c:pt>
                <c:pt idx="1109">
                  <c:v>-0.38331100000000001</c:v>
                </c:pt>
                <c:pt idx="1110">
                  <c:v>-0.38474999999999998</c:v>
                </c:pt>
                <c:pt idx="1111">
                  <c:v>-0.38625100000000001</c:v>
                </c:pt>
                <c:pt idx="1112">
                  <c:v>-0.38781500000000002</c:v>
                </c:pt>
                <c:pt idx="1113">
                  <c:v>-0.38944099999999998</c:v>
                </c:pt>
                <c:pt idx="1114">
                  <c:v>-0.39119300000000001</c:v>
                </c:pt>
                <c:pt idx="1115">
                  <c:v>-0.39288200000000001</c:v>
                </c:pt>
                <c:pt idx="1116">
                  <c:v>-0.39457100000000001</c:v>
                </c:pt>
                <c:pt idx="1117">
                  <c:v>-0.39632200000000001</c:v>
                </c:pt>
                <c:pt idx="1118">
                  <c:v>-0.39813599999999999</c:v>
                </c:pt>
                <c:pt idx="1119">
                  <c:v>-0.39995000000000003</c:v>
                </c:pt>
                <c:pt idx="1120">
                  <c:v>-0.40170099999999997</c:v>
                </c:pt>
                <c:pt idx="1121">
                  <c:v>-0.40345300000000001</c:v>
                </c:pt>
                <c:pt idx="1122">
                  <c:v>-0.40520400000000001</c:v>
                </c:pt>
                <c:pt idx="1123">
                  <c:v>-0.406831</c:v>
                </c:pt>
                <c:pt idx="1124">
                  <c:v>-0.40845700000000001</c:v>
                </c:pt>
                <c:pt idx="1125">
                  <c:v>-0.41002100000000002</c:v>
                </c:pt>
                <c:pt idx="1126">
                  <c:v>-0.41164699999999999</c:v>
                </c:pt>
                <c:pt idx="1127">
                  <c:v>-0.413273</c:v>
                </c:pt>
                <c:pt idx="1128">
                  <c:v>-0.414775</c:v>
                </c:pt>
                <c:pt idx="1129">
                  <c:v>-0.41640100000000002</c:v>
                </c:pt>
                <c:pt idx="1130">
                  <c:v>-0.417902</c:v>
                </c:pt>
                <c:pt idx="1131">
                  <c:v>-0.41940300000000003</c:v>
                </c:pt>
                <c:pt idx="1132">
                  <c:v>-0.42090499999999997</c:v>
                </c:pt>
                <c:pt idx="1133">
                  <c:v>-0.422406</c:v>
                </c:pt>
                <c:pt idx="1134">
                  <c:v>-0.42390699999999998</c:v>
                </c:pt>
                <c:pt idx="1135">
                  <c:v>-0.42547099999999999</c:v>
                </c:pt>
                <c:pt idx="1136">
                  <c:v>-0.427035</c:v>
                </c:pt>
                <c:pt idx="1137">
                  <c:v>-0.42866100000000001</c:v>
                </c:pt>
                <c:pt idx="1138">
                  <c:v>-0.43041200000000002</c:v>
                </c:pt>
                <c:pt idx="1139">
                  <c:v>-0.43216399999999999</c:v>
                </c:pt>
                <c:pt idx="1140">
                  <c:v>-0.43397799999999997</c:v>
                </c:pt>
                <c:pt idx="1141">
                  <c:v>-0.43572899999999998</c:v>
                </c:pt>
                <c:pt idx="1142">
                  <c:v>-0.43773099999999998</c:v>
                </c:pt>
                <c:pt idx="1143">
                  <c:v>-0.43960700000000003</c:v>
                </c:pt>
                <c:pt idx="1144">
                  <c:v>-0.44142100000000001</c:v>
                </c:pt>
                <c:pt idx="1145">
                  <c:v>-0.44323499999999999</c:v>
                </c:pt>
                <c:pt idx="1146">
                  <c:v>-0.44498700000000002</c:v>
                </c:pt>
                <c:pt idx="1147">
                  <c:v>-0.44673800000000002</c:v>
                </c:pt>
                <c:pt idx="1148">
                  <c:v>-0.44842700000000002</c:v>
                </c:pt>
                <c:pt idx="1149">
                  <c:v>-0.45017800000000002</c:v>
                </c:pt>
                <c:pt idx="1150">
                  <c:v>-0.45174199999999998</c:v>
                </c:pt>
                <c:pt idx="1151">
                  <c:v>-0.45324300000000001</c:v>
                </c:pt>
                <c:pt idx="1152">
                  <c:v>-0.45474500000000001</c:v>
                </c:pt>
                <c:pt idx="1153">
                  <c:v>-0.45618300000000001</c:v>
                </c:pt>
                <c:pt idx="1154">
                  <c:v>-0.45762199999999997</c:v>
                </c:pt>
                <c:pt idx="1155">
                  <c:v>-0.45893499999999998</c:v>
                </c:pt>
                <c:pt idx="1156">
                  <c:v>-0.46024900000000002</c:v>
                </c:pt>
                <c:pt idx="1157">
                  <c:v>-0.461563</c:v>
                </c:pt>
                <c:pt idx="1158">
                  <c:v>-0.46275100000000002</c:v>
                </c:pt>
                <c:pt idx="1159">
                  <c:v>-0.463814</c:v>
                </c:pt>
                <c:pt idx="1160">
                  <c:v>-0.46475300000000003</c:v>
                </c:pt>
                <c:pt idx="1161">
                  <c:v>-0.46556599999999998</c:v>
                </c:pt>
                <c:pt idx="1162">
                  <c:v>-0.46631600000000001</c:v>
                </c:pt>
                <c:pt idx="1163">
                  <c:v>-0.46706700000000001</c:v>
                </c:pt>
                <c:pt idx="1164">
                  <c:v>-0.46775499999999998</c:v>
                </c:pt>
                <c:pt idx="1165">
                  <c:v>-0.46850599999999998</c:v>
                </c:pt>
                <c:pt idx="1166">
                  <c:v>-0.469194</c:v>
                </c:pt>
                <c:pt idx="1167">
                  <c:v>-0.46994399999999997</c:v>
                </c:pt>
                <c:pt idx="1168">
                  <c:v>-0.47069499999999997</c:v>
                </c:pt>
                <c:pt idx="1169">
                  <c:v>-0.471383</c:v>
                </c:pt>
                <c:pt idx="1170">
                  <c:v>-0.47200900000000001</c:v>
                </c:pt>
                <c:pt idx="1171">
                  <c:v>-0.47244599999999998</c:v>
                </c:pt>
                <c:pt idx="1172">
                  <c:v>-0.47300900000000001</c:v>
                </c:pt>
                <c:pt idx="1173">
                  <c:v>-0.47363499999999997</c:v>
                </c:pt>
                <c:pt idx="1174">
                  <c:v>-0.47426000000000001</c:v>
                </c:pt>
                <c:pt idx="1175">
                  <c:v>-0.47494799999999998</c:v>
                </c:pt>
                <c:pt idx="1176">
                  <c:v>-0.475574</c:v>
                </c:pt>
                <c:pt idx="1177">
                  <c:v>-0.47619899999999998</c:v>
                </c:pt>
                <c:pt idx="1178">
                  <c:v>-0.476825</c:v>
                </c:pt>
                <c:pt idx="1179">
                  <c:v>-0.477576</c:v>
                </c:pt>
                <c:pt idx="1180">
                  <c:v>-0.47838900000000001</c:v>
                </c:pt>
                <c:pt idx="1181">
                  <c:v>-0.47926400000000002</c:v>
                </c:pt>
                <c:pt idx="1182">
                  <c:v>-0.48020299999999999</c:v>
                </c:pt>
                <c:pt idx="1183">
                  <c:v>-0.48120400000000002</c:v>
                </c:pt>
                <c:pt idx="1184">
                  <c:v>-0.48214200000000002</c:v>
                </c:pt>
                <c:pt idx="1185">
                  <c:v>-0.483205</c:v>
                </c:pt>
                <c:pt idx="1186">
                  <c:v>-0.48426900000000001</c:v>
                </c:pt>
                <c:pt idx="1187">
                  <c:v>-0.48539399999999999</c:v>
                </c:pt>
                <c:pt idx="1188">
                  <c:v>-0.48658299999999999</c:v>
                </c:pt>
                <c:pt idx="1189">
                  <c:v>-0.48777100000000001</c:v>
                </c:pt>
                <c:pt idx="1190">
                  <c:v>-0.48896000000000001</c:v>
                </c:pt>
                <c:pt idx="1191">
                  <c:v>-0.49014799999999997</c:v>
                </c:pt>
                <c:pt idx="1192">
                  <c:v>-0.49139899999999997</c:v>
                </c:pt>
                <c:pt idx="1193">
                  <c:v>-0.49252499999999999</c:v>
                </c:pt>
                <c:pt idx="1194">
                  <c:v>-0.49371399999999999</c:v>
                </c:pt>
                <c:pt idx="1195">
                  <c:v>-0.49490200000000001</c:v>
                </c:pt>
                <c:pt idx="1196">
                  <c:v>-0.496091</c:v>
                </c:pt>
                <c:pt idx="1197">
                  <c:v>-0.49721700000000002</c:v>
                </c:pt>
                <c:pt idx="1198">
                  <c:v>-0.49834200000000001</c:v>
                </c:pt>
                <c:pt idx="1199">
                  <c:v>-0.49940600000000002</c:v>
                </c:pt>
                <c:pt idx="1200">
                  <c:v>-0.50053199999999998</c:v>
                </c:pt>
                <c:pt idx="1201">
                  <c:v>-0.50159500000000001</c:v>
                </c:pt>
                <c:pt idx="1202">
                  <c:v>-0.50272099999999997</c:v>
                </c:pt>
                <c:pt idx="1203">
                  <c:v>-0.50378400000000001</c:v>
                </c:pt>
                <c:pt idx="1204">
                  <c:v>-0.50478500000000004</c:v>
                </c:pt>
                <c:pt idx="1205">
                  <c:v>-0.50584899999999999</c:v>
                </c:pt>
                <c:pt idx="1206">
                  <c:v>-0.50684899999999999</c:v>
                </c:pt>
                <c:pt idx="1207">
                  <c:v>-0.50791299999999995</c:v>
                </c:pt>
                <c:pt idx="1208">
                  <c:v>-0.50891399999999998</c:v>
                </c:pt>
                <c:pt idx="1209">
                  <c:v>-0.50991399999999998</c:v>
                </c:pt>
                <c:pt idx="1210">
                  <c:v>-0.51097800000000004</c:v>
                </c:pt>
                <c:pt idx="1211">
                  <c:v>-0.51204099999999997</c:v>
                </c:pt>
                <c:pt idx="1212">
                  <c:v>-0.513104</c:v>
                </c:pt>
                <c:pt idx="1213">
                  <c:v>-0.51435500000000001</c:v>
                </c:pt>
                <c:pt idx="1214">
                  <c:v>-0.51548099999999997</c:v>
                </c:pt>
                <c:pt idx="1215">
                  <c:v>-0.516795</c:v>
                </c:pt>
                <c:pt idx="1216">
                  <c:v>-0.51810900000000004</c:v>
                </c:pt>
                <c:pt idx="1217">
                  <c:v>-0.51948499999999997</c:v>
                </c:pt>
                <c:pt idx="1218">
                  <c:v>-0.52098599999999995</c:v>
                </c:pt>
                <c:pt idx="1219">
                  <c:v>-0.52248700000000003</c:v>
                </c:pt>
                <c:pt idx="1220">
                  <c:v>-0.52423799999999998</c:v>
                </c:pt>
                <c:pt idx="1221">
                  <c:v>-0.52586500000000003</c:v>
                </c:pt>
                <c:pt idx="1222">
                  <c:v>-0.52767900000000001</c:v>
                </c:pt>
                <c:pt idx="1223">
                  <c:v>-0.529555</c:v>
                </c:pt>
                <c:pt idx="1224">
                  <c:v>-0.53143200000000002</c:v>
                </c:pt>
                <c:pt idx="1225">
                  <c:v>-0.53343300000000005</c:v>
                </c:pt>
                <c:pt idx="1226">
                  <c:v>-0.53543499999999999</c:v>
                </c:pt>
                <c:pt idx="1227">
                  <c:v>-0.53756199999999998</c:v>
                </c:pt>
                <c:pt idx="1228">
                  <c:v>-0.53968899999999997</c:v>
                </c:pt>
                <c:pt idx="1229">
                  <c:v>-0.54175300000000004</c:v>
                </c:pt>
                <c:pt idx="1230">
                  <c:v>-0.54394200000000004</c:v>
                </c:pt>
                <c:pt idx="1231">
                  <c:v>-0.54613100000000003</c:v>
                </c:pt>
                <c:pt idx="1232">
                  <c:v>-0.54832099999999995</c:v>
                </c:pt>
                <c:pt idx="1233">
                  <c:v>-0.55063499999999999</c:v>
                </c:pt>
                <c:pt idx="1234">
                  <c:v>-0.55301199999999995</c:v>
                </c:pt>
                <c:pt idx="1235">
                  <c:v>-0.55532599999999999</c:v>
                </c:pt>
                <c:pt idx="1236">
                  <c:v>-0.55764100000000005</c:v>
                </c:pt>
                <c:pt idx="1237">
                  <c:v>-0.55995499999999998</c:v>
                </c:pt>
                <c:pt idx="1238">
                  <c:v>-0.56226900000000002</c:v>
                </c:pt>
                <c:pt idx="1239">
                  <c:v>-0.56470900000000002</c:v>
                </c:pt>
                <c:pt idx="1240">
                  <c:v>-0.56708599999999998</c:v>
                </c:pt>
                <c:pt idx="1241">
                  <c:v>-0.56946300000000005</c:v>
                </c:pt>
                <c:pt idx="1242">
                  <c:v>-0.57177699999999998</c:v>
                </c:pt>
                <c:pt idx="1243">
                  <c:v>-0.57415400000000005</c:v>
                </c:pt>
                <c:pt idx="1244">
                  <c:v>-0.57659400000000005</c:v>
                </c:pt>
                <c:pt idx="1245">
                  <c:v>-0.57896999999999998</c:v>
                </c:pt>
                <c:pt idx="1246">
                  <c:v>-0.58140999999999998</c:v>
                </c:pt>
                <c:pt idx="1247">
                  <c:v>-0.58391199999999999</c:v>
                </c:pt>
                <c:pt idx="1248">
                  <c:v>-0.58647700000000003</c:v>
                </c:pt>
                <c:pt idx="1249">
                  <c:v>-0.588916</c:v>
                </c:pt>
                <c:pt idx="1250">
                  <c:v>-0.59154300000000004</c:v>
                </c:pt>
                <c:pt idx="1251">
                  <c:v>-0.59416999999999998</c:v>
                </c:pt>
                <c:pt idx="1252">
                  <c:v>-0.59679700000000002</c:v>
                </c:pt>
                <c:pt idx="1253">
                  <c:v>-0.59948699999999999</c:v>
                </c:pt>
                <c:pt idx="1254">
                  <c:v>-0.60217699999999996</c:v>
                </c:pt>
                <c:pt idx="1255">
                  <c:v>-0.60492900000000005</c:v>
                </c:pt>
                <c:pt idx="1256">
                  <c:v>-0.60768100000000003</c:v>
                </c:pt>
                <c:pt idx="1257">
                  <c:v>-0.61043400000000003</c:v>
                </c:pt>
                <c:pt idx="1258">
                  <c:v>-0.61318600000000001</c:v>
                </c:pt>
                <c:pt idx="1259">
                  <c:v>-0.61593799999999999</c:v>
                </c:pt>
                <c:pt idx="1260">
                  <c:v>-0.618815</c:v>
                </c:pt>
                <c:pt idx="1261">
                  <c:v>-0.62181799999999998</c:v>
                </c:pt>
                <c:pt idx="1262">
                  <c:v>-0.62488299999999997</c:v>
                </c:pt>
                <c:pt idx="1263">
                  <c:v>-0.62788500000000003</c:v>
                </c:pt>
                <c:pt idx="1264">
                  <c:v>-0.63082499999999997</c:v>
                </c:pt>
                <c:pt idx="1265">
                  <c:v>-0.63376500000000002</c:v>
                </c:pt>
                <c:pt idx="1266">
                  <c:v>-0.63676699999999997</c:v>
                </c:pt>
                <c:pt idx="1267">
                  <c:v>-0.63964500000000002</c:v>
                </c:pt>
                <c:pt idx="1268">
                  <c:v>-0.64258499999999996</c:v>
                </c:pt>
                <c:pt idx="1269">
                  <c:v>-0.64552500000000002</c:v>
                </c:pt>
                <c:pt idx="1270">
                  <c:v>-0.64852699999999996</c:v>
                </c:pt>
                <c:pt idx="1271">
                  <c:v>-0.65152900000000002</c:v>
                </c:pt>
                <c:pt idx="1272">
                  <c:v>-0.65446899999999997</c:v>
                </c:pt>
                <c:pt idx="1273">
                  <c:v>-0.65740900000000002</c:v>
                </c:pt>
                <c:pt idx="1274">
                  <c:v>-0.66028699999999996</c:v>
                </c:pt>
                <c:pt idx="1275">
                  <c:v>-0.66316399999999998</c:v>
                </c:pt>
                <c:pt idx="1276">
                  <c:v>-0.66604099999999999</c:v>
                </c:pt>
                <c:pt idx="1277">
                  <c:v>-0.66891900000000004</c:v>
                </c:pt>
                <c:pt idx="1278">
                  <c:v>-0.67167100000000002</c:v>
                </c:pt>
                <c:pt idx="1279">
                  <c:v>-0.67429799999999995</c:v>
                </c:pt>
                <c:pt idx="1280">
                  <c:v>-0.67686199999999996</c:v>
                </c:pt>
                <c:pt idx="1281">
                  <c:v>-0.679427</c:v>
                </c:pt>
                <c:pt idx="1282">
                  <c:v>-0.681867</c:v>
                </c:pt>
                <c:pt idx="1283">
                  <c:v>-0.68430599999999997</c:v>
                </c:pt>
                <c:pt idx="1284">
                  <c:v>-0.68680799999999997</c:v>
                </c:pt>
                <c:pt idx="1285">
                  <c:v>-0.68918500000000005</c:v>
                </c:pt>
                <c:pt idx="1286">
                  <c:v>-0.69156200000000001</c:v>
                </c:pt>
                <c:pt idx="1287">
                  <c:v>-0.69393899999999997</c:v>
                </c:pt>
                <c:pt idx="1288">
                  <c:v>-0.69631600000000005</c:v>
                </c:pt>
                <c:pt idx="1289">
                  <c:v>-0.69875500000000001</c:v>
                </c:pt>
                <c:pt idx="1290">
                  <c:v>-0.70119500000000001</c:v>
                </c:pt>
                <c:pt idx="1291">
                  <c:v>-0.70357199999999998</c:v>
                </c:pt>
                <c:pt idx="1292">
                  <c:v>-0.70594900000000005</c:v>
                </c:pt>
                <c:pt idx="1293">
                  <c:v>-0.70838800000000002</c:v>
                </c:pt>
                <c:pt idx="1294">
                  <c:v>-0.71089000000000002</c:v>
                </c:pt>
                <c:pt idx="1295">
                  <c:v>-0.71345499999999995</c:v>
                </c:pt>
                <c:pt idx="1296">
                  <c:v>-0.71601899999999996</c:v>
                </c:pt>
                <c:pt idx="1297">
                  <c:v>-0.71864600000000001</c:v>
                </c:pt>
                <c:pt idx="1298">
                  <c:v>-0.72121100000000005</c:v>
                </c:pt>
                <c:pt idx="1299">
                  <c:v>-0.72377599999999997</c:v>
                </c:pt>
                <c:pt idx="1300">
                  <c:v>-0.72621500000000005</c:v>
                </c:pt>
                <c:pt idx="1301">
                  <c:v>-0.72859200000000002</c:v>
                </c:pt>
                <c:pt idx="1302">
                  <c:v>-0.73084400000000005</c:v>
                </c:pt>
                <c:pt idx="1303">
                  <c:v>-0.73303300000000005</c:v>
                </c:pt>
                <c:pt idx="1304">
                  <c:v>-0.73516000000000004</c:v>
                </c:pt>
                <c:pt idx="1305">
                  <c:v>-0.73728700000000003</c:v>
                </c:pt>
                <c:pt idx="1306">
                  <c:v>-0.73935099999999998</c:v>
                </c:pt>
                <c:pt idx="1307">
                  <c:v>-0.74122699999999997</c:v>
                </c:pt>
                <c:pt idx="1308">
                  <c:v>-0.74316599999999999</c:v>
                </c:pt>
                <c:pt idx="1309">
                  <c:v>-0.74497999999999998</c:v>
                </c:pt>
                <c:pt idx="1310">
                  <c:v>-0.74660700000000002</c:v>
                </c:pt>
                <c:pt idx="1311">
                  <c:v>-0.74817</c:v>
                </c:pt>
                <c:pt idx="1312">
                  <c:v>-0.74985900000000005</c:v>
                </c:pt>
                <c:pt idx="1313">
                  <c:v>-0.75117299999999998</c:v>
                </c:pt>
                <c:pt idx="1314">
                  <c:v>-0.75254900000000002</c:v>
                </c:pt>
                <c:pt idx="1315">
                  <c:v>-0.75380000000000003</c:v>
                </c:pt>
                <c:pt idx="1316">
                  <c:v>-0.75511399999999995</c:v>
                </c:pt>
                <c:pt idx="1317">
                  <c:v>-0.75636499999999995</c:v>
                </c:pt>
                <c:pt idx="1318">
                  <c:v>-0.75755300000000003</c:v>
                </c:pt>
                <c:pt idx="1319">
                  <c:v>-0.75886699999999996</c:v>
                </c:pt>
                <c:pt idx="1320">
                  <c:v>-0.75999300000000003</c:v>
                </c:pt>
                <c:pt idx="1321">
                  <c:v>-0.761181</c:v>
                </c:pt>
                <c:pt idx="1322">
                  <c:v>-0.76230699999999996</c:v>
                </c:pt>
                <c:pt idx="1323">
                  <c:v>-0.76349500000000003</c:v>
                </c:pt>
                <c:pt idx="1324">
                  <c:v>-0.76468400000000003</c:v>
                </c:pt>
                <c:pt idx="1325">
                  <c:v>-0.76580999999999999</c:v>
                </c:pt>
                <c:pt idx="1326">
                  <c:v>-0.76693599999999995</c:v>
                </c:pt>
                <c:pt idx="1327">
                  <c:v>-0.76793599999999995</c:v>
                </c:pt>
                <c:pt idx="1328">
                  <c:v>-0.76912499999999995</c:v>
                </c:pt>
                <c:pt idx="1329">
                  <c:v>-0.77031300000000003</c:v>
                </c:pt>
                <c:pt idx="1330">
                  <c:v>-0.77150200000000002</c:v>
                </c:pt>
                <c:pt idx="1331">
                  <c:v>-0.77275300000000002</c:v>
                </c:pt>
                <c:pt idx="1332">
                  <c:v>-0.77400400000000003</c:v>
                </c:pt>
                <c:pt idx="1333">
                  <c:v>-0.77525500000000003</c:v>
                </c:pt>
                <c:pt idx="1334">
                  <c:v>-0.77644299999999999</c:v>
                </c:pt>
                <c:pt idx="1335">
                  <c:v>-0.77775700000000003</c:v>
                </c:pt>
                <c:pt idx="1336">
                  <c:v>-0.77900800000000003</c:v>
                </c:pt>
                <c:pt idx="1337">
                  <c:v>-0.78013399999999999</c:v>
                </c:pt>
                <c:pt idx="1338">
                  <c:v>-0.78125999999999995</c:v>
                </c:pt>
                <c:pt idx="1339">
                  <c:v>-0.78232299999999999</c:v>
                </c:pt>
                <c:pt idx="1340">
                  <c:v>-0.78319899999999998</c:v>
                </c:pt>
                <c:pt idx="1341">
                  <c:v>-0.78413699999999997</c:v>
                </c:pt>
                <c:pt idx="1342">
                  <c:v>-0.78495000000000004</c:v>
                </c:pt>
                <c:pt idx="1343">
                  <c:v>-0.78582600000000002</c:v>
                </c:pt>
                <c:pt idx="1344">
                  <c:v>-0.78670200000000001</c:v>
                </c:pt>
                <c:pt idx="1345">
                  <c:v>-0.78757699999999997</c:v>
                </c:pt>
                <c:pt idx="1346">
                  <c:v>-0.78839099999999995</c:v>
                </c:pt>
                <c:pt idx="1347">
                  <c:v>-0.78914099999999998</c:v>
                </c:pt>
                <c:pt idx="1348">
                  <c:v>-0.789829</c:v>
                </c:pt>
                <c:pt idx="1349">
                  <c:v>-0.79045500000000002</c:v>
                </c:pt>
                <c:pt idx="1350">
                  <c:v>-0.79108000000000001</c:v>
                </c:pt>
                <c:pt idx="1351">
                  <c:v>-0.79170600000000002</c:v>
                </c:pt>
                <c:pt idx="1352">
                  <c:v>-0.79233100000000001</c:v>
                </c:pt>
                <c:pt idx="1353">
                  <c:v>-0.79301900000000003</c:v>
                </c:pt>
                <c:pt idx="1354">
                  <c:v>-0.79364500000000004</c:v>
                </c:pt>
                <c:pt idx="1355">
                  <c:v>-0.79420800000000003</c:v>
                </c:pt>
                <c:pt idx="1356">
                  <c:v>-0.79470799999999997</c:v>
                </c:pt>
                <c:pt idx="1357">
                  <c:v>-0.79527099999999995</c:v>
                </c:pt>
                <c:pt idx="1358">
                  <c:v>-0.79583400000000004</c:v>
                </c:pt>
                <c:pt idx="1359">
                  <c:v>-0.79652199999999995</c:v>
                </c:pt>
                <c:pt idx="1360">
                  <c:v>-0.79714799999999997</c:v>
                </c:pt>
                <c:pt idx="1361">
                  <c:v>-0.79777299999999995</c:v>
                </c:pt>
                <c:pt idx="1362">
                  <c:v>-0.79839899999999997</c:v>
                </c:pt>
                <c:pt idx="1363">
                  <c:v>-0.79896199999999995</c:v>
                </c:pt>
                <c:pt idx="1364">
                  <c:v>-0.79964999999999997</c:v>
                </c:pt>
                <c:pt idx="1365">
                  <c:v>-0.80027499999999996</c:v>
                </c:pt>
                <c:pt idx="1366">
                  <c:v>-0.80090099999999997</c:v>
                </c:pt>
                <c:pt idx="1367">
                  <c:v>-0.801589</c:v>
                </c:pt>
                <c:pt idx="1368">
                  <c:v>-0.80233900000000002</c:v>
                </c:pt>
                <c:pt idx="1369">
                  <c:v>-0.80296500000000004</c:v>
                </c:pt>
                <c:pt idx="1370">
                  <c:v>-0.80359000000000003</c:v>
                </c:pt>
                <c:pt idx="1371">
                  <c:v>-0.80415300000000001</c:v>
                </c:pt>
                <c:pt idx="1372">
                  <c:v>-0.80484100000000003</c:v>
                </c:pt>
                <c:pt idx="1373">
                  <c:v>-0.80540400000000001</c:v>
                </c:pt>
                <c:pt idx="1374">
                  <c:v>-0.80615499999999995</c:v>
                </c:pt>
                <c:pt idx="1375">
                  <c:v>-0.80684299999999998</c:v>
                </c:pt>
                <c:pt idx="1376">
                  <c:v>-0.80759400000000003</c:v>
                </c:pt>
                <c:pt idx="1377">
                  <c:v>-0.80821900000000002</c:v>
                </c:pt>
                <c:pt idx="1378">
                  <c:v>-0.808782</c:v>
                </c:pt>
                <c:pt idx="1379">
                  <c:v>-0.80934499999999998</c:v>
                </c:pt>
                <c:pt idx="1380">
                  <c:v>-0.80990799999999996</c:v>
                </c:pt>
                <c:pt idx="1381">
                  <c:v>-0.81040800000000002</c:v>
                </c:pt>
                <c:pt idx="1382">
                  <c:v>-0.81090899999999999</c:v>
                </c:pt>
                <c:pt idx="1383">
                  <c:v>-0.81147199999999997</c:v>
                </c:pt>
                <c:pt idx="1384">
                  <c:v>-0.81184699999999999</c:v>
                </c:pt>
                <c:pt idx="1385">
                  <c:v>-0.81228500000000003</c:v>
                </c:pt>
                <c:pt idx="1386">
                  <c:v>-0.81272299999999997</c:v>
                </c:pt>
                <c:pt idx="1387">
                  <c:v>-0.81316100000000002</c:v>
                </c:pt>
                <c:pt idx="1388">
                  <c:v>-0.81359899999999996</c:v>
                </c:pt>
                <c:pt idx="1389">
                  <c:v>-0.81397399999999998</c:v>
                </c:pt>
                <c:pt idx="1390">
                  <c:v>-0.81441200000000002</c:v>
                </c:pt>
                <c:pt idx="1391">
                  <c:v>-0.81484999999999996</c:v>
                </c:pt>
                <c:pt idx="1392">
                  <c:v>-0.81510000000000005</c:v>
                </c:pt>
                <c:pt idx="1393">
                  <c:v>-0.81547499999999995</c:v>
                </c:pt>
                <c:pt idx="1394">
                  <c:v>-0.81578799999999996</c:v>
                </c:pt>
                <c:pt idx="1395">
                  <c:v>-0.81616299999999997</c:v>
                </c:pt>
                <c:pt idx="1396">
                  <c:v>-0.81660100000000002</c:v>
                </c:pt>
                <c:pt idx="1397">
                  <c:v>-0.81710099999999997</c:v>
                </c:pt>
                <c:pt idx="1398">
                  <c:v>-0.81760200000000005</c:v>
                </c:pt>
                <c:pt idx="1399">
                  <c:v>-0.81822700000000004</c:v>
                </c:pt>
                <c:pt idx="1400">
                  <c:v>-0.81891499999999995</c:v>
                </c:pt>
                <c:pt idx="1401">
                  <c:v>-0.81966600000000001</c:v>
                </c:pt>
                <c:pt idx="1402">
                  <c:v>-0.82047899999999996</c:v>
                </c:pt>
                <c:pt idx="1403">
                  <c:v>-0.82129200000000002</c:v>
                </c:pt>
                <c:pt idx="1404">
                  <c:v>-0.82216800000000001</c:v>
                </c:pt>
                <c:pt idx="1405">
                  <c:v>-0.823044</c:v>
                </c:pt>
                <c:pt idx="1406">
                  <c:v>-0.82410700000000003</c:v>
                </c:pt>
                <c:pt idx="1407">
                  <c:v>-0.82523299999999999</c:v>
                </c:pt>
                <c:pt idx="1408">
                  <c:v>-0.82635899999999995</c:v>
                </c:pt>
                <c:pt idx="1409">
                  <c:v>-0.82760999999999996</c:v>
                </c:pt>
                <c:pt idx="1410">
                  <c:v>-0.82904900000000004</c:v>
                </c:pt>
                <c:pt idx="1411">
                  <c:v>-0.83055000000000001</c:v>
                </c:pt>
                <c:pt idx="1412">
                  <c:v>-0.83198899999999998</c:v>
                </c:pt>
                <c:pt idx="1413">
                  <c:v>-0.83374000000000004</c:v>
                </c:pt>
                <c:pt idx="1414">
                  <c:v>-0.83561600000000003</c:v>
                </c:pt>
                <c:pt idx="1415">
                  <c:v>-0.83749300000000004</c:v>
                </c:pt>
                <c:pt idx="1416">
                  <c:v>-0.83936999999999995</c:v>
                </c:pt>
                <c:pt idx="1417">
                  <c:v>-0.84118300000000001</c:v>
                </c:pt>
                <c:pt idx="1418">
                  <c:v>-0.84293499999999999</c:v>
                </c:pt>
                <c:pt idx="1419">
                  <c:v>-0.84443599999999996</c:v>
                </c:pt>
                <c:pt idx="1420">
                  <c:v>-0.84593700000000005</c:v>
                </c:pt>
                <c:pt idx="1421">
                  <c:v>-0.84750099999999995</c:v>
                </c:pt>
                <c:pt idx="1422">
                  <c:v>-0.84894000000000003</c:v>
                </c:pt>
                <c:pt idx="1423">
                  <c:v>-0.85031599999999996</c:v>
                </c:pt>
                <c:pt idx="1424">
                  <c:v>-0.851692</c:v>
                </c:pt>
                <c:pt idx="1425">
                  <c:v>-0.85313099999999997</c:v>
                </c:pt>
                <c:pt idx="1426">
                  <c:v>-0.85463199999999995</c:v>
                </c:pt>
                <c:pt idx="1427">
                  <c:v>-0.85613300000000003</c:v>
                </c:pt>
                <c:pt idx="1428">
                  <c:v>-0.857572</c:v>
                </c:pt>
                <c:pt idx="1429">
                  <c:v>-0.85901000000000005</c:v>
                </c:pt>
                <c:pt idx="1430">
                  <c:v>-0.86032399999999998</c:v>
                </c:pt>
                <c:pt idx="1431">
                  <c:v>-0.86163800000000001</c:v>
                </c:pt>
                <c:pt idx="1432">
                  <c:v>-0.86288900000000002</c:v>
                </c:pt>
                <c:pt idx="1433">
                  <c:v>-0.86407699999999998</c:v>
                </c:pt>
                <c:pt idx="1434">
                  <c:v>-0.86526599999999998</c:v>
                </c:pt>
                <c:pt idx="1435">
                  <c:v>-0.86632900000000002</c:v>
                </c:pt>
                <c:pt idx="1436">
                  <c:v>-0.86745499999999998</c:v>
                </c:pt>
                <c:pt idx="1437">
                  <c:v>-0.86858100000000005</c:v>
                </c:pt>
                <c:pt idx="1438">
                  <c:v>-0.86964399999999997</c:v>
                </c:pt>
                <c:pt idx="1439">
                  <c:v>-0.87070700000000001</c:v>
                </c:pt>
                <c:pt idx="1440">
                  <c:v>-0.871896</c:v>
                </c:pt>
                <c:pt idx="1441">
                  <c:v>-0.87302199999999996</c:v>
                </c:pt>
                <c:pt idx="1442">
                  <c:v>-0.874085</c:v>
                </c:pt>
                <c:pt idx="1443">
                  <c:v>-0.87514899999999995</c:v>
                </c:pt>
                <c:pt idx="1444">
                  <c:v>-0.87608699999999995</c:v>
                </c:pt>
                <c:pt idx="1445">
                  <c:v>-0.87702500000000005</c:v>
                </c:pt>
                <c:pt idx="1446">
                  <c:v>-0.87796300000000005</c:v>
                </c:pt>
                <c:pt idx="1447">
                  <c:v>-0.87883900000000004</c:v>
                </c:pt>
                <c:pt idx="1448">
                  <c:v>-0.87965199999999999</c:v>
                </c:pt>
                <c:pt idx="1449">
                  <c:v>-0.88040300000000005</c:v>
                </c:pt>
                <c:pt idx="1450">
                  <c:v>-0.88127900000000003</c:v>
                </c:pt>
                <c:pt idx="1451">
                  <c:v>-0.88215399999999999</c:v>
                </c:pt>
                <c:pt idx="1452">
                  <c:v>-0.88309300000000002</c:v>
                </c:pt>
                <c:pt idx="1453">
                  <c:v>-0.88403100000000001</c:v>
                </c:pt>
                <c:pt idx="1454">
                  <c:v>-0.88496900000000001</c:v>
                </c:pt>
                <c:pt idx="1455">
                  <c:v>-0.88584499999999999</c:v>
                </c:pt>
                <c:pt idx="1456">
                  <c:v>-0.88678299999999999</c:v>
                </c:pt>
                <c:pt idx="1457">
                  <c:v>-0.88759600000000005</c:v>
                </c:pt>
                <c:pt idx="1458">
                  <c:v>-0.88853400000000005</c:v>
                </c:pt>
                <c:pt idx="1459">
                  <c:v>-0.88941000000000003</c:v>
                </c:pt>
                <c:pt idx="1460">
                  <c:v>-0.89034800000000003</c:v>
                </c:pt>
                <c:pt idx="1461">
                  <c:v>-0.89128700000000005</c:v>
                </c:pt>
                <c:pt idx="1462">
                  <c:v>-0.8921</c:v>
                </c:pt>
                <c:pt idx="1463">
                  <c:v>-0.89310100000000003</c:v>
                </c:pt>
                <c:pt idx="1464">
                  <c:v>-0.89397599999999999</c:v>
                </c:pt>
                <c:pt idx="1465">
                  <c:v>-0.89503999999999995</c:v>
                </c:pt>
                <c:pt idx="1466">
                  <c:v>-0.89604099999999998</c:v>
                </c:pt>
                <c:pt idx="1467">
                  <c:v>-0.89716600000000002</c:v>
                </c:pt>
                <c:pt idx="1468">
                  <c:v>-0.89835500000000001</c:v>
                </c:pt>
                <c:pt idx="1469">
                  <c:v>-0.89960600000000002</c:v>
                </c:pt>
                <c:pt idx="1470">
                  <c:v>-0.90079399999999998</c:v>
                </c:pt>
                <c:pt idx="1471">
                  <c:v>-0.90210800000000002</c:v>
                </c:pt>
                <c:pt idx="1472">
                  <c:v>-0.90335900000000002</c:v>
                </c:pt>
                <c:pt idx="1473">
                  <c:v>-0.90467299999999995</c:v>
                </c:pt>
                <c:pt idx="1474">
                  <c:v>-0.90586100000000003</c:v>
                </c:pt>
                <c:pt idx="1475">
                  <c:v>-0.90705000000000002</c:v>
                </c:pt>
                <c:pt idx="1476">
                  <c:v>-0.90805000000000002</c:v>
                </c:pt>
                <c:pt idx="1477">
                  <c:v>-0.90905100000000005</c:v>
                </c:pt>
                <c:pt idx="1478">
                  <c:v>-0.91017700000000001</c:v>
                </c:pt>
                <c:pt idx="1479">
                  <c:v>-0.91117800000000004</c:v>
                </c:pt>
                <c:pt idx="1480">
                  <c:v>-0.91217899999999996</c:v>
                </c:pt>
                <c:pt idx="1481">
                  <c:v>-0.91317899999999996</c:v>
                </c:pt>
                <c:pt idx="1482">
                  <c:v>-0.91430500000000003</c:v>
                </c:pt>
                <c:pt idx="1483">
                  <c:v>-0.91530599999999995</c:v>
                </c:pt>
                <c:pt idx="1484">
                  <c:v>-0.91637000000000002</c:v>
                </c:pt>
                <c:pt idx="1485">
                  <c:v>-0.91743300000000005</c:v>
                </c:pt>
                <c:pt idx="1486">
                  <c:v>-0.91843399999999997</c:v>
                </c:pt>
                <c:pt idx="1487">
                  <c:v>-0.919435</c:v>
                </c:pt>
                <c:pt idx="1488">
                  <c:v>-0.92030999999999996</c:v>
                </c:pt>
                <c:pt idx="1489">
                  <c:v>-0.92118599999999995</c:v>
                </c:pt>
                <c:pt idx="1490">
                  <c:v>-0.92199900000000001</c:v>
                </c:pt>
                <c:pt idx="1491">
                  <c:v>-0.92274999999999996</c:v>
                </c:pt>
                <c:pt idx="1492">
                  <c:v>-0.92362500000000003</c:v>
                </c:pt>
                <c:pt idx="1493">
                  <c:v>-0.92437599999999998</c:v>
                </c:pt>
                <c:pt idx="1494">
                  <c:v>-0.92512700000000003</c:v>
                </c:pt>
                <c:pt idx="1495">
                  <c:v>-0.92581500000000005</c:v>
                </c:pt>
                <c:pt idx="1496">
                  <c:v>-0.92637800000000003</c:v>
                </c:pt>
                <c:pt idx="1497">
                  <c:v>-0.92694100000000001</c:v>
                </c:pt>
                <c:pt idx="1498">
                  <c:v>-0.927504</c:v>
                </c:pt>
                <c:pt idx="1499">
                  <c:v>-0.92806699999999998</c:v>
                </c:pt>
                <c:pt idx="1500">
                  <c:v>-0.92862999999999996</c:v>
                </c:pt>
                <c:pt idx="1501">
                  <c:v>-0.92925500000000005</c:v>
                </c:pt>
                <c:pt idx="1502">
                  <c:v>-0.92994299999999996</c:v>
                </c:pt>
                <c:pt idx="1503">
                  <c:v>-0.93069400000000002</c:v>
                </c:pt>
                <c:pt idx="1504">
                  <c:v>-0.93150699999999997</c:v>
                </c:pt>
                <c:pt idx="1505">
                  <c:v>-0.93232000000000004</c:v>
                </c:pt>
                <c:pt idx="1506">
                  <c:v>-0.93319600000000003</c:v>
                </c:pt>
                <c:pt idx="1507">
                  <c:v>-0.93407099999999998</c:v>
                </c:pt>
                <c:pt idx="1508">
                  <c:v>-0.93501000000000001</c:v>
                </c:pt>
                <c:pt idx="1509">
                  <c:v>-0.935948</c:v>
                </c:pt>
                <c:pt idx="1510">
                  <c:v>-0.93707399999999996</c:v>
                </c:pt>
                <c:pt idx="1511">
                  <c:v>-0.93826200000000004</c:v>
                </c:pt>
                <c:pt idx="1512">
                  <c:v>-0.939388</c:v>
                </c:pt>
                <c:pt idx="1513">
                  <c:v>-0.94038900000000003</c:v>
                </c:pt>
                <c:pt idx="1514">
                  <c:v>-0.94132700000000002</c:v>
                </c:pt>
                <c:pt idx="1515">
                  <c:v>-0.94214100000000001</c:v>
                </c:pt>
                <c:pt idx="1516">
                  <c:v>-0.94289100000000003</c:v>
                </c:pt>
                <c:pt idx="1517">
                  <c:v>-0.94376700000000002</c:v>
                </c:pt>
                <c:pt idx="1518">
                  <c:v>-0.94457999999999998</c:v>
                </c:pt>
                <c:pt idx="1519">
                  <c:v>-0.945581</c:v>
                </c:pt>
                <c:pt idx="1520">
                  <c:v>-0.94645699999999999</c:v>
                </c:pt>
                <c:pt idx="1521">
                  <c:v>-0.94733199999999995</c:v>
                </c:pt>
                <c:pt idx="1522">
                  <c:v>-0.94801999999999997</c:v>
                </c:pt>
                <c:pt idx="1523">
                  <c:v>-0.94883300000000004</c:v>
                </c:pt>
                <c:pt idx="1524">
                  <c:v>-0.94952199999999998</c:v>
                </c:pt>
                <c:pt idx="1525">
                  <c:v>-0.95021</c:v>
                </c:pt>
                <c:pt idx="1526">
                  <c:v>-0.95077299999999998</c:v>
                </c:pt>
                <c:pt idx="1527">
                  <c:v>-0.95114799999999999</c:v>
                </c:pt>
                <c:pt idx="1528">
                  <c:v>-0.95152300000000001</c:v>
                </c:pt>
                <c:pt idx="1529">
                  <c:v>-0.95177299999999998</c:v>
                </c:pt>
                <c:pt idx="1530">
                  <c:v>-0.95208599999999999</c:v>
                </c:pt>
                <c:pt idx="1531">
                  <c:v>-0.95233599999999996</c:v>
                </c:pt>
                <c:pt idx="1532">
                  <c:v>-0.95252400000000004</c:v>
                </c:pt>
                <c:pt idx="1533">
                  <c:v>-0.95277400000000001</c:v>
                </c:pt>
                <c:pt idx="1534">
                  <c:v>-0.95302399999999998</c:v>
                </c:pt>
                <c:pt idx="1535">
                  <c:v>-0.95321199999999995</c:v>
                </c:pt>
                <c:pt idx="1536">
                  <c:v>-0.95346200000000003</c:v>
                </c:pt>
                <c:pt idx="1537">
                  <c:v>-0.95377500000000004</c:v>
                </c:pt>
                <c:pt idx="1538">
                  <c:v>-0.95396300000000001</c:v>
                </c:pt>
                <c:pt idx="1539">
                  <c:v>-0.95421299999999998</c:v>
                </c:pt>
                <c:pt idx="1540">
                  <c:v>-0.95427499999999998</c:v>
                </c:pt>
                <c:pt idx="1541">
                  <c:v>-0.95446299999999995</c:v>
                </c:pt>
                <c:pt idx="1542">
                  <c:v>-0.95471300000000003</c:v>
                </c:pt>
                <c:pt idx="1543">
                  <c:v>-0.95483799999999996</c:v>
                </c:pt>
                <c:pt idx="1544">
                  <c:v>-0.95496300000000001</c:v>
                </c:pt>
                <c:pt idx="1545">
                  <c:v>-0.95527600000000001</c:v>
                </c:pt>
                <c:pt idx="1546">
                  <c:v>-0.95571399999999995</c:v>
                </c:pt>
                <c:pt idx="1547">
                  <c:v>-0.956152</c:v>
                </c:pt>
                <c:pt idx="1548">
                  <c:v>-0.95671499999999998</c:v>
                </c:pt>
                <c:pt idx="1549">
                  <c:v>-0.95733999999999997</c:v>
                </c:pt>
                <c:pt idx="1550">
                  <c:v>-0.95790299999999995</c:v>
                </c:pt>
                <c:pt idx="1551">
                  <c:v>-0.95846600000000004</c:v>
                </c:pt>
                <c:pt idx="1552">
                  <c:v>-0.95902900000000002</c:v>
                </c:pt>
                <c:pt idx="1553">
                  <c:v>-0.95971700000000004</c:v>
                </c:pt>
                <c:pt idx="1554">
                  <c:v>-0.96034299999999995</c:v>
                </c:pt>
                <c:pt idx="1555">
                  <c:v>-0.96109299999999998</c:v>
                </c:pt>
                <c:pt idx="1556">
                  <c:v>-0.96190699999999996</c:v>
                </c:pt>
                <c:pt idx="1557">
                  <c:v>-0.96272000000000002</c:v>
                </c:pt>
                <c:pt idx="1558">
                  <c:v>-0.96340800000000004</c:v>
                </c:pt>
                <c:pt idx="1559">
                  <c:v>-0.96403300000000003</c:v>
                </c:pt>
                <c:pt idx="1560">
                  <c:v>-0.96465900000000004</c:v>
                </c:pt>
                <c:pt idx="1561">
                  <c:v>-0.96534699999999996</c:v>
                </c:pt>
                <c:pt idx="1562">
                  <c:v>-0.96603499999999998</c:v>
                </c:pt>
                <c:pt idx="1563">
                  <c:v>-0.96653500000000003</c:v>
                </c:pt>
                <c:pt idx="1564">
                  <c:v>-0.96709800000000001</c:v>
                </c:pt>
                <c:pt idx="1565">
                  <c:v>-0.96759899999999999</c:v>
                </c:pt>
                <c:pt idx="1566">
                  <c:v>-0.96822399999999997</c:v>
                </c:pt>
                <c:pt idx="1567">
                  <c:v>-0.96866200000000002</c:v>
                </c:pt>
                <c:pt idx="1568">
                  <c:v>-0.96903700000000004</c:v>
                </c:pt>
                <c:pt idx="1569">
                  <c:v>-0.96941299999999997</c:v>
                </c:pt>
                <c:pt idx="1570">
                  <c:v>-0.96978799999999998</c:v>
                </c:pt>
                <c:pt idx="1571">
                  <c:v>-0.97003799999999996</c:v>
                </c:pt>
                <c:pt idx="1572">
                  <c:v>-0.97035099999999996</c:v>
                </c:pt>
                <c:pt idx="1573">
                  <c:v>-0.97066399999999997</c:v>
                </c:pt>
                <c:pt idx="1574">
                  <c:v>-0.97110200000000002</c:v>
                </c:pt>
                <c:pt idx="1575">
                  <c:v>-0.97147700000000003</c:v>
                </c:pt>
                <c:pt idx="1576">
                  <c:v>-0.97204000000000002</c:v>
                </c:pt>
                <c:pt idx="1577">
                  <c:v>-0.972603</c:v>
                </c:pt>
                <c:pt idx="1578">
                  <c:v>-0.97316599999999998</c:v>
                </c:pt>
                <c:pt idx="1579">
                  <c:v>-0.97379099999999996</c:v>
                </c:pt>
                <c:pt idx="1580">
                  <c:v>-0.97454200000000002</c:v>
                </c:pt>
                <c:pt idx="1581">
                  <c:v>-0.97523000000000004</c:v>
                </c:pt>
                <c:pt idx="1582">
                  <c:v>-0.97598099999999999</c:v>
                </c:pt>
                <c:pt idx="1583">
                  <c:v>-0.97666900000000001</c:v>
                </c:pt>
                <c:pt idx="1584">
                  <c:v>-0.977294</c:v>
                </c:pt>
                <c:pt idx="1585">
                  <c:v>-0.97798200000000002</c:v>
                </c:pt>
                <c:pt idx="1586">
                  <c:v>-0.97860800000000003</c:v>
                </c:pt>
                <c:pt idx="1587">
                  <c:v>-0.97923300000000002</c:v>
                </c:pt>
                <c:pt idx="1588">
                  <c:v>-0.97992100000000004</c:v>
                </c:pt>
                <c:pt idx="1589">
                  <c:v>-0.98042200000000002</c:v>
                </c:pt>
                <c:pt idx="1590">
                  <c:v>-0.98092199999999996</c:v>
                </c:pt>
                <c:pt idx="1591">
                  <c:v>-0.98160999999999998</c:v>
                </c:pt>
                <c:pt idx="1592">
                  <c:v>-0.982236</c:v>
                </c:pt>
                <c:pt idx="1593">
                  <c:v>-0.98273600000000005</c:v>
                </c:pt>
                <c:pt idx="1594">
                  <c:v>-0.98317399999999999</c:v>
                </c:pt>
                <c:pt idx="1595">
                  <c:v>-0.98367400000000005</c:v>
                </c:pt>
                <c:pt idx="1596">
                  <c:v>-0.98436199999999996</c:v>
                </c:pt>
                <c:pt idx="1597">
                  <c:v>-0.98486300000000004</c:v>
                </c:pt>
                <c:pt idx="1598">
                  <c:v>-0.98548800000000003</c:v>
                </c:pt>
                <c:pt idx="1599">
                  <c:v>-0.98592599999999997</c:v>
                </c:pt>
                <c:pt idx="1600">
                  <c:v>-0.98636400000000002</c:v>
                </c:pt>
                <c:pt idx="1601">
                  <c:v>-0.98667700000000003</c:v>
                </c:pt>
                <c:pt idx="1602">
                  <c:v>-0.986927</c:v>
                </c:pt>
                <c:pt idx="1603">
                  <c:v>-0.98724000000000001</c:v>
                </c:pt>
                <c:pt idx="1604">
                  <c:v>-0.98748999999999998</c:v>
                </c:pt>
                <c:pt idx="1605">
                  <c:v>-0.98761500000000002</c:v>
                </c:pt>
                <c:pt idx="1606">
                  <c:v>-0.98761500000000002</c:v>
                </c:pt>
                <c:pt idx="1607">
                  <c:v>-0.98773999999999995</c:v>
                </c:pt>
                <c:pt idx="1608">
                  <c:v>-0.98780299999999999</c:v>
                </c:pt>
                <c:pt idx="1609">
                  <c:v>-0.98773999999999995</c:v>
                </c:pt>
                <c:pt idx="1610">
                  <c:v>-0.98748999999999998</c:v>
                </c:pt>
                <c:pt idx="1611">
                  <c:v>-0.98705200000000004</c:v>
                </c:pt>
                <c:pt idx="1612">
                  <c:v>-0.98673900000000003</c:v>
                </c:pt>
                <c:pt idx="1613">
                  <c:v>-0.98642700000000005</c:v>
                </c:pt>
                <c:pt idx="1614">
                  <c:v>-0.98623899999999998</c:v>
                </c:pt>
                <c:pt idx="1615">
                  <c:v>-0.985989</c:v>
                </c:pt>
                <c:pt idx="1616">
                  <c:v>-0.98580100000000004</c:v>
                </c:pt>
                <c:pt idx="1617">
                  <c:v>-0.98542600000000002</c:v>
                </c:pt>
                <c:pt idx="1618">
                  <c:v>-0.98523799999999995</c:v>
                </c:pt>
                <c:pt idx="1619">
                  <c:v>-0.98492500000000005</c:v>
                </c:pt>
                <c:pt idx="1620">
                  <c:v>-0.98480000000000001</c:v>
                </c:pt>
                <c:pt idx="1621">
                  <c:v>-0.98467499999999997</c:v>
                </c:pt>
                <c:pt idx="1622">
                  <c:v>-0.98467499999999997</c:v>
                </c:pt>
                <c:pt idx="1623">
                  <c:v>-0.984487</c:v>
                </c:pt>
                <c:pt idx="1624">
                  <c:v>-0.98436199999999996</c:v>
                </c:pt>
                <c:pt idx="1625">
                  <c:v>-0.98423700000000003</c:v>
                </c:pt>
                <c:pt idx="1626">
                  <c:v>-0.98417500000000002</c:v>
                </c:pt>
                <c:pt idx="1627">
                  <c:v>-0.98436199999999996</c:v>
                </c:pt>
                <c:pt idx="1628">
                  <c:v>-0.984487</c:v>
                </c:pt>
                <c:pt idx="1629">
                  <c:v>-0.98486300000000004</c:v>
                </c:pt>
                <c:pt idx="1630">
                  <c:v>-0.98536299999999999</c:v>
                </c:pt>
                <c:pt idx="1631">
                  <c:v>-0.98586399999999996</c:v>
                </c:pt>
                <c:pt idx="1632">
                  <c:v>-0.98648899999999995</c:v>
                </c:pt>
                <c:pt idx="1633">
                  <c:v>-0.986927</c:v>
                </c:pt>
                <c:pt idx="1634">
                  <c:v>-0.98724000000000001</c:v>
                </c:pt>
                <c:pt idx="1635">
                  <c:v>-0.98767799999999994</c:v>
                </c:pt>
                <c:pt idx="1636">
                  <c:v>-0.98786499999999999</c:v>
                </c:pt>
                <c:pt idx="1637">
                  <c:v>-0.98799000000000003</c:v>
                </c:pt>
                <c:pt idx="1638">
                  <c:v>-0.98842799999999997</c:v>
                </c:pt>
                <c:pt idx="1639">
                  <c:v>-0.98867799999999995</c:v>
                </c:pt>
                <c:pt idx="1640">
                  <c:v>-0.98930399999999996</c:v>
                </c:pt>
                <c:pt idx="1641">
                  <c:v>-0.98974200000000001</c:v>
                </c:pt>
                <c:pt idx="1642">
                  <c:v>-0.99030499999999999</c:v>
                </c:pt>
                <c:pt idx="1643">
                  <c:v>-0.99086799999999997</c:v>
                </c:pt>
                <c:pt idx="1644">
                  <c:v>-0.99136800000000003</c:v>
                </c:pt>
                <c:pt idx="1645">
                  <c:v>-0.99180599999999997</c:v>
                </c:pt>
                <c:pt idx="1646">
                  <c:v>-0.99224400000000001</c:v>
                </c:pt>
                <c:pt idx="1647">
                  <c:v>-0.99261900000000003</c:v>
                </c:pt>
                <c:pt idx="1648">
                  <c:v>-0.99305699999999997</c:v>
                </c:pt>
                <c:pt idx="1649">
                  <c:v>-0.99349500000000002</c:v>
                </c:pt>
                <c:pt idx="1650">
                  <c:v>-0.99387000000000003</c:v>
                </c:pt>
                <c:pt idx="1651">
                  <c:v>-0.99430799999999997</c:v>
                </c:pt>
                <c:pt idx="1652">
                  <c:v>-0.99455800000000005</c:v>
                </c:pt>
                <c:pt idx="1653">
                  <c:v>-0.99468299999999998</c:v>
                </c:pt>
                <c:pt idx="1654">
                  <c:v>-0.99468299999999998</c:v>
                </c:pt>
                <c:pt idx="1655">
                  <c:v>-0.99468299999999998</c:v>
                </c:pt>
                <c:pt idx="1656">
                  <c:v>-0.99449600000000005</c:v>
                </c:pt>
                <c:pt idx="1657">
                  <c:v>-0.99430799999999997</c:v>
                </c:pt>
                <c:pt idx="1658">
                  <c:v>-0.99418300000000004</c:v>
                </c:pt>
                <c:pt idx="1659">
                  <c:v>-0.994058</c:v>
                </c:pt>
                <c:pt idx="1660">
                  <c:v>-0.993807</c:v>
                </c:pt>
                <c:pt idx="1661">
                  <c:v>-0.99349500000000002</c:v>
                </c:pt>
                <c:pt idx="1662">
                  <c:v>-0.99311899999999997</c:v>
                </c:pt>
                <c:pt idx="1663">
                  <c:v>-0.99274399999999996</c:v>
                </c:pt>
                <c:pt idx="1664">
                  <c:v>-0.99224400000000001</c:v>
                </c:pt>
                <c:pt idx="1665">
                  <c:v>-0.99168100000000003</c:v>
                </c:pt>
                <c:pt idx="1666">
                  <c:v>-0.99092999999999998</c:v>
                </c:pt>
                <c:pt idx="1667">
                  <c:v>-0.99030499999999999</c:v>
                </c:pt>
                <c:pt idx="1668">
                  <c:v>-0.98955400000000004</c:v>
                </c:pt>
                <c:pt idx="1669">
                  <c:v>-0.98886600000000002</c:v>
                </c:pt>
                <c:pt idx="1670">
                  <c:v>-0.988178</c:v>
                </c:pt>
                <c:pt idx="1671">
                  <c:v>-0.98755199999999999</c:v>
                </c:pt>
                <c:pt idx="1672">
                  <c:v>-0.98680199999999996</c:v>
                </c:pt>
                <c:pt idx="1673">
                  <c:v>-0.98605100000000001</c:v>
                </c:pt>
                <c:pt idx="1674">
                  <c:v>-0.98536299999999999</c:v>
                </c:pt>
                <c:pt idx="1675">
                  <c:v>-0.98461299999999996</c:v>
                </c:pt>
                <c:pt idx="1676">
                  <c:v>-0.98392400000000002</c:v>
                </c:pt>
                <c:pt idx="1677">
                  <c:v>-0.983236</c:v>
                </c:pt>
                <c:pt idx="1678">
                  <c:v>-0.98254799999999998</c:v>
                </c:pt>
                <c:pt idx="1679">
                  <c:v>-0.98192299999999999</c:v>
                </c:pt>
                <c:pt idx="1680">
                  <c:v>-0.98117200000000004</c:v>
                </c:pt>
                <c:pt idx="1681">
                  <c:v>-0.98067199999999999</c:v>
                </c:pt>
                <c:pt idx="1682">
                  <c:v>-0.98023400000000005</c:v>
                </c:pt>
                <c:pt idx="1683">
                  <c:v>-0.97998399999999997</c:v>
                </c:pt>
                <c:pt idx="1684">
                  <c:v>-0.97992100000000004</c:v>
                </c:pt>
                <c:pt idx="1685">
                  <c:v>-0.97992100000000004</c:v>
                </c:pt>
                <c:pt idx="1686">
                  <c:v>-0.98004599999999997</c:v>
                </c:pt>
                <c:pt idx="1687">
                  <c:v>-0.98010900000000001</c:v>
                </c:pt>
                <c:pt idx="1688">
                  <c:v>-0.98023400000000005</c:v>
                </c:pt>
                <c:pt idx="1689">
                  <c:v>-0.98079700000000003</c:v>
                </c:pt>
                <c:pt idx="1690">
                  <c:v>-0.98148500000000005</c:v>
                </c:pt>
                <c:pt idx="1691">
                  <c:v>-0.98204800000000003</c:v>
                </c:pt>
                <c:pt idx="1692">
                  <c:v>-0.98292400000000002</c:v>
                </c:pt>
                <c:pt idx="1693">
                  <c:v>-0.98367400000000005</c:v>
                </c:pt>
                <c:pt idx="1694">
                  <c:v>-0.98480000000000001</c:v>
                </c:pt>
                <c:pt idx="1695">
                  <c:v>-0.985738</c:v>
                </c:pt>
                <c:pt idx="1696">
                  <c:v>-0.986927</c:v>
                </c:pt>
                <c:pt idx="1697">
                  <c:v>-0.98805299999999996</c:v>
                </c:pt>
                <c:pt idx="1698">
                  <c:v>-0.98930399999999996</c:v>
                </c:pt>
                <c:pt idx="1699">
                  <c:v>-0.99061699999999997</c:v>
                </c:pt>
                <c:pt idx="1700">
                  <c:v>-0.99211899999999997</c:v>
                </c:pt>
                <c:pt idx="1701">
                  <c:v>-0.99374499999999999</c:v>
                </c:pt>
                <c:pt idx="1702">
                  <c:v>-0.99537100000000001</c:v>
                </c:pt>
                <c:pt idx="1703">
                  <c:v>-0.99687199999999998</c:v>
                </c:pt>
                <c:pt idx="1704">
                  <c:v>-0.99837399999999998</c:v>
                </c:pt>
                <c:pt idx="1705">
                  <c:v>-0.99993699999999996</c:v>
                </c:pt>
                <c:pt idx="1706">
                  <c:v>-1.001501</c:v>
                </c:pt>
                <c:pt idx="1707">
                  <c:v>-1.0030650000000001</c:v>
                </c:pt>
                <c:pt idx="1708">
                  <c:v>-1.0045660000000001</c:v>
                </c:pt>
                <c:pt idx="1709">
                  <c:v>-1.00613</c:v>
                </c:pt>
                <c:pt idx="1710">
                  <c:v>-1.007506</c:v>
                </c:pt>
                <c:pt idx="1711">
                  <c:v>-1.008945</c:v>
                </c:pt>
                <c:pt idx="1712">
                  <c:v>-1.0101960000000001</c:v>
                </c:pt>
                <c:pt idx="1713">
                  <c:v>-1.011447</c:v>
                </c:pt>
                <c:pt idx="1714">
                  <c:v>-1.01251</c:v>
                </c:pt>
                <c:pt idx="1715">
                  <c:v>-1.0138240000000001</c:v>
                </c:pt>
                <c:pt idx="1716">
                  <c:v>-1.0150749999999999</c:v>
                </c:pt>
                <c:pt idx="1717">
                  <c:v>-1.0163260000000001</c:v>
                </c:pt>
                <c:pt idx="1718">
                  <c:v>-1.017452</c:v>
                </c:pt>
                <c:pt idx="1719">
                  <c:v>-1.0184530000000001</c:v>
                </c:pt>
                <c:pt idx="1720">
                  <c:v>-1.0194529999999999</c:v>
                </c:pt>
                <c:pt idx="1721">
                  <c:v>-1.020329</c:v>
                </c:pt>
                <c:pt idx="1722">
                  <c:v>-1.0213300000000001</c:v>
                </c:pt>
                <c:pt idx="1723">
                  <c:v>-1.022268</c:v>
                </c:pt>
                <c:pt idx="1724">
                  <c:v>-1.023269</c:v>
                </c:pt>
                <c:pt idx="1725">
                  <c:v>-1.0241450000000001</c:v>
                </c:pt>
                <c:pt idx="1726">
                  <c:v>-1.0248949999999999</c:v>
                </c:pt>
                <c:pt idx="1727">
                  <c:v>-1.0255209999999999</c:v>
                </c:pt>
                <c:pt idx="1728">
                  <c:v>-1.026146</c:v>
                </c:pt>
                <c:pt idx="1729">
                  <c:v>-1.0265839999999999</c:v>
                </c:pt>
                <c:pt idx="1730">
                  <c:v>-1.0267090000000001</c:v>
                </c:pt>
                <c:pt idx="1731">
                  <c:v>-1.026834</c:v>
                </c:pt>
                <c:pt idx="1732">
                  <c:v>-1.0268969999999999</c:v>
                </c:pt>
                <c:pt idx="1733">
                  <c:v>-1.0270220000000001</c:v>
                </c:pt>
                <c:pt idx="1734">
                  <c:v>-1.027272</c:v>
                </c:pt>
                <c:pt idx="1735">
                  <c:v>-1.02746</c:v>
                </c:pt>
                <c:pt idx="1736">
                  <c:v>-1.027773</c:v>
                </c:pt>
                <c:pt idx="1737">
                  <c:v>-1.0280849999999999</c:v>
                </c:pt>
                <c:pt idx="1738">
                  <c:v>-1.0280229999999999</c:v>
                </c:pt>
                <c:pt idx="1739">
                  <c:v>-1.0280849999999999</c:v>
                </c:pt>
                <c:pt idx="1740">
                  <c:v>-1.0278350000000001</c:v>
                </c:pt>
                <c:pt idx="1741">
                  <c:v>-1.027585</c:v>
                </c:pt>
                <c:pt idx="1742">
                  <c:v>-1.027085</c:v>
                </c:pt>
                <c:pt idx="1743">
                  <c:v>-1.0265219999999999</c:v>
                </c:pt>
                <c:pt idx="1744">
                  <c:v>-1.0259590000000001</c:v>
                </c:pt>
                <c:pt idx="1745">
                  <c:v>-1.025271</c:v>
                </c:pt>
                <c:pt idx="1746">
                  <c:v>-1.02427</c:v>
                </c:pt>
                <c:pt idx="1747">
                  <c:v>-1.023331</c:v>
                </c:pt>
                <c:pt idx="1748">
                  <c:v>-1.022143</c:v>
                </c:pt>
                <c:pt idx="1749">
                  <c:v>-1.0209550000000001</c:v>
                </c:pt>
                <c:pt idx="1750">
                  <c:v>-1.019641</c:v>
                </c:pt>
                <c:pt idx="1751">
                  <c:v>-1.018265</c:v>
                </c:pt>
                <c:pt idx="1752">
                  <c:v>-1.017139</c:v>
                </c:pt>
                <c:pt idx="1753">
                  <c:v>-1.0159499999999999</c:v>
                </c:pt>
                <c:pt idx="1754">
                  <c:v>-1.0150749999999999</c:v>
                </c:pt>
                <c:pt idx="1755">
                  <c:v>-1.0141990000000001</c:v>
                </c:pt>
                <c:pt idx="1756">
                  <c:v>-1.0135110000000001</c:v>
                </c:pt>
                <c:pt idx="1757">
                  <c:v>-1.0130110000000001</c:v>
                </c:pt>
                <c:pt idx="1758">
                  <c:v>-1.01251</c:v>
                </c:pt>
                <c:pt idx="1759">
                  <c:v>-1.012135</c:v>
                </c:pt>
                <c:pt idx="1760">
                  <c:v>-1.0120100000000001</c:v>
                </c:pt>
                <c:pt idx="1761">
                  <c:v>-1.0119469999999999</c:v>
                </c:pt>
                <c:pt idx="1762">
                  <c:v>-1.012135</c:v>
                </c:pt>
                <c:pt idx="1763">
                  <c:v>-1.0123850000000001</c:v>
                </c:pt>
                <c:pt idx="1764">
                  <c:v>-1.012823</c:v>
                </c:pt>
                <c:pt idx="1765">
                  <c:v>-1.0133859999999999</c:v>
                </c:pt>
                <c:pt idx="1766">
                  <c:v>-1.014011</c:v>
                </c:pt>
                <c:pt idx="1767">
                  <c:v>-1.0147619999999999</c:v>
                </c:pt>
                <c:pt idx="1768">
                  <c:v>-1.015638</c:v>
                </c:pt>
                <c:pt idx="1769">
                  <c:v>-1.016451</c:v>
                </c:pt>
                <c:pt idx="1770">
                  <c:v>-1.0172639999999999</c:v>
                </c:pt>
                <c:pt idx="1771">
                  <c:v>-1.017952</c:v>
                </c:pt>
                <c:pt idx="1772">
                  <c:v>-1.0187029999999999</c:v>
                </c:pt>
                <c:pt idx="1773">
                  <c:v>-1.0195160000000001</c:v>
                </c:pt>
                <c:pt idx="1774">
                  <c:v>-1.020016</c:v>
                </c:pt>
                <c:pt idx="1775">
                  <c:v>-1.020642</c:v>
                </c:pt>
                <c:pt idx="1776">
                  <c:v>-1.02108</c:v>
                </c:pt>
                <c:pt idx="1777">
                  <c:v>-1.0215799999999999</c:v>
                </c:pt>
                <c:pt idx="1778">
                  <c:v>-1.0220180000000001</c:v>
                </c:pt>
                <c:pt idx="1779">
                  <c:v>-1.0223930000000001</c:v>
                </c:pt>
                <c:pt idx="1780">
                  <c:v>-1.022831</c:v>
                </c:pt>
                <c:pt idx="1781">
                  <c:v>-1.0230809999999999</c:v>
                </c:pt>
                <c:pt idx="1782">
                  <c:v>-1.0230809999999999</c:v>
                </c:pt>
                <c:pt idx="1783">
                  <c:v>-1.0230189999999999</c:v>
                </c:pt>
                <c:pt idx="1784">
                  <c:v>-1.022831</c:v>
                </c:pt>
                <c:pt idx="1785">
                  <c:v>-1.022581</c:v>
                </c:pt>
                <c:pt idx="1786">
                  <c:v>-1.022268</c:v>
                </c:pt>
                <c:pt idx="1787">
                  <c:v>-1.0222059999999999</c:v>
                </c:pt>
                <c:pt idx="1788">
                  <c:v>-1.0220800000000001</c:v>
                </c:pt>
                <c:pt idx="1789">
                  <c:v>-1.021768</c:v>
                </c:pt>
                <c:pt idx="1790">
                  <c:v>-1.0213920000000001</c:v>
                </c:pt>
                <c:pt idx="1791">
                  <c:v>-1.021142</c:v>
                </c:pt>
                <c:pt idx="1792">
                  <c:v>-1.020642</c:v>
                </c:pt>
                <c:pt idx="1793">
                  <c:v>-1.020329</c:v>
                </c:pt>
                <c:pt idx="1794">
                  <c:v>-1.0197039999999999</c:v>
                </c:pt>
                <c:pt idx="1795">
                  <c:v>-1.019266</c:v>
                </c:pt>
                <c:pt idx="1796">
                  <c:v>-1.0184530000000001</c:v>
                </c:pt>
                <c:pt idx="1797">
                  <c:v>-1.0177639999999999</c:v>
                </c:pt>
              </c:numCache>
            </c:numRef>
          </c:val>
          <c:smooth val="0"/>
          <c:extLst>
            <c:ext xmlns:c16="http://schemas.microsoft.com/office/drawing/2014/chart" uri="{C3380CC4-5D6E-409C-BE32-E72D297353CC}">
              <c16:uniqueId val="{00000008-8B99-42B4-A286-A75B3E2AB3DC}"/>
            </c:ext>
          </c:extLst>
        </c:ser>
        <c:dLbls>
          <c:showLegendKey val="0"/>
          <c:showVal val="0"/>
          <c:showCatName val="0"/>
          <c:showSerName val="0"/>
          <c:showPercent val="0"/>
          <c:showBubbleSize val="0"/>
        </c:dLbls>
        <c:smooth val="0"/>
        <c:axId val="1779199232"/>
        <c:axId val="1779212544"/>
      </c:lineChart>
      <c:catAx>
        <c:axId val="1779199232"/>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212544"/>
        <c:crosses val="autoZero"/>
        <c:auto val="1"/>
        <c:lblAlgn val="ctr"/>
        <c:lblOffset val="100"/>
        <c:noMultiLvlLbl val="0"/>
      </c:catAx>
      <c:valAx>
        <c:axId val="177921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1992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E5FA-5A21-4B86-A714-DCA7C2A5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5FFCF449.dotm</Template>
  <TotalTime>24</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Andrew A</dc:creator>
  <cp:keywords/>
  <dc:description/>
  <cp:lastModifiedBy>Hancock, Andrew A</cp:lastModifiedBy>
  <cp:revision>3</cp:revision>
  <dcterms:created xsi:type="dcterms:W3CDTF">2016-12-05T02:48:00Z</dcterms:created>
  <dcterms:modified xsi:type="dcterms:W3CDTF">2016-12-06T23:49:00Z</dcterms:modified>
</cp:coreProperties>
</file>